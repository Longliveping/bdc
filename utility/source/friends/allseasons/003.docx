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7933C1">
      <w:pPr>
        <w:jc w:val="center"/>
        <w:rPr>
          <w:rFonts w:eastAsia="SimHei" w:hint="eastAsia"/>
          <w:b/>
          <w:kern w:val="36"/>
          <w:sz w:val="32"/>
        </w:rPr>
      </w:pPr>
      <w:bookmarkStart w:id="0" w:name="_GoBack"/>
      <w:bookmarkEnd w:id="0"/>
      <w:r>
        <w:rPr>
          <w:rFonts w:eastAsia="SimHei" w:hint="eastAsia"/>
          <w:b/>
          <w:kern w:val="36"/>
          <w:sz w:val="32"/>
        </w:rPr>
        <w:t>《</w:t>
      </w:r>
      <w:r>
        <w:rPr>
          <w:rFonts w:eastAsia="SimHei" w:hint="eastAsia"/>
          <w:b/>
          <w:kern w:val="36"/>
          <w:sz w:val="32"/>
        </w:rPr>
        <w:t>Friends</w:t>
      </w:r>
      <w:r>
        <w:rPr>
          <w:rFonts w:eastAsia="SimHei" w:hint="eastAsia"/>
          <w:b/>
          <w:kern w:val="36"/>
          <w:sz w:val="32"/>
        </w:rPr>
        <w:t>》剧本（第三季）</w:t>
      </w:r>
    </w:p>
    <w:p w:rsidR="00000000" w:rsidRDefault="007933C1">
      <w:pPr>
        <w:rPr>
          <w:rFonts w:hint="eastAsia"/>
          <w:b/>
          <w:shd w:val="pct10" w:color="auto" w:fill="FFFFFF"/>
        </w:rPr>
      </w:pPr>
    </w:p>
    <w:p w:rsidR="00000000" w:rsidRDefault="007933C1">
      <w:pPr>
        <w:rPr>
          <w:b/>
          <w:shd w:val="pct10" w:color="auto" w:fill="FFFFFF"/>
        </w:rPr>
      </w:pPr>
      <w:r>
        <w:rPr>
          <w:b/>
          <w:shd w:val="pct10" w:color="auto" w:fill="FFFFFF"/>
        </w:rPr>
        <w:t>301 The One With the Princess Leia Fantasy</w:t>
      </w:r>
    </w:p>
    <w:p w:rsidR="00000000" w:rsidRDefault="007933C1"/>
    <w:p w:rsidR="00000000" w:rsidRDefault="007933C1">
      <w:r>
        <w:t>[Scene Central Perk, the whole gang is entering]</w:t>
      </w:r>
    </w:p>
    <w:p w:rsidR="00000000" w:rsidRDefault="007933C1">
      <w:r>
        <w:rPr>
          <w:b/>
        </w:rPr>
        <w:t>Joey:</w:t>
      </w:r>
      <w:r>
        <w:t xml:space="preserve"> I'm tellin' ya that girl totally winked at me.</w:t>
      </w:r>
    </w:p>
    <w:p w:rsidR="00000000" w:rsidRDefault="007933C1">
      <w:r>
        <w:rPr>
          <w:b/>
        </w:rPr>
        <w:t>All:</w:t>
      </w:r>
      <w:r>
        <w:t xml:space="preserve"> Did not, she did not wink at you... (sees that their sacred couch is occupied by strang</w:t>
      </w:r>
      <w:r>
        <w:t>ers) .</w:t>
      </w:r>
    </w:p>
    <w:p w:rsidR="00000000" w:rsidRDefault="007933C1">
      <w:r>
        <w:rPr>
          <w:b/>
        </w:rPr>
        <w:t>Chandler:</w:t>
      </w:r>
      <w:r>
        <w:t xml:space="preserve"> Huh. (They all leave, dejected) </w:t>
      </w:r>
    </w:p>
    <w:p w:rsidR="00000000" w:rsidRDefault="007933C1">
      <w:r>
        <w:t>Opening Credits</w:t>
      </w:r>
    </w:p>
    <w:p w:rsidR="00000000" w:rsidRDefault="007933C1">
      <w:r>
        <w:t>[Scene: Rachel and Monica's, Phoebe, Ross, and Rachel are eating breakfast.]</w:t>
      </w:r>
    </w:p>
    <w:p w:rsidR="00000000" w:rsidRDefault="007933C1">
      <w:r>
        <w:rPr>
          <w:b/>
        </w:rPr>
        <w:t>Ross:</w:t>
      </w:r>
      <w:r>
        <w:t xml:space="preserve"> I have to say </w:t>
      </w:r>
      <w:r>
        <w:rPr>
          <w:i/>
        </w:rPr>
        <w:t>Tupolo Honey</w:t>
      </w:r>
      <w:r>
        <w:t xml:space="preserve"> by Van Morrison.</w:t>
      </w:r>
    </w:p>
    <w:p w:rsidR="00000000" w:rsidRDefault="007933C1">
      <w:r>
        <w:rPr>
          <w:b/>
        </w:rPr>
        <w:t>Rachel:</w:t>
      </w:r>
      <w:r>
        <w:t xml:space="preserve"> Nooo Way! The most romantic song ever is </w:t>
      </w:r>
      <w:r>
        <w:rPr>
          <w:i/>
        </w:rPr>
        <w:t>The Way We Wer</w:t>
      </w:r>
      <w:r>
        <w:rPr>
          <w:i/>
        </w:rPr>
        <w:t>e</w:t>
      </w:r>
      <w:r>
        <w:t>.</w:t>
      </w:r>
    </w:p>
    <w:p w:rsidR="00000000" w:rsidRDefault="007933C1">
      <w:r>
        <w:rPr>
          <w:b/>
        </w:rPr>
        <w:t>Phoebe:</w:t>
      </w:r>
      <w:r>
        <w:t xml:space="preserve"> See, I-I think that one that Elton John wrote for, um, that guy on </w:t>
      </w:r>
      <w:r>
        <w:rPr>
          <w:i/>
        </w:rPr>
        <w:t>Who's The Boss</w:t>
      </w:r>
      <w:r>
        <w:t>.</w:t>
      </w:r>
    </w:p>
    <w:p w:rsidR="00000000" w:rsidRDefault="007933C1">
      <w:r>
        <w:rPr>
          <w:b/>
        </w:rPr>
        <w:t>Rachel:</w:t>
      </w:r>
      <w:r>
        <w:t xml:space="preserve"> What song was that, Pheebs?</w:t>
      </w:r>
    </w:p>
    <w:p w:rsidR="00000000" w:rsidRDefault="007933C1">
      <w:r>
        <w:rPr>
          <w:b/>
        </w:rPr>
        <w:t>Phoebe:</w:t>
      </w:r>
      <w:r>
        <w:t xml:space="preserve"> (singing) Hold me close, young Tony Dan-za.</w:t>
      </w:r>
    </w:p>
    <w:p w:rsidR="00000000" w:rsidRDefault="007933C1">
      <w:r>
        <w:t xml:space="preserve">(Monica enters from her bedroom) </w:t>
      </w:r>
    </w:p>
    <w:p w:rsidR="00000000" w:rsidRDefault="007933C1">
      <w:r>
        <w:rPr>
          <w:b/>
        </w:rPr>
        <w:t>Phoebe:</w:t>
      </w:r>
      <w:r>
        <w:t xml:space="preserve"> Hi Monica!</w:t>
      </w:r>
    </w:p>
    <w:p w:rsidR="00000000" w:rsidRDefault="007933C1">
      <w:r>
        <w:rPr>
          <w:b/>
        </w:rPr>
        <w:t>Ross:</w:t>
      </w:r>
      <w:r>
        <w:t xml:space="preserve"> Hey Mon!</w:t>
      </w:r>
    </w:p>
    <w:p w:rsidR="00000000" w:rsidRDefault="007933C1">
      <w:r>
        <w:rPr>
          <w:b/>
        </w:rPr>
        <w:t>Rachel</w:t>
      </w:r>
      <w:r>
        <w:rPr>
          <w:b/>
        </w:rPr>
        <w:t>:</w:t>
      </w:r>
      <w:r>
        <w:t xml:space="preserve"> Hey Mon!</w:t>
      </w:r>
    </w:p>
    <w:p w:rsidR="00000000" w:rsidRDefault="007933C1">
      <w:r>
        <w:t xml:space="preserve">(she just walks straight into the bathroom) </w:t>
      </w:r>
    </w:p>
    <w:p w:rsidR="00000000" w:rsidRDefault="007933C1">
      <w:r>
        <w:rPr>
          <w:b/>
        </w:rPr>
        <w:t>Phoebe:</w:t>
      </w:r>
      <w:r>
        <w:t xml:space="preserve"> Oh my God, has she slept at all?</w:t>
      </w:r>
    </w:p>
    <w:p w:rsidR="00000000" w:rsidRDefault="007933C1">
      <w:r>
        <w:rPr>
          <w:b/>
        </w:rPr>
        <w:t>Ross:</w:t>
      </w:r>
      <w:r>
        <w:t xml:space="preserve"> Nope.</w:t>
      </w:r>
    </w:p>
    <w:p w:rsidR="00000000" w:rsidRDefault="007933C1">
      <w:r>
        <w:rPr>
          <w:b/>
        </w:rPr>
        <w:t>Rachel:</w:t>
      </w:r>
      <w:r>
        <w:t xml:space="preserve"> No, it's been three nights in a row.</w:t>
      </w:r>
    </w:p>
    <w:p w:rsidR="00000000" w:rsidRDefault="007933C1">
      <w:r>
        <w:rPr>
          <w:b/>
        </w:rPr>
        <w:t>Ross:</w:t>
      </w:r>
      <w:r>
        <w:t xml:space="preserve"> Yeah, she finally stopped crying yesterday, but then she found one of Richard's cigar butts out </w:t>
      </w:r>
      <w:r>
        <w:t>on the terrace, so.</w:t>
      </w:r>
    </w:p>
    <w:p w:rsidR="00000000" w:rsidRDefault="007933C1">
      <w:r>
        <w:rPr>
          <w:b/>
        </w:rPr>
        <w:t>Phoebe:</w:t>
      </w:r>
      <w:r>
        <w:t xml:space="preserve"> Oh, okay that explains it. I got a call at two in the morning, but all I could hear was, like, this high squeaky sound, so I thought okay its like a mouse or a opossum. But then I realized where would a mouse or a opossum get th</w:t>
      </w:r>
      <w:r>
        <w:t>e money to make the phone call.</w:t>
      </w:r>
    </w:p>
    <w:p w:rsidR="00000000" w:rsidRDefault="007933C1">
      <w:r>
        <w:t>[Scene: Chandler and Joey's, Joey is coming in from the bedroom]</w:t>
      </w:r>
    </w:p>
    <w:p w:rsidR="00000000" w:rsidRDefault="007933C1">
      <w:r>
        <w:rPr>
          <w:b/>
        </w:rPr>
        <w:t>Chandler:</w:t>
      </w:r>
      <w:r>
        <w:t xml:space="preserve"> Morning.</w:t>
      </w:r>
    </w:p>
    <w:p w:rsidR="00000000" w:rsidRDefault="007933C1">
      <w:r>
        <w:rPr>
          <w:b/>
        </w:rPr>
        <w:t>Joey:</w:t>
      </w:r>
      <w:r>
        <w:t xml:space="preserve"> Morning, hey, you made pancakes?</w:t>
      </w:r>
    </w:p>
    <w:p w:rsidR="00000000" w:rsidRDefault="007933C1">
      <w:r>
        <w:rPr>
          <w:b/>
        </w:rPr>
        <w:t>Chandler:</w:t>
      </w:r>
      <w:r>
        <w:t xml:space="preserve"> Yeah, like there's any way I could ever do that.</w:t>
      </w:r>
    </w:p>
    <w:p w:rsidR="00000000" w:rsidRDefault="007933C1">
      <w:r>
        <w:rPr>
          <w:b/>
        </w:rPr>
        <w:t>Janice:</w:t>
      </w:r>
      <w:r>
        <w:t xml:space="preserve"> (entering and singing) Monica and </w:t>
      </w:r>
      <w:r>
        <w:t>Rachel had syrup, now I can get my man to cheer up. (laughs hysterically) Good morning Joey.</w:t>
      </w:r>
    </w:p>
    <w:p w:rsidR="00000000" w:rsidRDefault="007933C1">
      <w:r>
        <w:rPr>
          <w:b/>
        </w:rPr>
        <w:t>Joey:</w:t>
      </w:r>
      <w:r>
        <w:t xml:space="preserve"> (sarcastically) Good morning.</w:t>
      </w:r>
    </w:p>
    <w:p w:rsidR="00000000" w:rsidRDefault="007933C1">
      <w:r>
        <w:rPr>
          <w:b/>
        </w:rPr>
        <w:t>Chandler:</w:t>
      </w:r>
      <w:r>
        <w:t xml:space="preserve"> Hey, you know what, here's a thought. Why don't you stay home from work today and just hang out with me.</w:t>
      </w:r>
    </w:p>
    <w:p w:rsidR="00000000" w:rsidRDefault="007933C1">
      <w:r>
        <w:rPr>
          <w:b/>
        </w:rPr>
        <w:t>Janice:</w:t>
      </w:r>
      <w:r>
        <w:t xml:space="preserve"> Oh, </w:t>
      </w:r>
      <w:r>
        <w:t xml:space="preserve">I wish. Look, honey, you have that report to finish, and I gotta go see my lawyer. </w:t>
      </w:r>
    </w:p>
    <w:p w:rsidR="00000000" w:rsidRDefault="007933C1">
      <w:r>
        <w:rPr>
          <w:b/>
        </w:rPr>
        <w:t>Chandler:</w:t>
      </w:r>
      <w:r>
        <w:t xml:space="preserve"> I can not believe that I am going out with someone that is getting divorced. I'm such </w:t>
      </w:r>
      <w:r>
        <w:lastRenderedPageBreak/>
        <w:t>a grown up.</w:t>
      </w:r>
    </w:p>
    <w:p w:rsidR="00000000" w:rsidRDefault="007933C1">
      <w:r>
        <w:rPr>
          <w:b/>
        </w:rPr>
        <w:t>Janice:</w:t>
      </w:r>
      <w:r>
        <w:t xml:space="preserve"> (laughs) I-I-I gotta go, I gotta go. Okay, not without a</w:t>
      </w:r>
      <w:r>
        <w:t xml:space="preserve"> kiss.</w:t>
      </w:r>
    </w:p>
    <w:p w:rsidR="00000000" w:rsidRDefault="007933C1">
      <w:r>
        <w:rPr>
          <w:b/>
        </w:rPr>
        <w:t>Chandler:</w:t>
      </w:r>
      <w:r>
        <w:t xml:space="preserve"> Well, maybe I won't kiss you, and then you'll have to stay.</w:t>
      </w:r>
    </w:p>
    <w:p w:rsidR="00000000" w:rsidRDefault="007933C1">
      <w:r>
        <w:rPr>
          <w:b/>
        </w:rPr>
        <w:t>Joey:</w:t>
      </w:r>
      <w:r>
        <w:t xml:space="preserve"> (under his breath) Kiss her! Kiss her!</w:t>
      </w:r>
    </w:p>
    <w:p w:rsidR="00000000" w:rsidRDefault="007933C1">
      <w:r>
        <w:rPr>
          <w:b/>
        </w:rPr>
        <w:t>Janice:</w:t>
      </w:r>
      <w:r>
        <w:t xml:space="preserve"> I'll see you later, sweetie. Bye Joey.</w:t>
      </w:r>
    </w:p>
    <w:p w:rsidR="00000000" w:rsidRDefault="007933C1">
      <w:r>
        <w:rPr>
          <w:b/>
        </w:rPr>
        <w:t>Joey:</w:t>
      </w:r>
      <w:r>
        <w:t xml:space="preserve"> B-bye Janice. So when ya' dumpin' her.</w:t>
      </w:r>
    </w:p>
    <w:p w:rsidR="00000000" w:rsidRDefault="007933C1">
      <w:r>
        <w:rPr>
          <w:b/>
        </w:rPr>
        <w:t>Chandler:</w:t>
      </w:r>
      <w:r>
        <w:t xml:space="preserve"> Nope, not this time.</w:t>
      </w:r>
    </w:p>
    <w:p w:rsidR="00000000" w:rsidRDefault="007933C1">
      <w:r>
        <w:rPr>
          <w:b/>
        </w:rPr>
        <w:t>Joey:</w:t>
      </w:r>
      <w:r>
        <w:t xml:space="preserve"> Come </w:t>
      </w:r>
      <w:r>
        <w:t>on, quite yankin' me.</w:t>
      </w:r>
    </w:p>
    <w:p w:rsidR="00000000" w:rsidRDefault="007933C1">
      <w:r>
        <w:t>Chandler: I'm not yanking you.</w:t>
      </w:r>
    </w:p>
    <w:p w:rsidR="00000000" w:rsidRDefault="007933C1">
      <w:r>
        <w:rPr>
          <w:b/>
        </w:rPr>
        <w:t>Joey:</w:t>
      </w:r>
      <w:r>
        <w:t xml:space="preserve"> This is Janice.</w:t>
      </w:r>
    </w:p>
    <w:p w:rsidR="00000000" w:rsidRDefault="007933C1">
      <w:r>
        <w:rPr>
          <w:b/>
        </w:rPr>
        <w:t>Chandler:</w:t>
      </w:r>
      <w:r>
        <w:t xml:space="preserve"> Yeah, I know. She makes me happy.</w:t>
      </w:r>
    </w:p>
    <w:p w:rsidR="00000000" w:rsidRDefault="007933C1">
      <w:r>
        <w:rPr>
          <w:b/>
        </w:rPr>
        <w:t>Joey:</w:t>
      </w:r>
      <w:r>
        <w:t xml:space="preserve"> Okay. All right. You look me in the eye and tell me, without blinking, that you're not breaking up with her. No blinking.</w:t>
      </w:r>
    </w:p>
    <w:p w:rsidR="00000000" w:rsidRDefault="007933C1">
      <w:r>
        <w:rPr>
          <w:b/>
        </w:rPr>
        <w:t>Chandler:</w:t>
      </w:r>
      <w:r>
        <w:t xml:space="preserve"> (looks him in the eye) I'm not breaking up with her! (they stare at each other for a while, then Joey blows in his face) </w:t>
      </w:r>
    </w:p>
    <w:p w:rsidR="00000000" w:rsidRDefault="007933C1">
      <w:r>
        <w:t>[Scene: Rachel and Monica's, Monica is entering from the bathroom.]</w:t>
      </w:r>
    </w:p>
    <w:p w:rsidR="00000000" w:rsidRDefault="007933C1">
      <w:r>
        <w:rPr>
          <w:b/>
        </w:rPr>
        <w:t>Monica:</w:t>
      </w:r>
      <w:r>
        <w:t xml:space="preserve"> God, look what I found in the drain.</w:t>
      </w:r>
    </w:p>
    <w:p w:rsidR="00000000" w:rsidRDefault="007933C1">
      <w:r>
        <w:rPr>
          <w:b/>
        </w:rPr>
        <w:t>Rachel:</w:t>
      </w:r>
      <w:r>
        <w:t xml:space="preserve"> What?!</w:t>
      </w:r>
    </w:p>
    <w:p w:rsidR="00000000" w:rsidRDefault="007933C1">
      <w:r>
        <w:rPr>
          <w:b/>
        </w:rPr>
        <w:t>Monic</w:t>
      </w:r>
      <w:r>
        <w:rPr>
          <w:b/>
        </w:rPr>
        <w:t>a:</w:t>
      </w:r>
      <w:r>
        <w:t xml:space="preserve"> It's some of Richard's hair! (holds it close to Ross) What do I do with this?</w:t>
      </w:r>
    </w:p>
    <w:p w:rsidR="00000000" w:rsidRDefault="007933C1">
      <w:r>
        <w:rPr>
          <w:b/>
        </w:rPr>
        <w:t>Ross:</w:t>
      </w:r>
      <w:r>
        <w:t xml:space="preserve"> Getting it away from me would be job one.</w:t>
      </w:r>
    </w:p>
    <w:p w:rsidR="00000000" w:rsidRDefault="007933C1">
      <w:r>
        <w:rPr>
          <w:b/>
        </w:rPr>
        <w:t>Monica:</w:t>
      </w:r>
      <w:r>
        <w:t xml:space="preserve"> It's weird, but you know what I don't wanna throw this away. I mean this is like all I have left of him, gross, drain h</w:t>
      </w:r>
      <w:r>
        <w:t xml:space="preserve">air. Ooh! (drops it in Ross's cereal) </w:t>
      </w:r>
    </w:p>
    <w:p w:rsidR="00000000" w:rsidRDefault="007933C1">
      <w:r>
        <w:rPr>
          <w:b/>
        </w:rPr>
        <w:t>Phoebe:</w:t>
      </w:r>
      <w:r>
        <w:t xml:space="preserve"> Ooh. Oh. It looks like, like a tiny little person drowning in your cereal. (Ross gives her this look, like 'Yeah, doesn't it', and gets up to dump it down the drain.) </w:t>
      </w:r>
    </w:p>
    <w:p w:rsidR="00000000" w:rsidRDefault="007933C1">
      <w:r>
        <w:rPr>
          <w:b/>
        </w:rPr>
        <w:t>Monica:</w:t>
      </w:r>
      <w:r>
        <w:t xml:space="preserve"> God, what is wrong with me.</w:t>
      </w:r>
    </w:p>
    <w:p w:rsidR="00000000" w:rsidRDefault="007933C1">
      <w:r>
        <w:rPr>
          <w:b/>
        </w:rPr>
        <w:t>Ross:</w:t>
      </w:r>
      <w:r>
        <w:t xml:space="preserve"> You need to get some sleep.</w:t>
      </w:r>
    </w:p>
    <w:p w:rsidR="00000000" w:rsidRDefault="007933C1">
      <w:r>
        <w:rPr>
          <w:b/>
        </w:rPr>
        <w:t>Monica:</w:t>
      </w:r>
      <w:r>
        <w:t xml:space="preserve"> I need to get some Richard.</w:t>
      </w:r>
    </w:p>
    <w:p w:rsidR="00000000" w:rsidRDefault="007933C1">
      <w:r>
        <w:rPr>
          <w:b/>
        </w:rPr>
        <w:t>Rachel:</w:t>
      </w:r>
      <w:r>
        <w:t xml:space="preserve"> Monica, you broke up with him for a reason.</w:t>
      </w:r>
    </w:p>
    <w:p w:rsidR="00000000" w:rsidRDefault="007933C1">
      <w:r>
        <w:rPr>
          <w:b/>
        </w:rPr>
        <w:t>Monica:</w:t>
      </w:r>
      <w:r>
        <w:t xml:space="preserve"> I know, I know. I'm just so tired of-of missing him. I'm tired of wondering why hasn't he called. Why hasn't he called!</w:t>
      </w:r>
    </w:p>
    <w:p w:rsidR="00000000" w:rsidRDefault="007933C1">
      <w:r>
        <w:rPr>
          <w:b/>
        </w:rPr>
        <w:t>Phoebe:</w:t>
      </w:r>
      <w:r>
        <w:t xml:space="preserve"> May</w:t>
      </w:r>
      <w:r>
        <w:t>be, because you told him not to.</w:t>
      </w:r>
    </w:p>
    <w:p w:rsidR="00000000" w:rsidRDefault="007933C1">
      <w:r>
        <w:rPr>
          <w:b/>
        </w:rPr>
        <w:t>Monica:</w:t>
      </w:r>
      <w:r>
        <w:t xml:space="preserve"> What are you the memory woman?</w:t>
      </w:r>
    </w:p>
    <w:p w:rsidR="00000000" w:rsidRDefault="007933C1">
      <w:r>
        <w:rPr>
          <w:b/>
        </w:rPr>
        <w:t>Joey:</w:t>
      </w:r>
      <w:r>
        <w:t xml:space="preserve"> (entering) Their not breaking up. Chandler and Janice. Their not breaking up. He didn't blink or anything.</w:t>
      </w:r>
    </w:p>
    <w:p w:rsidR="00000000" w:rsidRDefault="007933C1">
      <w:r>
        <w:rPr>
          <w:b/>
        </w:rPr>
        <w:t>Rachel:</w:t>
      </w:r>
      <w:r>
        <w:t xml:space="preserve"> Well, you know I'm not surprised. I mean have you seen them tog</w:t>
      </w:r>
      <w:r>
        <w:t>ether, they're really cute.</w:t>
      </w:r>
    </w:p>
    <w:p w:rsidR="00000000" w:rsidRDefault="007933C1">
      <w:r>
        <w:rPr>
          <w:b/>
        </w:rPr>
        <w:t>Joey:</w:t>
      </w:r>
      <w:r>
        <w:t xml:space="preserve"> Cute! This is Janice! You remember Janice?</w:t>
      </w:r>
    </w:p>
    <w:p w:rsidR="00000000" w:rsidRDefault="007933C1">
      <w:r>
        <w:rPr>
          <w:b/>
        </w:rPr>
        <w:t>Rachel:</w:t>
      </w:r>
      <w:r>
        <w:t xml:space="preserve"> Yes, Joey, I remember, she's annoying, but you know what she's-she's his girlfriend now. I mean what can we do?</w:t>
      </w:r>
    </w:p>
    <w:p w:rsidR="00000000" w:rsidRDefault="007933C1">
      <w:r>
        <w:rPr>
          <w:b/>
        </w:rPr>
        <w:t>Joey:</w:t>
      </w:r>
      <w:r>
        <w:t xml:space="preserve"> There you go! That's the spirit I'm looking for! What</w:t>
      </w:r>
      <w:r>
        <w:t xml:space="preserve"> can we do? Huh? All right who's first? </w:t>
      </w:r>
      <w:r>
        <w:lastRenderedPageBreak/>
        <w:t>Huh? Ross?</w:t>
      </w:r>
    </w:p>
    <w:p w:rsidR="00000000" w:rsidRDefault="007933C1">
      <w:r>
        <w:rPr>
          <w:b/>
        </w:rPr>
        <w:t>Ross:</w:t>
      </w:r>
      <w:r>
        <w:t xml:space="preserve"> Well I'm thinking that Chandler's our friend and Janice makes him happy, so I say we just all be adult about it and accept her.</w:t>
      </w:r>
    </w:p>
    <w:p w:rsidR="00000000" w:rsidRDefault="007933C1">
      <w:r>
        <w:rPr>
          <w:b/>
        </w:rPr>
        <w:t>Joey:</w:t>
      </w:r>
      <w:r>
        <w:t xml:space="preserve"> Yeah, we'll call that Plan B. All right?</w:t>
      </w:r>
    </w:p>
    <w:p w:rsidR="00000000" w:rsidRDefault="007933C1">
      <w:r>
        <w:t xml:space="preserve">[Scene: Ross's bedroom, </w:t>
      </w:r>
      <w:r>
        <w:t>Ross is working and Rachel is reading a book in bed]</w:t>
      </w:r>
    </w:p>
    <w:p w:rsidR="00000000" w:rsidRDefault="007933C1">
      <w:r>
        <w:rPr>
          <w:b/>
        </w:rPr>
        <w:t>Rachel:</w:t>
      </w:r>
      <w:r>
        <w:t xml:space="preserve"> (she leans over and kisses him on the cheek) Honey, I was wondering....</w:t>
      </w:r>
    </w:p>
    <w:p w:rsidR="00000000" w:rsidRDefault="007933C1">
      <w:r>
        <w:rPr>
          <w:b/>
        </w:rPr>
        <w:t>Ross:</w:t>
      </w:r>
      <w:r>
        <w:t xml:space="preserve"> Hmm?</w:t>
      </w:r>
    </w:p>
    <w:p w:rsidR="00000000" w:rsidRDefault="007933C1">
      <w:r>
        <w:rPr>
          <w:b/>
        </w:rPr>
        <w:t>Rachel:</w:t>
      </w:r>
      <w:r>
        <w:t xml:space="preserve"> Do you still have that, um, Navy uniform?</w:t>
      </w:r>
    </w:p>
    <w:p w:rsidR="00000000" w:rsidRDefault="007933C1">
      <w:r>
        <w:rPr>
          <w:b/>
        </w:rPr>
        <w:t>Ross:</w:t>
      </w:r>
      <w:r>
        <w:t xml:space="preserve"> Nooo, I had to return it to the costume place.</w:t>
      </w:r>
    </w:p>
    <w:p w:rsidR="00000000" w:rsidRDefault="007933C1">
      <w:r>
        <w:t>Rachel: H</w:t>
      </w:r>
      <w:r>
        <w:t>mm.</w:t>
      </w:r>
    </w:p>
    <w:p w:rsidR="00000000" w:rsidRDefault="007933C1">
      <w:r>
        <w:rPr>
          <w:b/>
        </w:rPr>
        <w:t>Ross:</w:t>
      </w:r>
      <w:r>
        <w:t xml:space="preserve"> I think I have an old band uniform from high school.</w:t>
      </w:r>
    </w:p>
    <w:p w:rsidR="00000000" w:rsidRDefault="007933C1">
      <w:r>
        <w:rPr>
          <w:b/>
        </w:rPr>
        <w:t>Rachel:</w:t>
      </w:r>
      <w:r>
        <w:t xml:space="preserve"> You remember not having sex in high school, right?</w:t>
      </w:r>
    </w:p>
    <w:p w:rsidR="00000000" w:rsidRDefault="007933C1">
      <w:r>
        <w:rPr>
          <w:b/>
        </w:rPr>
        <w:t>Ross:</w:t>
      </w:r>
      <w:r>
        <w:t xml:space="preserve"> Yeah.</w:t>
      </w:r>
    </w:p>
    <w:p w:rsidR="00000000" w:rsidRDefault="007933C1">
      <w:r>
        <w:rPr>
          <w:b/>
        </w:rPr>
        <w:t>Rachel:</w:t>
      </w:r>
      <w:r>
        <w:t xml:space="preserve"> Well honey, what about you?</w:t>
      </w:r>
    </w:p>
    <w:p w:rsidR="00000000" w:rsidRDefault="007933C1">
      <w:r>
        <w:rPr>
          <w:b/>
        </w:rPr>
        <w:t>Ross:</w:t>
      </w:r>
      <w:r>
        <w:t xml:space="preserve"> What?</w:t>
      </w:r>
    </w:p>
    <w:p w:rsidR="00000000" w:rsidRDefault="007933C1">
      <w:r>
        <w:rPr>
          <w:b/>
        </w:rPr>
        <w:t>Rachel:</w:t>
      </w:r>
      <w:r>
        <w:t xml:space="preserve"> I mean do you have any fun, you know, fantasy type things?</w:t>
      </w:r>
    </w:p>
    <w:p w:rsidR="00000000" w:rsidRDefault="007933C1">
      <w:r>
        <w:t>Ross: N</w:t>
      </w:r>
      <w:r>
        <w:t>o.</w:t>
      </w:r>
    </w:p>
    <w:p w:rsidR="00000000" w:rsidRDefault="007933C1">
      <w:r>
        <w:rPr>
          <w:b/>
        </w:rPr>
        <w:t>Rachel:</w:t>
      </w:r>
      <w:r>
        <w:t xml:space="preserve"> Come on you gotta have one!</w:t>
      </w:r>
    </w:p>
    <w:p w:rsidR="00000000" w:rsidRDefault="007933C1">
      <w:r>
        <w:rPr>
          <w:b/>
        </w:rPr>
        <w:t>Ross:</w:t>
      </w:r>
      <w:r>
        <w:t xml:space="preserve"> Nope.</w:t>
      </w:r>
    </w:p>
    <w:p w:rsidR="00000000" w:rsidRDefault="007933C1">
      <w:r>
        <w:rPr>
          <w:b/>
        </w:rPr>
        <w:t>Rachel:</w:t>
      </w:r>
      <w:r>
        <w:t xml:space="preserve"> Ross, you know what...</w:t>
      </w:r>
    </w:p>
    <w:p w:rsidR="00000000" w:rsidRDefault="007933C1">
      <w:r>
        <w:rPr>
          <w:b/>
        </w:rPr>
        <w:t>Ross:</w:t>
      </w:r>
      <w:r>
        <w:t xml:space="preserve"> What?</w:t>
      </w:r>
    </w:p>
    <w:p w:rsidR="00000000" w:rsidRDefault="007933C1">
      <w:r>
        <w:rPr>
          <w:b/>
        </w:rPr>
        <w:t>Rachel:</w:t>
      </w:r>
      <w:r>
        <w:t xml:space="preserve"> ...if you tell me, I might do it.</w:t>
      </w:r>
    </w:p>
    <w:p w:rsidR="00000000" w:rsidRDefault="007933C1">
      <w:r>
        <w:rPr>
          <w:b/>
        </w:rPr>
        <w:t>Ross:</w:t>
      </w:r>
      <w:r>
        <w:t xml:space="preserve"> Okay, umm. Did you ever see, um, </w:t>
      </w:r>
      <w:r>
        <w:rPr>
          <w:i/>
        </w:rPr>
        <w:t>Return Of The Jedi</w:t>
      </w:r>
      <w:r>
        <w:t>?</w:t>
      </w:r>
    </w:p>
    <w:p w:rsidR="00000000" w:rsidRDefault="007933C1">
      <w:r>
        <w:t>Rachel: Yeah.</w:t>
      </w:r>
    </w:p>
    <w:p w:rsidR="00000000" w:rsidRDefault="007933C1">
      <w:r>
        <w:rPr>
          <w:b/>
        </w:rPr>
        <w:t>Ross:</w:t>
      </w:r>
      <w:r>
        <w:t xml:space="preserve"> Do you remember the scene with, um, Jabba</w:t>
      </w:r>
      <w:r>
        <w:t xml:space="preserve"> the Hut? Well Jabba had as, as his prisoner, um, Princess Leia. </w:t>
      </w:r>
    </w:p>
    <w:p w:rsidR="00000000" w:rsidRDefault="007933C1">
      <w:r>
        <w:t>Rachel: Oooh!</w:t>
      </w:r>
    </w:p>
    <w:p w:rsidR="00000000" w:rsidRDefault="007933C1">
      <w:r>
        <w:rPr>
          <w:b/>
        </w:rPr>
        <w:t>Ross:</w:t>
      </w:r>
      <w:r>
        <w:t xml:space="preserve"> Princess Leia, was wearing this, um, gold bikini thing. It was pretty cool.</w:t>
      </w:r>
    </w:p>
    <w:p w:rsidR="00000000" w:rsidRDefault="007933C1">
      <w:r>
        <w:t>[Scene: Central Perk, Phoebe and Rachel are there]</w:t>
      </w:r>
    </w:p>
    <w:p w:rsidR="00000000" w:rsidRDefault="007933C1">
      <w:r>
        <w:rPr>
          <w:b/>
        </w:rPr>
        <w:t>Phoebe:</w:t>
      </w:r>
      <w:r>
        <w:t xml:space="preserve"> Yeah, oh, Princess Leia and the gol</w:t>
      </w:r>
      <w:r>
        <w:t>d bikini, every guy our age loved that.</w:t>
      </w:r>
    </w:p>
    <w:p w:rsidR="00000000" w:rsidRDefault="007933C1">
      <w:r>
        <w:rPr>
          <w:b/>
        </w:rPr>
        <w:t>Rachel:</w:t>
      </w:r>
      <w:r>
        <w:t xml:space="preserve"> Really!</w:t>
      </w:r>
    </w:p>
    <w:p w:rsidR="00000000" w:rsidRDefault="007933C1">
      <w:r>
        <w:rPr>
          <w:b/>
        </w:rPr>
        <w:t>Phoebe:</w:t>
      </w:r>
      <w:r>
        <w:t xml:space="preserve"> Um, um. It's huge. Yeah, that's the moment, when-when, you know she stopped being a princess, and became, like, a woman, you know.</w:t>
      </w:r>
    </w:p>
    <w:p w:rsidR="00000000" w:rsidRDefault="007933C1">
      <w:r>
        <w:rPr>
          <w:b/>
        </w:rPr>
        <w:t>Rachel:</w:t>
      </w:r>
      <w:r>
        <w:t xml:space="preserve"> Did you ever do the-the Leia thing?</w:t>
      </w:r>
    </w:p>
    <w:p w:rsidR="00000000" w:rsidRDefault="007933C1">
      <w:r>
        <w:rPr>
          <w:b/>
        </w:rPr>
        <w:t>Phoebe:</w:t>
      </w:r>
      <w:r>
        <w:t xml:space="preserve"> Oh, yeah,</w:t>
      </w:r>
      <w:r>
        <w:t xml:space="preserve"> um-mm. Oh!</w:t>
      </w:r>
    </w:p>
    <w:p w:rsidR="00000000" w:rsidRDefault="007933C1">
      <w:r>
        <w:rPr>
          <w:b/>
        </w:rPr>
        <w:t>Rachel:</w:t>
      </w:r>
      <w:r>
        <w:t xml:space="preserve"> Really! That-that great huh?</w:t>
      </w:r>
    </w:p>
    <w:p w:rsidR="00000000" w:rsidRDefault="007933C1">
      <w:r>
        <w:rPr>
          <w:b/>
        </w:rPr>
        <w:t>Phoebe:</w:t>
      </w:r>
      <w:r>
        <w:t xml:space="preserve"> No it's just that I got this new pager and I have it on vibrate. See ya!</w:t>
      </w:r>
    </w:p>
    <w:p w:rsidR="00000000" w:rsidRDefault="007933C1">
      <w:r>
        <w:rPr>
          <w:b/>
        </w:rPr>
        <w:t>Ross:</w:t>
      </w:r>
      <w:r>
        <w:t xml:space="preserve"> (entering with Monica in tow) Hey!</w:t>
      </w:r>
    </w:p>
    <w:p w:rsidR="00000000" w:rsidRDefault="007933C1">
      <w:r>
        <w:rPr>
          <w:b/>
        </w:rPr>
        <w:t>Rachel:</w:t>
      </w:r>
      <w:r>
        <w:t xml:space="preserve"> Hi you guys!</w:t>
      </w:r>
    </w:p>
    <w:p w:rsidR="00000000" w:rsidRDefault="007933C1">
      <w:r>
        <w:rPr>
          <w:b/>
        </w:rPr>
        <w:t>Ross:</w:t>
      </w:r>
      <w:r>
        <w:t xml:space="preserve"> Look who I found standing outside of the Szechwan Dragon s</w:t>
      </w:r>
      <w:r>
        <w:t>taring at a parking meter.</w:t>
      </w:r>
    </w:p>
    <w:p w:rsidR="00000000" w:rsidRDefault="007933C1">
      <w:r>
        <w:rPr>
          <w:b/>
        </w:rPr>
        <w:lastRenderedPageBreak/>
        <w:t>Rachel:</w:t>
      </w:r>
      <w:r>
        <w:t xml:space="preserve"> Mon. Hi! </w:t>
      </w:r>
    </w:p>
    <w:p w:rsidR="00000000" w:rsidRDefault="007933C1">
      <w:r>
        <w:t>Monica: Hi.</w:t>
      </w:r>
    </w:p>
    <w:p w:rsidR="00000000" w:rsidRDefault="007933C1">
      <w:r>
        <w:rPr>
          <w:b/>
        </w:rPr>
        <w:t>Rachel:</w:t>
      </w:r>
      <w:r>
        <w:t xml:space="preserve"> Why aren't you at work?</w:t>
      </w:r>
    </w:p>
    <w:p w:rsidR="00000000" w:rsidRDefault="007933C1">
      <w:r>
        <w:rPr>
          <w:b/>
        </w:rPr>
        <w:t>Monica:</w:t>
      </w:r>
      <w:r>
        <w:t xml:space="preserve"> Oh, they-they sent me home.</w:t>
      </w:r>
    </w:p>
    <w:p w:rsidR="00000000" w:rsidRDefault="007933C1">
      <w:r>
        <w:t>Rachel: Why?</w:t>
      </w:r>
    </w:p>
    <w:p w:rsidR="00000000" w:rsidRDefault="007933C1">
      <w:r>
        <w:rPr>
          <w:b/>
        </w:rPr>
        <w:t>Monica:</w:t>
      </w:r>
      <w:r>
        <w:t xml:space="preserve"> Because I don't work at the Szechwan Dragon.</w:t>
      </w:r>
    </w:p>
    <w:p w:rsidR="00000000" w:rsidRDefault="007933C1">
      <w:r>
        <w:rPr>
          <w:b/>
        </w:rPr>
        <w:t>Ross:</w:t>
      </w:r>
      <w:r>
        <w:t xml:space="preserve"> Okay.</w:t>
      </w:r>
    </w:p>
    <w:p w:rsidR="00000000" w:rsidRDefault="007933C1">
      <w:r>
        <w:rPr>
          <w:b/>
        </w:rPr>
        <w:t>Rachel:</w:t>
      </w:r>
      <w:r>
        <w:t xml:space="preserve"> You really, really need to get some sleep, ho</w:t>
      </w:r>
      <w:r>
        <w:t>ney.</w:t>
      </w:r>
    </w:p>
    <w:p w:rsidR="00000000" w:rsidRDefault="007933C1">
      <w:r>
        <w:rPr>
          <w:b/>
        </w:rPr>
        <w:t>Monica:</w:t>
      </w:r>
      <w:r>
        <w:t xml:space="preserve"> I know I do.</w:t>
      </w:r>
    </w:p>
    <w:p w:rsidR="00000000" w:rsidRDefault="007933C1">
      <w:r>
        <w:t>Ross: Hi.</w:t>
      </w:r>
    </w:p>
    <w:p w:rsidR="00000000" w:rsidRDefault="007933C1">
      <w:r>
        <w:t>Rachel: Hi.</w:t>
      </w:r>
    </w:p>
    <w:p w:rsidR="00000000" w:rsidRDefault="007933C1">
      <w:r>
        <w:rPr>
          <w:b/>
        </w:rPr>
        <w:t>Ross:</w:t>
      </w:r>
      <w:r>
        <w:t xml:space="preserve"> Guess what?</w:t>
      </w:r>
    </w:p>
    <w:p w:rsidR="00000000" w:rsidRDefault="007933C1">
      <w:r>
        <w:t>Rachel: What?</w:t>
      </w:r>
    </w:p>
    <w:p w:rsidR="00000000" w:rsidRDefault="007933C1">
      <w:r>
        <w:rPr>
          <w:b/>
        </w:rPr>
        <w:t>Ross:</w:t>
      </w:r>
      <w:r>
        <w:t xml:space="preserve"> They published my paper.</w:t>
      </w:r>
    </w:p>
    <w:p w:rsidR="00000000" w:rsidRDefault="007933C1">
      <w:r>
        <w:rPr>
          <w:b/>
        </w:rPr>
        <w:t>Rachel:</w:t>
      </w:r>
      <w:r>
        <w:t xml:space="preserve"> Oh, really, let me see, let me see.</w:t>
      </w:r>
    </w:p>
    <w:p w:rsidR="00000000" w:rsidRDefault="007933C1">
      <w:r>
        <w:rPr>
          <w:b/>
        </w:rPr>
        <w:t>Phoebe:</w:t>
      </w:r>
      <w:r>
        <w:t xml:space="preserve"> Rach, look! (she holds two buns up to her ears to make her hair look like the Princess Leia '</w:t>
      </w:r>
      <w:r>
        <w:t>do.) Oh, hi! Where is my strong Ross Skywalker to come rescue me. (Ross stands up horrified) There he is.</w:t>
      </w:r>
    </w:p>
    <w:p w:rsidR="00000000" w:rsidRDefault="007933C1">
      <w:r>
        <w:t>[Scene: Chandler and Joey's, Joey is watching Wheel of Fortune, the puzzle is showing _oun_ Rush_ore.]</w:t>
      </w:r>
    </w:p>
    <w:p w:rsidR="00000000" w:rsidRDefault="007933C1">
      <w:r>
        <w:t>[Chandler enters]</w:t>
      </w:r>
    </w:p>
    <w:p w:rsidR="00000000" w:rsidRDefault="007933C1">
      <w:r>
        <w:t>Chandler: Hey!</w:t>
      </w:r>
    </w:p>
    <w:p w:rsidR="00000000" w:rsidRDefault="007933C1">
      <w:r>
        <w:rPr>
          <w:b/>
        </w:rPr>
        <w:t>Joey:</w:t>
      </w:r>
      <w:r>
        <w:t xml:space="preserve"> Wheel!</w:t>
      </w:r>
    </w:p>
    <w:p w:rsidR="00000000" w:rsidRDefault="007933C1">
      <w:r>
        <w:t>C</w:t>
      </w:r>
      <w:r>
        <w:t>handler: Of!</w:t>
      </w:r>
    </w:p>
    <w:p w:rsidR="00000000" w:rsidRDefault="007933C1">
      <w:r>
        <w:rPr>
          <w:b/>
        </w:rPr>
        <w:t>Joey:</w:t>
      </w:r>
      <w:r>
        <w:t xml:space="preserve"> Fortune! This guy is so stupid. (yelling) It's Count Rushmore!!</w:t>
      </w:r>
    </w:p>
    <w:p w:rsidR="00000000" w:rsidRDefault="007933C1">
      <w:r>
        <w:rPr>
          <w:b/>
        </w:rPr>
        <w:t>Chandler:</w:t>
      </w:r>
      <w:r>
        <w:t xml:space="preserve"> You know, you should really go on this show. All right, listen, I got three tickets to the Rangers tonight. What'd ya' say?</w:t>
      </w:r>
    </w:p>
    <w:p w:rsidR="00000000" w:rsidRDefault="007933C1">
      <w:r>
        <w:rPr>
          <w:b/>
        </w:rPr>
        <w:t>Joey:</w:t>
      </w:r>
      <w:r>
        <w:t xml:space="preserve"> I say, 'I am there!' Cool! Aw, is</w:t>
      </w:r>
      <w:r>
        <w:t xml:space="preserve"> Ross going to?</w:t>
      </w:r>
    </w:p>
    <w:p w:rsidR="00000000" w:rsidRDefault="007933C1">
      <w:r>
        <w:rPr>
          <w:b/>
        </w:rPr>
        <w:t>Chandler:</w:t>
      </w:r>
      <w:r>
        <w:t xml:space="preserve"> No, Janice.</w:t>
      </w:r>
    </w:p>
    <w:p w:rsidR="00000000" w:rsidRDefault="007933C1">
      <w:r>
        <w:rPr>
          <w:b/>
        </w:rPr>
        <w:t>Joey:</w:t>
      </w:r>
      <w:r>
        <w:t xml:space="preserve"> Jan-ice. 'Cause I, just, I feel bad for Ross, you know, we-we always go together, we're like the three hocke-teers.</w:t>
      </w:r>
    </w:p>
    <w:p w:rsidR="00000000" w:rsidRDefault="007933C1">
      <w:r>
        <w:rPr>
          <w:b/>
        </w:rPr>
        <w:t>Chandler:</w:t>
      </w:r>
      <w:r>
        <w:t xml:space="preserve"> You know, I may be way out on a limb here, but do you, do you, have a problem with Jan</w:t>
      </w:r>
      <w:r>
        <w:t>ice?</w:t>
      </w:r>
    </w:p>
    <w:p w:rsidR="00000000" w:rsidRDefault="007933C1">
      <w:r>
        <w:rPr>
          <w:b/>
        </w:rPr>
        <w:t>Joey:</w:t>
      </w:r>
      <w:r>
        <w:t xml:space="preserve"> No, Yeeees. God, how do I say this. (walks into the kitchen, Chandler follows closely, he turns around and gets startled) . Oh, hi, you know that girl from the Greek restaurant with the hair (holds his hands up to signify she has big hair) ?</w:t>
      </w:r>
    </w:p>
    <w:p w:rsidR="00000000" w:rsidRDefault="007933C1">
      <w:r>
        <w:rPr>
          <w:b/>
        </w:rPr>
        <w:t>Cha</w:t>
      </w:r>
      <w:r>
        <w:rPr>
          <w:b/>
        </w:rPr>
        <w:t>ndler:</w:t>
      </w:r>
      <w:r>
        <w:t xml:space="preserve"> Ooh, that girl that I hate, eww, drives me crazy, eww, eww, oh!</w:t>
      </w:r>
    </w:p>
    <w:p w:rsidR="00000000" w:rsidRDefault="007933C1">
      <w:r>
        <w:rPr>
          <w:b/>
        </w:rPr>
        <w:t>Joey:</w:t>
      </w:r>
      <w:r>
        <w:t xml:space="preserve"> Look, I don't hate Janice, she's-she's just a lot to take, you know.</w:t>
      </w:r>
    </w:p>
    <w:p w:rsidR="00000000" w:rsidRDefault="007933C1">
      <w:r>
        <w:rPr>
          <w:b/>
        </w:rPr>
        <w:t>Chandler:</w:t>
      </w:r>
      <w:r>
        <w:t xml:space="preserve"> Well, there you go.</w:t>
      </w:r>
    </w:p>
    <w:p w:rsidR="00000000" w:rsidRDefault="007933C1">
      <w:r>
        <w:rPr>
          <w:b/>
        </w:rPr>
        <w:t>Joey:</w:t>
      </w:r>
      <w:r>
        <w:t xml:space="preserve"> Oh, hey. Come on man, don't look at me like that, she used to drive you nu</w:t>
      </w:r>
      <w:r>
        <w:t xml:space="preserve">ts before too, </w:t>
      </w:r>
      <w:r>
        <w:lastRenderedPageBreak/>
        <w:t>remember?</w:t>
      </w:r>
    </w:p>
    <w:p w:rsidR="00000000" w:rsidRDefault="007933C1">
      <w:r>
        <w:rPr>
          <w:b/>
        </w:rPr>
        <w:t>Chandler:</w:t>
      </w:r>
      <w:r>
        <w:t xml:space="preserve"> Well, I'm crazy about her now. I think this could be the real thing. Capital 'R'! Capital 'T'! (Joey stares at him) Don't worry, those are the right letters.</w:t>
      </w:r>
    </w:p>
    <w:p w:rsidR="00000000" w:rsidRDefault="007933C1">
      <w:r>
        <w:rPr>
          <w:b/>
        </w:rPr>
        <w:t>Joey:</w:t>
      </w:r>
      <w:r>
        <w:t xml:space="preserve"> Look, what do you want me to say?</w:t>
      </w:r>
    </w:p>
    <w:p w:rsidR="00000000" w:rsidRDefault="007933C1">
      <w:r>
        <w:rPr>
          <w:b/>
        </w:rPr>
        <w:t>Chandler:</w:t>
      </w:r>
      <w:r>
        <w:t xml:space="preserve"> I want you to</w:t>
      </w:r>
      <w:r>
        <w:t xml:space="preserve"> say that you like her!</w:t>
      </w:r>
    </w:p>
    <w:p w:rsidR="00000000" w:rsidRDefault="007933C1">
      <w:r>
        <w:rPr>
          <w:b/>
        </w:rPr>
        <w:t>Joey:</w:t>
      </w:r>
      <w:r>
        <w:t xml:space="preserve"> I can't. It's like this chemical thing, you know. Every time she starts laughing, I just wanna (grimaces and tenses up) pull my arm off just so that I can have something to throw at her. </w:t>
      </w:r>
    </w:p>
    <w:p w:rsidR="00000000" w:rsidRDefault="007933C1">
      <w:r>
        <w:rPr>
          <w:b/>
        </w:rPr>
        <w:t>Chandler:</w:t>
      </w:r>
      <w:r>
        <w:t xml:space="preserve"> Thanks for trying. (grabs th</w:t>
      </w:r>
      <w:r>
        <w:t>e ticket and starts to leave) Oh, and by the way there is no Count Rushmore!</w:t>
      </w:r>
    </w:p>
    <w:p w:rsidR="00000000" w:rsidRDefault="007933C1">
      <w:r>
        <w:rPr>
          <w:b/>
        </w:rPr>
        <w:t>Joey:</w:t>
      </w:r>
      <w:r>
        <w:t xml:space="preserve"> Yeah, then-then who's the guy that painted the faces on the mountain? (Chandler gives him a look like 'You stupid idiot!') </w:t>
      </w:r>
    </w:p>
    <w:p w:rsidR="00000000" w:rsidRDefault="007933C1">
      <w:r>
        <w:t>Commercial Break</w:t>
      </w:r>
    </w:p>
    <w:p w:rsidR="00000000" w:rsidRDefault="007933C1">
      <w:r>
        <w:t>[Scene: Monica and Rachel's, Rac</w:t>
      </w:r>
      <w:r>
        <w:t>hel and Ross are entering]</w:t>
      </w:r>
    </w:p>
    <w:p w:rsidR="00000000" w:rsidRDefault="007933C1">
      <w:r>
        <w:rPr>
          <w:b/>
        </w:rPr>
        <w:t>Ross:</w:t>
      </w:r>
      <w:r>
        <w:t xml:space="preserve"> How could you have told her? </w:t>
      </w:r>
    </w:p>
    <w:p w:rsidR="00000000" w:rsidRDefault="007933C1">
      <w:r>
        <w:rPr>
          <w:b/>
        </w:rPr>
        <w:t>Rachel:</w:t>
      </w:r>
      <w:r>
        <w:t xml:space="preserve"> Ross, I didn't think it would that big of a deal.</w:t>
      </w:r>
    </w:p>
    <w:p w:rsidR="00000000" w:rsidRDefault="007933C1">
      <w:r>
        <w:rPr>
          <w:b/>
        </w:rPr>
        <w:t>Ross:</w:t>
      </w:r>
      <w:r>
        <w:t xml:space="preserve"> Oh, she didn't think it would be that big of deal.</w:t>
      </w:r>
    </w:p>
    <w:p w:rsidR="00000000" w:rsidRDefault="007933C1">
      <w:r>
        <w:rPr>
          <w:b/>
        </w:rPr>
        <w:t>Rachel:</w:t>
      </w:r>
      <w:r>
        <w:t xml:space="preserve"> Okay, who are you talking to when you do that?</w:t>
      </w:r>
    </w:p>
    <w:p w:rsidR="00000000" w:rsidRDefault="007933C1">
      <w:r>
        <w:rPr>
          <w:b/>
        </w:rPr>
        <w:t>Ross:</w:t>
      </w:r>
      <w:r>
        <w:t xml:space="preserve"> Look, that was su</w:t>
      </w:r>
      <w:r>
        <w:t>pposed to be like a private, personal thing between us.</w:t>
      </w:r>
    </w:p>
    <w:p w:rsidR="00000000" w:rsidRDefault="007933C1">
      <w:r>
        <w:rPr>
          <w:b/>
        </w:rPr>
        <w:t>Rachel:</w:t>
      </w:r>
      <w:r>
        <w:t xml:space="preserve"> Okay, Ross, Phoebe is my girlfriend, okay, we tell each other everything. You know, I mean, come on, guys do the same thing, I mean, what about all that locker room stuff.</w:t>
      </w:r>
    </w:p>
    <w:p w:rsidR="00000000" w:rsidRDefault="007933C1">
      <w:r>
        <w:rPr>
          <w:b/>
        </w:rPr>
        <w:t>Ross:</w:t>
      </w:r>
      <w:r>
        <w:t xml:space="preserve"> That's differe</w:t>
      </w:r>
      <w:r>
        <w:t>nt, okay. That's like, uh 'Who dated a stripper?' or 'Who did it on the back of the Staton Island Ferry?'.</w:t>
      </w:r>
    </w:p>
    <w:p w:rsidR="00000000" w:rsidRDefault="007933C1">
      <w:r>
        <w:rPr>
          <w:b/>
        </w:rPr>
        <w:t>Rachel:</w:t>
      </w:r>
      <w:r>
        <w:t xml:space="preserve"> Were both of those Joey?</w:t>
      </w:r>
    </w:p>
    <w:p w:rsidR="00000000" w:rsidRDefault="007933C1">
      <w:r>
        <w:rPr>
          <w:b/>
        </w:rPr>
        <w:t>Ross:</w:t>
      </w:r>
      <w:r>
        <w:t xml:space="preserve"> Yeah. Look, you don't, you don't talk about like, you know, your girlfriend and the intimate stuff you, you do</w:t>
      </w:r>
      <w:r>
        <w:t xml:space="preserve"> with her.</w:t>
      </w:r>
    </w:p>
    <w:p w:rsidR="00000000" w:rsidRDefault="007933C1">
      <w:r>
        <w:rPr>
          <w:b/>
        </w:rPr>
        <w:t>Rachel:</w:t>
      </w:r>
      <w:r>
        <w:t xml:space="preserve"> Not even with your best friend.</w:t>
      </w:r>
    </w:p>
    <w:p w:rsidR="00000000" w:rsidRDefault="007933C1">
      <w:r>
        <w:rPr>
          <w:b/>
        </w:rPr>
        <w:t>Ross:</w:t>
      </w:r>
      <w:r>
        <w:t xml:space="preserve"> Noo!</w:t>
      </w:r>
    </w:p>
    <w:p w:rsidR="00000000" w:rsidRDefault="007933C1">
      <w:r>
        <w:rPr>
          <w:b/>
        </w:rPr>
        <w:t>Rachel:</w:t>
      </w:r>
      <w:r>
        <w:t xml:space="preserve"> That is so sad. Your missing out on so much, Ross. I mean, the bonding and the sharing, you know. And-and knowing that someone else is going through the same thing you are.</w:t>
      </w:r>
    </w:p>
    <w:p w:rsidR="00000000" w:rsidRDefault="007933C1">
      <w:r>
        <w:rPr>
          <w:b/>
        </w:rPr>
        <w:t>Ross:</w:t>
      </w:r>
      <w:r>
        <w:t xml:space="preserve"> Hmph. S</w:t>
      </w:r>
      <w:r>
        <w:t>o what you, you tell each other everything?</w:t>
      </w:r>
    </w:p>
    <w:p w:rsidR="00000000" w:rsidRDefault="007933C1">
      <w:r>
        <w:rPr>
          <w:b/>
        </w:rPr>
        <w:t>Rachel:</w:t>
      </w:r>
      <w:r>
        <w:t xml:space="preserve"> Pretty much.</w:t>
      </w:r>
    </w:p>
    <w:p w:rsidR="00000000" w:rsidRDefault="007933C1">
      <w:r>
        <w:rPr>
          <w:b/>
        </w:rPr>
        <w:t>Ross:</w:t>
      </w:r>
      <w:r>
        <w:t xml:space="preserve"> Did you talk about the night of five times? Do you tell people about the night of five times? </w:t>
      </w:r>
    </w:p>
    <w:p w:rsidR="00000000" w:rsidRDefault="007933C1">
      <w:r>
        <w:rPr>
          <w:b/>
        </w:rPr>
        <w:t>Rachel:</w:t>
      </w:r>
      <w:r>
        <w:t xml:space="preserve"> Uh, honey, yeah that was with Carol.</w:t>
      </w:r>
    </w:p>
    <w:p w:rsidR="00000000" w:rsidRDefault="007933C1">
      <w:r>
        <w:rPr>
          <w:b/>
        </w:rPr>
        <w:t>Ross:</w:t>
      </w:r>
      <w:r>
        <w:t xml:space="preserve"> I know, but it's still worth mentioning</w:t>
      </w:r>
      <w:r>
        <w:t>, I think.</w:t>
      </w:r>
    </w:p>
    <w:p w:rsidR="00000000" w:rsidRDefault="007933C1">
      <w:r>
        <w:t>[Scene: Monica's bedroom, Phoebe is trying to relax her.]</w:t>
      </w:r>
    </w:p>
    <w:p w:rsidR="00000000" w:rsidRDefault="007933C1">
      <w:r>
        <w:rPr>
          <w:b/>
        </w:rPr>
        <w:t>Phoebe:</w:t>
      </w:r>
      <w:r>
        <w:t xml:space="preserve"> ( in a soothing voice) Relax every muscle in your body. Listen to the plinky-plunky music. Okay, now close you eyes, and think of a happy place. Okay, tell me your happy place.</w:t>
      </w:r>
    </w:p>
    <w:p w:rsidR="00000000" w:rsidRDefault="007933C1">
      <w:r>
        <w:rPr>
          <w:b/>
        </w:rPr>
        <w:t>Mo</w:t>
      </w:r>
      <w:r>
        <w:rPr>
          <w:b/>
        </w:rPr>
        <w:t>nica:</w:t>
      </w:r>
      <w:r>
        <w:t xml:space="preserve"> Richard's living room, drinking wine.</w:t>
      </w:r>
    </w:p>
    <w:p w:rsidR="00000000" w:rsidRDefault="007933C1">
      <w:r>
        <w:rPr>
          <w:b/>
        </w:rPr>
        <w:t>Phoebe:</w:t>
      </w:r>
      <w:r>
        <w:t xml:space="preserve"> All right. No, no, no, not a Richard thing, just put down the glass. And get out!</w:t>
      </w:r>
    </w:p>
    <w:p w:rsidR="00000000" w:rsidRDefault="007933C1">
      <w:r>
        <w:rPr>
          <w:b/>
        </w:rPr>
        <w:lastRenderedPageBreak/>
        <w:t>Monica:</w:t>
      </w:r>
      <w:r>
        <w:t xml:space="preserve"> I'm sorry, but that's my happy place.</w:t>
      </w:r>
    </w:p>
    <w:p w:rsidR="00000000" w:rsidRDefault="007933C1">
      <w:r>
        <w:rPr>
          <w:b/>
        </w:rPr>
        <w:t>Phoebe:</w:t>
      </w:r>
      <w:r>
        <w:t xml:space="preserve"> Well, okay, fine, use my happy place. Okay, I'm just gonna, I have t</w:t>
      </w:r>
      <w:r>
        <w:t>o ask that you don't move anything.</w:t>
      </w:r>
    </w:p>
    <w:p w:rsidR="00000000" w:rsidRDefault="007933C1">
      <w:r>
        <w:rPr>
          <w:b/>
        </w:rPr>
        <w:t>Monica:</w:t>
      </w:r>
      <w:r>
        <w:t xml:space="preserve"> All right, I'll try not to.</w:t>
      </w:r>
    </w:p>
    <w:p w:rsidR="00000000" w:rsidRDefault="007933C1">
      <w:r>
        <w:rPr>
          <w:b/>
        </w:rPr>
        <w:t>Phoebe:</w:t>
      </w:r>
      <w:r>
        <w:t xml:space="preserve"> Okay, all right, so, your in a meadow, millions of stars in the sky....</w:t>
      </w:r>
    </w:p>
    <w:p w:rsidR="00000000" w:rsidRDefault="007933C1">
      <w:r>
        <w:rPr>
          <w:b/>
        </w:rPr>
        <w:t>Monica:</w:t>
      </w:r>
      <w:r>
        <w:t xml:space="preserve"> Do you think breaking up with him was a huge mistake?</w:t>
      </w:r>
    </w:p>
    <w:p w:rsidR="00000000" w:rsidRDefault="007933C1">
      <w:r>
        <w:rPr>
          <w:b/>
        </w:rPr>
        <w:t>Phoebe:</w:t>
      </w:r>
      <w:r>
        <w:t xml:space="preserve"> All right, there are no questions </w:t>
      </w:r>
      <w:r>
        <w:t>in the happy place. Okay, just, the warm breeze, and the moonlight flowing through the trees....</w:t>
      </w:r>
    </w:p>
    <w:p w:rsidR="00000000" w:rsidRDefault="007933C1">
      <w:r>
        <w:rPr>
          <w:b/>
        </w:rPr>
        <w:t>Monica:</w:t>
      </w:r>
      <w:r>
        <w:t xml:space="preserve"> I'll bet he's totally over me, I'll bet he's fine.</w:t>
      </w:r>
    </w:p>
    <w:p w:rsidR="00000000" w:rsidRDefault="007933C1">
      <w:r>
        <w:rPr>
          <w:b/>
        </w:rPr>
        <w:t>Phoebe:</w:t>
      </w:r>
      <w:r>
        <w:t xml:space="preserve"> All right, betting and wagering of any kind, are, I'm sure, not permitted in the happy place</w:t>
      </w:r>
      <w:r>
        <w:t>. Okay. Just-just, you know, the-the lovely waterfalls, and the, the trickling fountains. And the-the calming sounds of the babbling brook....</w:t>
      </w:r>
    </w:p>
    <w:p w:rsidR="00000000" w:rsidRDefault="007933C1">
      <w:r>
        <w:rPr>
          <w:b/>
        </w:rPr>
        <w:t>Monica:</w:t>
      </w:r>
      <w:r>
        <w:t xml:space="preserve"> Okay, this isn't working. I'm still awake and now I have to pee.</w:t>
      </w:r>
    </w:p>
    <w:p w:rsidR="00000000" w:rsidRDefault="007933C1">
      <w:r>
        <w:t>[Scene: Chandler and Joey's]</w:t>
      </w:r>
    </w:p>
    <w:p w:rsidR="00000000" w:rsidRDefault="007933C1">
      <w:r>
        <w:rPr>
          <w:b/>
        </w:rPr>
        <w:t>Janice:</w:t>
      </w:r>
      <w:r>
        <w:t xml:space="preserve"> So,</w:t>
      </w:r>
      <w:r>
        <w:t xml:space="preserve"> I hear, you hate me!</w:t>
      </w:r>
    </w:p>
    <w:p w:rsidR="00000000" w:rsidRDefault="007933C1">
      <w:r>
        <w:rPr>
          <w:b/>
        </w:rPr>
        <w:t>Joey:</w:t>
      </w:r>
      <w:r>
        <w:t xml:space="preserve"> I, ah, I never said hate, I was very careful about that.</w:t>
      </w:r>
    </w:p>
    <w:p w:rsidR="00000000" w:rsidRDefault="007933C1">
      <w:r>
        <w:rPr>
          <w:b/>
        </w:rPr>
        <w:t>Janice:</w:t>
      </w:r>
      <w:r>
        <w:t xml:space="preserve"> A little birdie told me something about you wanting to rip your arm off and throw it at me.</w:t>
      </w:r>
    </w:p>
    <w:p w:rsidR="00000000" w:rsidRDefault="007933C1">
      <w:r>
        <w:rPr>
          <w:b/>
        </w:rPr>
        <w:t>Joey:</w:t>
      </w:r>
      <w:r>
        <w:t xml:space="preserve"> And you got a 'hate' from that?! Your taking a big leap there...</w:t>
      </w:r>
    </w:p>
    <w:p w:rsidR="00000000" w:rsidRDefault="007933C1">
      <w:r>
        <w:rPr>
          <w:b/>
        </w:rPr>
        <w:t>Janice:</w:t>
      </w:r>
      <w:r>
        <w:t xml:space="preserve"> All right, fine, fine, fine, fine, fine, we've got to do something about our little situation here Joey. So, this is my idea: you and me spending some quality time together.</w:t>
      </w:r>
    </w:p>
    <w:p w:rsidR="00000000" w:rsidRDefault="007933C1">
      <w:r>
        <w:rPr>
          <w:b/>
        </w:rPr>
        <w:t>Joey:</w:t>
      </w:r>
      <w:r>
        <w:t xml:space="preserve"> But what does that gonna do...</w:t>
      </w:r>
    </w:p>
    <w:p w:rsidR="00000000" w:rsidRDefault="007933C1">
      <w:r>
        <w:rPr>
          <w:b/>
        </w:rPr>
        <w:t>Janice:</w:t>
      </w:r>
      <w:r>
        <w:t xml:space="preserve"> For Chandler!</w:t>
      </w:r>
    </w:p>
    <w:p w:rsidR="00000000" w:rsidRDefault="007933C1">
      <w:r>
        <w:rPr>
          <w:b/>
        </w:rPr>
        <w:t>Joey:</w:t>
      </w:r>
      <w:r>
        <w:t xml:space="preserve"> Okay. I'm</w:t>
      </w:r>
      <w:r>
        <w:t xml:space="preserve"> in.</w:t>
      </w:r>
    </w:p>
    <w:p w:rsidR="00000000" w:rsidRDefault="007933C1">
      <w:r>
        <w:rPr>
          <w:b/>
        </w:rPr>
        <w:t>Janice:</w:t>
      </w:r>
      <w:r>
        <w:t xml:space="preserve"> Okay. All right. This is what we're gonna call it: 'Joey and Janice's </w:t>
      </w:r>
      <w:r>
        <w:rPr>
          <w:b/>
        </w:rPr>
        <w:t>DAY OF FUN!</w:t>
      </w:r>
      <w:r>
        <w:t>'</w:t>
      </w:r>
    </w:p>
    <w:p w:rsidR="00000000" w:rsidRDefault="007933C1">
      <w:r>
        <w:rPr>
          <w:b/>
        </w:rPr>
        <w:t>Joey:</w:t>
      </w:r>
      <w:r>
        <w:t xml:space="preserve"> Does it have to be a whole day?</w:t>
      </w:r>
    </w:p>
    <w:p w:rsidR="00000000" w:rsidRDefault="007933C1">
      <w:r>
        <w:rPr>
          <w:b/>
        </w:rPr>
        <w:t>Janice:</w:t>
      </w:r>
      <w:r>
        <w:t xml:space="preserve"> Yes, because that's how long it takes to love me.</w:t>
      </w:r>
    </w:p>
    <w:p w:rsidR="00000000" w:rsidRDefault="007933C1">
      <w:r>
        <w:rPr>
          <w:b/>
        </w:rPr>
        <w:t>Joey:</w:t>
      </w:r>
      <w:r>
        <w:t xml:space="preserve"> Yeah, I know, I sleep in the next room.</w:t>
      </w:r>
    </w:p>
    <w:p w:rsidR="00000000" w:rsidRDefault="007933C1">
      <w:r>
        <w:t>[Scene: Central Pe</w:t>
      </w:r>
      <w:r>
        <w:t>rk, Rachel and Monica are entering]</w:t>
      </w:r>
    </w:p>
    <w:p w:rsidR="00000000" w:rsidRDefault="007933C1">
      <w:r>
        <w:rPr>
          <w:b/>
        </w:rPr>
        <w:t>Monica:</w:t>
      </w:r>
      <w:r>
        <w:t xml:space="preserve"> (crying) So, I went down to the post office, and it turns out it was those videos that I ordered for Richard about the Civil War. He loved the Civ)l War.</w:t>
      </w:r>
    </w:p>
    <w:p w:rsidR="00000000" w:rsidRDefault="007933C1">
      <w:r>
        <w:rPr>
          <w:b/>
        </w:rPr>
        <w:t>Phoebe:</w:t>
      </w:r>
      <w:r>
        <w:t xml:space="preserve"> Monica, do you want us to take you home?</w:t>
      </w:r>
    </w:p>
    <w:p w:rsidR="00000000" w:rsidRDefault="007933C1">
      <w:r>
        <w:rPr>
          <w:b/>
        </w:rPr>
        <w:t>Monica:</w:t>
      </w:r>
      <w:r>
        <w:t xml:space="preserve"> U</w:t>
      </w:r>
      <w:r>
        <w:t xml:space="preserve">h, huh. (to Ross) Or maybe to a galaxy far, far away. (Rachel, Monica, and Phoebe leave) </w:t>
      </w:r>
    </w:p>
    <w:p w:rsidR="00000000" w:rsidRDefault="007933C1">
      <w:r>
        <w:rPr>
          <w:b/>
        </w:rPr>
        <w:t>Ross:</w:t>
      </w:r>
      <w:r>
        <w:t xml:space="preserve"> Women tell each other everything. Did you know that?</w:t>
      </w:r>
    </w:p>
    <w:p w:rsidR="00000000" w:rsidRDefault="007933C1">
      <w:r>
        <w:rPr>
          <w:b/>
        </w:rPr>
        <w:t>Chandler:</w:t>
      </w:r>
      <w:r>
        <w:t xml:space="preserve"> Umm, yeah.</w:t>
      </w:r>
    </w:p>
    <w:p w:rsidR="00000000" w:rsidRDefault="007933C1">
      <w:r>
        <w:rPr>
          <w:b/>
        </w:rPr>
        <w:t>Ross:</w:t>
      </w:r>
      <w:r>
        <w:t xml:space="preserve"> No Chandler, everything! Like stuff you like, stuff she likes, technique, stamin</w:t>
      </w:r>
      <w:r>
        <w:t>a, girth....</w:t>
      </w:r>
    </w:p>
    <w:p w:rsidR="00000000" w:rsidRDefault="007933C1">
      <w:r>
        <w:rPr>
          <w:b/>
        </w:rPr>
        <w:t>Chandler:</w:t>
      </w:r>
      <w:r>
        <w:t xml:space="preserve"> Girth? Why, why, why, wh-why, why, why, why would they do this? </w:t>
      </w:r>
    </w:p>
    <w:p w:rsidR="00000000" w:rsidRDefault="007933C1">
      <w:r>
        <w:rPr>
          <w:b/>
        </w:rPr>
        <w:t>Ross:</w:t>
      </w:r>
      <w:r>
        <w:t xml:space="preserve"> Rachel says sharing's great and supposedly, you know, we outta be doing it. Do you wanna?</w:t>
      </w:r>
    </w:p>
    <w:p w:rsidR="00000000" w:rsidRDefault="007933C1">
      <w:r>
        <w:rPr>
          <w:b/>
        </w:rPr>
        <w:lastRenderedPageBreak/>
        <w:t>Chandler:</w:t>
      </w:r>
      <w:r>
        <w:t xml:space="preserve"> We're not gonna talk about girth are we?</w:t>
      </w:r>
    </w:p>
    <w:p w:rsidR="00000000" w:rsidRDefault="007933C1">
      <w:r>
        <w:rPr>
          <w:b/>
        </w:rPr>
        <w:t>Ross:</w:t>
      </w:r>
      <w:r>
        <w:t xml:space="preserve"> Nooo!</w:t>
      </w:r>
    </w:p>
    <w:p w:rsidR="00000000" w:rsidRDefault="007933C1">
      <w:r>
        <w:rPr>
          <w:b/>
        </w:rPr>
        <w:t>Chandler:</w:t>
      </w:r>
      <w:r>
        <w:t xml:space="preserve"> Yeah, okay.</w:t>
      </w:r>
    </w:p>
    <w:p w:rsidR="00000000" w:rsidRDefault="007933C1">
      <w:r>
        <w:rPr>
          <w:b/>
        </w:rPr>
        <w:t>Ross:</w:t>
      </w:r>
      <w:r>
        <w:t xml:space="preserve"> Yeah?</w:t>
      </w:r>
    </w:p>
    <w:p w:rsidR="00000000" w:rsidRDefault="007933C1">
      <w:r>
        <w:rPr>
          <w:b/>
        </w:rPr>
        <w:t>Chandler:</w:t>
      </w:r>
      <w:r>
        <w:t xml:space="preserve"> Yeah! All right! You go first.</w:t>
      </w:r>
    </w:p>
    <w:p w:rsidR="00000000" w:rsidRDefault="007933C1">
      <w:r>
        <w:rPr>
          <w:b/>
        </w:rPr>
        <w:t>Ross:</w:t>
      </w:r>
      <w:r>
        <w:t xml:space="preserve"> Okay, okay, I'll go first.</w:t>
      </w:r>
    </w:p>
    <w:p w:rsidR="00000000" w:rsidRDefault="007933C1">
      <w:r>
        <w:t>Chandler: Okay.</w:t>
      </w:r>
    </w:p>
    <w:p w:rsidR="00000000" w:rsidRDefault="007933C1">
      <w:r>
        <w:rPr>
          <w:b/>
        </w:rPr>
        <w:t>Ross:</w:t>
      </w:r>
      <w:r>
        <w:t xml:space="preserve"> So, uh, the other night Rachel and I are in bed talking about fantasies, and I happened to describe a particular Star Wars thing....</w:t>
      </w:r>
    </w:p>
    <w:p w:rsidR="00000000" w:rsidRDefault="007933C1">
      <w:r>
        <w:rPr>
          <w:b/>
        </w:rPr>
        <w:t>Ch</w:t>
      </w:r>
      <w:r>
        <w:rPr>
          <w:b/>
        </w:rPr>
        <w:t>andler:</w:t>
      </w:r>
      <w:r>
        <w:t xml:space="preserve"> Princess Leia in the gold bikini.</w:t>
      </w:r>
    </w:p>
    <w:p w:rsidR="00000000" w:rsidRDefault="007933C1">
      <w:r>
        <w:rPr>
          <w:b/>
        </w:rPr>
        <w:t>Ross:</w:t>
      </w:r>
      <w:r>
        <w:t xml:space="preserve"> Yes! </w:t>
      </w:r>
    </w:p>
    <w:p w:rsidR="00000000" w:rsidRDefault="007933C1">
      <w:r>
        <w:t>Chandler: I know!</w:t>
      </w:r>
    </w:p>
    <w:p w:rsidR="00000000" w:rsidRDefault="007933C1">
      <w:r>
        <w:rPr>
          <w:b/>
        </w:rPr>
        <w:t>Ross:</w:t>
      </w:r>
      <w:r>
        <w:t xml:space="preserve"> Yes! Wow, well, that-that was easy. Okay, you-you go.</w:t>
      </w:r>
    </w:p>
    <w:p w:rsidR="00000000" w:rsidRDefault="007933C1">
      <w:r>
        <w:t>Chandler: Okay.</w:t>
      </w:r>
    </w:p>
    <w:p w:rsidR="00000000" w:rsidRDefault="007933C1">
      <w:r>
        <w:rPr>
          <w:b/>
        </w:rPr>
        <w:t>Ross:</w:t>
      </w:r>
      <w:r>
        <w:t xml:space="preserve"> Okay.</w:t>
      </w:r>
    </w:p>
    <w:p w:rsidR="00000000" w:rsidRDefault="007933C1">
      <w:r>
        <w:rPr>
          <w:b/>
        </w:rPr>
        <w:t>Chandler:</w:t>
      </w:r>
      <w:r>
        <w:t xml:space="preserve"> Okay, you know, you know when your in bed, with a woman.</w:t>
      </w:r>
    </w:p>
    <w:p w:rsidR="00000000" w:rsidRDefault="007933C1">
      <w:r>
        <w:rPr>
          <w:b/>
        </w:rPr>
        <w:t>Ross:</w:t>
      </w:r>
      <w:r>
        <w:t xml:space="preserve"> Hmph.</w:t>
      </w:r>
    </w:p>
    <w:p w:rsidR="00000000" w:rsidRDefault="007933C1">
      <w:r>
        <w:rPr>
          <w:b/>
        </w:rPr>
        <w:t>Chandler:</w:t>
      </w:r>
      <w:r>
        <w:t xml:space="preserve"> And, ah</w:t>
      </w:r>
      <w:r>
        <w:t>, you know, your fooling around with her. And you get all these like, mental images in your brain, you know, like Elle MacPherson, or that girl at the Xerox place....</w:t>
      </w:r>
    </w:p>
    <w:p w:rsidR="00000000" w:rsidRDefault="007933C1">
      <w:r>
        <w:rPr>
          <w:b/>
        </w:rPr>
        <w:t>Ross:</w:t>
      </w:r>
      <w:r>
        <w:t xml:space="preserve"> With the belly-button ring? Oh, muhawa!</w:t>
      </w:r>
    </w:p>
    <w:p w:rsidR="00000000" w:rsidRDefault="007933C1">
      <w:r>
        <w:rPr>
          <w:b/>
        </w:rPr>
        <w:t>Chandler:</w:t>
      </w:r>
      <w:r>
        <w:t xml:space="preserve"> I know, And then all of the sudde</w:t>
      </w:r>
      <w:r>
        <w:t>n your Mom pops into your head. And your like 'Mom, get outta here!' You know, but of course, like, after that you can't possibly think of anything else, and you can't, you know, stop what your doing. So it's kinda like, you're, you know. You know... (Ross</w:t>
      </w:r>
      <w:r>
        <w:t xml:space="preserve"> just stares at him) . You don't know!</w:t>
      </w:r>
    </w:p>
    <w:p w:rsidR="00000000" w:rsidRDefault="007933C1">
      <w:r>
        <w:rPr>
          <w:b/>
        </w:rPr>
        <w:t>Ross:</w:t>
      </w:r>
      <w:r>
        <w:t xml:space="preserve"> Your Mom, your telling me, your telling me, about your Mom, what is the matter with you?</w:t>
      </w:r>
    </w:p>
    <w:p w:rsidR="00000000" w:rsidRDefault="007933C1">
      <w:r>
        <w:rPr>
          <w:b/>
        </w:rPr>
        <w:t>Chandler:</w:t>
      </w:r>
      <w:r>
        <w:t xml:space="preserve"> You said...</w:t>
      </w:r>
    </w:p>
    <w:p w:rsidR="00000000" w:rsidRDefault="007933C1">
      <w:r>
        <w:rPr>
          <w:b/>
        </w:rPr>
        <w:t>Ross:</w:t>
      </w:r>
      <w:r>
        <w:t xml:space="preserve"> I said '</w:t>
      </w:r>
      <w:r>
        <w:rPr>
          <w:b/>
        </w:rPr>
        <w:t>share</w:t>
      </w:r>
      <w:r>
        <w:t>' not '</w:t>
      </w:r>
      <w:r>
        <w:rPr>
          <w:b/>
        </w:rPr>
        <w:t>scare</w:t>
      </w:r>
      <w:r>
        <w:t>'. Go sit over there! (Chandler goes over and sits at a table and put</w:t>
      </w:r>
      <w:r>
        <w:t>s his head down) .</w:t>
      </w:r>
    </w:p>
    <w:p w:rsidR="00000000" w:rsidRDefault="007933C1">
      <w:r>
        <w:t>[Scene: Chandler and Joey's, Joey and Janice are returning from their DAY OF FUN!]</w:t>
      </w:r>
    </w:p>
    <w:p w:rsidR="00000000" w:rsidRDefault="007933C1">
      <w:r>
        <w:rPr>
          <w:b/>
        </w:rPr>
        <w:t>Janice:</w:t>
      </w:r>
      <w:r>
        <w:t xml:space="preserve"> We're baack!</w:t>
      </w:r>
    </w:p>
    <w:p w:rsidR="00000000" w:rsidRDefault="007933C1">
      <w:r>
        <w:rPr>
          <w:b/>
        </w:rPr>
        <w:t>Joey:</w:t>
      </w:r>
      <w:r>
        <w:t xml:space="preserve"> Hey!</w:t>
      </w:r>
    </w:p>
    <w:p w:rsidR="00000000" w:rsidRDefault="007933C1">
      <w:r>
        <w:rPr>
          <w:b/>
        </w:rPr>
        <w:t>Chandler:</w:t>
      </w:r>
      <w:r>
        <w:t xml:space="preserve"> What are you guys doing together?</w:t>
      </w:r>
    </w:p>
    <w:p w:rsidR="00000000" w:rsidRDefault="007933C1">
      <w:r>
        <w:rPr>
          <w:b/>
        </w:rPr>
        <w:t>Janice:</w:t>
      </w:r>
      <w:r>
        <w:t xml:space="preserve"> Joey and Janice's </w:t>
      </w:r>
      <w:r>
        <w:rPr>
          <w:b/>
        </w:rPr>
        <w:t>DAY OF FUN</w:t>
      </w:r>
      <w:r>
        <w:t xml:space="preserve">!!! (laughs) </w:t>
      </w:r>
    </w:p>
    <w:p w:rsidR="00000000" w:rsidRDefault="007933C1">
      <w:r>
        <w:t>Chandler: Really.</w:t>
      </w:r>
    </w:p>
    <w:p w:rsidR="00000000" w:rsidRDefault="007933C1">
      <w:r>
        <w:rPr>
          <w:b/>
        </w:rPr>
        <w:t>Joey:</w:t>
      </w:r>
      <w:r>
        <w:t xml:space="preserve"> Yeah</w:t>
      </w:r>
      <w:r>
        <w:t>, yeah. We went to a Mets game, we got Chinese food, and you know, I love this woman. You have got competition buddy.</w:t>
      </w:r>
    </w:p>
    <w:p w:rsidR="00000000" w:rsidRDefault="007933C1">
      <w:r>
        <w:rPr>
          <w:b/>
        </w:rPr>
        <w:t>Janice:</w:t>
      </w:r>
      <w:r>
        <w:t xml:space="preserve"> I just came by to give you a kiss, I have to go pick up the baby, so. I'll see you later sweetheart, you too Chandler. (laughs) </w:t>
      </w:r>
    </w:p>
    <w:p w:rsidR="00000000" w:rsidRDefault="007933C1">
      <w:r>
        <w:rPr>
          <w:b/>
        </w:rPr>
        <w:t>C</w:t>
      </w:r>
      <w:r>
        <w:rPr>
          <w:b/>
        </w:rPr>
        <w:t>handler:</w:t>
      </w:r>
      <w:r>
        <w:t xml:space="preserve"> You still can't stand her can you?</w:t>
      </w:r>
    </w:p>
    <w:p w:rsidR="00000000" w:rsidRDefault="007933C1">
      <w:r>
        <w:rPr>
          <w:b/>
        </w:rPr>
        <w:lastRenderedPageBreak/>
        <w:t>Joey:</w:t>
      </w:r>
      <w:r>
        <w:t xml:space="preserve"> I'm sorry man, I tired, I really did.</w:t>
      </w:r>
    </w:p>
    <w:p w:rsidR="00000000" w:rsidRDefault="007933C1">
      <w:r>
        <w:rPr>
          <w:b/>
        </w:rPr>
        <w:t>Chandler:</w:t>
      </w:r>
      <w:r>
        <w:t xml:space="preserve"> Well, you know, I appreciate you giving it a shot.</w:t>
      </w:r>
    </w:p>
    <w:p w:rsidR="00000000" w:rsidRDefault="007933C1">
      <w:r>
        <w:rPr>
          <w:b/>
        </w:rPr>
        <w:t>Joey:</w:t>
      </w:r>
      <w:r>
        <w:t xml:space="preserve"> But, hey, look, you know the good thing is, is that we spent the whole day together and I survived, a</w:t>
      </w:r>
      <w:r>
        <w:t>nd what's even more amazing, so did she. It was bat day at Shea Stadium.</w:t>
      </w:r>
    </w:p>
    <w:p w:rsidR="00000000" w:rsidRDefault="007933C1">
      <w:r>
        <w:rPr>
          <w:b/>
        </w:rPr>
        <w:t>Chandler:</w:t>
      </w:r>
      <w:r>
        <w:t xml:space="preserve"> Well, I guess that's something.</w:t>
      </w:r>
    </w:p>
    <w:p w:rsidR="00000000" w:rsidRDefault="007933C1">
      <w:r>
        <w:rPr>
          <w:b/>
        </w:rPr>
        <w:t>Joey:</w:t>
      </w:r>
      <w:r>
        <w:t xml:space="preserve"> No man, that's huge! Now, I know I can stand to be around her, which means I get to hang out with you, which is kinda the whole point, </w:t>
      </w:r>
      <w:r>
        <w:t>anyway.</w:t>
      </w:r>
    </w:p>
    <w:p w:rsidR="00000000" w:rsidRDefault="007933C1">
      <w:r>
        <w:t>Chandler: Okay.</w:t>
      </w:r>
    </w:p>
    <w:p w:rsidR="00000000" w:rsidRDefault="007933C1">
      <w:r>
        <w:rPr>
          <w:b/>
        </w:rPr>
        <w:t>Joey:</w:t>
      </w:r>
      <w:r>
        <w:t xml:space="preserve"> Oh, hey, Chandler, we, ah, we stopped by the coffee shop and ran into Ross.</w:t>
      </w:r>
    </w:p>
    <w:p w:rsidR="00000000" w:rsidRDefault="007933C1">
      <w:r>
        <w:t>Chandler: Oh God!</w:t>
      </w:r>
    </w:p>
    <w:p w:rsidR="00000000" w:rsidRDefault="007933C1">
      <w:r>
        <w:rPr>
          <w:b/>
        </w:rPr>
        <w:t>Joey:</w:t>
      </w:r>
      <w:r>
        <w:t xml:space="preserve"> Hey, if it makes you feel any better, I do it too.</w:t>
      </w:r>
    </w:p>
    <w:p w:rsidR="00000000" w:rsidRDefault="007933C1">
      <w:r>
        <w:t>Chandler: Really?</w:t>
      </w:r>
    </w:p>
    <w:p w:rsidR="00000000" w:rsidRDefault="007933C1">
      <w:r>
        <w:rPr>
          <w:b/>
        </w:rPr>
        <w:t>Joey:</w:t>
      </w:r>
      <w:r>
        <w:t xml:space="preserve"> Oh yeah, I always picture your Mom when I'm having </w:t>
      </w:r>
      <w:r>
        <w:t>sex.</w:t>
      </w:r>
    </w:p>
    <w:p w:rsidR="00000000" w:rsidRDefault="007933C1">
      <w:r>
        <w:t>[Scene: Rachel and Monica's, Monica is watching the Civil War videos]</w:t>
      </w:r>
    </w:p>
    <w:p w:rsidR="00000000" w:rsidRDefault="007933C1">
      <w:r>
        <w:rPr>
          <w:b/>
        </w:rPr>
        <w:t>Video:</w:t>
      </w:r>
      <w:r>
        <w:t>April Twelve, Eighteen hundred, Sixty-One (Monica lights Richard's cigar butt) , 4:30 A.M. on Tuesday, the United States garrison at Fort Sumter was fired upon (knock on door)</w:t>
      </w:r>
      <w:r>
        <w:t xml:space="preserve"> it is now under bombardment by.... </w:t>
      </w:r>
    </w:p>
    <w:p w:rsidR="00000000" w:rsidRDefault="007933C1">
      <w:r>
        <w:t xml:space="preserve">(Monica answers the door) </w:t>
      </w:r>
    </w:p>
    <w:p w:rsidR="00000000" w:rsidRDefault="007933C1">
      <w:r>
        <w:rPr>
          <w:b/>
        </w:rPr>
        <w:t>Monica:</w:t>
      </w:r>
      <w:r>
        <w:t xml:space="preserve"> Hi, Dad, what are you doing here?</w:t>
      </w:r>
    </w:p>
    <w:p w:rsidR="00000000" w:rsidRDefault="007933C1">
      <w:r>
        <w:rPr>
          <w:b/>
        </w:rPr>
        <w:t>Mr. Geller:</w:t>
      </w:r>
      <w:r>
        <w:t xml:space="preserve"> Well, it's your mother's bridge night so I thought that I would come into the city for a little Monicuddle. (hugs her) Since when did you </w:t>
      </w:r>
      <w:r>
        <w:t>start smoking cigars?</w:t>
      </w:r>
    </w:p>
    <w:p w:rsidR="00000000" w:rsidRDefault="007933C1">
      <w:r>
        <w:rPr>
          <w:b/>
        </w:rPr>
        <w:t>Monica:</w:t>
      </w:r>
      <w:r>
        <w:t xml:space="preserve"> I don't, I just, I just like the smell of them. So, uh, what are you really doing here Dad?</w:t>
      </w:r>
    </w:p>
    <w:p w:rsidR="00000000" w:rsidRDefault="007933C1">
      <w:r>
        <w:rPr>
          <w:b/>
        </w:rPr>
        <w:t>Mr. Geller:</w:t>
      </w:r>
      <w:r>
        <w:t xml:space="preserve"> Well, I just wanted to make sure you were okay.</w:t>
      </w:r>
    </w:p>
    <w:p w:rsidR="00000000" w:rsidRDefault="007933C1">
      <w:r>
        <w:rPr>
          <w:b/>
        </w:rPr>
        <w:t>Monica:</w:t>
      </w:r>
      <w:r>
        <w:t xml:space="preserve"> What makes you think that I might not be okay?</w:t>
      </w:r>
    </w:p>
    <w:p w:rsidR="00000000" w:rsidRDefault="007933C1">
      <w:r>
        <w:rPr>
          <w:b/>
        </w:rPr>
        <w:t>Mr. Geller:</w:t>
      </w:r>
      <w:r>
        <w:t xml:space="preserve"> I saw R</w:t>
      </w:r>
      <w:r>
        <w:t>ichard.</w:t>
      </w:r>
    </w:p>
    <w:p w:rsidR="00000000" w:rsidRDefault="007933C1">
      <w:r>
        <w:t>Monica: Oh.</w:t>
      </w:r>
    </w:p>
    <w:p w:rsidR="00000000" w:rsidRDefault="007933C1">
      <w:r>
        <w:rPr>
          <w:b/>
        </w:rPr>
        <w:t>Mr. Geller:</w:t>
      </w:r>
      <w:r>
        <w:t xml:space="preserve"> So, how are you doing?</w:t>
      </w:r>
    </w:p>
    <w:p w:rsidR="00000000" w:rsidRDefault="007933C1">
      <w:r>
        <w:rPr>
          <w:b/>
        </w:rPr>
        <w:t>Monica:</w:t>
      </w:r>
      <w:r>
        <w:t xml:space="preserve"> I'm fine, just a little tired, I'm okay. How's Richard doing?</w:t>
      </w:r>
    </w:p>
    <w:p w:rsidR="00000000" w:rsidRDefault="007933C1">
      <w:r>
        <w:rPr>
          <w:b/>
        </w:rPr>
        <w:t>Mr. Geller:</w:t>
      </w:r>
      <w:r>
        <w:t xml:space="preserve"> You don't wanna know.</w:t>
      </w:r>
    </w:p>
    <w:p w:rsidR="00000000" w:rsidRDefault="007933C1">
      <w:r>
        <w:rPr>
          <w:b/>
        </w:rPr>
        <w:t>Monica:</w:t>
      </w:r>
      <w:r>
        <w:t xml:space="preserve"> No, I really, really do.</w:t>
      </w:r>
    </w:p>
    <w:p w:rsidR="00000000" w:rsidRDefault="007933C1">
      <w:r>
        <w:rPr>
          <w:b/>
        </w:rPr>
        <w:t>Mr. Geller:</w:t>
      </w:r>
      <w:r>
        <w:t xml:space="preserve"> Well, he's doing terrible!</w:t>
      </w:r>
    </w:p>
    <w:p w:rsidR="00000000" w:rsidRDefault="007933C1">
      <w:r>
        <w:rPr>
          <w:b/>
        </w:rPr>
        <w:t>Monica:</w:t>
      </w:r>
      <w:r>
        <w:t xml:space="preserve"> Really!</w:t>
      </w:r>
    </w:p>
    <w:p w:rsidR="00000000" w:rsidRDefault="007933C1">
      <w:r>
        <w:rPr>
          <w:b/>
        </w:rPr>
        <w:t>Mr. Gelle</w:t>
      </w:r>
      <w:r>
        <w:rPr>
          <w:b/>
        </w:rPr>
        <w:t>r:</w:t>
      </w:r>
      <w:r>
        <w:t xml:space="preserve"> Worse than when he broke up with Barbara.</w:t>
      </w:r>
    </w:p>
    <w:p w:rsidR="00000000" w:rsidRDefault="007933C1">
      <w:r>
        <w:rPr>
          <w:b/>
        </w:rPr>
        <w:t>Monica:</w:t>
      </w:r>
      <w:r>
        <w:t xml:space="preserve"> You're not just saying that are you?</w:t>
      </w:r>
    </w:p>
    <w:p w:rsidR="00000000" w:rsidRDefault="007933C1">
      <w:r>
        <w:rPr>
          <w:b/>
        </w:rPr>
        <w:t>Mr. Geller:</w:t>
      </w:r>
      <w:r>
        <w:t xml:space="preserve"> No, the man is a mess.</w:t>
      </w:r>
    </w:p>
    <w:p w:rsidR="00000000" w:rsidRDefault="007933C1">
      <w:r>
        <w:rPr>
          <w:b/>
        </w:rPr>
        <w:t>Monica:</w:t>
      </w:r>
      <w:r>
        <w:t xml:space="preserve"> Was he crying?</w:t>
      </w:r>
    </w:p>
    <w:p w:rsidR="00000000" w:rsidRDefault="007933C1">
      <w:r>
        <w:t>Mr. Geller: No.</w:t>
      </w:r>
    </w:p>
    <w:p w:rsidR="00000000" w:rsidRDefault="007933C1">
      <w:r>
        <w:rPr>
          <w:b/>
        </w:rPr>
        <w:t>Monica:</w:t>
      </w:r>
      <w:r>
        <w:t xml:space="preserve"> Well, do you think he was waiting 'til after you left, so he could cry?</w:t>
      </w:r>
    </w:p>
    <w:p w:rsidR="00000000" w:rsidRDefault="007933C1">
      <w:r>
        <w:t xml:space="preserve">Mr. Geller: </w:t>
      </w:r>
      <w:r>
        <w:t>Maybe.</w:t>
      </w:r>
    </w:p>
    <w:p w:rsidR="00000000" w:rsidRDefault="007933C1">
      <w:r>
        <w:rPr>
          <w:b/>
        </w:rPr>
        <w:t>Monica:</w:t>
      </w:r>
      <w:r>
        <w:t xml:space="preserve"> I think so.</w:t>
      </w:r>
    </w:p>
    <w:p w:rsidR="00000000" w:rsidRDefault="007933C1">
      <w:r>
        <w:rPr>
          <w:b/>
        </w:rPr>
        <w:lastRenderedPageBreak/>
        <w:t>Mr. Geller:</w:t>
      </w:r>
      <w:r>
        <w:t xml:space="preserve"> Honey, relationships are hard. Like with your Mom and me. You know after we graduated college we broke up for a while. It seems her Father, your Grandfather, wanted her to travel around Europe, like he did. Of course,</w:t>
      </w:r>
      <w:r>
        <w:t xml:space="preserve"> he got to do it on Uncle Sam's nickel, because he was also strafing German troop trains at the time. However, (turns around and sees that Monica is sleeping and puts a blanket around her, kisses her, picks up the cigar, and starts watching the video) </w:t>
      </w:r>
    </w:p>
    <w:p w:rsidR="00000000" w:rsidRDefault="007933C1">
      <w:r>
        <w:t>Clo</w:t>
      </w:r>
      <w:r>
        <w:t>sing Credits</w:t>
      </w:r>
    </w:p>
    <w:p w:rsidR="00000000" w:rsidRDefault="007933C1">
      <w:r>
        <w:t>[Scene: Ross's bedroom, Ross is humming the Star Wars theme. Rachel enters, with her hair done up like Princess Leia's, and wearing a belly dancer's outfit, to simulate the gold bikini thing.]</w:t>
      </w:r>
    </w:p>
    <w:p w:rsidR="00000000" w:rsidRDefault="007933C1">
      <w:r>
        <w:rPr>
          <w:b/>
        </w:rPr>
        <w:t>Rachel:</w:t>
      </w:r>
      <w:r>
        <w:t xml:space="preserve"> Okay, here we go. I'm Jabba's prisoner, an</w:t>
      </w:r>
      <w:r>
        <w:t>d you have a really weird look on your face. What? Honey, what is it? Did I get it wrong? Did I get the hair wrong? What? Did you just picture it differently? What? What?</w:t>
      </w:r>
    </w:p>
    <w:p w:rsidR="00000000" w:rsidRDefault="007933C1">
      <w:r>
        <w:rPr>
          <w:b/>
        </w:rPr>
        <w:t>Ross:</w:t>
      </w:r>
      <w:r>
        <w:t xml:space="preserve"> No, no it's, um, it's not you, um, it's um, it's (turns and sees his Mom standi</w:t>
      </w:r>
      <w:r>
        <w:t xml:space="preserve">ng where Rachel is) </w:t>
      </w:r>
    </w:p>
    <w:p w:rsidR="00000000" w:rsidRDefault="007933C1">
      <w:r>
        <w:rPr>
          <w:b/>
        </w:rPr>
        <w:t>Mrs. Geller:</w:t>
      </w:r>
      <w:r>
        <w:t xml:space="preserve"> Well what is it? Come on sweetie, your like, freaking me out here.</w:t>
      </w:r>
    </w:p>
    <w:p w:rsidR="00000000" w:rsidRDefault="007933C1">
      <w:r>
        <w:rPr>
          <w:b/>
        </w:rPr>
        <w:t>Ross:</w:t>
      </w:r>
      <w:r>
        <w:t xml:space="preserve"> I hate Chandler, the bastard ruined my life. (Rachel starts looking around and down, with a 'What the hell is going on?' look on her face.) </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30</w:t>
      </w:r>
      <w:r>
        <w:rPr>
          <w:b/>
          <w:shd w:val="pct10" w:color="auto" w:fill="FFFFFF"/>
        </w:rPr>
        <w:t xml:space="preserve">2 The One Where No-one's Ready </w:t>
      </w:r>
    </w:p>
    <w:p w:rsidR="00000000" w:rsidRDefault="007933C1">
      <w:pPr>
        <w:rPr>
          <w:shd w:val="pct10" w:color="auto" w:fill="FFFFFF"/>
        </w:rPr>
      </w:pPr>
    </w:p>
    <w:p w:rsidR="00000000" w:rsidRDefault="007933C1">
      <w:r>
        <w:t>[Scene: Rachel and Monica's, everyone is getting ready to go to a banquet]</w:t>
      </w:r>
    </w:p>
    <w:p w:rsidR="00000000" w:rsidRDefault="007933C1">
      <w:r>
        <w:rPr>
          <w:b/>
        </w:rPr>
        <w:t>Joey:</w:t>
      </w:r>
      <w:r>
        <w:t xml:space="preserve"> All right they got water, orange juice, and what looks like cider. (takes a glass from the fridge.) </w:t>
      </w:r>
    </w:p>
    <w:p w:rsidR="00000000" w:rsidRDefault="007933C1">
      <w:r>
        <w:rPr>
          <w:b/>
        </w:rPr>
        <w:t>Chandler:</w:t>
      </w:r>
      <w:r>
        <w:t xml:space="preserve"> Taste it.</w:t>
      </w:r>
    </w:p>
    <w:p w:rsidR="00000000" w:rsidRDefault="007933C1">
      <w:r>
        <w:rPr>
          <w:b/>
        </w:rPr>
        <w:t>Joey:</w:t>
      </w:r>
      <w:r>
        <w:t xml:space="preserve"> (drinks from th</w:t>
      </w:r>
      <w:r>
        <w:t>e glass and puts it back in the fridge) Yep, it's fat. I drank fat!</w:t>
      </w:r>
    </w:p>
    <w:p w:rsidR="00000000" w:rsidRDefault="007933C1">
      <w:r>
        <w:rPr>
          <w:b/>
        </w:rPr>
        <w:t>Chandler:</w:t>
      </w:r>
      <w:r>
        <w:t xml:space="preserve"> Yeah, I know, I did that two minutes ago.</w:t>
      </w:r>
    </w:p>
    <w:p w:rsidR="00000000" w:rsidRDefault="007933C1">
      <w:r>
        <w:rPr>
          <w:b/>
        </w:rPr>
        <w:t>Ross:</w:t>
      </w:r>
      <w:r>
        <w:t xml:space="preserve"> (entering) Hey!</w:t>
      </w:r>
    </w:p>
    <w:p w:rsidR="00000000" w:rsidRDefault="007933C1">
      <w:r>
        <w:rPr>
          <w:b/>
        </w:rPr>
        <w:t>Chandler:</w:t>
      </w:r>
      <w:r>
        <w:t xml:space="preserve"> Hey, mister tux!</w:t>
      </w:r>
    </w:p>
    <w:p w:rsidR="00000000" w:rsidRDefault="007933C1">
      <w:r>
        <w:rPr>
          <w:b/>
        </w:rPr>
        <w:t>Ross:</w:t>
      </w:r>
      <w:r>
        <w:t xml:space="preserve"> Why aren't you guys dressed?</w:t>
      </w:r>
    </w:p>
    <w:p w:rsidR="00000000" w:rsidRDefault="007933C1">
      <w:r>
        <w:rPr>
          <w:b/>
        </w:rPr>
        <w:t>Joey:</w:t>
      </w:r>
      <w:r>
        <w:t xml:space="preserve"> We have a half hour.</w:t>
      </w:r>
    </w:p>
    <w:p w:rsidR="00000000" w:rsidRDefault="007933C1">
      <w:r>
        <w:rPr>
          <w:b/>
        </w:rPr>
        <w:t>Ross:</w:t>
      </w:r>
      <w:r>
        <w:t xml:space="preserve"> No, four minutes ag</w:t>
      </w:r>
      <w:r>
        <w:t xml:space="preserve">o you had a half hour, we have to be out the door at twenty to eight. </w:t>
      </w:r>
    </w:p>
    <w:p w:rsidR="00000000" w:rsidRDefault="007933C1">
      <w:r>
        <w:rPr>
          <w:b/>
        </w:rPr>
        <w:t>Joey:</w:t>
      </w:r>
      <w:r>
        <w:t xml:space="preserve"> Relax Ross, we'll be ready. It only takes us two minutes to get dressed.</w:t>
      </w:r>
    </w:p>
    <w:p w:rsidR="00000000" w:rsidRDefault="007933C1">
      <w:r>
        <w:rPr>
          <w:b/>
        </w:rPr>
        <w:t>Ross:</w:t>
      </w:r>
      <w:r>
        <w:t xml:space="preserve"> Well, you know, I'd feel a whole lot better if you got dressed now.</w:t>
      </w:r>
    </w:p>
    <w:p w:rsidR="00000000" w:rsidRDefault="007933C1">
      <w:r>
        <w:rPr>
          <w:b/>
        </w:rPr>
        <w:t>Chandler and Joey:</w:t>
      </w:r>
      <w:r>
        <w:t xml:space="preserve"> Okay. (they d</w:t>
      </w:r>
      <w:r>
        <w:t xml:space="preserve">on't move) </w:t>
      </w:r>
    </w:p>
    <w:p w:rsidR="00000000" w:rsidRDefault="007933C1">
      <w:r>
        <w:rPr>
          <w:b/>
        </w:rPr>
        <w:t>Rachel:</w:t>
      </w:r>
      <w:r>
        <w:t xml:space="preserve"> (entering from bathroom) Hey-hey! Oh, look at you, all sexy.</w:t>
      </w:r>
    </w:p>
    <w:p w:rsidR="00000000" w:rsidRDefault="007933C1">
      <w:r>
        <w:rPr>
          <w:b/>
        </w:rPr>
        <w:t>Ross:</w:t>
      </w:r>
      <w:r>
        <w:t xml:space="preserve"> Really.</w:t>
      </w:r>
    </w:p>
    <w:p w:rsidR="00000000" w:rsidRDefault="007933C1">
      <w:r>
        <w:rPr>
          <w:b/>
        </w:rPr>
        <w:t>Rachel:</w:t>
      </w:r>
      <w:r>
        <w:t xml:space="preserve"> Ooooh! Wow!! Oh, hi.</w:t>
      </w:r>
    </w:p>
    <w:p w:rsidR="00000000" w:rsidRDefault="007933C1">
      <w:r>
        <w:t>Ross: Hi.</w:t>
      </w:r>
    </w:p>
    <w:p w:rsidR="00000000" w:rsidRDefault="007933C1">
      <w:r>
        <w:rPr>
          <w:b/>
        </w:rPr>
        <w:t>Rachel:</w:t>
      </w:r>
      <w:r>
        <w:t xml:space="preserve"> How come you didn't come over earlier?</w:t>
      </w:r>
    </w:p>
    <w:p w:rsidR="00000000" w:rsidRDefault="007933C1">
      <w:r>
        <w:rPr>
          <w:b/>
        </w:rPr>
        <w:t>Ross:</w:t>
      </w:r>
      <w:r>
        <w:t xml:space="preserve"> 'Cause, I'm a stupid, stupid man.</w:t>
      </w:r>
    </w:p>
    <w:p w:rsidR="00000000" w:rsidRDefault="007933C1">
      <w:r>
        <w:rPr>
          <w:b/>
        </w:rPr>
        <w:t>Joey:</w:t>
      </w:r>
      <w:r>
        <w:t xml:space="preserve"> Hey, Ross, want some cider?</w:t>
      </w:r>
    </w:p>
    <w:p w:rsidR="00000000" w:rsidRDefault="007933C1">
      <w:r>
        <w:rPr>
          <w:b/>
        </w:rPr>
        <w:t>R</w:t>
      </w:r>
      <w:r>
        <w:rPr>
          <w:b/>
        </w:rPr>
        <w:t>oss:</w:t>
      </w:r>
      <w:r>
        <w:t xml:space="preserve"> No. (to Rachel) So, um, let's see your pretty close, huh. Make-up's on, hair's done. </w:t>
      </w:r>
    </w:p>
    <w:p w:rsidR="00000000" w:rsidRDefault="007933C1">
      <w:r>
        <w:rPr>
          <w:b/>
        </w:rPr>
        <w:t>Rachel:</w:t>
      </w:r>
      <w:r>
        <w:t xml:space="preserve"> Yeah, I just have to get dressed.</w:t>
      </w:r>
    </w:p>
    <w:p w:rsidR="00000000" w:rsidRDefault="007933C1">
      <w:r>
        <w:rPr>
          <w:b/>
        </w:rPr>
        <w:t>Ross:</w:t>
      </w:r>
      <w:r>
        <w:t xml:space="preserve"> Yay! And that takes what? Just six or seven minutes.</w:t>
      </w:r>
    </w:p>
    <w:p w:rsidR="00000000" w:rsidRDefault="007933C1">
      <w:r>
        <w:rPr>
          <w:b/>
        </w:rPr>
        <w:t>Rachel:</w:t>
      </w:r>
      <w:r>
        <w:t xml:space="preserve"> Yeah! Once, I figure out what I'm wearing.</w:t>
      </w:r>
    </w:p>
    <w:p w:rsidR="00000000" w:rsidRDefault="007933C1">
      <w:r>
        <w:rPr>
          <w:b/>
        </w:rPr>
        <w:t>Joey:</w:t>
      </w:r>
      <w:r>
        <w:t xml:space="preserve"> Glass o</w:t>
      </w:r>
      <w:r>
        <w:t>f fat?</w:t>
      </w:r>
    </w:p>
    <w:p w:rsidR="00000000" w:rsidRDefault="007933C1">
      <w:r>
        <w:t>Opening Credits</w:t>
      </w:r>
    </w:p>
    <w:p w:rsidR="00000000" w:rsidRDefault="007933C1">
      <w:r>
        <w:t>[Scene: Monica and Rachel's. Ross is acting nervous]</w:t>
      </w:r>
    </w:p>
    <w:p w:rsidR="00000000" w:rsidRDefault="007933C1">
      <w:r>
        <w:rPr>
          <w:b/>
        </w:rPr>
        <w:t>Joey:</w:t>
      </w:r>
      <w:r>
        <w:t xml:space="preserve"> What's a matter Ross? What you're nervous about your speech?</w:t>
      </w:r>
    </w:p>
    <w:p w:rsidR="00000000" w:rsidRDefault="007933C1">
      <w:r>
        <w:rPr>
          <w:b/>
        </w:rPr>
        <w:t>Ross:</w:t>
      </w:r>
      <w:r>
        <w:t xml:space="preserve"> No! Do you wanna hear it?</w:t>
      </w:r>
    </w:p>
    <w:p w:rsidR="00000000" w:rsidRDefault="007933C1">
      <w:r>
        <w:rPr>
          <w:b/>
        </w:rPr>
        <w:t>Joey:</w:t>
      </w:r>
      <w:r>
        <w:t xml:space="preserve"> Am I in it?</w:t>
      </w:r>
    </w:p>
    <w:p w:rsidR="00000000" w:rsidRDefault="007933C1">
      <w:r>
        <w:rPr>
          <w:b/>
        </w:rPr>
        <w:t>Ross:</w:t>
      </w:r>
      <w:r>
        <w:t xml:space="preserve"> Uh, huh. Yeah, right after I thank everyone for giving mo</w:t>
      </w:r>
      <w:r>
        <w:t>ney to the museum, I sing a song about the wonder that is Joey.</w:t>
      </w:r>
    </w:p>
    <w:p w:rsidR="00000000" w:rsidRDefault="007933C1">
      <w:r>
        <w:rPr>
          <w:b/>
        </w:rPr>
        <w:t>Phoebe:</w:t>
      </w:r>
      <w:r>
        <w:t xml:space="preserve"> (entering) Hello.</w:t>
      </w:r>
    </w:p>
    <w:p w:rsidR="00000000" w:rsidRDefault="007933C1">
      <w:r>
        <w:rPr>
          <w:b/>
        </w:rPr>
        <w:t>Ross:</w:t>
      </w:r>
      <w:r>
        <w:t xml:space="preserve"> Hey!</w:t>
      </w:r>
    </w:p>
    <w:p w:rsidR="00000000" w:rsidRDefault="007933C1">
      <w:r>
        <w:rPr>
          <w:b/>
        </w:rPr>
        <w:t>Joey:</w:t>
      </w:r>
      <w:r>
        <w:t xml:space="preserve"> Whoa!</w:t>
      </w:r>
    </w:p>
    <w:p w:rsidR="00000000" w:rsidRDefault="007933C1">
      <w:r>
        <w:rPr>
          <w:b/>
        </w:rPr>
        <w:t>Ross:</w:t>
      </w:r>
      <w:r>
        <w:t xml:space="preserve"> Wow, hello! You look great!</w:t>
      </w:r>
    </w:p>
    <w:p w:rsidR="00000000" w:rsidRDefault="007933C1">
      <w:r>
        <w:rPr>
          <w:b/>
        </w:rPr>
        <w:t>Phoebe:</w:t>
      </w:r>
      <w:r>
        <w:t xml:space="preserve"> Thank you! I know, though.</w:t>
      </w:r>
    </w:p>
    <w:p w:rsidR="00000000" w:rsidRDefault="007933C1">
      <w:r>
        <w:rPr>
          <w:b/>
        </w:rPr>
        <w:t>Ross:</w:t>
      </w:r>
      <w:r>
        <w:t xml:space="preserve"> You see this, this is a person who is ready to go. Phoebe you, oh, y</w:t>
      </w:r>
      <w:r>
        <w:t>ou are my star.</w:t>
      </w:r>
    </w:p>
    <w:p w:rsidR="00000000" w:rsidRDefault="007933C1">
      <w:r>
        <w:rPr>
          <w:b/>
        </w:rPr>
        <w:t>Phoebe:</w:t>
      </w:r>
      <w:r>
        <w:t xml:space="preserve"> Ohh, well, you're my lucky penny.</w:t>
      </w:r>
    </w:p>
    <w:p w:rsidR="00000000" w:rsidRDefault="007933C1">
      <w:r>
        <w:rPr>
          <w:b/>
        </w:rPr>
        <w:t>Chandler:</w:t>
      </w:r>
      <w:r>
        <w:t xml:space="preserve"> (entering from bathroom, with an issue of Cosmo) All right, I took the quiz, and it turns out, I do put career before men. (to Joey) Get up.</w:t>
      </w:r>
    </w:p>
    <w:p w:rsidR="00000000" w:rsidRDefault="007933C1">
      <w:r>
        <w:rPr>
          <w:b/>
        </w:rPr>
        <w:t>Joey:</w:t>
      </w:r>
      <w:r>
        <w:t xml:space="preserve"> What?</w:t>
      </w:r>
    </w:p>
    <w:p w:rsidR="00000000" w:rsidRDefault="007933C1">
      <w:r>
        <w:rPr>
          <w:b/>
        </w:rPr>
        <w:t>Chandler:</w:t>
      </w:r>
      <w:r>
        <w:t xml:space="preserve"> You're in my seat.</w:t>
      </w:r>
    </w:p>
    <w:p w:rsidR="00000000" w:rsidRDefault="007933C1">
      <w:r>
        <w:rPr>
          <w:b/>
        </w:rPr>
        <w:t>Joey:</w:t>
      </w:r>
      <w:r>
        <w:t xml:space="preserve"> </w:t>
      </w:r>
      <w:r>
        <w:t>How is this your seat?</w:t>
      </w:r>
    </w:p>
    <w:p w:rsidR="00000000" w:rsidRDefault="007933C1">
      <w:r>
        <w:rPr>
          <w:b/>
        </w:rPr>
        <w:t>Chandler:</w:t>
      </w:r>
      <w:r>
        <w:t xml:space="preserve"> 'Cause I was sitting there.</w:t>
      </w:r>
    </w:p>
    <w:p w:rsidR="00000000" w:rsidRDefault="007933C1">
      <w:r>
        <w:rPr>
          <w:b/>
        </w:rPr>
        <w:t>Joey:</w:t>
      </w:r>
      <w:r>
        <w:t xml:space="preserve"> But then you left.</w:t>
      </w:r>
    </w:p>
    <w:p w:rsidR="00000000" w:rsidRDefault="007933C1">
      <w:r>
        <w:rPr>
          <w:b/>
        </w:rPr>
        <w:t>Chandler:</w:t>
      </w:r>
      <w:r>
        <w:t xml:space="preserve"> Well, it's not like I went to Spain. I went to the bathroom, you knew I was coming back.</w:t>
      </w:r>
    </w:p>
    <w:p w:rsidR="00000000" w:rsidRDefault="007933C1">
      <w:r>
        <w:rPr>
          <w:b/>
        </w:rPr>
        <w:t>Joey:</w:t>
      </w:r>
      <w:r>
        <w:t xml:space="preserve"> What's the big deal, sit somewhere else.</w:t>
      </w:r>
    </w:p>
    <w:p w:rsidR="00000000" w:rsidRDefault="007933C1">
      <w:r>
        <w:rPr>
          <w:b/>
        </w:rPr>
        <w:t>Chandler:</w:t>
      </w:r>
      <w:r>
        <w:t xml:space="preserve"> The big deal i</w:t>
      </w:r>
      <w:r>
        <w:t>s I was sitting there last, so, that's my seat.</w:t>
      </w:r>
    </w:p>
    <w:p w:rsidR="00000000" w:rsidRDefault="007933C1">
      <w:r>
        <w:rPr>
          <w:b/>
        </w:rPr>
        <w:t>Joey:</w:t>
      </w:r>
      <w:r>
        <w:t xml:space="preserve"> Well, actually the last place you were sitting was in there (points to the bathroom) . Soo...</w:t>
      </w:r>
    </w:p>
    <w:p w:rsidR="00000000" w:rsidRDefault="007933C1">
      <w:r>
        <w:rPr>
          <w:b/>
        </w:rPr>
        <w:t>Ross:</w:t>
      </w:r>
      <w:r>
        <w:t xml:space="preserve"> You guys, you know what, you know what, it doesn't matter, because you both have to go get dressed bef</w:t>
      </w:r>
      <w:r>
        <w:t>ore the big vain in my head pops. So..</w:t>
      </w:r>
    </w:p>
    <w:p w:rsidR="00000000" w:rsidRDefault="007933C1">
      <w:r>
        <w:rPr>
          <w:b/>
        </w:rPr>
        <w:t>Chandler:</w:t>
      </w:r>
      <w:r>
        <w:t xml:space="preserve"> All right, Ross, I just have to do one thing, really quickly, it's not a big deal. (yells at Joey) GET UP!!</w:t>
      </w:r>
    </w:p>
    <w:p w:rsidR="00000000" w:rsidRDefault="007933C1">
      <w:r>
        <w:rPr>
          <w:b/>
        </w:rPr>
        <w:t>Monica:</w:t>
      </w:r>
      <w:r>
        <w:t xml:space="preserve"> (entering) Hi.</w:t>
      </w:r>
    </w:p>
    <w:p w:rsidR="00000000" w:rsidRDefault="007933C1">
      <w:r>
        <w:rPr>
          <w:b/>
        </w:rPr>
        <w:t>All:</w:t>
      </w:r>
      <w:r>
        <w:t xml:space="preserve"> Hey.</w:t>
      </w:r>
    </w:p>
    <w:p w:rsidR="00000000" w:rsidRDefault="007933C1">
      <w:r>
        <w:rPr>
          <w:b/>
        </w:rPr>
        <w:t>Monica:</w:t>
      </w:r>
      <w:r>
        <w:t xml:space="preserve"> Ooh, Phoebe, you look great!</w:t>
      </w:r>
    </w:p>
    <w:p w:rsidR="00000000" w:rsidRDefault="007933C1">
      <w:r>
        <w:rPr>
          <w:b/>
        </w:rPr>
        <w:t>Phoebe:</w:t>
      </w:r>
      <w:r>
        <w:t xml:space="preserve"> All right all ready.</w:t>
      </w:r>
    </w:p>
    <w:p w:rsidR="00000000" w:rsidRDefault="007933C1">
      <w:r>
        <w:rPr>
          <w:b/>
        </w:rPr>
        <w:t>Monica:</w:t>
      </w:r>
      <w:r>
        <w:t xml:space="preserve"> (to Ross) Ooh, are you gonna do magic?</w:t>
      </w:r>
    </w:p>
    <w:p w:rsidR="00000000" w:rsidRDefault="007933C1">
      <w:r>
        <w:rPr>
          <w:b/>
        </w:rPr>
        <w:t>Ross:</w:t>
      </w:r>
      <w:r>
        <w:t xml:space="preserve"> That's, that's funny. Change!</w:t>
      </w:r>
    </w:p>
    <w:p w:rsidR="00000000" w:rsidRDefault="007933C1">
      <w:r>
        <w:rPr>
          <w:b/>
        </w:rPr>
        <w:t>Monica:</w:t>
      </w:r>
      <w:r>
        <w:t xml:space="preserve"> Hang on a second I just got in.</w:t>
      </w:r>
    </w:p>
    <w:p w:rsidR="00000000" w:rsidRDefault="007933C1">
      <w:r>
        <w:rPr>
          <w:b/>
        </w:rPr>
        <w:t>Ross:</w:t>
      </w:r>
      <w:r>
        <w:t xml:space="preserve"> Look, I don't care it starts at eight, we can't be late.</w:t>
      </w:r>
    </w:p>
    <w:p w:rsidR="00000000" w:rsidRDefault="007933C1">
      <w:r>
        <w:rPr>
          <w:b/>
        </w:rPr>
        <w:t>Phoebe:</w:t>
      </w:r>
      <w:r>
        <w:t xml:space="preserve"> We could not, would not want to wait.</w:t>
      </w:r>
    </w:p>
    <w:p w:rsidR="00000000" w:rsidRDefault="007933C1">
      <w:r>
        <w:rPr>
          <w:b/>
        </w:rPr>
        <w:t>Ross:</w:t>
      </w:r>
      <w:r>
        <w:t xml:space="preserve"> Look, our table is</w:t>
      </w:r>
      <w:r>
        <w:t xml:space="preserve"> down in front, okay, my boss is gonna be there, everyone will see if we arrive after it starts.</w:t>
      </w:r>
    </w:p>
    <w:p w:rsidR="00000000" w:rsidRDefault="007933C1">
      <w:r>
        <w:rPr>
          <w:b/>
        </w:rPr>
        <w:t>Monica:</w:t>
      </w:r>
      <w:r>
        <w:t xml:space="preserve"> Has somebody been drinking my fat? (Joey and Chandler look at each other) </w:t>
      </w:r>
    </w:p>
    <w:p w:rsidR="00000000" w:rsidRDefault="007933C1">
      <w:r>
        <w:rPr>
          <w:b/>
        </w:rPr>
        <w:t>Rachel:</w:t>
      </w:r>
      <w:r>
        <w:t xml:space="preserve"> (entering from her bedroom) You guys, (holds up an outfit) does this</w:t>
      </w:r>
      <w:r>
        <w:t xml:space="preserve"> look like something the girlfriend of a paleontologist would wear?</w:t>
      </w:r>
    </w:p>
    <w:p w:rsidR="00000000" w:rsidRDefault="007933C1">
      <w:r>
        <w:rPr>
          <w:b/>
        </w:rPr>
        <w:t>Phoebe:</w:t>
      </w:r>
      <w:r>
        <w:t xml:space="preserve"> I don't know, you might be the first one.</w:t>
      </w:r>
    </w:p>
    <w:p w:rsidR="00000000" w:rsidRDefault="007933C1">
      <w:r>
        <w:rPr>
          <w:b/>
        </w:rPr>
        <w:t>Monica:</w:t>
      </w:r>
      <w:r>
        <w:t xml:space="preserve"> Rach, did you check the machine?</w:t>
      </w:r>
    </w:p>
    <w:p w:rsidR="00000000" w:rsidRDefault="007933C1">
      <w:r>
        <w:rPr>
          <w:b/>
        </w:rPr>
        <w:t>Rachel:</w:t>
      </w:r>
      <w:r>
        <w:t xml:space="preserve"> Uh, no. Wait, you know what, this is the outfit that makes my calves look fat. Nevermind.</w:t>
      </w:r>
    </w:p>
    <w:p w:rsidR="00000000" w:rsidRDefault="007933C1">
      <w:r>
        <w:rPr>
          <w:b/>
        </w:rPr>
        <w:t>Chandler:</w:t>
      </w:r>
      <w:r>
        <w:t xml:space="preserve"> Well, Joey, I wrote a little song today. It's called: Get Up.</w:t>
      </w:r>
    </w:p>
    <w:p w:rsidR="00000000" w:rsidRDefault="007933C1">
      <w:r>
        <w:rPr>
          <w:b/>
        </w:rPr>
        <w:t>Joey:</w:t>
      </w:r>
      <w:r>
        <w:t xml:space="preserve"> All right! You can have the chair.</w:t>
      </w:r>
    </w:p>
    <w:p w:rsidR="00000000" w:rsidRDefault="007933C1">
      <w:r>
        <w:t>Chandler: Really!</w:t>
      </w:r>
    </w:p>
    <w:p w:rsidR="00000000" w:rsidRDefault="007933C1">
      <w:r>
        <w:rPr>
          <w:b/>
        </w:rPr>
        <w:t>Joey:</w:t>
      </w:r>
      <w:r>
        <w:t xml:space="preserve"> Oh my, would you look at that! (holds up crossed fingers) </w:t>
      </w:r>
    </w:p>
    <w:p w:rsidR="00000000" w:rsidRDefault="007933C1">
      <w:r>
        <w:rPr>
          <w:b/>
        </w:rPr>
        <w:t>Phoebe:</w:t>
      </w:r>
      <w:r>
        <w:t xml:space="preserve"> (on machine) "Hi, it's me, I'm coming over now. Hey</w:t>
      </w:r>
      <w:r>
        <w:t>, what if I'm already there when your playing this message?" (to the guys) Is that too spooky?</w:t>
      </w:r>
    </w:p>
    <w:p w:rsidR="00000000" w:rsidRDefault="007933C1">
      <w:r>
        <w:rPr>
          <w:b/>
        </w:rPr>
        <w:t>Ross:</w:t>
      </w:r>
      <w:r>
        <w:t xml:space="preserve"> (on machine) "Hi Rach, are you there? It's me, pick up. Rachel. Rach!"</w:t>
      </w:r>
    </w:p>
    <w:p w:rsidR="00000000" w:rsidRDefault="007933C1">
      <w:r>
        <w:rPr>
          <w:b/>
        </w:rPr>
        <w:t>Rachel:</w:t>
      </w:r>
      <w:r>
        <w:t xml:space="preserve"> (entering from her bedroom) What?!</w:t>
      </w:r>
    </w:p>
    <w:p w:rsidR="00000000" w:rsidRDefault="007933C1">
      <w:r>
        <w:rPr>
          <w:b/>
        </w:rPr>
        <w:t>Ross:</w:t>
      </w:r>
      <w:r>
        <w:t xml:space="preserve"> Nevermind.</w:t>
      </w:r>
    </w:p>
    <w:p w:rsidR="00000000" w:rsidRDefault="007933C1">
      <w:r>
        <w:rPr>
          <w:b/>
        </w:rPr>
        <w:t>Richard:</w:t>
      </w:r>
      <w:r>
        <w:t xml:space="preserve"> (on machine) "M</w:t>
      </w:r>
      <w:r>
        <w:t>onica, it's Richard. Call me."</w:t>
      </w:r>
    </w:p>
    <w:p w:rsidR="00000000" w:rsidRDefault="007933C1">
      <w:r>
        <w:rPr>
          <w:b/>
        </w:rPr>
        <w:t>Monica:</w:t>
      </w:r>
      <w:r>
        <w:t xml:space="preserve"> Is-is-is that message old or new? (yelling) Old or new?! Old or new?!</w:t>
      </w:r>
    </w:p>
    <w:p w:rsidR="00000000" w:rsidRDefault="007933C1">
      <w:r>
        <w:rPr>
          <w:b/>
        </w:rPr>
        <w:t>Ross:</w:t>
      </w:r>
      <w:r>
        <w:t xml:space="preserve"> It's old, it's definitely old. Didn't you hear the, the double beep?</w:t>
      </w:r>
    </w:p>
    <w:p w:rsidR="00000000" w:rsidRDefault="007933C1">
      <w:r>
        <w:rPr>
          <w:b/>
        </w:rPr>
        <w:t>Monica:</w:t>
      </w:r>
      <w:r>
        <w:t xml:space="preserve"> What if it's new? I mean, we agreed not to talk again, unless we</w:t>
      </w:r>
      <w:r>
        <w:t xml:space="preserve"> had something really important to say. Shouldn't I call him back?</w:t>
      </w:r>
    </w:p>
    <w:p w:rsidR="00000000" w:rsidRDefault="007933C1">
      <w:r>
        <w:rPr>
          <w:b/>
        </w:rPr>
        <w:t>Chandler:</w:t>
      </w:r>
      <w:r>
        <w:t xml:space="preserve"> Honey, you did call him back. 'Cause, it's, it's really old.</w:t>
      </w:r>
    </w:p>
    <w:p w:rsidR="00000000" w:rsidRDefault="007933C1">
      <w:r>
        <w:rPr>
          <w:b/>
        </w:rPr>
        <w:t>Ross:</w:t>
      </w:r>
      <w:r>
        <w:t xml:space="preserve"> Yeah, see Mon, listen, listen. When Carol and I broke up, I went through the same thing. And you know what I did</w:t>
      </w:r>
      <w:r>
        <w:t>?</w:t>
      </w:r>
    </w:p>
    <w:p w:rsidR="00000000" w:rsidRDefault="007933C1">
      <w:r>
        <w:t>Monica: Huh?</w:t>
      </w:r>
    </w:p>
    <w:p w:rsidR="00000000" w:rsidRDefault="007933C1">
      <w:r>
        <w:rPr>
          <w:b/>
        </w:rPr>
        <w:t>Ross:</w:t>
      </w:r>
      <w:r>
        <w:t xml:space="preserve"> I.....got.....dressed. Really, really quickly. Okay, okay. (Rachel starts to follow Monica into her room, but Ross stops her and sends her back to her room.) There we go, there we go.</w:t>
      </w:r>
    </w:p>
    <w:p w:rsidR="00000000" w:rsidRDefault="007933C1">
      <w:r>
        <w:rPr>
          <w:b/>
        </w:rPr>
        <w:t>Chandler:</w:t>
      </w:r>
      <w:r>
        <w:t xml:space="preserve"> You know what, okay, fine. Don't get up, </w:t>
      </w:r>
      <w:r>
        <w:t xml:space="preserve">you just sit right there. I just hope, you don't mind, you know, my hand right here. (holds his hand a couple of inches in front of Joey's face) Op, not touching, can't get mad! Not touching can't get mad! Not touching can't get mad! (Joey flings some dip </w:t>
      </w:r>
      <w:r>
        <w:t xml:space="preserve">onto Phoebe's dress) </w:t>
      </w:r>
    </w:p>
    <w:p w:rsidR="00000000" w:rsidRDefault="007933C1">
      <w:r>
        <w:rPr>
          <w:b/>
        </w:rPr>
        <w:t>Phoebe:</w:t>
      </w:r>
      <w:r>
        <w:t xml:space="preserve"> Ah! Oh my God! You r-r-rotten boys!</w:t>
      </w:r>
    </w:p>
    <w:p w:rsidR="00000000" w:rsidRDefault="007933C1">
      <w:r>
        <w:t>Chandler and Joey: Sorry Phoebe.</w:t>
      </w:r>
    </w:p>
    <w:p w:rsidR="00000000" w:rsidRDefault="007933C1">
      <w:r>
        <w:rPr>
          <w:b/>
        </w:rPr>
        <w:t>Joey:</w:t>
      </w:r>
      <w:r>
        <w:t xml:space="preserve"> I'm so sorry.</w:t>
      </w:r>
    </w:p>
    <w:p w:rsidR="00000000" w:rsidRDefault="007933C1">
      <w:r>
        <w:rPr>
          <w:b/>
        </w:rPr>
        <w:t>Phoebe:</w:t>
      </w:r>
      <w:r>
        <w:t xml:space="preserve"> What am I gonna do?</w:t>
      </w:r>
    </w:p>
    <w:p w:rsidR="00000000" w:rsidRDefault="007933C1">
      <w:r>
        <w:rPr>
          <w:b/>
        </w:rPr>
        <w:t>Ross:</w:t>
      </w:r>
      <w:r>
        <w:t xml:space="preserve"> No, no, don't, don't, rub it! Don't! (clapping) What gets out hummus?! What gets out hummus?!</w:t>
      </w:r>
    </w:p>
    <w:p w:rsidR="00000000" w:rsidRDefault="007933C1">
      <w:r>
        <w:rPr>
          <w:b/>
        </w:rPr>
        <w:t>Phoebe:</w:t>
      </w:r>
      <w:r>
        <w:t xml:space="preserve"> M</w:t>
      </w:r>
      <w:r>
        <w:t>onica, Monica, you know what gets out hummus.</w:t>
      </w:r>
    </w:p>
    <w:p w:rsidR="00000000" w:rsidRDefault="007933C1">
      <w:r>
        <w:rPr>
          <w:b/>
        </w:rPr>
        <w:t>Monica:</w:t>
      </w:r>
      <w:r>
        <w:t xml:space="preserve"> If it is a new message, what is he calling to say?</w:t>
      </w:r>
    </w:p>
    <w:p w:rsidR="00000000" w:rsidRDefault="007933C1">
      <w:r>
        <w:rPr>
          <w:b/>
        </w:rPr>
        <w:t>Phoebe:</w:t>
      </w:r>
      <w:r>
        <w:t xml:space="preserve"> Okay, thanks. Yeah, I'll try that.</w:t>
      </w:r>
    </w:p>
    <w:p w:rsidR="00000000" w:rsidRDefault="007933C1">
      <w:r>
        <w:rPr>
          <w:b/>
        </w:rPr>
        <w:t>Chandler:</w:t>
      </w:r>
      <w:r>
        <w:t xml:space="preserve"> Maybe he's calling to say your obsessive and crazy.</w:t>
      </w:r>
    </w:p>
    <w:p w:rsidR="00000000" w:rsidRDefault="007933C1">
      <w:r>
        <w:rPr>
          <w:b/>
        </w:rPr>
        <w:t>Monica:</w:t>
      </w:r>
      <w:r>
        <w:t xml:space="preserve"> So, should I call him back?</w:t>
      </w:r>
    </w:p>
    <w:p w:rsidR="00000000" w:rsidRDefault="007933C1">
      <w:r>
        <w:rPr>
          <w:b/>
        </w:rPr>
        <w:t>The Guys:</w:t>
      </w:r>
      <w:r>
        <w:t xml:space="preserve"> </w:t>
      </w:r>
      <w:r>
        <w:t>Noo! (Monica starts to go back into her room and stops) NO!</w:t>
      </w:r>
    </w:p>
    <w:p w:rsidR="00000000" w:rsidRDefault="007933C1">
      <w:r>
        <w:rPr>
          <w:b/>
        </w:rPr>
        <w:t>Chandler:</w:t>
      </w:r>
      <w:r>
        <w:t xml:space="preserve"> All right, fine, you know what, we'll both sit in the chair. (sits on Joey's lap) I'm soooo, comfortable.</w:t>
      </w:r>
    </w:p>
    <w:p w:rsidR="00000000" w:rsidRDefault="007933C1">
      <w:r>
        <w:rPr>
          <w:b/>
        </w:rPr>
        <w:t>Joey:</w:t>
      </w:r>
      <w:r>
        <w:t xml:space="preserve"> Me too. In fact, I think I might be a little too comfortable.</w:t>
      </w:r>
    </w:p>
    <w:p w:rsidR="00000000" w:rsidRDefault="007933C1">
      <w:r>
        <w:rPr>
          <w:b/>
        </w:rPr>
        <w:t>Chandler:</w:t>
      </w:r>
      <w:r>
        <w:t xml:space="preserve"> Al</w:t>
      </w:r>
      <w:r>
        <w:t xml:space="preserve">l right! (jumps up) </w:t>
      </w:r>
    </w:p>
    <w:p w:rsidR="00000000" w:rsidRDefault="007933C1">
      <w:r>
        <w:rPr>
          <w:b/>
        </w:rPr>
        <w:t>Ross:</w:t>
      </w:r>
      <w:r>
        <w:t xml:space="preserve"> Okay, look, we have nineteen minutes. Okay, Chandler, I want you to go and change! Okay. And then, when you come back, Joey will go change, and he'll have vacated the chair. Okay. Okay.</w:t>
      </w:r>
    </w:p>
    <w:p w:rsidR="00000000" w:rsidRDefault="007933C1">
      <w:r>
        <w:rPr>
          <w:b/>
        </w:rPr>
        <w:t>Chandler:</w:t>
      </w:r>
      <w:r>
        <w:t xml:space="preserve"> All right! Fine! I'm going. But w</w:t>
      </w:r>
      <w:r>
        <w:t xml:space="preserve">hen I get back it's chair sitting, and I'm the guy who's....sitting in a chair! (leaves) </w:t>
      </w:r>
    </w:p>
    <w:p w:rsidR="00000000" w:rsidRDefault="007933C1">
      <w:r>
        <w:rPr>
          <w:b/>
        </w:rPr>
        <w:t>Rachel:</w:t>
      </w:r>
      <w:r>
        <w:t xml:space="preserve"> (entering from her room) Is this a little too... (sees Phoebe) Pheebs, what happened?</w:t>
      </w:r>
    </w:p>
    <w:p w:rsidR="00000000" w:rsidRDefault="007933C1">
      <w:r>
        <w:rPr>
          <w:b/>
        </w:rPr>
        <w:t>Phoebe:</w:t>
      </w:r>
      <w:r>
        <w:t xml:space="preserve"> Hummus. I got the hummus.</w:t>
      </w:r>
    </w:p>
    <w:p w:rsidR="00000000" w:rsidRDefault="007933C1">
      <w:r>
        <w:rPr>
          <w:b/>
        </w:rPr>
        <w:t>Rachel:</w:t>
      </w:r>
      <w:r>
        <w:t xml:space="preserve"> Ooooh! Honey, well we'll find </w:t>
      </w:r>
      <w:r>
        <w:t xml:space="preserve">you something. Do you wanna wear my black jacket? </w:t>
      </w:r>
    </w:p>
    <w:p w:rsidR="00000000" w:rsidRDefault="007933C1">
      <w:r>
        <w:rPr>
          <w:b/>
        </w:rPr>
        <w:t>Phoebe:</w:t>
      </w:r>
      <w:r>
        <w:t xml:space="preserve"> That won't go with this dress though.</w:t>
      </w:r>
    </w:p>
    <w:p w:rsidR="00000000" w:rsidRDefault="007933C1">
      <w:r>
        <w:rPr>
          <w:b/>
        </w:rPr>
        <w:t>Rachel:</w:t>
      </w:r>
      <w:r>
        <w:t xml:space="preserve"> No, you're right. Well, we'll find something. Let's just get you out of that. Come on.</w:t>
      </w:r>
    </w:p>
    <w:p w:rsidR="00000000" w:rsidRDefault="007933C1">
      <w:r>
        <w:rPr>
          <w:b/>
        </w:rPr>
        <w:t>Ross:</w:t>
      </w:r>
      <w:r>
        <w:t xml:space="preserve"> No, no, no, no, no, no, not out of that, not out of clothe</w:t>
      </w:r>
      <w:r>
        <w:t>s.</w:t>
      </w:r>
    </w:p>
    <w:p w:rsidR="00000000" w:rsidRDefault="007933C1">
      <w:r>
        <w:rPr>
          <w:b/>
        </w:rPr>
        <w:t>Rachel:</w:t>
      </w:r>
      <w:r>
        <w:t xml:space="preserve"> Monica, can Phoebe borrow your green dress?</w:t>
      </w:r>
    </w:p>
    <w:p w:rsidR="00000000" w:rsidRDefault="007933C1">
      <w:r>
        <w:rPr>
          <w:b/>
        </w:rPr>
        <w:t>Monica:</w:t>
      </w:r>
      <w:r>
        <w:t xml:space="preserve"> I called him.</w:t>
      </w:r>
    </w:p>
    <w:p w:rsidR="00000000" w:rsidRDefault="007933C1">
      <w:r>
        <w:rPr>
          <w:b/>
        </w:rPr>
        <w:t>All:</w:t>
      </w:r>
      <w:r>
        <w:t xml:space="preserve"> Nooo.</w:t>
      </w:r>
    </w:p>
    <w:p w:rsidR="00000000" w:rsidRDefault="007933C1">
      <w:r>
        <w:rPr>
          <w:b/>
        </w:rPr>
        <w:t>Monica:</w:t>
      </w:r>
      <w:r>
        <w:t xml:space="preserve"> Yes. Well I got his machine and I left a message. But it's okay, it's okay, it's okay, because you know it was like a casual, breezy message. It was breezy! Oh </w:t>
      </w:r>
      <w:r>
        <w:t xml:space="preserve">God, what if it wasn't breezy? </w:t>
      </w:r>
    </w:p>
    <w:p w:rsidR="00000000" w:rsidRDefault="007933C1">
      <w:r>
        <w:rPr>
          <w:b/>
        </w:rPr>
        <w:t>Phoebe:</w:t>
      </w:r>
      <w:r>
        <w:t xml:space="preserve"> Well, how could it not be breezy, no, 'cause, you're, you're in such a breezy place.</w:t>
      </w:r>
    </w:p>
    <w:p w:rsidR="00000000" w:rsidRDefault="007933C1">
      <w:r>
        <w:rPr>
          <w:b/>
        </w:rPr>
        <w:t>Monica:</w:t>
      </w:r>
      <w:r>
        <w:t xml:space="preserve"> Here, I got it. I'll will play my message for you guys, and you can tell me if it's breezy enough.</w:t>
      </w:r>
    </w:p>
    <w:p w:rsidR="00000000" w:rsidRDefault="007933C1">
      <w:r>
        <w:rPr>
          <w:b/>
        </w:rPr>
        <w:t>Joey:</w:t>
      </w:r>
      <w:r>
        <w:t xml:space="preserve"> Monica, how are yo</w:t>
      </w:r>
      <w:r>
        <w:t>u gonna do that?</w:t>
      </w:r>
    </w:p>
    <w:p w:rsidR="00000000" w:rsidRDefault="007933C1">
      <w:r>
        <w:rPr>
          <w:b/>
        </w:rPr>
        <w:t>Monica:</w:t>
      </w:r>
      <w:r>
        <w:t xml:space="preserve"> I know the code to his answering machine.</w:t>
      </w:r>
    </w:p>
    <w:p w:rsidR="00000000" w:rsidRDefault="007933C1">
      <w:r>
        <w:rPr>
          <w:b/>
        </w:rPr>
        <w:t>Ross:</w:t>
      </w:r>
      <w:r>
        <w:t xml:space="preserve"> Okay, Mon, I really don't think this is the... Okay, you're dialing, you are dialing.</w:t>
      </w:r>
    </w:p>
    <w:p w:rsidR="00000000" w:rsidRDefault="007933C1">
      <w:r>
        <w:t xml:space="preserve">(Chandler enters, and Joey is standing near the chair, they have a show down to see who gets the </w:t>
      </w:r>
      <w:r>
        <w:t xml:space="preserve">chair and Joey wins) </w:t>
      </w:r>
    </w:p>
    <w:p w:rsidR="00000000" w:rsidRDefault="007933C1">
      <w:r>
        <w:rPr>
          <w:b/>
        </w:rPr>
        <w:t>Richard:</w:t>
      </w:r>
      <w:r>
        <w:t xml:space="preserve"> (on machine) "Hi, this is Richard. Please, leave a message at the tone."</w:t>
      </w:r>
    </w:p>
    <w:p w:rsidR="00000000" w:rsidRDefault="007933C1">
      <w:r>
        <w:rPr>
          <w:b/>
        </w:rPr>
        <w:t>Machine:</w:t>
      </w:r>
      <w:r>
        <w:t xml:space="preserve"> "You have two new messages."</w:t>
      </w:r>
    </w:p>
    <w:p w:rsidR="00000000" w:rsidRDefault="007933C1">
      <w:r>
        <w:rPr>
          <w:b/>
        </w:rPr>
        <w:t>Joey:</w:t>
      </w:r>
      <w:r>
        <w:t xml:space="preserve"> Wow, what a cool job. (in a machine voice) 'You have two new messages.' 'Please, pass the pie.'</w:t>
      </w:r>
    </w:p>
    <w:p w:rsidR="00000000" w:rsidRDefault="007933C1">
      <w:r>
        <w:rPr>
          <w:b/>
        </w:rPr>
        <w:t>Monica:</w:t>
      </w:r>
      <w:r>
        <w:t xml:space="preserve"> (on </w:t>
      </w:r>
      <w:r>
        <w:t>machine) "Hi, it's Monica. I'm just checking in 'cause I got this message from you and I didn't know if it was old or new or what. So, I'm just checkin'. So let me know, or don't, whatever. I'm breezy."</w:t>
      </w:r>
    </w:p>
    <w:p w:rsidR="00000000" w:rsidRDefault="007933C1">
      <w:r>
        <w:rPr>
          <w:b/>
        </w:rPr>
        <w:t>Joey:</w:t>
      </w:r>
      <w:r>
        <w:t xml:space="preserve"> Hey, you can't say you're breezy, that, that to</w:t>
      </w:r>
      <w:r>
        <w:t>tally negates the breezy.</w:t>
      </w:r>
    </w:p>
    <w:p w:rsidR="00000000" w:rsidRDefault="007933C1">
      <w:r>
        <w:rPr>
          <w:b/>
        </w:rPr>
        <w:t>Woman's Voice:</w:t>
      </w:r>
      <w:r>
        <w:t xml:space="preserve"> (on machine) Hola, it's me, yesterday was really fun. Call me about this weekend, okay.</w:t>
      </w:r>
    </w:p>
    <w:p w:rsidR="00000000" w:rsidRDefault="007933C1">
      <w:r>
        <w:rPr>
          <w:b/>
        </w:rPr>
        <w:t>Joey:</w:t>
      </w:r>
      <w:r>
        <w:t xml:space="preserve"> Now she sounded breezy.</w:t>
      </w:r>
    </w:p>
    <w:p w:rsidR="00000000" w:rsidRDefault="007933C1">
      <w:r>
        <w:t>Commercial Break</w:t>
      </w:r>
    </w:p>
    <w:p w:rsidR="00000000" w:rsidRDefault="007933C1">
      <w:r>
        <w:t>[Scene: Monica and Rachel's, continued from earlier]</w:t>
      </w:r>
    </w:p>
    <w:p w:rsidR="00000000" w:rsidRDefault="007933C1">
      <w:r>
        <w:rPr>
          <w:b/>
        </w:rPr>
        <w:t>Monica:</w:t>
      </w:r>
      <w:r>
        <w:t xml:space="preserve"> He's seeing someone</w:t>
      </w:r>
      <w:r>
        <w:t>. I can't believe he's seeing someone.</w:t>
      </w:r>
    </w:p>
    <w:p w:rsidR="00000000" w:rsidRDefault="007933C1">
      <w:r>
        <w:rPr>
          <w:b/>
        </w:rPr>
        <w:t>Phoebe:</w:t>
      </w:r>
      <w:r>
        <w:t xml:space="preserve"> Monica, you don't know that.</w:t>
      </w:r>
    </w:p>
    <w:p w:rsidR="00000000" w:rsidRDefault="007933C1">
      <w:r>
        <w:rPr>
          <w:b/>
        </w:rPr>
        <w:t>Monica:</w:t>
      </w:r>
      <w:r>
        <w:t xml:space="preserve"> Well, who's voice was that?</w:t>
      </w:r>
    </w:p>
    <w:p w:rsidR="00000000" w:rsidRDefault="007933C1">
      <w:r>
        <w:rPr>
          <w:b/>
        </w:rPr>
        <w:t>Chandler:</w:t>
      </w:r>
      <w:r>
        <w:t xml:space="preserve"> Maybe it was his sister's. You know, maybe it was his daughter's.</w:t>
      </w:r>
    </w:p>
    <w:p w:rsidR="00000000" w:rsidRDefault="007933C1">
      <w:r>
        <w:rPr>
          <w:b/>
        </w:rPr>
        <w:t>Monica:</w:t>
      </w:r>
      <w:r>
        <w:t xml:space="preserve"> Michelle! Of course, it was Michelle! Did it sound like Mich</w:t>
      </w:r>
      <w:r>
        <w:t>elle?</w:t>
      </w:r>
    </w:p>
    <w:p w:rsidR="00000000" w:rsidRDefault="007933C1">
      <w:r>
        <w:rPr>
          <w:b/>
        </w:rPr>
        <w:t>Ross:</w:t>
      </w:r>
      <w:r>
        <w:t xml:space="preserve"> Oh, great. It's starting to rain, that will make it easy to get a cab.</w:t>
      </w:r>
    </w:p>
    <w:p w:rsidR="00000000" w:rsidRDefault="007933C1">
      <w:r>
        <w:rPr>
          <w:b/>
        </w:rPr>
        <w:t>Monica:</w:t>
      </w:r>
      <w:r>
        <w:t xml:space="preserve"> It was Michelle. It was definitely Michelle.</w:t>
      </w:r>
    </w:p>
    <w:p w:rsidR="00000000" w:rsidRDefault="007933C1">
      <w:r>
        <w:rPr>
          <w:b/>
        </w:rPr>
        <w:t>Rachel:</w:t>
      </w:r>
      <w:r>
        <w:t xml:space="preserve"> Pheebs, you go with Monica and try on her green dress. If that doesn't work, you can wear my gray silk one. Oh, </w:t>
      </w:r>
      <w:r>
        <w:t>gosh, what am I wearing?!</w:t>
      </w:r>
    </w:p>
    <w:p w:rsidR="00000000" w:rsidRDefault="007933C1">
      <w:r>
        <w:rPr>
          <w:b/>
        </w:rPr>
        <w:t>Ross:</w:t>
      </w:r>
      <w:r>
        <w:t xml:space="preserve"> You don't, you don't know what your wearing?</w:t>
      </w:r>
    </w:p>
    <w:p w:rsidR="00000000" w:rsidRDefault="007933C1">
      <w:r>
        <w:rPr>
          <w:b/>
        </w:rPr>
        <w:t>Rachel:</w:t>
      </w:r>
      <w:r>
        <w:t xml:space="preserve"> Well, hon-ey. I'm just trying to look nice for your big night.</w:t>
      </w:r>
    </w:p>
    <w:p w:rsidR="00000000" w:rsidRDefault="007933C1">
      <w:r>
        <w:rPr>
          <w:b/>
        </w:rPr>
        <w:t>Ross:</w:t>
      </w:r>
      <w:r>
        <w:t xml:space="preserve"> Yeah, which, which we have to leave for in exactly twelve minutes. All right, come on, I'll just pick </w:t>
      </w:r>
      <w:r>
        <w:t>something out for you.</w:t>
      </w:r>
    </w:p>
    <w:p w:rsidR="00000000" w:rsidRDefault="007933C1">
      <w:r>
        <w:rPr>
          <w:b/>
        </w:rPr>
        <w:t>Chandler:</w:t>
      </w:r>
      <w:r>
        <w:t xml:space="preserve"> All right, you will notice that I am fully dressed. I, in turn, have noticed that you are not. So in the words of A. A. Milne, "Get out of my chair, dillhole!"</w:t>
      </w:r>
    </w:p>
    <w:p w:rsidR="00000000" w:rsidRDefault="007933C1">
      <w:r>
        <w:rPr>
          <w:b/>
        </w:rPr>
        <w:t>Joey:</w:t>
      </w:r>
      <w:r>
        <w:t xml:space="preserve"> Okay. (he gets up and takes the cushions with him, as he </w:t>
      </w:r>
      <w:r>
        <w:t xml:space="preserve">starts to leave) </w:t>
      </w:r>
    </w:p>
    <w:p w:rsidR="00000000" w:rsidRDefault="007933C1">
      <w:r>
        <w:rPr>
          <w:b/>
        </w:rPr>
        <w:t>Chandler:</w:t>
      </w:r>
      <w:r>
        <w:t xml:space="preserve"> What are you doing?</w:t>
      </w:r>
    </w:p>
    <w:p w:rsidR="00000000" w:rsidRDefault="007933C1">
      <w:r>
        <w:rPr>
          <w:b/>
        </w:rPr>
        <w:t>Joey:</w:t>
      </w:r>
      <w:r>
        <w:t xml:space="preserve"> You said I had to give you the chair, you didn't say anything about the cushions.</w:t>
      </w:r>
    </w:p>
    <w:p w:rsidR="00000000" w:rsidRDefault="007933C1">
      <w:r>
        <w:rPr>
          <w:b/>
        </w:rPr>
        <w:t>Chandler:</w:t>
      </w:r>
      <w:r>
        <w:t xml:space="preserve"> The cushions are the essence of the chair!</w:t>
      </w:r>
    </w:p>
    <w:p w:rsidR="00000000" w:rsidRDefault="007933C1">
      <w:r>
        <w:rPr>
          <w:b/>
        </w:rPr>
        <w:t>Joey:</w:t>
      </w:r>
      <w:r>
        <w:t xml:space="preserve"> That's right! I'm taking the essence.</w:t>
      </w:r>
    </w:p>
    <w:p w:rsidR="00000000" w:rsidRDefault="007933C1">
      <w:r>
        <w:rPr>
          <w:b/>
        </w:rPr>
        <w:t>Chandler:</w:t>
      </w:r>
      <w:r>
        <w:t xml:space="preserve"> Oh-ho, it'll </w:t>
      </w:r>
      <w:r>
        <w:t>be back. Oh-ho, there's nobody in the room.</w:t>
      </w:r>
    </w:p>
    <w:p w:rsidR="00000000" w:rsidRDefault="007933C1">
      <w:r>
        <w:rPr>
          <w:b/>
        </w:rPr>
        <w:t>Ross:</w:t>
      </w:r>
      <w:r>
        <w:t xml:space="preserve"> Look, I'm sorry, I thought it looked pretty.</w:t>
      </w:r>
    </w:p>
    <w:p w:rsidR="00000000" w:rsidRDefault="007933C1">
      <w:r>
        <w:rPr>
          <w:b/>
        </w:rPr>
        <w:t>Rachel:</w:t>
      </w:r>
      <w:r>
        <w:t xml:space="preserve"> Ross, that was a Halloween costume, unless you would like me to go to this thing as Little Bo Peep.</w:t>
      </w:r>
    </w:p>
    <w:p w:rsidR="00000000" w:rsidRDefault="007933C1">
      <w:r>
        <w:rPr>
          <w:b/>
        </w:rPr>
        <w:t>Ross:</w:t>
      </w:r>
      <w:r>
        <w:t xml:space="preserve"> Look, I didn't recognize it without that inflat</w:t>
      </w:r>
      <w:r>
        <w:t>able sheep.</w:t>
      </w:r>
    </w:p>
    <w:p w:rsidR="00000000" w:rsidRDefault="007933C1">
      <w:r>
        <w:rPr>
          <w:b/>
        </w:rPr>
        <w:t>Rachel:</w:t>
      </w:r>
      <w:r>
        <w:t xml:space="preserve"> Yeah, which, by the way Chandler, I would like back one of these days.</w:t>
      </w:r>
    </w:p>
    <w:p w:rsidR="00000000" w:rsidRDefault="007933C1">
      <w:r>
        <w:rPr>
          <w:b/>
        </w:rPr>
        <w:t>Phoebe:</w:t>
      </w:r>
      <w:r>
        <w:t xml:space="preserve"> Oh Rach, good, listen isn't this perfect for me! (she's wearing another dress on a hanger around her neck) </w:t>
      </w:r>
    </w:p>
    <w:p w:rsidR="00000000" w:rsidRDefault="007933C1">
      <w:r>
        <w:rPr>
          <w:b/>
        </w:rPr>
        <w:t>Rachel:</w:t>
      </w:r>
      <w:r>
        <w:t xml:space="preserve"> Oh, it's perfect! But not for tonight.</w:t>
      </w:r>
    </w:p>
    <w:p w:rsidR="00000000" w:rsidRDefault="007933C1">
      <w:r>
        <w:rPr>
          <w:b/>
        </w:rPr>
        <w:t>Ph</w:t>
      </w:r>
      <w:r>
        <w:rPr>
          <w:b/>
        </w:rPr>
        <w:t>oebe:</w:t>
      </w:r>
      <w:r>
        <w:t xml:space="preserve"> Well, of course not for tonight. Yeah, hi!</w:t>
      </w:r>
    </w:p>
    <w:p w:rsidR="00000000" w:rsidRDefault="007933C1">
      <w:r>
        <w:rPr>
          <w:b/>
        </w:rPr>
        <w:t>Ross:</w:t>
      </w:r>
      <w:r>
        <w:t xml:space="preserve"> Not for tonight. Not for tonight! Wh-what, what, what, are you doing?</w:t>
      </w:r>
    </w:p>
    <w:p w:rsidR="00000000" w:rsidRDefault="007933C1">
      <w:r>
        <w:rPr>
          <w:b/>
        </w:rPr>
        <w:t>Rachel:</w:t>
      </w:r>
      <w:r>
        <w:t xml:space="preserve"> No honey, we're sorry, we didn't mean it. I love you. I love you.</w:t>
      </w:r>
    </w:p>
    <w:p w:rsidR="00000000" w:rsidRDefault="007933C1">
      <w:r>
        <w:rPr>
          <w:b/>
        </w:rPr>
        <w:t>Chandler:</w:t>
      </w:r>
      <w:r>
        <w:t xml:space="preserve"> We used them as pillows when we went camping.</w:t>
      </w:r>
    </w:p>
    <w:p w:rsidR="00000000" w:rsidRDefault="007933C1">
      <w:r>
        <w:rPr>
          <w:b/>
        </w:rPr>
        <w:t>R</w:t>
      </w:r>
      <w:r>
        <w:rPr>
          <w:b/>
        </w:rPr>
        <w:t>oss:</w:t>
      </w:r>
      <w:r>
        <w:t xml:space="preserve"> What?</w:t>
      </w:r>
    </w:p>
    <w:p w:rsidR="00000000" w:rsidRDefault="007933C1">
      <w:r>
        <w:rPr>
          <w:b/>
        </w:rPr>
        <w:t>Chandler:</w:t>
      </w:r>
      <w:r>
        <w:t xml:space="preserve"> (shyly) The sheep.</w:t>
      </w:r>
    </w:p>
    <w:p w:rsidR="00000000" w:rsidRDefault="007933C1">
      <w:r>
        <w:rPr>
          <w:b/>
        </w:rPr>
        <w:t>Ross:</w:t>
      </w:r>
      <w:r>
        <w:t xml:space="preserve"> Hey, what you do on your own time...</w:t>
      </w:r>
    </w:p>
    <w:p w:rsidR="00000000" w:rsidRDefault="007933C1">
      <w:r>
        <w:rPr>
          <w:b/>
        </w:rPr>
        <w:t>Joey:</w:t>
      </w:r>
      <w:r>
        <w:t xml:space="preserve"> (entering) Where's my underwear?!</w:t>
      </w:r>
    </w:p>
    <w:p w:rsidR="00000000" w:rsidRDefault="007933C1">
      <w:r>
        <w:rPr>
          <w:b/>
        </w:rPr>
        <w:t>Ross:</w:t>
      </w:r>
      <w:r>
        <w:t xml:space="preserve"> Whoa, whoa, whoa. Come on, come on, what. You took his underwear?</w:t>
      </w:r>
    </w:p>
    <w:p w:rsidR="00000000" w:rsidRDefault="007933C1">
      <w:r>
        <w:rPr>
          <w:b/>
        </w:rPr>
        <w:t>Chandler:</w:t>
      </w:r>
      <w:r>
        <w:t xml:space="preserve"> He took my essence!</w:t>
      </w:r>
    </w:p>
    <w:p w:rsidR="00000000" w:rsidRDefault="007933C1">
      <w:r>
        <w:rPr>
          <w:b/>
        </w:rPr>
        <w:t>Ross:</w:t>
      </w:r>
      <w:r>
        <w:t xml:space="preserve"> Okay, now hold on. Joey, </w:t>
      </w:r>
      <w:r>
        <w:t>why, why can't you just wear the underwear you're wearing now?</w:t>
      </w:r>
    </w:p>
    <w:p w:rsidR="00000000" w:rsidRDefault="007933C1">
      <w:r>
        <w:rPr>
          <w:b/>
        </w:rPr>
        <w:t>Joey:</w:t>
      </w:r>
      <w:r>
        <w:t xml:space="preserve"> Because, I'm not wearing any underwear now.</w:t>
      </w:r>
    </w:p>
    <w:p w:rsidR="00000000" w:rsidRDefault="007933C1">
      <w:r>
        <w:rPr>
          <w:b/>
        </w:rPr>
        <w:t>Ross:</w:t>
      </w:r>
      <w:r>
        <w:t xml:space="preserve"> Okay, then why do you have to wear underwear tonight?</w:t>
      </w:r>
    </w:p>
    <w:p w:rsidR="00000000" w:rsidRDefault="007933C1">
      <w:r>
        <w:rPr>
          <w:b/>
        </w:rPr>
        <w:t>Joey:</w:t>
      </w:r>
      <w:r>
        <w:t xml:space="preserve"> It's a rented tux. Okay. I'm not gonna go commando in another man's fatigues.</w:t>
      </w:r>
    </w:p>
    <w:p w:rsidR="00000000" w:rsidRDefault="007933C1">
      <w:r>
        <w:rPr>
          <w:b/>
        </w:rPr>
        <w:t>Chandler:</w:t>
      </w:r>
      <w:r>
        <w:t xml:space="preserve"> Well, then it looks like somebody is gonna have to give back somebody his cushions.</w:t>
      </w:r>
    </w:p>
    <w:p w:rsidR="00000000" w:rsidRDefault="007933C1">
      <w:r>
        <w:rPr>
          <w:b/>
        </w:rPr>
        <w:t>Joey:</w:t>
      </w:r>
      <w:r>
        <w:t xml:space="preserve"> Okay, you hide my clothes. I'm gonna do the exact opposite to you.</w:t>
      </w:r>
    </w:p>
    <w:p w:rsidR="00000000" w:rsidRDefault="007933C1">
      <w:r>
        <w:rPr>
          <w:b/>
        </w:rPr>
        <w:t>Chandler:</w:t>
      </w:r>
      <w:r>
        <w:t xml:space="preserve"> What are you, what are you gonna </w:t>
      </w:r>
      <w:r>
        <w:rPr>
          <w:b/>
        </w:rPr>
        <w:t>show</w:t>
      </w:r>
      <w:r>
        <w:t xml:space="preserve"> me my clothes?</w:t>
      </w:r>
    </w:p>
    <w:p w:rsidR="00000000" w:rsidRDefault="007933C1">
      <w:r>
        <w:rPr>
          <w:b/>
        </w:rPr>
        <w:t>Joey:</w:t>
      </w:r>
      <w:r>
        <w:t xml:space="preserve"> Hey, opposite, is o</w:t>
      </w:r>
      <w:r>
        <w:t xml:space="preserve">pposite! (leaves) </w:t>
      </w:r>
    </w:p>
    <w:p w:rsidR="00000000" w:rsidRDefault="007933C1">
      <w:r>
        <w:rPr>
          <w:b/>
        </w:rPr>
        <w:t>Chandler:</w:t>
      </w:r>
      <w:r>
        <w:t xml:space="preserve"> He's got nothing!</w:t>
      </w:r>
    </w:p>
    <w:p w:rsidR="00000000" w:rsidRDefault="007933C1">
      <w:r>
        <w:rPr>
          <w:b/>
        </w:rPr>
        <w:t>Phoebe:</w:t>
      </w:r>
      <w:r>
        <w:t xml:space="preserve"> (entering from Rachel's room, wearing a huge bow to cover the stain) Okay, I'm ready.</w:t>
      </w:r>
    </w:p>
    <w:p w:rsidR="00000000" w:rsidRDefault="007933C1">
      <w:r>
        <w:t>Ross and Chandler: Oh, aaaah!</w:t>
      </w:r>
    </w:p>
    <w:p w:rsidR="00000000" w:rsidRDefault="007933C1">
      <w:r>
        <w:rPr>
          <w:b/>
        </w:rPr>
        <w:t>Phoebe:</w:t>
      </w:r>
      <w:r>
        <w:t xml:space="preserve"> Rachel, didn't have anything that I liked, so, but she had this Christmas rib</w:t>
      </w:r>
      <w:r>
        <w:t>bon, and I thought, 'All right, fine I'll be political.'</w:t>
      </w:r>
    </w:p>
    <w:p w:rsidR="00000000" w:rsidRDefault="007933C1">
      <w:r>
        <w:rPr>
          <w:b/>
        </w:rPr>
        <w:t>Chandler:</w:t>
      </w:r>
      <w:r>
        <w:t xml:space="preserve"> What are you supporting?</w:t>
      </w:r>
    </w:p>
    <w:p w:rsidR="00000000" w:rsidRDefault="007933C1">
      <w:r>
        <w:rPr>
          <w:b/>
        </w:rPr>
        <w:t>Phoebe:</w:t>
      </w:r>
      <w:r>
        <w:t xml:space="preserve"> Duh!! Christmas!</w:t>
      </w:r>
    </w:p>
    <w:p w:rsidR="00000000" w:rsidRDefault="007933C1">
      <w:r>
        <w:rPr>
          <w:b/>
        </w:rPr>
        <w:t>Ross:</w:t>
      </w:r>
      <w:r>
        <w:t xml:space="preserve"> Okay, hey, that's okay with me. Two down and I have exactly twelve minutes.... Wha, my watch stopped. My watch. (shows Chandler) Okay</w:t>
      </w:r>
      <w:r>
        <w:t>, see, the, the dinosaur tail isn't going around any more. (grabs Chandler's watch) What time is it? It's 7:33, I have seven minutes. I have seven minutes!!</w:t>
      </w:r>
    </w:p>
    <w:p w:rsidR="00000000" w:rsidRDefault="007933C1">
      <w:r>
        <w:rPr>
          <w:b/>
        </w:rPr>
        <w:t>Rachel:</w:t>
      </w:r>
      <w:r>
        <w:t xml:space="preserve"> (entering from her room) Okay, Pheebs, quick, what shoes should I wear? The black or the pu</w:t>
      </w:r>
      <w:r>
        <w:t>rple?</w:t>
      </w:r>
    </w:p>
    <w:p w:rsidR="00000000" w:rsidRDefault="007933C1">
      <w:r>
        <w:rPr>
          <w:b/>
        </w:rPr>
        <w:t>Ross:</w:t>
      </w:r>
      <w:r>
        <w:t xml:space="preserve"> Just, just, just pick one!</w:t>
      </w:r>
    </w:p>
    <w:p w:rsidR="00000000" w:rsidRDefault="007933C1">
      <w:r>
        <w:rPr>
          <w:b/>
        </w:rPr>
        <w:t>Phoebe:</w:t>
      </w:r>
      <w:r>
        <w:t xml:space="preserve"> Okay, okay, okay, the black. But, oh, do you have black, with the little strappys?</w:t>
      </w:r>
    </w:p>
    <w:p w:rsidR="00000000" w:rsidRDefault="007933C1">
      <w:r>
        <w:rPr>
          <w:b/>
        </w:rPr>
        <w:t>Rachel:</w:t>
      </w:r>
      <w:r>
        <w:t xml:space="preserve"> Yeahh, but, but those really go better with pants. Maybe I should wear pants?</w:t>
      </w:r>
    </w:p>
    <w:p w:rsidR="00000000" w:rsidRDefault="007933C1">
      <w:r>
        <w:rPr>
          <w:b/>
        </w:rPr>
        <w:t>Ross:</w:t>
      </w:r>
      <w:r>
        <w:t xml:space="preserve"> Yeah, pants, what, what an idea. O</w:t>
      </w:r>
      <w:r>
        <w:t>r better yet, um, how 'bout you go without any pants. Look, I don't know what you're trying to do to me, but just get your butt in there and pick out any shoes that fit your feet, okay. No, no I don't care if they match. I don't care if they make your ankl</w:t>
      </w:r>
      <w:r>
        <w:t>es or your knees or your earlobes look fat. Okay.</w:t>
      </w:r>
    </w:p>
    <w:p w:rsidR="00000000" w:rsidRDefault="007933C1">
      <w:r>
        <w:rPr>
          <w:b/>
        </w:rPr>
        <w:t>Rachel:</w:t>
      </w:r>
      <w:r>
        <w:t xml:space="preserve"> But I...</w:t>
      </w:r>
    </w:p>
    <w:p w:rsidR="00000000" w:rsidRDefault="007933C1">
      <w:r>
        <w:rPr>
          <w:b/>
        </w:rPr>
        <w:t>Ross:</w:t>
      </w:r>
      <w:r>
        <w:t xml:space="preserve"> No, no, no just do it. Go in there and pick something out so we can go.</w:t>
      </w:r>
    </w:p>
    <w:p w:rsidR="00000000" w:rsidRDefault="007933C1">
      <w:r>
        <w:rPr>
          <w:b/>
        </w:rPr>
        <w:t>Rachel:</w:t>
      </w:r>
      <w:r>
        <w:t xml:space="preserve"> All right.</w:t>
      </w:r>
    </w:p>
    <w:p w:rsidR="00000000" w:rsidRDefault="007933C1">
      <w:r>
        <w:rPr>
          <w:b/>
        </w:rPr>
        <w:t>Ross:</w:t>
      </w:r>
      <w:r>
        <w:t xml:space="preserve"> Thank you!</w:t>
      </w:r>
    </w:p>
    <w:p w:rsidR="00000000" w:rsidRDefault="007933C1">
      <w:r>
        <w:rPr>
          <w:b/>
        </w:rPr>
        <w:t>Monica:</w:t>
      </w:r>
      <w:r>
        <w:t xml:space="preserve"> (entering from her room) Okay. I gotta call Michelle. I gotta see i</w:t>
      </w:r>
      <w:r>
        <w:t>f that was her voice or not. I'm sorry, I just have to.</w:t>
      </w:r>
    </w:p>
    <w:p w:rsidR="00000000" w:rsidRDefault="007933C1">
      <w:r>
        <w:rPr>
          <w:b/>
        </w:rPr>
        <w:t>Ross:</w:t>
      </w:r>
      <w:r>
        <w:t xml:space="preserve"> It was, it was her voice.</w:t>
      </w:r>
    </w:p>
    <w:p w:rsidR="00000000" w:rsidRDefault="007933C1">
      <w:r>
        <w:rPr>
          <w:b/>
        </w:rPr>
        <w:t>Chandler:</w:t>
      </w:r>
      <w:r>
        <w:t xml:space="preserve"> Monica, I think you've gone over to the bad place.</w:t>
      </w:r>
    </w:p>
    <w:p w:rsidR="00000000" w:rsidRDefault="007933C1">
      <w:r>
        <w:rPr>
          <w:b/>
        </w:rPr>
        <w:t>Michelle:</w:t>
      </w:r>
      <w:r>
        <w:t xml:space="preserve"> Hola! Hello. Hello?</w:t>
      </w:r>
    </w:p>
    <w:p w:rsidR="00000000" w:rsidRDefault="007933C1">
      <w:r>
        <w:rPr>
          <w:b/>
        </w:rPr>
        <w:t>Monica:</w:t>
      </w:r>
      <w:r>
        <w:t xml:space="preserve"> Okay. That was her right?</w:t>
      </w:r>
    </w:p>
    <w:p w:rsidR="00000000" w:rsidRDefault="007933C1">
      <w:r>
        <w:rPr>
          <w:b/>
        </w:rPr>
        <w:t>Phoebe:</w:t>
      </w:r>
      <w:r>
        <w:t xml:space="preserve"> Definitely.</w:t>
      </w:r>
    </w:p>
    <w:p w:rsidR="00000000" w:rsidRDefault="007933C1">
      <w:r>
        <w:rPr>
          <w:b/>
        </w:rPr>
        <w:t>Monica:</w:t>
      </w:r>
      <w:r>
        <w:t xml:space="preserve"> See there you g</w:t>
      </w:r>
      <w:r>
        <w:t>o. Woo! We're out of the woods. Okay, I'll get dressed now.</w:t>
      </w:r>
    </w:p>
    <w:p w:rsidR="00000000" w:rsidRDefault="007933C1">
      <w:r>
        <w:rPr>
          <w:b/>
        </w:rPr>
        <w:t>Ross:</w:t>
      </w:r>
      <w:r>
        <w:t xml:space="preserve"> Yay!</w:t>
      </w:r>
    </w:p>
    <w:p w:rsidR="00000000" w:rsidRDefault="007933C1">
      <w:r>
        <w:t xml:space="preserve">(phone rings) </w:t>
      </w:r>
    </w:p>
    <w:p w:rsidR="00000000" w:rsidRDefault="007933C1">
      <w:r>
        <w:rPr>
          <w:b/>
        </w:rPr>
        <w:t>Phoebe:</w:t>
      </w:r>
      <w:r>
        <w:t xml:space="preserve"> I'll get it, okay. (answers phone) Hi, Monica and Rachel's. (listens) Yeah, just a second, can I ask who's calling. (to Monica) Oh, ew, it's Michelle! Ew! She, sh</w:t>
      </w:r>
      <w:r>
        <w:t xml:space="preserve">e must have that Caller Id thing. You should get that. </w:t>
      </w:r>
    </w:p>
    <w:p w:rsidR="00000000" w:rsidRDefault="007933C1">
      <w:r>
        <w:rPr>
          <w:b/>
        </w:rPr>
        <w:t>Monica:</w:t>
      </w:r>
      <w:r>
        <w:t xml:space="preserve"> (on phone) Uh, Michelle. Yeah, that was me, I-I dialed your number by mistake. (listens) Oh, you're so sweet. Yeah, we were a great couple. I know I really miss him. Well, you know how it is, </w:t>
      </w:r>
      <w:r>
        <w:t>it's that....</w:t>
      </w:r>
    </w:p>
    <w:p w:rsidR="00000000" w:rsidRDefault="007933C1">
      <w:r>
        <w:rPr>
          <w:b/>
        </w:rPr>
        <w:t>Chandler:</w:t>
      </w:r>
      <w:r>
        <w:t xml:space="preserve"> (to Phoebe) You know what's weird. Donald Duck never wore pants. But whenever he's getting out of the shower, he always put a towel around his waist. I mean, what is that about?</w:t>
      </w:r>
    </w:p>
    <w:p w:rsidR="00000000" w:rsidRDefault="007933C1">
      <w:r>
        <w:rPr>
          <w:b/>
        </w:rPr>
        <w:t>Monica:</w:t>
      </w:r>
      <w:r>
        <w:t xml:space="preserve"> (on phone) Michelle, I only beeped in so I cou</w:t>
      </w:r>
      <w:r>
        <w:t>ld hear my message. I mean that's allowed. Yeah-huh! I mean look, yeah, you know what I would really appreciate it if you didn't tell your Dad about. What do you mean, you're not comfortable with this? Come on we're friends!! (Michelle hangs up) That bitch</w:t>
      </w:r>
      <w:r>
        <w:t xml:space="preserve"> always hated me. I'm calling her back.</w:t>
      </w:r>
    </w:p>
    <w:p w:rsidR="00000000" w:rsidRDefault="007933C1">
      <w:r>
        <w:rPr>
          <w:b/>
        </w:rPr>
        <w:t>Ross:</w:t>
      </w:r>
      <w:r>
        <w:t xml:space="preserve"> No, no, no, no. Tick, tick, tick, tick.</w:t>
      </w:r>
    </w:p>
    <w:p w:rsidR="00000000" w:rsidRDefault="007933C1">
      <w:r>
        <w:rPr>
          <w:b/>
        </w:rPr>
        <w:t>Monica:</w:t>
      </w:r>
      <w:r>
        <w:t xml:space="preserve"> Okay, fine. (runs to her room) </w:t>
      </w:r>
    </w:p>
    <w:p w:rsidR="00000000" w:rsidRDefault="007933C1">
      <w:r>
        <w:rPr>
          <w:b/>
        </w:rPr>
        <w:t>Chandler:</w:t>
      </w:r>
      <w:r>
        <w:t xml:space="preserve"> They got a phone in there, right?</w:t>
      </w:r>
    </w:p>
    <w:p w:rsidR="00000000" w:rsidRDefault="007933C1">
      <w:r>
        <w:rPr>
          <w:b/>
        </w:rPr>
        <w:t>Phoebe:</w:t>
      </w:r>
      <w:r>
        <w:t xml:space="preserve"> Okay, we're on it. We're on it.</w:t>
      </w:r>
    </w:p>
    <w:p w:rsidR="00000000" w:rsidRDefault="007933C1">
      <w:r>
        <w:t xml:space="preserve">(Rachel comes out from her room wearing sweat </w:t>
      </w:r>
      <w:r>
        <w:t xml:space="preserve">pants and a sweatshirt) </w:t>
      </w:r>
    </w:p>
    <w:p w:rsidR="00000000" w:rsidRDefault="007933C1">
      <w:r>
        <w:rPr>
          <w:b/>
        </w:rPr>
        <w:t>Ross:</w:t>
      </w:r>
      <w:r>
        <w:t xml:space="preserve"> Um. I know it says black tie optional, but, um this may be pushing it a little, um.</w:t>
      </w:r>
    </w:p>
    <w:p w:rsidR="00000000" w:rsidRDefault="007933C1">
      <w:r>
        <w:rPr>
          <w:b/>
        </w:rPr>
        <w:t>Rachel:</w:t>
      </w:r>
      <w:r>
        <w:t xml:space="preserve"> I'm not gonna gooo.</w:t>
      </w:r>
    </w:p>
    <w:p w:rsidR="00000000" w:rsidRDefault="007933C1">
      <w:r>
        <w:rPr>
          <w:b/>
        </w:rPr>
        <w:t>Ross:</w:t>
      </w:r>
      <w:r>
        <w:t xml:space="preserve"> You're not going to go.</w:t>
      </w:r>
    </w:p>
    <w:p w:rsidR="00000000" w:rsidRDefault="007933C1">
      <w:r>
        <w:rPr>
          <w:b/>
        </w:rPr>
        <w:t>Rachel:</w:t>
      </w:r>
      <w:r>
        <w:t xml:space="preserve"> No, I think I'm gonna catch up on my correspondence.</w:t>
      </w:r>
    </w:p>
    <w:p w:rsidR="00000000" w:rsidRDefault="007933C1">
      <w:r>
        <w:rPr>
          <w:b/>
        </w:rPr>
        <w:t>Ross:</w:t>
      </w:r>
      <w:r>
        <w:t xml:space="preserve"> How, how, um how</w:t>
      </w:r>
      <w:r>
        <w:t xml:space="preserve"> can you not be going?</w:t>
      </w:r>
    </w:p>
    <w:p w:rsidR="00000000" w:rsidRDefault="007933C1">
      <w:r>
        <w:rPr>
          <w:b/>
        </w:rPr>
        <w:t>Rachel:</w:t>
      </w:r>
      <w:r>
        <w:t xml:space="preserve"> I'm not gonna gooo, so I think that will accomplish the not going.</w:t>
      </w:r>
    </w:p>
    <w:p w:rsidR="00000000" w:rsidRDefault="007933C1">
      <w:r>
        <w:rPr>
          <w:b/>
        </w:rPr>
        <w:t>Ross:</w:t>
      </w:r>
      <w:r>
        <w:t xml:space="preserve"> Um, you know, just out of curiosity...</w:t>
      </w:r>
    </w:p>
    <w:p w:rsidR="00000000" w:rsidRDefault="007933C1">
      <w:r>
        <w:rPr>
          <w:b/>
        </w:rPr>
        <w:t>Rachel:</w:t>
      </w:r>
      <w:r>
        <w:t xml:space="preserve"> Well, ever since I was humiliated and yelled at in front of my friends, I'm just, I don't know, not in a </w:t>
      </w:r>
      <w:r>
        <w:t>museum benefitty kind of mood.</w:t>
      </w:r>
    </w:p>
    <w:p w:rsidR="00000000" w:rsidRDefault="007933C1">
      <w:r>
        <w:rPr>
          <w:b/>
        </w:rPr>
        <w:t>Ross:</w:t>
      </w:r>
      <w:r>
        <w:t xml:space="preserve"> Right. Right, okay, okay. I'm sorry. I'm sorry I yelled.</w:t>
      </w:r>
    </w:p>
    <w:p w:rsidR="00000000" w:rsidRDefault="007933C1">
      <w:r>
        <w:rPr>
          <w:b/>
        </w:rPr>
        <w:t>Rachel:</w:t>
      </w:r>
      <w:r>
        <w:t xml:space="preserve"> It's fine.</w:t>
      </w:r>
    </w:p>
    <w:p w:rsidR="00000000" w:rsidRDefault="007933C1">
      <w:r>
        <w:rPr>
          <w:b/>
        </w:rPr>
        <w:t>Ross:</w:t>
      </w:r>
      <w:r>
        <w:t xml:space="preserve"> No, but, your-your mad.</w:t>
      </w:r>
    </w:p>
    <w:p w:rsidR="00000000" w:rsidRDefault="007933C1">
      <w:r>
        <w:rPr>
          <w:b/>
        </w:rPr>
        <w:t>Rachel:</w:t>
      </w:r>
      <w:r>
        <w:t xml:space="preserve"> I'm not mad. </w:t>
      </w:r>
    </w:p>
    <w:p w:rsidR="00000000" w:rsidRDefault="007933C1">
      <w:r>
        <w:t>Ross: No.</w:t>
      </w:r>
    </w:p>
    <w:p w:rsidR="00000000" w:rsidRDefault="007933C1">
      <w:r>
        <w:rPr>
          <w:b/>
        </w:rPr>
        <w:t>Rachel:</w:t>
      </w:r>
      <w:r>
        <w:t xml:space="preserve"> I'm just not going.</w:t>
      </w:r>
    </w:p>
    <w:p w:rsidR="00000000" w:rsidRDefault="007933C1">
      <w:r>
        <w:rPr>
          <w:b/>
        </w:rPr>
        <w:t>Ross:</w:t>
      </w:r>
      <w:r>
        <w:t xml:space="preserve"> Your not going.</w:t>
      </w:r>
    </w:p>
    <w:p w:rsidR="00000000" w:rsidRDefault="007933C1">
      <w:r>
        <w:rPr>
          <w:b/>
        </w:rPr>
        <w:t>Rachel:</w:t>
      </w:r>
      <w:r>
        <w:t xml:space="preserve"> Right.</w:t>
      </w:r>
    </w:p>
    <w:p w:rsidR="00000000" w:rsidRDefault="007933C1">
      <w:r>
        <w:rPr>
          <w:b/>
        </w:rPr>
        <w:t>Ross:</w:t>
      </w:r>
      <w:r>
        <w:t xml:space="preserve"> Okay. You </w:t>
      </w:r>
      <w:r>
        <w:t>know that I-I have to go.</w:t>
      </w:r>
    </w:p>
    <w:p w:rsidR="00000000" w:rsidRDefault="007933C1">
      <w:r>
        <w:rPr>
          <w:b/>
        </w:rPr>
        <w:t>Rachel:</w:t>
      </w:r>
      <w:r>
        <w:t xml:space="preserve"> Um, hum.</w:t>
      </w:r>
    </w:p>
    <w:p w:rsidR="00000000" w:rsidRDefault="007933C1">
      <w:r>
        <w:rPr>
          <w:b/>
        </w:rPr>
        <w:t>Ross:</w:t>
      </w:r>
      <w:r>
        <w:t xml:space="preserve"> Right. So is it gonna be like 'I'm abandoning you while your upset.'</w:t>
      </w:r>
    </w:p>
    <w:p w:rsidR="00000000" w:rsidRDefault="007933C1">
      <w:r>
        <w:t>Rachel: No.</w:t>
      </w:r>
    </w:p>
    <w:p w:rsidR="00000000" w:rsidRDefault="007933C1">
      <w:r>
        <w:rPr>
          <w:b/>
        </w:rPr>
        <w:t>Ross:</w:t>
      </w:r>
      <w:r>
        <w:t xml:space="preserve"> No, because your not upset.</w:t>
      </w:r>
    </w:p>
    <w:p w:rsidR="00000000" w:rsidRDefault="007933C1">
      <w:r>
        <w:rPr>
          <w:b/>
        </w:rPr>
        <w:t>Rachel:</w:t>
      </w:r>
      <w:r>
        <w:t xml:space="preserve"> Right.</w:t>
      </w:r>
    </w:p>
    <w:p w:rsidR="00000000" w:rsidRDefault="007933C1">
      <w:r>
        <w:rPr>
          <w:b/>
        </w:rPr>
        <w:t>Ross:</w:t>
      </w:r>
      <w:r>
        <w:t xml:space="preserve"> About the yelling.</w:t>
      </w:r>
    </w:p>
    <w:p w:rsidR="00000000" w:rsidRDefault="007933C1">
      <w:r>
        <w:rPr>
          <w:b/>
        </w:rPr>
        <w:t>Rachel:</w:t>
      </w:r>
      <w:r>
        <w:t xml:space="preserve"> Right, and the humiliating.</w:t>
      </w:r>
    </w:p>
    <w:p w:rsidR="00000000" w:rsidRDefault="007933C1">
      <w:r>
        <w:rPr>
          <w:b/>
        </w:rPr>
        <w:t>Ross:</w:t>
      </w:r>
      <w:r>
        <w:t xml:space="preserve"> Oh, well o</w:t>
      </w:r>
      <w:r>
        <w:t>f course, the humiliating. So, so wee, we're okay.</w:t>
      </w:r>
    </w:p>
    <w:p w:rsidR="00000000" w:rsidRDefault="007933C1">
      <w:r>
        <w:rPr>
          <w:b/>
        </w:rPr>
        <w:t>Rachel:</w:t>
      </w:r>
      <w:r>
        <w:t xml:space="preserve"> Um, hum.</w:t>
      </w:r>
    </w:p>
    <w:p w:rsidR="00000000" w:rsidRDefault="007933C1">
      <w:r>
        <w:rPr>
          <w:b/>
        </w:rPr>
        <w:t>Ross:</w:t>
      </w:r>
      <w:r>
        <w:t xml:space="preserve"> We're good.</w:t>
      </w:r>
    </w:p>
    <w:p w:rsidR="00000000" w:rsidRDefault="007933C1">
      <w:r>
        <w:rPr>
          <w:b/>
        </w:rPr>
        <w:t>Rachel:</w:t>
      </w:r>
      <w:r>
        <w:t xml:space="preserve"> Right.</w:t>
      </w:r>
    </w:p>
    <w:p w:rsidR="00000000" w:rsidRDefault="007933C1">
      <w:r>
        <w:rPr>
          <w:b/>
        </w:rPr>
        <w:t>Ross:</w:t>
      </w:r>
      <w:r>
        <w:t xml:space="preserve"> Okay. Honey?</w:t>
      </w:r>
    </w:p>
    <w:p w:rsidR="00000000" w:rsidRDefault="007933C1">
      <w:r>
        <w:rPr>
          <w:b/>
        </w:rPr>
        <w:t>Rachel:</w:t>
      </w:r>
      <w:r>
        <w:t xml:space="preserve"> Yes, Ross. (turns toward him) </w:t>
      </w:r>
    </w:p>
    <w:p w:rsidR="00000000" w:rsidRDefault="007933C1">
      <w:r>
        <w:rPr>
          <w:b/>
        </w:rPr>
        <w:t>Ross:</w:t>
      </w:r>
      <w:r>
        <w:t xml:space="preserve"> I love you. (goes to kiss her and she turns away.) </w:t>
      </w:r>
    </w:p>
    <w:p w:rsidR="00000000" w:rsidRDefault="007933C1">
      <w:r>
        <w:rPr>
          <w:b/>
        </w:rPr>
        <w:t>Phoebe:</w:t>
      </w:r>
      <w:r>
        <w:t xml:space="preserve"> (yelling from the bedroom) Get </w:t>
      </w:r>
      <w:r>
        <w:t>away from that! No! (she comes into the living room carrying the phone) She's just getting dressed.</w:t>
      </w:r>
    </w:p>
    <w:p w:rsidR="00000000" w:rsidRDefault="007933C1">
      <w:r>
        <w:rPr>
          <w:b/>
        </w:rPr>
        <w:t>Chandler:</w:t>
      </w:r>
      <w:r>
        <w:t xml:space="preserve"> Is it wrong that I was totally aroused by that?</w:t>
      </w:r>
    </w:p>
    <w:p w:rsidR="00000000" w:rsidRDefault="007933C1">
      <w:r>
        <w:t xml:space="preserve">(Joey enters wearing a lot of clothes) </w:t>
      </w:r>
    </w:p>
    <w:p w:rsidR="00000000" w:rsidRDefault="007933C1">
      <w:r>
        <w:rPr>
          <w:b/>
        </w:rPr>
        <w:t>Joey:</w:t>
      </w:r>
      <w:r>
        <w:t xml:space="preserve"> Okay, buddy-boy. Here it is. You hide my clothes, I'</w:t>
      </w:r>
      <w:r>
        <w:t>m wearing everything you own.</w:t>
      </w:r>
    </w:p>
    <w:p w:rsidR="00000000" w:rsidRDefault="007933C1">
      <w:r>
        <w:rPr>
          <w:b/>
        </w:rPr>
        <w:t>Chandler:</w:t>
      </w:r>
      <w:r>
        <w:t xml:space="preserve"> Oh my God! That is so not the opposite of taking somebody's underwear!! </w:t>
      </w:r>
    </w:p>
    <w:p w:rsidR="00000000" w:rsidRDefault="007933C1">
      <w:r>
        <w:rPr>
          <w:b/>
        </w:rPr>
        <w:t>Joey:</w:t>
      </w:r>
      <w:r>
        <w:t xml:space="preserve"> Look at me! I'm Chandler! Could I </w:t>
      </w:r>
      <w:r>
        <w:rPr>
          <w:b/>
        </w:rPr>
        <w:t>be</w:t>
      </w:r>
      <w:r>
        <w:t xml:space="preserve"> wearing any more clothes? Maybe if I wasn't going commando...</w:t>
      </w:r>
    </w:p>
    <w:p w:rsidR="00000000" w:rsidRDefault="007933C1">
      <w:r>
        <w:rPr>
          <w:b/>
        </w:rPr>
        <w:t>Chandler:</w:t>
      </w:r>
      <w:r>
        <w:t xml:space="preserve"> Oooo-ooh!</w:t>
      </w:r>
    </w:p>
    <w:p w:rsidR="00000000" w:rsidRDefault="007933C1">
      <w:r>
        <w:rPr>
          <w:b/>
        </w:rPr>
        <w:t>Joey:</w:t>
      </w:r>
      <w:r>
        <w:t xml:space="preserve"> Yeah. Whew, </w:t>
      </w:r>
      <w:r>
        <w:t xml:space="preserve">it's hot with all of this stuff on. I ah, I better not do any, I don't know, lunges. (starts doing lunges) </w:t>
      </w:r>
    </w:p>
    <w:p w:rsidR="00000000" w:rsidRDefault="007933C1">
      <w:r>
        <w:rPr>
          <w:b/>
        </w:rPr>
        <w:t>Ross:</w:t>
      </w:r>
      <w:r>
        <w:t xml:space="preserve"> Okay, okay. Enough, enough with the lunging. No! I'm sick of this. Okay. I've had it up to here with you two! Neither you can come to the part</w:t>
      </w:r>
      <w:r>
        <w:t>y!</w:t>
      </w:r>
    </w:p>
    <w:p w:rsidR="00000000" w:rsidRDefault="007933C1">
      <w:r>
        <w:rPr>
          <w:b/>
        </w:rPr>
        <w:t>Chandler:</w:t>
      </w:r>
      <w:r>
        <w:t xml:space="preserve"> Jeez, what a baby.</w:t>
      </w:r>
    </w:p>
    <w:p w:rsidR="00000000" w:rsidRDefault="007933C1">
      <w:r>
        <w:rPr>
          <w:b/>
        </w:rPr>
        <w:t>Joey:</w:t>
      </w:r>
      <w:r>
        <w:t xml:space="preserve"> Yeah, Ross, way to ruin it. I was just going to get dressed.</w:t>
      </w:r>
    </w:p>
    <w:p w:rsidR="00000000" w:rsidRDefault="007933C1">
      <w:r>
        <w:rPr>
          <w:b/>
        </w:rPr>
        <w:t>Ross:</w:t>
      </w:r>
      <w:r>
        <w:t xml:space="preserve"> You know what I don't care. The only person I cared about getting dressed, is the one person that says she's not even gonna go. Look Rach, I'm sorry. O</w:t>
      </w:r>
      <w:r>
        <w:t>kay. Look, I-I wa, I was a jerk. I'm sorry I yelled. I want you there, I need you there. Look, what, what can I do that can show you how much, how much I want you to be there.</w:t>
      </w:r>
    </w:p>
    <w:p w:rsidR="00000000" w:rsidRDefault="007933C1">
      <w:r>
        <w:rPr>
          <w:b/>
        </w:rPr>
        <w:t>Joey:</w:t>
      </w:r>
      <w:r>
        <w:t xml:space="preserve"> You could drink the fat.</w:t>
      </w:r>
    </w:p>
    <w:p w:rsidR="00000000" w:rsidRDefault="007933C1">
      <w:r>
        <w:rPr>
          <w:b/>
        </w:rPr>
        <w:t>Ross:</w:t>
      </w:r>
      <w:r>
        <w:t xml:space="preserve"> Hi, welcome, to an adult conversation.</w:t>
      </w:r>
    </w:p>
    <w:p w:rsidR="00000000" w:rsidRDefault="007933C1">
      <w:r>
        <w:rPr>
          <w:b/>
        </w:rPr>
        <w:t>Rach</w:t>
      </w:r>
      <w:r>
        <w:rPr>
          <w:b/>
        </w:rPr>
        <w:t>el:</w:t>
      </w:r>
      <w:r>
        <w:t xml:space="preserve"> No, no, no, now wait, wa, wa, waa-it a minute, wait a minute, wait a minute, wait a minute. That actually, uh, that sounds interesting.</w:t>
      </w:r>
    </w:p>
    <w:p w:rsidR="00000000" w:rsidRDefault="007933C1">
      <w:r>
        <w:rPr>
          <w:b/>
        </w:rPr>
        <w:t>Ross:</w:t>
      </w:r>
      <w:r>
        <w:t xml:space="preserve"> What?</w:t>
      </w:r>
    </w:p>
    <w:p w:rsidR="00000000" w:rsidRDefault="007933C1">
      <w:r>
        <w:rPr>
          <w:b/>
        </w:rPr>
        <w:t>Rachel:</w:t>
      </w:r>
      <w:r>
        <w:t xml:space="preserve"> I think you </w:t>
      </w:r>
      <w:r>
        <w:rPr>
          <w:b/>
        </w:rPr>
        <w:t>should</w:t>
      </w:r>
      <w:r>
        <w:t xml:space="preserve"> drink the fat.</w:t>
      </w:r>
    </w:p>
    <w:p w:rsidR="00000000" w:rsidRDefault="007933C1">
      <w:r>
        <w:rPr>
          <w:b/>
        </w:rPr>
        <w:t>Joey:</w:t>
      </w:r>
      <w:r>
        <w:t xml:space="preserve"> Yaaaay!</w:t>
      </w:r>
    </w:p>
    <w:p w:rsidR="00000000" w:rsidRDefault="007933C1">
      <w:r>
        <w:rPr>
          <w:b/>
        </w:rPr>
        <w:t>Ross:</w:t>
      </w:r>
      <w:r>
        <w:t xml:space="preserve"> Okay, okay. If that is what it takes to sh</w:t>
      </w:r>
      <w:r>
        <w:t>ow you how much you mean to me, and how much I want you there. Then that's what I'll do.</w:t>
      </w:r>
    </w:p>
    <w:p w:rsidR="00000000" w:rsidRDefault="007933C1">
      <w:r>
        <w:rPr>
          <w:b/>
        </w:rPr>
        <w:t>Phoebe:</w:t>
      </w:r>
      <w:r>
        <w:t xml:space="preserve"> Oh, wait, let me get you another glass. That's been sitting out.</w:t>
      </w:r>
    </w:p>
    <w:p w:rsidR="00000000" w:rsidRDefault="007933C1">
      <w:r>
        <w:rPr>
          <w:b/>
        </w:rPr>
        <w:t>Ross:</w:t>
      </w:r>
      <w:r>
        <w:t xml:space="preserve"> I think this will be fine. Okay, vanilla milkshake, just a vanilla milkshake, with chick</w:t>
      </w:r>
      <w:r>
        <w:t xml:space="preserve">en bits floating in it. Cheers. (starts to drink, but Rachel stops him just before he starts drinking) </w:t>
      </w:r>
    </w:p>
    <w:p w:rsidR="00000000" w:rsidRDefault="007933C1">
      <w:r>
        <w:rPr>
          <w:b/>
        </w:rPr>
        <w:t>Rachel:</w:t>
      </w:r>
      <w:r>
        <w:t xml:space="preserve"> No, no, no, wait! Okay, okay. Don't! I'll go, I'll go!</w:t>
      </w:r>
    </w:p>
    <w:p w:rsidR="00000000" w:rsidRDefault="007933C1">
      <w:r>
        <w:rPr>
          <w:b/>
        </w:rPr>
        <w:t>Ross:</w:t>
      </w:r>
      <w:r>
        <w:t xml:space="preserve"> You will?!</w:t>
      </w:r>
    </w:p>
    <w:p w:rsidR="00000000" w:rsidRDefault="007933C1">
      <w:r>
        <w:rPr>
          <w:b/>
        </w:rPr>
        <w:t>Rachel:</w:t>
      </w:r>
      <w:r>
        <w:t xml:space="preserve"> You were really gonna do that, weren't you?</w:t>
      </w:r>
    </w:p>
    <w:p w:rsidR="00000000" w:rsidRDefault="007933C1">
      <w:r>
        <w:rPr>
          <w:b/>
        </w:rPr>
        <w:t>Ross:</w:t>
      </w:r>
      <w:r>
        <w:t xml:space="preserve"> Well, yeah.</w:t>
      </w:r>
    </w:p>
    <w:p w:rsidR="00000000" w:rsidRDefault="007933C1">
      <w:r>
        <w:rPr>
          <w:b/>
        </w:rPr>
        <w:t>Ra</w:t>
      </w:r>
      <w:r>
        <w:rPr>
          <w:b/>
        </w:rPr>
        <w:t>chel:</w:t>
      </w:r>
      <w:r>
        <w:t xml:space="preserve"> You were gonna drink the fat.</w:t>
      </w:r>
    </w:p>
    <w:p w:rsidR="00000000" w:rsidRDefault="007933C1">
      <w:r>
        <w:rPr>
          <w:b/>
        </w:rPr>
        <w:t>Joey:</w:t>
      </w:r>
      <w:r>
        <w:t xml:space="preserve"> Let's see what else he'll do!</w:t>
      </w:r>
    </w:p>
    <w:p w:rsidR="00000000" w:rsidRDefault="007933C1">
      <w:r>
        <w:rPr>
          <w:b/>
        </w:rPr>
        <w:t>Ross:</w:t>
      </w:r>
      <w:r>
        <w:t xml:space="preserve"> (to Joey) How 'bout instead you, go get changed! (to Chandler) You, give him back his underwear! I'm gonna go get a cab, and I want everyone down stairs in two minutes! Monica! </w:t>
      </w:r>
    </w:p>
    <w:p w:rsidR="00000000" w:rsidRDefault="007933C1">
      <w:r>
        <w:t xml:space="preserve">(Joey and Chandler start to leave, Joey is lunging as he is walking) </w:t>
      </w:r>
    </w:p>
    <w:p w:rsidR="00000000" w:rsidRDefault="007933C1">
      <w:r>
        <w:rPr>
          <w:b/>
        </w:rPr>
        <w:t>Chandler:</w:t>
      </w:r>
      <w:r>
        <w:t xml:space="preserve"> Stop it. Stop it!</w:t>
      </w:r>
    </w:p>
    <w:p w:rsidR="00000000" w:rsidRDefault="007933C1">
      <w:r>
        <w:t xml:space="preserve">(Monica runs into the living room, and starts dialing the phone) </w:t>
      </w:r>
    </w:p>
    <w:p w:rsidR="00000000" w:rsidRDefault="007933C1">
      <w:r>
        <w:rPr>
          <w:b/>
        </w:rPr>
        <w:t>Phoebe:</w:t>
      </w:r>
      <w:r>
        <w:t xml:space="preserve"> Ross, went to get a cab so we can all... No, wh-what are you doing! No, Monica, no!</w:t>
      </w:r>
    </w:p>
    <w:p w:rsidR="00000000" w:rsidRDefault="007933C1">
      <w:r>
        <w:rPr>
          <w:b/>
        </w:rPr>
        <w:t>Richard:</w:t>
      </w:r>
      <w:r>
        <w:t xml:space="preserve"> (on machine) Hi, this is Richard.</w:t>
      </w:r>
    </w:p>
    <w:p w:rsidR="00000000" w:rsidRDefault="007933C1">
      <w:r>
        <w:rPr>
          <w:b/>
        </w:rPr>
        <w:t>Machine:</w:t>
      </w:r>
      <w:r>
        <w:t xml:space="preserve"> You have three new messages.</w:t>
      </w:r>
    </w:p>
    <w:p w:rsidR="00000000" w:rsidRDefault="007933C1">
      <w:r>
        <w:rPr>
          <w:b/>
        </w:rPr>
        <w:t>Monica:</w:t>
      </w:r>
      <w:r>
        <w:t xml:space="preserve"> Not any more!</w:t>
      </w:r>
    </w:p>
    <w:p w:rsidR="00000000" w:rsidRDefault="007933C1">
      <w:r>
        <w:rPr>
          <w:b/>
        </w:rPr>
        <w:t>Machine:</w:t>
      </w:r>
      <w:r>
        <w:t xml:space="preserve"> Message erased. To record a message begin speaking at the tone.</w:t>
      </w:r>
    </w:p>
    <w:p w:rsidR="00000000" w:rsidRDefault="007933C1">
      <w:r>
        <w:rPr>
          <w:b/>
        </w:rPr>
        <w:t>Monica:</w:t>
      </w:r>
      <w:r>
        <w:t xml:space="preserve"> Hi, uh, Richard it's Monica, um, listen I did something kind of crazy to</w:t>
      </w:r>
      <w:r>
        <w:t>night, um, maybe I'm getting my period or something, I don't know. Um, anyway, I, I, I beeped into your machine and I heard a message that, that freaked me out, and um, you know what Michelle will tell you the rest. I, I, um, I'm sorry, okay, I, I hope tha</w:t>
      </w:r>
      <w:r>
        <w:t>t we can forget the whole thing. Okay, bye.</w:t>
      </w:r>
    </w:p>
    <w:p w:rsidR="00000000" w:rsidRDefault="007933C1">
      <w:r>
        <w:rPr>
          <w:b/>
        </w:rPr>
        <w:t>Machine:</w:t>
      </w:r>
      <w:r>
        <w:t xml:space="preserve"> Your outgoing message has now been changed.</w:t>
      </w:r>
    </w:p>
    <w:p w:rsidR="00000000" w:rsidRDefault="007933C1">
      <w:r>
        <w:rPr>
          <w:b/>
        </w:rPr>
        <w:t>Monica:</w:t>
      </w:r>
      <w:r>
        <w:t xml:space="preserve"> Outgoing! Did that say outgoing?! Not, outgoing!!!</w:t>
      </w:r>
    </w:p>
    <w:p w:rsidR="00000000" w:rsidRDefault="007933C1">
      <w:r>
        <w:rPr>
          <w:b/>
        </w:rPr>
        <w:t>Monica:</w:t>
      </w:r>
      <w:r>
        <w:t xml:space="preserve"> (on machine) "Hi, uh, Richard it's Monica, um, listen I did something kind of crazy tonight,</w:t>
      </w:r>
      <w:r>
        <w:t xml:space="preserve"> um, maybe I'm getting my period or something, I don't know." Nooo!!</w:t>
      </w:r>
    </w:p>
    <w:p w:rsidR="00000000" w:rsidRDefault="007933C1">
      <w:r>
        <w:rPr>
          <w:b/>
        </w:rPr>
        <w:t>Phoebe:</w:t>
      </w:r>
      <w:r>
        <w:t xml:space="preserve"> How did you do that?</w:t>
      </w:r>
    </w:p>
    <w:p w:rsidR="00000000" w:rsidRDefault="007933C1">
      <w:r>
        <w:rPr>
          <w:b/>
        </w:rPr>
        <w:t>Monica:</w:t>
      </w:r>
      <w:r>
        <w:t xml:space="preserve"> I don't know!</w:t>
      </w:r>
    </w:p>
    <w:p w:rsidR="00000000" w:rsidRDefault="007933C1">
      <w:r>
        <w:rPr>
          <w:b/>
        </w:rPr>
        <w:t>Machine:</w:t>
      </w:r>
      <w:r>
        <w:t xml:space="preserve"> Good-bye.</w:t>
      </w:r>
    </w:p>
    <w:p w:rsidR="00000000" w:rsidRDefault="007933C1">
      <w:r>
        <w:rPr>
          <w:b/>
        </w:rPr>
        <w:t>Monica:</w:t>
      </w:r>
      <w:r>
        <w:t xml:space="preserve"> Noooo!!!!</w:t>
      </w:r>
    </w:p>
    <w:p w:rsidR="00000000" w:rsidRDefault="007933C1">
      <w:r>
        <w:rPr>
          <w:b/>
        </w:rPr>
        <w:t>Ross:</w:t>
      </w:r>
      <w:r>
        <w:t xml:space="preserve"> (entering) Okay, okay, okay, I've got two cabs and no people. Go! Go! Go!</w:t>
      </w:r>
    </w:p>
    <w:p w:rsidR="00000000" w:rsidRDefault="007933C1">
      <w:r>
        <w:rPr>
          <w:b/>
        </w:rPr>
        <w:t>Monica:</w:t>
      </w:r>
      <w:r>
        <w:t xml:space="preserve"> Maybe we co</w:t>
      </w:r>
      <w:r>
        <w:t xml:space="preserve">uld call the phone company. Maybe they could change the message. Maybe they can change his number. </w:t>
      </w:r>
    </w:p>
    <w:p w:rsidR="00000000" w:rsidRDefault="007933C1">
      <w:r>
        <w:rPr>
          <w:b/>
        </w:rPr>
        <w:t>Phoebe:</w:t>
      </w:r>
      <w:r>
        <w:t xml:space="preserve"> Yeah, after this, I think he'll be doing that himself.</w:t>
      </w:r>
    </w:p>
    <w:p w:rsidR="00000000" w:rsidRDefault="007933C1">
      <w:r>
        <w:rPr>
          <w:b/>
        </w:rPr>
        <w:t>Ross:</w:t>
      </w:r>
      <w:r>
        <w:t xml:space="preserve"> Rachel!! (she enters) Wow! You, uh, you look, wow!</w:t>
      </w:r>
    </w:p>
    <w:p w:rsidR="00000000" w:rsidRDefault="007933C1">
      <w:r>
        <w:rPr>
          <w:b/>
        </w:rPr>
        <w:t>Rachel:</w:t>
      </w:r>
      <w:r>
        <w:t xml:space="preserve"> And I still have about five </w:t>
      </w:r>
      <w:r>
        <w:t>seconds to spare. (kisses him) Okay, that was about seven seconds.</w:t>
      </w:r>
    </w:p>
    <w:p w:rsidR="00000000" w:rsidRDefault="007933C1">
      <w:r>
        <w:rPr>
          <w:b/>
        </w:rPr>
        <w:t>Ross:</w:t>
      </w:r>
      <w:r>
        <w:t xml:space="preserve"> So we're a little late.</w:t>
      </w:r>
    </w:p>
    <w:p w:rsidR="00000000" w:rsidRDefault="007933C1">
      <w:r>
        <w:rPr>
          <w:b/>
        </w:rPr>
        <w:t>Rachel:</w:t>
      </w:r>
      <w:r>
        <w:t xml:space="preserve"> Come on. (they start to leave) Oh! And, uh, by the way....</w:t>
      </w:r>
    </w:p>
    <w:p w:rsidR="00000000" w:rsidRDefault="007933C1">
      <w:r>
        <w:rPr>
          <w:b/>
        </w:rPr>
        <w:t>Ross:</w:t>
      </w:r>
      <w:r>
        <w:t xml:space="preserve"> What?</w:t>
      </w:r>
    </w:p>
    <w:p w:rsidR="00000000" w:rsidRDefault="007933C1">
      <w:r>
        <w:rPr>
          <w:b/>
        </w:rPr>
        <w:t>Rachel:</w:t>
      </w:r>
      <w:r>
        <w:t xml:space="preserve"> I'm going commando, too.</w:t>
      </w:r>
    </w:p>
    <w:p w:rsidR="00000000" w:rsidRDefault="007933C1">
      <w:r>
        <w:rPr>
          <w:b/>
        </w:rPr>
        <w:t>Ross:</w:t>
      </w:r>
      <w:r>
        <w:t xml:space="preserve"> Awwww!!!</w:t>
      </w:r>
    </w:p>
    <w:p w:rsidR="00000000" w:rsidRDefault="007933C1">
      <w:r>
        <w:t>Closing Credits</w:t>
      </w:r>
    </w:p>
    <w:p w:rsidR="00000000" w:rsidRDefault="007933C1">
      <w:r>
        <w:t>[Scene: At the b</w:t>
      </w:r>
      <w:r>
        <w:t>anquet]</w:t>
      </w:r>
    </w:p>
    <w:p w:rsidR="00000000" w:rsidRDefault="007933C1">
      <w:r>
        <w:rPr>
          <w:b/>
        </w:rPr>
        <w:t>Sherman Whitfield:</w:t>
      </w:r>
      <w:r>
        <w:t xml:space="preserve"> Dr. Geller, Sherman Whitfield, London Institute.</w:t>
      </w:r>
    </w:p>
    <w:p w:rsidR="00000000" w:rsidRDefault="007933C1">
      <w:r>
        <w:rPr>
          <w:b/>
        </w:rPr>
        <w:t>Ross:</w:t>
      </w:r>
      <w:r>
        <w:t xml:space="preserve"> Wow! What a pleasure.</w:t>
      </w:r>
    </w:p>
    <w:p w:rsidR="00000000" w:rsidRDefault="007933C1">
      <w:r>
        <w:rPr>
          <w:b/>
        </w:rPr>
        <w:t>Whitfield:</w:t>
      </w:r>
      <w:r>
        <w:t xml:space="preserve"> (sits down) Well, I have to tell you, I was quite impressed with your paper on Pre-Cretaceous fossils. Yeah, it confirmed everything that I h</w:t>
      </w:r>
      <w:r>
        <w:t>ave written.</w:t>
      </w:r>
    </w:p>
    <w:p w:rsidR="00000000" w:rsidRDefault="007933C1">
      <w:r>
        <w:rPr>
          <w:b/>
        </w:rPr>
        <w:t>Chandler:</w:t>
      </w:r>
      <w:r>
        <w:t xml:space="preserve"> Excuse me. Hi.</w:t>
      </w:r>
    </w:p>
    <w:p w:rsidR="00000000" w:rsidRDefault="007933C1">
      <w:r>
        <w:t>Whitfield: Yes?</w:t>
      </w:r>
    </w:p>
    <w:p w:rsidR="00000000" w:rsidRDefault="007933C1">
      <w:r>
        <w:rPr>
          <w:b/>
        </w:rPr>
        <w:t>Chandler:</w:t>
      </w:r>
      <w:r>
        <w:t xml:space="preserve"> Well, your kind of sitting in my seat.</w:t>
      </w:r>
    </w:p>
    <w:p w:rsidR="00000000" w:rsidRDefault="007933C1">
      <w:r>
        <w:rPr>
          <w:b/>
        </w:rPr>
        <w:t>Whitfield:</w:t>
      </w:r>
      <w:r>
        <w:t xml:space="preserve"> What do you mean, your seat?</w:t>
      </w:r>
    </w:p>
    <w:p w:rsidR="00000000" w:rsidRDefault="007933C1">
      <w:r>
        <w:rPr>
          <w:b/>
        </w:rPr>
        <w:t>Chandler:</w:t>
      </w:r>
      <w:r>
        <w:t xml:space="preserve"> I mean, I was sitting there.</w:t>
      </w:r>
    </w:p>
    <w:p w:rsidR="00000000" w:rsidRDefault="007933C1">
      <w:r>
        <w:rPr>
          <w:b/>
        </w:rPr>
        <w:t>Whitfield:</w:t>
      </w:r>
      <w:r>
        <w:t xml:space="preserve"> But, you got up!</w:t>
      </w:r>
    </w:p>
    <w:p w:rsidR="00000000" w:rsidRDefault="007933C1">
      <w:r>
        <w:rPr>
          <w:b/>
        </w:rPr>
        <w:t>Chandler:</w:t>
      </w:r>
      <w:r>
        <w:t xml:space="preserve"> But, I never left the room!</w:t>
      </w:r>
    </w:p>
    <w:p w:rsidR="00000000" w:rsidRDefault="007933C1">
      <w:r>
        <w:rPr>
          <w:b/>
        </w:rPr>
        <w:t>Whitfiel</w:t>
      </w:r>
      <w:r>
        <w:rPr>
          <w:b/>
        </w:rPr>
        <w:t>d:</w:t>
      </w:r>
      <w:r>
        <w:t xml:space="preserve"> But, you left the chair area.</w:t>
      </w:r>
    </w:p>
    <w:p w:rsidR="00000000" w:rsidRDefault="007933C1">
      <w:r>
        <w:rPr>
          <w:b/>
        </w:rPr>
        <w:t>Chandler:</w:t>
      </w:r>
      <w:r>
        <w:t xml:space="preserve"> All right, that's it, give me your underwear.</w:t>
      </w:r>
    </w:p>
    <w:p w:rsidR="00000000" w:rsidRDefault="007933C1">
      <w:r>
        <w:t>End</w:t>
      </w:r>
    </w:p>
    <w:p w:rsidR="00000000" w:rsidRDefault="007933C1"/>
    <w:p w:rsidR="00000000" w:rsidRDefault="007933C1">
      <w:pPr>
        <w:rPr>
          <w:b/>
          <w:shd w:val="pct10" w:color="auto" w:fill="FFFFFF"/>
        </w:rPr>
      </w:pPr>
      <w:r>
        <w:rPr>
          <w:b/>
          <w:shd w:val="pct10" w:color="auto" w:fill="FFFFFF"/>
        </w:rPr>
        <w:t xml:space="preserve">303 The One With the Jam </w:t>
      </w:r>
    </w:p>
    <w:p w:rsidR="00000000" w:rsidRDefault="007933C1"/>
    <w:p w:rsidR="00000000" w:rsidRDefault="007933C1">
      <w:r>
        <w:t>Scene: Chandler and Joey's, Chandler is sitting reading a book and hears the bed in Joey's room creaking, and does a 'Oh no, not again'</w:t>
      </w:r>
      <w:r>
        <w:t xml:space="preserve"> look on his face.]</w:t>
      </w:r>
    </w:p>
    <w:p w:rsidR="00000000" w:rsidRDefault="007933C1">
      <w:r>
        <w:rPr>
          <w:b/>
        </w:rPr>
        <w:t>Joey:</w:t>
      </w:r>
      <w:r>
        <w:t xml:space="preserve"> (from bedroom) WHOAA!!</w:t>
      </w:r>
    </w:p>
    <w:p w:rsidR="00000000" w:rsidRDefault="007933C1">
      <w:r>
        <w:rPr>
          <w:b/>
        </w:rPr>
        <w:t>Chandler:</w:t>
      </w:r>
      <w:r>
        <w:t xml:space="preserve"> (going to the bedroom) See Joe, that's why your parents told you not to jump on the bed.</w:t>
      </w:r>
    </w:p>
    <w:p w:rsidR="00000000" w:rsidRDefault="007933C1">
      <w:r>
        <w:t>Opening Credits</w:t>
      </w:r>
    </w:p>
    <w:p w:rsidR="00000000" w:rsidRDefault="007933C1">
      <w:r>
        <w:t>[Scene: Monica and Rachel's, Ross and Rachel are entering]</w:t>
      </w:r>
    </w:p>
    <w:p w:rsidR="00000000" w:rsidRDefault="007933C1">
      <w:r>
        <w:rPr>
          <w:b/>
        </w:rPr>
        <w:t>Monica:</w:t>
      </w:r>
      <w:r>
        <w:t xml:space="preserve"> Hey, look at me. I'm maki</w:t>
      </w:r>
      <w:r>
        <w:t>ng jam, been at it since 4 o'clock this morning.</w:t>
      </w:r>
    </w:p>
    <w:p w:rsidR="00000000" w:rsidRDefault="007933C1">
      <w:r>
        <w:rPr>
          <w:b/>
        </w:rPr>
        <w:t>Ross:</w:t>
      </w:r>
      <w:r>
        <w:t xml:space="preserve"> Where'd you get fruit at four in the morning?</w:t>
      </w:r>
    </w:p>
    <w:p w:rsidR="00000000" w:rsidRDefault="007933C1">
      <w:r>
        <w:rPr>
          <w:b/>
        </w:rPr>
        <w:t>Monica:</w:t>
      </w:r>
      <w:r>
        <w:t xml:space="preserve"> Went down to the docks. Bet ya didn't know you could get it wholesale.</w:t>
      </w:r>
    </w:p>
    <w:p w:rsidR="00000000" w:rsidRDefault="007933C1">
      <w:r>
        <w:rPr>
          <w:b/>
        </w:rPr>
        <w:t>Rachel:</w:t>
      </w:r>
      <w:r>
        <w:t xml:space="preserve"> I didn't know there were docks.</w:t>
      </w:r>
    </w:p>
    <w:p w:rsidR="00000000" w:rsidRDefault="007933C1">
      <w:r>
        <w:t>[Joey and Chandler enter]</w:t>
      </w:r>
    </w:p>
    <w:p w:rsidR="00000000" w:rsidRDefault="007933C1">
      <w:r>
        <w:rPr>
          <w:b/>
        </w:rPr>
        <w:t>Joey:</w:t>
      </w:r>
      <w:r>
        <w:t xml:space="preserve"> Hey.</w:t>
      </w:r>
    </w:p>
    <w:p w:rsidR="00000000" w:rsidRDefault="007933C1">
      <w:r>
        <w:t>Chandler: Hey.</w:t>
      </w:r>
    </w:p>
    <w:p w:rsidR="00000000" w:rsidRDefault="007933C1">
      <w:r>
        <w:rPr>
          <w:b/>
        </w:rPr>
        <w:t>Ross:</w:t>
      </w:r>
      <w:r>
        <w:t xml:space="preserve"> Aww, is it broken?</w:t>
      </w:r>
    </w:p>
    <w:p w:rsidR="00000000" w:rsidRDefault="007933C1">
      <w:r>
        <w:rPr>
          <w:b/>
        </w:rPr>
        <w:t>Joey:</w:t>
      </w:r>
      <w:r>
        <w:t xml:space="preserve"> No, I gotta wear this thing for a couple weeks. (points to the sling he is wearing) </w:t>
      </w:r>
    </w:p>
    <w:p w:rsidR="00000000" w:rsidRDefault="007933C1">
      <w:r>
        <w:rPr>
          <w:b/>
        </w:rPr>
        <w:t>Rachel:</w:t>
      </w:r>
      <w:r>
        <w:t xml:space="preserve"> Did you tell the doctor you did it jumping up and down on your bed?</w:t>
      </w:r>
    </w:p>
    <w:p w:rsidR="00000000" w:rsidRDefault="007933C1">
      <w:r>
        <w:rPr>
          <w:b/>
        </w:rPr>
        <w:t>Joey:</w:t>
      </w:r>
      <w:r>
        <w:t xml:space="preserve"> Nooo. I had a story all worked out but the</w:t>
      </w:r>
      <w:r>
        <w:t>n Chandler sold me out.</w:t>
      </w:r>
    </w:p>
    <w:p w:rsidR="00000000" w:rsidRDefault="007933C1">
      <w:r>
        <w:rPr>
          <w:b/>
        </w:rPr>
        <w:t>Chandler:</w:t>
      </w:r>
      <w:r>
        <w:t xml:space="preserve"> Well, I'm sorry Joe. I didn't think the doctor was gonna buy that it just *fell* out of the socket.</w:t>
      </w:r>
    </w:p>
    <w:p w:rsidR="00000000" w:rsidRDefault="007933C1">
      <w:r>
        <w:rPr>
          <w:b/>
        </w:rPr>
        <w:t>Joey:</w:t>
      </w:r>
      <w:r>
        <w:t xml:space="preserve"> What is this? Fruit?</w:t>
      </w:r>
    </w:p>
    <w:p w:rsidR="00000000" w:rsidRDefault="007933C1">
      <w:r>
        <w:rPr>
          <w:b/>
        </w:rPr>
        <w:t>Rachel:</w:t>
      </w:r>
      <w:r>
        <w:t xml:space="preserve"> Monica's making jam.</w:t>
      </w:r>
    </w:p>
    <w:p w:rsidR="00000000" w:rsidRDefault="007933C1">
      <w:r>
        <w:rPr>
          <w:b/>
        </w:rPr>
        <w:t>Joey:</w:t>
      </w:r>
      <w:r>
        <w:t xml:space="preserve"> Whoa, jam! I love jam! (to Chandler) Hey, how come we never </w:t>
      </w:r>
      <w:r>
        <w:t>have jam at our place?</w:t>
      </w:r>
    </w:p>
    <w:p w:rsidR="00000000" w:rsidRDefault="007933C1">
      <w:r>
        <w:rPr>
          <w:b/>
        </w:rPr>
        <w:t>Chandler:</w:t>
      </w:r>
      <w:r>
        <w:t xml:space="preserve"> Because the kids need new shoes.</w:t>
      </w:r>
    </w:p>
    <w:p w:rsidR="00000000" w:rsidRDefault="007933C1">
      <w:r>
        <w:rPr>
          <w:b/>
        </w:rPr>
        <w:t>Monica:</w:t>
      </w:r>
      <w:r>
        <w:t xml:space="preserve"> I'm going into business people. I'm sick and tired of being depressed about Richard. I needed a plan, a plan to get over my man. What's the opposite of man? Jam. (sees Joey trying so</w:t>
      </w:r>
      <w:r>
        <w:t xml:space="preserve">me jam from the pot) Oh Joey don't! It's way to hot. (Joey realizes this and spits what he had in his mouth back into the pot.) </w:t>
      </w:r>
    </w:p>
    <w:p w:rsidR="00000000" w:rsidRDefault="007933C1">
      <w:r>
        <w:rPr>
          <w:b/>
        </w:rPr>
        <w:t>Joey:</w:t>
      </w:r>
      <w:r>
        <w:t xml:space="preserve"> This will just be my batch.</w:t>
      </w:r>
    </w:p>
    <w:p w:rsidR="00000000" w:rsidRDefault="007933C1">
      <w:r>
        <w:t>[Scene: Street, Phoebe is being followed by some guy, as they pass a flower vendor. Phoebe tu</w:t>
      </w:r>
      <w:r>
        <w:t>rns around and the guy quickly picks up some flowers and continues following her.]</w:t>
      </w:r>
    </w:p>
    <w:p w:rsidR="00000000" w:rsidRDefault="007933C1">
      <w:r>
        <w:rPr>
          <w:b/>
        </w:rPr>
        <w:t>Phoebe:</w:t>
      </w:r>
      <w:r>
        <w:t xml:space="preserve"> (turns around) Um, that's it. No. Hey! You! J. Crew guy. Yeah. Why have you been following me? I mean, all week long everywhere I look there's you.</w:t>
      </w:r>
    </w:p>
    <w:p w:rsidR="00000000" w:rsidRDefault="007933C1">
      <w:r>
        <w:rPr>
          <w:b/>
        </w:rPr>
        <w:t>Guy:</w:t>
      </w:r>
      <w:r>
        <w:t xml:space="preserve"> You wouldn't</w:t>
      </w:r>
      <w:r>
        <w:t xml:space="preserve"> return my calls, you sent back my letters....</w:t>
      </w:r>
    </w:p>
    <w:p w:rsidR="00000000" w:rsidRDefault="007933C1">
      <w:r>
        <w:t>Phoebe: What?</w:t>
      </w:r>
    </w:p>
    <w:p w:rsidR="00000000" w:rsidRDefault="007933C1">
      <w:r>
        <w:rPr>
          <w:b/>
        </w:rPr>
        <w:t>Guy:</w:t>
      </w:r>
      <w:r>
        <w:t xml:space="preserve"> One more chance Ursula, please?</w:t>
      </w:r>
    </w:p>
    <w:p w:rsidR="00000000" w:rsidRDefault="007933C1">
      <w:r>
        <w:rPr>
          <w:b/>
        </w:rPr>
        <w:t>Phoebe:</w:t>
      </w:r>
      <w:r>
        <w:t xml:space="preserve"> Oooh. Oh, well this is awkward. </w:t>
      </w:r>
    </w:p>
    <w:p w:rsidR="00000000" w:rsidRDefault="007933C1">
      <w:r>
        <w:rPr>
          <w:b/>
        </w:rPr>
        <w:t>Guy:</w:t>
      </w:r>
      <w:r>
        <w:t xml:space="preserve"> Wh..</w:t>
      </w:r>
    </w:p>
    <w:p w:rsidR="00000000" w:rsidRDefault="007933C1">
      <w:r>
        <w:rPr>
          <w:b/>
        </w:rPr>
        <w:t>Phoebe:</w:t>
      </w:r>
      <w:r>
        <w:t xml:space="preserve"> Um, yeah, you want Ursula, and I'm Phoebe. Twin sisters! Seriously.</w:t>
      </w:r>
    </w:p>
    <w:p w:rsidR="00000000" w:rsidRDefault="007933C1">
      <w:r>
        <w:rPr>
          <w:b/>
        </w:rPr>
        <w:t>Guy:</w:t>
      </w:r>
      <w:r>
        <w:t xml:space="preserve"> Oh, that's great. I'm stal</w:t>
      </w:r>
      <w:r>
        <w:t>king the wrong woman. I am such a dingus!</w:t>
      </w:r>
    </w:p>
    <w:p w:rsidR="00000000" w:rsidRDefault="007933C1">
      <w:r>
        <w:rPr>
          <w:b/>
        </w:rPr>
        <w:t>Phoebe:</w:t>
      </w:r>
      <w:r>
        <w:t xml:space="preserve"> Oh, you're not a dingus.</w:t>
      </w:r>
    </w:p>
    <w:p w:rsidR="00000000" w:rsidRDefault="007933C1">
      <w:r>
        <w:rPr>
          <w:b/>
        </w:rPr>
        <w:t>Guy:</w:t>
      </w:r>
      <w:r>
        <w:t xml:space="preserve"> I just, I want you to know I didn't used to be like this. Before I meet your sister I was like this normal guy who sold beepers and cellular phones.</w:t>
      </w:r>
    </w:p>
    <w:p w:rsidR="00000000" w:rsidRDefault="007933C1">
      <w:r>
        <w:rPr>
          <w:b/>
        </w:rPr>
        <w:t>Phoebe:</w:t>
      </w:r>
      <w:r>
        <w:t xml:space="preserve"> Well, I mean look i</w:t>
      </w:r>
      <w:r>
        <w:t>t's, it's not your fault, you know. I mean this is just what, what she does to guys, okay.</w:t>
      </w:r>
    </w:p>
    <w:p w:rsidR="00000000" w:rsidRDefault="007933C1">
      <w:r>
        <w:rPr>
          <w:b/>
        </w:rPr>
        <w:t>Guy:</w:t>
      </w:r>
      <w:r>
        <w:t xml:space="preserve"> Well thanks. (starts to leave) </w:t>
      </w:r>
    </w:p>
    <w:p w:rsidR="00000000" w:rsidRDefault="007933C1">
      <w:r>
        <w:rPr>
          <w:b/>
        </w:rPr>
        <w:t>Phoebe:</w:t>
      </w:r>
      <w:r>
        <w:t xml:space="preserve"> Wait, (grabs him) you know what, I got a little story. When I was in Junior High School I went through this period where</w:t>
      </w:r>
      <w:r>
        <w:t xml:space="preserve"> I thought I was a witch. And there was this guidance counselor who said something to me, that I think will help you a lot. He said okay, 'you're not a witch you're just an average student.' See what I'm saying?</w:t>
      </w:r>
    </w:p>
    <w:p w:rsidR="00000000" w:rsidRDefault="007933C1">
      <w:r>
        <w:rPr>
          <w:b/>
        </w:rPr>
        <w:t>Guy:</w:t>
      </w:r>
      <w:r>
        <w:t xml:space="preserve"> Not really.</w:t>
      </w:r>
    </w:p>
    <w:p w:rsidR="00000000" w:rsidRDefault="007933C1">
      <w:r>
        <w:rPr>
          <w:b/>
        </w:rPr>
        <w:t>Phoebe:</w:t>
      </w:r>
      <w:r>
        <w:t xml:space="preserve"> Um, well, get over </w:t>
      </w:r>
      <w:r>
        <w:t>it. So, I mean you, you just seem to be a really nice guy, you know. Don't be so hard on yourself okay.</w:t>
      </w:r>
    </w:p>
    <w:p w:rsidR="00000000" w:rsidRDefault="007933C1">
      <w:r>
        <w:rPr>
          <w:b/>
        </w:rPr>
        <w:t>Guy:</w:t>
      </w:r>
      <w:r>
        <w:t xml:space="preserve"> Wait. You're right. I know you're right. And, thanks for being so nice. Here (gives her the flowers he bought.) </w:t>
      </w:r>
    </w:p>
    <w:p w:rsidR="00000000" w:rsidRDefault="007933C1">
      <w:r>
        <w:rPr>
          <w:b/>
        </w:rPr>
        <w:t>Phoebe:</w:t>
      </w:r>
      <w:r>
        <w:t xml:space="preserve"> Oh, thanks a lot. Do you w</w:t>
      </w:r>
      <w:r>
        <w:t>ant to get a cup of coffee?</w:t>
      </w:r>
    </w:p>
    <w:p w:rsidR="00000000" w:rsidRDefault="007933C1">
      <w:r>
        <w:rPr>
          <w:b/>
        </w:rPr>
        <w:t>Guy:</w:t>
      </w:r>
      <w:r>
        <w:t xml:space="preserve"> Yeah, okay.</w:t>
      </w:r>
    </w:p>
    <w:p w:rsidR="00000000" w:rsidRDefault="007933C1">
      <w:r>
        <w:rPr>
          <w:b/>
        </w:rPr>
        <w:t>Phoebe:</w:t>
      </w:r>
      <w:r>
        <w:t xml:space="preserve"> Okay. (they start to leave, he is still following her) Okay, you don't have to walk behind me any more.</w:t>
      </w:r>
    </w:p>
    <w:p w:rsidR="00000000" w:rsidRDefault="007933C1">
      <w:r>
        <w:rPr>
          <w:b/>
        </w:rPr>
        <w:t>Guy:</w:t>
      </w:r>
      <w:r>
        <w:t xml:space="preserve"> Sorry.</w:t>
      </w:r>
    </w:p>
    <w:p w:rsidR="00000000" w:rsidRDefault="007933C1">
      <w:r>
        <w:t>[Scene: Monica and Rachel's, Ross and Rachel are entering]</w:t>
      </w:r>
    </w:p>
    <w:p w:rsidR="00000000" w:rsidRDefault="007933C1">
      <w:r>
        <w:t>Rachel: Mon?</w:t>
      </w:r>
    </w:p>
    <w:p w:rsidR="00000000" w:rsidRDefault="007933C1">
      <w:r>
        <w:rPr>
          <w:b/>
        </w:rPr>
        <w:t>Ross:</w:t>
      </w:r>
      <w:r>
        <w:t xml:space="preserve"> Mon?</w:t>
      </w:r>
    </w:p>
    <w:p w:rsidR="00000000" w:rsidRDefault="007933C1">
      <w:r>
        <w:rPr>
          <w:b/>
        </w:rPr>
        <w:t>Rach</w:t>
      </w:r>
      <w:r>
        <w:rPr>
          <w:b/>
        </w:rPr>
        <w:t>el:</w:t>
      </w:r>
      <w:r>
        <w:t xml:space="preserve"> (reading) 'Gone for more jars. Back later. Monica Geller.'</w:t>
      </w:r>
    </w:p>
    <w:p w:rsidR="00000000" w:rsidRDefault="007933C1">
      <w:r>
        <w:rPr>
          <w:b/>
        </w:rPr>
        <w:t>Ross:</w:t>
      </w:r>
      <w:r>
        <w:t xml:space="preserve"> Wait a minute, look.</w:t>
      </w:r>
    </w:p>
    <w:p w:rsidR="00000000" w:rsidRDefault="007933C1">
      <w:r>
        <w:t>Rachel: What?</w:t>
      </w:r>
    </w:p>
    <w:p w:rsidR="00000000" w:rsidRDefault="007933C1">
      <w:r>
        <w:rPr>
          <w:b/>
        </w:rPr>
        <w:t>Ross:</w:t>
      </w:r>
      <w:r>
        <w:t xml:space="preserve"> Look, look, look.</w:t>
      </w:r>
    </w:p>
    <w:p w:rsidR="00000000" w:rsidRDefault="007933C1">
      <w:r>
        <w:rPr>
          <w:b/>
        </w:rPr>
        <w:t>Rachel:</w:t>
      </w:r>
      <w:r>
        <w:t xml:space="preserve"> What, what, what?</w:t>
      </w:r>
    </w:p>
    <w:p w:rsidR="00000000" w:rsidRDefault="007933C1">
      <w:r>
        <w:rPr>
          <w:b/>
        </w:rPr>
        <w:t>Ross:</w:t>
      </w:r>
      <w:r>
        <w:t xml:space="preserve"> It's an empty apartment.</w:t>
      </w:r>
    </w:p>
    <w:p w:rsidR="00000000" w:rsidRDefault="007933C1">
      <w:r>
        <w:t>Rachel: Oooh.</w:t>
      </w:r>
    </w:p>
    <w:p w:rsidR="00000000" w:rsidRDefault="007933C1">
      <w:r>
        <w:rPr>
          <w:b/>
        </w:rPr>
        <w:t>Ross:</w:t>
      </w:r>
      <w:r>
        <w:t xml:space="preserve"> We're all alone in an empty apartment.</w:t>
      </w:r>
    </w:p>
    <w:p w:rsidR="00000000" w:rsidRDefault="007933C1">
      <w:r>
        <w:rPr>
          <w:b/>
        </w:rPr>
        <w:t>Rachel:</w:t>
      </w:r>
      <w:r>
        <w:t xml:space="preserve"> Hone</w:t>
      </w:r>
      <w:r>
        <w:t xml:space="preserve">y, come on, I have to be at work in like ten minutes (Ross starts kissing her neck) Oh, all right, well it's not like I'm employee of the year or anything. (they fall onto the couch) </w:t>
      </w:r>
    </w:p>
    <w:p w:rsidR="00000000" w:rsidRDefault="007933C1">
      <w:r>
        <w:t xml:space="preserve">(Chandler enters and they both jump up and pretend that Ross is showing </w:t>
      </w:r>
      <w:r>
        <w:t xml:space="preserve">her something in the couch.) </w:t>
      </w:r>
    </w:p>
    <w:p w:rsidR="00000000" w:rsidRDefault="007933C1">
      <w:r>
        <w:rPr>
          <w:b/>
        </w:rPr>
        <w:t>Ross:</w:t>
      </w:r>
      <w:r>
        <w:t xml:space="preserve"> There it is.</w:t>
      </w:r>
    </w:p>
    <w:p w:rsidR="00000000" w:rsidRDefault="007933C1">
      <w:r>
        <w:rPr>
          <w:b/>
        </w:rPr>
        <w:t>Rachel:</w:t>
      </w:r>
      <w:r>
        <w:t xml:space="preserve"> Oh, oh, that's what you're talking about. (to Chandler) Hey.</w:t>
      </w:r>
    </w:p>
    <w:p w:rsidR="00000000" w:rsidRDefault="007933C1">
      <w:r>
        <w:rPr>
          <w:b/>
        </w:rPr>
        <w:t>Ross:</w:t>
      </w:r>
      <w:r>
        <w:t xml:space="preserve"> Hey.</w:t>
      </w:r>
    </w:p>
    <w:p w:rsidR="00000000" w:rsidRDefault="007933C1">
      <w:r>
        <w:rPr>
          <w:b/>
        </w:rPr>
        <w:t>Chandler:</w:t>
      </w:r>
      <w:r>
        <w:t xml:space="preserve"> Do I look fat?</w:t>
      </w:r>
    </w:p>
    <w:p w:rsidR="00000000" w:rsidRDefault="007933C1">
      <w:r>
        <w:t>Ross and Rachel: Noo.</w:t>
      </w:r>
    </w:p>
    <w:p w:rsidR="00000000" w:rsidRDefault="007933C1">
      <w:r>
        <w:rPr>
          <w:b/>
        </w:rPr>
        <w:t>Chandler:</w:t>
      </w:r>
      <w:r>
        <w:t xml:space="preserve"> Okay, I accept that. When Janice asked me and I said no, she took that</w:t>
      </w:r>
      <w:r>
        <w:t xml:space="preserve"> to mean that I was calling her a cow. </w:t>
      </w:r>
    </w:p>
    <w:p w:rsidR="00000000" w:rsidRDefault="007933C1">
      <w:r>
        <w:rPr>
          <w:b/>
        </w:rPr>
        <w:t>Rachel:</w:t>
      </w:r>
      <w:r>
        <w:t xml:space="preserve"> Okay, walk us through it, honey, walk us through it.</w:t>
      </w:r>
    </w:p>
    <w:p w:rsidR="00000000" w:rsidRDefault="007933C1">
      <w:r>
        <w:rPr>
          <w:b/>
        </w:rPr>
        <w:t>Chandler:</w:t>
      </w:r>
      <w:r>
        <w:t xml:space="preserve"> Okay, well. Janice said 'Hi, do I look fat today?' And I, I looked at her....</w:t>
      </w:r>
    </w:p>
    <w:p w:rsidR="00000000" w:rsidRDefault="007933C1">
      <w:r>
        <w:rPr>
          <w:b/>
        </w:rPr>
        <w:t>Ross:</w:t>
      </w:r>
      <w:r>
        <w:t xml:space="preserve"> Whoa, whoa, whoa. You looked at her. You never look. You just</w:t>
      </w:r>
      <w:r>
        <w:t xml:space="preserve"> answer, it's just a reflex. Do I look fat? Nooo! Is she prettier than I am? Noo! Does size matter?</w:t>
      </w:r>
    </w:p>
    <w:p w:rsidR="00000000" w:rsidRDefault="007933C1">
      <w:r>
        <w:t>Rachel: Nooo!</w:t>
      </w:r>
    </w:p>
    <w:p w:rsidR="00000000" w:rsidRDefault="007933C1">
      <w:r>
        <w:rPr>
          <w:b/>
        </w:rPr>
        <w:t>Ross:</w:t>
      </w:r>
      <w:r>
        <w:t xml:space="preserve"> And it works both ways.</w:t>
      </w:r>
    </w:p>
    <w:p w:rsidR="00000000" w:rsidRDefault="007933C1">
      <w:r>
        <w:rPr>
          <w:b/>
        </w:rPr>
        <w:t>Chandler:</w:t>
      </w:r>
      <w:r>
        <w:t xml:space="preserve"> Okay, so you both just know this stuff?</w:t>
      </w:r>
    </w:p>
    <w:p w:rsidR="00000000" w:rsidRDefault="007933C1">
      <w:r>
        <w:rPr>
          <w:b/>
        </w:rPr>
        <w:t>Rachel:</w:t>
      </w:r>
      <w:r>
        <w:t xml:space="preserve"> Well you know, after about thirty or forty fights, you</w:t>
      </w:r>
      <w:r>
        <w:t xml:space="preserve"> kinda catch on.</w:t>
      </w:r>
    </w:p>
    <w:p w:rsidR="00000000" w:rsidRDefault="007933C1">
      <w:r>
        <w:rPr>
          <w:b/>
        </w:rPr>
        <w:t>Ross:</w:t>
      </w:r>
      <w:r>
        <w:t xml:space="preserve"> Okay, for instance. Let's say, Janice is coming back from a trip and she gives you two options. Option number 1 she'll take a cab home from the airport. Option 2 is you can meet her at baggage claim. Which do you do?</w:t>
      </w:r>
    </w:p>
    <w:p w:rsidR="00000000" w:rsidRDefault="007933C1">
      <w:r>
        <w:rPr>
          <w:b/>
        </w:rPr>
        <w:t>Chandler:</w:t>
      </w:r>
      <w:r>
        <w:t xml:space="preserve"> That's</w:t>
      </w:r>
      <w:r>
        <w:t xml:space="preserve"> easy, baggage claim.</w:t>
      </w:r>
    </w:p>
    <w:p w:rsidR="00000000" w:rsidRDefault="007933C1">
      <w:r>
        <w:rPr>
          <w:b/>
        </w:rPr>
        <w:t>Ross:</w:t>
      </w:r>
      <w:r>
        <w:t xml:space="preserve"> (buzzes) Wrong! Now you're single. It's actually secret option number three, you meet her at the gate. That way she knows you love her.</w:t>
      </w:r>
    </w:p>
    <w:p w:rsidR="00000000" w:rsidRDefault="007933C1">
      <w:r>
        <w:rPr>
          <w:b/>
        </w:rPr>
        <w:t>Chandler:</w:t>
      </w:r>
      <w:r>
        <w:t xml:space="preserve"> Okay, this is good, this is good. All right listen, I have one. Janice likes to cu</w:t>
      </w:r>
      <w:r>
        <w:t>ddle, at night, which, you know I'm all for. But, uh, you know when you want to go to sleep, you want some space. So, uh, how do I tell her that without, you know, accidentally calling her fat or something.</w:t>
      </w:r>
    </w:p>
    <w:p w:rsidR="00000000" w:rsidRDefault="007933C1">
      <w:r>
        <w:rPr>
          <w:b/>
        </w:rPr>
        <w:t>Rachel:</w:t>
      </w:r>
      <w:r>
        <w:t xml:space="preserve"> Oh honey, I'm sorry we can't help you the</w:t>
      </w:r>
      <w:r>
        <w:t>re, 'cause we're cuddlily sleepers. (Chandler makes an 'Ewww' face) Okay, I'm late for work.</w:t>
      </w:r>
    </w:p>
    <w:p w:rsidR="00000000" w:rsidRDefault="007933C1">
      <w:r>
        <w:t>Ross: Oh.</w:t>
      </w:r>
    </w:p>
    <w:p w:rsidR="00000000" w:rsidRDefault="007933C1">
      <w:r>
        <w:rPr>
          <w:b/>
        </w:rPr>
        <w:t>Rachel:</w:t>
      </w:r>
      <w:r>
        <w:t xml:space="preserve"> All right are you guys gonna come down?</w:t>
      </w:r>
    </w:p>
    <w:p w:rsidR="00000000" w:rsidRDefault="007933C1">
      <w:r>
        <w:rPr>
          <w:b/>
        </w:rPr>
        <w:t>Ross:</w:t>
      </w:r>
      <w:r>
        <w:t xml:space="preserve"> Uh, yeah, yeah I'll, I'm right behind you.</w:t>
      </w:r>
    </w:p>
    <w:p w:rsidR="00000000" w:rsidRDefault="007933C1">
      <w:r>
        <w:rPr>
          <w:b/>
        </w:rPr>
        <w:t>Rachel:</w:t>
      </w:r>
      <w:r>
        <w:t xml:space="preserve"> Good luck Chandler.</w:t>
      </w:r>
    </w:p>
    <w:p w:rsidR="00000000" w:rsidRDefault="007933C1">
      <w:r>
        <w:rPr>
          <w:b/>
        </w:rPr>
        <w:t>Chandler:</w:t>
      </w:r>
      <w:r>
        <w:t xml:space="preserve"> Thank you Rachel.</w:t>
      </w:r>
    </w:p>
    <w:p w:rsidR="00000000" w:rsidRDefault="007933C1">
      <w:r>
        <w:rPr>
          <w:b/>
        </w:rPr>
        <w:t>Ross:</w:t>
      </w:r>
      <w:r>
        <w:t xml:space="preserve"> Bye sweetie.</w:t>
      </w:r>
    </w:p>
    <w:p w:rsidR="00000000" w:rsidRDefault="007933C1">
      <w:r>
        <w:rPr>
          <w:b/>
        </w:rPr>
        <w:t>Rachel:</w:t>
      </w:r>
      <w:r>
        <w:t xml:space="preserve"> Bye hon.</w:t>
      </w:r>
    </w:p>
    <w:p w:rsidR="00000000" w:rsidRDefault="007933C1">
      <w:r>
        <w:rPr>
          <w:b/>
        </w:rPr>
        <w:t>Ross:</w:t>
      </w:r>
      <w:r>
        <w:t xml:space="preserve"> (blows her a kiss) Okay the sleeping thing. Very tricky business, but there is something you can do.</w:t>
      </w:r>
    </w:p>
    <w:p w:rsidR="00000000" w:rsidRDefault="007933C1">
      <w:r>
        <w:rPr>
          <w:b/>
        </w:rPr>
        <w:t>Chandler:</w:t>
      </w:r>
      <w:r>
        <w:t xml:space="preserve"> Well, I thought you guys were cuddlily sleepers.</w:t>
      </w:r>
    </w:p>
    <w:p w:rsidR="00000000" w:rsidRDefault="007933C1">
      <w:r>
        <w:rPr>
          <w:b/>
        </w:rPr>
        <w:t>Ross:</w:t>
      </w:r>
      <w:r>
        <w:t xml:space="preserve"> Noo! No, not cuddlily, not me, just her. I'm lik</w:t>
      </w:r>
      <w:r>
        <w:t>e you, I need the room. Okay, come here. (they sit on the couch and Ross puts his hands on Chandler's shoulder and thigh.) Okay, you're in bed...</w:t>
      </w:r>
    </w:p>
    <w:p w:rsidR="00000000" w:rsidRDefault="007933C1">
      <w:r>
        <w:rPr>
          <w:b/>
        </w:rPr>
        <w:t>Chandler:</w:t>
      </w:r>
      <w:r>
        <w:t xml:space="preserve"> Yeah. (they both notice where his hands are) </w:t>
      </w:r>
    </w:p>
    <w:p w:rsidR="00000000" w:rsidRDefault="007933C1">
      <w:r>
        <w:rPr>
          <w:b/>
        </w:rPr>
        <w:t>Ross:</w:t>
      </w:r>
      <w:r>
        <w:t xml:space="preserve"> I'm gonna use the cushion.</w:t>
      </w:r>
    </w:p>
    <w:p w:rsidR="00000000" w:rsidRDefault="007933C1">
      <w:r>
        <w:t>Chandler: Yeah.</w:t>
      </w:r>
    </w:p>
    <w:p w:rsidR="00000000" w:rsidRDefault="007933C1">
      <w:r>
        <w:rPr>
          <w:b/>
        </w:rPr>
        <w:t>Ross:</w:t>
      </w:r>
      <w:r>
        <w:t xml:space="preserve"> Okay, you're in bed. She's over on your side, cuddling. Now you wait for her to drift off, and then you hug her (demonstrates on the cushion) and roll her back over to her side of the bed. And then you rollll a-way. Hug for her! Roll for you.</w:t>
      </w:r>
    </w:p>
    <w:p w:rsidR="00000000" w:rsidRDefault="007933C1">
      <w:r>
        <w:rPr>
          <w:b/>
        </w:rPr>
        <w:t>Chandler:</w:t>
      </w:r>
      <w:r>
        <w:t xml:space="preserve"> Ok</w:t>
      </w:r>
      <w:r>
        <w:t>ay, the old hug and roll.</w:t>
      </w:r>
    </w:p>
    <w:p w:rsidR="00000000" w:rsidRDefault="007933C1">
      <w:r>
        <w:rPr>
          <w:b/>
        </w:rPr>
        <w:t>Ross:</w:t>
      </w:r>
      <w:r>
        <w:t xml:space="preserve"> Yep.</w:t>
      </w:r>
    </w:p>
    <w:p w:rsidR="00000000" w:rsidRDefault="007933C1">
      <w:r>
        <w:rPr>
          <w:b/>
        </w:rPr>
        <w:t>Chandler:</w:t>
      </w:r>
      <w:r>
        <w:t xml:space="preserve"> Okay, one question.</w:t>
      </w:r>
    </w:p>
    <w:p w:rsidR="00000000" w:rsidRDefault="007933C1">
      <w:r>
        <w:rPr>
          <w:b/>
        </w:rPr>
        <w:t>Ross:</w:t>
      </w:r>
      <w:r>
        <w:t xml:space="preserve"> Shoot.</w:t>
      </w:r>
    </w:p>
    <w:p w:rsidR="00000000" w:rsidRDefault="007933C1">
      <w:r>
        <w:rPr>
          <w:b/>
        </w:rPr>
        <w:t>Chandler:</w:t>
      </w:r>
      <w:r>
        <w:t xml:space="preserve"> You're pretending the pillow's a girl right?</w:t>
      </w:r>
    </w:p>
    <w:p w:rsidR="00000000" w:rsidRDefault="007933C1">
      <w:r>
        <w:t>[Scene: Central Perk, Joey is putting jam on his muffin, lots of jam]</w:t>
      </w:r>
    </w:p>
    <w:p w:rsidR="00000000" w:rsidRDefault="007933C1">
      <w:r>
        <w:rPr>
          <w:b/>
        </w:rPr>
        <w:t>Joey:</w:t>
      </w:r>
      <w:r>
        <w:t xml:space="preserve"> Remember when you where a kid and your Mom wo</w:t>
      </w:r>
      <w:r>
        <w:t>uld drop you off at the movies with a jar of jam and a little spoon?</w:t>
      </w:r>
    </w:p>
    <w:p w:rsidR="00000000" w:rsidRDefault="007933C1">
      <w:r>
        <w:rPr>
          <w:b/>
        </w:rPr>
        <w:t>Rachel:</w:t>
      </w:r>
      <w:r>
        <w:t xml:space="preserve"> (Looks at him) You're so pretty.</w:t>
      </w:r>
    </w:p>
    <w:p w:rsidR="00000000" w:rsidRDefault="007933C1">
      <w:r>
        <w:rPr>
          <w:b/>
        </w:rPr>
        <w:t>Phoebe:</w:t>
      </w:r>
      <w:r>
        <w:t xml:space="preserve"> (entering) Hi!</w:t>
      </w:r>
    </w:p>
    <w:p w:rsidR="00000000" w:rsidRDefault="007933C1">
      <w:r>
        <w:rPr>
          <w:b/>
        </w:rPr>
        <w:t>All:</w:t>
      </w:r>
      <w:r>
        <w:t xml:space="preserve"> Hey, Phoebe.</w:t>
      </w:r>
    </w:p>
    <w:p w:rsidR="00000000" w:rsidRDefault="007933C1">
      <w:r>
        <w:rPr>
          <w:b/>
        </w:rPr>
        <w:t>Phoebe:</w:t>
      </w:r>
      <w:r>
        <w:t xml:space="preserve"> Hey, oh, you know that guy who's been following me? I talked to him today.</w:t>
      </w:r>
    </w:p>
    <w:p w:rsidR="00000000" w:rsidRDefault="007933C1">
      <w:r>
        <w:rPr>
          <w:b/>
        </w:rPr>
        <w:t>Joey:</w:t>
      </w:r>
      <w:r>
        <w:t xml:space="preserve"> (with food in hi</w:t>
      </w:r>
      <w:r>
        <w:t>s mouth) You talked to him. Are you crazy?</w:t>
      </w:r>
    </w:p>
    <w:p w:rsidR="00000000" w:rsidRDefault="007933C1">
      <w:r>
        <w:rPr>
          <w:b/>
        </w:rPr>
        <w:t>Phoebe:</w:t>
      </w:r>
      <w:r>
        <w:t xml:space="preserve"> Okay, first I'm not crazy. And second, say it don't spray it. Anyway his name is Malcom, and he wasn't following me, I mean he was, but 'cause he thought I was Ursula, ick. And, that's why, that's why he c</w:t>
      </w:r>
      <w:r>
        <w:t>ouldn't just come up and talk to me. 'Cause of the restraining order.</w:t>
      </w:r>
    </w:p>
    <w:p w:rsidR="00000000" w:rsidRDefault="007933C1">
      <w:r>
        <w:rPr>
          <w:b/>
        </w:rPr>
        <w:t>Chandler:</w:t>
      </w:r>
      <w:r>
        <w:t xml:space="preserve"> Umm, not feeling better 'bout Malcom.</w:t>
      </w:r>
    </w:p>
    <w:p w:rsidR="00000000" w:rsidRDefault="007933C1">
      <w:r>
        <w:rPr>
          <w:b/>
        </w:rPr>
        <w:t>Phoebe:</w:t>
      </w:r>
      <w:r>
        <w:t xml:space="preserve"> Ooh! No, no, no, no, he's not like a kook, no. He's just like this, this very passionate, incredibly romantic guy, that got like a</w:t>
      </w:r>
      <w:r>
        <w:t xml:space="preserve"> tinsy bit carried away, you know. And we just get along really well, and he's so cute.</w:t>
      </w:r>
    </w:p>
    <w:p w:rsidR="00000000" w:rsidRDefault="007933C1">
      <w:r>
        <w:rPr>
          <w:b/>
        </w:rPr>
        <w:t>Ross:</w:t>
      </w:r>
      <w:r>
        <w:t xml:space="preserve"> Oh my God, you've got a crush on your sister's stalker.</w:t>
      </w:r>
    </w:p>
    <w:p w:rsidR="00000000" w:rsidRDefault="007933C1">
      <w:r>
        <w:rPr>
          <w:b/>
        </w:rPr>
        <w:t>Phoebe:</w:t>
      </w:r>
      <w:r>
        <w:t xml:space="preserve"> No, I'm just gonna help him, you know, get 'de-Ursula-ized', like you know, like I did for Joey af</w:t>
      </w:r>
      <w:r>
        <w:t>ter he went out with her.</w:t>
      </w:r>
    </w:p>
    <w:p w:rsidR="00000000" w:rsidRDefault="007933C1">
      <w:r>
        <w:rPr>
          <w:b/>
        </w:rPr>
        <w:t>Joey:</w:t>
      </w:r>
      <w:r>
        <w:t xml:space="preserve"> (with his mouthful) Hey, I didn't stalk her. I mean (he sprays Phoebe with crumbs) </w:t>
      </w:r>
    </w:p>
    <w:p w:rsidR="00000000" w:rsidRDefault="007933C1">
      <w:r>
        <w:rPr>
          <w:b/>
        </w:rPr>
        <w:t>Phoebe:</w:t>
      </w:r>
      <w:r>
        <w:t xml:space="preserve"> Okay, I asked for the news, not the weather.</w:t>
      </w:r>
    </w:p>
    <w:p w:rsidR="00000000" w:rsidRDefault="007933C1">
      <w:r>
        <w:rPr>
          <w:b/>
        </w:rPr>
        <w:t>Monica:</w:t>
      </w:r>
      <w:r>
        <w:t xml:space="preserve"> (entering) Hey guys.</w:t>
      </w:r>
    </w:p>
    <w:p w:rsidR="00000000" w:rsidRDefault="007933C1">
      <w:r>
        <w:rPr>
          <w:b/>
        </w:rPr>
        <w:t>All:</w:t>
      </w:r>
      <w:r>
        <w:t xml:space="preserve"> Hey Mon.</w:t>
      </w:r>
    </w:p>
    <w:p w:rsidR="00000000" w:rsidRDefault="007933C1">
      <w:r>
        <w:rPr>
          <w:b/>
        </w:rPr>
        <w:t>Monica:</w:t>
      </w:r>
      <w:r>
        <w:t xml:space="preserve"> Joey, this is for you. (gives him a </w:t>
      </w:r>
      <w:r>
        <w:t>jar of jam) It's blackberry curin.</w:t>
      </w:r>
    </w:p>
    <w:p w:rsidR="00000000" w:rsidRDefault="007933C1">
      <w:r>
        <w:rPr>
          <w:b/>
        </w:rPr>
        <w:t>Joey:</w:t>
      </w:r>
      <w:r>
        <w:t xml:space="preserve"> Aww. (tastes it) Ohh!</w:t>
      </w:r>
    </w:p>
    <w:p w:rsidR="00000000" w:rsidRDefault="007933C1">
      <w:r>
        <w:rPr>
          <w:b/>
        </w:rPr>
        <w:t>Chandler:</w:t>
      </w:r>
      <w:r>
        <w:t xml:space="preserve"> Hey, Joe, I gotta ask. The girl from the Xerox place buck naked (holds up one hand) , or, or a big tub of jam. (holds up the other hand) </w:t>
      </w:r>
    </w:p>
    <w:p w:rsidR="00000000" w:rsidRDefault="007933C1">
      <w:r>
        <w:rPr>
          <w:b/>
        </w:rPr>
        <w:t>Joey:</w:t>
      </w:r>
      <w:r>
        <w:t xml:space="preserve"> Put your hands together.</w:t>
      </w:r>
    </w:p>
    <w:p w:rsidR="00000000" w:rsidRDefault="007933C1">
      <w:r>
        <w:rPr>
          <w:b/>
        </w:rPr>
        <w:t>Monica:</w:t>
      </w:r>
      <w:r>
        <w:t xml:space="preserve"> Joey, </w:t>
      </w:r>
      <w:r>
        <w:t>take your time with that. That's my last batch.</w:t>
      </w:r>
    </w:p>
    <w:p w:rsidR="00000000" w:rsidRDefault="007933C1">
      <w:r>
        <w:rPr>
          <w:b/>
        </w:rPr>
        <w:t>Joey:</w:t>
      </w:r>
      <w:r>
        <w:t xml:space="preserve"> No more jam?!</w:t>
      </w:r>
    </w:p>
    <w:p w:rsidR="00000000" w:rsidRDefault="007933C1">
      <w:r>
        <w:rPr>
          <w:b/>
        </w:rPr>
        <w:t>Rachel:</w:t>
      </w:r>
      <w:r>
        <w:t xml:space="preserve"> Well, what happened to your jam plan?</w:t>
      </w:r>
    </w:p>
    <w:p w:rsidR="00000000" w:rsidRDefault="007933C1">
      <w:r>
        <w:rPr>
          <w:b/>
        </w:rPr>
        <w:t>Monica:</w:t>
      </w:r>
      <w:r>
        <w:t xml:space="preserve"> I figured out I need to charge seventeen bucks a jar just to break even. So, I've got a new plan now. Babies.</w:t>
      </w:r>
    </w:p>
    <w:p w:rsidR="00000000" w:rsidRDefault="007933C1">
      <w:r>
        <w:rPr>
          <w:b/>
        </w:rPr>
        <w:t>Chandler:</w:t>
      </w:r>
      <w:r>
        <w:t xml:space="preserve"> Well, your gon</w:t>
      </w:r>
      <w:r>
        <w:t>na need much bigger jars.</w:t>
      </w:r>
    </w:p>
    <w:p w:rsidR="00000000" w:rsidRDefault="007933C1">
      <w:r>
        <w:rPr>
          <w:b/>
        </w:rPr>
        <w:t>Ross:</w:t>
      </w:r>
      <w:r>
        <w:t xml:space="preserve"> What are you talking about?</w:t>
      </w:r>
    </w:p>
    <w:p w:rsidR="00000000" w:rsidRDefault="007933C1">
      <w:r>
        <w:rPr>
          <w:b/>
        </w:rPr>
        <w:t>Monica:</w:t>
      </w:r>
      <w:r>
        <w:t xml:space="preserve"> I'm talking about me having a baby.</w:t>
      </w:r>
    </w:p>
    <w:p w:rsidR="00000000" w:rsidRDefault="007933C1">
      <w:r>
        <w:rPr>
          <w:b/>
        </w:rPr>
        <w:t>Ross:</w:t>
      </w:r>
      <w:r>
        <w:t xml:space="preserve"> What?</w:t>
      </w:r>
    </w:p>
    <w:p w:rsidR="00000000" w:rsidRDefault="007933C1">
      <w:r>
        <w:rPr>
          <w:b/>
        </w:rPr>
        <w:t>Rachel:</w:t>
      </w:r>
      <w:r>
        <w:t xml:space="preserve"> Are you serious?</w:t>
      </w:r>
    </w:p>
    <w:p w:rsidR="00000000" w:rsidRDefault="007933C1">
      <w:r>
        <w:rPr>
          <w:b/>
        </w:rPr>
        <w:t>Monica:</w:t>
      </w:r>
      <w:r>
        <w:t xml:space="preserve"> Yeah. The great thing about the jam plan was, I was taking control of my life. So I asked myself, what is t</w:t>
      </w:r>
      <w:r>
        <w:t xml:space="preserve">he most important thing to me in the world and that's when I came up with the baby plan. </w:t>
      </w:r>
    </w:p>
    <w:p w:rsidR="00000000" w:rsidRDefault="007933C1">
      <w:r>
        <w:rPr>
          <w:b/>
        </w:rPr>
        <w:t>Ross:</w:t>
      </w:r>
      <w:r>
        <w:t xml:space="preserve"> Well, aren't you forgetin' something? What, what, what is uh, what is that guy's name? Dad!</w:t>
      </w:r>
    </w:p>
    <w:p w:rsidR="00000000" w:rsidRDefault="007933C1">
      <w:r>
        <w:rPr>
          <w:b/>
        </w:rPr>
        <w:t>Monica:</w:t>
      </w:r>
      <w:r>
        <w:t xml:space="preserve"> It took me 28 years to find one man that I wanna spend my li</w:t>
      </w:r>
      <w:r>
        <w:t>fe with, if I have to wait another 28 years then, I'll be 56 before I can have a baby, and that's just stupid.</w:t>
      </w:r>
    </w:p>
    <w:p w:rsidR="00000000" w:rsidRDefault="007933C1">
      <w:r>
        <w:rPr>
          <w:b/>
        </w:rPr>
        <w:t>Chandler:</w:t>
      </w:r>
      <w:r>
        <w:t xml:space="preserve"> That, that's what's stupid.</w:t>
      </w:r>
    </w:p>
    <w:p w:rsidR="00000000" w:rsidRDefault="007933C1">
      <w:r>
        <w:rPr>
          <w:b/>
        </w:rPr>
        <w:t>Monica:</w:t>
      </w:r>
      <w:r>
        <w:t xml:space="preserve"> I don't need an actual man, just a couple of his best swimmers. And there, there are places you can</w:t>
      </w:r>
      <w:r>
        <w:t xml:space="preserve"> go to get that stuff.</w:t>
      </w:r>
    </w:p>
    <w:p w:rsidR="00000000" w:rsidRDefault="007933C1">
      <w:r>
        <w:rPr>
          <w:b/>
        </w:rPr>
        <w:t>Rachel:</w:t>
      </w:r>
      <w:r>
        <w:t xml:space="preserve"> Down at the docks again?</w:t>
      </w:r>
    </w:p>
    <w:p w:rsidR="00000000" w:rsidRDefault="007933C1">
      <w:r>
        <w:t>[Scene: Chandler's bedroom, Janice and him are cuddling]</w:t>
      </w:r>
    </w:p>
    <w:p w:rsidR="00000000" w:rsidRDefault="007933C1">
      <w:r>
        <w:rPr>
          <w:b/>
        </w:rPr>
        <w:t>Janice:</w:t>
      </w:r>
      <w:r>
        <w:t xml:space="preserve"> Night-night Bing-a-ling.</w:t>
      </w:r>
    </w:p>
    <w:p w:rsidR="00000000" w:rsidRDefault="007933C1">
      <w:r>
        <w:rPr>
          <w:b/>
        </w:rPr>
        <w:t>Chandler:</w:t>
      </w:r>
      <w:r>
        <w:t xml:space="preserve"> Night-night.....Janice. (he starts thinking to him self) 'Look at all that room on her side, you goo</w:t>
      </w:r>
      <w:r>
        <w:t>d fit a giant penguin over there. That would be weird though. Okay, hug and roll time. I'm huggin', I'm huggin', your rollin', and....yes! Freedom! (his one arm is still under her) Except for this arm! I'm stuck. Stuck arm! Okay, time for the old table clo</w:t>
      </w:r>
      <w:r>
        <w:t xml:space="preserve">th trick, one fluid motion. Quick like a cat, quick like a cat! And 1...2...3!' (Pulls his arm out from under her and she is spun off of the bed.) </w:t>
      </w:r>
    </w:p>
    <w:p w:rsidR="00000000" w:rsidRDefault="007933C1">
      <w:r>
        <w:t>Commercial Break</w:t>
      </w:r>
    </w:p>
    <w:p w:rsidR="00000000" w:rsidRDefault="007933C1">
      <w:r>
        <w:t>[Scene: Central Perk, Malcom is giving Phoebe all of his spy stuff]</w:t>
      </w:r>
    </w:p>
    <w:p w:rsidR="00000000" w:rsidRDefault="007933C1">
      <w:r>
        <w:rPr>
          <w:b/>
        </w:rPr>
        <w:t>Malcom:</w:t>
      </w:r>
      <w:r>
        <w:t xml:space="preserve"> Here's my binoc</w:t>
      </w:r>
      <w:r>
        <w:t>ulars.</w:t>
      </w:r>
    </w:p>
    <w:p w:rsidR="00000000" w:rsidRDefault="007933C1">
      <w:r>
        <w:rPr>
          <w:b/>
        </w:rPr>
        <w:t>Phoebe:</w:t>
      </w:r>
      <w:r>
        <w:t xml:space="preserve"> Oh, great. Great. You're doing great, you know real strong. Going strong. Keep going.</w:t>
      </w:r>
    </w:p>
    <w:p w:rsidR="00000000" w:rsidRDefault="007933C1">
      <w:r>
        <w:rPr>
          <w:b/>
        </w:rPr>
        <w:t>Malcom:</w:t>
      </w:r>
      <w:r>
        <w:t xml:space="preserve"> These are my night vision goggles. This is the book I pretend to read when I'm watching her in the park. And these are Mad Lips, they're just for f</w:t>
      </w:r>
      <w:r>
        <w:t>un.</w:t>
      </w:r>
    </w:p>
    <w:p w:rsidR="00000000" w:rsidRDefault="007933C1">
      <w:r>
        <w:rPr>
          <w:b/>
        </w:rPr>
        <w:t>Phoebe:</w:t>
      </w:r>
      <w:r>
        <w:t xml:space="preserve"> Oh, yeah. What's this? (picks up a book) </w:t>
      </w:r>
    </w:p>
    <w:p w:rsidR="00000000" w:rsidRDefault="007933C1">
      <w:r>
        <w:rPr>
          <w:b/>
        </w:rPr>
        <w:t>Malcom:</w:t>
      </w:r>
      <w:r>
        <w:t xml:space="preserve"> Oh, this is log I kept, recording her every movement. Do you wanna here something from it?</w:t>
      </w:r>
    </w:p>
    <w:p w:rsidR="00000000" w:rsidRDefault="007933C1">
      <w:r>
        <w:rPr>
          <w:b/>
        </w:rPr>
        <w:t>Phoebe:</w:t>
      </w:r>
      <w:r>
        <w:t xml:space="preserve"> Um, not even a little bit.</w:t>
      </w:r>
    </w:p>
    <w:p w:rsidR="00000000" w:rsidRDefault="007933C1">
      <w:r>
        <w:rPr>
          <w:b/>
        </w:rPr>
        <w:t>Malcom:</w:t>
      </w:r>
      <w:r>
        <w:t xml:space="preserve"> It's about you.</w:t>
      </w:r>
    </w:p>
    <w:p w:rsidR="00000000" w:rsidRDefault="007933C1">
      <w:r>
        <w:rPr>
          <w:b/>
        </w:rPr>
        <w:t>Phoebe:</w:t>
      </w:r>
      <w:r>
        <w:t xml:space="preserve"> Oh, okay then.</w:t>
      </w:r>
    </w:p>
    <w:p w:rsidR="00000000" w:rsidRDefault="007933C1">
      <w:r>
        <w:rPr>
          <w:b/>
        </w:rPr>
        <w:t>Malcom:</w:t>
      </w:r>
      <w:r>
        <w:t xml:space="preserve"> (reading) I m</w:t>
      </w:r>
      <w:r>
        <w:t>et Phoebe today. She was really nice to me eventhough I'm such a loser. And, then when I was walking home I thought about her a lot, it was weird, but kinda cool.</w:t>
      </w:r>
    </w:p>
    <w:p w:rsidR="00000000" w:rsidRDefault="007933C1">
      <w:r>
        <w:rPr>
          <w:b/>
        </w:rPr>
        <w:t>Phoebe:</w:t>
      </w:r>
      <w:r>
        <w:t xml:space="preserve"> Good. So what were you thinking?</w:t>
      </w:r>
    </w:p>
    <w:p w:rsidR="00000000" w:rsidRDefault="007933C1">
      <w:r>
        <w:rPr>
          <w:b/>
        </w:rPr>
        <w:t>Malcom:</w:t>
      </w:r>
      <w:r>
        <w:t xml:space="preserve"> I was thinking what it would be like to kiss</w:t>
      </w:r>
      <w:r>
        <w:t xml:space="preserve"> you.</w:t>
      </w:r>
    </w:p>
    <w:p w:rsidR="00000000" w:rsidRDefault="007933C1">
      <w:r>
        <w:rPr>
          <w:b/>
        </w:rPr>
        <w:t>Phoebe:</w:t>
      </w:r>
      <w:r>
        <w:t xml:space="preserve"> Really?</w:t>
      </w:r>
    </w:p>
    <w:p w:rsidR="00000000" w:rsidRDefault="007933C1">
      <w:r>
        <w:t>Malcom: No.</w:t>
      </w:r>
    </w:p>
    <w:p w:rsidR="00000000" w:rsidRDefault="007933C1">
      <w:r>
        <w:t>Phoebe: Oh.</w:t>
      </w:r>
    </w:p>
    <w:p w:rsidR="00000000" w:rsidRDefault="007933C1">
      <w:r>
        <w:rPr>
          <w:b/>
        </w:rPr>
        <w:t>Malcom:</w:t>
      </w:r>
      <w:r>
        <w:t xml:space="preserve"> See that's just something I said now, so that maybe I could kiss you.</w:t>
      </w:r>
    </w:p>
    <w:p w:rsidR="00000000" w:rsidRDefault="007933C1">
      <w:r>
        <w:rPr>
          <w:b/>
        </w:rPr>
        <w:t>Phoebe:</w:t>
      </w:r>
      <w:r>
        <w:t xml:space="preserve"> Oh, okay. (he kisses her) </w:t>
      </w:r>
    </w:p>
    <w:p w:rsidR="00000000" w:rsidRDefault="007933C1">
      <w:r>
        <w:t xml:space="preserve">[Scene: Monica and Rachel's, Joey is eating jam straight out of the jar, and Chandler is staring </w:t>
      </w:r>
      <w:r>
        <w:t>at him in amazement. Joey offers him some.]</w:t>
      </w:r>
    </w:p>
    <w:p w:rsidR="00000000" w:rsidRDefault="007933C1">
      <w:r>
        <w:rPr>
          <w:b/>
        </w:rPr>
        <w:t>Chandler:</w:t>
      </w:r>
      <w:r>
        <w:t xml:space="preserve"> No, that's all right. I just had a jar of mustard.</w:t>
      </w:r>
    </w:p>
    <w:p w:rsidR="00000000" w:rsidRDefault="007933C1">
      <w:r>
        <w:rPr>
          <w:b/>
        </w:rPr>
        <w:t>Monica:</w:t>
      </w:r>
      <w:r>
        <w:t xml:space="preserve"> (entering from her bedroom) Okay, sperm donor number 03815, come on down! Okay, he's 6'2", 170 pounds, and he describes himself as a male Geena</w:t>
      </w:r>
      <w:r>
        <w:t xml:space="preserve"> Davis.</w:t>
      </w:r>
    </w:p>
    <w:p w:rsidR="00000000" w:rsidRDefault="007933C1">
      <w:r>
        <w:rPr>
          <w:b/>
        </w:rPr>
        <w:t>Chandler:</w:t>
      </w:r>
      <w:r>
        <w:t xml:space="preserve"> You mean there's more than one of us.</w:t>
      </w:r>
    </w:p>
    <w:p w:rsidR="00000000" w:rsidRDefault="007933C1">
      <w:r>
        <w:rPr>
          <w:b/>
        </w:rPr>
        <w:t>Ross:</w:t>
      </w:r>
      <w:r>
        <w:t xml:space="preserve"> Look, you can't do this Mon. All right, if you do this, I'm, I'm gonna, I'm, I'm gonna.....</w:t>
      </w:r>
    </w:p>
    <w:p w:rsidR="00000000" w:rsidRDefault="007933C1">
      <w:r>
        <w:rPr>
          <w:b/>
        </w:rPr>
        <w:t>Monica:</w:t>
      </w:r>
      <w:r>
        <w:t xml:space="preserve"> You're gonna what?</w:t>
      </w:r>
    </w:p>
    <w:p w:rsidR="00000000" w:rsidRDefault="007933C1">
      <w:r>
        <w:rPr>
          <w:b/>
        </w:rPr>
        <w:t>Ross:</w:t>
      </w:r>
      <w:r>
        <w:t xml:space="preserve"> I'm gonna tell Mom.</w:t>
      </w:r>
    </w:p>
    <w:p w:rsidR="00000000" w:rsidRDefault="007933C1">
      <w:r>
        <w:rPr>
          <w:b/>
        </w:rPr>
        <w:t>Rachel:</w:t>
      </w:r>
      <w:r>
        <w:t xml:space="preserve"> Honey, I'm sorry, but he's right. I love </w:t>
      </w:r>
      <w:r>
        <w:t>you, but you're crazy.</w:t>
      </w:r>
    </w:p>
    <w:p w:rsidR="00000000" w:rsidRDefault="007933C1">
      <w:r>
        <w:rPr>
          <w:b/>
        </w:rPr>
        <w:t>Ross:</w:t>
      </w:r>
      <w:r>
        <w:t xml:space="preserve"> Crazy.</w:t>
      </w:r>
    </w:p>
    <w:p w:rsidR="00000000" w:rsidRDefault="007933C1">
      <w:r>
        <w:rPr>
          <w:b/>
        </w:rPr>
        <w:t>Monica:</w:t>
      </w:r>
      <w:r>
        <w:t xml:space="preserve"> What?! Why? Why is this crazy? So this isn't the ideal way to something....</w:t>
      </w:r>
    </w:p>
    <w:p w:rsidR="00000000" w:rsidRDefault="007933C1">
      <w:r>
        <w:rPr>
          <w:b/>
        </w:rPr>
        <w:t>Ross:</w:t>
      </w:r>
      <w:r>
        <w:t xml:space="preserve"> (interrupting her) Oh, it's not the ideal way...</w:t>
      </w:r>
    </w:p>
    <w:p w:rsidR="00000000" w:rsidRDefault="007933C1">
      <w:r>
        <w:rPr>
          <w:b/>
        </w:rPr>
        <w:t>Monica:</w:t>
      </w:r>
      <w:r>
        <w:t xml:space="preserve"> Lips moving, still talking. I mean it may not be ideal, but I'm so ready.</w:t>
      </w:r>
      <w:r>
        <w:t xml:space="preserve"> No, I-I-I see the way Ben looks at you. It makes me ache, you know?</w:t>
      </w:r>
    </w:p>
    <w:p w:rsidR="00000000" w:rsidRDefault="007933C1">
      <w:r>
        <w:rPr>
          <w:b/>
        </w:rPr>
        <w:t>Joey:</w:t>
      </w:r>
      <w:r>
        <w:t xml:space="preserve"> Check it out!! Jam crackers!</w:t>
      </w:r>
    </w:p>
    <w:p w:rsidR="00000000" w:rsidRDefault="007933C1">
      <w:r>
        <w:rPr>
          <w:b/>
        </w:rPr>
        <w:t>Monica:</w:t>
      </w:r>
      <w:r>
        <w:t xml:space="preserve"> Okay, all right, how's this? 27. Italian-American guy. He's an actor, born in Queens. Wow, big family, seven sisters, and he's the only....boy. </w:t>
      </w:r>
      <w:r>
        <w:t>(they all turn and look at Joey) Oh my God, under personal comments: 'New York Knicks, rule!'</w:t>
      </w:r>
    </w:p>
    <w:p w:rsidR="00000000" w:rsidRDefault="007933C1">
      <w:r>
        <w:rPr>
          <w:b/>
        </w:rPr>
        <w:t>Joey:</w:t>
      </w:r>
      <w:r>
        <w:t xml:space="preserve"> Yeah, the Knicks rule!</w:t>
      </w:r>
    </w:p>
    <w:p w:rsidR="00000000" w:rsidRDefault="007933C1">
      <w:r>
        <w:rPr>
          <w:b/>
        </w:rPr>
        <w:t>Monica:</w:t>
      </w:r>
      <w:r>
        <w:t xml:space="preserve"> Joey, this is you!</w:t>
      </w:r>
    </w:p>
    <w:p w:rsidR="00000000" w:rsidRDefault="007933C1">
      <w:r>
        <w:rPr>
          <w:b/>
        </w:rPr>
        <w:t>Joey:</w:t>
      </w:r>
      <w:r>
        <w:t xml:space="preserve"> Let me see. (goes over and looks at the form) Oh, right.</w:t>
      </w:r>
    </w:p>
    <w:p w:rsidR="00000000" w:rsidRDefault="007933C1">
      <w:r>
        <w:rPr>
          <w:b/>
        </w:rPr>
        <w:t>Rachel:</w:t>
      </w:r>
      <w:r>
        <w:t xml:space="preserve"> When did you go to a sperm bank?</w:t>
      </w:r>
    </w:p>
    <w:p w:rsidR="00000000" w:rsidRDefault="007933C1">
      <w:r>
        <w:rPr>
          <w:b/>
        </w:rPr>
        <w:t>Jo</w:t>
      </w:r>
      <w:r>
        <w:rPr>
          <w:b/>
        </w:rPr>
        <w:t>ey:</w:t>
      </w:r>
      <w:r>
        <w:t xml:space="preserve"> Well, right after I did that sex study down at NYU. (to Chandler) Hey, Remember that sweater I gave you for your birthday?</w:t>
      </w:r>
    </w:p>
    <w:p w:rsidR="00000000" w:rsidRDefault="007933C1">
      <w:r>
        <w:rPr>
          <w:b/>
        </w:rPr>
        <w:t>Chandler:</w:t>
      </w:r>
      <w:r>
        <w:t xml:space="preserve"> And that's how you bought it?</w:t>
      </w:r>
    </w:p>
    <w:p w:rsidR="00000000" w:rsidRDefault="007933C1">
      <w:r>
        <w:rPr>
          <w:b/>
        </w:rPr>
        <w:t>Joey:</w:t>
      </w:r>
      <w:r>
        <w:t xml:space="preserve"> Noooo, that's what I was wearing when I donated. I'm kinda surprised there's any of</w:t>
      </w:r>
      <w:r>
        <w:t xml:space="preserve"> my boys left.</w:t>
      </w:r>
    </w:p>
    <w:p w:rsidR="00000000" w:rsidRDefault="007933C1">
      <w:r>
        <w:rPr>
          <w:b/>
        </w:rPr>
        <w:t>Monica:</w:t>
      </w:r>
      <w:r>
        <w:t xml:space="preserve"> Well, honey, it is pretty competitive. I mean I've got an actual rocket scientist here.</w:t>
      </w:r>
    </w:p>
    <w:p w:rsidR="00000000" w:rsidRDefault="007933C1">
      <w:r>
        <w:rPr>
          <w:b/>
        </w:rPr>
        <w:t>Joey:</w:t>
      </w:r>
      <w:r>
        <w:t xml:space="preserve"> Maybe, I should call this place and get them to put my 'Days of Our Lives' on here. You know, juice this puppy up a little.</w:t>
      </w:r>
    </w:p>
    <w:p w:rsidR="00000000" w:rsidRDefault="007933C1">
      <w:r>
        <w:rPr>
          <w:b/>
        </w:rPr>
        <w:t>Phoebe:</w:t>
      </w:r>
      <w:r>
        <w:t xml:space="preserve"> (enteri</w:t>
      </w:r>
      <w:r>
        <w:t>ng) Hellooo!</w:t>
      </w:r>
    </w:p>
    <w:p w:rsidR="00000000" w:rsidRDefault="007933C1">
      <w:r>
        <w:rPr>
          <w:b/>
        </w:rPr>
        <w:t>All:</w:t>
      </w:r>
      <w:r>
        <w:t xml:space="preserve"> Hey.</w:t>
      </w:r>
    </w:p>
    <w:p w:rsidR="00000000" w:rsidRDefault="007933C1">
      <w:r>
        <w:rPr>
          <w:b/>
        </w:rPr>
        <w:t>Ross:</w:t>
      </w:r>
      <w:r>
        <w:t xml:space="preserve"> How's the maniac?</w:t>
      </w:r>
    </w:p>
    <w:p w:rsidR="00000000" w:rsidRDefault="007933C1">
      <w:r>
        <w:rPr>
          <w:b/>
        </w:rPr>
        <w:t>Phoebe:</w:t>
      </w:r>
      <w:r>
        <w:t xml:space="preserve"> Oh, well he's yummy. We did a little kissin'.</w:t>
      </w:r>
    </w:p>
    <w:p w:rsidR="00000000" w:rsidRDefault="007933C1">
      <w:r>
        <w:rPr>
          <w:b/>
        </w:rPr>
        <w:t>Rachel:</w:t>
      </w:r>
      <w:r>
        <w:t xml:space="preserve"> Phoebe, what are you doing?</w:t>
      </w:r>
    </w:p>
    <w:p w:rsidR="00000000" w:rsidRDefault="007933C1">
      <w:r>
        <w:rPr>
          <w:b/>
        </w:rPr>
        <w:t>Phoebe:</w:t>
      </w:r>
      <w:r>
        <w:t xml:space="preserve"> Oh, no, no, no, no. You know what, he's not into that stuff anymore. He quit for me.</w:t>
      </w:r>
    </w:p>
    <w:p w:rsidR="00000000" w:rsidRDefault="007933C1">
      <w:r>
        <w:rPr>
          <w:b/>
        </w:rPr>
        <w:t>Rachel:</w:t>
      </w:r>
      <w:r>
        <w:t xml:space="preserve"> Pheebs, this guy h</w:t>
      </w:r>
      <w:r>
        <w:t>as been obsessed with your sister, for God knows how long, okay, you don't just give up something like that.</w:t>
      </w:r>
    </w:p>
    <w:p w:rsidR="00000000" w:rsidRDefault="007933C1">
      <w:r>
        <w:rPr>
          <w:b/>
        </w:rPr>
        <w:t>Phoebe:</w:t>
      </w:r>
      <w:r>
        <w:t xml:space="preserve"> Look, he gave me his night vision goggles and everything.</w:t>
      </w:r>
    </w:p>
    <w:p w:rsidR="00000000" w:rsidRDefault="007933C1">
      <w:r>
        <w:rPr>
          <w:b/>
        </w:rPr>
        <w:t>Ross:</w:t>
      </w:r>
      <w:r>
        <w:t xml:space="preserve"> You're taking the word of a guy who has night vision goggles?</w:t>
      </w:r>
    </w:p>
    <w:p w:rsidR="00000000" w:rsidRDefault="007933C1">
      <w:r>
        <w:rPr>
          <w:b/>
        </w:rPr>
        <w:t>Phoebe:</w:t>
      </w:r>
      <w:r>
        <w:t xml:space="preserve"> What,</w:t>
      </w:r>
      <w:r>
        <w:t xml:space="preserve"> he's not still following her. Do you think he is still following her?</w:t>
      </w:r>
    </w:p>
    <w:p w:rsidR="00000000" w:rsidRDefault="007933C1">
      <w:r>
        <w:rPr>
          <w:b/>
        </w:rPr>
        <w:t>Chandler:</w:t>
      </w:r>
      <w:r>
        <w:t xml:space="preserve"> Pheebs, wake up and smell the restraining order.</w:t>
      </w:r>
    </w:p>
    <w:p w:rsidR="00000000" w:rsidRDefault="007933C1">
      <w:r>
        <w:rPr>
          <w:b/>
        </w:rPr>
        <w:t>Phoebe:</w:t>
      </w:r>
      <w:r>
        <w:t xml:space="preserve"> What are you saying I should do?</w:t>
      </w:r>
    </w:p>
    <w:p w:rsidR="00000000" w:rsidRDefault="007933C1">
      <w:r>
        <w:rPr>
          <w:b/>
        </w:rPr>
        <w:t>Monica:</w:t>
      </w:r>
      <w:r>
        <w:t xml:space="preserve"> I think, that if you really like this guy, you should just trust him.</w:t>
      </w:r>
    </w:p>
    <w:p w:rsidR="00000000" w:rsidRDefault="007933C1">
      <w:r>
        <w:rPr>
          <w:b/>
        </w:rPr>
        <w:t>Phoebe:</w:t>
      </w:r>
      <w:r>
        <w:t xml:space="preserve"> Thank you, Monica.</w:t>
      </w:r>
    </w:p>
    <w:p w:rsidR="00000000" w:rsidRDefault="007933C1">
      <w:r>
        <w:rPr>
          <w:b/>
        </w:rPr>
        <w:t>Joey:</w:t>
      </w:r>
      <w:r>
        <w:t xml:space="preserve"> Orrr, you could follow him and see where he goes.</w:t>
      </w:r>
    </w:p>
    <w:p w:rsidR="00000000" w:rsidRDefault="007933C1">
      <w:r>
        <w:rPr>
          <w:b/>
        </w:rPr>
        <w:t>Monica:</w:t>
      </w:r>
      <w:r>
        <w:t xml:space="preserve"> Oh, that's what I would do, forget mine.</w:t>
      </w:r>
    </w:p>
    <w:p w:rsidR="00000000" w:rsidRDefault="007933C1">
      <w:r>
        <w:t>[Scene: Central Perk]</w:t>
      </w:r>
    </w:p>
    <w:p w:rsidR="00000000" w:rsidRDefault="007933C1">
      <w:r>
        <w:rPr>
          <w:b/>
        </w:rPr>
        <w:t>Rachel:</w:t>
      </w:r>
      <w:r>
        <w:t xml:space="preserve"> Oh my God, what happened? (points to the cast on Janice's wrist) </w:t>
      </w:r>
    </w:p>
    <w:p w:rsidR="00000000" w:rsidRDefault="007933C1">
      <w:r>
        <w:rPr>
          <w:b/>
        </w:rPr>
        <w:t>Janice:</w:t>
      </w:r>
      <w:r>
        <w:t xml:space="preserve"> Oh. God, crazy Chandler. He</w:t>
      </w:r>
      <w:r>
        <w:t xml:space="preserve"> spun me...off...the...bed!</w:t>
      </w:r>
    </w:p>
    <w:p w:rsidR="00000000" w:rsidRDefault="007933C1">
      <w:r>
        <w:rPr>
          <w:b/>
        </w:rPr>
        <w:t>Rachel:</w:t>
      </w:r>
      <w:r>
        <w:t xml:space="preserve"> Wow! Spinning that sounds like fun.</w:t>
      </w:r>
    </w:p>
    <w:p w:rsidR="00000000" w:rsidRDefault="007933C1">
      <w:r>
        <w:rPr>
          <w:b/>
        </w:rPr>
        <w:t>Janice:</w:t>
      </w:r>
      <w:r>
        <w:t xml:space="preserve"> Oh, (laughs) I wish. No, you know he was just trying Ross's Hug and Roll thing. </w:t>
      </w:r>
    </w:p>
    <w:p w:rsidR="00000000" w:rsidRDefault="007933C1">
      <w:r>
        <w:rPr>
          <w:b/>
        </w:rPr>
        <w:t>Rachel:</w:t>
      </w:r>
      <w:r>
        <w:t xml:space="preserve"> (turns around, not amused) Ross's what?</w:t>
      </w:r>
    </w:p>
    <w:p w:rsidR="00000000" w:rsidRDefault="007933C1">
      <w:r>
        <w:rPr>
          <w:b/>
        </w:rPr>
        <w:t>Janice:</w:t>
      </w:r>
      <w:r>
        <w:t xml:space="preserve"> You know what, where he hugs you and ki</w:t>
      </w:r>
      <w:r>
        <w:t>nda rolls you away and... Oh... my....God.</w:t>
      </w:r>
    </w:p>
    <w:p w:rsidR="00000000" w:rsidRDefault="007933C1">
      <w:r>
        <w:t xml:space="preserve">[Scene: Subway station, Phoebe is following Malcom by finding behind the pillars until she comes up to one with a wire mesh garbage can next to it. Malcom stops and starts walking the other way and passes Phoebe, </w:t>
      </w:r>
      <w:r>
        <w:t>who quick tries to hide behind the garbage can. But, Malcom sees her.]</w:t>
      </w:r>
    </w:p>
    <w:p w:rsidR="00000000" w:rsidRDefault="007933C1">
      <w:r>
        <w:rPr>
          <w:b/>
        </w:rPr>
        <w:t>Malcom:</w:t>
      </w:r>
      <w:r>
        <w:t xml:space="preserve"> Phoebe?</w:t>
      </w:r>
    </w:p>
    <w:p w:rsidR="00000000" w:rsidRDefault="007933C1">
      <w:r>
        <w:rPr>
          <w:b/>
        </w:rPr>
        <w:t>Phoebe:</w:t>
      </w:r>
      <w:r>
        <w:t xml:space="preserve"> Yes? Yes! Oh.</w:t>
      </w:r>
    </w:p>
    <w:p w:rsidR="00000000" w:rsidRDefault="007933C1">
      <w:r>
        <w:rPr>
          <w:b/>
        </w:rPr>
        <w:t>Malcom:</w:t>
      </w:r>
      <w:r>
        <w:t xml:space="preserve"> What are you doing?</w:t>
      </w:r>
    </w:p>
    <w:p w:rsidR="00000000" w:rsidRDefault="007933C1">
      <w:r>
        <w:rPr>
          <w:b/>
        </w:rPr>
        <w:t>Phoebe:</w:t>
      </w:r>
      <w:r>
        <w:t xml:space="preserve"> Oh, I was just here looking for, um, my um, my part of an old sandwich. Oh, here it is! Oh. (picks one up out o</w:t>
      </w:r>
      <w:r>
        <w:t xml:space="preserve">f the garbage can.) </w:t>
      </w:r>
    </w:p>
    <w:p w:rsidR="00000000" w:rsidRDefault="007933C1">
      <w:r>
        <w:rPr>
          <w:b/>
        </w:rPr>
        <w:t>Malcom:</w:t>
      </w:r>
      <w:r>
        <w:t xml:space="preserve"> Were you following me?</w:t>
      </w:r>
    </w:p>
    <w:p w:rsidR="00000000" w:rsidRDefault="007933C1">
      <w:r>
        <w:rPr>
          <w:b/>
        </w:rPr>
        <w:t>Phoebe:</w:t>
      </w:r>
      <w:r>
        <w:t xml:space="preserve"> Um, perhaps. Yes! Yes, I'm sorry, I'm sorry. I was just afraid that you were still hung up on my sister.</w:t>
      </w:r>
    </w:p>
    <w:p w:rsidR="00000000" w:rsidRDefault="007933C1">
      <w:r>
        <w:rPr>
          <w:b/>
        </w:rPr>
        <w:t>Malcom:</w:t>
      </w:r>
      <w:r>
        <w:t xml:space="preserve"> So you spied on me. I can't believe you don't trust me. (Ursula walks past, and Mal</w:t>
      </w:r>
      <w:r>
        <w:t xml:space="preserve">com finds behind the pillar) </w:t>
      </w:r>
    </w:p>
    <w:p w:rsidR="00000000" w:rsidRDefault="007933C1">
      <w:r>
        <w:rPr>
          <w:b/>
        </w:rPr>
        <w:t>Phoebe:</w:t>
      </w:r>
      <w:r>
        <w:t xml:space="preserve"> Oh well, what do you know, there goes my identical twin sister. Just walkin' along looking like me. What, is this just like a freakish coincidence, or did you know she takes this train?</w:t>
      </w:r>
    </w:p>
    <w:p w:rsidR="00000000" w:rsidRDefault="007933C1">
      <w:r>
        <w:rPr>
          <w:b/>
        </w:rPr>
        <w:t>Malcom:</w:t>
      </w:r>
      <w:r>
        <w:t xml:space="preserve"> I'm sorry. I'm sorry. I </w:t>
      </w:r>
      <w:r>
        <w:t>tried to stop, but I couldn't. I'm so pathetic.</w:t>
      </w:r>
    </w:p>
    <w:p w:rsidR="00000000" w:rsidRDefault="007933C1">
      <w:r>
        <w:rPr>
          <w:b/>
        </w:rPr>
        <w:t>Phoebe:</w:t>
      </w:r>
      <w:r>
        <w:t xml:space="preserve"> No, no, it's not your fault. You know it's partly my fault, 'cause I made you quit cold turkey. Sorry, no. Okay, well, I mean, I can't date you anymore, 'cause your, you know (in a high pitched voice)</w:t>
      </w:r>
      <w:r>
        <w:t xml:space="preserve"> Wow! But um, but I will definitely, definitely help you get over my sister. Okay, stalk me for a while. Huh? Yeah, and, and, and, I'll be like an Ursula patch.</w:t>
      </w:r>
    </w:p>
    <w:p w:rsidR="00000000" w:rsidRDefault="007933C1">
      <w:r>
        <w:rPr>
          <w:b/>
        </w:rPr>
        <w:t>Malcom:</w:t>
      </w:r>
      <w:r>
        <w:t xml:space="preserve"> Uh-huh, I don't know.</w:t>
      </w:r>
    </w:p>
    <w:p w:rsidR="00000000" w:rsidRDefault="007933C1">
      <w:r>
        <w:rPr>
          <w:b/>
        </w:rPr>
        <w:t>Phoebe:</w:t>
      </w:r>
      <w:r>
        <w:t xml:space="preserve"> Yeah, just, okay, look I'm going. Um, come on. Op, op, be</w:t>
      </w:r>
      <w:r>
        <w:t xml:space="preserve">hind the pillar, which way am I gonna go? </w:t>
      </w:r>
    </w:p>
    <w:p w:rsidR="00000000" w:rsidRDefault="007933C1">
      <w:r>
        <w:t>[Scene: Monica and Rachel's, Joey is entering]</w:t>
      </w:r>
    </w:p>
    <w:p w:rsidR="00000000" w:rsidRDefault="007933C1">
      <w:r>
        <w:rPr>
          <w:b/>
        </w:rPr>
        <w:t>Joey:</w:t>
      </w:r>
      <w:r>
        <w:t xml:space="preserve"> Hey.</w:t>
      </w:r>
    </w:p>
    <w:p w:rsidR="00000000" w:rsidRDefault="007933C1">
      <w:r>
        <w:t>Monica: Hey.</w:t>
      </w:r>
    </w:p>
    <w:p w:rsidR="00000000" w:rsidRDefault="007933C1">
      <w:r>
        <w:rPr>
          <w:b/>
        </w:rPr>
        <w:t>Joey:</w:t>
      </w:r>
      <w:r>
        <w:t xml:space="preserve"> Where you going?</w:t>
      </w:r>
    </w:p>
    <w:p w:rsidR="00000000" w:rsidRDefault="007933C1">
      <w:r>
        <w:rPr>
          <w:b/>
        </w:rPr>
        <w:t>Monica:</w:t>
      </w:r>
      <w:r>
        <w:t xml:space="preserve"> To the bank.</w:t>
      </w:r>
    </w:p>
    <w:p w:rsidR="00000000" w:rsidRDefault="007933C1">
      <w:r>
        <w:rPr>
          <w:b/>
        </w:rPr>
        <w:t>Joey:</w:t>
      </w:r>
      <w:r>
        <w:t xml:space="preserve"> Sperm or regular?</w:t>
      </w:r>
    </w:p>
    <w:p w:rsidR="00000000" w:rsidRDefault="007933C1">
      <w:r>
        <w:rPr>
          <w:b/>
        </w:rPr>
        <w:t>Monica:</w:t>
      </w:r>
      <w:r>
        <w:t xml:space="preserve"> Sperm.</w:t>
      </w:r>
    </w:p>
    <w:p w:rsidR="00000000" w:rsidRDefault="007933C1">
      <w:r>
        <w:rPr>
          <w:b/>
        </w:rPr>
        <w:t>Joey:</w:t>
      </w:r>
      <w:r>
        <w:t xml:space="preserve"> So you're really doing this, huh?</w:t>
      </w:r>
    </w:p>
    <w:p w:rsidR="00000000" w:rsidRDefault="007933C1">
      <w:r>
        <w:rPr>
          <w:b/>
        </w:rPr>
        <w:t>Monica:</w:t>
      </w:r>
      <w:r>
        <w:t xml:space="preserve"> Oh yeah, pi</w:t>
      </w:r>
      <w:r>
        <w:t xml:space="preserve">cked a guy, 37135. </w:t>
      </w:r>
    </w:p>
    <w:p w:rsidR="00000000" w:rsidRDefault="007933C1">
      <w:r>
        <w:rPr>
          <w:b/>
        </w:rPr>
        <w:t>Joey:</w:t>
      </w:r>
      <w:r>
        <w:t xml:space="preserve"> Sounds nice.</w:t>
      </w:r>
    </w:p>
    <w:p w:rsidR="00000000" w:rsidRDefault="007933C1">
      <w:r>
        <w:rPr>
          <w:b/>
        </w:rPr>
        <w:t>Monica:</w:t>
      </w:r>
      <w:r>
        <w:t xml:space="preserve"> 'Fraid so. Brown hair, green eyes...</w:t>
      </w:r>
    </w:p>
    <w:p w:rsidR="00000000" w:rsidRDefault="007933C1">
      <w:r>
        <w:rPr>
          <w:b/>
        </w:rPr>
        <w:t>Joey:</w:t>
      </w:r>
      <w:r>
        <w:t xml:space="preserve"> No kiddin', hmm. </w:t>
      </w:r>
    </w:p>
    <w:p w:rsidR="00000000" w:rsidRDefault="007933C1">
      <w:r>
        <w:t>Monica: What?</w:t>
      </w:r>
    </w:p>
    <w:p w:rsidR="00000000" w:rsidRDefault="007933C1">
      <w:r>
        <w:rPr>
          <w:b/>
        </w:rPr>
        <w:t>Joey:</w:t>
      </w:r>
      <w:r>
        <w:t xml:space="preserve"> No, I-I figured you would've picked a blond guy.</w:t>
      </w:r>
    </w:p>
    <w:p w:rsidR="00000000" w:rsidRDefault="007933C1">
      <w:r>
        <w:rPr>
          <w:b/>
        </w:rPr>
        <w:t>Monica:</w:t>
      </w:r>
      <w:r>
        <w:t xml:space="preserve"> Really? Why?</w:t>
      </w:r>
    </w:p>
    <w:p w:rsidR="00000000" w:rsidRDefault="007933C1">
      <w:r>
        <w:rPr>
          <w:b/>
        </w:rPr>
        <w:t>Joey:</w:t>
      </w:r>
      <w:r>
        <w:t xml:space="preserve"> I don't know, I just always pictured you ending up w</w:t>
      </w:r>
      <w:r>
        <w:t>ith one of those tall, smart blond guys, name like.... Hoyt.</w:t>
      </w:r>
    </w:p>
    <w:p w:rsidR="00000000" w:rsidRDefault="007933C1">
      <w:r>
        <w:t>Monica: Hoyt?</w:t>
      </w:r>
    </w:p>
    <w:p w:rsidR="00000000" w:rsidRDefault="007933C1">
      <w:r>
        <w:rPr>
          <w:b/>
        </w:rPr>
        <w:t>Joey:</w:t>
      </w:r>
      <w:r>
        <w:t xml:space="preserve"> It's a name, yeah. I saw you, you know, in this great house with a big pool.</w:t>
      </w:r>
    </w:p>
    <w:p w:rsidR="00000000" w:rsidRDefault="007933C1">
      <w:r>
        <w:rPr>
          <w:b/>
        </w:rPr>
        <w:t>Monica:</w:t>
      </w:r>
      <w:r>
        <w:t xml:space="preserve"> Really, is he a swimmer?</w:t>
      </w:r>
    </w:p>
    <w:p w:rsidR="00000000" w:rsidRDefault="007933C1">
      <w:r>
        <w:rPr>
          <w:b/>
        </w:rPr>
        <w:t>Joey:</w:t>
      </w:r>
      <w:r>
        <w:t xml:space="preserve"> He's got the body for it.</w:t>
      </w:r>
    </w:p>
    <w:p w:rsidR="00000000" w:rsidRDefault="007933C1">
      <w:r>
        <w:rPr>
          <w:b/>
        </w:rPr>
        <w:t>Monica:</w:t>
      </w:r>
      <w:r>
        <w:t xml:space="preserve"> I like that. (Joey starts</w:t>
      </w:r>
      <w:r>
        <w:t xml:space="preserve"> laughing) What?</w:t>
      </w:r>
    </w:p>
    <w:p w:rsidR="00000000" w:rsidRDefault="007933C1">
      <w:r>
        <w:rPr>
          <w:b/>
        </w:rPr>
        <w:t>Joey:</w:t>
      </w:r>
      <w:r>
        <w:t xml:space="preserve"> You guys have one of those signs that says: 'We don't swim in your toilet, so don't pee in our pool.', you know.</w:t>
      </w:r>
    </w:p>
    <w:p w:rsidR="00000000" w:rsidRDefault="007933C1">
      <w:r>
        <w:rPr>
          <w:b/>
        </w:rPr>
        <w:t>Monica:</w:t>
      </w:r>
      <w:r>
        <w:t xml:space="preserve"> We do not have one of those signs.</w:t>
      </w:r>
    </w:p>
    <w:p w:rsidR="00000000" w:rsidRDefault="007933C1">
      <w:r>
        <w:rPr>
          <w:b/>
        </w:rPr>
        <w:t>Joey:</w:t>
      </w:r>
      <w:r>
        <w:t xml:space="preserve"> Sure you do, it was a gift from me. Oh! And you have these three great </w:t>
      </w:r>
      <w:r>
        <w:t>kids.</w:t>
      </w:r>
    </w:p>
    <w:p w:rsidR="00000000" w:rsidRDefault="007933C1">
      <w:r>
        <w:rPr>
          <w:b/>
        </w:rPr>
        <w:t>Monica:</w:t>
      </w:r>
      <w:r>
        <w:t xml:space="preserve"> Two girls and a boy?</w:t>
      </w:r>
    </w:p>
    <w:p w:rsidR="00000000" w:rsidRDefault="007933C1">
      <w:r>
        <w:rPr>
          <w:b/>
        </w:rPr>
        <w:t>Joey:</w:t>
      </w:r>
      <w:r>
        <w:t xml:space="preserve"> Yeah!</w:t>
      </w:r>
    </w:p>
    <w:p w:rsidR="00000000" w:rsidRDefault="007933C1">
      <w:r>
        <w:rPr>
          <w:b/>
        </w:rPr>
        <w:t>Monica:</w:t>
      </w:r>
      <w:r>
        <w:t xml:space="preserve"> And, and, and they wear those little water wings, you know. And they're, they're running around on the deck. Then Hoyt wraps this big towel around all three of them.</w:t>
      </w:r>
    </w:p>
    <w:p w:rsidR="00000000" w:rsidRDefault="007933C1">
      <w:r>
        <w:rPr>
          <w:b/>
        </w:rPr>
        <w:t>Joey:</w:t>
      </w:r>
      <w:r>
        <w:t xml:space="preserve"> Sure! (Monica gets very depre</w:t>
      </w:r>
      <w:r>
        <w:t xml:space="preserve">ssed) But hey, you know this way sounds good too. </w:t>
      </w:r>
    </w:p>
    <w:p w:rsidR="00000000" w:rsidRDefault="007933C1">
      <w:r>
        <w:t>Monica: Yeah.</w:t>
      </w:r>
    </w:p>
    <w:p w:rsidR="00000000" w:rsidRDefault="007933C1">
      <w:r>
        <w:rPr>
          <w:b/>
        </w:rPr>
        <w:t>Joey:</w:t>
      </w:r>
      <w:r>
        <w:t xml:space="preserve"> Oh Monica. (goes over and hugs her, then looks at the form and stops hugging her.) Wow, this guy's an astronaut. That would've been cool, (sees Monica) for like a day. (hugs her again) </w:t>
      </w:r>
      <w:r>
        <w:t>.</w:t>
      </w:r>
    </w:p>
    <w:p w:rsidR="00000000" w:rsidRDefault="007933C1">
      <w:r>
        <w:t>Closing Credits</w:t>
      </w:r>
    </w:p>
    <w:p w:rsidR="00000000" w:rsidRDefault="007933C1">
      <w:r>
        <w:t>[Scene: Monica and Rachel's, Joey is finishing off the last of the jam]</w:t>
      </w:r>
    </w:p>
    <w:p w:rsidR="00000000" w:rsidRDefault="007933C1">
      <w:r>
        <w:rPr>
          <w:b/>
        </w:rPr>
        <w:t>Joey:</w:t>
      </w:r>
      <w:r>
        <w:t xml:space="preserve"> I called the sperm bank today, they haven't sold a single unit of Tribianni. Nobody wants my product. I mean, I-I-I don't get it (tries to drink the rest of the</w:t>
      </w:r>
      <w:r>
        <w:t xml:space="preserve"> jam out of the jar and gets it all over his face, on his chin, nose, etc.) Maybe if they met me in person.</w:t>
      </w:r>
    </w:p>
    <w:p w:rsidR="00000000" w:rsidRDefault="007933C1">
      <w:r>
        <w:rPr>
          <w:b/>
        </w:rPr>
        <w:t>Rachel:</w:t>
      </w:r>
      <w:r>
        <w:t xml:space="preserve"> Honey, you got a little thing on your... (points to her whole face) </w:t>
      </w:r>
    </w:p>
    <w:p w:rsidR="00000000" w:rsidRDefault="007933C1">
      <w:r>
        <w:rPr>
          <w:b/>
        </w:rPr>
        <w:t>Joey:</w:t>
      </w:r>
      <w:r>
        <w:t xml:space="preserve"> (wipes a little jam from the corner of his mouth) Did I get it?</w:t>
      </w:r>
    </w:p>
    <w:p w:rsidR="00000000" w:rsidRDefault="007933C1">
      <w:r>
        <w:t>R</w:t>
      </w:r>
      <w:r>
        <w:t>achel: Yeah.</w:t>
      </w:r>
    </w:p>
    <w:p w:rsidR="00000000" w:rsidRDefault="007933C1">
      <w:r>
        <w:rPr>
          <w:b/>
        </w:rPr>
        <w:t>Ross:</w:t>
      </w:r>
      <w:r>
        <w:t xml:space="preserve"> (entering) Hello. </w:t>
      </w:r>
    </w:p>
    <w:p w:rsidR="00000000" w:rsidRDefault="007933C1">
      <w:r>
        <w:rPr>
          <w:b/>
        </w:rPr>
        <w:t>Rachel:</w:t>
      </w:r>
      <w:r>
        <w:t xml:space="preserve"> Hello.</w:t>
      </w:r>
    </w:p>
    <w:p w:rsidR="00000000" w:rsidRDefault="007933C1">
      <w:r>
        <w:rPr>
          <w:b/>
        </w:rPr>
        <w:t>Ross:</w:t>
      </w:r>
      <w:r>
        <w:t xml:space="preserve"> (sees Joey) Hey. (walks into the living room) Uh, Chan, can I uh, can I talk to you for a second?</w:t>
      </w:r>
    </w:p>
    <w:p w:rsidR="00000000" w:rsidRDefault="007933C1">
      <w:r>
        <w:rPr>
          <w:b/>
        </w:rPr>
        <w:t>Chandler:</w:t>
      </w:r>
      <w:r>
        <w:t xml:space="preserve"> Sure. What's up?</w:t>
      </w:r>
    </w:p>
    <w:p w:rsidR="00000000" w:rsidRDefault="007933C1">
      <w:r>
        <w:rPr>
          <w:b/>
        </w:rPr>
        <w:t>Ross:</w:t>
      </w:r>
      <w:r>
        <w:t xml:space="preserve"> Just one uh, one additional relationship thought. Probably somethi</w:t>
      </w:r>
      <w:r>
        <w:t xml:space="preserve">ng your already familiar with, uh, women talk! (smacks Chandler over the head with a magazine) </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304 The One With The Metaphorical Tunnel</w:t>
      </w:r>
    </w:p>
    <w:p w:rsidR="00000000" w:rsidRDefault="007933C1"/>
    <w:p w:rsidR="00000000" w:rsidRDefault="007933C1">
      <w:r>
        <w:t>[Scene: Monica and Rachel's: everyone is there and they are watching an info-mercial that stars Joey.]</w:t>
      </w:r>
    </w:p>
    <w:p w:rsidR="00000000" w:rsidRDefault="007933C1">
      <w:r>
        <w:rPr>
          <w:b/>
        </w:rPr>
        <w:t>Host:</w:t>
      </w:r>
      <w:r>
        <w:t xml:space="preserve"> Wel</w:t>
      </w:r>
      <w:r>
        <w:t>come everybody, welcome to Amazing Discoveries!</w:t>
      </w:r>
    </w:p>
    <w:p w:rsidR="00000000" w:rsidRDefault="007933C1">
      <w:r>
        <w:rPr>
          <w:b/>
        </w:rPr>
        <w:t>Phoebe:</w:t>
      </w:r>
      <w:r>
        <w:t xml:space="preserve"> Oh, oh! It's on again!</w:t>
      </w:r>
    </w:p>
    <w:p w:rsidR="00000000" w:rsidRDefault="007933C1">
      <w:r>
        <w:rPr>
          <w:b/>
        </w:rPr>
        <w:t>Joey:</w:t>
      </w:r>
      <w:r>
        <w:t xml:space="preserve"> You guys, can we please not watch this all right.</w:t>
      </w:r>
    </w:p>
    <w:p w:rsidR="00000000" w:rsidRDefault="007933C1">
      <w:r>
        <w:rPr>
          <w:b/>
        </w:rPr>
        <w:t>All:</w:t>
      </w:r>
      <w:r>
        <w:t xml:space="preserve"> Shhhh!</w:t>
      </w:r>
    </w:p>
    <w:p w:rsidR="00000000" w:rsidRDefault="007933C1">
      <w:r>
        <w:rPr>
          <w:b/>
        </w:rPr>
        <w:t>Host:</w:t>
      </w:r>
      <w:r>
        <w:t xml:space="preserve"> Folks, has this ever happened to you. You go to the refrigerator to get a nice glass of milk, (Joey is </w:t>
      </w:r>
      <w:r>
        <w:t>in the background struggling to open a cartoon of milk) and these darn cartons are so flingin'-flangin' hard to open.</w:t>
      </w:r>
    </w:p>
    <w:p w:rsidR="00000000" w:rsidRDefault="007933C1">
      <w:r>
        <w:rPr>
          <w:b/>
        </w:rPr>
        <w:t>Joey:</w:t>
      </w:r>
      <w:r>
        <w:t xml:space="preserve"> (on tv) Oh, you said it Mike. (rips open the carton and spills milk on the counter) Aw! There's got to be a better way!</w:t>
      </w:r>
    </w:p>
    <w:p w:rsidR="00000000" w:rsidRDefault="007933C1">
      <w:r>
        <w:rPr>
          <w:b/>
        </w:rPr>
        <w:t>Mike:</w:t>
      </w:r>
      <w:r>
        <w:t xml:space="preserve"> And th</w:t>
      </w:r>
      <w:r>
        <w:t>ere is Kevin.</w:t>
      </w:r>
    </w:p>
    <w:p w:rsidR="00000000" w:rsidRDefault="007933C1">
      <w:r>
        <w:rPr>
          <w:b/>
        </w:rPr>
        <w:t>Joey:</w:t>
      </w:r>
      <w:r>
        <w:t xml:space="preserve"> Can we please turn this off?</w:t>
      </w:r>
    </w:p>
    <w:p w:rsidR="00000000" w:rsidRDefault="007933C1">
      <w:r>
        <w:rPr>
          <w:b/>
        </w:rPr>
        <w:t>Rachel:</w:t>
      </w:r>
      <w:r>
        <w:t xml:space="preserve"> Noo way, Kevin.</w:t>
      </w:r>
    </w:p>
    <w:p w:rsidR="00000000" w:rsidRDefault="007933C1">
      <w:r>
        <w:rPr>
          <w:b/>
        </w:rPr>
        <w:t>Mike:</w:t>
      </w:r>
      <w:r>
        <w:t xml:space="preserve"> There is a revolutionary new product that guarantees that you'll never have to open up milk cartons again. Meet the Milk Master 2000.</w:t>
      </w:r>
    </w:p>
    <w:p w:rsidR="00000000" w:rsidRDefault="007933C1">
      <w:r>
        <w:rPr>
          <w:b/>
        </w:rPr>
        <w:t>Ross:</w:t>
      </w:r>
      <w:r>
        <w:t xml:space="preserve"> (to Chandler) Are you intrigued?</w:t>
      </w:r>
    </w:p>
    <w:p w:rsidR="00000000" w:rsidRDefault="007933C1">
      <w:r>
        <w:rPr>
          <w:b/>
        </w:rPr>
        <w:t>Chan</w:t>
      </w:r>
      <w:r>
        <w:rPr>
          <w:b/>
        </w:rPr>
        <w:t>dler:</w:t>
      </w:r>
      <w:r>
        <w:t xml:space="preserve"> You're flingin'-flangin' right I am!</w:t>
      </w:r>
    </w:p>
    <w:p w:rsidR="00000000" w:rsidRDefault="007933C1">
      <w:r>
        <w:rPr>
          <w:b/>
        </w:rPr>
        <w:t>Mike:</w:t>
      </w:r>
      <w:r>
        <w:t xml:space="preserve"> Keep in mind, he's never used this product before, you're gonna see how easy this is to do. (to Kevin) Go ahead. ('Kevin' starts using the product, it is a spout that you jab into a paper milk carton so that</w:t>
      </w:r>
      <w:r>
        <w:t xml:space="preserve"> you don't have to rip it open.) This works with any milk carton.</w:t>
      </w:r>
    </w:p>
    <w:p w:rsidR="00000000" w:rsidRDefault="007933C1">
      <w:r>
        <w:rPr>
          <w:b/>
        </w:rPr>
        <w:t>Joey:</w:t>
      </w:r>
      <w:r>
        <w:t xml:space="preserve"> (on TV, finishing installing the Milk Master 2000) Wow, it is easy. (starts to poor the milk) Now, I can have milk everyday.</w:t>
      </w:r>
    </w:p>
    <w:p w:rsidR="00000000" w:rsidRDefault="007933C1">
      <w:r>
        <w:t xml:space="preserve">(They all start laughing at him) </w:t>
      </w:r>
    </w:p>
    <w:p w:rsidR="00000000" w:rsidRDefault="007933C1">
      <w:r>
        <w:t>Opening Credits</w:t>
      </w:r>
    </w:p>
    <w:p w:rsidR="00000000" w:rsidRDefault="007933C1">
      <w:r>
        <w:t>[Scene: C</w:t>
      </w:r>
      <w:r>
        <w:t>entral Perk, Chandler, Monica, Janice are sitting on the couch, and Phoebe is sitting next to them in the chair.]</w:t>
      </w:r>
    </w:p>
    <w:p w:rsidR="00000000" w:rsidRDefault="007933C1">
      <w:r>
        <w:rPr>
          <w:b/>
        </w:rPr>
        <w:t>Chandler:</w:t>
      </w:r>
      <w:r>
        <w:t xml:space="preserve"> Well, it's official there are no good movies.</w:t>
      </w:r>
    </w:p>
    <w:p w:rsidR="00000000" w:rsidRDefault="007933C1">
      <w:r>
        <w:rPr>
          <w:b/>
        </w:rPr>
        <w:t>Janice:</w:t>
      </w:r>
      <w:r>
        <w:t xml:space="preserve"> Well, let's go to a bad one and make out. (they start to kiss and lean back in</w:t>
      </w:r>
      <w:r>
        <w:t xml:space="preserve">to Monica.) </w:t>
      </w:r>
    </w:p>
    <w:p w:rsidR="00000000" w:rsidRDefault="007933C1">
      <w:r>
        <w:rPr>
          <w:b/>
        </w:rPr>
        <w:t>Monica:</w:t>
      </w:r>
      <w:r>
        <w:t xml:space="preserve"> Perhaps, you would like me to turn like this, (turns sideways on the couch) so that you can bunny bump against my back.</w:t>
      </w:r>
    </w:p>
    <w:p w:rsidR="00000000" w:rsidRDefault="007933C1">
      <w:r>
        <w:rPr>
          <w:b/>
        </w:rPr>
        <w:t>Joey:</w:t>
      </w:r>
      <w:r>
        <w:t xml:space="preserve"> (entering) Hey!</w:t>
      </w:r>
    </w:p>
    <w:p w:rsidR="00000000" w:rsidRDefault="007933C1">
      <w:r>
        <w:t>Phoebe: Hey.</w:t>
      </w:r>
    </w:p>
    <w:p w:rsidR="00000000" w:rsidRDefault="007933C1">
      <w:r>
        <w:rPr>
          <w:b/>
        </w:rPr>
        <w:t>Chandler:</w:t>
      </w:r>
      <w:r>
        <w:t xml:space="preserve"> Hey, man. What's up?</w:t>
      </w:r>
    </w:p>
    <w:p w:rsidR="00000000" w:rsidRDefault="007933C1">
      <w:r>
        <w:rPr>
          <w:b/>
        </w:rPr>
        <w:t>Joey:</w:t>
      </w:r>
      <w:r>
        <w:t xml:space="preserve"> Maybe you can tell me. My agent would like </w:t>
      </w:r>
      <w:r>
        <w:t>to know why I didn't show up at the audition I didn't know I had today. The first good thing she gets me in weeks. How could you not give me the message?!</w:t>
      </w:r>
    </w:p>
    <w:p w:rsidR="00000000" w:rsidRDefault="007933C1">
      <w:r>
        <w:rPr>
          <w:b/>
        </w:rPr>
        <w:t>Chandler:</w:t>
      </w:r>
      <w:r>
        <w:t xml:space="preserve"> Well, I'll tell ya I do enjoy guilt, but, ah, it wasn't me.</w:t>
      </w:r>
    </w:p>
    <w:p w:rsidR="00000000" w:rsidRDefault="007933C1">
      <w:r>
        <w:rPr>
          <w:b/>
        </w:rPr>
        <w:t>Phoebe:</w:t>
      </w:r>
      <w:r>
        <w:t xml:space="preserve"> Yes, it was! It was him</w:t>
      </w:r>
      <w:r>
        <w:t xml:space="preserve">! Uh huh! (they all stare at her) Okay, it was me! </w:t>
      </w:r>
    </w:p>
    <w:p w:rsidR="00000000" w:rsidRDefault="007933C1">
      <w:r>
        <w:rPr>
          <w:b/>
        </w:rPr>
        <w:t>Joey:</w:t>
      </w:r>
      <w:r>
        <w:t xml:space="preserve"> How is it you?</w:t>
      </w:r>
    </w:p>
    <w:p w:rsidR="00000000" w:rsidRDefault="007933C1">
      <w:r>
        <w:rPr>
          <w:b/>
        </w:rPr>
        <w:t>Phoebe:</w:t>
      </w:r>
      <w:r>
        <w:t xml:space="preserve"> Well, it was just, it was all so crazy, you know. I mean, Chandler was in the closet, counting to 10, and he was up to 7 and I hadn't found a place to hide yet. I-I-I meant to</w:t>
      </w:r>
      <w:r>
        <w:t xml:space="preserve"> tell you, and I wrote it all down on my hand. See, all of it. (shows him her hand) </w:t>
      </w:r>
    </w:p>
    <w:p w:rsidR="00000000" w:rsidRDefault="007933C1">
      <w:r>
        <w:rPr>
          <w:b/>
        </w:rPr>
        <w:t>Joey:</w:t>
      </w:r>
      <w:r>
        <w:t xml:space="preserve"> Yep, that's my audition.</w:t>
      </w:r>
    </w:p>
    <w:p w:rsidR="00000000" w:rsidRDefault="007933C1">
      <w:r>
        <w:rPr>
          <w:b/>
        </w:rPr>
        <w:t>Monica:</w:t>
      </w:r>
      <w:r>
        <w:t xml:space="preserve"> See, now this is why I keep notepads everywhere.</w:t>
      </w:r>
    </w:p>
    <w:p w:rsidR="00000000" w:rsidRDefault="007933C1">
      <w:r>
        <w:rPr>
          <w:b/>
        </w:rPr>
        <w:t>Phoebe:</w:t>
      </w:r>
      <w:r>
        <w:t xml:space="preserve"> Yep, and that's why we don't invite you to play.</w:t>
      </w:r>
    </w:p>
    <w:p w:rsidR="00000000" w:rsidRDefault="007933C1">
      <w:r>
        <w:rPr>
          <w:b/>
        </w:rPr>
        <w:t>Janice:</w:t>
      </w:r>
      <w:r>
        <w:t xml:space="preserve"> What is the great </w:t>
      </w:r>
      <w:r>
        <w:t>tragedy here? You go get yourself another appointment.</w:t>
      </w:r>
    </w:p>
    <w:p w:rsidR="00000000" w:rsidRDefault="007933C1">
      <w:r>
        <w:rPr>
          <w:b/>
        </w:rPr>
        <w:t>Joey:</w:t>
      </w:r>
      <w:r>
        <w:t xml:space="preserve"> Well, Estelle tried, you know. The casting director told her that I missed my chance.</w:t>
      </w:r>
    </w:p>
    <w:p w:rsidR="00000000" w:rsidRDefault="007933C1">
      <w:r>
        <w:rPr>
          <w:b/>
        </w:rPr>
        <w:t>Phoebe:</w:t>
      </w:r>
      <w:r>
        <w:t xml:space="preserve"> That is unfair. I'll call her and tell her it was totally my fault.</w:t>
      </w:r>
    </w:p>
    <w:p w:rsidR="00000000" w:rsidRDefault="007933C1">
      <w:r>
        <w:rPr>
          <w:b/>
        </w:rPr>
        <w:t>Joey:</w:t>
      </w:r>
      <w:r>
        <w:t xml:space="preserve"> Pheebs, you can't do that. </w:t>
      </w:r>
      <w:r>
        <w:t>The casting director doesn't talk to friends, she only talks to agents.</w:t>
      </w:r>
    </w:p>
    <w:p w:rsidR="00000000" w:rsidRDefault="007933C1">
      <w:r>
        <w:rPr>
          <w:b/>
        </w:rPr>
        <w:t>Phoebe:</w:t>
      </w:r>
      <w:r>
        <w:t xml:space="preserve"> What a sad little life she must lead. Okay, ooh (starts dialing) . </w:t>
      </w:r>
    </w:p>
    <w:p w:rsidR="00000000" w:rsidRDefault="007933C1">
      <w:r>
        <w:rPr>
          <w:b/>
        </w:rPr>
        <w:t>Joey:</w:t>
      </w:r>
      <w:r>
        <w:t xml:space="preserve"> What, what are you doing? What are you doing?</w:t>
      </w:r>
    </w:p>
    <w:p w:rsidR="00000000" w:rsidRDefault="007933C1">
      <w:r>
        <w:rPr>
          <w:b/>
        </w:rPr>
        <w:t>Phoebe:</w:t>
      </w:r>
      <w:r>
        <w:t xml:space="preserve"> No, no, no, I know, I know, ooh. (on the phone i</w:t>
      </w:r>
      <w:r>
        <w:t>n a different voice) 'Hi, this is Katelynn, from Phoebe Buffay's office. Um, is um, Ann there for Phoebe, she'll know what it's about.'</w:t>
      </w:r>
    </w:p>
    <w:p w:rsidR="00000000" w:rsidRDefault="007933C1">
      <w:r>
        <w:rPr>
          <w:b/>
        </w:rPr>
        <w:t>Joey:</w:t>
      </w:r>
      <w:r>
        <w:t xml:space="preserve"> Hang up, hang up. (reaches with his good arm, but Phoebe grabs it and he tries to reach the phone with his other a</w:t>
      </w:r>
      <w:r>
        <w:t xml:space="preserve">rm but can't because of the sling.) </w:t>
      </w:r>
    </w:p>
    <w:p w:rsidR="00000000" w:rsidRDefault="007933C1">
      <w:r>
        <w:rPr>
          <w:b/>
        </w:rPr>
        <w:t>Phoebe:</w:t>
      </w:r>
      <w:r>
        <w:t xml:space="preserve"> (on phone) 'Annie! Hi. Listen we got a problem with Joey Tribbiani, apparently he missed his audition. Who did you speak to in my office? Estelle, no, I don't know what I'm going to do with her. No. All right, s</w:t>
      </w:r>
      <w:r>
        <w:t>o your husband leaves and burns down the apartment, the world does not stop.'</w:t>
      </w:r>
    </w:p>
    <w:p w:rsidR="00000000" w:rsidRDefault="007933C1">
      <w:r>
        <w:rPr>
          <w:b/>
        </w:rPr>
        <w:t>Chandler:</w:t>
      </w:r>
      <w:r>
        <w:t xml:space="preserve"> Is anybody else scared?</w:t>
      </w:r>
    </w:p>
    <w:p w:rsidR="00000000" w:rsidRDefault="007933C1">
      <w:r>
        <w:rPr>
          <w:b/>
        </w:rPr>
        <w:t>Phoebe:</w:t>
      </w:r>
      <w:r>
        <w:t xml:space="preserve"> (on phone) 'Right, well look, um, if Joey loses this audition, that is it for Estelle. I don't care! Annie you are a doll, what time can</w:t>
      </w:r>
      <w:r>
        <w:t xml:space="preserve"> you see him?' (to Monica) I need a pen. (Chandler hands her one, but she needs something to right on, so she tilts Chandler's head over and writes on the back of his neck) </w:t>
      </w:r>
    </w:p>
    <w:p w:rsidR="00000000" w:rsidRDefault="007933C1">
      <w:r>
        <w:rPr>
          <w:b/>
        </w:rPr>
        <w:t>Chandler:</w:t>
      </w:r>
      <w:r>
        <w:t xml:space="preserve"> Get the woman a pad! Get the woman a pad! A pad! A pad!</w:t>
      </w:r>
    </w:p>
    <w:p w:rsidR="00000000" w:rsidRDefault="007933C1">
      <w:r>
        <w:rPr>
          <w:b/>
        </w:rPr>
        <w:t>Monica:</w:t>
      </w:r>
      <w:r>
        <w:t xml:space="preserve"> Oh, now </w:t>
      </w:r>
      <w:r>
        <w:t>you want a pad.</w:t>
      </w:r>
    </w:p>
    <w:p w:rsidR="00000000" w:rsidRDefault="007933C1">
      <w:r>
        <w:t>[Scene: Monica and Rachel's, Carol and Susan are dropping off Ben]</w:t>
      </w:r>
    </w:p>
    <w:p w:rsidR="00000000" w:rsidRDefault="007933C1">
      <w:r>
        <w:rPr>
          <w:b/>
        </w:rPr>
        <w:t>Carol and Susan:</w:t>
      </w:r>
      <w:r>
        <w:t xml:space="preserve"> (entering) Hey!!</w:t>
      </w:r>
    </w:p>
    <w:p w:rsidR="00000000" w:rsidRDefault="007933C1">
      <w:r>
        <w:rPr>
          <w:b/>
        </w:rPr>
        <w:t>Ross:</w:t>
      </w:r>
      <w:r>
        <w:t xml:space="preserve"> There's my boy! Here's my boy! And here's his Barbi (Ben is holding a Barbi doll) What's ah, what's my boy doing with a </w:t>
      </w:r>
      <w:r>
        <w:rPr>
          <w:i/>
        </w:rPr>
        <w:t>Barbi</w:t>
      </w:r>
      <w:r>
        <w:t>?</w:t>
      </w:r>
    </w:p>
    <w:p w:rsidR="00000000" w:rsidRDefault="007933C1">
      <w:r>
        <w:rPr>
          <w:b/>
        </w:rPr>
        <w:t>Carol:</w:t>
      </w:r>
      <w:r>
        <w:t xml:space="preserve"> He picked it out of the toy store himself, he loves it.</w:t>
      </w:r>
    </w:p>
    <w:p w:rsidR="00000000" w:rsidRDefault="007933C1">
      <w:r>
        <w:rPr>
          <w:b/>
        </w:rPr>
        <w:t>Susan:</w:t>
      </w:r>
      <w:r>
        <w:t xml:space="preserve"> He carries it everywhere, it's like a security blanket, but with ski boots and a kicky beret.</w:t>
      </w:r>
    </w:p>
    <w:p w:rsidR="00000000" w:rsidRDefault="007933C1">
      <w:r>
        <w:rPr>
          <w:b/>
        </w:rPr>
        <w:t>Ross:</w:t>
      </w:r>
      <w:r>
        <w:t xml:space="preserve"> Yeah, it's, it's, it's cute. Why, why, why does he have it, again?</w:t>
      </w:r>
    </w:p>
    <w:p w:rsidR="00000000" w:rsidRDefault="007933C1">
      <w:r>
        <w:rPr>
          <w:b/>
        </w:rPr>
        <w:t>Susan:</w:t>
      </w:r>
      <w:r>
        <w:t xml:space="preserve"> So he's got a doll</w:t>
      </w:r>
      <w:r>
        <w:t>? So what? Unless you're afraid he's gonna grow up and be in show business.</w:t>
      </w:r>
    </w:p>
    <w:p w:rsidR="00000000" w:rsidRDefault="007933C1">
      <w:r>
        <w:rPr>
          <w:b/>
        </w:rPr>
        <w:t>Carol:</w:t>
      </w:r>
      <w:r>
        <w:t xml:space="preserve"> This doesn't have anything to do with the fact that he is being raised by two women, does it?</w:t>
      </w:r>
    </w:p>
    <w:p w:rsidR="00000000" w:rsidRDefault="007933C1">
      <w:r>
        <w:rPr>
          <w:b/>
        </w:rPr>
        <w:t>Ross:</w:t>
      </w:r>
      <w:r>
        <w:t xml:space="preserve"> You know what it's fine. If you're okay with the </w:t>
      </w:r>
      <w:r>
        <w:rPr>
          <w:i/>
        </w:rPr>
        <w:t>Barbi</w:t>
      </w:r>
      <w:r>
        <w:t xml:space="preserve"> thing, so am I.</w:t>
      </w:r>
    </w:p>
    <w:p w:rsidR="00000000" w:rsidRDefault="007933C1">
      <w:r>
        <w:t>(c</w:t>
      </w:r>
      <w:r>
        <w:t xml:space="preserve">ut to later in the day) </w:t>
      </w:r>
    </w:p>
    <w:p w:rsidR="00000000" w:rsidRDefault="007933C1">
      <w:r>
        <w:rPr>
          <w:b/>
        </w:rPr>
        <w:t>Ross:</w:t>
      </w:r>
      <w:r>
        <w:t xml:space="preserve"> Give daddy the </w:t>
      </w:r>
      <w:r>
        <w:rPr>
          <w:i/>
        </w:rPr>
        <w:t>Barbi</w:t>
      </w:r>
      <w:r>
        <w:t xml:space="preserve">! Ben, give, give me the </w:t>
      </w:r>
      <w:r>
        <w:rPr>
          <w:i/>
        </w:rPr>
        <w:t>Barbi</w:t>
      </w:r>
      <w:r>
        <w:t xml:space="preserve">. Okay, how 'bout, don't you want to play with the monster truck? (makes a monster truck sound) No. Okay, oh, oh, how about a Dino-soilder? (squawks like a dinosaur) </w:t>
      </w:r>
    </w:p>
    <w:p w:rsidR="00000000" w:rsidRDefault="007933C1">
      <w:r>
        <w:rPr>
          <w:b/>
        </w:rPr>
        <w:t>Rachel:</w:t>
      </w:r>
      <w:r>
        <w:t xml:space="preserve"> </w:t>
      </w:r>
      <w:r>
        <w:t xml:space="preserve">Ross, you are so pathetic. Why can't your son just play with his doll? (uses the Milk Master 2000 to pour milk into her cereal) </w:t>
      </w:r>
    </w:p>
    <w:p w:rsidR="00000000" w:rsidRDefault="007933C1">
      <w:r>
        <w:rPr>
          <w:b/>
        </w:rPr>
        <w:t>Monica:</w:t>
      </w:r>
      <w:r>
        <w:t xml:space="preserve"> (entering from her bedroom) I gotta go to work. Has anybody seen my left boob?</w:t>
      </w:r>
    </w:p>
    <w:p w:rsidR="00000000" w:rsidRDefault="007933C1">
      <w:r>
        <w:rPr>
          <w:b/>
        </w:rPr>
        <w:t>Joey:</w:t>
      </w:r>
      <w:r>
        <w:t xml:space="preserve"> I love that movie. (Joey is using </w:t>
      </w:r>
      <w:r>
        <w:t xml:space="preserve">it as a pillow) </w:t>
      </w:r>
    </w:p>
    <w:p w:rsidR="00000000" w:rsidRDefault="007933C1">
      <w:r>
        <w:rPr>
          <w:b/>
        </w:rPr>
        <w:t>Monica:</w:t>
      </w:r>
      <w:r>
        <w:t xml:space="preserve"> There it is. Joey, what are you doing?</w:t>
      </w:r>
    </w:p>
    <w:p w:rsidR="00000000" w:rsidRDefault="007933C1">
      <w:r>
        <w:rPr>
          <w:b/>
        </w:rPr>
        <w:t>Joey:</w:t>
      </w:r>
      <w:r>
        <w:t xml:space="preserve"> I'm sorry, it just felt nice.</w:t>
      </w:r>
    </w:p>
    <w:p w:rsidR="00000000" w:rsidRDefault="007933C1">
      <w:r>
        <w:rPr>
          <w:b/>
        </w:rPr>
        <w:t>Chandler:</w:t>
      </w:r>
      <w:r>
        <w:t xml:space="preserve"> (entering with his ringing phone) Joe. Joe! Answer the phone.</w:t>
      </w:r>
    </w:p>
    <w:p w:rsidR="00000000" w:rsidRDefault="007933C1">
      <w:r>
        <w:rPr>
          <w:b/>
        </w:rPr>
        <w:t>Joey:</w:t>
      </w:r>
      <w:r>
        <w:t xml:space="preserve"> Hey, I only got one good arm, you know. You should be doing stuff for me. Go g</w:t>
      </w:r>
      <w:r>
        <w:t>et me a sweater.</w:t>
      </w:r>
    </w:p>
    <w:p w:rsidR="00000000" w:rsidRDefault="007933C1">
      <w:r>
        <w:rPr>
          <w:b/>
        </w:rPr>
        <w:t>Chandler:</w:t>
      </w:r>
      <w:r>
        <w:t xml:space="preserve"> Just do it! Okay, it's Janice and if I get it I'm going to have to see her tonight. (phone stops ringing) Oh, that's great I'm gonna have to see her tonight.</w:t>
      </w:r>
    </w:p>
    <w:p w:rsidR="00000000" w:rsidRDefault="007933C1">
      <w:r>
        <w:rPr>
          <w:b/>
        </w:rPr>
        <w:t>Rachel:</w:t>
      </w:r>
      <w:r>
        <w:t xml:space="preserve"> What's the big deal? Why don't you wanna see Janice?</w:t>
      </w:r>
    </w:p>
    <w:p w:rsidR="00000000" w:rsidRDefault="007933C1">
      <w:r>
        <w:rPr>
          <w:b/>
        </w:rPr>
        <w:t>Chandler:</w:t>
      </w:r>
      <w:r>
        <w:t xml:space="preserve"> </w:t>
      </w:r>
      <w:r>
        <w:t>Okay, last night at dinner, when the meals came, she put half her chicken piccata on my plate and took my tomatoes.</w:t>
      </w:r>
    </w:p>
    <w:p w:rsidR="00000000" w:rsidRDefault="007933C1">
      <w:r>
        <w:rPr>
          <w:b/>
        </w:rPr>
        <w:t>Ross:</w:t>
      </w:r>
      <w:r>
        <w:t xml:space="preserve"> And that's bad because..., you hate chicken piccata?</w:t>
      </w:r>
    </w:p>
    <w:p w:rsidR="00000000" w:rsidRDefault="007933C1">
      <w:r>
        <w:t>Chandler: Noo.</w:t>
      </w:r>
    </w:p>
    <w:p w:rsidR="00000000" w:rsidRDefault="007933C1">
      <w:r>
        <w:rPr>
          <w:b/>
        </w:rPr>
        <w:t>Ross:</w:t>
      </w:r>
      <w:r>
        <w:t xml:space="preserve"> You didn't want to share your tomatoes, tomatoes are very im</w:t>
      </w:r>
      <w:r>
        <w:t>portant to you.</w:t>
      </w:r>
    </w:p>
    <w:p w:rsidR="00000000" w:rsidRDefault="007933C1">
      <w:r>
        <w:rPr>
          <w:b/>
        </w:rPr>
        <w:t>Chandler:</w:t>
      </w:r>
      <w:r>
        <w:t xml:space="preserve"> No, it's like all of the sudden, we were this couple. And this alarm started going off in my head: 'Run for your life! Get out of the building!'</w:t>
      </w:r>
    </w:p>
    <w:p w:rsidR="00000000" w:rsidRDefault="007933C1">
      <w:r>
        <w:rPr>
          <w:b/>
        </w:rPr>
        <w:t>Rachel:</w:t>
      </w:r>
      <w:r>
        <w:t xml:space="preserve"> Men are unbelievable.</w:t>
      </w:r>
    </w:p>
    <w:p w:rsidR="00000000" w:rsidRDefault="007933C1">
      <w:r>
        <w:rPr>
          <w:b/>
        </w:rPr>
        <w:t>Monica:</w:t>
      </w:r>
      <w:r>
        <w:t xml:space="preserve"> What is it with you people! I mean, the minute </w:t>
      </w:r>
      <w:r>
        <w:t>you start to feel something, you have to run away?</w:t>
      </w:r>
    </w:p>
    <w:p w:rsidR="00000000" w:rsidRDefault="007933C1">
      <w:r>
        <w:rPr>
          <w:b/>
        </w:rPr>
        <w:t>Chandler:</w:t>
      </w:r>
      <w:r>
        <w:t xml:space="preserve"> I know, that, (looks at her fake chest, and loses his train of thought, temporarily) that's why I don't want to go tonight, I'm afraid I'm going to say something stupid.</w:t>
      </w:r>
    </w:p>
    <w:p w:rsidR="00000000" w:rsidRDefault="007933C1">
      <w:r>
        <w:rPr>
          <w:b/>
        </w:rPr>
        <w:t>Monica:</w:t>
      </w:r>
      <w:r>
        <w:t xml:space="preserve"> Oh, you mean like</w:t>
      </w:r>
      <w:r>
        <w:t xml:space="preserve"> that guy thing where you act mean and distant until you get us to break up with you.</w:t>
      </w:r>
    </w:p>
    <w:p w:rsidR="00000000" w:rsidRDefault="007933C1">
      <w:r>
        <w:rPr>
          <w:b/>
        </w:rPr>
        <w:t>Joey:</w:t>
      </w:r>
      <w:r>
        <w:t xml:space="preserve"> Hey, you know about that?!</w:t>
      </w:r>
    </w:p>
    <w:p w:rsidR="00000000" w:rsidRDefault="007933C1">
      <w:r>
        <w:rPr>
          <w:b/>
        </w:rPr>
        <w:t>Chandler:</w:t>
      </w:r>
      <w:r>
        <w:t xml:space="preserve"> Look what do I do? I wanna get past this, I don't wanna be afraid of the commitment thing. I wanna go through the tunnel, to th</w:t>
      </w:r>
      <w:r>
        <w:t xml:space="preserve">e other side! </w:t>
      </w:r>
    </w:p>
    <w:p w:rsidR="00000000" w:rsidRDefault="007933C1">
      <w:r>
        <w:t xml:space="preserve">(Joey looks quizzically at Ross) </w:t>
      </w:r>
    </w:p>
    <w:p w:rsidR="00000000" w:rsidRDefault="007933C1">
      <w:r>
        <w:rPr>
          <w:b/>
        </w:rPr>
        <w:t>Ross:</w:t>
      </w:r>
      <w:r>
        <w:t xml:space="preserve"> (to Joey) Where there is no fear of commitment.</w:t>
      </w:r>
    </w:p>
    <w:p w:rsidR="00000000" w:rsidRDefault="007933C1">
      <w:r>
        <w:rPr>
          <w:b/>
        </w:rPr>
        <w:t>Chandler:</w:t>
      </w:r>
      <w:r>
        <w:t xml:space="preserve"> Do we have any... (turns around and bumps Monica's fake chest) Do we have any thoughts here?</w:t>
      </w:r>
    </w:p>
    <w:p w:rsidR="00000000" w:rsidRDefault="007933C1">
      <w:r>
        <w:rPr>
          <w:b/>
        </w:rPr>
        <w:t>Joey:</w:t>
      </w:r>
      <w:r>
        <w:t xml:space="preserve"> Well, I've never been through the tunnel mys</w:t>
      </w:r>
      <w:r>
        <w:t xml:space="preserve">elf, 'cause as I understand it, you're not allowed to go through with more than one girl in the car, right. But, it seems to me it's pretty much like anything else, you know, face your fear. It have a fear of heights, you go to the top of the building! If </w:t>
      </w:r>
      <w:r>
        <w:t>you're afraid of bugs.....get a bug. Right. In this case, you have a fear of commitment, so I say you go in there and be the most committed guy there ever was.</w:t>
      </w:r>
    </w:p>
    <w:p w:rsidR="00000000" w:rsidRDefault="007933C1">
      <w:r>
        <w:rPr>
          <w:b/>
        </w:rPr>
        <w:t>Rachel:</w:t>
      </w:r>
      <w:r>
        <w:t xml:space="preserve"> Amazingly, that makes sense.</w:t>
      </w:r>
    </w:p>
    <w:p w:rsidR="00000000" w:rsidRDefault="007933C1">
      <w:r>
        <w:rPr>
          <w:b/>
        </w:rPr>
        <w:t>Chandler:</w:t>
      </w:r>
      <w:r>
        <w:t xml:space="preserve"> You think?</w:t>
      </w:r>
    </w:p>
    <w:p w:rsidR="00000000" w:rsidRDefault="007933C1">
      <w:r>
        <w:rPr>
          <w:b/>
        </w:rPr>
        <w:t>Joey:</w:t>
      </w:r>
      <w:r>
        <w:t xml:space="preserve"> Oh, yeah. Go for it man, jump of</w:t>
      </w:r>
      <w:r>
        <w:t>f the high dive, stare down the barrel of the gun, pee into the wind!</w:t>
      </w:r>
    </w:p>
    <w:p w:rsidR="00000000" w:rsidRDefault="007933C1">
      <w:r>
        <w:rPr>
          <w:b/>
        </w:rPr>
        <w:t>Chandler:</w:t>
      </w:r>
      <w:r>
        <w:t xml:space="preserve"> Yeah, Joe, I assure you if I'm staring down the barrel of a gun, I'm pretty much peeing every which way.</w:t>
      </w:r>
    </w:p>
    <w:p w:rsidR="00000000" w:rsidRDefault="007933C1">
      <w:r>
        <w:t>[Scene: Central Perk, Phoebe's beeper is going off]</w:t>
      </w:r>
    </w:p>
    <w:p w:rsidR="00000000" w:rsidRDefault="007933C1">
      <w:r>
        <w:rPr>
          <w:b/>
        </w:rPr>
        <w:t>Phoebe:</w:t>
      </w:r>
      <w:r>
        <w:t xml:space="preserve"> Oh, it's yo</w:t>
      </w:r>
      <w:r>
        <w:t>ur audition from this morning. Can I use the phone again?</w:t>
      </w:r>
    </w:p>
    <w:p w:rsidR="00000000" w:rsidRDefault="007933C1">
      <w:r>
        <w:rPr>
          <w:b/>
        </w:rPr>
        <w:t>Rachel:</w:t>
      </w:r>
      <w:r>
        <w:t xml:space="preserve"> Sure Pheebs, you know, that's what it's there for, emergencies and pretend agents.</w:t>
      </w:r>
    </w:p>
    <w:p w:rsidR="00000000" w:rsidRDefault="007933C1">
      <w:r>
        <w:rPr>
          <w:b/>
        </w:rPr>
        <w:t>Joey:</w:t>
      </w:r>
      <w:r>
        <w:t xml:space="preserve"> Come on baby, come on!</w:t>
      </w:r>
    </w:p>
    <w:p w:rsidR="00000000" w:rsidRDefault="007933C1">
      <w:r>
        <w:rPr>
          <w:b/>
        </w:rPr>
        <w:t>Phoebe:</w:t>
      </w:r>
      <w:r>
        <w:t xml:space="preserve"> (on phone, in 'Katelynn's' voice) 'Hi, I have Phoebe Buffay returning </w:t>
      </w:r>
      <w:r>
        <w:t>a page. Okay, well, um, she's in her car I'll have to patch you through.'</w:t>
      </w:r>
    </w:p>
    <w:p w:rsidR="00000000" w:rsidRDefault="007933C1">
      <w:r>
        <w:rPr>
          <w:b/>
        </w:rPr>
        <w:t>Rachel:</w:t>
      </w:r>
      <w:r>
        <w:t xml:space="preserve"> Very nice touch.</w:t>
      </w:r>
    </w:p>
    <w:p w:rsidR="00000000" w:rsidRDefault="007933C1">
      <w:r>
        <w:rPr>
          <w:b/>
        </w:rPr>
        <w:t>Phoebe:</w:t>
      </w:r>
      <w:r>
        <w:t xml:space="preserve"> (in voice, on phone) 'Okay, go ahead.' (in normal voice on phone) Um, hi Annie. (listens) Fantastic! (to Joey) You got it. (on phone) Oh, okay, um, '</w:t>
      </w:r>
      <w:r>
        <w:t>Will he work for scale?' you ask me. Well, I don't know about that, (Joey clears his throat to signify yes) except that I do and he will. Great, oh you are such a sweetheart. I would love to have lunch with you, how about we have lunch next.... (hangs up p</w:t>
      </w:r>
      <w:r>
        <w:t>hone) Op, went through a tunnel.</w:t>
      </w:r>
    </w:p>
    <w:p w:rsidR="00000000" w:rsidRDefault="007933C1">
      <w:r>
        <w:rPr>
          <w:b/>
        </w:rPr>
        <w:t>Rachel:</w:t>
      </w:r>
      <w:r>
        <w:t xml:space="preserve"> Unbelievable.</w:t>
      </w:r>
    </w:p>
    <w:p w:rsidR="00000000" w:rsidRDefault="007933C1">
      <w:r>
        <w:rPr>
          <w:b/>
        </w:rPr>
        <w:t>Joey:</w:t>
      </w:r>
      <w:r>
        <w:t xml:space="preserve"> Thank you so much.</w:t>
      </w:r>
    </w:p>
    <w:p w:rsidR="00000000" w:rsidRDefault="007933C1">
      <w:r>
        <w:rPr>
          <w:b/>
        </w:rPr>
        <w:t>Phoebe:</w:t>
      </w:r>
      <w:r>
        <w:t xml:space="preserve"> It was really fun, I mean I've never talked on a car phone before.</w:t>
      </w:r>
    </w:p>
    <w:p w:rsidR="00000000" w:rsidRDefault="007933C1">
      <w:r>
        <w:rPr>
          <w:b/>
        </w:rPr>
        <w:t>Joey:</w:t>
      </w:r>
      <w:r>
        <w:t xml:space="preserve"> You were amazing, could you just do me this huge favor, you see there's this one other audition</w:t>
      </w:r>
      <w:r>
        <w:t xml:space="preserve"> that I really, really want, and Estelle couldn't get me in.</w:t>
      </w:r>
    </w:p>
    <w:p w:rsidR="00000000" w:rsidRDefault="007933C1">
      <w:r>
        <w:rPr>
          <w:b/>
        </w:rPr>
        <w:t>Phoebe:</w:t>
      </w:r>
      <w:r>
        <w:t xml:space="preserve"> Oh, I don't know. I mean it was fun one time.</w:t>
      </w:r>
    </w:p>
    <w:p w:rsidR="00000000" w:rsidRDefault="007933C1">
      <w:r>
        <w:rPr>
          <w:b/>
        </w:rPr>
        <w:t>Joey:</w:t>
      </w:r>
      <w:r>
        <w:t xml:space="preserve"> Come on, please, it'll be just this one more, well actually it's two.</w:t>
      </w:r>
    </w:p>
    <w:p w:rsidR="00000000" w:rsidRDefault="007933C1">
      <w:r>
        <w:t>Phoebe: Two?</w:t>
      </w:r>
    </w:p>
    <w:p w:rsidR="00000000" w:rsidRDefault="007933C1">
      <w:r>
        <w:rPr>
          <w:b/>
        </w:rPr>
        <w:t>Joey:</w:t>
      </w:r>
      <w:r>
        <w:t xml:space="preserve"> Yeah! Well, well really it's three. Please. Yo</w:t>
      </w:r>
      <w:r>
        <w:t>u're so good at it. I love you.</w:t>
      </w:r>
    </w:p>
    <w:p w:rsidR="00000000" w:rsidRDefault="007933C1">
      <w:r>
        <w:rPr>
          <w:b/>
        </w:rPr>
        <w:t>Phoebe:</w:t>
      </w:r>
      <w:r>
        <w:t xml:space="preserve"> Okay, I'll do it, but just these three, right</w:t>
      </w:r>
    </w:p>
    <w:p w:rsidR="00000000" w:rsidRDefault="007933C1">
      <w:r>
        <w:rPr>
          <w:b/>
        </w:rPr>
        <w:t>Joey:</w:t>
      </w:r>
      <w:r>
        <w:t xml:space="preserve"> Nooo, four.</w:t>
      </w:r>
    </w:p>
    <w:p w:rsidR="00000000" w:rsidRDefault="007933C1">
      <w:r>
        <w:t>[Scene: Chandler and Joey's, Chandler and Janice are having dinner]</w:t>
      </w:r>
    </w:p>
    <w:p w:rsidR="00000000" w:rsidRDefault="007933C1">
      <w:r>
        <w:rPr>
          <w:b/>
        </w:rPr>
        <w:t>Janice:</w:t>
      </w:r>
      <w:r>
        <w:t xml:space="preserve"> So, how come you wanted to eat in tonight?</w:t>
      </w:r>
    </w:p>
    <w:p w:rsidR="00000000" w:rsidRDefault="007933C1">
      <w:r>
        <w:rPr>
          <w:b/>
        </w:rPr>
        <w:t>Chandler:</w:t>
      </w:r>
      <w:r>
        <w:t xml:space="preserve"> 'Cause, I wanted to uh,</w:t>
      </w:r>
      <w:r>
        <w:t xml:space="preserve"> give you this. (hands her a present) </w:t>
      </w:r>
    </w:p>
    <w:p w:rsidR="00000000" w:rsidRDefault="007933C1">
      <w:r>
        <w:rPr>
          <w:b/>
        </w:rPr>
        <w:t>Janice:</w:t>
      </w:r>
      <w:r>
        <w:t xml:space="preserve"> Ohhh, are you a puppy! (opens it) Contact paper! I never really know what to say when someone you're sleeping with gives you contact paper.</w:t>
      </w:r>
    </w:p>
    <w:p w:rsidR="00000000" w:rsidRDefault="007933C1">
      <w:r>
        <w:rPr>
          <w:b/>
        </w:rPr>
        <w:t>Chandler:</w:t>
      </w:r>
      <w:r>
        <w:t xml:space="preserve"> Well, wait there's, there's more. See the contact paper is </w:t>
      </w:r>
      <w:r>
        <w:t>to go into your brand new drawer. (gives her a drawer) See, the drawer actually goes in my dresser.</w:t>
      </w:r>
    </w:p>
    <w:p w:rsidR="00000000" w:rsidRDefault="007933C1">
      <w:r>
        <w:rPr>
          <w:b/>
        </w:rPr>
        <w:t>Janice:</w:t>
      </w:r>
      <w:r>
        <w:t xml:space="preserve"> Oh, you didn't have to do this.</w:t>
      </w:r>
    </w:p>
    <w:p w:rsidR="00000000" w:rsidRDefault="007933C1">
      <w:r>
        <w:rPr>
          <w:b/>
        </w:rPr>
        <w:t>Chandler:</w:t>
      </w:r>
      <w:r>
        <w:t xml:space="preserve"> Yes, I did. Yes, I did. Because, you're my girlfriend, and that's what girlfriends should, should get. </w:t>
      </w:r>
    </w:p>
    <w:p w:rsidR="00000000" w:rsidRDefault="007933C1">
      <w:r>
        <w:rPr>
          <w:b/>
        </w:rPr>
        <w:t>Ja</w:t>
      </w:r>
      <w:r>
        <w:rPr>
          <w:b/>
        </w:rPr>
        <w:t>nice:</w:t>
      </w:r>
      <w:r>
        <w:t xml:space="preserve"> Well, I gotta buy a vowel. Because, oh my Gawd! Who, would've thought that someday, Chandler Bing would buy me a drawer.</w:t>
      </w:r>
    </w:p>
    <w:p w:rsidR="00000000" w:rsidRDefault="007933C1">
      <w:r>
        <w:rPr>
          <w:b/>
        </w:rPr>
        <w:t>Chandler:</w:t>
      </w:r>
      <w:r>
        <w:t xml:space="preserve"> Well, not me. But that's what's happened, and, ah, and, and there's more. We should take a trip.</w:t>
      </w:r>
    </w:p>
    <w:p w:rsidR="00000000" w:rsidRDefault="007933C1">
      <w:r>
        <w:rPr>
          <w:b/>
        </w:rPr>
        <w:t>Janice:</w:t>
      </w:r>
      <w:r>
        <w:t xml:space="preserve"> We should?</w:t>
      </w:r>
    </w:p>
    <w:p w:rsidR="00000000" w:rsidRDefault="007933C1">
      <w:r>
        <w:rPr>
          <w:b/>
        </w:rPr>
        <w:t>Cha</w:t>
      </w:r>
      <w:r>
        <w:rPr>
          <w:b/>
        </w:rPr>
        <w:t>ndler:</w:t>
      </w:r>
      <w:r>
        <w:t xml:space="preserve"> Yep, we're a couple and that's what couples do. And, I wanna meet your parents. We should take a trip with your parents!</w:t>
      </w:r>
    </w:p>
    <w:p w:rsidR="00000000" w:rsidRDefault="007933C1">
      <w:r>
        <w:rPr>
          <w:b/>
        </w:rPr>
        <w:t>Janice:</w:t>
      </w:r>
      <w:r>
        <w:t xml:space="preserve"> (laughs) I don't think we need to, because you're tripping me out right now! Are you okay?</w:t>
      </w:r>
    </w:p>
    <w:p w:rsidR="00000000" w:rsidRDefault="007933C1">
      <w:r>
        <w:rPr>
          <w:b/>
        </w:rPr>
        <w:t>Chandler:</w:t>
      </w:r>
      <w:r>
        <w:t xml:space="preserve"> I am, I actually am</w:t>
      </w:r>
      <w:r>
        <w:t>. I mean this is amazing. My entire life I have feared this place, and now that I'm here it's like what was the big deal. I could probably say 'Let's move in together.' and I'd be okay.</w:t>
      </w:r>
    </w:p>
    <w:p w:rsidR="00000000" w:rsidRDefault="007933C1">
      <w:r>
        <w:rPr>
          <w:b/>
        </w:rPr>
        <w:t>Janice:</w:t>
      </w:r>
      <w:r>
        <w:t xml:space="preserve"> You probably want us to move in together?</w:t>
      </w:r>
    </w:p>
    <w:p w:rsidR="00000000" w:rsidRDefault="007933C1">
      <w:r>
        <w:rPr>
          <w:b/>
        </w:rPr>
        <w:t>Chandler:</w:t>
      </w:r>
      <w:r>
        <w:t xml:space="preserve"> It doesn't</w:t>
      </w:r>
      <w:r>
        <w:t xml:space="preserve"> scare me!</w:t>
      </w:r>
    </w:p>
    <w:p w:rsidR="00000000" w:rsidRDefault="007933C1">
      <w:r>
        <w:rPr>
          <w:b/>
        </w:rPr>
        <w:t>Janice:</w:t>
      </w:r>
      <w:r>
        <w:t xml:space="preserve"> Yeah, well, it scares me! I mean I not even divorced yet, Chandler. You know, you just invited me over here for pasta, and all of the sudden you're talking about moving in together. And, and I wasn't even that hungry. You know what, it's</w:t>
      </w:r>
      <w:r>
        <w:t xml:space="preserve"> getting a little late, and I-I should just, um... (starts to leave) </w:t>
      </w:r>
    </w:p>
    <w:p w:rsidR="00000000" w:rsidRDefault="007933C1">
      <w:r>
        <w:rPr>
          <w:b/>
        </w:rPr>
        <w:t>Chandler:</w:t>
      </w:r>
      <w:r>
        <w:t xml:space="preserve"> Oh, no, no, no, don't go! I've scared ya'! I've said too much! I'm hopeless, and awkward, and desperate for love!! (Janice leaves, Chandler then calls Janice to leave a message</w:t>
      </w:r>
      <w:r>
        <w:t xml:space="preserve"> on her machine) Hey, Janice! It's me. Um, yeah, I-I-I just wanna apologize in advance for having chased you down the street. (runs out the door) </w:t>
      </w:r>
    </w:p>
    <w:p w:rsidR="00000000" w:rsidRDefault="007933C1">
      <w:r>
        <w:t>Commercial Break</w:t>
      </w:r>
    </w:p>
    <w:p w:rsidR="00000000" w:rsidRDefault="007933C1">
      <w:r>
        <w:t>[Scene: Monica and Rachel's, Monica and Rachel are comforting Chandler]</w:t>
      </w:r>
    </w:p>
    <w:p w:rsidR="00000000" w:rsidRDefault="007933C1">
      <w:r>
        <w:rPr>
          <w:b/>
        </w:rPr>
        <w:t>Rachel:</w:t>
      </w:r>
      <w:r>
        <w:t xml:space="preserve"> Honey, this </w:t>
      </w:r>
      <w:r>
        <w:t xml:space="preserve">will help. (hands him a tub of ice cream) </w:t>
      </w:r>
    </w:p>
    <w:p w:rsidR="00000000" w:rsidRDefault="007933C1">
      <w:r>
        <w:rPr>
          <w:b/>
        </w:rPr>
        <w:t>Chandler:</w:t>
      </w:r>
      <w:r>
        <w:t xml:space="preserve"> So, I finally catch up to her and she says this relationship is going to fast and we have to slow down.</w:t>
      </w:r>
    </w:p>
    <w:p w:rsidR="00000000" w:rsidRDefault="007933C1">
      <w:r>
        <w:t>Rachel and Monica: Uff.</w:t>
      </w:r>
    </w:p>
    <w:p w:rsidR="00000000" w:rsidRDefault="007933C1">
      <w:r>
        <w:rPr>
          <w:b/>
        </w:rPr>
        <w:t>Monica:</w:t>
      </w:r>
      <w:r>
        <w:t xml:space="preserve"> That is never good.</w:t>
      </w:r>
    </w:p>
    <w:p w:rsidR="00000000" w:rsidRDefault="007933C1">
      <w:r>
        <w:rPr>
          <w:b/>
        </w:rPr>
        <w:t>Chandler:</w:t>
      </w:r>
      <w:r>
        <w:t xml:space="preserve"> Then I got all needy and clingy.</w:t>
      </w:r>
    </w:p>
    <w:p w:rsidR="00000000" w:rsidRDefault="007933C1">
      <w:r>
        <w:rPr>
          <w:b/>
        </w:rPr>
        <w:t>Rach</w:t>
      </w:r>
      <w:r>
        <w:rPr>
          <w:b/>
        </w:rPr>
        <w:t>el:</w:t>
      </w:r>
      <w:r>
        <w:t xml:space="preserve"> Okay, wait a minute, wait a minute, wait a minute. Maybe it's not so bad. How did you leave it?</w:t>
      </w:r>
    </w:p>
    <w:p w:rsidR="00000000" w:rsidRDefault="007933C1">
      <w:r>
        <w:rPr>
          <w:b/>
        </w:rPr>
        <w:t>Chandler:</w:t>
      </w:r>
      <w:r>
        <w:t xml:space="preserve"> She said she'd call me.</w:t>
      </w:r>
    </w:p>
    <w:p w:rsidR="00000000" w:rsidRDefault="007933C1">
      <w:r>
        <w:rPr>
          <w:b/>
        </w:rPr>
        <w:t>Rachel and Monica:</w:t>
      </w:r>
      <w:r>
        <w:t xml:space="preserve"> Ohh! (both grab there stomachs in pain) </w:t>
      </w:r>
    </w:p>
    <w:p w:rsidR="00000000" w:rsidRDefault="007933C1">
      <w:r>
        <w:t>Chandler: Oh God.</w:t>
      </w:r>
    </w:p>
    <w:p w:rsidR="00000000" w:rsidRDefault="007933C1">
      <w:r>
        <w:rPr>
          <w:b/>
        </w:rPr>
        <w:t>Monica:</w:t>
      </w:r>
      <w:r>
        <w:t xml:space="preserve"> Welcome to our side of the tunnel.</w:t>
      </w:r>
    </w:p>
    <w:p w:rsidR="00000000" w:rsidRDefault="007933C1">
      <w:r>
        <w:rPr>
          <w:b/>
        </w:rPr>
        <w:t>C</w:t>
      </w:r>
      <w:r>
        <w:rPr>
          <w:b/>
        </w:rPr>
        <w:t>handler:</w:t>
      </w:r>
      <w:r>
        <w:t xml:space="preserve"> This ice cream tastes like crap by the way.</w:t>
      </w:r>
    </w:p>
    <w:p w:rsidR="00000000" w:rsidRDefault="007933C1">
      <w:r>
        <w:rPr>
          <w:b/>
        </w:rPr>
        <w:t>Rachel:</w:t>
      </w:r>
      <w:r>
        <w:t xml:space="preserve"> Yeah, well that's that lo-cal, non dairy, soy milk junk. We sort of, we save the real stuff for those really terminal cases.</w:t>
      </w:r>
    </w:p>
    <w:p w:rsidR="00000000" w:rsidRDefault="007933C1">
      <w:r>
        <w:rPr>
          <w:b/>
        </w:rPr>
        <w:t>Monica:</w:t>
      </w:r>
      <w:r>
        <w:t xml:space="preserve"> You know, when you start get screwed over all the time, you go</w:t>
      </w:r>
      <w:r>
        <w:t>tta switch to low-fat.</w:t>
      </w:r>
    </w:p>
    <w:p w:rsidR="00000000" w:rsidRDefault="007933C1">
      <w:r>
        <w:rPr>
          <w:b/>
        </w:rPr>
        <w:t>Rachel:</w:t>
      </w:r>
      <w:r>
        <w:t xml:space="preserve"> Yeah, you do.</w:t>
      </w:r>
    </w:p>
    <w:p w:rsidR="00000000" w:rsidRDefault="007933C1">
      <w:r>
        <w:rPr>
          <w:b/>
        </w:rPr>
        <w:t>Chandler:</w:t>
      </w:r>
      <w:r>
        <w:t xml:space="preserve"> So, you don't think I'm terminal?</w:t>
      </w:r>
    </w:p>
    <w:p w:rsidR="00000000" w:rsidRDefault="007933C1">
      <w:r>
        <w:rPr>
          <w:b/>
        </w:rPr>
        <w:t>Monica:</w:t>
      </w:r>
      <w:r>
        <w:t xml:space="preserve"> Well, no, not at all, you're not terminal, you just, you just need some damage control.</w:t>
      </w:r>
    </w:p>
    <w:p w:rsidR="00000000" w:rsidRDefault="007933C1">
      <w:r>
        <w:rPr>
          <w:b/>
        </w:rPr>
        <w:t>Chandler:</w:t>
      </w:r>
      <w:r>
        <w:t xml:space="preserve"> Okay, okay. So, should I call her?</w:t>
      </w:r>
    </w:p>
    <w:p w:rsidR="00000000" w:rsidRDefault="007933C1">
      <w:r>
        <w:t>Rachel and Monica: Nooo!</w:t>
      </w:r>
    </w:p>
    <w:p w:rsidR="00000000" w:rsidRDefault="007933C1">
      <w:r>
        <w:rPr>
          <w:b/>
        </w:rPr>
        <w:t>R</w:t>
      </w:r>
      <w:r>
        <w:rPr>
          <w:b/>
        </w:rPr>
        <w:t>achel:</w:t>
      </w:r>
      <w:r>
        <w:t xml:space="preserve"> This is a very critical time right now. If you feel yourself reaching for that phone, then you go shoe shopping, you get your butt in a bubble bath. You want her back you have to start acting aloof.</w:t>
      </w:r>
    </w:p>
    <w:p w:rsidR="00000000" w:rsidRDefault="007933C1">
      <w:r>
        <w:rPr>
          <w:b/>
        </w:rPr>
        <w:t>Monica:</w:t>
      </w:r>
      <w:r>
        <w:t xml:space="preserve"> She has to know that your not ready.</w:t>
      </w:r>
    </w:p>
    <w:p w:rsidR="00000000" w:rsidRDefault="007933C1">
      <w:r>
        <w:rPr>
          <w:b/>
        </w:rPr>
        <w:t>Rache</w:t>
      </w:r>
      <w:r>
        <w:rPr>
          <w:b/>
        </w:rPr>
        <w:t>l:</w:t>
      </w:r>
      <w:r>
        <w:t xml:space="preserve"> Right. So, what you have to do is, you have to accidentally run into her on purpose. And then act aloof.</w:t>
      </w:r>
    </w:p>
    <w:p w:rsidR="00000000" w:rsidRDefault="007933C1">
      <w:r>
        <w:rPr>
          <w:b/>
        </w:rPr>
        <w:t>Chandler:</w:t>
      </w:r>
      <w:r>
        <w:t xml:space="preserve"> So I'm not, not gonna lose her?</w:t>
      </w:r>
    </w:p>
    <w:p w:rsidR="00000000" w:rsidRDefault="007933C1">
      <w:r>
        <w:rPr>
          <w:b/>
        </w:rPr>
        <w:t>Rachel:</w:t>
      </w:r>
      <w:r>
        <w:t xml:space="preserve"> Oooh, honey, you're not a total loser.</w:t>
      </w:r>
    </w:p>
    <w:p w:rsidR="00000000" w:rsidRDefault="007933C1">
      <w:r>
        <w:rPr>
          <w:b/>
        </w:rPr>
        <w:t>Chandler:</w:t>
      </w:r>
      <w:r>
        <w:t xml:space="preserve"> I said, 'So I'm not gonna lose her?'</w:t>
      </w:r>
    </w:p>
    <w:p w:rsidR="00000000" w:rsidRDefault="007933C1">
      <w:r>
        <w:t>Rachel: Oh.</w:t>
      </w:r>
    </w:p>
    <w:p w:rsidR="00000000" w:rsidRDefault="007933C1">
      <w:r>
        <w:t>[Scene: Monica and Rachel's, Ross is still trying to get Ben to play with something other than the Barbi doll.]</w:t>
      </w:r>
    </w:p>
    <w:p w:rsidR="00000000" w:rsidRDefault="007933C1">
      <w:r>
        <w:rPr>
          <w:b/>
        </w:rPr>
        <w:t>Ross:</w:t>
      </w:r>
      <w:r>
        <w:t xml:space="preserve"> Guess who's here. It's the toughest guy in toy land, Ben. (singing) 'A real American hero. I'm </w:t>
      </w:r>
      <w:r>
        <w:rPr>
          <w:i/>
        </w:rPr>
        <w:t>G.I. Joe</w:t>
      </w:r>
      <w:r>
        <w:t xml:space="preserve">!' Drop the </w:t>
      </w:r>
      <w:r>
        <w:rPr>
          <w:i/>
        </w:rPr>
        <w:t>Barbi</w:t>
      </w:r>
      <w:r>
        <w:t xml:space="preserve">, drop the </w:t>
      </w:r>
      <w:r>
        <w:rPr>
          <w:i/>
        </w:rPr>
        <w:t>Barbi</w:t>
      </w:r>
      <w:r>
        <w:t>.</w:t>
      </w:r>
    </w:p>
    <w:p w:rsidR="00000000" w:rsidRDefault="007933C1">
      <w:r>
        <w:rPr>
          <w:b/>
        </w:rPr>
        <w:t>Rachel:</w:t>
      </w:r>
      <w:r>
        <w:rPr>
          <w:i/>
        </w:rPr>
        <w:t>G.I. Joe</w:t>
      </w:r>
      <w:r>
        <w:t>? Do you really think he's gonna fall for that?</w:t>
      </w:r>
    </w:p>
    <w:p w:rsidR="00000000" w:rsidRDefault="007933C1">
      <w:r>
        <w:rPr>
          <w:b/>
        </w:rPr>
        <w:t>Joey:</w:t>
      </w:r>
      <w:r>
        <w:t xml:space="preserve"> (entering) </w:t>
      </w:r>
      <w:r>
        <w:rPr>
          <w:i/>
        </w:rPr>
        <w:t>G. I. Joe</w:t>
      </w:r>
      <w:r>
        <w:t>! Cool! Can I play?</w:t>
      </w:r>
    </w:p>
    <w:p w:rsidR="00000000" w:rsidRDefault="007933C1">
      <w:r>
        <w:rPr>
          <w:b/>
        </w:rPr>
        <w:t>Ross:</w:t>
      </w:r>
      <w:r>
        <w:t xml:space="preserve"> Look Ben, it's a toy that protects U.S. oil interests overseas!</w:t>
      </w:r>
    </w:p>
    <w:p w:rsidR="00000000" w:rsidRDefault="007933C1">
      <w:r>
        <w:t>Joey and Ross: Go Joe!!!</w:t>
      </w:r>
    </w:p>
    <w:p w:rsidR="00000000" w:rsidRDefault="007933C1">
      <w:r>
        <w:rPr>
          <w:b/>
        </w:rPr>
        <w:t>Phoebe:</w:t>
      </w:r>
      <w:r>
        <w:t xml:space="preserve"> (entering) Helloo! Oh! (sees Joey and starts</w:t>
      </w:r>
      <w:r>
        <w:t xml:space="preserve"> to leave) </w:t>
      </w:r>
    </w:p>
    <w:p w:rsidR="00000000" w:rsidRDefault="007933C1">
      <w:r>
        <w:rPr>
          <w:b/>
        </w:rPr>
        <w:t>Joey:</w:t>
      </w:r>
      <w:r>
        <w:t xml:space="preserve"> Pheebs! There you are!</w:t>
      </w:r>
    </w:p>
    <w:p w:rsidR="00000000" w:rsidRDefault="007933C1">
      <w:r>
        <w:rPr>
          <w:b/>
        </w:rPr>
        <w:t>Phoebe:</w:t>
      </w:r>
      <w:r>
        <w:t xml:space="preserve"> No it's not, sorry.</w:t>
      </w:r>
    </w:p>
    <w:p w:rsidR="00000000" w:rsidRDefault="007933C1">
      <w:r>
        <w:rPr>
          <w:b/>
        </w:rPr>
        <w:t>Joey:</w:t>
      </w:r>
      <w:r>
        <w:t xml:space="preserve"> But Phoebe, wait! Wait! Phoebe. Phoebe! (catches her in the hallway) </w:t>
      </w:r>
    </w:p>
    <w:p w:rsidR="00000000" w:rsidRDefault="007933C1">
      <w:r>
        <w:rPr>
          <w:b/>
        </w:rPr>
        <w:t>Phoebe:</w:t>
      </w:r>
      <w:r>
        <w:t xml:space="preserve"> Oh, Joey! Oh, okay, see I didn't recognize you wearing, in those....pants.</w:t>
      </w:r>
    </w:p>
    <w:p w:rsidR="00000000" w:rsidRDefault="007933C1">
      <w:r>
        <w:rPr>
          <w:b/>
        </w:rPr>
        <w:t>Joey:</w:t>
      </w:r>
      <w:r>
        <w:t xml:space="preserve"> Look listen, that TV m</w:t>
      </w:r>
      <w:r>
        <w:t>ovie I went in for? Did you hear anything? I think I got a shot at it.</w:t>
      </w:r>
    </w:p>
    <w:p w:rsidR="00000000" w:rsidRDefault="007933C1">
      <w:r>
        <w:rPr>
          <w:b/>
        </w:rPr>
        <w:t>Phoebe:</w:t>
      </w:r>
      <w:r>
        <w:t xml:space="preserve"> Yes! They called and you didn't get it! Okay, I mean you didn't get it, I'm sorry, I'm sorry.</w:t>
      </w:r>
    </w:p>
    <w:p w:rsidR="00000000" w:rsidRDefault="007933C1">
      <w:r>
        <w:rPr>
          <w:b/>
        </w:rPr>
        <w:t>Joey:</w:t>
      </w:r>
      <w:r>
        <w:t xml:space="preserve"> It's okay, these things happen.</w:t>
      </w:r>
    </w:p>
    <w:p w:rsidR="00000000" w:rsidRDefault="007933C1">
      <w:r>
        <w:rPr>
          <w:b/>
        </w:rPr>
        <w:t>Phoebe:</w:t>
      </w:r>
      <w:r>
        <w:t xml:space="preserve"> But they shouldn't happen, you know w</w:t>
      </w:r>
      <w:r>
        <w:t>hat, you're, you're in a terrible, terrible business. Oh God, I don't wanna be the person who makes your face look like that.</w:t>
      </w:r>
    </w:p>
    <w:p w:rsidR="00000000" w:rsidRDefault="007933C1">
      <w:r>
        <w:rPr>
          <w:b/>
        </w:rPr>
        <w:t>Joey:</w:t>
      </w:r>
      <w:r>
        <w:t xml:space="preserve"> I'm, I'm okay. See. (tries to smile, but fails horribly) </w:t>
      </w:r>
    </w:p>
    <w:p w:rsidR="00000000" w:rsidRDefault="007933C1">
      <w:r>
        <w:rPr>
          <w:b/>
        </w:rPr>
        <w:t>Phoebe:</w:t>
      </w:r>
      <w:r>
        <w:t xml:space="preserve"> Oh, now you're sad and creepy, oh. You know what, I, I'm s</w:t>
      </w:r>
      <w:r>
        <w:t>orry I quit, okay, I just quit.</w:t>
      </w:r>
    </w:p>
    <w:p w:rsidR="00000000" w:rsidRDefault="007933C1">
      <w:r>
        <w:rPr>
          <w:b/>
        </w:rPr>
        <w:t>Joey:</w:t>
      </w:r>
      <w:r>
        <w:t xml:space="preserve"> No! No, no you can't quit! You're the best agent I ever had! Look Pheebs, rejection is part being an actor, you can't take it personally.</w:t>
      </w:r>
    </w:p>
    <w:p w:rsidR="00000000" w:rsidRDefault="007933C1">
      <w:r>
        <w:rPr>
          <w:b/>
        </w:rPr>
        <w:t>Phoebe:</w:t>
      </w:r>
      <w:r>
        <w:t xml:space="preserve"> Not personal, really, well they said that they never met an Italian acto</w:t>
      </w:r>
      <w:r>
        <w:t>r with a worse Italian accent.</w:t>
      </w:r>
    </w:p>
    <w:p w:rsidR="00000000" w:rsidRDefault="007933C1">
      <w:r>
        <w:rPr>
          <w:b/>
        </w:rPr>
        <w:t>Joey:</w:t>
      </w:r>
      <w:r>
        <w:t xml:space="preserve"> They actually said that?</w:t>
      </w:r>
    </w:p>
    <w:p w:rsidR="00000000" w:rsidRDefault="007933C1">
      <w:r>
        <w:rPr>
          <w:b/>
        </w:rPr>
        <w:t>Phoebe:</w:t>
      </w:r>
      <w:r>
        <w:t xml:space="preserve"> Yeah. Ooh God, there's that face again! See I can't do this job! I...</w:t>
      </w:r>
    </w:p>
    <w:p w:rsidR="00000000" w:rsidRDefault="007933C1">
      <w:r>
        <w:rPr>
          <w:b/>
        </w:rPr>
        <w:t>Joey:</w:t>
      </w:r>
      <w:r>
        <w:t xml:space="preserve"> No, no, no, see that's why you have to do this job, agents always lie. You know, Estelle just says stuff like </w:t>
      </w:r>
      <w:r>
        <w:t>'They went another way', but this, I can use this. (in a very bad Italian accent) I canna work on a new accent.</w:t>
      </w:r>
    </w:p>
    <w:p w:rsidR="00000000" w:rsidRDefault="007933C1">
      <w:r>
        <w:rPr>
          <w:b/>
        </w:rPr>
        <w:t>Phoebe:</w:t>
      </w:r>
      <w:r>
        <w:t xml:space="preserve"> Yeah okay, no if it helps you okay. Yeah.</w:t>
      </w:r>
    </w:p>
    <w:p w:rsidR="00000000" w:rsidRDefault="007933C1">
      <w:r>
        <w:rPr>
          <w:b/>
        </w:rPr>
        <w:t>Ross:</w:t>
      </w:r>
      <w:r>
        <w:t xml:space="preserve"> (running into the hall, in slow motion) You'll never get me, Joe!!! (he then pretends th</w:t>
      </w:r>
      <w:r>
        <w:t xml:space="preserve">at he gets shot repeatedly and falls back against Joey and Chandler's door, dead.) </w:t>
      </w:r>
    </w:p>
    <w:p w:rsidR="00000000" w:rsidRDefault="007933C1">
      <w:r>
        <w:t>[Scene: A grocery store that Janice shops in. Chandler is on purpose, accidentally bumping into her.]</w:t>
      </w:r>
    </w:p>
    <w:p w:rsidR="00000000" w:rsidRDefault="007933C1">
      <w:r>
        <w:rPr>
          <w:b/>
        </w:rPr>
        <w:t>Janice:</w:t>
      </w:r>
      <w:r>
        <w:t xml:space="preserve"> (to butcher) No, thank you. (Chandler makes a sound and she no</w:t>
      </w:r>
      <w:r>
        <w:t>tices him) Chandler!</w:t>
      </w:r>
    </w:p>
    <w:p w:rsidR="00000000" w:rsidRDefault="007933C1">
      <w:r>
        <w:rPr>
          <w:b/>
        </w:rPr>
        <w:t>Chandler:</w:t>
      </w:r>
      <w:r>
        <w:t xml:space="preserve"> (in a British accent) Hello, Janice.</w:t>
      </w:r>
    </w:p>
    <w:p w:rsidR="00000000" w:rsidRDefault="007933C1">
      <w:r>
        <w:rPr>
          <w:b/>
        </w:rPr>
        <w:t>Janice:</w:t>
      </w:r>
      <w:r>
        <w:t xml:space="preserve"> What are you doing here?</w:t>
      </w:r>
    </w:p>
    <w:p w:rsidR="00000000" w:rsidRDefault="007933C1">
      <w:r>
        <w:rPr>
          <w:b/>
        </w:rPr>
        <w:t>Chandler:</w:t>
      </w:r>
      <w:r>
        <w:t xml:space="preserve"> (in accent) Oh, just a bit of shopping. How've you been?</w:t>
      </w:r>
    </w:p>
    <w:p w:rsidR="00000000" w:rsidRDefault="007933C1">
      <w:r>
        <w:rPr>
          <w:b/>
        </w:rPr>
        <w:t>Janice:</w:t>
      </w:r>
      <w:r>
        <w:t xml:space="preserve"> Are you being British?!</w:t>
      </w:r>
    </w:p>
    <w:p w:rsidR="00000000" w:rsidRDefault="007933C1">
      <w:r>
        <w:rPr>
          <w:b/>
        </w:rPr>
        <w:t>Chandler:</w:t>
      </w:r>
      <w:r>
        <w:t xml:space="preserve"> (normal voice) No. Not anymore.</w:t>
      </w:r>
    </w:p>
    <w:p w:rsidR="00000000" w:rsidRDefault="007933C1">
      <w:r>
        <w:rPr>
          <w:b/>
        </w:rPr>
        <w:t>Janice:</w:t>
      </w:r>
      <w:r>
        <w:t xml:space="preserve"> Why ar</w:t>
      </w:r>
      <w:r>
        <w:t>e you shopping here? You don't live in this neighborhood. Were you here waiting for me?</w:t>
      </w:r>
    </w:p>
    <w:p w:rsidR="00000000" w:rsidRDefault="007933C1">
      <w:r>
        <w:rPr>
          <w:b/>
        </w:rPr>
        <w:t>Chandler:</w:t>
      </w:r>
      <w:r>
        <w:t xml:space="preserve"> Yeah, huh. I'm just uh, you know I'm just picking up some things for a party. (grabs a bag off of the shelf) </w:t>
      </w:r>
    </w:p>
    <w:p w:rsidR="00000000" w:rsidRDefault="007933C1">
      <w:r>
        <w:rPr>
          <w:b/>
        </w:rPr>
        <w:t>Janice:</w:t>
      </w:r>
      <w:r>
        <w:t xml:space="preserve"> Barley? What kind of party serves barley</w:t>
      </w:r>
      <w:r>
        <w:t>?</w:t>
      </w:r>
    </w:p>
    <w:p w:rsidR="00000000" w:rsidRDefault="007933C1">
      <w:r>
        <w:rPr>
          <w:b/>
        </w:rPr>
        <w:t>Chandler:</w:t>
      </w:r>
      <w:r>
        <w:t xml:space="preserve"> Well, I'm sorry if my friends aren't as sophisticated as yours.</w:t>
      </w:r>
    </w:p>
    <w:p w:rsidR="00000000" w:rsidRDefault="007933C1">
      <w:r>
        <w:rPr>
          <w:b/>
        </w:rPr>
        <w:t>Janice:</w:t>
      </w:r>
      <w:r>
        <w:t xml:space="preserve"> Where is this party?</w:t>
      </w:r>
    </w:p>
    <w:p w:rsidR="00000000" w:rsidRDefault="007933C1">
      <w:r>
        <w:rPr>
          <w:b/>
        </w:rPr>
        <w:t>Chandler:</w:t>
      </w:r>
      <w:r>
        <w:t xml:space="preserve"> Here in Chelsea.</w:t>
      </w:r>
    </w:p>
    <w:p w:rsidR="00000000" w:rsidRDefault="007933C1">
      <w:r>
        <w:rPr>
          <w:b/>
        </w:rPr>
        <w:t>Janice:</w:t>
      </w:r>
      <w:r>
        <w:t xml:space="preserve"> Who's party is it?</w:t>
      </w:r>
    </w:p>
    <w:p w:rsidR="00000000" w:rsidRDefault="007933C1">
      <w:r>
        <w:rPr>
          <w:b/>
        </w:rPr>
        <w:t>Chandler:</w:t>
      </w:r>
      <w:r>
        <w:t xml:space="preserve"> A woman's</w:t>
      </w:r>
    </w:p>
    <w:p w:rsidR="00000000" w:rsidRDefault="007933C1">
      <w:r>
        <w:rPr>
          <w:b/>
        </w:rPr>
        <w:t>Janice:</w:t>
      </w:r>
      <w:r>
        <w:t xml:space="preserve"> What woman?!</w:t>
      </w:r>
    </w:p>
    <w:p w:rsidR="00000000" w:rsidRDefault="007933C1">
      <w:r>
        <w:rPr>
          <w:b/>
        </w:rPr>
        <w:t>Chandler:</w:t>
      </w:r>
      <w:r>
        <w:t xml:space="preserve"> (shyly) Chelsea.</w:t>
      </w:r>
    </w:p>
    <w:p w:rsidR="00000000" w:rsidRDefault="007933C1">
      <w:r>
        <w:rPr>
          <w:b/>
        </w:rPr>
        <w:t>Janice:</w:t>
      </w:r>
      <w:r>
        <w:t xml:space="preserve"> Okay, you know, one o</w:t>
      </w:r>
      <w:r>
        <w:t>f two things is happening here. Either you're seeing somebody behind my back, which would make you the biggest jerk on the planet. Or, else you're pretending that you're seeing somebody, which just makes you so pathetic that I could start crying right here</w:t>
      </w:r>
      <w:r>
        <w:t xml:space="preserve"> in the cereal aisle. So like which of these two guys do you want to be? (another guy walks by) </w:t>
      </w:r>
    </w:p>
    <w:p w:rsidR="00000000" w:rsidRDefault="007933C1">
      <w:r>
        <w:rPr>
          <w:b/>
        </w:rPr>
        <w:t>Chandler:</w:t>
      </w:r>
      <w:r>
        <w:t xml:space="preserve"> Can I be that guy?</w:t>
      </w:r>
    </w:p>
    <w:p w:rsidR="00000000" w:rsidRDefault="007933C1">
      <w:r>
        <w:t>[Scene: Central Perk, Joey and Phoebe are there]</w:t>
      </w:r>
    </w:p>
    <w:p w:rsidR="00000000" w:rsidRDefault="007933C1">
      <w:r>
        <w:rPr>
          <w:b/>
        </w:rPr>
        <w:t>Phoebe:</w:t>
      </w:r>
      <w:r>
        <w:t xml:space="preserve"> Okay, so we got some more good rejections, lots of stuff to work on. </w:t>
      </w:r>
    </w:p>
    <w:p w:rsidR="00000000" w:rsidRDefault="007933C1">
      <w:r>
        <w:rPr>
          <w:b/>
        </w:rPr>
        <w:t>Joe</w:t>
      </w:r>
      <w:r>
        <w:rPr>
          <w:b/>
        </w:rPr>
        <w:t>y:</w:t>
      </w:r>
      <w:r>
        <w:t xml:space="preserve"> Okay, shoot.</w:t>
      </w:r>
    </w:p>
    <w:p w:rsidR="00000000" w:rsidRDefault="007933C1">
      <w:r>
        <w:rPr>
          <w:b/>
        </w:rPr>
        <w:t>Phoebe:</w:t>
      </w:r>
      <w:r>
        <w:t xml:space="preserve"> Okay, um, oh, the zoo commercial.</w:t>
      </w:r>
    </w:p>
    <w:p w:rsidR="00000000" w:rsidRDefault="007933C1">
      <w:r>
        <w:rPr>
          <w:b/>
        </w:rPr>
        <w:t>Joey:</w:t>
      </w:r>
      <w:r>
        <w:t xml:space="preserve"> I didn't get it?</w:t>
      </w:r>
    </w:p>
    <w:p w:rsidR="00000000" w:rsidRDefault="007933C1">
      <w:r>
        <w:rPr>
          <w:b/>
        </w:rPr>
        <w:t>Phoebe:</w:t>
      </w:r>
      <w:r>
        <w:t xml:space="preserve"> No. They said you 'Weren't believable as a human being.' So, you can work on that. </w:t>
      </w:r>
    </w:p>
    <w:p w:rsidR="00000000" w:rsidRDefault="007933C1">
      <w:r>
        <w:rPr>
          <w:b/>
        </w:rPr>
        <w:t>Joey:</w:t>
      </w:r>
      <w:r>
        <w:t xml:space="preserve"> Okay, what else?</w:t>
      </w:r>
    </w:p>
    <w:p w:rsidR="00000000" w:rsidRDefault="007933C1">
      <w:r>
        <w:rPr>
          <w:b/>
        </w:rPr>
        <w:t>Phoebe:</w:t>
      </w:r>
      <w:r>
        <w:t xml:space="preserve"> Um, the off-Broadway play people said 'You were pret</w:t>
      </w:r>
      <w:r>
        <w:t>ty but dumb.'</w:t>
      </w:r>
    </w:p>
    <w:p w:rsidR="00000000" w:rsidRDefault="007933C1">
      <w:r>
        <w:t>Joey: Oh.</w:t>
      </w:r>
    </w:p>
    <w:p w:rsidR="00000000" w:rsidRDefault="007933C1">
      <w:r>
        <w:rPr>
          <w:b/>
        </w:rPr>
        <w:t>Phoebe:</w:t>
      </w:r>
      <w:r>
        <w:t xml:space="preserve"> Oh no wait, I'm sorry, that's 'pretty dumb.'</w:t>
      </w:r>
    </w:p>
    <w:p w:rsidR="00000000" w:rsidRDefault="007933C1">
      <w:r>
        <w:rPr>
          <w:b/>
        </w:rPr>
        <w:t>Joey:</w:t>
      </w:r>
      <w:r>
        <w:t xml:space="preserve"> Look, it's okay, no, no, no, really, look um, I really appreciate this Pheebs, but I think I'm gonna have to go back to Estelle.</w:t>
      </w:r>
    </w:p>
    <w:p w:rsidR="00000000" w:rsidRDefault="007933C1">
      <w:r>
        <w:t>Phoebe: Oh.</w:t>
      </w:r>
    </w:p>
    <w:p w:rsidR="00000000" w:rsidRDefault="007933C1">
      <w:r>
        <w:rPr>
          <w:b/>
        </w:rPr>
        <w:t>Joey:</w:t>
      </w:r>
      <w:r>
        <w:t xml:space="preserve"> Yeah, well don't get me wr</w:t>
      </w:r>
      <w:r>
        <w:t>ong, you're a better agent than she is, but at least with her I don't want to blow my pretty dumb brains out.</w:t>
      </w:r>
    </w:p>
    <w:p w:rsidR="00000000" w:rsidRDefault="007933C1">
      <w:r>
        <w:rPr>
          <w:b/>
        </w:rPr>
        <w:t>Phoebe:</w:t>
      </w:r>
      <w:r>
        <w:t xml:space="preserve"> Yeah, no, I understand.</w:t>
      </w:r>
    </w:p>
    <w:p w:rsidR="00000000" w:rsidRDefault="007933C1">
      <w:r>
        <w:rPr>
          <w:b/>
        </w:rPr>
        <w:t>Joey:</w:t>
      </w:r>
      <w:r>
        <w:t xml:space="preserve"> You do, thanks.</w:t>
      </w:r>
    </w:p>
    <w:p w:rsidR="00000000" w:rsidRDefault="007933C1">
      <w:r>
        <w:rPr>
          <w:b/>
        </w:rPr>
        <w:t>Phoebe:</w:t>
      </w:r>
      <w:r>
        <w:t xml:space="preserve"> Yeah. Sorry. (she starts to leave) </w:t>
      </w:r>
    </w:p>
    <w:p w:rsidR="00000000" w:rsidRDefault="007933C1">
      <w:r>
        <w:rPr>
          <w:b/>
        </w:rPr>
        <w:t>Joey:</w:t>
      </w:r>
      <w:r>
        <w:t xml:space="preserve"> Wait a minute.</w:t>
      </w:r>
    </w:p>
    <w:p w:rsidR="00000000" w:rsidRDefault="007933C1">
      <w:r>
        <w:t>Phoebe: What?</w:t>
      </w:r>
    </w:p>
    <w:p w:rsidR="00000000" w:rsidRDefault="007933C1">
      <w:r>
        <w:rPr>
          <w:b/>
        </w:rPr>
        <w:t>Joey:</w:t>
      </w:r>
      <w:r>
        <w:t xml:space="preserve"> Wait a </w:t>
      </w:r>
      <w:r>
        <w:t>minute, did you just make up all that stuff just to get out of being my agent.</w:t>
      </w:r>
    </w:p>
    <w:p w:rsidR="00000000" w:rsidRDefault="007933C1">
      <w:r>
        <w:rPr>
          <w:b/>
        </w:rPr>
        <w:t>Phoebe:</w:t>
      </w:r>
      <w:r>
        <w:t xml:space="preserve"> (in a coy tone) Oh, you caught me. I am so busted.</w:t>
      </w:r>
    </w:p>
    <w:p w:rsidR="00000000" w:rsidRDefault="007933C1">
      <w:r>
        <w:rPr>
          <w:b/>
        </w:rPr>
        <w:t>Joey:</w:t>
      </w:r>
      <w:r>
        <w:t xml:space="preserve"> (in a really, really bad Italian accent) That's-ah what I suspected-ah.</w:t>
      </w:r>
    </w:p>
    <w:p w:rsidR="00000000" w:rsidRDefault="007933C1">
      <w:r>
        <w:t>[Scene: Chandler and Joey's, Chandler is</w:t>
      </w:r>
      <w:r>
        <w:t xml:space="preserve"> laying on the counter and Rachel and Monica are comforting him again.]</w:t>
      </w:r>
    </w:p>
    <w:p w:rsidR="00000000" w:rsidRDefault="007933C1">
      <w:r>
        <w:rPr>
          <w:b/>
        </w:rPr>
        <w:t>Chandler:</w:t>
      </w:r>
      <w:r>
        <w:t xml:space="preserve"> ....And then I just, you know, threw the bag of barley at her, and ran out of the store.</w:t>
      </w:r>
    </w:p>
    <w:p w:rsidR="00000000" w:rsidRDefault="007933C1">
      <w:r>
        <w:rPr>
          <w:b/>
        </w:rPr>
        <w:t>Monica:</w:t>
      </w:r>
      <w:r>
        <w:t xml:space="preserve"> My God! Chandler, we said be 'aloof' not 'a doof'.</w:t>
      </w:r>
    </w:p>
    <w:p w:rsidR="00000000" w:rsidRDefault="007933C1">
      <w:r>
        <w:rPr>
          <w:b/>
        </w:rPr>
        <w:t>Chandler:</w:t>
      </w:r>
      <w:r>
        <w:t xml:space="preserve"> I've actually ru</w:t>
      </w:r>
      <w:r>
        <w:t>ined this haven't I? It's time for the good ice cream now, right?</w:t>
      </w:r>
    </w:p>
    <w:p w:rsidR="00000000" w:rsidRDefault="007933C1">
      <w:r>
        <w:rPr>
          <w:b/>
        </w:rPr>
        <w:t>Rachel:</w:t>
      </w:r>
      <w:r>
        <w:t xml:space="preserve"> Yeah, it is.</w:t>
      </w:r>
    </w:p>
    <w:p w:rsidR="00000000" w:rsidRDefault="007933C1">
      <w:r>
        <w:rPr>
          <w:b/>
        </w:rPr>
        <w:t>Monica:</w:t>
      </w:r>
      <w:r>
        <w:t xml:space="preserve"> You know what, everything's gonna be okay. </w:t>
      </w:r>
    </w:p>
    <w:p w:rsidR="00000000" w:rsidRDefault="007933C1">
      <w:r>
        <w:t xml:space="preserve">(phone rings) </w:t>
      </w:r>
    </w:p>
    <w:p w:rsidR="00000000" w:rsidRDefault="007933C1">
      <w:r>
        <w:rPr>
          <w:b/>
        </w:rPr>
        <w:t>Chandler:</w:t>
      </w:r>
      <w:r>
        <w:t xml:space="preserve"> (answering phone) Hello. Hi, Janice! Can you hold on for a second? Okay. (to Monica and Rach</w:t>
      </w:r>
      <w:r>
        <w:t>el) Okay, what do I do?</w:t>
      </w:r>
    </w:p>
    <w:p w:rsidR="00000000" w:rsidRDefault="007933C1">
      <w:r>
        <w:rPr>
          <w:b/>
        </w:rPr>
        <w:t>Rachel:</w:t>
      </w:r>
      <w:r>
        <w:t xml:space="preserve"> Shhh...I don't know what to do, this is totally unprecedented.</w:t>
      </w:r>
    </w:p>
    <w:p w:rsidR="00000000" w:rsidRDefault="007933C1">
      <w:r>
        <w:rPr>
          <w:b/>
        </w:rPr>
        <w:t>Monica:</w:t>
      </w:r>
      <w:r>
        <w:t xml:space="preserve"> If-if-if we ever did what you did a man would never call.</w:t>
      </w:r>
    </w:p>
    <w:p w:rsidR="00000000" w:rsidRDefault="007933C1">
      <w:r>
        <w:t>Rachel: Yeah.</w:t>
      </w:r>
    </w:p>
    <w:p w:rsidR="00000000" w:rsidRDefault="007933C1">
      <w:r>
        <w:t>Chandler: Hello!</w:t>
      </w:r>
    </w:p>
    <w:p w:rsidR="00000000" w:rsidRDefault="007933C1">
      <w:r>
        <w:rPr>
          <w:b/>
        </w:rPr>
        <w:t>Monica:</w:t>
      </w:r>
      <w:r>
        <w:t xml:space="preserve"> Oh wait, you know what, I got it, I got it, pretend like</w:t>
      </w:r>
      <w:r>
        <w:t xml:space="preserve"> you just woke up, okay, that will throw her off. Be sleepy.</w:t>
      </w:r>
    </w:p>
    <w:p w:rsidR="00000000" w:rsidRDefault="007933C1">
      <w:r>
        <w:rPr>
          <w:b/>
        </w:rPr>
        <w:t>Rachel:</w:t>
      </w:r>
      <w:r>
        <w:t xml:space="preserve"> Yes, and grumpy.</w:t>
      </w:r>
    </w:p>
    <w:p w:rsidR="00000000" w:rsidRDefault="007933C1">
      <w:r>
        <w:rPr>
          <w:b/>
        </w:rPr>
        <w:t>Chandler:</w:t>
      </w:r>
      <w:r>
        <w:t xml:space="preserve"> What are you, stop naming dwarves! (on phone) Hello, Janice. Hi, I'm so glad that you called, I know I've been acting a really weird lately. And, it's just beca</w:t>
      </w:r>
      <w:r>
        <w:t>use I'm crazy about you, and I just got...stupid, and, and scared, and....stupid a couple of more times. I'm sorry. (listens) Really?! (listens) Really?!</w:t>
      </w:r>
    </w:p>
    <w:p w:rsidR="00000000" w:rsidRDefault="007933C1">
      <w:r>
        <w:rPr>
          <w:b/>
        </w:rPr>
        <w:t>Rachel:</w:t>
      </w:r>
      <w:r>
        <w:t xml:space="preserve"> He's soo lucky, if Janice were a guy, she'd be sleeping with somebody else by now.</w:t>
      </w:r>
    </w:p>
    <w:p w:rsidR="00000000" w:rsidRDefault="007933C1">
      <w:r>
        <w:rPr>
          <w:b/>
        </w:rPr>
        <w:t>Chandler:</w:t>
      </w:r>
      <w:r>
        <w:t xml:space="preserve"> (</w:t>
      </w:r>
      <w:r>
        <w:t>on phone) I love you too.</w:t>
      </w:r>
    </w:p>
    <w:p w:rsidR="00000000" w:rsidRDefault="007933C1">
      <w:r>
        <w:rPr>
          <w:b/>
        </w:rPr>
        <w:t>Monica:</w:t>
      </w:r>
      <w:r>
        <w:t xml:space="preserve"> Aw, it's soo unfair. (they both start digging into the 'good' ice cream) </w:t>
      </w:r>
    </w:p>
    <w:p w:rsidR="00000000" w:rsidRDefault="007933C1">
      <w:r>
        <w:t>[Scene: Monica and Rachel's, Carol and Susan are picking up Ben, while Monica is pouring chocolate syrup, lots of it, into her ice cream.]</w:t>
      </w:r>
    </w:p>
    <w:p w:rsidR="00000000" w:rsidRDefault="007933C1">
      <w:r>
        <w:rPr>
          <w:b/>
        </w:rPr>
        <w:t>Carol:</w:t>
      </w:r>
      <w:r>
        <w:t xml:space="preserve">G. </w:t>
      </w:r>
      <w:r>
        <w:t>I. Joe. G. I. Joe?!</w:t>
      </w:r>
    </w:p>
    <w:p w:rsidR="00000000" w:rsidRDefault="007933C1">
      <w:r>
        <w:rPr>
          <w:b/>
        </w:rPr>
        <w:t>Ross:</w:t>
      </w:r>
      <w:r>
        <w:t xml:space="preserve"> Hey, I don't know what to tell you guys that's the doll he chose.</w:t>
      </w:r>
    </w:p>
    <w:p w:rsidR="00000000" w:rsidRDefault="007933C1">
      <w:r>
        <w:rPr>
          <w:b/>
        </w:rPr>
        <w:t>Susan:</w:t>
      </w:r>
      <w:r>
        <w:t xml:space="preserve"> What'd you do, dip it in sugar?</w:t>
      </w:r>
    </w:p>
    <w:p w:rsidR="00000000" w:rsidRDefault="007933C1">
      <w:r>
        <w:rPr>
          <w:b/>
        </w:rPr>
        <w:t>Ross:</w:t>
      </w:r>
      <w:r>
        <w:t xml:space="preserve"> Look, </w:t>
      </w:r>
      <w:r>
        <w:rPr>
          <w:i/>
        </w:rPr>
        <w:t>G. I. Joe</w:t>
      </w:r>
      <w:r>
        <w:t xml:space="preserve">'s in, </w:t>
      </w:r>
      <w:r>
        <w:rPr>
          <w:i/>
        </w:rPr>
        <w:t>Barbi</w:t>
      </w:r>
      <w:r>
        <w:t>'s out. And if you guys can't deal with it, that's your 'too bad.'</w:t>
      </w:r>
    </w:p>
    <w:p w:rsidR="00000000" w:rsidRDefault="007933C1">
      <w:r>
        <w:rPr>
          <w:b/>
        </w:rPr>
        <w:t>Monica:</w:t>
      </w:r>
      <w:r>
        <w:t xml:space="preserve"> What are you bein</w:t>
      </w:r>
      <w:r>
        <w:t>g such a weenie for? So he has a Barbi, big deal. You used to dress up like a woman.</w:t>
      </w:r>
    </w:p>
    <w:p w:rsidR="00000000" w:rsidRDefault="007933C1">
      <w:r>
        <w:rPr>
          <w:b/>
        </w:rPr>
        <w:t>Ross:</w:t>
      </w:r>
      <w:r>
        <w:t xml:space="preserve"> What?</w:t>
      </w:r>
    </w:p>
    <w:p w:rsidR="00000000" w:rsidRDefault="007933C1">
      <w:r>
        <w:rPr>
          <w:b/>
        </w:rPr>
        <w:t>Monica:</w:t>
      </w:r>
      <w:r>
        <w:t xml:space="preserve"> Well, you used to dress up in Mom's clothes all the time.</w:t>
      </w:r>
    </w:p>
    <w:p w:rsidR="00000000" w:rsidRDefault="007933C1">
      <w:r>
        <w:rPr>
          <w:b/>
        </w:rPr>
        <w:t>Ross:</w:t>
      </w:r>
      <w:r>
        <w:t xml:space="preserve"> What are you talking about?</w:t>
      </w:r>
    </w:p>
    <w:p w:rsidR="00000000" w:rsidRDefault="007933C1">
      <w:r>
        <w:rPr>
          <w:b/>
        </w:rPr>
        <w:t>Monica:</w:t>
      </w:r>
      <w:r>
        <w:t xml:space="preserve"> The big hat, the pearls, the little pick handbag.</w:t>
      </w:r>
    </w:p>
    <w:p w:rsidR="00000000" w:rsidRDefault="007933C1">
      <w:r>
        <w:rPr>
          <w:b/>
        </w:rPr>
        <w:t>R</w:t>
      </w:r>
      <w:r>
        <w:rPr>
          <w:b/>
        </w:rPr>
        <w:t>oss:</w:t>
      </w:r>
      <w:r>
        <w:t xml:space="preserve"> Okay, you are totally making this up.</w:t>
      </w:r>
    </w:p>
    <w:p w:rsidR="00000000" w:rsidRDefault="007933C1">
      <w:r>
        <w:rPr>
          <w:b/>
        </w:rPr>
        <w:t>Monica:</w:t>
      </w:r>
      <w:r>
        <w:t xml:space="preserve"> How can you not remember? You made us call you...Bea. </w:t>
      </w:r>
    </w:p>
    <w:p w:rsidR="00000000" w:rsidRDefault="007933C1">
      <w:r>
        <w:rPr>
          <w:b/>
        </w:rPr>
        <w:t>Ross:</w:t>
      </w:r>
      <w:r>
        <w:t xml:space="preserve"> (remembering) Oh God.</w:t>
      </w:r>
    </w:p>
    <w:p w:rsidR="00000000" w:rsidRDefault="007933C1">
      <w:r>
        <w:rPr>
          <w:b/>
        </w:rPr>
        <w:t>Susan:</w:t>
      </w:r>
      <w:r>
        <w:t xml:space="preserve"> I've literally never been this happy.</w:t>
      </w:r>
    </w:p>
    <w:p w:rsidR="00000000" w:rsidRDefault="007933C1">
      <w:r>
        <w:rPr>
          <w:b/>
        </w:rPr>
        <w:t>Monica:</w:t>
      </w:r>
      <w:r>
        <w:t xml:space="preserve"> Wasn't there a little song?</w:t>
      </w:r>
    </w:p>
    <w:p w:rsidR="00000000" w:rsidRDefault="007933C1">
      <w:r>
        <w:rPr>
          <w:b/>
        </w:rPr>
        <w:t>Carol:</w:t>
      </w:r>
      <w:r>
        <w:t xml:space="preserve"> Oh please God, let there be a song</w:t>
      </w:r>
      <w:r>
        <w:t>.</w:t>
      </w:r>
    </w:p>
    <w:p w:rsidR="00000000" w:rsidRDefault="007933C1">
      <w:r>
        <w:rPr>
          <w:b/>
        </w:rPr>
        <w:t>Ross:</w:t>
      </w:r>
      <w:r>
        <w:t xml:space="preserve"> There was no song. (to Monica) There was no song!</w:t>
      </w:r>
    </w:p>
    <w:p w:rsidR="00000000" w:rsidRDefault="007933C1">
      <w:r>
        <w:rPr>
          <w:b/>
        </w:rPr>
        <w:t>Monica:</w:t>
      </w:r>
      <w:r>
        <w:t xml:space="preserve"> (singing) '</w:t>
      </w:r>
      <w:r>
        <w:rPr>
          <w:i/>
        </w:rPr>
        <w:t>I am Bea.</w:t>
      </w:r>
      <w:r>
        <w:t>'</w:t>
      </w:r>
    </w:p>
    <w:p w:rsidR="00000000" w:rsidRDefault="007933C1">
      <w:r>
        <w:rPr>
          <w:b/>
        </w:rPr>
        <w:t>Ross:</w:t>
      </w:r>
      <w:r>
        <w:t xml:space="preserve"> Okay.</w:t>
      </w:r>
    </w:p>
    <w:p w:rsidR="00000000" w:rsidRDefault="007933C1">
      <w:r>
        <w:rPr>
          <w:b/>
        </w:rPr>
        <w:t>Monica:</w:t>
      </w:r>
      <w:r>
        <w:t xml:space="preserve"> 'I drink tea.'</w:t>
      </w:r>
    </w:p>
    <w:p w:rsidR="00000000" w:rsidRDefault="007933C1">
      <w:r>
        <w:rPr>
          <w:b/>
        </w:rPr>
        <w:t>Ross:</w:t>
      </w:r>
      <w:r>
        <w:t xml:space="preserve"> Okay, that's, that's enough. (retreats to the bathroom) </w:t>
      </w:r>
    </w:p>
    <w:p w:rsidR="00000000" w:rsidRDefault="007933C1">
      <w:r>
        <w:rPr>
          <w:b/>
        </w:rPr>
        <w:t>Monica:</w:t>
      </w:r>
      <w:r>
        <w:t xml:space="preserve"> '....Won't you, won't you, won't you.... '</w:t>
      </w:r>
    </w:p>
    <w:p w:rsidR="00000000" w:rsidRDefault="007933C1">
      <w:r>
        <w:rPr>
          <w:b/>
        </w:rPr>
        <w:t>Ross:</w:t>
      </w:r>
      <w:r>
        <w:t xml:space="preserve"> (coming out o</w:t>
      </w:r>
      <w:r>
        <w:t xml:space="preserve">f the bathroom) Won't you dance around with me. </w:t>
      </w:r>
    </w:p>
    <w:p w:rsidR="00000000" w:rsidRDefault="007933C1">
      <w:r>
        <w:rPr>
          <w:b/>
        </w:rPr>
        <w:t>Monica:</w:t>
      </w:r>
      <w:r>
        <w:t xml:space="preserve"> A-ha!!! (they all start laughing, as Ross hides in the bathroom) </w:t>
      </w:r>
    </w:p>
    <w:p w:rsidR="00000000" w:rsidRDefault="007933C1">
      <w:r>
        <w:t>Closing Credits</w:t>
      </w:r>
    </w:p>
    <w:p w:rsidR="00000000" w:rsidRDefault="007933C1">
      <w:r>
        <w:t>[Scene: It's an old home movie of the Geller's backyard, young Ross is dressed up as Bea, and pouring himself/herself</w:t>
      </w:r>
      <w:r>
        <w:t xml:space="preserve"> some tea.]</w:t>
      </w:r>
    </w:p>
    <w:p w:rsidR="00000000" w:rsidRDefault="007933C1">
      <w:r>
        <w:rPr>
          <w:b/>
        </w:rPr>
        <w:t>Young Ross:</w:t>
      </w:r>
      <w:r>
        <w:t xml:space="preserve"> (singing) 'I am Bea. I drink tea. Won't you dance around with....' (spills some tea and it drips onto his/her dress) Ohhh! (runs away crying) </w:t>
      </w:r>
    </w:p>
    <w:p w:rsidR="00000000" w:rsidRDefault="007933C1">
      <w:r>
        <w:rPr>
          <w:b/>
        </w:rPr>
        <w:t>YoungMonica:</w:t>
      </w:r>
      <w:r>
        <w:t xml:space="preserve"> (entering the shot) Ross!!! (starts to wipe up the spill) </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305 The One</w:t>
      </w:r>
      <w:r>
        <w:rPr>
          <w:b/>
          <w:shd w:val="pct10" w:color="auto" w:fill="FFFFFF"/>
        </w:rPr>
        <w:t xml:space="preserve"> With Frank Jr.</w:t>
      </w:r>
    </w:p>
    <w:p w:rsidR="00000000" w:rsidRDefault="007933C1"/>
    <w:p w:rsidR="00000000" w:rsidRDefault="007933C1">
      <w:r>
        <w:t>[Scene: Chandler and Joey's, there is lumber all over the apartment]</w:t>
      </w:r>
    </w:p>
    <w:p w:rsidR="00000000" w:rsidRDefault="007933C1">
      <w:r>
        <w:rPr>
          <w:b/>
        </w:rPr>
        <w:t>Chandler:</w:t>
      </w:r>
      <w:r>
        <w:t xml:space="preserve"> (entering) Hey!</w:t>
      </w:r>
    </w:p>
    <w:p w:rsidR="00000000" w:rsidRDefault="007933C1">
      <w:r>
        <w:rPr>
          <w:b/>
        </w:rPr>
        <w:t>Joey:</w:t>
      </w:r>
      <w:r>
        <w:t xml:space="preserve"> Hey!</w:t>
      </w:r>
    </w:p>
    <w:p w:rsidR="00000000" w:rsidRDefault="007933C1">
      <w:r>
        <w:rPr>
          <w:b/>
        </w:rPr>
        <w:t>Chandler:</w:t>
      </w:r>
      <w:r>
        <w:t xml:space="preserve"> Hey-hey-hey. So what happened? A forest tick you off?</w:t>
      </w:r>
    </w:p>
    <w:p w:rsidR="00000000" w:rsidRDefault="007933C1">
      <w:r>
        <w:rPr>
          <w:b/>
        </w:rPr>
        <w:t>Joey:</w:t>
      </w:r>
      <w:r>
        <w:t xml:space="preserve"> No. Y'know how we're always saying we need a place for the mail</w:t>
      </w:r>
      <w:r>
        <w:t>.</w:t>
      </w:r>
    </w:p>
    <w:p w:rsidR="00000000" w:rsidRDefault="007933C1">
      <w:r>
        <w:t>Chandler: Yeah!</w:t>
      </w:r>
    </w:p>
    <w:p w:rsidR="00000000" w:rsidRDefault="007933C1">
      <w:r>
        <w:rPr>
          <w:b/>
        </w:rPr>
        <w:t>Joey:</w:t>
      </w:r>
      <w:r>
        <w:t xml:space="preserve"> Well, I started building one. But then I decided to take it to the next step.</w:t>
      </w:r>
    </w:p>
    <w:p w:rsidR="00000000" w:rsidRDefault="007933C1">
      <w:r>
        <w:rPr>
          <w:b/>
        </w:rPr>
        <w:t>Chandler:</w:t>
      </w:r>
      <w:r>
        <w:t xml:space="preserve"> You're building a post office?</w:t>
      </w:r>
    </w:p>
    <w:p w:rsidR="00000000" w:rsidRDefault="007933C1">
      <w:r>
        <w:rPr>
          <w:b/>
        </w:rPr>
        <w:t>Joey:</w:t>
      </w:r>
      <w:r>
        <w:t xml:space="preserve"> No, an entertainment unit, with a mail cubby built right in. It's a one day job, max.</w:t>
      </w:r>
    </w:p>
    <w:p w:rsidR="00000000" w:rsidRDefault="007933C1">
      <w:r>
        <w:rPr>
          <w:b/>
        </w:rPr>
        <w:t>Chandler:</w:t>
      </w:r>
      <w:r>
        <w:t xml:space="preserve"> Okay. (noti</w:t>
      </w:r>
      <w:r>
        <w:t>ces that Joey is wearing some really tight jeans) My word! Those are snug.</w:t>
      </w:r>
    </w:p>
    <w:p w:rsidR="00000000" w:rsidRDefault="007933C1">
      <w:r>
        <w:rPr>
          <w:b/>
        </w:rPr>
        <w:t>Joey:</w:t>
      </w:r>
      <w:r>
        <w:t xml:space="preserve"> Oh yeah. These are my old work pants, Sergio Valente's.</w:t>
      </w:r>
    </w:p>
    <w:p w:rsidR="00000000" w:rsidRDefault="007933C1">
      <w:r>
        <w:t xml:space="preserve">(Chandler goes to his bedroom and opens the door. However, only the top half opens, and he trips into his bedroom over </w:t>
      </w:r>
      <w:r>
        <w:t xml:space="preserve">the bottom half.) </w:t>
      </w:r>
    </w:p>
    <w:p w:rsidR="00000000" w:rsidRDefault="007933C1">
      <w:r>
        <w:rPr>
          <w:b/>
        </w:rPr>
        <w:t>Joey:</w:t>
      </w:r>
      <w:r>
        <w:t xml:space="preserve"> Power saw kinda got away from me there.</w:t>
      </w:r>
    </w:p>
    <w:p w:rsidR="00000000" w:rsidRDefault="007933C1">
      <w:r>
        <w:t>Opening Credits</w:t>
      </w:r>
    </w:p>
    <w:p w:rsidR="00000000" w:rsidRDefault="007933C1">
      <w:r>
        <w:t>[Scene: Outside Central Perk, Phoebe is pacing back and forth waiting for someone.]</w:t>
      </w:r>
    </w:p>
    <w:p w:rsidR="00000000" w:rsidRDefault="007933C1">
      <w:r>
        <w:rPr>
          <w:b/>
        </w:rPr>
        <w:t>Rachel:</w:t>
      </w:r>
      <w:r>
        <w:t xml:space="preserve"> (joining Phoebe outside) Hey Pheebs. </w:t>
      </w:r>
    </w:p>
    <w:p w:rsidR="00000000" w:rsidRDefault="007933C1">
      <w:r>
        <w:t>Phoebe: Hey!</w:t>
      </w:r>
    </w:p>
    <w:p w:rsidR="00000000" w:rsidRDefault="007933C1">
      <w:r>
        <w:rPr>
          <w:b/>
        </w:rPr>
        <w:t>Rachel:</w:t>
      </w:r>
      <w:r>
        <w:t xml:space="preserve"> Any sign of your brother</w:t>
      </w:r>
      <w:r>
        <w:t>?</w:t>
      </w:r>
    </w:p>
    <w:p w:rsidR="00000000" w:rsidRDefault="007933C1">
      <w:r>
        <w:rPr>
          <w:b/>
        </w:rPr>
        <w:t>Phoebe:</w:t>
      </w:r>
      <w:r>
        <w:t xml:space="preserve"> No, but he's always late.</w:t>
      </w:r>
    </w:p>
    <w:p w:rsidR="00000000" w:rsidRDefault="007933C1">
      <w:r>
        <w:rPr>
          <w:b/>
        </w:rPr>
        <w:t>Rachel:</w:t>
      </w:r>
      <w:r>
        <w:t xml:space="preserve"> I thought you only met him once?</w:t>
      </w:r>
    </w:p>
    <w:p w:rsidR="00000000" w:rsidRDefault="007933C1">
      <w:r>
        <w:rPr>
          <w:b/>
        </w:rPr>
        <w:t>Phoebe:</w:t>
      </w:r>
      <w:r>
        <w:t xml:space="preserve"> Yeah, I did. I think it sounds y'know big sistery, y'know, 'Frank's always late.'</w:t>
      </w:r>
    </w:p>
    <w:p w:rsidR="00000000" w:rsidRDefault="007933C1">
      <w:r>
        <w:rPr>
          <w:b/>
        </w:rPr>
        <w:t>Rachel:</w:t>
      </w:r>
      <w:r>
        <w:t xml:space="preserve"> Well relax, he'll be here.</w:t>
      </w:r>
    </w:p>
    <w:p w:rsidR="00000000" w:rsidRDefault="007933C1">
      <w:r>
        <w:rPr>
          <w:b/>
        </w:rPr>
        <w:t>Phoebe:</w:t>
      </w:r>
      <w:r>
        <w:t xml:space="preserve"> No, I know, I'm just nervous. Y'know it's just</w:t>
      </w:r>
      <w:r>
        <w:t xml:space="preserve"> y'know Mom's dead, don't talk to my sister, Grandma's been sleeping a lot lately. It's like the last desperate chance to have a family, y'know, kinda thing. You're so sweet to wait with me.</w:t>
      </w:r>
    </w:p>
    <w:p w:rsidR="00000000" w:rsidRDefault="007933C1">
      <w:r>
        <w:rPr>
          <w:b/>
        </w:rPr>
        <w:t>Rachel:</w:t>
      </w:r>
      <w:r>
        <w:t xml:space="preserve"> Well, actually Gunther sent me. You're not allowed to hav</w:t>
      </w:r>
      <w:r>
        <w:t xml:space="preserve">e cups out here, it's a thing. (takes her cup and goes back inside) </w:t>
      </w:r>
    </w:p>
    <w:p w:rsidR="00000000" w:rsidRDefault="007933C1">
      <w:r>
        <w:t>[Scene: inside Central Perk]</w:t>
      </w:r>
    </w:p>
    <w:p w:rsidR="00000000" w:rsidRDefault="007933C1">
      <w:r>
        <w:rPr>
          <w:b/>
        </w:rPr>
        <w:t>Chandler:</w:t>
      </w:r>
      <w:r>
        <w:t xml:space="preserve"> Does anyone else think David Copperfield is cute?</w:t>
      </w:r>
    </w:p>
    <w:p w:rsidR="00000000" w:rsidRDefault="007933C1">
      <w:r>
        <w:rPr>
          <w:b/>
        </w:rPr>
        <w:t>Monica:</w:t>
      </w:r>
      <w:r>
        <w:t xml:space="preserve"> No, but he told me, he thinks your a fox.</w:t>
      </w:r>
    </w:p>
    <w:p w:rsidR="00000000" w:rsidRDefault="007933C1">
      <w:r>
        <w:rPr>
          <w:b/>
        </w:rPr>
        <w:t>Chandler:</w:t>
      </w:r>
      <w:r>
        <w:t xml:space="preserve"> All right, Janice, likes him. In fact </w:t>
      </w:r>
      <w:r>
        <w:t>she likes him so much she put him on her freebie list.</w:t>
      </w:r>
    </w:p>
    <w:p w:rsidR="00000000" w:rsidRDefault="007933C1">
      <w:r>
        <w:rPr>
          <w:b/>
        </w:rPr>
        <w:t>Joey:</w:t>
      </w:r>
      <w:r>
        <w:t xml:space="preserve"> Her what?</w:t>
      </w:r>
    </w:p>
    <w:p w:rsidR="00000000" w:rsidRDefault="007933C1">
      <w:r>
        <w:rPr>
          <w:b/>
        </w:rPr>
        <w:t>Chandler:</w:t>
      </w:r>
      <w:r>
        <w:t xml:space="preserve"> Well, we have a deal, where we each get to pick five celebrities that we can sleep with, and the other one can't get mad.</w:t>
      </w:r>
    </w:p>
    <w:p w:rsidR="00000000" w:rsidRDefault="007933C1">
      <w:r>
        <w:rPr>
          <w:b/>
        </w:rPr>
        <w:t>Ross:</w:t>
      </w:r>
      <w:r>
        <w:t xml:space="preserve"> Ah, the heart of every healthy relationship. Ho</w:t>
      </w:r>
      <w:r>
        <w:t>nesty, respect, and sex with celebrities.</w:t>
      </w:r>
    </w:p>
    <w:p w:rsidR="00000000" w:rsidRDefault="007933C1">
      <w:r>
        <w:rPr>
          <w:b/>
        </w:rPr>
        <w:t>Monica:</w:t>
      </w:r>
      <w:r>
        <w:t xml:space="preserve"> So, Chandler, who's on your list?</w:t>
      </w:r>
    </w:p>
    <w:p w:rsidR="00000000" w:rsidRDefault="007933C1">
      <w:r>
        <w:rPr>
          <w:b/>
        </w:rPr>
        <w:t>Chandler:</w:t>
      </w:r>
      <w:r>
        <w:t xml:space="preserve"> Ah, Kim Basinger, Cindy Crawford, Halle Berry, Yasmine Bleeth, and ah, Jessica Rabbit.</w:t>
      </w:r>
    </w:p>
    <w:p w:rsidR="00000000" w:rsidRDefault="007933C1">
      <w:r>
        <w:rPr>
          <w:b/>
        </w:rPr>
        <w:t>Rachel:</w:t>
      </w:r>
      <w:r>
        <w:t xml:space="preserve"> Now, you do realize that she's a cartoon, and way out of your leagu</w:t>
      </w:r>
      <w:r>
        <w:t>e?</w:t>
      </w:r>
    </w:p>
    <w:p w:rsidR="00000000" w:rsidRDefault="007933C1">
      <w:r>
        <w:rPr>
          <w:b/>
        </w:rPr>
        <w:t>Chandler:</w:t>
      </w:r>
      <w:r>
        <w:t xml:space="preserve"> I know, I know, I just always wondered if I could get her eyes to pop out of her head.</w:t>
      </w:r>
    </w:p>
    <w:p w:rsidR="00000000" w:rsidRDefault="007933C1">
      <w:r>
        <w:rPr>
          <w:b/>
        </w:rPr>
        <w:t>Joey:</w:t>
      </w:r>
      <w:r>
        <w:t xml:space="preserve"> Hey, Monica, who would yours be?</w:t>
      </w:r>
    </w:p>
    <w:p w:rsidR="00000000" w:rsidRDefault="007933C1">
      <w:r>
        <w:rPr>
          <w:b/>
        </w:rPr>
        <w:t>Monica:</w:t>
      </w:r>
      <w:r>
        <w:t xml:space="preserve"> First, I need a boyfriend, then I can have a list.</w:t>
      </w:r>
    </w:p>
    <w:p w:rsidR="00000000" w:rsidRDefault="007933C1">
      <w:r>
        <w:rPr>
          <w:b/>
        </w:rPr>
        <w:t>Joey:</w:t>
      </w:r>
      <w:r>
        <w:t xml:space="preserve"> It's just a game Mon. (makes a 'Can-you-believe-her'</w:t>
      </w:r>
      <w:r>
        <w:t xml:space="preserve"> face to the rest of the gang.) Rach, how about you?</w:t>
      </w:r>
    </w:p>
    <w:p w:rsidR="00000000" w:rsidRDefault="007933C1">
      <w:r>
        <w:rPr>
          <w:b/>
        </w:rPr>
        <w:t>Rachel:</w:t>
      </w:r>
      <w:r>
        <w:t xml:space="preserve"> Oh, I don't know, I guess, Chris O'Donnel, John F. Kennedy, Jr., Daniel Day Lewis, Sting, and Parker Stevenson.</w:t>
      </w:r>
    </w:p>
    <w:p w:rsidR="00000000" w:rsidRDefault="007933C1">
      <w:r>
        <w:rPr>
          <w:b/>
        </w:rPr>
        <w:t>Ross:</w:t>
      </w:r>
      <w:r>
        <w:t xml:space="preserve"> Spiderman?</w:t>
      </w:r>
    </w:p>
    <w:p w:rsidR="00000000" w:rsidRDefault="007933C1">
      <w:r>
        <w:rPr>
          <w:b/>
        </w:rPr>
        <w:t>Rachel:</w:t>
      </w:r>
      <w:r>
        <w:t xml:space="preserve"> Hardy Boy.</w:t>
      </w:r>
    </w:p>
    <w:p w:rsidR="00000000" w:rsidRDefault="007933C1">
      <w:r>
        <w:rPr>
          <w:b/>
        </w:rPr>
        <w:t>Chandler:</w:t>
      </w:r>
      <w:r>
        <w:t xml:space="preserve"> Peter Parker.</w:t>
      </w:r>
    </w:p>
    <w:p w:rsidR="00000000" w:rsidRDefault="007933C1">
      <w:r>
        <w:rPr>
          <w:b/>
        </w:rPr>
        <w:t>Ross:</w:t>
      </w:r>
      <w:r>
        <w:t xml:space="preserve"> Thank you.</w:t>
      </w:r>
    </w:p>
    <w:p w:rsidR="00000000" w:rsidRDefault="007933C1">
      <w:r>
        <w:rPr>
          <w:b/>
        </w:rPr>
        <w:t>Rachel</w:t>
      </w:r>
      <w:r>
        <w:rPr>
          <w:b/>
        </w:rPr>
        <w:t>:</w:t>
      </w:r>
      <w:r>
        <w:t xml:space="preserve"> What about you honey, who would be on your list?</w:t>
      </w:r>
    </w:p>
    <w:p w:rsidR="00000000" w:rsidRDefault="007933C1">
      <w:r>
        <w:rPr>
          <w:b/>
        </w:rPr>
        <w:t>Ross:</w:t>
      </w:r>
      <w:r>
        <w:t xml:space="preserve"> Well I-I-I, that kind of thing requires some serious thought. First, I'll divide my perspective canidates into catergories....</w:t>
      </w:r>
    </w:p>
    <w:p w:rsidR="00000000" w:rsidRDefault="007933C1">
      <w:r>
        <w:rPr>
          <w:b/>
        </w:rPr>
        <w:t>Chandler:</w:t>
      </w:r>
      <w:r>
        <w:t xml:space="preserve"> (coughing) What a geek!</w:t>
      </w:r>
    </w:p>
    <w:p w:rsidR="00000000" w:rsidRDefault="007933C1">
      <w:r>
        <w:rPr>
          <w:b/>
        </w:rPr>
        <w:t>Phoebe:</w:t>
      </w:r>
      <w:r>
        <w:t xml:space="preserve"> (entering) Everbody this is Fr</w:t>
      </w:r>
      <w:r>
        <w:t>ank! This is my half-brother Frank.</w:t>
      </w:r>
    </w:p>
    <w:p w:rsidR="00000000" w:rsidRDefault="007933C1">
      <w:r>
        <w:rPr>
          <w:b/>
        </w:rPr>
        <w:t>All:</w:t>
      </w:r>
      <w:r>
        <w:t xml:space="preserve"> Oh, hi.</w:t>
      </w:r>
    </w:p>
    <w:p w:rsidR="00000000" w:rsidRDefault="007933C1">
      <w:r>
        <w:rPr>
          <w:b/>
        </w:rPr>
        <w:t>Phoebe:</w:t>
      </w:r>
      <w:r>
        <w:t xml:space="preserve"> This is everybody. This is Ross.</w:t>
      </w:r>
    </w:p>
    <w:p w:rsidR="00000000" w:rsidRDefault="007933C1">
      <w:r>
        <w:rPr>
          <w:b/>
        </w:rPr>
        <w:t>Frank:</w:t>
      </w:r>
      <w:r>
        <w:t xml:space="preserve"> How are you?</w:t>
      </w:r>
    </w:p>
    <w:p w:rsidR="00000000" w:rsidRDefault="007933C1">
      <w:r>
        <w:rPr>
          <w:b/>
        </w:rPr>
        <w:t>Ross:</w:t>
      </w:r>
      <w:r>
        <w:t xml:space="preserve"> Hey.</w:t>
      </w:r>
    </w:p>
    <w:p w:rsidR="00000000" w:rsidRDefault="007933C1">
      <w:r>
        <w:rPr>
          <w:b/>
        </w:rPr>
        <w:t>Phoebe:</w:t>
      </w:r>
      <w:r>
        <w:t xml:space="preserve"> Chandler.</w:t>
      </w:r>
    </w:p>
    <w:p w:rsidR="00000000" w:rsidRDefault="007933C1">
      <w:r>
        <w:t>Chandler: Hi.</w:t>
      </w:r>
    </w:p>
    <w:p w:rsidR="00000000" w:rsidRDefault="007933C1">
      <w:r>
        <w:t>Frank: Hi.</w:t>
      </w:r>
    </w:p>
    <w:p w:rsidR="00000000" w:rsidRDefault="007933C1">
      <w:r>
        <w:t>Phoebe: Joey.</w:t>
      </w:r>
    </w:p>
    <w:p w:rsidR="00000000" w:rsidRDefault="007933C1">
      <w:r>
        <w:rPr>
          <w:b/>
        </w:rPr>
        <w:t>Joey:</w:t>
      </w:r>
      <w:r>
        <w:t xml:space="preserve"> Hey-hey!</w:t>
      </w:r>
    </w:p>
    <w:p w:rsidR="00000000" w:rsidRDefault="007933C1">
      <w:r>
        <w:t>Frank: Hey.</w:t>
      </w:r>
    </w:p>
    <w:p w:rsidR="00000000" w:rsidRDefault="007933C1">
      <w:r>
        <w:rPr>
          <w:b/>
        </w:rPr>
        <w:t>Phoebe:</w:t>
      </w:r>
      <w:r>
        <w:t xml:space="preserve"> This is Monica.</w:t>
      </w:r>
    </w:p>
    <w:p w:rsidR="00000000" w:rsidRDefault="007933C1">
      <w:r>
        <w:rPr>
          <w:b/>
        </w:rPr>
        <w:t>Frank:</w:t>
      </w:r>
      <w:r>
        <w:t xml:space="preserve"> Whoa!</w:t>
      </w:r>
    </w:p>
    <w:p w:rsidR="00000000" w:rsidRDefault="007933C1">
      <w:r>
        <w:rPr>
          <w:b/>
        </w:rPr>
        <w:t>Phoebe:</w:t>
      </w:r>
      <w:r>
        <w:t xml:space="preserve"> And th</w:t>
      </w:r>
      <w:r>
        <w:t>is is Rachel.</w:t>
      </w:r>
    </w:p>
    <w:p w:rsidR="00000000" w:rsidRDefault="007933C1">
      <w:r>
        <w:t>Rachel: Hi!</w:t>
      </w:r>
    </w:p>
    <w:p w:rsidR="00000000" w:rsidRDefault="007933C1">
      <w:r>
        <w:rPr>
          <w:b/>
        </w:rPr>
        <w:t>Frank:</w:t>
      </w:r>
      <w:r>
        <w:t xml:space="preserve"> Whoa!!</w:t>
      </w:r>
    </w:p>
    <w:p w:rsidR="00000000" w:rsidRDefault="007933C1">
      <w:r>
        <w:rPr>
          <w:b/>
        </w:rPr>
        <w:t>Phoebe:</w:t>
      </w:r>
      <w:r>
        <w:t xml:space="preserve"> I'm gonna get coffee.</w:t>
      </w:r>
    </w:p>
    <w:p w:rsidR="00000000" w:rsidRDefault="007933C1">
      <w:r>
        <w:rPr>
          <w:b/>
        </w:rPr>
        <w:t>Frank:</w:t>
      </w:r>
      <w:r>
        <w:t xml:space="preserve"> Hey, how do you guys get anything done?</w:t>
      </w:r>
    </w:p>
    <w:p w:rsidR="00000000" w:rsidRDefault="007933C1">
      <w:r>
        <w:rPr>
          <w:b/>
        </w:rPr>
        <w:t>Chandler:</w:t>
      </w:r>
      <w:r>
        <w:t xml:space="preserve"> We don't, really.</w:t>
      </w:r>
    </w:p>
    <w:p w:rsidR="00000000" w:rsidRDefault="007933C1">
      <w:r>
        <w:rPr>
          <w:b/>
        </w:rPr>
        <w:t>Rachel:</w:t>
      </w:r>
      <w:r>
        <w:t xml:space="preserve"> Well, so, now, do you guys have a lot of big plans?</w:t>
      </w:r>
    </w:p>
    <w:p w:rsidR="00000000" w:rsidRDefault="007933C1">
      <w:r>
        <w:rPr>
          <w:b/>
        </w:rPr>
        <w:t>Phoebe:</w:t>
      </w:r>
      <w:r>
        <w:t xml:space="preserve"> Oh yeah! Yeah, no, we're gonna connect, y'k</w:t>
      </w:r>
      <w:r>
        <w:t>now bond, and everything.</w:t>
      </w:r>
    </w:p>
    <w:p w:rsidR="00000000" w:rsidRDefault="007933C1">
      <w:r>
        <w:rPr>
          <w:b/>
        </w:rPr>
        <w:t>Frank:</w:t>
      </w:r>
      <w:r>
        <w:t xml:space="preserve"> Yeah, I was thinking that maybe we could go down to Time Square and pick up some ninja stars. And, oh, um, my friend Larry, he wants me to take a picture of a hooker.</w:t>
      </w:r>
    </w:p>
    <w:p w:rsidR="00000000" w:rsidRDefault="007933C1">
      <w:r>
        <w:rPr>
          <w:b/>
        </w:rPr>
        <w:t>Chandler:</w:t>
      </w:r>
      <w:r>
        <w:t xml:space="preserve"> You know, we don't really take advantage of li</w:t>
      </w:r>
      <w:r>
        <w:t>ving in the city.</w:t>
      </w:r>
    </w:p>
    <w:p w:rsidR="00000000" w:rsidRDefault="007933C1">
      <w:r>
        <w:rPr>
          <w:b/>
        </w:rPr>
        <w:t>Joey:</w:t>
      </w:r>
      <w:r>
        <w:t xml:space="preserve"> I know.</w:t>
      </w:r>
    </w:p>
    <w:p w:rsidR="00000000" w:rsidRDefault="007933C1">
      <w:r>
        <w:t>[Scene: Chandler and Joey's, Joey is drilling a hole in the wall and the drill comes out the other side really close to Chandler's head. Chandler then rushes out to talk to Joey.]</w:t>
      </w:r>
    </w:p>
    <w:p w:rsidR="00000000" w:rsidRDefault="007933C1">
      <w:r>
        <w:rPr>
          <w:b/>
        </w:rPr>
        <w:t>Joey:</w:t>
      </w:r>
      <w:r>
        <w:t xml:space="preserve"> Oh, I'm sorry. Did I get 'ya?</w:t>
      </w:r>
    </w:p>
    <w:p w:rsidR="00000000" w:rsidRDefault="007933C1">
      <w:r>
        <w:rPr>
          <w:b/>
        </w:rPr>
        <w:t>Chandler</w:t>
      </w:r>
      <w:r>
        <w:rPr>
          <w:b/>
        </w:rPr>
        <w:t>:</w:t>
      </w:r>
      <w:r>
        <w:t xml:space="preserve"> No, you didn't get me!! It's an electric drill, you </w:t>
      </w:r>
      <w:r>
        <w:rPr>
          <w:b/>
        </w:rPr>
        <w:t>get</w:t>
      </w:r>
      <w:r>
        <w:t xml:space="preserve"> me, you </w:t>
      </w:r>
      <w:r>
        <w:rPr>
          <w:b/>
        </w:rPr>
        <w:t>kill</w:t>
      </w:r>
      <w:r>
        <w:t xml:space="preserve"> me!!</w:t>
      </w:r>
    </w:p>
    <w:p w:rsidR="00000000" w:rsidRDefault="007933C1">
      <w:r>
        <w:rPr>
          <w:b/>
        </w:rPr>
        <w:t>Joey:</w:t>
      </w:r>
      <w:r>
        <w:t xml:space="preserve"> Calm down, do you want this unit or not?</w:t>
      </w:r>
    </w:p>
    <w:p w:rsidR="00000000" w:rsidRDefault="007933C1">
      <w:r>
        <w:rPr>
          <w:b/>
        </w:rPr>
        <w:t>Chandler:</w:t>
      </w:r>
      <w:r>
        <w:t xml:space="preserve"> I do </w:t>
      </w:r>
      <w:r>
        <w:rPr>
          <w:b/>
        </w:rPr>
        <w:t>NOT</w:t>
      </w:r>
      <w:r>
        <w:t xml:space="preserve"> want this unit!!</w:t>
      </w:r>
    </w:p>
    <w:p w:rsidR="00000000" w:rsidRDefault="007933C1">
      <w:r>
        <w:rPr>
          <w:b/>
        </w:rPr>
        <w:t>Joey:</w:t>
      </w:r>
      <w:r>
        <w:t xml:space="preserve"> Well, you should've told me that before, I'm not a mind reader. Hey, we're out of beer. I'm</w:t>
      </w:r>
      <w:r>
        <w:t xml:space="preserve"> going to Monica's.</w:t>
      </w:r>
    </w:p>
    <w:p w:rsidR="00000000" w:rsidRDefault="007933C1">
      <w:r>
        <w:rPr>
          <w:b/>
        </w:rPr>
        <w:t>Chandler:</w:t>
      </w:r>
      <w:r>
        <w:t xml:space="preserve"> Fine! (goes into his room and slams the door, then he slams the bottom half of the door.) </w:t>
      </w:r>
    </w:p>
    <w:p w:rsidR="00000000" w:rsidRDefault="007933C1">
      <w:r>
        <w:t>[Scene: Monica and Rachel's, Joey is entering]</w:t>
      </w:r>
    </w:p>
    <w:p w:rsidR="00000000" w:rsidRDefault="007933C1">
      <w:r>
        <w:rPr>
          <w:b/>
        </w:rPr>
        <w:t>Monica:</w:t>
      </w:r>
      <w:r>
        <w:t xml:space="preserve"> Hey! Where 'ya headin' in those pants? 1982?</w:t>
      </w:r>
    </w:p>
    <w:p w:rsidR="00000000" w:rsidRDefault="007933C1">
      <w:r>
        <w:rPr>
          <w:b/>
        </w:rPr>
        <w:t>Joey:</w:t>
      </w:r>
      <w:r>
        <w:t xml:space="preserve"> Oh Monica, listen, I ah, I sa</w:t>
      </w:r>
      <w:r>
        <w:t>w down at the hardware store, they got those designer tiles on sale. If you ever want to redo the bathroom floor.</w:t>
      </w:r>
    </w:p>
    <w:p w:rsidR="00000000" w:rsidRDefault="007933C1">
      <w:r>
        <w:rPr>
          <w:b/>
        </w:rPr>
        <w:t>Monica:</w:t>
      </w:r>
      <w:r>
        <w:t xml:space="preserve"> Why, what's wrong with my bathroom floor?</w:t>
      </w:r>
    </w:p>
    <w:p w:rsidR="00000000" w:rsidRDefault="007933C1">
      <w:r>
        <w:rPr>
          <w:b/>
        </w:rPr>
        <w:t>Joey:</w:t>
      </w:r>
      <w:r>
        <w:t xml:space="preserve"> Nothing. It's just old and dingy, that's all.</w:t>
      </w:r>
    </w:p>
    <w:p w:rsidR="00000000" w:rsidRDefault="007933C1">
      <w:r>
        <w:rPr>
          <w:b/>
        </w:rPr>
        <w:t>Monica:</w:t>
      </w:r>
      <w:r>
        <w:t xml:space="preserve"> I highly doubt that. (they both </w:t>
      </w:r>
      <w:r>
        <w:t xml:space="preserve">go to the bathroom) </w:t>
      </w:r>
    </w:p>
    <w:p w:rsidR="00000000" w:rsidRDefault="007933C1">
      <w:r>
        <w:rPr>
          <w:b/>
        </w:rPr>
        <w:t>Joey:</w:t>
      </w:r>
      <w:r>
        <w:t xml:space="preserve"> Oh yeah. If you ah, move your hamper, you see what color the tile used to be. (Monica gasps) Yeah.</w:t>
      </w:r>
    </w:p>
    <w:p w:rsidR="00000000" w:rsidRDefault="007933C1">
      <w:r>
        <w:rPr>
          <w:b/>
        </w:rPr>
        <w:t>Monica:</w:t>
      </w:r>
      <w:r>
        <w:t xml:space="preserve"> I can't live like this! What are we gonna do? What are we gonna do?</w:t>
      </w:r>
    </w:p>
    <w:p w:rsidR="00000000" w:rsidRDefault="007933C1">
      <w:r>
        <w:rPr>
          <w:b/>
        </w:rPr>
        <w:t>Joey:</w:t>
      </w:r>
      <w:r>
        <w:t xml:space="preserve"> Relax. Here hold this (hands her his beer) . Thi</w:t>
      </w:r>
      <w:r>
        <w:t xml:space="preserve">s old stuff just comes right off. (he bends down to try and lift some tile right in the middle of the floor, in his tight pants.) </w:t>
      </w:r>
    </w:p>
    <w:p w:rsidR="00000000" w:rsidRDefault="007933C1">
      <w:r>
        <w:rPr>
          <w:b/>
        </w:rPr>
        <w:t>Monica:</w:t>
      </w:r>
      <w:r>
        <w:t xml:space="preserve"> That's a little more than I wanted to see.</w:t>
      </w:r>
    </w:p>
    <w:p w:rsidR="00000000" w:rsidRDefault="007933C1">
      <w:r>
        <w:rPr>
          <w:b/>
        </w:rPr>
        <w:t>Joey:</w:t>
      </w:r>
      <w:r>
        <w:t xml:space="preserve"> (manages to pry off only a small piece) Aw! Look at that, every inch</w:t>
      </w:r>
      <w:r>
        <w:t xml:space="preserve"> of this stuff is glued down. It'd take forever to pry this up. You should ah, you should just leave it. (starts to walk away, but Monica grabs him) </w:t>
      </w:r>
    </w:p>
    <w:p w:rsidR="00000000" w:rsidRDefault="007933C1">
      <w:r>
        <w:rPr>
          <w:b/>
        </w:rPr>
        <w:t>Monica:</w:t>
      </w:r>
      <w:r>
        <w:t xml:space="preserve"> I can't leave it! You gouged a hole in my dingy floor.</w:t>
      </w:r>
    </w:p>
    <w:p w:rsidR="00000000" w:rsidRDefault="007933C1">
      <w:r>
        <w:t>(Joey places the toliet brush and holder ov</w:t>
      </w:r>
      <w:r>
        <w:t xml:space="preserve">er the hole, which is in the middle of the floor.) </w:t>
      </w:r>
    </w:p>
    <w:p w:rsidR="00000000" w:rsidRDefault="007933C1">
      <w:r>
        <w:rPr>
          <w:b/>
        </w:rPr>
        <w:t>Joey:</w:t>
      </w:r>
      <w:r>
        <w:t xml:space="preserve"> Eh! There you go.</w:t>
      </w:r>
    </w:p>
    <w:p w:rsidR="00000000" w:rsidRDefault="007933C1">
      <w:r>
        <w:rPr>
          <w:b/>
        </w:rPr>
        <w:t>Monica:</w:t>
      </w:r>
      <w:r>
        <w:t xml:space="preserve"> You know that's nice, y'know we could put it back there after the surgeons remove it from your colon!</w:t>
      </w:r>
    </w:p>
    <w:p w:rsidR="00000000" w:rsidRDefault="007933C1">
      <w:r>
        <w:t>[Scene: Phoebe's, Frank and her, are sitting on the counh, watching TV</w:t>
      </w:r>
      <w:r>
        <w:t>]</w:t>
      </w:r>
    </w:p>
    <w:p w:rsidR="00000000" w:rsidRDefault="007933C1">
      <w:r>
        <w:rPr>
          <w:b/>
        </w:rPr>
        <w:t>Phoebe:</w:t>
      </w:r>
      <w:r>
        <w:t xml:space="preserve"> (sits up) Oh, ew!</w:t>
      </w:r>
    </w:p>
    <w:p w:rsidR="00000000" w:rsidRDefault="007933C1">
      <w:r>
        <w:rPr>
          <w:b/>
        </w:rPr>
        <w:t>Frank:</w:t>
      </w:r>
      <w:r>
        <w:t xml:space="preserve"> What?</w:t>
      </w:r>
    </w:p>
    <w:p w:rsidR="00000000" w:rsidRDefault="007933C1">
      <w:r>
        <w:rPr>
          <w:b/>
        </w:rPr>
        <w:t>Phoebe:</w:t>
      </w:r>
      <w:r>
        <w:t xml:space="preserve"> Yeah I know what I wanted to ask you. Um, can you roll your tongue? Because I can, and my Mom couldn't, and I thought y'know, I figured that was something I got from our Dad.</w:t>
      </w:r>
    </w:p>
    <w:p w:rsidR="00000000" w:rsidRDefault="007933C1">
      <w:r>
        <w:rPr>
          <w:b/>
        </w:rPr>
        <w:t>Frank:</w:t>
      </w:r>
      <w:r>
        <w:t xml:space="preserve"> What, wait, you mean like</w:t>
      </w:r>
      <w:r>
        <w:t xml:space="preserve"> this? (does it) </w:t>
      </w:r>
    </w:p>
    <w:p w:rsidR="00000000" w:rsidRDefault="007933C1">
      <w:r>
        <w:rPr>
          <w:b/>
        </w:rPr>
        <w:t>Phoebe:</w:t>
      </w:r>
      <w:r>
        <w:t xml:space="preserve"> Yeah, yeah. You can do it to. (tries to do it, but can't) </w:t>
      </w:r>
    </w:p>
    <w:p w:rsidR="00000000" w:rsidRDefault="007933C1">
      <w:r>
        <w:rPr>
          <w:b/>
        </w:rPr>
        <w:t>Frank:</w:t>
      </w:r>
      <w:r>
        <w:t xml:space="preserve"> Your not doing it.</w:t>
      </w:r>
    </w:p>
    <w:p w:rsidR="00000000" w:rsidRDefault="007933C1">
      <w:r>
        <w:rPr>
          <w:b/>
        </w:rPr>
        <w:t>Phoebe:</w:t>
      </w:r>
      <w:r>
        <w:t xml:space="preserve"> Oh right, yeah okay, my Mom could, and I can't. We don't have that....</w:t>
      </w:r>
    </w:p>
    <w:p w:rsidR="00000000" w:rsidRDefault="007933C1">
      <w:r>
        <w:rPr>
          <w:b/>
        </w:rPr>
        <w:t>Frank:</w:t>
      </w:r>
      <w:r>
        <w:t xml:space="preserve"> When's your birthday?</w:t>
      </w:r>
    </w:p>
    <w:p w:rsidR="00000000" w:rsidRDefault="007933C1">
      <w:r>
        <w:rPr>
          <w:b/>
        </w:rPr>
        <w:t>Phoebe:</w:t>
      </w:r>
      <w:r>
        <w:t xml:space="preserve"> Feburary 16th.</w:t>
      </w:r>
    </w:p>
    <w:p w:rsidR="00000000" w:rsidRDefault="007933C1">
      <w:r>
        <w:rPr>
          <w:b/>
        </w:rPr>
        <w:t>Frank:</w:t>
      </w:r>
      <w:r>
        <w:t xml:space="preserve"> I know </w:t>
      </w:r>
      <w:r>
        <w:t>a guy who's the 18th.</w:t>
      </w:r>
    </w:p>
    <w:p w:rsidR="00000000" w:rsidRDefault="007933C1">
      <w:r>
        <w:rPr>
          <w:b/>
        </w:rPr>
        <w:t>Phoebe:</w:t>
      </w:r>
      <w:r>
        <w:t xml:space="preserve"> Wow, that's close. When's yours?</w:t>
      </w:r>
    </w:p>
    <w:p w:rsidR="00000000" w:rsidRDefault="007933C1">
      <w:r>
        <w:rPr>
          <w:b/>
        </w:rPr>
        <w:t>Frank:</w:t>
      </w:r>
      <w:r>
        <w:t xml:space="preserve"> October 25th.</w:t>
      </w:r>
    </w:p>
    <w:p w:rsidR="00000000" w:rsidRDefault="007933C1">
      <w:r>
        <w:rPr>
          <w:b/>
        </w:rPr>
        <w:t>Phoebe:</w:t>
      </w:r>
      <w:r>
        <w:t xml:space="preserve"> That's the same month as Halloween. So, um, what kinda things do you like to do at home?</w:t>
      </w:r>
    </w:p>
    <w:p w:rsidR="00000000" w:rsidRDefault="007933C1">
      <w:r>
        <w:rPr>
          <w:b/>
        </w:rPr>
        <w:t>Frank:</w:t>
      </w:r>
      <w:r>
        <w:t xml:space="preserve"> Melt stuff.</w:t>
      </w:r>
    </w:p>
    <w:p w:rsidR="00000000" w:rsidRDefault="007933C1">
      <w:r>
        <w:t>[Scene: Central Perk, Ross is working on his list]</w:t>
      </w:r>
    </w:p>
    <w:p w:rsidR="00000000" w:rsidRDefault="007933C1">
      <w:r>
        <w:rPr>
          <w:b/>
        </w:rPr>
        <w:t>Ross:</w:t>
      </w:r>
      <w:r>
        <w:t xml:space="preserve"> Okay, I've got three of my five.</w:t>
      </w:r>
    </w:p>
    <w:p w:rsidR="00000000" w:rsidRDefault="007933C1">
      <w:r>
        <w:rPr>
          <w:b/>
        </w:rPr>
        <w:t>Rachel:</w:t>
      </w:r>
      <w:r>
        <w:t xml:space="preserve"> Three of your five, what?</w:t>
      </w:r>
    </w:p>
    <w:p w:rsidR="00000000" w:rsidRDefault="007933C1">
      <w:r>
        <w:rPr>
          <w:b/>
        </w:rPr>
        <w:t>Ross:</w:t>
      </w:r>
      <w:r>
        <w:t xml:space="preserve"> Celebrities I'm allowed to sleep with.</w:t>
      </w:r>
    </w:p>
    <w:p w:rsidR="00000000" w:rsidRDefault="007933C1">
      <w:r>
        <w:rPr>
          <w:b/>
        </w:rPr>
        <w:t>Rachel:</w:t>
      </w:r>
      <w:r>
        <w:t xml:space="preserve"> Oh my God! You are giving this a lot of thought.</w:t>
      </w:r>
    </w:p>
    <w:p w:rsidR="00000000" w:rsidRDefault="007933C1">
      <w:r>
        <w:rPr>
          <w:b/>
        </w:rPr>
        <w:t>Ross:</w:t>
      </w:r>
      <w:r>
        <w:t xml:space="preserve"> Yeah, it's hard okay, I only have two spots left.</w:t>
      </w:r>
    </w:p>
    <w:p w:rsidR="00000000" w:rsidRDefault="007933C1">
      <w:r>
        <w:rPr>
          <w:b/>
        </w:rPr>
        <w:t>Chandler:</w:t>
      </w:r>
      <w:r>
        <w:t xml:space="preserve"> All right, so who do</w:t>
      </w:r>
      <w:r>
        <w:t xml:space="preserve"> you got it narrowed down to?</w:t>
      </w:r>
    </w:p>
    <w:p w:rsidR="00000000" w:rsidRDefault="007933C1">
      <w:r>
        <w:rPr>
          <w:b/>
        </w:rPr>
        <w:t>Ross:</w:t>
      </w:r>
      <w:r>
        <w:t xml:space="preserve"> Okay, Elizabeth Hurely....</w:t>
      </w:r>
    </w:p>
    <w:p w:rsidR="00000000" w:rsidRDefault="007933C1">
      <w:r>
        <w:rPr>
          <w:b/>
        </w:rPr>
        <w:t>Chandler:</w:t>
      </w:r>
      <w:r>
        <w:t xml:space="preserve"> Oooh-hoo, very attractive, forgiving.</w:t>
      </w:r>
    </w:p>
    <w:p w:rsidR="00000000" w:rsidRDefault="007933C1">
      <w:r>
        <w:rPr>
          <w:b/>
        </w:rPr>
        <w:t>Ross:</w:t>
      </w:r>
      <w:r>
        <w:t xml:space="preserve"> Susan Sarandon.</w:t>
      </w:r>
    </w:p>
    <w:p w:rsidR="00000000" w:rsidRDefault="007933C1">
      <w:r>
        <w:rPr>
          <w:b/>
        </w:rPr>
        <w:t>Chandler:</w:t>
      </w:r>
      <w:r>
        <w:t xml:space="preserve"> Eh, y'know what, she's to political, she probably wouldn't let you do it, unless you donated four cans of food fi</w:t>
      </w:r>
      <w:r>
        <w:t>rst.</w:t>
      </w:r>
    </w:p>
    <w:p w:rsidR="00000000" w:rsidRDefault="007933C1">
      <w:r>
        <w:rPr>
          <w:b/>
        </w:rPr>
        <w:t>Ross:</w:t>
      </w:r>
      <w:r>
        <w:t xml:space="preserve"> And!! Isabella Rosselini.</w:t>
      </w:r>
    </w:p>
    <w:p w:rsidR="00000000" w:rsidRDefault="007933C1">
      <w:r>
        <w:rPr>
          <w:b/>
        </w:rPr>
        <w:t>Chandler:</w:t>
      </w:r>
      <w:r>
        <w:t xml:space="preserve"> Ooh-hoo. Very hot, very sexy. But ah, y'know she's too international, y'know she's never gonna be around.</w:t>
      </w:r>
    </w:p>
    <w:p w:rsidR="00000000" w:rsidRDefault="007933C1">
      <w:r>
        <w:t>Rachel: So?</w:t>
      </w:r>
    </w:p>
    <w:p w:rsidR="00000000" w:rsidRDefault="007933C1">
      <w:r>
        <w:rPr>
          <w:b/>
        </w:rPr>
        <w:t>Chandler:</w:t>
      </w:r>
      <w:r>
        <w:t xml:space="preserve"> So, you gotta play the odds, pick somebody who's gonna be in the country like all</w:t>
      </w:r>
      <w:r>
        <w:t xml:space="preserve"> the time.</w:t>
      </w:r>
    </w:p>
    <w:p w:rsidR="00000000" w:rsidRDefault="007933C1">
      <w:r>
        <w:rPr>
          <w:b/>
        </w:rPr>
        <w:t>Rachel:</w:t>
      </w:r>
      <w:r>
        <w:t xml:space="preserve"> Yeah, 'cause that's why you won't get Isabella Rosselini, geography.</w:t>
      </w:r>
    </w:p>
    <w:p w:rsidR="00000000" w:rsidRDefault="007933C1">
      <w:r>
        <w:t>[Scene: Phoebe's, Frank is melting a plastic spoon.]</w:t>
      </w:r>
    </w:p>
    <w:p w:rsidR="00000000" w:rsidRDefault="007933C1">
      <w:r>
        <w:rPr>
          <w:b/>
        </w:rPr>
        <w:t>Phoebe:</w:t>
      </w:r>
      <w:r>
        <w:t xml:space="preserve"> Okay so, by melting, you meant melting.</w:t>
      </w:r>
    </w:p>
    <w:p w:rsidR="00000000" w:rsidRDefault="007933C1">
      <w:r>
        <w:rPr>
          <w:b/>
        </w:rPr>
        <w:t>Frank:</w:t>
      </w:r>
      <w:r>
        <w:t xml:space="preserve"> Yeah.</w:t>
      </w:r>
    </w:p>
    <w:p w:rsidR="00000000" w:rsidRDefault="007933C1">
      <w:r>
        <w:rPr>
          <w:b/>
        </w:rPr>
        <w:t>Phoebe:</w:t>
      </w:r>
      <w:r>
        <w:t xml:space="preserve"> So is it like art?</w:t>
      </w:r>
    </w:p>
    <w:p w:rsidR="00000000" w:rsidRDefault="007933C1">
      <w:r>
        <w:rPr>
          <w:b/>
        </w:rPr>
        <w:t>Frank:</w:t>
      </w:r>
      <w:r>
        <w:t xml:space="preserve"> Yeah, you can melt a</w:t>
      </w:r>
      <w:r>
        <w:t>rt. Hey, can I use your phone?</w:t>
      </w:r>
    </w:p>
    <w:p w:rsidR="00000000" w:rsidRDefault="007933C1">
      <w:r>
        <w:rPr>
          <w:b/>
        </w:rPr>
        <w:t>Phoebe:</w:t>
      </w:r>
      <w:r>
        <w:t xml:space="preserve"> Um, yeah sure. Why you wanna call your Mom?</w:t>
      </w:r>
    </w:p>
    <w:p w:rsidR="00000000" w:rsidRDefault="007933C1">
      <w:r>
        <w:rPr>
          <w:b/>
        </w:rPr>
        <w:t>Frank:</w:t>
      </w:r>
      <w:r>
        <w:t xml:space="preserve"> No, I wanna melt it.</w:t>
      </w:r>
    </w:p>
    <w:p w:rsidR="00000000" w:rsidRDefault="007933C1">
      <w:r>
        <w:rPr>
          <w:b/>
        </w:rPr>
        <w:t>Phoebe:</w:t>
      </w:r>
      <w:r>
        <w:t xml:space="preserve"> Oh, well um, not right now. Y'know I'm just gonna go to bed, I think the fumes are giving me a headache.</w:t>
      </w:r>
    </w:p>
    <w:p w:rsidR="00000000" w:rsidRDefault="007933C1">
      <w:r>
        <w:rPr>
          <w:b/>
        </w:rPr>
        <w:t>Frank:</w:t>
      </w:r>
      <w:r>
        <w:t xml:space="preserve"> (starts laughing) Yeah!</w:t>
      </w:r>
    </w:p>
    <w:p w:rsidR="00000000" w:rsidRDefault="007933C1">
      <w:r>
        <w:rPr>
          <w:b/>
        </w:rPr>
        <w:t>P</w:t>
      </w:r>
      <w:r>
        <w:rPr>
          <w:b/>
        </w:rPr>
        <w:t>hoebe:</w:t>
      </w:r>
      <w:r>
        <w:t xml:space="preserve"> G'night, bro.</w:t>
      </w:r>
    </w:p>
    <w:p w:rsidR="00000000" w:rsidRDefault="007933C1">
      <w:r>
        <w:rPr>
          <w:b/>
        </w:rPr>
        <w:t>Frank:</w:t>
      </w:r>
      <w:r>
        <w:t xml:space="preserve"> G'night.</w:t>
      </w:r>
    </w:p>
    <w:p w:rsidR="00000000" w:rsidRDefault="007933C1">
      <w:r>
        <w:rPr>
          <w:b/>
        </w:rPr>
        <w:t>Phoebe:</w:t>
      </w:r>
      <w:r>
        <w:t xml:space="preserve"> Here. (gives him a fire extinguisher) Y'know, just in case.</w:t>
      </w:r>
    </w:p>
    <w:p w:rsidR="00000000" w:rsidRDefault="007933C1">
      <w:r>
        <w:rPr>
          <w:b/>
        </w:rPr>
        <w:t>Frank:</w:t>
      </w:r>
      <w:r>
        <w:t xml:space="preserve"> Oh, excellent. (starts to melt the fire extinguisher's hose.) </w:t>
      </w:r>
    </w:p>
    <w:p w:rsidR="00000000" w:rsidRDefault="007933C1">
      <w:r>
        <w:t>Commercial Break</w:t>
      </w:r>
    </w:p>
    <w:p w:rsidR="00000000" w:rsidRDefault="007933C1">
      <w:r>
        <w:t>[Scene: Monica and Rachel's, Phoebe is eating breakfast with Mon</w:t>
      </w:r>
      <w:r>
        <w:t>ica while Frank is playing with num-chucks on the balcony]</w:t>
      </w:r>
    </w:p>
    <w:p w:rsidR="00000000" w:rsidRDefault="007933C1">
      <w:r>
        <w:rPr>
          <w:b/>
        </w:rPr>
        <w:t>Monica:</w:t>
      </w:r>
      <w:r>
        <w:t xml:space="preserve"> What kind of karate is that?</w:t>
      </w:r>
    </w:p>
    <w:p w:rsidR="00000000" w:rsidRDefault="007933C1">
      <w:r>
        <w:rPr>
          <w:b/>
        </w:rPr>
        <w:t>Phoebe:</w:t>
      </w:r>
      <w:r>
        <w:t xml:space="preserve"> No kind. He just makes it up.</w:t>
      </w:r>
    </w:p>
    <w:p w:rsidR="00000000" w:rsidRDefault="007933C1">
      <w:r>
        <w:rPr>
          <w:b/>
        </w:rPr>
        <w:t>Monica:</w:t>
      </w:r>
      <w:r>
        <w:t xml:space="preserve"> So how's it going with you guys?</w:t>
      </w:r>
    </w:p>
    <w:p w:rsidR="00000000" w:rsidRDefault="007933C1">
      <w:r>
        <w:rPr>
          <w:b/>
        </w:rPr>
        <w:t>Phoebe:</w:t>
      </w:r>
      <w:r>
        <w:t xml:space="preserve"> So far, it kinda blows. I don't know, I just thought y'know that he'd fee</w:t>
      </w:r>
      <w:r>
        <w:t>l more like a brother y'know, like you and Ross, just like close and connected and....</w:t>
      </w:r>
    </w:p>
    <w:p w:rsidR="00000000" w:rsidRDefault="007933C1">
      <w:r>
        <w:rPr>
          <w:b/>
        </w:rPr>
        <w:t>Monica:</w:t>
      </w:r>
      <w:r>
        <w:t xml:space="preserve"> Oh honey, we're close now but you-you wouldn't believe the years of-of nugies, and wedgies, and flying wedgies, and atomic wedgies, and.... (Phoebe shakes her he</w:t>
      </w:r>
      <w:r>
        <w:t xml:space="preserve">ad like she doesn't understand) That's where the waistband actually goes over your head. </w:t>
      </w:r>
    </w:p>
    <w:p w:rsidR="00000000" w:rsidRDefault="007933C1">
      <w:r>
        <w:t>Phoebe: Ah!!</w:t>
      </w:r>
    </w:p>
    <w:p w:rsidR="00000000" w:rsidRDefault="007933C1">
      <w:r>
        <w:rPr>
          <w:b/>
        </w:rPr>
        <w:t>Monica:</w:t>
      </w:r>
      <w:r>
        <w:t xml:space="preserve"> Oh, we used to drive each other crazy playing the shadow game.</w:t>
      </w:r>
    </w:p>
    <w:p w:rsidR="00000000" w:rsidRDefault="007933C1">
      <w:r>
        <w:rPr>
          <w:b/>
        </w:rPr>
        <w:t>Phoebe:</w:t>
      </w:r>
      <w:r>
        <w:t xml:space="preserve"> Oh, how do you play the shadow game?</w:t>
      </w:r>
    </w:p>
    <w:p w:rsidR="00000000" w:rsidRDefault="007933C1">
      <w:r>
        <w:rPr>
          <w:b/>
        </w:rPr>
        <w:t>Monica:</w:t>
      </w:r>
      <w:r>
        <w:t xml:space="preserve"> Oh, how do you play the shado</w:t>
      </w:r>
      <w:r>
        <w:t>w game?</w:t>
      </w:r>
    </w:p>
    <w:p w:rsidR="00000000" w:rsidRDefault="007933C1">
      <w:r>
        <w:rPr>
          <w:b/>
        </w:rPr>
        <w:t>Phoebe:</w:t>
      </w:r>
      <w:r>
        <w:t xml:space="preserve"> I just asked you.</w:t>
      </w:r>
    </w:p>
    <w:p w:rsidR="00000000" w:rsidRDefault="007933C1">
      <w:r>
        <w:rPr>
          <w:b/>
        </w:rPr>
        <w:t>Monica:</w:t>
      </w:r>
      <w:r>
        <w:t xml:space="preserve"> I just asked you.</w:t>
      </w:r>
    </w:p>
    <w:p w:rsidR="00000000" w:rsidRDefault="007933C1">
      <w:r>
        <w:rPr>
          <w:b/>
        </w:rPr>
        <w:t>Phoebe:</w:t>
      </w:r>
      <w:r>
        <w:t xml:space="preserve"> I don't have time for this.</w:t>
      </w:r>
    </w:p>
    <w:p w:rsidR="00000000" w:rsidRDefault="007933C1">
      <w:r>
        <w:rPr>
          <w:b/>
        </w:rPr>
        <w:t>Monica:</w:t>
      </w:r>
      <w:r>
        <w:t xml:space="preserve"> No, that is what the game is.</w:t>
      </w:r>
    </w:p>
    <w:p w:rsidR="00000000" w:rsidRDefault="007933C1">
      <w:r>
        <w:rPr>
          <w:b/>
        </w:rPr>
        <w:t>Phoebe:</w:t>
      </w:r>
      <w:r>
        <w:t xml:space="preserve"> Which you just gave up really quickly.</w:t>
      </w:r>
    </w:p>
    <w:p w:rsidR="00000000" w:rsidRDefault="007933C1">
      <w:r>
        <w:rPr>
          <w:b/>
        </w:rPr>
        <w:t>Chandler:</w:t>
      </w:r>
      <w:r>
        <w:t xml:space="preserve"> (entering) Have you seen Joey?</w:t>
      </w:r>
    </w:p>
    <w:p w:rsidR="00000000" w:rsidRDefault="007933C1">
      <w:r>
        <w:rPr>
          <w:b/>
        </w:rPr>
        <w:t>Monica:</w:t>
      </w:r>
      <w:r>
        <w:t xml:space="preserve"> What's the matter?</w:t>
      </w:r>
    </w:p>
    <w:p w:rsidR="00000000" w:rsidRDefault="007933C1">
      <w:r>
        <w:rPr>
          <w:b/>
        </w:rPr>
        <w:t>Chandle</w:t>
      </w:r>
      <w:r>
        <w:rPr>
          <w:b/>
        </w:rPr>
        <w:t>r:</w:t>
      </w:r>
      <w:r>
        <w:t xml:space="preserve"> Oh, just this! (turns around and has a paint lid stuck to the back of his pants.) Y'know what it's my fault really, because the couch is usually where we </w:t>
      </w:r>
      <w:r>
        <w:rPr>
          <w:b/>
        </w:rPr>
        <w:t>keep</w:t>
      </w:r>
      <w:r>
        <w:t xml:space="preserve"> the varnish.</w:t>
      </w:r>
    </w:p>
    <w:p w:rsidR="00000000" w:rsidRDefault="007933C1">
      <w:r>
        <w:rPr>
          <w:b/>
        </w:rPr>
        <w:t>Joey:</w:t>
      </w:r>
      <w:r>
        <w:t xml:space="preserve"> (yelling from bathroom) Hey, does somebody wanna hand me one of those tiles</w:t>
      </w:r>
      <w:r>
        <w:t>.</w:t>
      </w:r>
    </w:p>
    <w:p w:rsidR="00000000" w:rsidRDefault="007933C1">
      <w:r>
        <w:rPr>
          <w:b/>
        </w:rPr>
        <w:t>Chandler:</w:t>
      </w:r>
      <w:r>
        <w:t xml:space="preserve"> What's going on?</w:t>
      </w:r>
    </w:p>
    <w:p w:rsidR="00000000" w:rsidRDefault="007933C1">
      <w:r>
        <w:rPr>
          <w:b/>
        </w:rPr>
        <w:t>Monica:</w:t>
      </w:r>
      <w:r>
        <w:t xml:space="preserve"> He's retiling my floor. (they both run to the bathroom) </w:t>
      </w:r>
    </w:p>
    <w:p w:rsidR="00000000" w:rsidRDefault="007933C1">
      <w:r>
        <w:rPr>
          <w:b/>
        </w:rPr>
        <w:t>Chandler:</w:t>
      </w:r>
      <w:r>
        <w:t xml:space="preserve"> Yo!! Spackel boy! Get up!</w:t>
      </w:r>
    </w:p>
    <w:p w:rsidR="00000000" w:rsidRDefault="007933C1">
      <w:r>
        <w:rPr>
          <w:b/>
        </w:rPr>
        <w:t>Monica:</w:t>
      </w:r>
      <w:r>
        <w:t xml:space="preserve"> Ah-ah-ah, now you started this, you will finish it.</w:t>
      </w:r>
    </w:p>
    <w:p w:rsidR="00000000" w:rsidRDefault="007933C1">
      <w:r>
        <w:rPr>
          <w:b/>
        </w:rPr>
        <w:t>Chandler:</w:t>
      </w:r>
      <w:r>
        <w:t xml:space="preserve"> He started mine first!</w:t>
      </w:r>
    </w:p>
    <w:p w:rsidR="00000000" w:rsidRDefault="007933C1">
      <w:r>
        <w:rPr>
          <w:b/>
        </w:rPr>
        <w:t>Phoebe:</w:t>
      </w:r>
      <w:r>
        <w:t xml:space="preserve"> Build the unit Cinderelly</w:t>
      </w:r>
      <w:r>
        <w:t>, lay the tile Cinderelly.</w:t>
      </w:r>
    </w:p>
    <w:p w:rsidR="00000000" w:rsidRDefault="007933C1">
      <w:r>
        <w:t>[Scene: Phoebe's, Phoebe and Frank are watching TV.]</w:t>
      </w:r>
    </w:p>
    <w:p w:rsidR="00000000" w:rsidRDefault="007933C1">
      <w:r>
        <w:rPr>
          <w:b/>
        </w:rPr>
        <w:t>Frank:</w:t>
      </w:r>
      <w:r>
        <w:t xml:space="preserve"> Whoa! Big octopus.</w:t>
      </w:r>
    </w:p>
    <w:p w:rsidR="00000000" w:rsidRDefault="007933C1">
      <w:r>
        <w:rPr>
          <w:b/>
        </w:rPr>
        <w:t>Phoebe:</w:t>
      </w:r>
      <w:r>
        <w:t xml:space="preserve"> Yeah. (phone rings and Phoebe answers it) 'Hello. (listens) Oh my God, I totally forgot! (listens) Well can't someone else do it. (listens) Bu</w:t>
      </w:r>
      <w:r>
        <w:t>t, I have company. (listens) Yeah, no look, that's all right I'll come in.' (hangs up phone) Um, Frank, I'm really sorry but I have to go to work. It's-it's one of my regulars and he's insisting that I do 'um.</w:t>
      </w:r>
    </w:p>
    <w:p w:rsidR="00000000" w:rsidRDefault="007933C1">
      <w:r>
        <w:rPr>
          <w:b/>
        </w:rPr>
        <w:t>Frank:</w:t>
      </w:r>
      <w:r>
        <w:t xml:space="preserve"> Hey, what kind of work do you do?</w:t>
      </w:r>
    </w:p>
    <w:p w:rsidR="00000000" w:rsidRDefault="007933C1">
      <w:r>
        <w:rPr>
          <w:b/>
        </w:rPr>
        <w:t>Phoeb</w:t>
      </w:r>
      <w:r>
        <w:rPr>
          <w:b/>
        </w:rPr>
        <w:t>e:</w:t>
      </w:r>
      <w:r>
        <w:t xml:space="preserve"> Oh! I'm a masseuse. I give people massages and stuff.</w:t>
      </w:r>
    </w:p>
    <w:p w:rsidR="00000000" w:rsidRDefault="007933C1">
      <w:r>
        <w:rPr>
          <w:b/>
        </w:rPr>
        <w:t>Frank:</w:t>
      </w:r>
      <w:r>
        <w:t xml:space="preserve"> You-you work at one of those massage parlors?</w:t>
      </w:r>
    </w:p>
    <w:p w:rsidR="00000000" w:rsidRDefault="007933C1">
      <w:r>
        <w:rPr>
          <w:b/>
        </w:rPr>
        <w:t>Phoebe:</w:t>
      </w:r>
      <w:r>
        <w:t xml:space="preserve"> Well, y'know we don't call it that, but yeah!</w:t>
      </w:r>
    </w:p>
    <w:p w:rsidR="00000000" w:rsidRDefault="007933C1">
      <w:r>
        <w:rPr>
          <w:b/>
        </w:rPr>
        <w:t>Frank:</w:t>
      </w:r>
      <w:r>
        <w:t xml:space="preserve"> (starts laughing) Wow! That's wild! No, I had no idea.</w:t>
      </w:r>
    </w:p>
    <w:p w:rsidR="00000000" w:rsidRDefault="007933C1">
      <w:r>
        <w:rPr>
          <w:b/>
        </w:rPr>
        <w:t>Phoebe:</w:t>
      </w:r>
      <w:r>
        <w:t xml:space="preserve"> All righty. I'll be ba</w:t>
      </w:r>
      <w:r>
        <w:t>ck in-in a little bit. Unless you wanna come with me?</w:t>
      </w:r>
    </w:p>
    <w:p w:rsidR="00000000" w:rsidRDefault="007933C1">
      <w:r>
        <w:rPr>
          <w:b/>
        </w:rPr>
        <w:t>Frank:</w:t>
      </w:r>
      <w:r>
        <w:t xml:space="preserve"> You mean like watch?</w:t>
      </w:r>
    </w:p>
    <w:p w:rsidR="00000000" w:rsidRDefault="007933C1">
      <w:r>
        <w:rPr>
          <w:b/>
        </w:rPr>
        <w:t>Phoebe:</w:t>
      </w:r>
      <w:r>
        <w:t xml:space="preserve"> No, no, you can get one yourself. It'll be on the house! Y'know what are big sisters for?</w:t>
      </w:r>
    </w:p>
    <w:p w:rsidR="00000000" w:rsidRDefault="007933C1">
      <w:r>
        <w:rPr>
          <w:b/>
        </w:rPr>
        <w:t>Frank:</w:t>
      </w:r>
      <w:r>
        <w:t xml:space="preserve"> Well, I don't think this, y'know.</w:t>
      </w:r>
    </w:p>
    <w:p w:rsidR="00000000" w:rsidRDefault="007933C1">
      <w:r>
        <w:rPr>
          <w:b/>
        </w:rPr>
        <w:t>Phoebe:</w:t>
      </w:r>
      <w:r>
        <w:t xml:space="preserve"> No, no, no, I wouldn't do y</w:t>
      </w:r>
      <w:r>
        <w:t>ou myself, I mean that would be weird. Yeah, no, I'll get one of the other girls to do it. Oh, this will be so much fun! Hey! Are you excited?</w:t>
      </w:r>
    </w:p>
    <w:p w:rsidR="00000000" w:rsidRDefault="007933C1">
      <w:r>
        <w:rPr>
          <w:b/>
        </w:rPr>
        <w:t>Frank:</w:t>
      </w:r>
      <w:r>
        <w:t xml:space="preserve"> Yeah! Hey, do Monica and Rachel work there?</w:t>
      </w:r>
    </w:p>
    <w:p w:rsidR="00000000" w:rsidRDefault="007933C1">
      <w:r>
        <w:t>[Scene: Monica and Rachel's bathroom, Joey and Monica are admi</w:t>
      </w:r>
      <w:r>
        <w:t>ring the new floor.]</w:t>
      </w:r>
    </w:p>
    <w:p w:rsidR="00000000" w:rsidRDefault="007933C1">
      <w:r>
        <w:rPr>
          <w:b/>
        </w:rPr>
        <w:t>Monica:</w:t>
      </w:r>
      <w:r>
        <w:t xml:space="preserve"> It's beautiful! It's like the first bathroom floor there ever was. (Chandler tries to go to the bathroom) Whoa! Are you going in there for?</w:t>
      </w:r>
    </w:p>
    <w:p w:rsidR="00000000" w:rsidRDefault="007933C1">
      <w:r>
        <w:rPr>
          <w:b/>
        </w:rPr>
        <w:t>Chandler:</w:t>
      </w:r>
      <w:r>
        <w:t xml:space="preserve"> What, like a number?</w:t>
      </w:r>
    </w:p>
    <w:p w:rsidR="00000000" w:rsidRDefault="007933C1">
      <w:r>
        <w:rPr>
          <w:b/>
        </w:rPr>
        <w:t>Ross:</w:t>
      </w:r>
      <w:r>
        <w:t xml:space="preserve"> (entering) Hey! </w:t>
      </w:r>
    </w:p>
    <w:p w:rsidR="00000000" w:rsidRDefault="007933C1">
      <w:r>
        <w:rPr>
          <w:b/>
        </w:rPr>
        <w:t>Chandler:</w:t>
      </w:r>
      <w:r>
        <w:t xml:space="preserve"> Hi! Bye! (runs to the b</w:t>
      </w:r>
      <w:r>
        <w:t xml:space="preserve">athroom) </w:t>
      </w:r>
    </w:p>
    <w:p w:rsidR="00000000" w:rsidRDefault="007933C1">
      <w:r>
        <w:rPr>
          <w:b/>
        </w:rPr>
        <w:t>Ross:</w:t>
      </w:r>
      <w:r>
        <w:t xml:space="preserve"> Okay, I'm done with my choices, these are final. (holds up a little card) </w:t>
      </w:r>
    </w:p>
    <w:p w:rsidR="00000000" w:rsidRDefault="007933C1">
      <w:r>
        <w:rPr>
          <w:b/>
        </w:rPr>
        <w:t>Rachel:</w:t>
      </w:r>
      <w:r>
        <w:t xml:space="preserve"> Well, it's about time.</w:t>
      </w:r>
    </w:p>
    <w:p w:rsidR="00000000" w:rsidRDefault="007933C1">
      <w:r>
        <w:rPr>
          <w:b/>
        </w:rPr>
        <w:t>Joey:</w:t>
      </w:r>
      <w:r>
        <w:t xml:space="preserve"> Ooh, very official.</w:t>
      </w:r>
    </w:p>
    <w:p w:rsidR="00000000" w:rsidRDefault="007933C1">
      <w:r>
        <w:rPr>
          <w:b/>
        </w:rPr>
        <w:t>Ross:</w:t>
      </w:r>
      <w:r>
        <w:t xml:space="preserve"> Oh, yeah, well y'know Chandler printed it up on his computer.</w:t>
      </w:r>
    </w:p>
    <w:p w:rsidR="00000000" w:rsidRDefault="007933C1">
      <w:r>
        <w:rPr>
          <w:b/>
        </w:rPr>
        <w:t>Monica:</w:t>
      </w:r>
      <w:r>
        <w:t xml:space="preserve"> And who laminated it?</w:t>
      </w:r>
    </w:p>
    <w:p w:rsidR="00000000" w:rsidRDefault="007933C1">
      <w:r>
        <w:rPr>
          <w:b/>
        </w:rPr>
        <w:t>Ross:</w:t>
      </w:r>
      <w:r>
        <w:t xml:space="preserve"> That</w:t>
      </w:r>
      <w:r>
        <w:t xml:space="preserve"> would be me.</w:t>
      </w:r>
    </w:p>
    <w:p w:rsidR="00000000" w:rsidRDefault="007933C1">
      <w:r>
        <w:rPr>
          <w:b/>
        </w:rPr>
        <w:t>Rachel:</w:t>
      </w:r>
      <w:r>
        <w:t xml:space="preserve"> All right let me see. (grabs the card) Uma Thurman, Winona Ryder, Elizabeth Hurely, Michelle Pfieffer, and Dorothy Hammel? </w:t>
      </w:r>
    </w:p>
    <w:p w:rsidR="00000000" w:rsidRDefault="007933C1">
      <w:r>
        <w:rPr>
          <w:b/>
        </w:rPr>
        <w:t>Ross:</w:t>
      </w:r>
      <w:r>
        <w:t xml:space="preserve"> Hey, it's my list.</w:t>
      </w:r>
    </w:p>
    <w:p w:rsidR="00000000" w:rsidRDefault="007933C1">
      <w:r>
        <w:rPr>
          <w:b/>
        </w:rPr>
        <w:t>Rachel:</w:t>
      </w:r>
      <w:r>
        <w:t xml:space="preserve"> Okay honey, you do realize she only spins like that on ice.</w:t>
      </w:r>
    </w:p>
    <w:p w:rsidR="00000000" w:rsidRDefault="007933C1">
      <w:r>
        <w:t>[Scene: Healing H</w:t>
      </w:r>
      <w:r>
        <w:t>ands Inc. (Phoebe's work) , Frank is being ushered in, by the arm, to the room Phoebe is in by another girl.]</w:t>
      </w:r>
    </w:p>
    <w:p w:rsidR="00000000" w:rsidRDefault="007933C1">
      <w:r>
        <w:rPr>
          <w:b/>
        </w:rPr>
        <w:t>Frank:</w:t>
      </w:r>
      <w:r>
        <w:t xml:space="preserve"> Ow!-Ow!-Ow! Ow! Ow! Ow! Ow! Ow! Ow! Y'know, ow!</w:t>
      </w:r>
    </w:p>
    <w:p w:rsidR="00000000" w:rsidRDefault="007933C1">
      <w:r>
        <w:rPr>
          <w:b/>
        </w:rPr>
        <w:t>Phoebe:</w:t>
      </w:r>
      <w:r>
        <w:t xml:space="preserve"> Hey!-Hey! What's going on?</w:t>
      </w:r>
    </w:p>
    <w:p w:rsidR="00000000" w:rsidRDefault="007933C1">
      <w:r>
        <w:rPr>
          <w:b/>
        </w:rPr>
        <w:t>Frank:</w:t>
      </w:r>
      <w:r>
        <w:t xml:space="preserve"> She broke my arm.</w:t>
      </w:r>
    </w:p>
    <w:p w:rsidR="00000000" w:rsidRDefault="007933C1">
      <w:r>
        <w:rPr>
          <w:b/>
        </w:rPr>
        <w:t>Girl:</w:t>
      </w:r>
      <w:r>
        <w:t xml:space="preserve"> He touched my fanny.</w:t>
      </w:r>
    </w:p>
    <w:p w:rsidR="00000000" w:rsidRDefault="007933C1">
      <w:r>
        <w:rPr>
          <w:b/>
        </w:rPr>
        <w:t>Fran</w:t>
      </w:r>
      <w:r>
        <w:rPr>
          <w:b/>
        </w:rPr>
        <w:t>k:</w:t>
      </w:r>
      <w:r>
        <w:t xml:space="preserve"> No, she touched mine first!</w:t>
      </w:r>
    </w:p>
    <w:p w:rsidR="00000000" w:rsidRDefault="007933C1">
      <w:r>
        <w:rPr>
          <w:b/>
        </w:rPr>
        <w:t>Girl:</w:t>
      </w:r>
      <w:r>
        <w:t xml:space="preserve"> That's my job!</w:t>
      </w:r>
    </w:p>
    <w:p w:rsidR="00000000" w:rsidRDefault="007933C1">
      <w:r>
        <w:rPr>
          <w:b/>
        </w:rPr>
        <w:t>Frank:</w:t>
      </w:r>
      <w:r>
        <w:t xml:space="preserve"> So wait, what's the deal here, I can have sex with you, but I can't touch you?</w:t>
      </w:r>
    </w:p>
    <w:p w:rsidR="00000000" w:rsidRDefault="007933C1">
      <w:r>
        <w:t>Phoebe and Girl: Ewww!!!</w:t>
      </w:r>
    </w:p>
    <w:p w:rsidR="00000000" w:rsidRDefault="007933C1">
      <w:r>
        <w:rPr>
          <w:b/>
        </w:rPr>
        <w:t>Phoebe:</w:t>
      </w:r>
      <w:r>
        <w:t xml:space="preserve"> You can't have sex with her!</w:t>
      </w:r>
    </w:p>
    <w:p w:rsidR="00000000" w:rsidRDefault="007933C1">
      <w:r>
        <w:rPr>
          <w:b/>
        </w:rPr>
        <w:t>Girl:</w:t>
      </w:r>
      <w:r>
        <w:t xml:space="preserve"> What'd you think I was, a hooker?</w:t>
      </w:r>
    </w:p>
    <w:p w:rsidR="00000000" w:rsidRDefault="007933C1">
      <w:r>
        <w:rPr>
          <w:b/>
        </w:rPr>
        <w:t>Frank:</w:t>
      </w:r>
      <w:r>
        <w:t xml:space="preserve"> No, your </w:t>
      </w:r>
      <w:r>
        <w:t>a masseuse, it's cool, I'm not a cop.</w:t>
      </w:r>
    </w:p>
    <w:p w:rsidR="00000000" w:rsidRDefault="007933C1">
      <w:r>
        <w:rPr>
          <w:b/>
        </w:rPr>
        <w:t>Phoebe:</w:t>
      </w:r>
      <w:r>
        <w:t xml:space="preserve"> Okay, Jasmine, can you, can you ask Mr. Whiffler if he can wait for like five minutes.</w:t>
      </w:r>
    </w:p>
    <w:p w:rsidR="00000000" w:rsidRDefault="007933C1">
      <w:r>
        <w:rPr>
          <w:b/>
        </w:rPr>
        <w:t>Jasmine:</w:t>
      </w:r>
      <w:r>
        <w:t xml:space="preserve"> Fine. (starts to leave, and points at Frank) I don't like you!! (leaves) </w:t>
      </w:r>
    </w:p>
    <w:p w:rsidR="00000000" w:rsidRDefault="007933C1">
      <w:r>
        <w:rPr>
          <w:b/>
        </w:rPr>
        <w:t>Phoebe:</w:t>
      </w:r>
      <w:r>
        <w:t xml:space="preserve"> (turns around and hits Frank) So</w:t>
      </w:r>
      <w:r>
        <w:t xml:space="preserve"> that's what you thought I did!! God! That's not what I do!</w:t>
      </w:r>
    </w:p>
    <w:p w:rsidR="00000000" w:rsidRDefault="007933C1">
      <w:r>
        <w:rPr>
          <w:b/>
        </w:rPr>
        <w:t>Frank:</w:t>
      </w:r>
      <w:r>
        <w:t xml:space="preserve"> Wait that's-that's, what that's not what you do?</w:t>
      </w:r>
    </w:p>
    <w:p w:rsidR="00000000" w:rsidRDefault="007933C1">
      <w:r>
        <w:rPr>
          <w:b/>
        </w:rPr>
        <w:t>Phoebe:</w:t>
      </w:r>
      <w:r>
        <w:t xml:space="preserve"> Nooo! Why would you think that?</w:t>
      </w:r>
    </w:p>
    <w:p w:rsidR="00000000" w:rsidRDefault="007933C1">
      <w:r>
        <w:rPr>
          <w:b/>
        </w:rPr>
        <w:t>Frank:</w:t>
      </w:r>
      <w:r>
        <w:t xml:space="preserve"> I don't know, I mean, y'know, this is the city y'know, I just, I mean, I don't know.</w:t>
      </w:r>
    </w:p>
    <w:p w:rsidR="00000000" w:rsidRDefault="007933C1">
      <w:r>
        <w:rPr>
          <w:b/>
        </w:rPr>
        <w:t>Phoebe:</w:t>
      </w:r>
      <w:r>
        <w:t xml:space="preserve"> </w:t>
      </w:r>
      <w:r>
        <w:t>Whatever, it's the perfect end to the perfect weekend anyways.</w:t>
      </w:r>
    </w:p>
    <w:p w:rsidR="00000000" w:rsidRDefault="007933C1">
      <w:r>
        <w:rPr>
          <w:b/>
        </w:rPr>
        <w:t>Frank:</w:t>
      </w:r>
      <w:r>
        <w:t xml:space="preserve"> Oh, wait, no your right, no it was perfect and I can't believe that I screwed it up so bad.</w:t>
      </w:r>
    </w:p>
    <w:p w:rsidR="00000000" w:rsidRDefault="007933C1">
      <w:r>
        <w:rPr>
          <w:b/>
        </w:rPr>
        <w:t>Phoebe:</w:t>
      </w:r>
      <w:r>
        <w:t xml:space="preserve"> You really thought it was perfect?</w:t>
      </w:r>
    </w:p>
    <w:p w:rsidR="00000000" w:rsidRDefault="007933C1">
      <w:r>
        <w:rPr>
          <w:b/>
        </w:rPr>
        <w:t>Frank:</w:t>
      </w:r>
      <w:r>
        <w:t xml:space="preserve"> Well, no, maybe-maybe it wasn't perfect, but</w:t>
      </w:r>
      <w:r>
        <w:t xml:space="preserve"> y'know it was pretty cool, y'know, 'cause we had all those great talks y'know.</w:t>
      </w:r>
    </w:p>
    <w:p w:rsidR="00000000" w:rsidRDefault="007933C1">
      <w:r>
        <w:rPr>
          <w:b/>
        </w:rPr>
        <w:t>Phoebe:</w:t>
      </w:r>
      <w:r>
        <w:t xml:space="preserve"> Yeah, um, which ones in particular were great for you?</w:t>
      </w:r>
    </w:p>
    <w:p w:rsidR="00000000" w:rsidRDefault="007933C1">
      <w:r>
        <w:rPr>
          <w:b/>
        </w:rPr>
        <w:t>Frank:</w:t>
      </w:r>
      <w:r>
        <w:t xml:space="preserve"> Well y'know about the tongue thing, y'know, and how I told you about my likes and my dislikes...</w:t>
      </w:r>
    </w:p>
    <w:p w:rsidR="00000000" w:rsidRDefault="007933C1">
      <w:r>
        <w:rPr>
          <w:b/>
        </w:rPr>
        <w:t>Phoebe:</w:t>
      </w:r>
      <w:r>
        <w:t xml:space="preserve"> I</w:t>
      </w:r>
      <w:r>
        <w:t xml:space="preserve"> don't....</w:t>
      </w:r>
    </w:p>
    <w:p w:rsidR="00000000" w:rsidRDefault="007933C1">
      <w:r>
        <w:rPr>
          <w:b/>
        </w:rPr>
        <w:t>Frank:</w:t>
      </w:r>
      <w:r>
        <w:t xml:space="preserve"> How-how I like to melt stuff, and how I dislike stuff that doesn't melt.</w:t>
      </w:r>
    </w:p>
    <w:p w:rsidR="00000000" w:rsidRDefault="007933C1">
      <w:r>
        <w:rPr>
          <w:b/>
        </w:rPr>
        <w:t>Phoebe:</w:t>
      </w:r>
      <w:r>
        <w:t xml:space="preserve"> Right, okay, um-mm.</w:t>
      </w:r>
    </w:p>
    <w:p w:rsidR="00000000" w:rsidRDefault="007933C1">
      <w:r>
        <w:rPr>
          <w:b/>
        </w:rPr>
        <w:t>Frank:</w:t>
      </w:r>
      <w:r>
        <w:t xml:space="preserve"> Yeah, y'know I feel like I can really talk to you 'cause y'know you're my sister, y'know.</w:t>
      </w:r>
    </w:p>
    <w:p w:rsidR="00000000" w:rsidRDefault="007933C1">
      <w:r>
        <w:rPr>
          <w:b/>
        </w:rPr>
        <w:t>Phoebe:</w:t>
      </w:r>
      <w:r>
        <w:t xml:space="preserve"> Yeah, I guess I do, yeah.</w:t>
      </w:r>
    </w:p>
    <w:p w:rsidR="00000000" w:rsidRDefault="007933C1">
      <w:r>
        <w:rPr>
          <w:b/>
        </w:rPr>
        <w:t>Frank:</w:t>
      </w:r>
      <w:r>
        <w:t xml:space="preserve"> Then I go feel your friend up and make you mad at me.</w:t>
      </w:r>
    </w:p>
    <w:p w:rsidR="00000000" w:rsidRDefault="007933C1">
      <w:r>
        <w:rPr>
          <w:b/>
        </w:rPr>
        <w:t>Phoebe:</w:t>
      </w:r>
      <w:r>
        <w:t xml:space="preserve"> Well, I-I wasn't hopping mad, y'know.</w:t>
      </w:r>
    </w:p>
    <w:p w:rsidR="00000000" w:rsidRDefault="007933C1">
      <w:r>
        <w:rPr>
          <w:b/>
        </w:rPr>
        <w:t>Frank:</w:t>
      </w:r>
      <w:r>
        <w:t xml:space="preserve"> You hopped a little bit. Yeah, I really sorry.</w:t>
      </w:r>
    </w:p>
    <w:p w:rsidR="00000000" w:rsidRDefault="007933C1">
      <w:r>
        <w:rPr>
          <w:b/>
        </w:rPr>
        <w:t>Phoebe:</w:t>
      </w:r>
      <w:r>
        <w:t xml:space="preserve"> Okay. All right, this is my favourite part of the weekend, right now, this.</w:t>
      </w:r>
    </w:p>
    <w:p w:rsidR="00000000" w:rsidRDefault="007933C1">
      <w:r>
        <w:rPr>
          <w:b/>
        </w:rPr>
        <w:t>Frank:</w:t>
      </w:r>
      <w:r>
        <w:t xml:space="preserve"> This?</w:t>
      </w:r>
    </w:p>
    <w:p w:rsidR="00000000" w:rsidRDefault="007933C1">
      <w:r>
        <w:rPr>
          <w:b/>
        </w:rPr>
        <w:t>Phoe</w:t>
      </w:r>
      <w:r>
        <w:rPr>
          <w:b/>
        </w:rPr>
        <w:t>be:</w:t>
      </w:r>
      <w:r>
        <w:t xml:space="preserve"> Uh-huh.</w:t>
      </w:r>
    </w:p>
    <w:p w:rsidR="00000000" w:rsidRDefault="007933C1">
      <w:r>
        <w:rPr>
          <w:b/>
        </w:rPr>
        <w:t>Frank:</w:t>
      </w:r>
      <w:r>
        <w:t xml:space="preserve"> Oh come on we went, we went to Time Square, we found ninja stars, I almost got arm broken by a hooker...</w:t>
      </w:r>
    </w:p>
    <w:p w:rsidR="00000000" w:rsidRDefault="007933C1">
      <w:r>
        <w:rPr>
          <w:b/>
        </w:rPr>
        <w:t>Phoebe:</w:t>
      </w:r>
      <w:r>
        <w:t xml:space="preserve"> She wasn't a hooker.</w:t>
      </w:r>
    </w:p>
    <w:p w:rsidR="00000000" w:rsidRDefault="007933C1">
      <w:r>
        <w:rPr>
          <w:b/>
        </w:rPr>
        <w:t>Frank:</w:t>
      </w:r>
      <w:r>
        <w:t xml:space="preserve"> Well, when I tell my friends about her she will be. </w:t>
      </w:r>
    </w:p>
    <w:p w:rsidR="00000000" w:rsidRDefault="007933C1">
      <w:r>
        <w:t>[Scene: Chandler and Joey's, everyone is th</w:t>
      </w:r>
      <w:r>
        <w:t>ere, helping to lift the entertainment center into place]</w:t>
      </w:r>
    </w:p>
    <w:p w:rsidR="00000000" w:rsidRDefault="007933C1">
      <w:r>
        <w:rPr>
          <w:b/>
        </w:rPr>
        <w:t>Chandler:</w:t>
      </w:r>
      <w:r>
        <w:t xml:space="preserve"> Okay, on three. One....Two....</w:t>
      </w:r>
    </w:p>
    <w:p w:rsidR="00000000" w:rsidRDefault="007933C1">
      <w:r>
        <w:rPr>
          <w:b/>
        </w:rPr>
        <w:t>Joey:</w:t>
      </w:r>
      <w:r>
        <w:t xml:space="preserve"> Why don't we just go on two.</w:t>
      </w:r>
    </w:p>
    <w:p w:rsidR="00000000" w:rsidRDefault="007933C1">
      <w:r>
        <w:rPr>
          <w:b/>
        </w:rPr>
        <w:t>Chandler:</w:t>
      </w:r>
      <w:r>
        <w:t xml:space="preserve"> Why two?</w:t>
      </w:r>
    </w:p>
    <w:p w:rsidR="00000000" w:rsidRDefault="007933C1">
      <w:r>
        <w:rPr>
          <w:b/>
        </w:rPr>
        <w:t>Joey:</w:t>
      </w:r>
      <w:r>
        <w:t xml:space="preserve"> Because it's faster.</w:t>
      </w:r>
    </w:p>
    <w:p w:rsidR="00000000" w:rsidRDefault="007933C1">
      <w:r>
        <w:rPr>
          <w:b/>
        </w:rPr>
        <w:t>Chandler:</w:t>
      </w:r>
      <w:r>
        <w:t xml:space="preserve"> Yeah, I coulda counted to three like four times without all this '</w:t>
      </w:r>
      <w:r>
        <w:t>two' talk.</w:t>
      </w:r>
    </w:p>
    <w:p w:rsidR="00000000" w:rsidRDefault="007933C1">
      <w:r>
        <w:t>Rachel: Oh!</w:t>
      </w:r>
    </w:p>
    <w:p w:rsidR="00000000" w:rsidRDefault="007933C1">
      <w:r>
        <w:rPr>
          <w:b/>
        </w:rPr>
        <w:t>Joey:</w:t>
      </w:r>
      <w:r>
        <w:t xml:space="preserve"> All right, but in the future...</w:t>
      </w:r>
    </w:p>
    <w:p w:rsidR="00000000" w:rsidRDefault="007933C1">
      <w:r>
        <w:rPr>
          <w:b/>
        </w:rPr>
        <w:t>Ross:</w:t>
      </w:r>
      <w:r>
        <w:t xml:space="preserve"> Okay!! Okay!!</w:t>
      </w:r>
    </w:p>
    <w:p w:rsidR="00000000" w:rsidRDefault="007933C1">
      <w:r>
        <w:rPr>
          <w:b/>
        </w:rPr>
        <w:t>Rachel:</w:t>
      </w:r>
      <w:r>
        <w:t xml:space="preserve"> Come on!</w:t>
      </w:r>
    </w:p>
    <w:p w:rsidR="00000000" w:rsidRDefault="007933C1">
      <w:r>
        <w:rPr>
          <w:b/>
        </w:rPr>
        <w:t>Ross:</w:t>
      </w:r>
      <w:r>
        <w:t xml:space="preserve"> Heavy thing, not getting lighter!</w:t>
      </w:r>
    </w:p>
    <w:p w:rsidR="00000000" w:rsidRDefault="007933C1">
      <w:r>
        <w:rPr>
          <w:b/>
        </w:rPr>
        <w:t>Chandler:</w:t>
      </w:r>
      <w:r>
        <w:t xml:space="preserve"> Okay, one...two...</w:t>
      </w:r>
    </w:p>
    <w:p w:rsidR="00000000" w:rsidRDefault="007933C1">
      <w:r>
        <w:rPr>
          <w:b/>
        </w:rPr>
        <w:t>Joey:</w:t>
      </w:r>
      <w:r>
        <w:t xml:space="preserve"> So we are going on two?</w:t>
      </w:r>
    </w:p>
    <w:p w:rsidR="00000000" w:rsidRDefault="007933C1">
      <w:r>
        <w:rPr>
          <w:b/>
        </w:rPr>
        <w:t>All:</w:t>
      </w:r>
      <w:r>
        <w:t xml:space="preserve"> All right!! (they lift it into place, however there is</w:t>
      </w:r>
      <w:r>
        <w:t xml:space="preserve"> one small problem, the unit is so long that it blocks some of both of their bedroom doors.) </w:t>
      </w:r>
    </w:p>
    <w:p w:rsidR="00000000" w:rsidRDefault="007933C1">
      <w:r>
        <w:rPr>
          <w:b/>
        </w:rPr>
        <w:t>Chandler:</w:t>
      </w:r>
      <w:r>
        <w:t xml:space="preserve"> Oh, good job Joe.</w:t>
      </w:r>
    </w:p>
    <w:p w:rsidR="00000000" w:rsidRDefault="007933C1">
      <w:r>
        <w:rPr>
          <w:b/>
        </w:rPr>
        <w:t>Joey:</w:t>
      </w:r>
      <w:r>
        <w:t xml:space="preserve"> Wow, it's big!</w:t>
      </w:r>
    </w:p>
    <w:p w:rsidR="00000000" w:rsidRDefault="007933C1">
      <w:r>
        <w:rPr>
          <w:b/>
        </w:rPr>
        <w:t>Chandler:</w:t>
      </w:r>
      <w:r>
        <w:t xml:space="preserve"> Yeah-yeah, so big that it actually makes our doors look smaller! </w:t>
      </w:r>
    </w:p>
    <w:p w:rsidR="00000000" w:rsidRDefault="007933C1">
      <w:r>
        <w:rPr>
          <w:b/>
        </w:rPr>
        <w:t>Joey:</w:t>
      </w:r>
      <w:r>
        <w:t xml:space="preserve"> Maybe, my ruler's wrong.</w:t>
      </w:r>
    </w:p>
    <w:p w:rsidR="00000000" w:rsidRDefault="007933C1">
      <w:r>
        <w:rPr>
          <w:b/>
        </w:rPr>
        <w:t>Phoebe</w:t>
      </w:r>
      <w:r>
        <w:rPr>
          <w:b/>
        </w:rPr>
        <w:t>:</w:t>
      </w:r>
      <w:r>
        <w:t xml:space="preserve"> Maybe all the rulers are wrong.</w:t>
      </w:r>
    </w:p>
    <w:p w:rsidR="00000000" w:rsidRDefault="007933C1">
      <w:r>
        <w:rPr>
          <w:b/>
        </w:rPr>
        <w:t>Joey:</w:t>
      </w:r>
      <w:r>
        <w:t xml:space="preserve"> Look it's not that bad. So what, it blocks a little of your door, a little of my door.</w:t>
      </w:r>
    </w:p>
    <w:p w:rsidR="00000000" w:rsidRDefault="007933C1">
      <w:r>
        <w:rPr>
          <w:b/>
        </w:rPr>
        <w:t>Chandler:</w:t>
      </w:r>
      <w:r>
        <w:t xml:space="preserve"> Yeah, y'know what I got a better idea. How-how 'bout it blocks none of mine door and a lot of yours? (throws his should</w:t>
      </w:r>
      <w:r>
        <w:t xml:space="preserve">er into the center to try and move it, but it doesn't move.) </w:t>
      </w:r>
    </w:p>
    <w:p w:rsidR="00000000" w:rsidRDefault="007933C1">
      <w:r>
        <w:rPr>
          <w:b/>
        </w:rPr>
        <w:t>Joey:</w:t>
      </w:r>
      <w:r>
        <w:t xml:space="preserve"> Yeah, listen, before I forget that side is still wet.</w:t>
      </w:r>
    </w:p>
    <w:p w:rsidR="00000000" w:rsidRDefault="007933C1">
      <w:r>
        <w:t>[Scene: Central Perk, Rachel is serving some guy coffee.]</w:t>
      </w:r>
    </w:p>
    <w:p w:rsidR="00000000" w:rsidRDefault="007933C1">
      <w:r>
        <w:rPr>
          <w:b/>
        </w:rPr>
        <w:t>Rachel:</w:t>
      </w:r>
      <w:r>
        <w:t xml:space="preserve"> Okay sir, um-mm, let see if I got this right. Ah, so this is a half-</w:t>
      </w:r>
      <w:r>
        <w:t>caf, double tall, easy hazel nut, non-fat, no foam, with whip, extra hot latte, right? (the guy nods) Okay, great. (she starts to walk away and under her breath) You freak.</w:t>
      </w:r>
    </w:p>
    <w:p w:rsidR="00000000" w:rsidRDefault="007933C1">
      <w:r>
        <w:t xml:space="preserve">(Isabella Rosselini enters) </w:t>
      </w:r>
    </w:p>
    <w:p w:rsidR="00000000" w:rsidRDefault="007933C1">
      <w:r>
        <w:rPr>
          <w:b/>
        </w:rPr>
        <w:t>Ross:</w:t>
      </w:r>
      <w:r>
        <w:t xml:space="preserve"> (to Gunther) Thank you.</w:t>
      </w:r>
    </w:p>
    <w:p w:rsidR="00000000" w:rsidRDefault="007933C1">
      <w:r>
        <w:rPr>
          <w:b/>
        </w:rPr>
        <w:t>Isabella:</w:t>
      </w:r>
      <w:r>
        <w:t xml:space="preserve"> (to Gunther) U</w:t>
      </w:r>
      <w:r>
        <w:t>m, coffee to go, please.</w:t>
      </w:r>
    </w:p>
    <w:p w:rsidR="00000000" w:rsidRDefault="007933C1">
      <w:r>
        <w:t>(Ross recognises her and goes over to the couch, mouthing 'Oh my God'</w:t>
      </w:r>
    </w:p>
    <w:p w:rsidR="00000000" w:rsidRDefault="007933C1">
      <w:r>
        <w:rPr>
          <w:b/>
        </w:rPr>
        <w:t>Ross:</w:t>
      </w:r>
      <w:r>
        <w:t xml:space="preserve"> Isabella Rosselini. (points to her) </w:t>
      </w:r>
    </w:p>
    <w:p w:rsidR="00000000" w:rsidRDefault="007933C1">
      <w:r>
        <w:rPr>
          <w:b/>
        </w:rPr>
        <w:t>Monica:</w:t>
      </w:r>
      <w:r>
        <w:t xml:space="preserve"> Are you serious? (they all look) Oh my God.</w:t>
      </w:r>
    </w:p>
    <w:p w:rsidR="00000000" w:rsidRDefault="007933C1">
      <w:r>
        <w:rPr>
          <w:b/>
        </w:rPr>
        <w:t>Ross:</w:t>
      </w:r>
      <w:r>
        <w:t xml:space="preserve"> Damn! I can't believe I took her off my list.</w:t>
      </w:r>
    </w:p>
    <w:p w:rsidR="00000000" w:rsidRDefault="007933C1">
      <w:r>
        <w:rPr>
          <w:b/>
        </w:rPr>
        <w:t>Monica:</w:t>
      </w:r>
      <w:r>
        <w:t xml:space="preserve"> Why? '</w:t>
      </w:r>
      <w:r>
        <w:t>Cause otherwise you'd go for it?</w:t>
      </w:r>
    </w:p>
    <w:p w:rsidR="00000000" w:rsidRDefault="007933C1">
      <w:r>
        <w:rPr>
          <w:b/>
        </w:rPr>
        <w:t>Ross:</w:t>
      </w:r>
      <w:r>
        <w:t xml:space="preserve"> Yeah, maybe.</w:t>
      </w:r>
    </w:p>
    <w:p w:rsidR="00000000" w:rsidRDefault="007933C1">
      <w:r>
        <w:rPr>
          <w:b/>
        </w:rPr>
        <w:t>Rachel:</w:t>
      </w:r>
      <w:r>
        <w:t xml:space="preserve"> Oh-oh, you lie.</w:t>
      </w:r>
    </w:p>
    <w:p w:rsidR="00000000" w:rsidRDefault="007933C1">
      <w:r>
        <w:rPr>
          <w:b/>
        </w:rPr>
        <w:t>Ross:</w:t>
      </w:r>
      <w:r>
        <w:t xml:space="preserve"> What you don't think I'd go up to her?</w:t>
      </w:r>
    </w:p>
    <w:p w:rsidR="00000000" w:rsidRDefault="007933C1">
      <w:r>
        <w:rPr>
          <w:b/>
        </w:rPr>
        <w:t>Rachel:</w:t>
      </w:r>
      <w:r>
        <w:t xml:space="preserve"> Ross, it took you ten years to finally admit you liked me.</w:t>
      </w:r>
    </w:p>
    <w:p w:rsidR="00000000" w:rsidRDefault="007933C1">
      <w:r>
        <w:rPr>
          <w:b/>
        </w:rPr>
        <w:t>Ross:</w:t>
      </w:r>
      <w:r>
        <w:t xml:space="preserve"> Yeah, well missy, you better be glad that list is laminated.</w:t>
      </w:r>
    </w:p>
    <w:p w:rsidR="00000000" w:rsidRDefault="007933C1">
      <w:r>
        <w:rPr>
          <w:b/>
        </w:rPr>
        <w:t>R</w:t>
      </w:r>
      <w:r>
        <w:rPr>
          <w:b/>
        </w:rPr>
        <w:t>achel:</w:t>
      </w:r>
      <w:r>
        <w:t xml:space="preserve"> You know what honey, you go ahead, we'll call her an alternate.</w:t>
      </w:r>
    </w:p>
    <w:p w:rsidR="00000000" w:rsidRDefault="007933C1">
      <w:r>
        <w:rPr>
          <w:b/>
        </w:rPr>
        <w:t>Ross:</w:t>
      </w:r>
      <w:r>
        <w:t xml:space="preserve"> Okay, hold my crawler.</w:t>
      </w:r>
    </w:p>
    <w:p w:rsidR="00000000" w:rsidRDefault="007933C1">
      <w:r>
        <w:t>Rachel: Okay.</w:t>
      </w:r>
    </w:p>
    <w:p w:rsidR="00000000" w:rsidRDefault="007933C1">
      <w:r>
        <w:rPr>
          <w:b/>
        </w:rPr>
        <w:t>Monica:</w:t>
      </w:r>
      <w:r>
        <w:t xml:space="preserve"> Rach, are you really gonna let him do this?</w:t>
      </w:r>
    </w:p>
    <w:p w:rsidR="00000000" w:rsidRDefault="007933C1">
      <w:r>
        <w:rPr>
          <w:b/>
        </w:rPr>
        <w:t>Rachel:</w:t>
      </w:r>
      <w:r>
        <w:t xml:space="preserve"> Honey, he's about to go hit on Isabella Rosselini. I'm just sorry we don't got pop</w:t>
      </w:r>
      <w:r>
        <w:t>corn.</w:t>
      </w:r>
    </w:p>
    <w:p w:rsidR="00000000" w:rsidRDefault="007933C1">
      <w:r>
        <w:rPr>
          <w:b/>
        </w:rPr>
        <w:t>Ross:</w:t>
      </w:r>
      <w:r>
        <w:t xml:space="preserve"> (to Isabella) Hi! Hi, I'm Ross, you don't know me, but I'm a big, big fan of yours. I mean, </w:t>
      </w:r>
      <w:r>
        <w:rPr>
          <w:i/>
        </w:rPr>
        <w:t>Blue Velvet</w:t>
      </w:r>
      <w:r>
        <w:t>, woo-oo hoo! Um, I was wondering if I could um, maybe buy you a cup of coffee? (Gunther hands her change) Or maybe reimburse you for that on</w:t>
      </w:r>
      <w:r>
        <w:t xml:space="preserve">e? </w:t>
      </w:r>
    </w:p>
    <w:p w:rsidR="00000000" w:rsidRDefault="007933C1">
      <w:r>
        <w:rPr>
          <w:b/>
        </w:rPr>
        <w:t>Isabella:</w:t>
      </w:r>
      <w:r>
        <w:t xml:space="preserve"> Aren't you with that girl over there? (points at Rachel, who waves back) </w:t>
      </w:r>
    </w:p>
    <w:p w:rsidR="00000000" w:rsidRDefault="007933C1">
      <w:r>
        <w:rPr>
          <w:b/>
        </w:rPr>
        <w:t>Ross:</w:t>
      </w:r>
      <w:r>
        <w:t xml:space="preserve"> Well, yeah, kinda. Um, but that's okay, see we have an understanding, um, see we each have this list of five famous people, (gets his out) so I'm allowed to sleep</w:t>
      </w:r>
      <w:r>
        <w:t xml:space="preserve"> with you. No, no, no, it's flattery.</w:t>
      </w:r>
    </w:p>
    <w:p w:rsidR="00000000" w:rsidRDefault="007933C1">
      <w:r>
        <w:rPr>
          <w:b/>
        </w:rPr>
        <w:t>Isabella:</w:t>
      </w:r>
      <w:r>
        <w:t xml:space="preserve"> I'm sorry. (starts to leave) </w:t>
      </w:r>
    </w:p>
    <w:p w:rsidR="00000000" w:rsidRDefault="007933C1">
      <w:r>
        <w:rPr>
          <w:b/>
        </w:rPr>
        <w:t>Ross:</w:t>
      </w:r>
      <w:r>
        <w:t xml:space="preserve"> Oh no, no, no, wait, wait, Isabella. Don't, don't just dismiss this so fast. I mean this is a once in a lifetime opportunity...</w:t>
      </w:r>
    </w:p>
    <w:p w:rsidR="00000000" w:rsidRDefault="007933C1">
      <w:r>
        <w:rPr>
          <w:b/>
        </w:rPr>
        <w:t>Isabella:</w:t>
      </w:r>
      <w:r>
        <w:t xml:space="preserve"> Yeah, for you. Is that the list?</w:t>
      </w:r>
    </w:p>
    <w:p w:rsidR="00000000" w:rsidRDefault="007933C1">
      <w:r>
        <w:rPr>
          <w:b/>
        </w:rPr>
        <w:t>R</w:t>
      </w:r>
      <w:r>
        <w:rPr>
          <w:b/>
        </w:rPr>
        <w:t>oss:</w:t>
      </w:r>
      <w:r>
        <w:t xml:space="preserve"> Um, yeah.</w:t>
      </w:r>
    </w:p>
    <w:p w:rsidR="00000000" w:rsidRDefault="007933C1">
      <w:r>
        <w:rPr>
          <w:b/>
        </w:rPr>
        <w:t>Isabella:</w:t>
      </w:r>
      <w:r>
        <w:t xml:space="preserve"> May I see it?</w:t>
      </w:r>
    </w:p>
    <w:p w:rsidR="00000000" w:rsidRDefault="007933C1">
      <w:r>
        <w:rPr>
          <w:b/>
        </w:rPr>
        <w:t>Ross:</w:t>
      </w:r>
      <w:r>
        <w:t xml:space="preserve"> Um, no.</w:t>
      </w:r>
    </w:p>
    <w:p w:rsidR="00000000" w:rsidRDefault="007933C1">
      <w:r>
        <w:rPr>
          <w:b/>
        </w:rPr>
        <w:t>Isabella:</w:t>
      </w:r>
      <w:r>
        <w:t xml:space="preserve"> Come on! (grabs the list) </w:t>
      </w:r>
    </w:p>
    <w:p w:rsidR="00000000" w:rsidRDefault="007933C1">
      <w:r>
        <w:rPr>
          <w:b/>
        </w:rPr>
        <w:t>Ross:</w:t>
      </w:r>
      <w:r>
        <w:t xml:space="preserve"> But, okay.</w:t>
      </w:r>
    </w:p>
    <w:p w:rsidR="00000000" w:rsidRDefault="007933C1">
      <w:r>
        <w:rPr>
          <w:b/>
        </w:rPr>
        <w:t>Isabella:</w:t>
      </w:r>
      <w:r>
        <w:t xml:space="preserve"> (reading it) I'm not on the list!</w:t>
      </w:r>
    </w:p>
    <w:p w:rsidR="00000000" w:rsidRDefault="007933C1">
      <w:r>
        <w:rPr>
          <w:b/>
        </w:rPr>
        <w:t>Ross:</w:t>
      </w:r>
      <w:r>
        <w:t xml:space="preserve"> Um, see, but that's not the final draft.</w:t>
      </w:r>
    </w:p>
    <w:p w:rsidR="00000000" w:rsidRDefault="007933C1">
      <w:r>
        <w:rPr>
          <w:b/>
        </w:rPr>
        <w:t>Isabella:</w:t>
      </w:r>
      <w:r>
        <w:t xml:space="preserve"> It's laminated!</w:t>
      </w:r>
    </w:p>
    <w:p w:rsidR="00000000" w:rsidRDefault="007933C1">
      <w:r>
        <w:rPr>
          <w:b/>
        </w:rPr>
        <w:t>Ross:</w:t>
      </w:r>
      <w:r>
        <w:t xml:space="preserve"> Yeah, um, okay see, you we</w:t>
      </w:r>
      <w:r>
        <w:t>re, you were on the list but my friend, Chandler (Chandler waves) brought up the very good point that you are international, so I bumped you for Wynona Rider, local.</w:t>
      </w:r>
    </w:p>
    <w:p w:rsidR="00000000" w:rsidRDefault="007933C1">
      <w:r>
        <w:rPr>
          <w:b/>
        </w:rPr>
        <w:t>Isabella:</w:t>
      </w:r>
      <w:r>
        <w:t xml:space="preserve"> Y'know it's ironic...</w:t>
      </w:r>
    </w:p>
    <w:p w:rsidR="00000000" w:rsidRDefault="007933C1">
      <w:r>
        <w:rPr>
          <w:b/>
        </w:rPr>
        <w:t>Ross:</w:t>
      </w:r>
      <w:r>
        <w:t xml:space="preserve"> What?</w:t>
      </w:r>
    </w:p>
    <w:p w:rsidR="00000000" w:rsidRDefault="007933C1">
      <w:r>
        <w:rPr>
          <w:b/>
        </w:rPr>
        <w:t>Isabella:</w:t>
      </w:r>
      <w:r>
        <w:t xml:space="preserve"> ...because I have a list of five goo</w:t>
      </w:r>
      <w:r>
        <w:t xml:space="preserve">fy coffee house guys and yesterday I bumped you for that guy over there. (points at a guy and leaves) </w:t>
      </w:r>
    </w:p>
    <w:p w:rsidR="00000000" w:rsidRDefault="007933C1">
      <w:r>
        <w:rPr>
          <w:b/>
        </w:rPr>
        <w:t>Ross:</w:t>
      </w:r>
      <w:r>
        <w:t xml:space="preserve"> (to the rest of the gang) We're just gonna be friends.</w:t>
      </w:r>
    </w:p>
    <w:p w:rsidR="00000000" w:rsidRDefault="007933C1">
      <w:r>
        <w:t>Closing Credits</w:t>
      </w:r>
    </w:p>
    <w:p w:rsidR="00000000" w:rsidRDefault="007933C1">
      <w:r>
        <w:t>[Scene: Chandler and Joey's, they are admiring the entertainment center]</w:t>
      </w:r>
    </w:p>
    <w:p w:rsidR="00000000" w:rsidRDefault="007933C1">
      <w:r>
        <w:rPr>
          <w:b/>
        </w:rPr>
        <w:t>Joe</w:t>
      </w:r>
      <w:r>
        <w:rPr>
          <w:b/>
        </w:rPr>
        <w:t>y:</w:t>
      </w:r>
      <w:r>
        <w:t xml:space="preserve"> Y'know what?</w:t>
      </w:r>
    </w:p>
    <w:p w:rsidR="00000000" w:rsidRDefault="007933C1">
      <w:r>
        <w:t>Chandler: Umm?</w:t>
      </w:r>
    </w:p>
    <w:p w:rsidR="00000000" w:rsidRDefault="007933C1">
      <w:r>
        <w:rPr>
          <w:b/>
        </w:rPr>
        <w:t>Joey:</w:t>
      </w:r>
      <w:r>
        <w:t xml:space="preserve"> I bet 'ya ya I could fit in there. (points to a hole in the center) </w:t>
      </w:r>
    </w:p>
    <w:p w:rsidR="00000000" w:rsidRDefault="007933C1">
      <w:r>
        <w:rPr>
          <w:b/>
        </w:rPr>
        <w:t>Chandler:</w:t>
      </w:r>
      <w:r>
        <w:t xml:space="preserve"> I've got five bucks says you can't.</w:t>
      </w:r>
    </w:p>
    <w:p w:rsidR="00000000" w:rsidRDefault="007933C1">
      <w:r>
        <w:rPr>
          <w:b/>
        </w:rPr>
        <w:t>Joey:</w:t>
      </w:r>
      <w:r>
        <w:t xml:space="preserve"> Get out your checkbook, mister.</w:t>
      </w:r>
    </w:p>
    <w:p w:rsidR="00000000" w:rsidRDefault="007933C1">
      <w:r>
        <w:rPr>
          <w:b/>
        </w:rPr>
        <w:t>Chandler:</w:t>
      </w:r>
      <w:r>
        <w:t xml:space="preserve"> Oh, I think I have the cash.</w:t>
      </w:r>
    </w:p>
    <w:p w:rsidR="00000000" w:rsidRDefault="007933C1">
      <w:r>
        <w:t>(Joey successfully enters t</w:t>
      </w:r>
      <w:r>
        <w:t xml:space="preserve">he entertainment center, and Chandler closes the door on Joey.) </w:t>
      </w:r>
    </w:p>
    <w:p w:rsidR="00000000" w:rsidRDefault="007933C1">
      <w:r>
        <w:rPr>
          <w:b/>
        </w:rPr>
        <w:t>Joey:</w:t>
      </w:r>
      <w:r>
        <w:t xml:space="preserve"> You are dogged man! I totally fit!</w:t>
      </w:r>
    </w:p>
    <w:p w:rsidR="00000000" w:rsidRDefault="007933C1">
      <w:r>
        <w:rPr>
          <w:b/>
        </w:rPr>
        <w:t>Chandler:</w:t>
      </w:r>
      <w:r>
        <w:t xml:space="preserve"> Yeah, you got me. (picks up a 2x4 and puts it through the handles so that the doors won't open) I'm out five big ones! (puts the money in th</w:t>
      </w:r>
      <w:r>
        <w:t>e crack between the door and frame) Here you go.</w:t>
      </w:r>
    </w:p>
    <w:p w:rsidR="00000000" w:rsidRDefault="007933C1">
      <w:r>
        <w:rPr>
          <w:b/>
        </w:rPr>
        <w:t>Joey:</w:t>
      </w:r>
      <w:r>
        <w:t xml:space="preserve"> Thank you. Cha-ching! (Chandler starts to leave) Oh, well hello Mr. Lincoln. Better luck next time buddy. (Chandler leaves and closes the door) And the drinks are on me!</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306 The One With The Flas</w:t>
      </w:r>
      <w:r>
        <w:rPr>
          <w:b/>
          <w:shd w:val="pct10" w:color="auto" w:fill="FFFFFF"/>
        </w:rPr>
        <w:t>hback</w:t>
      </w:r>
    </w:p>
    <w:p w:rsidR="00000000" w:rsidRDefault="007933C1"/>
    <w:p w:rsidR="00000000" w:rsidRDefault="007933C1">
      <w:r>
        <w:t>[Scene: Central Perk, the whole gang is there including Janice.]</w:t>
      </w:r>
    </w:p>
    <w:p w:rsidR="00000000" w:rsidRDefault="007933C1">
      <w:r>
        <w:rPr>
          <w:b/>
        </w:rPr>
        <w:t>Janice:</w:t>
      </w:r>
      <w:r>
        <w:t xml:space="preserve"> Janice has a question. Who of the six of you has sleep with the six of you?</w:t>
      </w:r>
    </w:p>
    <w:p w:rsidR="00000000" w:rsidRDefault="007933C1">
      <w:r>
        <w:rPr>
          <w:b/>
        </w:rPr>
        <w:t>Phoebe:</w:t>
      </w:r>
      <w:r>
        <w:t xml:space="preserve"> Wow, it's like a dirty math problem.</w:t>
      </w:r>
    </w:p>
    <w:p w:rsidR="00000000" w:rsidRDefault="007933C1">
      <w:r>
        <w:rPr>
          <w:b/>
        </w:rPr>
        <w:t>Ross:</w:t>
      </w:r>
      <w:r>
        <w:t xml:space="preserve"> I'm sorry the answer there would be...none of us.</w:t>
      </w:r>
    </w:p>
    <w:p w:rsidR="00000000" w:rsidRDefault="007933C1">
      <w:r>
        <w:rPr>
          <w:b/>
        </w:rPr>
        <w:t>Janice:</w:t>
      </w:r>
      <w:r>
        <w:t xml:space="preserve"> Come on over the years none of you ever y'know, got drunk and stupid.</w:t>
      </w:r>
    </w:p>
    <w:p w:rsidR="00000000" w:rsidRDefault="007933C1">
      <w:r>
        <w:rPr>
          <w:b/>
        </w:rPr>
        <w:t>Joey:</w:t>
      </w:r>
      <w:r>
        <w:t xml:space="preserve"> Well, that's really a different question.</w:t>
      </w:r>
    </w:p>
    <w:p w:rsidR="00000000" w:rsidRDefault="007933C1">
      <w:r>
        <w:rPr>
          <w:b/>
        </w:rPr>
        <w:t>Janice:</w:t>
      </w:r>
      <w:r>
        <w:t xml:space="preserve"> I'm sorry I find it hard to believe that a group of people who spends as much time together as you guys do has never bump</w:t>
      </w:r>
      <w:r>
        <w:t>ed uglies.</w:t>
      </w:r>
    </w:p>
    <w:p w:rsidR="00000000" w:rsidRDefault="007933C1">
      <w:r>
        <w:rPr>
          <w:b/>
        </w:rPr>
        <w:t>Joey:</w:t>
      </w:r>
      <w:r>
        <w:t xml:space="preserve"> Well, there was that one time that Monica and Rachel got together.</w:t>
      </w:r>
    </w:p>
    <w:p w:rsidR="00000000" w:rsidRDefault="007933C1">
      <w:r>
        <w:t>Monica and Rachel: What?!!</w:t>
      </w:r>
    </w:p>
    <w:p w:rsidR="00000000" w:rsidRDefault="007933C1">
      <w:r>
        <w:rPr>
          <w:b/>
        </w:rPr>
        <w:t>Rachel:</w:t>
      </w:r>
      <w:r>
        <w:t xml:space="preserve"> Excuse me, there was no time!</w:t>
      </w:r>
    </w:p>
    <w:p w:rsidR="00000000" w:rsidRDefault="007933C1">
      <w:r>
        <w:rPr>
          <w:b/>
        </w:rPr>
        <w:t>Joey:</w:t>
      </w:r>
      <w:r>
        <w:t xml:space="preserve"> Okay, but let's say there was. How might that go?</w:t>
      </w:r>
    </w:p>
    <w:p w:rsidR="00000000" w:rsidRDefault="007933C1">
      <w:r>
        <w:rPr>
          <w:b/>
        </w:rPr>
        <w:t>Janice:</w:t>
      </w:r>
      <w:r>
        <w:t xml:space="preserve"> Okay, okay, well then answer me this. Has a</w:t>
      </w:r>
      <w:r>
        <w:t>ny of you ever.... almost?</w:t>
      </w:r>
    </w:p>
    <w:p w:rsidR="00000000" w:rsidRDefault="007933C1">
      <w:r>
        <w:rPr>
          <w:b/>
        </w:rPr>
        <w:t>Rachel:</w:t>
      </w:r>
      <w:r>
        <w:t xml:space="preserve"> Does anybody need more coffee?</w:t>
      </w:r>
    </w:p>
    <w:p w:rsidR="00000000" w:rsidRDefault="007933C1">
      <w:r>
        <w:rPr>
          <w:b/>
        </w:rPr>
        <w:t>Ross:</w:t>
      </w:r>
      <w:r>
        <w:t xml:space="preserve"> Yeah, I'll take some.</w:t>
      </w:r>
    </w:p>
    <w:p w:rsidR="00000000" w:rsidRDefault="007933C1">
      <w:r>
        <w:rPr>
          <w:b/>
        </w:rPr>
        <w:t>Joey:</w:t>
      </w:r>
      <w:r>
        <w:t xml:space="preserve"> Hey, there's a dog out there!</w:t>
      </w:r>
    </w:p>
    <w:p w:rsidR="00000000" w:rsidRDefault="007933C1">
      <w:r>
        <w:t>Opening Credits</w:t>
      </w:r>
    </w:p>
    <w:p w:rsidR="00000000" w:rsidRDefault="007933C1">
      <w:r>
        <w:t>[Scene: Monica and Phoebe's, three years earlier, Phoebe, Monica, and Ross are there]</w:t>
      </w:r>
    </w:p>
    <w:p w:rsidR="00000000" w:rsidRDefault="007933C1">
      <w:r>
        <w:rPr>
          <w:b/>
        </w:rPr>
        <w:t>Phoebe:</w:t>
      </w:r>
      <w:r>
        <w:t xml:space="preserve"> Oh, that is so u</w:t>
      </w:r>
      <w:r>
        <w:t>nfortunate.</w:t>
      </w:r>
    </w:p>
    <w:p w:rsidR="00000000" w:rsidRDefault="007933C1">
      <w:r>
        <w:rPr>
          <w:b/>
        </w:rPr>
        <w:t>Ross:</w:t>
      </w:r>
      <w:r>
        <w:t xml:space="preserve"> What?</w:t>
      </w:r>
    </w:p>
    <w:p w:rsidR="00000000" w:rsidRDefault="007933C1">
      <w:r>
        <w:rPr>
          <w:b/>
        </w:rPr>
        <w:t>Phoebe:</w:t>
      </w:r>
      <w:r>
        <w:t xml:space="preserve"> Cute naked guy is really starting to put on weight.</w:t>
      </w:r>
    </w:p>
    <w:p w:rsidR="00000000" w:rsidRDefault="007933C1">
      <w:r>
        <w:rPr>
          <w:b/>
        </w:rPr>
        <w:t>Monica:</w:t>
      </w:r>
      <w:r>
        <w:t xml:space="preserve"> (entering from bedroom) Okay, I'll be back in just a minute. Oh, Phoebe I'm sorry that I left lipstick marks on the phone.</w:t>
      </w:r>
    </w:p>
    <w:p w:rsidR="00000000" w:rsidRDefault="007933C1">
      <w:r>
        <w:rPr>
          <w:b/>
        </w:rPr>
        <w:t>Phoebe:</w:t>
      </w:r>
      <w:r>
        <w:t xml:space="preserve"> You didn't leave lipstick marks o</w:t>
      </w:r>
      <w:r>
        <w:t>n the phone.</w:t>
      </w:r>
    </w:p>
    <w:p w:rsidR="00000000" w:rsidRDefault="007933C1">
      <w:r>
        <w:rPr>
          <w:b/>
        </w:rPr>
        <w:t>Monica:</w:t>
      </w:r>
      <w:r>
        <w:t xml:space="preserve"> Oh, then it must've been you. Bye. (leaves) </w:t>
      </w:r>
    </w:p>
    <w:p w:rsidR="00000000" w:rsidRDefault="007933C1">
      <w:r>
        <w:rPr>
          <w:b/>
        </w:rPr>
        <w:t>Phoebe:</w:t>
      </w:r>
      <w:r>
        <w:t xml:space="preserve"> (angrily) Bye-bye! (to Ross) That's why I moved out.</w:t>
      </w:r>
    </w:p>
    <w:p w:rsidR="00000000" w:rsidRDefault="007933C1">
      <w:r>
        <w:rPr>
          <w:b/>
        </w:rPr>
        <w:t>Ross:</w:t>
      </w:r>
      <w:r>
        <w:t xml:space="preserve"> Hey, y'know while we're on that, when are you gonna tell my sister that you don't live here anymore.</w:t>
      </w:r>
    </w:p>
    <w:p w:rsidR="00000000" w:rsidRDefault="007933C1">
      <w:r>
        <w:rPr>
          <w:b/>
        </w:rPr>
        <w:t>Phoebe:</w:t>
      </w:r>
      <w:r>
        <w:t xml:space="preserve"> I think on som</w:t>
      </w:r>
      <w:r>
        <w:t>e levels she already knows.</w:t>
      </w:r>
    </w:p>
    <w:p w:rsidR="00000000" w:rsidRDefault="007933C1">
      <w:r>
        <w:rPr>
          <w:b/>
        </w:rPr>
        <w:t>Ross:</w:t>
      </w:r>
      <w:r>
        <w:t xml:space="preserve"> Phoebe, she doesn't know that you sneak out every night, she doesn't know that you sneak back every morning, and she doesn't know that you've been living with your Grandmother's for a week now.</w:t>
      </w:r>
    </w:p>
    <w:p w:rsidR="00000000" w:rsidRDefault="007933C1">
      <w:r>
        <w:rPr>
          <w:b/>
        </w:rPr>
        <w:t>Phoebe:</w:t>
      </w:r>
      <w:r>
        <w:t xml:space="preserve"> Okay, well maybe not</w:t>
      </w:r>
      <w:r>
        <w:t xml:space="preserve"> on those levels.</w:t>
      </w:r>
    </w:p>
    <w:p w:rsidR="00000000" w:rsidRDefault="007933C1">
      <w:r>
        <w:rPr>
          <w:b/>
        </w:rPr>
        <w:t>Chandler:</w:t>
      </w:r>
      <w:r>
        <w:t xml:space="preserve"> (entering, with a goatee) Hey.</w:t>
      </w:r>
    </w:p>
    <w:p w:rsidR="00000000" w:rsidRDefault="007933C1">
      <w:r>
        <w:rPr>
          <w:b/>
        </w:rPr>
        <w:t>Ross:</w:t>
      </w:r>
      <w:r>
        <w:t xml:space="preserve"> Hey.</w:t>
      </w:r>
    </w:p>
    <w:p w:rsidR="00000000" w:rsidRDefault="007933C1">
      <w:r>
        <w:rPr>
          <w:b/>
        </w:rPr>
        <w:t>Chandler:</w:t>
      </w:r>
      <w:r>
        <w:t xml:space="preserve"> I'm never gonna find a roommate, ever.</w:t>
      </w:r>
    </w:p>
    <w:p w:rsidR="00000000" w:rsidRDefault="007933C1">
      <w:r>
        <w:rPr>
          <w:b/>
        </w:rPr>
        <w:t>Phoebe:</w:t>
      </w:r>
      <w:r>
        <w:t xml:space="preserve"> Why, nobody good?</w:t>
      </w:r>
    </w:p>
    <w:p w:rsidR="00000000" w:rsidRDefault="007933C1">
      <w:r>
        <w:rPr>
          <w:b/>
        </w:rPr>
        <w:t>Chandler:</w:t>
      </w:r>
      <w:r>
        <w:t xml:space="preserve"> Well let's see, there was the guy with the ferrets, that's plural. The spitter. Oh-ho, and yes, the g</w:t>
      </w:r>
      <w:r>
        <w:t xml:space="preserve">uy that enjoyed my name so much he felt the need to make a little noise every time he said it. Nice to meet you, Chandler Bing </w:t>
      </w:r>
      <w:r>
        <w:rPr>
          <w:i/>
        </w:rPr>
        <w:t>Bing!</w:t>
      </w:r>
      <w:r>
        <w:t xml:space="preserve"> Great apartment Chandler Bing, </w:t>
      </w:r>
      <w:r>
        <w:rPr>
          <w:i/>
        </w:rPr>
        <w:t>Bing!</w:t>
      </w:r>
    </w:p>
    <w:p w:rsidR="00000000" w:rsidRDefault="007933C1">
      <w:r>
        <w:rPr>
          <w:b/>
        </w:rPr>
        <w:t>Ross:</w:t>
      </w:r>
      <w:r>
        <w:t xml:space="preserve"> So how many more do you have tomorrow?</w:t>
      </w:r>
    </w:p>
    <w:p w:rsidR="00000000" w:rsidRDefault="007933C1">
      <w:r>
        <w:rPr>
          <w:b/>
        </w:rPr>
        <w:t>Chandler:</w:t>
      </w:r>
      <w:r>
        <w:t xml:space="preserve"> Two. This photographer, who see</w:t>
      </w:r>
      <w:r>
        <w:t>med really dull. And this actor guy, who I'm not sure about, because when he called and I answered the phone 'Chandler Bing,' he said 'Whoa-whoa, short message.'</w:t>
      </w:r>
    </w:p>
    <w:p w:rsidR="00000000" w:rsidRDefault="007933C1">
      <w:r>
        <w:rPr>
          <w:b/>
        </w:rPr>
        <w:t>Monica:</w:t>
      </w:r>
      <w:r>
        <w:t xml:space="preserve"> (entering) Ross (who has his foot on the coffee table) , foot on the floor or come ove</w:t>
      </w:r>
      <w:r>
        <w:t>r no more!</w:t>
      </w:r>
    </w:p>
    <w:p w:rsidR="00000000" w:rsidRDefault="007933C1">
      <w:r>
        <w:rPr>
          <w:b/>
        </w:rPr>
        <w:t>Ross:</w:t>
      </w:r>
      <w:r>
        <w:t xml:space="preserve"> (to Phoebe) Sure, your dresser is missing but this she notices.</w:t>
      </w:r>
    </w:p>
    <w:p w:rsidR="00000000" w:rsidRDefault="007933C1">
      <w:r>
        <w:t>Monica: What?</w:t>
      </w:r>
    </w:p>
    <w:p w:rsidR="00000000" w:rsidRDefault="007933C1">
      <w:r>
        <w:rPr>
          <w:b/>
        </w:rPr>
        <w:t>Ross:</w:t>
      </w:r>
      <w:r>
        <w:t xml:space="preserve"> I have to go. Yeah, Carol should be home by now, soo...</w:t>
      </w:r>
    </w:p>
    <w:p w:rsidR="00000000" w:rsidRDefault="007933C1">
      <w:r>
        <w:rPr>
          <w:b/>
        </w:rPr>
        <w:t>Chandler:</w:t>
      </w:r>
      <w:r>
        <w:t xml:space="preserve"> Umm, how's it going with you guys?</w:t>
      </w:r>
    </w:p>
    <w:p w:rsidR="00000000" w:rsidRDefault="007933C1">
      <w:r>
        <w:rPr>
          <w:b/>
        </w:rPr>
        <w:t>Ross:</w:t>
      </w:r>
      <w:r>
        <w:t xml:space="preserve"> Oh, better, actually. Y'know I-I-I think I final</w:t>
      </w:r>
      <w:r>
        <w:t>ly figured out why we were having so much trouble lately.</w:t>
      </w:r>
    </w:p>
    <w:p w:rsidR="00000000" w:rsidRDefault="007933C1">
      <w:r>
        <w:rPr>
          <w:b/>
        </w:rPr>
        <w:t>Phoebe:</w:t>
      </w:r>
      <w:r>
        <w:t xml:space="preserve"> Oh, really?</w:t>
      </w:r>
    </w:p>
    <w:p w:rsidR="00000000" w:rsidRDefault="007933C1">
      <w:r>
        <w:rPr>
          <w:b/>
        </w:rPr>
        <w:t>Ross:</w:t>
      </w:r>
      <w:r>
        <w:t xml:space="preserve"> Yeah, y'know how I have you guys, well she doesn't really have any close friends that are just hers, but last week she meet this woman at the gym, Susan something, and they</w:t>
      </w:r>
      <w:r>
        <w:t xml:space="preserve"> really hit it off, and I-I-I think it's gonna make a difference</w:t>
      </w:r>
    </w:p>
    <w:p w:rsidR="00000000" w:rsidRDefault="007933C1">
      <w:r>
        <w:t>[Scene: Chandler's, Chandler is interviewing a potential roommate.]</w:t>
      </w:r>
    </w:p>
    <w:p w:rsidR="00000000" w:rsidRDefault="007933C1">
      <w:r>
        <w:rPr>
          <w:b/>
        </w:rPr>
        <w:t>Chandler:</w:t>
      </w:r>
      <w:r>
        <w:t xml:space="preserve"> Soo, ah, Eric, what kind of photography do ya do?</w:t>
      </w:r>
    </w:p>
    <w:p w:rsidR="00000000" w:rsidRDefault="007933C1">
      <w:r>
        <w:rPr>
          <w:b/>
        </w:rPr>
        <w:t>Eric:</w:t>
      </w:r>
      <w:r>
        <w:t xml:space="preserve"> Oh, mostly fashion, so there may be models here from time</w:t>
      </w:r>
      <w:r>
        <w:t xml:space="preserve"> to time, I hope that's cool.</w:t>
      </w:r>
    </w:p>
    <w:p w:rsidR="00000000" w:rsidRDefault="007933C1">
      <w:r>
        <w:rPr>
          <w:b/>
        </w:rPr>
        <w:t>Chandler:</w:t>
      </w:r>
      <w:r>
        <w:t xml:space="preserve"> Yes, that is cool. Because I have models here y'know......never.</w:t>
      </w:r>
    </w:p>
    <w:p w:rsidR="00000000" w:rsidRDefault="007933C1">
      <w:r>
        <w:rPr>
          <w:b/>
        </w:rPr>
        <w:t>Eric:</w:t>
      </w:r>
      <w:r>
        <w:t xml:space="preserve"> Oh, yeah, during the summer, I spend most weekends at my sister's beach house, which you are welcome to use by the way. Although, I should probab</w:t>
      </w:r>
      <w:r>
        <w:t xml:space="preserve">ly tell you, she's a porn star. (Chandler breaks his pencil in half) </w:t>
      </w:r>
    </w:p>
    <w:p w:rsidR="00000000" w:rsidRDefault="007933C1">
      <w:r>
        <w:rPr>
          <w:b/>
        </w:rPr>
        <w:t>Chandler:</w:t>
      </w:r>
      <w:r>
        <w:t xml:space="preserve"> Well, listen I ah, still have one more person to ah meet, but unless it turns out to be your sister, I think you're chances are pretty good. (Eric offers to shake hands) All ri</w:t>
      </w:r>
      <w:r>
        <w:t xml:space="preserve">ght. (Chandler hugs him.) </w:t>
      </w:r>
    </w:p>
    <w:p w:rsidR="00000000" w:rsidRDefault="007933C1">
      <w:r>
        <w:t>[Scene: Chandler's, Chandler is interviewing Joey.]</w:t>
      </w:r>
    </w:p>
    <w:p w:rsidR="00000000" w:rsidRDefault="007933C1">
      <w:r>
        <w:rPr>
          <w:b/>
        </w:rPr>
        <w:t>Chandler:</w:t>
      </w:r>
      <w:r>
        <w:t xml:space="preserve"> (running around the apartment pointing out things) Bedroom. Bathroom. Living room. This right here is the kitchen, and thanks for coming by, (opens door) Bye-bye.</w:t>
      </w:r>
    </w:p>
    <w:p w:rsidR="00000000" w:rsidRDefault="007933C1">
      <w:r>
        <w:rPr>
          <w:b/>
        </w:rPr>
        <w:t>Joey</w:t>
      </w:r>
      <w:r>
        <w:rPr>
          <w:b/>
        </w:rPr>
        <w:t>:</w:t>
      </w:r>
      <w:r>
        <w:t xml:space="preserve"> Don't you ah, don't you wanna ask me any questions?</w:t>
      </w:r>
    </w:p>
    <w:p w:rsidR="00000000" w:rsidRDefault="007933C1">
      <w:r>
        <w:rPr>
          <w:b/>
        </w:rPr>
        <w:t>Chandler:</w:t>
      </w:r>
      <w:r>
        <w:t xml:space="preserve"> Sure. Ummm. What's up?</w:t>
      </w:r>
    </w:p>
    <w:p w:rsidR="00000000" w:rsidRDefault="007933C1">
      <w:r>
        <w:rPr>
          <w:b/>
        </w:rPr>
        <w:t>Joey:</w:t>
      </w:r>
      <w:r>
        <w:t xml:space="preserve"> Well, ah, I'm an actor. I'm fairly neat. I ah, I got my own TV. Oh, and don't worry I'm totally okay with the gay thing.</w:t>
      </w:r>
    </w:p>
    <w:p w:rsidR="00000000" w:rsidRDefault="007933C1">
      <w:r>
        <w:rPr>
          <w:b/>
        </w:rPr>
        <w:t>Chandler:</w:t>
      </w:r>
      <w:r>
        <w:t xml:space="preserve"> What gay thing?</w:t>
      </w:r>
    </w:p>
    <w:p w:rsidR="00000000" w:rsidRDefault="007933C1">
      <w:r>
        <w:rPr>
          <w:b/>
        </w:rPr>
        <w:t>Joey:</w:t>
      </w:r>
      <w:r>
        <w:t xml:space="preserve"> Ah, y'know</w:t>
      </w:r>
      <w:r>
        <w:t xml:space="preserve"> just in general people being gay, thing. I'm totally cool with that.</w:t>
      </w:r>
    </w:p>
    <w:p w:rsidR="00000000" w:rsidRDefault="007933C1">
      <w:r>
        <w:t>[Scene: the hallway, Monica is coming up the stairs.]</w:t>
      </w:r>
    </w:p>
    <w:p w:rsidR="00000000" w:rsidRDefault="007933C1">
      <w:r>
        <w:rPr>
          <w:b/>
        </w:rPr>
        <w:t>Chandler:</w:t>
      </w:r>
      <w:r>
        <w:t xml:space="preserve"> Well okay Jerry, thanks for stopping by.</w:t>
      </w:r>
    </w:p>
    <w:p w:rsidR="00000000" w:rsidRDefault="007933C1">
      <w:r>
        <w:t xml:space="preserve">(Joey is leaving and notices Monica, as Monica notices him) </w:t>
      </w:r>
    </w:p>
    <w:p w:rsidR="00000000" w:rsidRDefault="007933C1">
      <w:r>
        <w:t>Monica: Hi.</w:t>
      </w:r>
    </w:p>
    <w:p w:rsidR="00000000" w:rsidRDefault="007933C1">
      <w:r>
        <w:rPr>
          <w:b/>
        </w:rPr>
        <w:t>Joey:</w:t>
      </w:r>
      <w:r>
        <w:t xml:space="preserve"> He</w:t>
      </w:r>
      <w:r>
        <w:t>y!</w:t>
      </w:r>
    </w:p>
    <w:p w:rsidR="00000000" w:rsidRDefault="007933C1">
      <w:r>
        <w:t xml:space="preserve">(Joey leaves and Monica mouths to Chandler 'Oh my God!') </w:t>
      </w:r>
    </w:p>
    <w:p w:rsidR="00000000" w:rsidRDefault="007933C1">
      <w:r>
        <w:t>[Scene: A bar, Chandler is entering.]</w:t>
      </w:r>
    </w:p>
    <w:p w:rsidR="00000000" w:rsidRDefault="007933C1">
      <w:r>
        <w:rPr>
          <w:b/>
        </w:rPr>
        <w:t>Chandler:</w:t>
      </w:r>
      <w:r>
        <w:t xml:space="preserve"> Hey, Mon.</w:t>
      </w:r>
    </w:p>
    <w:p w:rsidR="00000000" w:rsidRDefault="007933C1">
      <w:r>
        <w:rPr>
          <w:b/>
        </w:rPr>
        <w:t>Monica:</w:t>
      </w:r>
      <w:r>
        <w:t xml:space="preserve"> Hey-hey-hey. You wanna hear something that sucks.</w:t>
      </w:r>
    </w:p>
    <w:p w:rsidR="00000000" w:rsidRDefault="007933C1">
      <w:r>
        <w:rPr>
          <w:b/>
        </w:rPr>
        <w:t>Chandler:</w:t>
      </w:r>
      <w:r>
        <w:t xml:space="preserve"> Do I ever.</w:t>
      </w:r>
    </w:p>
    <w:p w:rsidR="00000000" w:rsidRDefault="007933C1">
      <w:r>
        <w:rPr>
          <w:b/>
        </w:rPr>
        <w:t>Monica:</w:t>
      </w:r>
      <w:r>
        <w:t xml:space="preserve"> Chris says they're closing down the bar.</w:t>
      </w:r>
    </w:p>
    <w:p w:rsidR="00000000" w:rsidRDefault="007933C1">
      <w:r>
        <w:t>Chandler:</w:t>
      </w:r>
      <w:r>
        <w:t xml:space="preserve"> No way!</w:t>
      </w:r>
    </w:p>
    <w:p w:rsidR="00000000" w:rsidRDefault="007933C1">
      <w:r>
        <w:rPr>
          <w:b/>
        </w:rPr>
        <w:t>Monica:</w:t>
      </w:r>
      <w:r>
        <w:t xml:space="preserve"> Yeah, apparently they're turning it into some kinda coffee place.</w:t>
      </w:r>
    </w:p>
    <w:p w:rsidR="00000000" w:rsidRDefault="007933C1">
      <w:r>
        <w:rPr>
          <w:b/>
        </w:rPr>
        <w:t>Chandler:</w:t>
      </w:r>
      <w:r>
        <w:t xml:space="preserve"> Just coffee! Where are we gonna hang out now?</w:t>
      </w:r>
    </w:p>
    <w:p w:rsidR="00000000" w:rsidRDefault="007933C1">
      <w:r>
        <w:rPr>
          <w:b/>
        </w:rPr>
        <w:t>Monica:</w:t>
      </w:r>
      <w:r>
        <w:t xml:space="preserve"> Got me.</w:t>
      </w:r>
    </w:p>
    <w:p w:rsidR="00000000" w:rsidRDefault="007933C1">
      <w:r>
        <w:rPr>
          <w:b/>
        </w:rPr>
        <w:t>Chandler:</w:t>
      </w:r>
      <w:r>
        <w:t xml:space="preserve"> (to bartender) Can I get a beer.</w:t>
      </w:r>
    </w:p>
    <w:p w:rsidR="00000000" w:rsidRDefault="007933C1">
      <w:r>
        <w:rPr>
          <w:b/>
        </w:rPr>
        <w:t>Monica:</w:t>
      </w:r>
      <w:r>
        <w:t xml:space="preserve"> Hey, did you pick a roommate?</w:t>
      </w:r>
    </w:p>
    <w:p w:rsidR="00000000" w:rsidRDefault="007933C1">
      <w:r>
        <w:rPr>
          <w:b/>
        </w:rPr>
        <w:t>Chandler:</w:t>
      </w:r>
      <w:r>
        <w:t xml:space="preserve"> You betcha</w:t>
      </w:r>
      <w:r>
        <w:t>!</w:t>
      </w:r>
    </w:p>
    <w:p w:rsidR="00000000" w:rsidRDefault="007933C1">
      <w:r>
        <w:rPr>
          <w:b/>
        </w:rPr>
        <w:t>Monica:</w:t>
      </w:r>
      <w:r>
        <w:t xml:space="preserve"> Is it the Italian guy?</w:t>
      </w:r>
    </w:p>
    <w:p w:rsidR="00000000" w:rsidRDefault="007933C1">
      <w:r>
        <w:rPr>
          <w:b/>
        </w:rPr>
        <w:t>Chandler:</w:t>
      </w:r>
      <w:r>
        <w:t xml:space="preserve"> Um-mm, yeah right!</w:t>
      </w:r>
    </w:p>
    <w:p w:rsidR="00000000" w:rsidRDefault="007933C1">
      <w:r>
        <w:rPr>
          <w:b/>
        </w:rPr>
        <w:t>Monica:</w:t>
      </w:r>
      <w:r>
        <w:t xml:space="preserve"> He's so cute.</w:t>
      </w:r>
    </w:p>
    <w:p w:rsidR="00000000" w:rsidRDefault="007933C1">
      <w:r>
        <w:rPr>
          <w:b/>
        </w:rPr>
        <w:t>Chandler:</w:t>
      </w:r>
      <w:r>
        <w:t xml:space="preserve"> Oh yes, and that's what I want a roommate that I can walk around with and be referred to as the funny one.</w:t>
      </w:r>
    </w:p>
    <w:p w:rsidR="00000000" w:rsidRDefault="007933C1">
      <w:r>
        <w:rPr>
          <w:b/>
        </w:rPr>
        <w:t>Monica:</w:t>
      </w:r>
      <w:r>
        <w:t xml:space="preserve"> Oh look, the pool table's free. Rack 'em up. I'</w:t>
      </w:r>
      <w:r>
        <w:t>ll be back in just a minute. Get ready for me to whip your butt.</w:t>
      </w:r>
    </w:p>
    <w:p w:rsidR="00000000" w:rsidRDefault="007933C1">
      <w:r>
        <w:rPr>
          <w:b/>
        </w:rPr>
        <w:t>Chandler:</w:t>
      </w:r>
      <w:r>
        <w:t xml:space="preserve"> Okay, but after that, we're shootin' some pool.</w:t>
      </w:r>
    </w:p>
    <w:p w:rsidR="00000000" w:rsidRDefault="007933C1">
      <w:r>
        <w:rPr>
          <w:b/>
        </w:rPr>
        <w:t>Rachel:</w:t>
      </w:r>
      <w:r>
        <w:t xml:space="preserve"> (sitting at a table with some of her friends) (to waitress) Oh, um, no, no, no, no excuse me, hello. Hi. My friend ordered an</w:t>
      </w:r>
      <w:r>
        <w:t xml:space="preserve"> onion, not an olive, and uh I ordered a rum and </w:t>
      </w:r>
      <w:r>
        <w:rPr>
          <w:i/>
        </w:rPr>
        <w:t>Diet Coke</w:t>
      </w:r>
      <w:r>
        <w:t>, which I don't think this is.</w:t>
      </w:r>
    </w:p>
    <w:p w:rsidR="00000000" w:rsidRDefault="007933C1">
      <w:r>
        <w:rPr>
          <w:b/>
        </w:rPr>
        <w:t>Waitress:</w:t>
      </w:r>
      <w:r>
        <w:t xml:space="preserve"> I am so sorry.</w:t>
      </w:r>
    </w:p>
    <w:p w:rsidR="00000000" w:rsidRDefault="007933C1">
      <w:r>
        <w:rPr>
          <w:b/>
        </w:rPr>
        <w:t>Rachel:</w:t>
      </w:r>
      <w:r>
        <w:t xml:space="preserve"> That's all right. (to her friends) I mean hard is it to get a couple drinks right, huh?</w:t>
      </w:r>
    </w:p>
    <w:p w:rsidR="00000000" w:rsidRDefault="007933C1">
      <w:r>
        <w:rPr>
          <w:b/>
        </w:rPr>
        <w:t>Friend No. 1:</w:t>
      </w:r>
      <w:r>
        <w:t xml:space="preserve"> Well, I would like to propose a </w:t>
      </w:r>
      <w:r>
        <w:t>toast to the woman, who in one year from today, become Mrs. Dr. Barry Farber DDS</w:t>
      </w:r>
    </w:p>
    <w:p w:rsidR="00000000" w:rsidRDefault="007933C1">
      <w:r>
        <w:rPr>
          <w:b/>
        </w:rPr>
        <w:t>Rachel:</w:t>
      </w:r>
      <w:r>
        <w:t xml:space="preserve"> Ummm, I think it's time to see the ring again. (holds her hand out and they all scream) </w:t>
      </w:r>
    </w:p>
    <w:p w:rsidR="00000000" w:rsidRDefault="007933C1">
      <w:r>
        <w:rPr>
          <w:b/>
        </w:rPr>
        <w:t>Friend No. 2:</w:t>
      </w:r>
      <w:r>
        <w:t xml:space="preserve"> Oh, isn't it exciting, I mean it's like having a boyfriend for l</w:t>
      </w:r>
      <w:r>
        <w:t>ife.</w:t>
      </w:r>
    </w:p>
    <w:p w:rsidR="00000000" w:rsidRDefault="007933C1">
      <w:r>
        <w:rPr>
          <w:b/>
        </w:rPr>
        <w:t>Rachel:</w:t>
      </w:r>
      <w:r>
        <w:t xml:space="preserve"> Yeah, I know.</w:t>
      </w:r>
    </w:p>
    <w:p w:rsidR="00000000" w:rsidRDefault="007933C1">
      <w:r>
        <w:t>Friend No. 1: What?</w:t>
      </w:r>
    </w:p>
    <w:p w:rsidR="00000000" w:rsidRDefault="007933C1">
      <w:r>
        <w:rPr>
          <w:b/>
        </w:rPr>
        <w:t>Rachel:</w:t>
      </w:r>
      <w:r>
        <w:t xml:space="preserve"> Oh, I don't know. Well maybe it's just the idea of Barry for the rest of my life. I don't know I think I feel like I need to have one last fling, y'know, just to sorta get it out of my system. (Chandle</w:t>
      </w:r>
      <w:r>
        <w:t xml:space="preserve">r is listening in very intensely) </w:t>
      </w:r>
    </w:p>
    <w:p w:rsidR="00000000" w:rsidRDefault="007933C1">
      <w:r>
        <w:rPr>
          <w:b/>
        </w:rPr>
        <w:t>Friend No. 1:</w:t>
      </w:r>
      <w:r>
        <w:t xml:space="preserve"> Rachel stop!</w:t>
      </w:r>
    </w:p>
    <w:p w:rsidR="00000000" w:rsidRDefault="007933C1">
      <w:r>
        <w:rPr>
          <w:b/>
        </w:rPr>
        <w:t>Friend No. 2:</w:t>
      </w:r>
      <w:r>
        <w:t xml:space="preserve"> You're so bad!</w:t>
      </w:r>
    </w:p>
    <w:p w:rsidR="00000000" w:rsidRDefault="007933C1">
      <w:r>
        <w:rPr>
          <w:b/>
        </w:rPr>
        <w:t>Rachel:</w:t>
      </w:r>
      <w:r>
        <w:t xml:space="preserve"> I'm serious, I really, I think I need just to have some...meaningless, sex y'know, with the next guy that I see.</w:t>
      </w:r>
    </w:p>
    <w:p w:rsidR="00000000" w:rsidRDefault="007933C1">
      <w:r>
        <w:t>(Chandler throws the cue ball under there ta</w:t>
      </w:r>
      <w:r>
        <w:t xml:space="preserve">ble.) </w:t>
      </w:r>
    </w:p>
    <w:p w:rsidR="00000000" w:rsidRDefault="007933C1">
      <w:r>
        <w:rPr>
          <w:b/>
        </w:rPr>
        <w:t>Chandler:</w:t>
      </w:r>
      <w:r>
        <w:t xml:space="preserve"> Excuse, I seem to have dropped my ball.</w:t>
      </w:r>
    </w:p>
    <w:p w:rsidR="00000000" w:rsidRDefault="007933C1">
      <w:r>
        <w:rPr>
          <w:b/>
        </w:rPr>
        <w:t>Rachel:</w:t>
      </w:r>
      <w:r>
        <w:t xml:space="preserve"> Yeah, so?</w:t>
      </w:r>
    </w:p>
    <w:p w:rsidR="00000000" w:rsidRDefault="007933C1">
      <w:r>
        <w:rPr>
          <w:b/>
        </w:rPr>
        <w:t>Chandler:</w:t>
      </w:r>
      <w:r>
        <w:t xml:space="preserve"> (picks it up) And now I've picked it up again. (walks over to Monica.) </w:t>
      </w:r>
    </w:p>
    <w:p w:rsidR="00000000" w:rsidRDefault="007933C1">
      <w:r>
        <w:rPr>
          <w:b/>
        </w:rPr>
        <w:t>Monica:</w:t>
      </w:r>
      <w:r>
        <w:t xml:space="preserve"> Oh my God, I went to high school with her. (to Rachel) Rachel! Hi!</w:t>
      </w:r>
    </w:p>
    <w:p w:rsidR="00000000" w:rsidRDefault="007933C1">
      <w:r>
        <w:rPr>
          <w:b/>
        </w:rPr>
        <w:t>Rachel:</w:t>
      </w:r>
      <w:r>
        <w:t xml:space="preserve"> Monica! Look! Hi</w:t>
      </w:r>
      <w:r>
        <w:t xml:space="preserve">! What do ya think? (shows her, her ring) </w:t>
      </w:r>
    </w:p>
    <w:p w:rsidR="00000000" w:rsidRDefault="007933C1">
      <w:r>
        <w:rPr>
          <w:b/>
        </w:rPr>
        <w:t>Monica:</w:t>
      </w:r>
      <w:r>
        <w:t xml:space="preserve"> Oh my God, you can't even see where the Titanic hit it.</w:t>
      </w:r>
    </w:p>
    <w:p w:rsidR="00000000" w:rsidRDefault="007933C1">
      <w:r>
        <w:rPr>
          <w:b/>
        </w:rPr>
        <w:t>Rachel:</w:t>
      </w:r>
      <w:r>
        <w:t xml:space="preserve"> Yes, his name is Barry, he's a doctor, thank you very much.</w:t>
      </w:r>
    </w:p>
    <w:p w:rsidR="00000000" w:rsidRDefault="007933C1">
      <w:r>
        <w:rPr>
          <w:b/>
        </w:rPr>
        <w:t>Monica:</w:t>
      </w:r>
      <w:r>
        <w:t xml:space="preserve"> Awww, just like you always wanted. Congratulations</w:t>
      </w:r>
    </w:p>
    <w:p w:rsidR="00000000" w:rsidRDefault="007933C1">
      <w:r>
        <w:rPr>
          <w:b/>
        </w:rPr>
        <w:t>Rachel:</w:t>
      </w:r>
      <w:r>
        <w:t xml:space="preserve"> Thank you. So </w:t>
      </w:r>
      <w:r>
        <w:t>how-how 'bout you, are-are you seeing anybody?</w:t>
      </w:r>
    </w:p>
    <w:p w:rsidR="00000000" w:rsidRDefault="007933C1">
      <w:r>
        <w:rPr>
          <w:b/>
        </w:rPr>
        <w:t>Monica:</w:t>
      </w:r>
      <w:r>
        <w:t xml:space="preserve"> Aww, not right now.</w:t>
      </w:r>
    </w:p>
    <w:p w:rsidR="00000000" w:rsidRDefault="007933C1">
      <w:r>
        <w:rPr>
          <w:b/>
        </w:rPr>
        <w:t>Rachel:</w:t>
      </w:r>
      <w:r>
        <w:t xml:space="preserve"> Oh, but that's okay.</w:t>
      </w:r>
    </w:p>
    <w:p w:rsidR="00000000" w:rsidRDefault="007933C1">
      <w:r>
        <w:rPr>
          <w:b/>
        </w:rPr>
        <w:t>Monica:</w:t>
      </w:r>
      <w:r>
        <w:t xml:space="preserve"> I know.</w:t>
      </w:r>
    </w:p>
    <w:p w:rsidR="00000000" w:rsidRDefault="007933C1">
      <w:r>
        <w:t>Rachel: Yeah.</w:t>
      </w:r>
    </w:p>
    <w:p w:rsidR="00000000" w:rsidRDefault="007933C1">
      <w:r>
        <w:t xml:space="preserve">(An awkward silence) </w:t>
      </w:r>
    </w:p>
    <w:p w:rsidR="00000000" w:rsidRDefault="007933C1">
      <w:r>
        <w:rPr>
          <w:b/>
        </w:rPr>
        <w:t>Monica:</w:t>
      </w:r>
      <w:r>
        <w:t xml:space="preserve"> So, I'll get-get back to my friend.</w:t>
      </w:r>
    </w:p>
    <w:p w:rsidR="00000000" w:rsidRDefault="007933C1">
      <w:r>
        <w:rPr>
          <w:b/>
        </w:rPr>
        <w:t>Rachel:</w:t>
      </w:r>
      <w:r>
        <w:t xml:space="preserve"> Oh, yeah, sure, sure, sure, sure. (points at Cha</w:t>
      </w:r>
      <w:r>
        <w:t>ndler, who holds up the cue ball as a 'Remember me?' thing) Listen, can we please have lunch the next time I'm in the city?</w:t>
      </w:r>
    </w:p>
    <w:p w:rsidR="00000000" w:rsidRDefault="007933C1">
      <w:r>
        <w:rPr>
          <w:b/>
        </w:rPr>
        <w:t>Monica:</w:t>
      </w:r>
      <w:r>
        <w:t xml:space="preserve"> Oh, that'd be great.</w:t>
      </w:r>
    </w:p>
    <w:p w:rsidR="00000000" w:rsidRDefault="007933C1">
      <w:r>
        <w:t>Rachel: Okay!</w:t>
      </w:r>
    </w:p>
    <w:p w:rsidR="00000000" w:rsidRDefault="007933C1">
      <w:r>
        <w:rPr>
          <w:b/>
        </w:rPr>
        <w:t>Monica:</w:t>
      </w:r>
      <w:r>
        <w:t xml:space="preserve"> Thanks.</w:t>
      </w:r>
    </w:p>
    <w:p w:rsidR="00000000" w:rsidRDefault="007933C1">
      <w:r>
        <w:t>Rachel: Bye!</w:t>
      </w:r>
    </w:p>
    <w:p w:rsidR="00000000" w:rsidRDefault="007933C1">
      <w:r>
        <w:rPr>
          <w:b/>
        </w:rPr>
        <w:t>Monica:</w:t>
      </w:r>
      <w:r>
        <w:t xml:space="preserve"> Bye! (to Chandler) Ten bucks says, I never see that </w:t>
      </w:r>
      <w:r>
        <w:t>woman again in my life.</w:t>
      </w:r>
    </w:p>
    <w:p w:rsidR="00000000" w:rsidRDefault="007933C1">
      <w:r>
        <w:t>[Scene: Monica and Phoebe's, Ross is on the phone, as Phoebe is walking by carrying a lamp.]</w:t>
      </w:r>
    </w:p>
    <w:p w:rsidR="00000000" w:rsidRDefault="007933C1">
      <w:r>
        <w:rPr>
          <w:b/>
        </w:rPr>
        <w:t>Ross:</w:t>
      </w:r>
      <w:r>
        <w:t xml:space="preserve"> No real-, honey, really it's fine, just g-go with Susan. Really, I, no, I think girls night out is a great idea. Okay, okay, bye</w:t>
      </w:r>
    </w:p>
    <w:p w:rsidR="00000000" w:rsidRDefault="007933C1">
      <w:r>
        <w:rPr>
          <w:b/>
        </w:rPr>
        <w:t>Phoe</w:t>
      </w:r>
      <w:r>
        <w:rPr>
          <w:b/>
        </w:rPr>
        <w:t>be:</w:t>
      </w:r>
      <w:r>
        <w:t xml:space="preserve"> So what are they doing?</w:t>
      </w:r>
    </w:p>
    <w:p w:rsidR="00000000" w:rsidRDefault="007933C1">
      <w:r>
        <w:rPr>
          <w:b/>
        </w:rPr>
        <w:t>Ross:</w:t>
      </w:r>
      <w:r>
        <w:t xml:space="preserve"> I don't know, something girlie.</w:t>
      </w:r>
    </w:p>
    <w:p w:rsidR="00000000" w:rsidRDefault="007933C1">
      <w:r>
        <w:rPr>
          <w:b/>
        </w:rPr>
        <w:t>Phoebe:</w:t>
      </w:r>
      <w:r>
        <w:t xml:space="preserve"> (to Monica, who's entering) Hey, you're early.</w:t>
      </w:r>
    </w:p>
    <w:p w:rsidR="00000000" w:rsidRDefault="007933C1">
      <w:r>
        <w:rPr>
          <w:b/>
        </w:rPr>
        <w:t>Monica:</w:t>
      </w:r>
      <w:r>
        <w:t xml:space="preserve"> What are you doing with the lamp?</w:t>
      </w:r>
    </w:p>
    <w:p w:rsidR="00000000" w:rsidRDefault="007933C1">
      <w:r>
        <w:rPr>
          <w:b/>
        </w:rPr>
        <w:t>Phoebe:</w:t>
      </w:r>
      <w:r>
        <w:t xml:space="preserve"> I'm just taking it to be re-wired.</w:t>
      </w:r>
    </w:p>
    <w:p w:rsidR="00000000" w:rsidRDefault="007933C1">
      <w:r>
        <w:rPr>
          <w:b/>
        </w:rPr>
        <w:t>Monica:</w:t>
      </w:r>
      <w:r>
        <w:t xml:space="preserve"> Oh, well don't take it to the same place y</w:t>
      </w:r>
      <w:r>
        <w:t>ou took the stereo, 'cause they've had that thing for over a week.</w:t>
      </w:r>
    </w:p>
    <w:p w:rsidR="00000000" w:rsidRDefault="007933C1">
      <w:r>
        <w:t xml:space="preserve">(There is a knock on the door, Phoebe answers it, its Mr. Heckles) </w:t>
      </w:r>
    </w:p>
    <w:p w:rsidR="00000000" w:rsidRDefault="007933C1">
      <w:r>
        <w:rPr>
          <w:b/>
        </w:rPr>
        <w:t>Phoebe:</w:t>
      </w:r>
      <w:r>
        <w:t xml:space="preserve"> No, no, Mr. Heckles no one is making any noise up here.</w:t>
      </w:r>
    </w:p>
    <w:p w:rsidR="00000000" w:rsidRDefault="007933C1">
      <w:r>
        <w:rPr>
          <w:b/>
        </w:rPr>
        <w:t>Mr. Heckles:</w:t>
      </w:r>
      <w:r>
        <w:t xml:space="preserve"> You're disturbing my oboe practice.</w:t>
      </w:r>
    </w:p>
    <w:p w:rsidR="00000000" w:rsidRDefault="007933C1">
      <w:r>
        <w:rPr>
          <w:b/>
        </w:rPr>
        <w:t>Phoebe:</w:t>
      </w:r>
      <w:r>
        <w:t xml:space="preserve"> </w:t>
      </w:r>
      <w:r>
        <w:t>You don't play the oboe!</w:t>
      </w:r>
    </w:p>
    <w:p w:rsidR="00000000" w:rsidRDefault="007933C1">
      <w:r>
        <w:rPr>
          <w:b/>
        </w:rPr>
        <w:t>Mr. Heckles:</w:t>
      </w:r>
      <w:r>
        <w:t xml:space="preserve"> I could play the oboe!</w:t>
      </w:r>
    </w:p>
    <w:p w:rsidR="00000000" w:rsidRDefault="007933C1">
      <w:r>
        <w:rPr>
          <w:b/>
        </w:rPr>
        <w:t>Phoebe:</w:t>
      </w:r>
      <w:r>
        <w:t xml:space="preserve"> Then I'm gonna have to ask you to keep it down. (slams the door in his face.) </w:t>
      </w:r>
    </w:p>
    <w:p w:rsidR="00000000" w:rsidRDefault="007933C1">
      <w:r>
        <w:t xml:space="preserve">(in the hallway, Eric is moving in) </w:t>
      </w:r>
    </w:p>
    <w:p w:rsidR="00000000" w:rsidRDefault="007933C1">
      <w:r>
        <w:rPr>
          <w:b/>
        </w:rPr>
        <w:t>Mr. Heckles:</w:t>
      </w:r>
      <w:r>
        <w:t xml:space="preserve"> (to Eric) Who are you?</w:t>
      </w:r>
    </w:p>
    <w:p w:rsidR="00000000" w:rsidRDefault="007933C1">
      <w:r>
        <w:rPr>
          <w:b/>
        </w:rPr>
        <w:t>Eric:</w:t>
      </w:r>
      <w:r>
        <w:t xml:space="preserve"> Hi, I'm Eric, I'm gonna be Ch</w:t>
      </w:r>
      <w:r>
        <w:t>andler's new roommate.</w:t>
      </w:r>
    </w:p>
    <w:p w:rsidR="00000000" w:rsidRDefault="007933C1">
      <w:r>
        <w:rPr>
          <w:b/>
        </w:rPr>
        <w:t>Mr. Heckles:</w:t>
      </w:r>
      <w:r>
        <w:t xml:space="preserve"> I'm Chandler's new roommate.</w:t>
      </w:r>
    </w:p>
    <w:p w:rsidR="00000000" w:rsidRDefault="007933C1">
      <w:r>
        <w:rPr>
          <w:b/>
        </w:rPr>
        <w:t>Eric:</w:t>
      </w:r>
      <w:r>
        <w:t xml:space="preserve"> I-I-I don't think so.</w:t>
      </w:r>
    </w:p>
    <w:p w:rsidR="00000000" w:rsidRDefault="007933C1">
      <w:r>
        <w:rPr>
          <w:b/>
        </w:rPr>
        <w:t>Mr. Heckles:</w:t>
      </w:r>
      <w:r>
        <w:t xml:space="preserve"> I could be Chandler's new roommate.</w:t>
      </w:r>
    </w:p>
    <w:p w:rsidR="00000000" w:rsidRDefault="007933C1">
      <w:r>
        <w:rPr>
          <w:b/>
        </w:rPr>
        <w:t>Eric:</w:t>
      </w:r>
      <w:r>
        <w:t xml:space="preserve"> But, he told me over the phone.</w:t>
      </w:r>
    </w:p>
    <w:p w:rsidR="00000000" w:rsidRDefault="007933C1">
      <w:r>
        <w:rPr>
          <w:b/>
        </w:rPr>
        <w:t>Mr. Heckles:</w:t>
      </w:r>
      <w:r>
        <w:t xml:space="preserve"> He told me in person.</w:t>
      </w:r>
    </w:p>
    <w:p w:rsidR="00000000" w:rsidRDefault="007933C1">
      <w:r>
        <w:rPr>
          <w:b/>
        </w:rPr>
        <w:t>Eric:</w:t>
      </w:r>
      <w:r>
        <w:t xml:space="preserve"> That's weird.</w:t>
      </w:r>
    </w:p>
    <w:p w:rsidR="00000000" w:rsidRDefault="007933C1">
      <w:r>
        <w:rPr>
          <w:b/>
        </w:rPr>
        <w:t>Mr. Heckles:</w:t>
      </w:r>
      <w:r>
        <w:t xml:space="preserve"> Well, I'</w:t>
      </w:r>
      <w:r>
        <w:t xml:space="preserve">m going to go into my new apartment now. (goes over to the door and opens it) Ehh! (Eric leaves) </w:t>
      </w:r>
    </w:p>
    <w:p w:rsidR="00000000" w:rsidRDefault="007933C1">
      <w:r>
        <w:t xml:space="preserve">(inside Chandler's apartment, Chandler is coming in from his bedroom, sees Mr. Heckles, and screams.) </w:t>
      </w:r>
    </w:p>
    <w:p w:rsidR="00000000" w:rsidRDefault="007933C1">
      <w:r>
        <w:t>[Scene: the hallway, Joey is moving in, Monica is leavi</w:t>
      </w:r>
      <w:r>
        <w:t>ng.]</w:t>
      </w:r>
    </w:p>
    <w:p w:rsidR="00000000" w:rsidRDefault="007933C1">
      <w:r>
        <w:rPr>
          <w:b/>
        </w:rPr>
        <w:t>Monica:</w:t>
      </w:r>
      <w:r>
        <w:t xml:space="preserve"> Hi, again.</w:t>
      </w:r>
    </w:p>
    <w:p w:rsidR="00000000" w:rsidRDefault="007933C1">
      <w:r>
        <w:rPr>
          <w:b/>
        </w:rPr>
        <w:t>Joey:</w:t>
      </w:r>
      <w:r>
        <w:t xml:space="preserve"> Hey! (goes into the apartment) </w:t>
      </w:r>
    </w:p>
    <w:p w:rsidR="00000000" w:rsidRDefault="007933C1">
      <w:r>
        <w:rPr>
          <w:b/>
        </w:rPr>
        <w:t>Chandler:</w:t>
      </w:r>
      <w:r>
        <w:t xml:space="preserve"> (leaving to go to work) Hey!</w:t>
      </w:r>
    </w:p>
    <w:p w:rsidR="00000000" w:rsidRDefault="007933C1">
      <w:r>
        <w:rPr>
          <w:b/>
        </w:rPr>
        <w:t>Monica:</w:t>
      </w:r>
      <w:r>
        <w:t xml:space="preserve"> Thank you soo, much.</w:t>
      </w:r>
    </w:p>
    <w:p w:rsidR="00000000" w:rsidRDefault="007933C1">
      <w:r>
        <w:rPr>
          <w:b/>
        </w:rPr>
        <w:t>Chandler:</w:t>
      </w:r>
      <w:r>
        <w:t xml:space="preserve"> Oh, don't thank me, thank the jerk that never showed up. Okay, I gotta get to get to work.</w:t>
      </w:r>
    </w:p>
    <w:p w:rsidR="00000000" w:rsidRDefault="007933C1">
      <w:r>
        <w:t>(Joey comes back into the</w:t>
      </w:r>
      <w:r>
        <w:t xml:space="preserve"> hallway and starts to pick up a heavy box) </w:t>
      </w:r>
    </w:p>
    <w:p w:rsidR="00000000" w:rsidRDefault="007933C1">
      <w:r>
        <w:rPr>
          <w:b/>
        </w:rPr>
        <w:t>Monica:</w:t>
      </w:r>
      <w:r>
        <w:t xml:space="preserve"> You want some help with that?</w:t>
      </w:r>
    </w:p>
    <w:p w:rsidR="00000000" w:rsidRDefault="007933C1">
      <w:r>
        <w:rPr>
          <w:b/>
        </w:rPr>
        <w:t>Joey:</w:t>
      </w:r>
      <w:r>
        <w:t xml:space="preserve"> Oh, no thanks, I got it. (picks it up) No I don't!</w:t>
      </w:r>
    </w:p>
    <w:p w:rsidR="00000000" w:rsidRDefault="007933C1">
      <w:bookmarkStart w:id="1" w:name="joey_monica_almost"/>
      <w:bookmarkEnd w:id="1"/>
      <w:r>
        <w:rPr>
          <w:b/>
        </w:rPr>
        <w:t>Monica:</w:t>
      </w:r>
      <w:r>
        <w:t xml:space="preserve"> Whoa! Are you okay?</w:t>
      </w:r>
    </w:p>
    <w:p w:rsidR="00000000" w:rsidRDefault="007933C1">
      <w:r>
        <w:rPr>
          <w:b/>
        </w:rPr>
        <w:t>Joey:</w:t>
      </w:r>
      <w:r>
        <w:t xml:space="preserve"> Whew! Stood up to fast, got a little head rush.</w:t>
      </w:r>
    </w:p>
    <w:p w:rsidR="00000000" w:rsidRDefault="007933C1">
      <w:r>
        <w:rPr>
          <w:b/>
        </w:rPr>
        <w:t>Monica:</w:t>
      </w:r>
      <w:r>
        <w:t xml:space="preserve"> It's the heat. (has her ha</w:t>
      </w:r>
      <w:r>
        <w:t>nd on his chest, and then pulls it away) And-and the humidity.</w:t>
      </w:r>
    </w:p>
    <w:p w:rsidR="00000000" w:rsidRDefault="007933C1">
      <w:r>
        <w:rPr>
          <w:b/>
        </w:rPr>
        <w:t>Joey:</w:t>
      </w:r>
      <w:r>
        <w:t xml:space="preserve"> That's a uh, that's a tough combination.</w:t>
      </w:r>
    </w:p>
    <w:p w:rsidR="00000000" w:rsidRDefault="007933C1">
      <w:r>
        <w:rPr>
          <w:b/>
        </w:rPr>
        <w:t>Monica:</w:t>
      </w:r>
      <w:r>
        <w:t xml:space="preserve"> Do you wanna come in for some lemonade?</w:t>
      </w:r>
    </w:p>
    <w:p w:rsidR="00000000" w:rsidRDefault="007933C1">
      <w:r>
        <w:rPr>
          <w:b/>
        </w:rPr>
        <w:t>Joey:</w:t>
      </w:r>
      <w:r>
        <w:t xml:space="preserve"> Like you wouldn't believe. (they go into the apartment) Wow! This is a great place.</w:t>
      </w:r>
    </w:p>
    <w:p w:rsidR="00000000" w:rsidRDefault="007933C1">
      <w:r>
        <w:rPr>
          <w:b/>
        </w:rPr>
        <w:t>Monica:</w:t>
      </w:r>
      <w:r>
        <w:t xml:space="preserve"> </w:t>
      </w:r>
      <w:r>
        <w:t>Thank you. Just make yourself comfortable.</w:t>
      </w:r>
    </w:p>
    <w:p w:rsidR="00000000" w:rsidRDefault="007933C1">
      <w:r>
        <w:rPr>
          <w:b/>
        </w:rPr>
        <w:t>Joey:</w:t>
      </w:r>
      <w:r>
        <w:t xml:space="preserve"> Gotcha.</w:t>
      </w:r>
    </w:p>
    <w:p w:rsidR="00000000" w:rsidRDefault="007933C1">
      <w:r>
        <w:rPr>
          <w:b/>
        </w:rPr>
        <w:t>Monica:</w:t>
      </w:r>
      <w:r>
        <w:t xml:space="preserve"> This place is really my Grandmother's. (Joey starts to take off all of his clothes, while Monica gets the glasses and pours the lemonade.) I got it from her when she moved to Florida, otherwi</w:t>
      </w:r>
      <w:r>
        <w:t>se I could never afford a place like this. So if the landlord ever asks, I'm 87 year old woman, who's afraid of her VCR. So are you thirsty?</w:t>
      </w:r>
    </w:p>
    <w:p w:rsidR="00000000" w:rsidRDefault="007933C1">
      <w:r>
        <w:rPr>
          <w:b/>
        </w:rPr>
        <w:t>Joey:</w:t>
      </w:r>
      <w:r>
        <w:t xml:space="preserve"> Oh, you bet I am!</w:t>
      </w:r>
    </w:p>
    <w:p w:rsidR="00000000" w:rsidRDefault="007933C1">
      <w:r>
        <w:rPr>
          <w:b/>
        </w:rPr>
        <w:t>Monica:</w:t>
      </w:r>
      <w:r>
        <w:t xml:space="preserve"> (turning around) Okay, here's your penis!</w:t>
      </w:r>
    </w:p>
    <w:p w:rsidR="00000000" w:rsidRDefault="007933C1">
      <w:r>
        <w:t>Commercial Break</w:t>
      </w:r>
    </w:p>
    <w:p w:rsidR="00000000" w:rsidRDefault="007933C1">
      <w:r>
        <w:t>[Scene: continued from e</w:t>
      </w:r>
      <w:r>
        <w:t>arlier.]</w:t>
      </w:r>
    </w:p>
    <w:p w:rsidR="00000000" w:rsidRDefault="007933C1">
      <w:r>
        <w:rPr>
          <w:b/>
        </w:rPr>
        <w:t>Monica:</w:t>
      </w:r>
      <w:r>
        <w:t xml:space="preserve"> Oh my God!!! What are you doing?!!</w:t>
      </w:r>
    </w:p>
    <w:p w:rsidR="00000000" w:rsidRDefault="007933C1">
      <w:r>
        <w:rPr>
          <w:b/>
        </w:rPr>
        <w:t>Joey:</w:t>
      </w:r>
      <w:r>
        <w:t xml:space="preserve"> You said, you wanna come in for some lemonade?</w:t>
      </w:r>
    </w:p>
    <w:p w:rsidR="00000000" w:rsidRDefault="007933C1">
      <w:r>
        <w:t>Monica: So?!</w:t>
      </w:r>
    </w:p>
    <w:p w:rsidR="00000000" w:rsidRDefault="007933C1">
      <w:r>
        <w:rPr>
          <w:b/>
        </w:rPr>
        <w:t>Joey:</w:t>
      </w:r>
      <w:r>
        <w:t xml:space="preserve"> Whoa, ah!! We're you just gonna give me some lemonade?</w:t>
      </w:r>
    </w:p>
    <w:p w:rsidR="00000000" w:rsidRDefault="007933C1">
      <w:r>
        <w:rPr>
          <w:b/>
        </w:rPr>
        <w:t>Monica:</w:t>
      </w:r>
      <w:r>
        <w:t xml:space="preserve"> Yeah huh!! Cover yourself up!</w:t>
      </w:r>
    </w:p>
    <w:p w:rsidR="00000000" w:rsidRDefault="007933C1">
      <w:r>
        <w:rPr>
          <w:b/>
        </w:rPr>
        <w:t>Joey:</w:t>
      </w:r>
      <w:r>
        <w:t xml:space="preserve"> Oh right, right.</w:t>
      </w:r>
    </w:p>
    <w:p w:rsidR="00000000" w:rsidRDefault="007933C1">
      <w:r>
        <w:rPr>
          <w:b/>
        </w:rPr>
        <w:t>Monica:</w:t>
      </w:r>
      <w:r>
        <w:t xml:space="preserve"> I don't </w:t>
      </w:r>
      <w:r>
        <w:t>believe this! When someone asks you in for lemonade, and to you that means they wanna have sex?</w:t>
      </w:r>
    </w:p>
    <w:p w:rsidR="00000000" w:rsidRDefault="007933C1">
      <w:r>
        <w:rPr>
          <w:b/>
        </w:rPr>
        <w:t>Joey:</w:t>
      </w:r>
      <w:r>
        <w:t xml:space="preserve"> Well usually...yeah! Well, not just lemonade, iced tea, sometimes juice. Well, sorry, I just, I thought you liked me. I'm such a jerk.</w:t>
      </w:r>
    </w:p>
    <w:p w:rsidR="00000000" w:rsidRDefault="007933C1">
      <w:r>
        <w:rPr>
          <w:b/>
        </w:rPr>
        <w:t>Monica:</w:t>
      </w:r>
      <w:r>
        <w:t xml:space="preserve"> It's okay. </w:t>
      </w:r>
      <w:r>
        <w:t>I suppose it could happen to anyone, not anyone I know, but... By the way I can still see it.</w:t>
      </w:r>
    </w:p>
    <w:p w:rsidR="00000000" w:rsidRDefault="007933C1">
      <w:r>
        <w:t>[Scene: Monica and Phoebe's, Monica is vacuuming.]</w:t>
      </w:r>
    </w:p>
    <w:p w:rsidR="00000000" w:rsidRDefault="007933C1">
      <w:r>
        <w:rPr>
          <w:b/>
        </w:rPr>
        <w:t>Monica:</w:t>
      </w:r>
      <w:r>
        <w:t xml:space="preserve"> Pheebs?</w:t>
      </w:r>
    </w:p>
    <w:p w:rsidR="00000000" w:rsidRDefault="007933C1">
      <w:r>
        <w:t>Phoebe: Huh?</w:t>
      </w:r>
    </w:p>
    <w:p w:rsidR="00000000" w:rsidRDefault="007933C1">
      <w:r>
        <w:rPr>
          <w:b/>
        </w:rPr>
        <w:t>Monica:</w:t>
      </w:r>
      <w:r>
        <w:t xml:space="preserve"> Where's your bed?</w:t>
      </w:r>
    </w:p>
    <w:p w:rsidR="00000000" w:rsidRDefault="007933C1">
      <w:r>
        <w:rPr>
          <w:b/>
        </w:rPr>
        <w:t>Phoebe:</w:t>
      </w:r>
      <w:r>
        <w:t xml:space="preserve"> It's not in the apartment? (Monica gives a 'Come</w:t>
      </w:r>
      <w:r>
        <w:t xml:space="preserve"> on' look) Oh no. I can't believe this is happening again.</w:t>
      </w:r>
    </w:p>
    <w:p w:rsidR="00000000" w:rsidRDefault="007933C1">
      <w:r>
        <w:t>Monica: What?</w:t>
      </w:r>
    </w:p>
    <w:p w:rsidR="00000000" w:rsidRDefault="007933C1">
      <w:r>
        <w:rPr>
          <w:b/>
        </w:rPr>
        <w:t>Phoebe:</w:t>
      </w:r>
      <w:r>
        <w:t xml:space="preserve"> Okay, enough with the third degree! I-I've, I don't live here anymore.</w:t>
      </w:r>
    </w:p>
    <w:p w:rsidR="00000000" w:rsidRDefault="007933C1">
      <w:r>
        <w:rPr>
          <w:b/>
        </w:rPr>
        <w:t>Monica:</w:t>
      </w:r>
      <w:r>
        <w:t xml:space="preserve"> What are you talking about?</w:t>
      </w:r>
    </w:p>
    <w:p w:rsidR="00000000" w:rsidRDefault="007933C1">
      <w:r>
        <w:rPr>
          <w:b/>
        </w:rPr>
        <w:t>Phoebe:</w:t>
      </w:r>
      <w:r>
        <w:t xml:space="preserve"> I'm sorry, I-I-I-I don't live here anymore. I-I didn't know </w:t>
      </w:r>
      <w:r>
        <w:t>how to tell you, but y'know everybody else knows!</w:t>
      </w:r>
    </w:p>
    <w:p w:rsidR="00000000" w:rsidRDefault="007933C1">
      <w:r>
        <w:rPr>
          <w:b/>
        </w:rPr>
        <w:t>Monica:</w:t>
      </w:r>
      <w:r>
        <w:t xml:space="preserve"> Everybody knows!</w:t>
      </w:r>
    </w:p>
    <w:p w:rsidR="00000000" w:rsidRDefault="007933C1">
      <w:r>
        <w:rPr>
          <w:b/>
        </w:rPr>
        <w:t>Phoebe:</w:t>
      </w:r>
      <w:r>
        <w:t xml:space="preserve"> That was supposed to be a good thing, I forget why. Just listen, Monica, I, do you know, okay, do you know, I couldn't sleep for like a month because I got like a dot of ink</w:t>
      </w:r>
      <w:r>
        <w:t xml:space="preserve"> on one of the sofa cushions. </w:t>
      </w:r>
    </w:p>
    <w:p w:rsidR="00000000" w:rsidRDefault="007933C1">
      <w:r>
        <w:rPr>
          <w:b/>
        </w:rPr>
        <w:t>Monica:</w:t>
      </w:r>
      <w:r>
        <w:t xml:space="preserve"> Well, you-you coulda just turned the cushion over.</w:t>
      </w:r>
    </w:p>
    <w:p w:rsidR="00000000" w:rsidRDefault="007933C1">
      <w:r>
        <w:rPr>
          <w:b/>
        </w:rPr>
        <w:t>Phoebe:</w:t>
      </w:r>
      <w:r>
        <w:t xml:space="preserve"> Yeah, I would've except I had a big spaghetti stain on the other side.</w:t>
      </w:r>
    </w:p>
    <w:p w:rsidR="00000000" w:rsidRDefault="007933C1">
      <w:r>
        <w:rPr>
          <w:b/>
        </w:rPr>
        <w:t>Monica:</w:t>
      </w:r>
      <w:r>
        <w:t xml:space="preserve"> What?!?!</w:t>
      </w:r>
    </w:p>
    <w:p w:rsidR="00000000" w:rsidRDefault="007933C1">
      <w:r>
        <w:rPr>
          <w:b/>
        </w:rPr>
        <w:t>Phoebe:</w:t>
      </w:r>
      <w:r>
        <w:t xml:space="preserve"> Okay, this is what I'm talking about, this. I-I need to live i</w:t>
      </w:r>
      <w:r>
        <w:t>n a land where people can spill.</w:t>
      </w:r>
    </w:p>
    <w:p w:rsidR="00000000" w:rsidRDefault="007933C1">
      <w:r>
        <w:rPr>
          <w:b/>
        </w:rPr>
        <w:t>Monica:</w:t>
      </w:r>
      <w:r>
        <w:t xml:space="preserve"> You can spill. In the sink.</w:t>
      </w:r>
    </w:p>
    <w:p w:rsidR="00000000" w:rsidRDefault="007933C1">
      <w:r>
        <w:rPr>
          <w:b/>
        </w:rPr>
        <w:t>Phoebe:</w:t>
      </w:r>
      <w:r>
        <w:t xml:space="preserve"> Aw, honey it's not your fault, y'know this is who you are, and I love you, and I want us to be friends, and if I keep living here I don't see that happening.</w:t>
      </w:r>
    </w:p>
    <w:p w:rsidR="00000000" w:rsidRDefault="007933C1">
      <w:r>
        <w:rPr>
          <w:b/>
        </w:rPr>
        <w:t>Monica:</w:t>
      </w:r>
      <w:r>
        <w:t xml:space="preserve"> I love you, t</w:t>
      </w:r>
      <w:r>
        <w:t xml:space="preserve">oo. </w:t>
      </w:r>
    </w:p>
    <w:p w:rsidR="00000000" w:rsidRDefault="007933C1">
      <w:r>
        <w:rPr>
          <w:b/>
        </w:rPr>
        <w:t>Phoebe:</w:t>
      </w:r>
      <w:r>
        <w:t xml:space="preserve"> Aww, good. (they hug) What?</w:t>
      </w:r>
    </w:p>
    <w:p w:rsidR="00000000" w:rsidRDefault="007933C1">
      <w:r>
        <w:rPr>
          <w:b/>
        </w:rPr>
        <w:t>Monica:</w:t>
      </w:r>
      <w:r>
        <w:t xml:space="preserve"> What? I'm just said.</w:t>
      </w:r>
    </w:p>
    <w:p w:rsidR="00000000" w:rsidRDefault="007933C1">
      <w:r>
        <w:rPr>
          <w:b/>
        </w:rPr>
        <w:t>Phoebe:</w:t>
      </w:r>
      <w:r>
        <w:t xml:space="preserve"> No you're not, you're wondering which cushion it is.</w:t>
      </w:r>
    </w:p>
    <w:p w:rsidR="00000000" w:rsidRDefault="007933C1">
      <w:r>
        <w:t xml:space="preserve">[Scene: Chandler and Joey's, (now) Joey is watching </w:t>
      </w:r>
      <w:r>
        <w:rPr>
          <w:i/>
        </w:rPr>
        <w:t>Baywatch</w:t>
      </w:r>
      <w:r>
        <w:t>, as Chandler enters from his bedroom.]</w:t>
      </w:r>
    </w:p>
    <w:p w:rsidR="00000000" w:rsidRDefault="007933C1">
      <w:r>
        <w:rPr>
          <w:b/>
        </w:rPr>
        <w:t>Chandler:</w:t>
      </w:r>
      <w:r>
        <w:t xml:space="preserve"> So ah, whatcha </w:t>
      </w:r>
      <w:r>
        <w:t>watching?</w:t>
      </w:r>
    </w:p>
    <w:p w:rsidR="00000000" w:rsidRDefault="007933C1">
      <w:r>
        <w:rPr>
          <w:b/>
        </w:rPr>
        <w:t>Joey:</w:t>
      </w:r>
      <w:r>
        <w:t>Baywatch.</w:t>
      </w:r>
    </w:p>
    <w:p w:rsidR="00000000" w:rsidRDefault="007933C1">
      <w:r>
        <w:rPr>
          <w:b/>
        </w:rPr>
        <w:t>Chandler:</w:t>
      </w:r>
      <w:r>
        <w:t xml:space="preserve"> What's it about?</w:t>
      </w:r>
    </w:p>
    <w:p w:rsidR="00000000" w:rsidRDefault="007933C1">
      <w:r>
        <w:rPr>
          <w:b/>
        </w:rPr>
        <w:t>Joey:</w:t>
      </w:r>
      <w:r>
        <w:t xml:space="preserve"> Lifeguards.</w:t>
      </w:r>
    </w:p>
    <w:p w:rsidR="00000000" w:rsidRDefault="007933C1">
      <w:r>
        <w:rPr>
          <w:b/>
        </w:rPr>
        <w:t>Chandler:</w:t>
      </w:r>
      <w:r>
        <w:t xml:space="preserve"> Well, it sounds kinda stupid... (looks at the TV) Who's she?</w:t>
      </w:r>
    </w:p>
    <w:p w:rsidR="00000000" w:rsidRDefault="007933C1">
      <w:r>
        <w:rPr>
          <w:b/>
        </w:rPr>
        <w:t>Joey:</w:t>
      </w:r>
      <w:r>
        <w:t xml:space="preserve"> Nicole Eggert. You'll like her.</w:t>
      </w:r>
    </w:p>
    <w:p w:rsidR="00000000" w:rsidRDefault="007933C1">
      <w:r>
        <w:t>(</w:t>
      </w:r>
      <w:r>
        <w:rPr>
          <w:i/>
        </w:rPr>
        <w:t>Baywatch</w:t>
      </w:r>
      <w:r>
        <w:t xml:space="preserve"> goes into one of those running scenes.) </w:t>
      </w:r>
    </w:p>
    <w:p w:rsidR="00000000" w:rsidRDefault="007933C1">
      <w:r>
        <w:rPr>
          <w:b/>
        </w:rPr>
        <w:t>Chandler:</w:t>
      </w:r>
      <w:r>
        <w:t xml:space="preserve"> Wow! Look at the</w:t>
      </w:r>
      <w:r>
        <w:t>m run.</w:t>
      </w:r>
    </w:p>
    <w:p w:rsidR="00000000" w:rsidRDefault="007933C1">
      <w:r>
        <w:rPr>
          <w:b/>
        </w:rPr>
        <w:t>Joey:</w:t>
      </w:r>
      <w:r>
        <w:t xml:space="preserve"> They do that a lot. Hey, you want a beer?</w:t>
      </w:r>
    </w:p>
    <w:p w:rsidR="00000000" w:rsidRDefault="007933C1">
      <w:r>
        <w:rPr>
          <w:b/>
        </w:rPr>
        <w:t>Chandler:</w:t>
      </w:r>
      <w:r>
        <w:t xml:space="preserve"> Yeah, I'll go get one.</w:t>
      </w:r>
    </w:p>
    <w:p w:rsidR="00000000" w:rsidRDefault="007933C1">
      <w:r>
        <w:rPr>
          <w:b/>
        </w:rPr>
        <w:t>Joey:</w:t>
      </w:r>
      <w:r>
        <w:t xml:space="preserve"> No, no, no, don't get up, I got a cooler right here.</w:t>
      </w:r>
    </w:p>
    <w:p w:rsidR="00000000" w:rsidRDefault="007933C1">
      <w:r>
        <w:t>[Scene: Monica's, Monica is coming out of the bathroom wearing nothing but a towel, as Chandler is entering.]</w:t>
      </w:r>
    </w:p>
    <w:p w:rsidR="00000000" w:rsidRDefault="007933C1">
      <w:r>
        <w:rPr>
          <w:b/>
        </w:rPr>
        <w:t>Chandler:</w:t>
      </w:r>
      <w:r>
        <w:t xml:space="preserve"> Well, hello!</w:t>
      </w:r>
    </w:p>
    <w:p w:rsidR="00000000" w:rsidRDefault="007933C1">
      <w:r>
        <w:t>Monica: Hey.</w:t>
      </w:r>
    </w:p>
    <w:p w:rsidR="00000000" w:rsidRDefault="007933C1">
      <w:r>
        <w:rPr>
          <w:b/>
        </w:rPr>
        <w:t>Chandler:</w:t>
      </w:r>
      <w:r>
        <w:t xml:space="preserve"> Do you have any beers? We're out of beers.</w:t>
      </w:r>
    </w:p>
    <w:p w:rsidR="00000000" w:rsidRDefault="007933C1">
      <w:r>
        <w:rPr>
          <w:b/>
        </w:rPr>
        <w:t>Monica:</w:t>
      </w:r>
      <w:r>
        <w:t xml:space="preserve"> (all depressed) Help yourself.</w:t>
      </w:r>
    </w:p>
    <w:p w:rsidR="00000000" w:rsidRDefault="007933C1">
      <w:r>
        <w:rPr>
          <w:b/>
        </w:rPr>
        <w:t>Chandler:</w:t>
      </w:r>
      <w:r>
        <w:t xml:space="preserve"> You okay?</w:t>
      </w:r>
    </w:p>
    <w:p w:rsidR="00000000" w:rsidRDefault="007933C1">
      <w:r>
        <w:rPr>
          <w:b/>
        </w:rPr>
        <w:t>Monica:</w:t>
      </w:r>
      <w:r>
        <w:t xml:space="preserve"> Phoebe moved out.</w:t>
      </w:r>
    </w:p>
    <w:p w:rsidR="00000000" w:rsidRDefault="007933C1">
      <w:r>
        <w:t>Chandler: Right.</w:t>
      </w:r>
    </w:p>
    <w:p w:rsidR="00000000" w:rsidRDefault="007933C1">
      <w:r>
        <w:rPr>
          <w:b/>
        </w:rPr>
        <w:t>Monica:</w:t>
      </w:r>
      <w:r>
        <w:t xml:space="preserve"> I don't understand, I mean am I so hard to live, is this</w:t>
      </w:r>
      <w:r>
        <w:t xml:space="preserve"> why I don't have a boyfriend?</w:t>
      </w:r>
    </w:p>
    <w:p w:rsidR="00000000" w:rsidRDefault="007933C1">
      <w:r>
        <w:rPr>
          <w:b/>
        </w:rPr>
        <w:t>Chandler:</w:t>
      </w:r>
      <w:r>
        <w:t xml:space="preserve"> Noo!! You don't have a boyfriend because....I don't, I don't know why you don't have a boyfriend. You should have a boyfriend.</w:t>
      </w:r>
    </w:p>
    <w:p w:rsidR="00000000" w:rsidRDefault="007933C1">
      <w:r>
        <w:rPr>
          <w:b/>
        </w:rPr>
        <w:t>Monica:</w:t>
      </w:r>
      <w:r>
        <w:t xml:space="preserve"> Well, I think so.</w:t>
      </w:r>
    </w:p>
    <w:p w:rsidR="00000000" w:rsidRDefault="007933C1">
      <w:r>
        <w:rPr>
          <w:b/>
        </w:rPr>
        <w:t>Chandler:</w:t>
      </w:r>
      <w:r>
        <w:t xml:space="preserve"> Oh-ho, come here. (goes and hugs her) Listen, you ar</w:t>
      </w:r>
      <w:r>
        <w:t>e one of my favourite people and the most beautiful woman I've ever known in real life.</w:t>
      </w:r>
    </w:p>
    <w:p w:rsidR="00000000" w:rsidRDefault="007933C1">
      <w:r>
        <w:t>[Scene: the bar, Ross is entering, Phoebe is at the bar, they are the only two in the place.]</w:t>
      </w:r>
    </w:p>
    <w:p w:rsidR="00000000" w:rsidRDefault="007933C1">
      <w:r>
        <w:rPr>
          <w:b/>
        </w:rPr>
        <w:t>Ross:</w:t>
      </w:r>
      <w:r>
        <w:t xml:space="preserve"> (all depressed) Hi. Where is everybody?</w:t>
      </w:r>
    </w:p>
    <w:p w:rsidR="00000000" w:rsidRDefault="007933C1">
      <w:r>
        <w:rPr>
          <w:b/>
        </w:rPr>
        <w:t>Phoebe:</w:t>
      </w:r>
      <w:r>
        <w:t xml:space="preserve"> Oh, it's already clo</w:t>
      </w:r>
      <w:r>
        <w:t>sed, Chris gave me the keys to lock up-what is wrong?</w:t>
      </w:r>
    </w:p>
    <w:p w:rsidR="00000000" w:rsidRDefault="007933C1">
      <w:r>
        <w:rPr>
          <w:b/>
        </w:rPr>
        <w:t>Ross:</w:t>
      </w:r>
      <w:r>
        <w:t xml:space="preserve"> My marriage, I think my marriage is um, is kinda over.</w:t>
      </w:r>
    </w:p>
    <w:p w:rsidR="00000000" w:rsidRDefault="007933C1">
      <w:r>
        <w:rPr>
          <w:b/>
        </w:rPr>
        <w:t>Phoebe:</w:t>
      </w:r>
      <w:r>
        <w:t xml:space="preserve"> Oh no! Why?</w:t>
      </w:r>
    </w:p>
    <w:p w:rsidR="00000000" w:rsidRDefault="007933C1">
      <w:r>
        <w:rPr>
          <w:b/>
        </w:rPr>
        <w:t>Ross:</w:t>
      </w:r>
      <w:r>
        <w:t xml:space="preserve"> 'Cause Carol's a lesbian. (Phoebe is shocked) And, and I'm not one. And apparently it's not a mix and match situati</w:t>
      </w:r>
      <w:r>
        <w:t>on.</w:t>
      </w:r>
    </w:p>
    <w:p w:rsidR="00000000" w:rsidRDefault="007933C1">
      <w:r>
        <w:rPr>
          <w:b/>
        </w:rPr>
        <w:t>Phoebe:</w:t>
      </w:r>
      <w:r>
        <w:t xml:space="preserve"> Oh my God! I don't believe it! Oh, you poor bunny.</w:t>
      </w:r>
    </w:p>
    <w:p w:rsidR="00000000" w:rsidRDefault="007933C1">
      <w:r>
        <w:rPr>
          <w:b/>
        </w:rPr>
        <w:t>Ross:</w:t>
      </w:r>
      <w:r>
        <w:t xml:space="preserve"> (sets out a bunch of shot glasses and starts to poor himself a drink, many drinks) I'm an idiot. I mean shoulda seen it, I mean Carol and I'd be out and she'd, she'd see some beautiful wo</w:t>
      </w:r>
      <w:r>
        <w:t>man, and, and she'd be Ross y'know look at her, and I'd think, God, my wife is cool!</w:t>
      </w:r>
    </w:p>
    <w:p w:rsidR="00000000" w:rsidRDefault="007933C1">
      <w:r>
        <w:rPr>
          <w:b/>
        </w:rPr>
        <w:t>Phoebe:</w:t>
      </w:r>
      <w:r>
        <w:t xml:space="preserve"> Aw! Hey, do you think that Susan person is her lover?</w:t>
      </w:r>
    </w:p>
    <w:p w:rsidR="00000000" w:rsidRDefault="007933C1">
      <w:r>
        <w:rPr>
          <w:b/>
        </w:rPr>
        <w:t>Ross:</w:t>
      </w:r>
      <w:r>
        <w:t xml:space="preserve"> Well, now I do!!</w:t>
      </w:r>
    </w:p>
    <w:p w:rsidR="00000000" w:rsidRDefault="007933C1">
      <w:r>
        <w:rPr>
          <w:b/>
        </w:rPr>
        <w:t>Phoebe:</w:t>
      </w:r>
      <w:r>
        <w:t xml:space="preserve"> I'm sorry.</w:t>
      </w:r>
    </w:p>
    <w:p w:rsidR="00000000" w:rsidRDefault="007933C1">
      <w:r>
        <w:rPr>
          <w:b/>
        </w:rPr>
        <w:t>Ross:</w:t>
      </w:r>
      <w:r>
        <w:t xml:space="preserve"> Seven years. I mean we've been together seven years, she's th</w:t>
      </w:r>
      <w:r>
        <w:t>e only woman who's ever loved me, and the only woman I've-I've ever....</w:t>
      </w:r>
    </w:p>
    <w:p w:rsidR="00000000" w:rsidRDefault="007933C1">
      <w:r>
        <w:rPr>
          <w:b/>
        </w:rPr>
        <w:t>Phoebe:</w:t>
      </w:r>
      <w:r>
        <w:t xml:space="preserve"> Aw, God Ross. Oh. (goes over and hugs him) </w:t>
      </w:r>
    </w:p>
    <w:p w:rsidR="00000000" w:rsidRDefault="007933C1">
      <w:r>
        <w:t>[Scene: Monica's, Chandler and Monica are still hugging each other.]</w:t>
      </w:r>
    </w:p>
    <w:p w:rsidR="00000000" w:rsidRDefault="007933C1">
      <w:r>
        <w:rPr>
          <w:b/>
        </w:rPr>
        <w:t>Chandler:</w:t>
      </w:r>
      <w:r>
        <w:t xml:space="preserve"> Umm, this is nice.</w:t>
      </w:r>
    </w:p>
    <w:p w:rsidR="00000000" w:rsidRDefault="007933C1">
      <w:r>
        <w:rPr>
          <w:b/>
        </w:rPr>
        <w:t>Monica:</w:t>
      </w:r>
      <w:r>
        <w:t xml:space="preserve"> I know, it is isn't it?</w:t>
      </w:r>
    </w:p>
    <w:p w:rsidR="00000000" w:rsidRDefault="007933C1">
      <w:r>
        <w:rPr>
          <w:b/>
        </w:rPr>
        <w:t>Ch</w:t>
      </w:r>
      <w:r>
        <w:rPr>
          <w:b/>
        </w:rPr>
        <w:t>andler:</w:t>
      </w:r>
      <w:r>
        <w:t xml:space="preserve"> No, I mean it, this feels really good. Is it a hundred percent cotton?</w:t>
      </w:r>
    </w:p>
    <w:p w:rsidR="00000000" w:rsidRDefault="007933C1">
      <w:r>
        <w:rPr>
          <w:b/>
        </w:rPr>
        <w:t>Monica:</w:t>
      </w:r>
      <w:r>
        <w:t xml:space="preserve"> Yeah! And I got it on sale, too.</w:t>
      </w:r>
    </w:p>
    <w:p w:rsidR="00000000" w:rsidRDefault="007933C1">
      <w:r>
        <w:rPr>
          <w:b/>
        </w:rPr>
        <w:t>Chandler:</w:t>
      </w:r>
      <w:r>
        <w:t xml:space="preserve"> Anyway, I should go, one of the lifeguards was just about to dismantle a nuclear device.</w:t>
      </w:r>
    </w:p>
    <w:p w:rsidR="00000000" w:rsidRDefault="007933C1">
      <w:r>
        <w:rPr>
          <w:b/>
        </w:rPr>
        <w:t>Monica:</w:t>
      </w:r>
      <w:r>
        <w:t xml:space="preserve"> Well, if you wanna get a drin</w:t>
      </w:r>
      <w:r>
        <w:t>k later we can.</w:t>
      </w:r>
    </w:p>
    <w:p w:rsidR="00000000" w:rsidRDefault="007933C1">
      <w:r>
        <w:rPr>
          <w:b/>
        </w:rPr>
        <w:t>Chandler:</w:t>
      </w:r>
      <w:r>
        <w:t xml:space="preserve"> Oh yeah, that sounds great. (starts to leave) Oh, and listen, it's, it's gonna be....</w:t>
      </w:r>
    </w:p>
    <w:p w:rsidR="00000000" w:rsidRDefault="007933C1">
      <w:r>
        <w:rPr>
          <w:b/>
        </w:rPr>
        <w:t>Monica:</w:t>
      </w:r>
      <w:r>
        <w:t xml:space="preserve"> I know. Thanks. (Chandler leaves) </w:t>
      </w:r>
    </w:p>
    <w:p w:rsidR="00000000" w:rsidRDefault="007933C1">
      <w:r>
        <w:t>[Scene: the bar, Phoebe is still hugging Ross.]</w:t>
      </w:r>
    </w:p>
    <w:p w:rsidR="00000000" w:rsidRDefault="007933C1">
      <w:r>
        <w:rPr>
          <w:b/>
        </w:rPr>
        <w:t>Ross:</w:t>
      </w:r>
      <w:r>
        <w:t xml:space="preserve"> Maybe this would've happened if I'd been more n</w:t>
      </w:r>
      <w:r>
        <w:t>urturing, or I'd paid more attention, or I... had a uterus. I can't believe this!</w:t>
      </w:r>
    </w:p>
    <w:p w:rsidR="00000000" w:rsidRDefault="007933C1">
      <w:r>
        <w:rPr>
          <w:b/>
        </w:rPr>
        <w:t>Phoebe:</w:t>
      </w:r>
      <w:r>
        <w:t xml:space="preserve"> I know no, no, y'know you don't deserve this, you don't Ross. You're, you're really, you're so good. (kisses him on the cheek) </w:t>
      </w:r>
    </w:p>
    <w:p w:rsidR="00000000" w:rsidRDefault="007933C1">
      <w:r>
        <w:rPr>
          <w:b/>
        </w:rPr>
        <w:t>Ross:</w:t>
      </w:r>
      <w:r>
        <w:t xml:space="preserve"> Thanks.</w:t>
      </w:r>
    </w:p>
    <w:p w:rsidR="00000000" w:rsidRDefault="007933C1">
      <w:r>
        <w:rPr>
          <w:b/>
        </w:rPr>
        <w:t>Phoebe:</w:t>
      </w:r>
      <w:r>
        <w:t xml:space="preserve"> And you're so sw</w:t>
      </w:r>
      <w:r>
        <w:t xml:space="preserve">eet. (kisses him on the other cheek) And you're kind (kisses him on the lips) </w:t>
      </w:r>
    </w:p>
    <w:p w:rsidR="00000000" w:rsidRDefault="007933C1">
      <w:r>
        <w:rPr>
          <w:b/>
        </w:rPr>
        <w:t>Ross:</w:t>
      </w:r>
      <w:r>
        <w:t xml:space="preserve"> Thanks. (kisses her on the lips) </w:t>
      </w:r>
    </w:p>
    <w:p w:rsidR="00000000" w:rsidRDefault="007933C1">
      <w:r>
        <w:t xml:space="preserve">(They pause, and they the start kissing passionately, and taking off each others clothes, and they start to lie down on the pool table.) </w:t>
      </w:r>
    </w:p>
    <w:p w:rsidR="00000000" w:rsidRDefault="007933C1">
      <w:r>
        <w:rPr>
          <w:b/>
        </w:rPr>
        <w:t>Ross:</w:t>
      </w:r>
      <w:r>
        <w:t xml:space="preserve"> Wait, wait, wait, wait, wait.</w:t>
      </w:r>
    </w:p>
    <w:p w:rsidR="00000000" w:rsidRDefault="007933C1">
      <w:r>
        <w:t>Phoebe: Huh?</w:t>
      </w:r>
    </w:p>
    <w:p w:rsidR="00000000" w:rsidRDefault="007933C1">
      <w:r>
        <w:t xml:space="preserve">(Ross tries to clear off the pool table by knocking the balls to the other end of the table, but they all bounce back, and he frantically starts to throw them into the pockets.) </w:t>
      </w:r>
    </w:p>
    <w:p w:rsidR="00000000" w:rsidRDefault="007933C1">
      <w:r>
        <w:rPr>
          <w:b/>
        </w:rPr>
        <w:t>Phoebe:</w:t>
      </w:r>
      <w:r>
        <w:t xml:space="preserve"> Okay, it's okay.</w:t>
      </w:r>
    </w:p>
    <w:p w:rsidR="00000000" w:rsidRDefault="007933C1">
      <w:r>
        <w:t>(P</w:t>
      </w:r>
      <w:r>
        <w:t xml:space="preserve">hoebe jumps on to the table and lays down, Ross follows her and hits his head on the light hanging over the pool table.) </w:t>
      </w:r>
    </w:p>
    <w:p w:rsidR="00000000" w:rsidRDefault="007933C1">
      <w:r>
        <w:rPr>
          <w:b/>
        </w:rPr>
        <w:t>Phoebe:</w:t>
      </w:r>
      <w:r>
        <w:t xml:space="preserve"> Oh. (they start kissing again) </w:t>
      </w:r>
    </w:p>
    <w:p w:rsidR="00000000" w:rsidRDefault="007933C1">
      <w:r>
        <w:rPr>
          <w:b/>
        </w:rPr>
        <w:t>Ross:</w:t>
      </w:r>
      <w:r>
        <w:t xml:space="preserve"> Wait, wait, wait.</w:t>
      </w:r>
    </w:p>
    <w:p w:rsidR="00000000" w:rsidRDefault="007933C1">
      <w:r>
        <w:t>Phoebe: What?</w:t>
      </w:r>
    </w:p>
    <w:p w:rsidR="00000000" w:rsidRDefault="007933C1">
      <w:r>
        <w:rPr>
          <w:b/>
        </w:rPr>
        <w:t>Ross:</w:t>
      </w:r>
      <w:r>
        <w:t xml:space="preserve"> My foot is stuck in the pocket.</w:t>
      </w:r>
    </w:p>
    <w:p w:rsidR="00000000" w:rsidRDefault="007933C1">
      <w:r>
        <w:t>Phoebe: What?</w:t>
      </w:r>
    </w:p>
    <w:p w:rsidR="00000000" w:rsidRDefault="007933C1">
      <w:r>
        <w:rPr>
          <w:b/>
        </w:rPr>
        <w:t>Ross</w:t>
      </w:r>
      <w:r>
        <w:rPr>
          <w:b/>
        </w:rPr>
        <w:t>:</w:t>
      </w:r>
      <w:r>
        <w:t xml:space="preserve"> No, I can't get it out.</w:t>
      </w:r>
    </w:p>
    <w:p w:rsidR="00000000" w:rsidRDefault="007933C1">
      <w:r>
        <w:rPr>
          <w:b/>
        </w:rPr>
        <w:t>Phoebe:</w:t>
      </w:r>
      <w:r>
        <w:t xml:space="preserve"> Well, that's not something a girl wants to hear.</w:t>
      </w:r>
    </w:p>
    <w:p w:rsidR="00000000" w:rsidRDefault="007933C1">
      <w:r>
        <w:rPr>
          <w:b/>
        </w:rPr>
        <w:t>Ross:</w:t>
      </w:r>
      <w:r>
        <w:t xml:space="preserve"> No, come on don't start. (they start kissing again) Ouch!</w:t>
      </w:r>
    </w:p>
    <w:p w:rsidR="00000000" w:rsidRDefault="007933C1">
      <w:r>
        <w:t>Phoebe: What?</w:t>
      </w:r>
    </w:p>
    <w:p w:rsidR="00000000" w:rsidRDefault="007933C1">
      <w:r>
        <w:rPr>
          <w:b/>
        </w:rPr>
        <w:t>Ross:</w:t>
      </w:r>
      <w:r>
        <w:t xml:space="preserve"> Stupid balls are in the way. (holds up two balls) </w:t>
      </w:r>
    </w:p>
    <w:p w:rsidR="00000000" w:rsidRDefault="007933C1">
      <w:r>
        <w:t>(They both look at each other and star</w:t>
      </w:r>
      <w:r>
        <w:t xml:space="preserve">t laughing (Lisa almost lost it there) , and sit up. Ross hits his head on the lamp again.) </w:t>
      </w:r>
    </w:p>
    <w:p w:rsidR="00000000" w:rsidRDefault="007933C1">
      <w:r>
        <w:rPr>
          <w:b/>
        </w:rPr>
        <w:t>Ross:</w:t>
      </w:r>
      <w:r>
        <w:t xml:space="preserve"> Oh well. It probably would've been the most constructive solution.</w:t>
      </w:r>
    </w:p>
    <w:p w:rsidR="00000000" w:rsidRDefault="007933C1">
      <w:r>
        <w:rPr>
          <w:b/>
        </w:rPr>
        <w:t>Phoebe:</w:t>
      </w:r>
      <w:r>
        <w:t xml:space="preserve"> You have chalk on your face.</w:t>
      </w:r>
    </w:p>
    <w:p w:rsidR="00000000" w:rsidRDefault="007933C1">
      <w:r>
        <w:rPr>
          <w:b/>
        </w:rPr>
        <w:t>Ross:</w:t>
      </w:r>
      <w:r>
        <w:t xml:space="preserve"> Huh? (the rest of the gang enters) </w:t>
      </w:r>
    </w:p>
    <w:p w:rsidR="00000000" w:rsidRDefault="007933C1">
      <w:r>
        <w:rPr>
          <w:b/>
        </w:rPr>
        <w:t>Phoebe:</w:t>
      </w:r>
      <w:r>
        <w:t xml:space="preserve"> Oh,</w:t>
      </w:r>
      <w:r>
        <w:t xml:space="preserve"> Ross you're right, I don't know why I always thought this was real grass.</w:t>
      </w:r>
    </w:p>
    <w:p w:rsidR="00000000" w:rsidRDefault="007933C1">
      <w:r>
        <w:rPr>
          <w:b/>
        </w:rPr>
        <w:t>Monica:</w:t>
      </w:r>
      <w:r>
        <w:t xml:space="preserve"> Hey, are you okay?</w:t>
      </w:r>
    </w:p>
    <w:p w:rsidR="00000000" w:rsidRDefault="007933C1">
      <w:r>
        <w:rPr>
          <w:b/>
        </w:rPr>
        <w:t>Ross:</w:t>
      </w:r>
      <w:r>
        <w:t xml:space="preserve"> My wife's a lesbian.</w:t>
      </w:r>
    </w:p>
    <w:p w:rsidR="00000000" w:rsidRDefault="007933C1">
      <w:r>
        <w:rPr>
          <w:b/>
        </w:rPr>
        <w:t>Joey:</w:t>
      </w:r>
      <w:r>
        <w:t xml:space="preserve"> Cool!!</w:t>
      </w:r>
    </w:p>
    <w:p w:rsidR="00000000" w:rsidRDefault="007933C1">
      <w:r>
        <w:rPr>
          <w:b/>
        </w:rPr>
        <w:t>Chandler:</w:t>
      </w:r>
      <w:r>
        <w:t xml:space="preserve"> Ross-Joey, Joey-Ross. (they shake hands) </w:t>
      </w:r>
    </w:p>
    <w:p w:rsidR="00000000" w:rsidRDefault="007933C1">
      <w:r>
        <w:t>Ross: Hi.</w:t>
      </w:r>
    </w:p>
    <w:p w:rsidR="00000000" w:rsidRDefault="007933C1">
      <w:r>
        <w:t>Closing Credits</w:t>
      </w:r>
    </w:p>
    <w:p w:rsidR="00000000" w:rsidRDefault="007933C1">
      <w:r>
        <w:t>[Scene: the bar, Chandler is playing</w:t>
      </w:r>
      <w:r>
        <w:t xml:space="preserve"> pool, as Rachel enters.]</w:t>
      </w:r>
    </w:p>
    <w:p w:rsidR="00000000" w:rsidRDefault="007933C1">
      <w:r>
        <w:rPr>
          <w:b/>
        </w:rPr>
        <w:t>Chandler:</w:t>
      </w:r>
      <w:r>
        <w:t xml:space="preserve"> I can't believe you came back.</w:t>
      </w:r>
    </w:p>
    <w:p w:rsidR="00000000" w:rsidRDefault="007933C1">
      <w:r>
        <w:rPr>
          <w:b/>
        </w:rPr>
        <w:t>Rachel:</w:t>
      </w:r>
      <w:r>
        <w:t xml:space="preserve"> Don't say anything. I don't wanna speak, I don't wanna think. I just want you to take me and kiss me and make love to me right here, right now.</w:t>
      </w:r>
    </w:p>
    <w:p w:rsidR="00000000" w:rsidRDefault="007933C1">
      <w:r>
        <w:t>(She hits the jukebox Fonzy style, an</w:t>
      </w:r>
      <w:r>
        <w:t xml:space="preserve">d </w:t>
      </w:r>
      <w:r>
        <w:rPr>
          <w:i/>
        </w:rPr>
        <w:t>It's That Time of Season</w:t>
      </w:r>
      <w:r>
        <w:t xml:space="preserve"> starts to play, as they start to kiss.) </w:t>
      </w:r>
    </w:p>
    <w:p w:rsidR="00000000" w:rsidRDefault="007933C1">
      <w:r>
        <w:rPr>
          <w:b/>
        </w:rPr>
        <w:t>Friend No. 2:</w:t>
      </w:r>
      <w:r>
        <w:t xml:space="preserve"> Rachel! Rachel! (stirs Rachel from her dream, she's in her car driving back from the city) </w:t>
      </w:r>
    </w:p>
    <w:p w:rsidR="00000000" w:rsidRDefault="007933C1">
      <w:r>
        <w:t>Rachel: What?</w:t>
      </w:r>
    </w:p>
    <w:p w:rsidR="00000000" w:rsidRDefault="007933C1">
      <w:r>
        <w:rPr>
          <w:b/>
        </w:rPr>
        <w:t>Friend No. 2:</w:t>
      </w:r>
      <w:r>
        <w:t xml:space="preserve"> You missed the exit!</w:t>
      </w:r>
    </w:p>
    <w:p w:rsidR="00000000" w:rsidRDefault="007933C1">
      <w:r>
        <w:rPr>
          <w:b/>
        </w:rPr>
        <w:t>Rachel:</w:t>
      </w:r>
      <w:r>
        <w:t xml:space="preserve"> Oh, sorry.</w:t>
      </w:r>
    </w:p>
    <w:p w:rsidR="00000000" w:rsidRDefault="007933C1">
      <w:r>
        <w:rPr>
          <w:b/>
        </w:rPr>
        <w:t>Friend No. 1:</w:t>
      </w:r>
      <w:r>
        <w:t xml:space="preserve"> </w:t>
      </w:r>
      <w:r>
        <w:t>My God, what were you thinking about?</w:t>
      </w:r>
    </w:p>
    <w:p w:rsidR="00000000" w:rsidRDefault="007933C1">
      <w:r>
        <w:rPr>
          <w:b/>
        </w:rPr>
        <w:t>Rachel:</w:t>
      </w:r>
      <w:r>
        <w:t xml:space="preserve"> Um, (shyly) Barry.</w:t>
      </w:r>
    </w:p>
    <w:p w:rsidR="00000000" w:rsidRDefault="007933C1">
      <w:r>
        <w:t>Her Friends: Awwww!!</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307 The One With the Race Car Bed</w:t>
      </w:r>
    </w:p>
    <w:p w:rsidR="00000000" w:rsidRDefault="007933C1"/>
    <w:p w:rsidR="00000000" w:rsidRDefault="007933C1"/>
    <w:p w:rsidR="00000000" w:rsidRDefault="007933C1">
      <w:r>
        <w:t xml:space="preserve">[Scene: Central Perk, the whole gang is there, Ross is telling a story about what happened at work and the rest of the gang are </w:t>
      </w:r>
      <w:r>
        <w:t>thinking to themselves, denoted by italics.]</w:t>
      </w:r>
    </w:p>
    <w:p w:rsidR="00000000" w:rsidRDefault="007933C1">
      <w:r>
        <w:rPr>
          <w:b/>
        </w:rPr>
        <w:t>Ross:</w:t>
      </w:r>
      <w:r>
        <w:t xml:space="preserve"> So I told Carl, 'Nobody, no matter how famous their parents are, nobody is allowed to climb on the dinosaur.' But of course this went in one ear and out.....</w:t>
      </w:r>
    </w:p>
    <w:p w:rsidR="00000000" w:rsidRDefault="007933C1">
      <w:r>
        <w:rPr>
          <w:b/>
        </w:rPr>
        <w:t>Rachel:</w:t>
      </w:r>
      <w:r>
        <w:t>I love how he cares so much about stuff.</w:t>
      </w:r>
      <w:r>
        <w:t xml:space="preserve"> If I squint I can pretend he's Alan Alda.</w:t>
      </w:r>
    </w:p>
    <w:p w:rsidR="00000000" w:rsidRDefault="007933C1">
      <w:r>
        <w:rPr>
          <w:b/>
        </w:rPr>
        <w:t>Monica:</w:t>
      </w:r>
      <w:r>
        <w:t>Oh good, another dinosaur story. When are those gonna become extinct?</w:t>
      </w:r>
    </w:p>
    <w:p w:rsidR="00000000" w:rsidRDefault="007933C1">
      <w:r>
        <w:rPr>
          <w:b/>
        </w:rPr>
        <w:t>Chandler:</w:t>
      </w:r>
      <w:r>
        <w:t xml:space="preserve">If I was a superhero who could fly </w:t>
      </w:r>
      <w:r>
        <w:rPr>
          <w:b/>
        </w:rPr>
        <w:t>and</w:t>
      </w:r>
      <w:r>
        <w:t xml:space="preserve"> be invisible, that would be the best.</w:t>
      </w:r>
    </w:p>
    <w:p w:rsidR="00000000" w:rsidRDefault="007933C1">
      <w:r>
        <w:rPr>
          <w:b/>
        </w:rPr>
        <w:t>Gunther:</w:t>
      </w:r>
      <w:r>
        <w:t>What does Rachel see in this guy? I love R</w:t>
      </w:r>
      <w:r>
        <w:t>achel. I wish she was my wife.</w:t>
      </w:r>
    </w:p>
    <w:p w:rsidR="00000000" w:rsidRDefault="007933C1">
      <w:r>
        <w:t xml:space="preserve">(Joey is singing in his head.) </w:t>
      </w:r>
    </w:p>
    <w:p w:rsidR="00000000" w:rsidRDefault="007933C1">
      <w:r>
        <w:rPr>
          <w:b/>
        </w:rPr>
        <w:t>Phoebe:</w:t>
      </w:r>
      <w:r>
        <w:t>Who's singing?</w:t>
      </w:r>
    </w:p>
    <w:p w:rsidR="00000000" w:rsidRDefault="007933C1">
      <w:r>
        <w:t>Opening Credits</w:t>
      </w:r>
    </w:p>
    <w:p w:rsidR="00000000" w:rsidRDefault="007933C1">
      <w:r>
        <w:t xml:space="preserve">[Scene: Monica and Rachel's, the whole gang is there including Janice, they're watching </w:t>
      </w:r>
      <w:r>
        <w:rPr>
          <w:i/>
        </w:rPr>
        <w:t>Happy Days</w:t>
      </w:r>
      <w:r>
        <w:t>.]</w:t>
      </w:r>
    </w:p>
    <w:p w:rsidR="00000000" w:rsidRDefault="007933C1">
      <w:r>
        <w:rPr>
          <w:b/>
        </w:rPr>
        <w:t>Ross:</w:t>
      </w:r>
      <w:r>
        <w:t xml:space="preserve"> Hey. When you guys were kids and you played </w:t>
      </w:r>
      <w:r>
        <w:rPr>
          <w:i/>
        </w:rPr>
        <w:t>Happ</w:t>
      </w:r>
      <w:r>
        <w:rPr>
          <w:i/>
        </w:rPr>
        <w:t>y Days</w:t>
      </w:r>
      <w:r>
        <w:t>, who were you? I was always Richie.</w:t>
      </w:r>
    </w:p>
    <w:p w:rsidR="00000000" w:rsidRDefault="007933C1">
      <w:r>
        <w:rPr>
          <w:b/>
        </w:rPr>
        <w:t>Monica:</w:t>
      </w:r>
      <w:r>
        <w:t xml:space="preserve"> I was always Joanne.</w:t>
      </w:r>
    </w:p>
    <w:p w:rsidR="00000000" w:rsidRDefault="007933C1">
      <w:r>
        <w:rPr>
          <w:b/>
        </w:rPr>
        <w:t>Joey:</w:t>
      </w:r>
      <w:r>
        <w:t xml:space="preserve"> Question. Was ah, 'Egg the Gellers!' the war cry of your neighbourhood?</w:t>
      </w:r>
    </w:p>
    <w:p w:rsidR="00000000" w:rsidRDefault="007933C1">
      <w:r>
        <w:t xml:space="preserve">(A commercial for the Mattress King, Janice's ex-husband, comes on TV.) </w:t>
      </w:r>
    </w:p>
    <w:p w:rsidR="00000000" w:rsidRDefault="007933C1">
      <w:r>
        <w:rPr>
          <w:b/>
        </w:rPr>
        <w:t>Phoebe:</w:t>
      </w:r>
      <w:r>
        <w:t xml:space="preserve"> Ewww! Oh! It's the Mattre</w:t>
      </w:r>
      <w:r>
        <w:t>ss King!</w:t>
      </w:r>
    </w:p>
    <w:p w:rsidR="00000000" w:rsidRDefault="007933C1">
      <w:r>
        <w:rPr>
          <w:b/>
        </w:rPr>
        <w:t>Joey:</w:t>
      </w:r>
      <w:r>
        <w:t xml:space="preserve"> Booo!!</w:t>
      </w:r>
    </w:p>
    <w:p w:rsidR="00000000" w:rsidRDefault="007933C1">
      <w:r>
        <w:rPr>
          <w:b/>
        </w:rPr>
        <w:t>Chandler:</w:t>
      </w:r>
      <w:r>
        <w:t xml:space="preserve"> (to Janice) Don't look honey. Change the channel! Change the channel!</w:t>
      </w:r>
    </w:p>
    <w:p w:rsidR="00000000" w:rsidRDefault="007933C1">
      <w:r>
        <w:rPr>
          <w:b/>
        </w:rPr>
        <w:t>Janice:</w:t>
      </w:r>
      <w:r>
        <w:t xml:space="preserve"> Wait! Wait! I wanna see this. After I divorce him, half of that kingdom is gonna be mine.</w:t>
      </w:r>
    </w:p>
    <w:p w:rsidR="00000000" w:rsidRDefault="007933C1">
      <w:r>
        <w:rPr>
          <w:b/>
        </w:rPr>
        <w:t>Matress King:</w:t>
      </w:r>
      <w:r>
        <w:t xml:space="preserve"> (on TV) 'Despair fills the mattress showro</w:t>
      </w:r>
      <w:r>
        <w:t>om. My kingdom is suddenly without a queen. I'm so depressed I'm going to slash... my prices!! Check it out! Four ninety-nine for a pillow top queen set! I'm going medieval on prices!</w:t>
      </w:r>
    </w:p>
    <w:p w:rsidR="00000000" w:rsidRDefault="007933C1">
      <w:r>
        <w:rPr>
          <w:b/>
        </w:rPr>
        <w:t>Chandler:</w:t>
      </w:r>
      <w:r>
        <w:t xml:space="preserve"> What a wank!</w:t>
      </w:r>
    </w:p>
    <w:p w:rsidR="00000000" w:rsidRDefault="007933C1">
      <w:r>
        <w:rPr>
          <w:b/>
        </w:rPr>
        <w:t>Janice:</w:t>
      </w:r>
      <w:r>
        <w:t xml:space="preserve"> Oh, I cannot believe he's using our divor</w:t>
      </w:r>
      <w:r>
        <w:t>ce to sell mattresses.</w:t>
      </w:r>
    </w:p>
    <w:p w:rsidR="00000000" w:rsidRDefault="007933C1">
      <w:r>
        <w:rPr>
          <w:b/>
        </w:rPr>
        <w:t>Monica:</w:t>
      </w:r>
      <w:r>
        <w:t xml:space="preserve"> I know! And four ninety-nine for a pillow top queen set, who cares about the divorce, those babies will sell themselves. (they all stare at her) And I'm appalled for you by the way.</w:t>
      </w:r>
    </w:p>
    <w:p w:rsidR="00000000" w:rsidRDefault="007933C1">
      <w:r>
        <w:rPr>
          <w:b/>
        </w:rPr>
        <w:t>Matress King:</w:t>
      </w:r>
      <w:r>
        <w:t xml:space="preserve"> (on TV) I'm close. I'm cheap.</w:t>
      </w:r>
      <w:r>
        <w:t xml:space="preserve"> I'm the king.</w:t>
      </w:r>
    </w:p>
    <w:p w:rsidR="00000000" w:rsidRDefault="007933C1">
      <w:r>
        <w:t>[Scene: Central Perk, Rachel is on the phone, everyone else is there except Joey.]</w:t>
      </w:r>
    </w:p>
    <w:p w:rsidR="00000000" w:rsidRDefault="007933C1">
      <w:r>
        <w:rPr>
          <w:b/>
        </w:rPr>
        <w:t>Rachel:</w:t>
      </w:r>
      <w:r>
        <w:t xml:space="preserve"> 'Okay. (listens) Okay, daddy we'll see you tomorrow night. (listens) Okay bye-bye.' (hangs up) </w:t>
      </w:r>
    </w:p>
    <w:p w:rsidR="00000000" w:rsidRDefault="007933C1">
      <w:r>
        <w:t>Ross: We?</w:t>
      </w:r>
    </w:p>
    <w:p w:rsidR="00000000" w:rsidRDefault="007933C1">
      <w:r>
        <w:rPr>
          <w:b/>
        </w:rPr>
        <w:t>Rachel:</w:t>
      </w:r>
      <w:r>
        <w:t xml:space="preserve"> Are ah, having dinner with my Dad to</w:t>
      </w:r>
      <w:r>
        <w:t>morrow night, I hope that's okay.</w:t>
      </w:r>
    </w:p>
    <w:p w:rsidR="00000000" w:rsidRDefault="007933C1">
      <w:r>
        <w:rPr>
          <w:b/>
        </w:rPr>
        <w:t>Ross:</w:t>
      </w:r>
      <w:r>
        <w:t xml:space="preserve"> Oh shoot, tomorrow's not so good, I'm supposed to um, fall off the Empire State building and land on a bicycle with no seat. Sorry.</w:t>
      </w:r>
    </w:p>
    <w:p w:rsidR="00000000" w:rsidRDefault="007933C1">
      <w:r>
        <w:rPr>
          <w:b/>
        </w:rPr>
        <w:t>Rachel:</w:t>
      </w:r>
      <w:r>
        <w:t xml:space="preserve"> Ross, my father doesn't hate you.</w:t>
      </w:r>
    </w:p>
    <w:p w:rsidR="00000000" w:rsidRDefault="007933C1">
      <w:r>
        <w:rPr>
          <w:b/>
        </w:rPr>
        <w:t>Ross:</w:t>
      </w:r>
      <w:r>
        <w:t xml:space="preserve"> Please, he refers to me as 'wethead'</w:t>
      </w:r>
      <w:r>
        <w:t>.</w:t>
      </w:r>
    </w:p>
    <w:p w:rsidR="00000000" w:rsidRDefault="007933C1">
      <w:r>
        <w:rPr>
          <w:b/>
        </w:rPr>
        <w:t>Rachel:</w:t>
      </w:r>
      <w:r>
        <w:t xml:space="preserve"> But honey he calls everybody by a nickname! Okay, look, I know, all right, just one dinner, please, just one night for me, please. I just want him to love you like I do. (Ross looks at her) All right, well not exactly like I do, but, but, if you </w:t>
      </w:r>
      <w:r>
        <w:t>do come to dinner, I'll love you like I do in that black thing that you like.</w:t>
      </w:r>
    </w:p>
    <w:p w:rsidR="00000000" w:rsidRDefault="007933C1">
      <w:r>
        <w:rPr>
          <w:b/>
        </w:rPr>
        <w:t>Chandler:</w:t>
      </w:r>
      <w:r>
        <w:t xml:space="preserve"> (leaning in) I'll go.</w:t>
      </w:r>
    </w:p>
    <w:p w:rsidR="00000000" w:rsidRDefault="007933C1">
      <w:r>
        <w:rPr>
          <w:b/>
        </w:rPr>
        <w:t>Ross:</w:t>
      </w:r>
      <w:r>
        <w:t xml:space="preserve"> Fine.</w:t>
      </w:r>
    </w:p>
    <w:p w:rsidR="00000000" w:rsidRDefault="007933C1">
      <w:r>
        <w:rPr>
          <w:b/>
        </w:rPr>
        <w:t>Rachel:</w:t>
      </w:r>
      <w:r>
        <w:t xml:space="preserve"> Thank you.</w:t>
      </w:r>
    </w:p>
    <w:p w:rsidR="00000000" w:rsidRDefault="007933C1">
      <w:r>
        <w:rPr>
          <w:b/>
        </w:rPr>
        <w:t>Ross:</w:t>
      </w:r>
      <w:r>
        <w:t xml:space="preserve"> Hi Gunther.</w:t>
      </w:r>
    </w:p>
    <w:p w:rsidR="00000000" w:rsidRDefault="007933C1">
      <w:r>
        <w:rPr>
          <w:b/>
        </w:rPr>
        <w:t>Gunther:</w:t>
      </w:r>
      <w:r>
        <w:t xml:space="preserve"> Yeah, we'll see!</w:t>
      </w:r>
    </w:p>
    <w:p w:rsidR="00000000" w:rsidRDefault="007933C1">
      <w:r>
        <w:rPr>
          <w:b/>
        </w:rPr>
        <w:t>Joey:</w:t>
      </w:r>
      <w:r>
        <w:t xml:space="preserve"> (entering) Hey, you guys!</w:t>
      </w:r>
    </w:p>
    <w:p w:rsidR="00000000" w:rsidRDefault="007933C1">
      <w:r>
        <w:t>Phoebe: Hey!</w:t>
      </w:r>
    </w:p>
    <w:p w:rsidR="00000000" w:rsidRDefault="007933C1">
      <w:r>
        <w:rPr>
          <w:b/>
        </w:rPr>
        <w:t>Joey:</w:t>
      </w:r>
      <w:r>
        <w:t xml:space="preserve"> Guess what?</w:t>
      </w:r>
    </w:p>
    <w:p w:rsidR="00000000" w:rsidRDefault="007933C1">
      <w:r>
        <w:rPr>
          <w:b/>
        </w:rPr>
        <w:t>Ross:</w:t>
      </w:r>
      <w:r>
        <w:t xml:space="preserve"> Wh</w:t>
      </w:r>
      <w:r>
        <w:t>at?</w:t>
      </w:r>
    </w:p>
    <w:p w:rsidR="00000000" w:rsidRDefault="007933C1">
      <w:r>
        <w:rPr>
          <w:b/>
        </w:rPr>
        <w:t>Joey:</w:t>
      </w:r>
      <w:r>
        <w:t xml:space="preserve"> I got a gig!</w:t>
      </w:r>
    </w:p>
    <w:p w:rsidR="00000000" w:rsidRDefault="007933C1">
      <w:r>
        <w:rPr>
          <w:b/>
        </w:rPr>
        <w:t>All:</w:t>
      </w:r>
      <w:r>
        <w:t xml:space="preserve"> Yay!!</w:t>
      </w:r>
    </w:p>
    <w:p w:rsidR="00000000" w:rsidRDefault="007933C1">
      <w:r>
        <w:rPr>
          <w:b/>
        </w:rPr>
        <w:t>Chandler:</w:t>
      </w:r>
      <w:r>
        <w:t xml:space="preserve"> See, that's why I could never be an actor. Because I can't say gig.</w:t>
      </w:r>
    </w:p>
    <w:p w:rsidR="00000000" w:rsidRDefault="007933C1">
      <w:r>
        <w:rPr>
          <w:b/>
        </w:rPr>
        <w:t>Phoebe:</w:t>
      </w:r>
      <w:r>
        <w:t xml:space="preserve"> Yeah, I can't say croissant. (realises) Oh my God!</w:t>
      </w:r>
    </w:p>
    <w:p w:rsidR="00000000" w:rsidRDefault="007933C1">
      <w:r>
        <w:rPr>
          <w:b/>
        </w:rPr>
        <w:t>Monica:</w:t>
      </w:r>
      <w:r>
        <w:t xml:space="preserve"> What's the part?</w:t>
      </w:r>
    </w:p>
    <w:p w:rsidR="00000000" w:rsidRDefault="007933C1">
      <w:r>
        <w:rPr>
          <w:b/>
        </w:rPr>
        <w:t>Joey:</w:t>
      </w:r>
      <w:r>
        <w:t xml:space="preserve"> Well, it's not a part, no. I'm teaching acting for soa</w:t>
      </w:r>
      <w:r>
        <w:t>p operas down at the Learning Extension.</w:t>
      </w:r>
    </w:p>
    <w:p w:rsidR="00000000" w:rsidRDefault="007933C1">
      <w:r>
        <w:rPr>
          <w:b/>
        </w:rPr>
        <w:t>Ross:</w:t>
      </w:r>
      <w:r>
        <w:t xml:space="preserve"> Come on! That's great.</w:t>
      </w:r>
    </w:p>
    <w:p w:rsidR="00000000" w:rsidRDefault="007933C1">
      <w:r>
        <w:rPr>
          <w:b/>
        </w:rPr>
        <w:t>All:</w:t>
      </w:r>
      <w:r>
        <w:t xml:space="preserve"> Wow!</w:t>
      </w:r>
    </w:p>
    <w:p w:rsidR="00000000" w:rsidRDefault="007933C1">
      <w:r>
        <w:rPr>
          <w:b/>
        </w:rPr>
        <w:t>Joey:</w:t>
      </w:r>
      <w:r>
        <w:t xml:space="preserve"> Yeah, yeah. It's like my chance to give something back to the acting community.</w:t>
      </w:r>
    </w:p>
    <w:p w:rsidR="00000000" w:rsidRDefault="007933C1">
      <w:r>
        <w:rPr>
          <w:b/>
        </w:rPr>
        <w:t>Ross:</w:t>
      </w:r>
      <w:r>
        <w:t xml:space="preserve"> Y'know your probably not allowed to sleep with any of your students.</w:t>
      </w:r>
    </w:p>
    <w:p w:rsidR="00000000" w:rsidRDefault="007933C1">
      <w:r>
        <w:rPr>
          <w:b/>
        </w:rPr>
        <w:t>Joey:</w:t>
      </w:r>
      <w:r>
        <w:t xml:space="preserve"> (glares a</w:t>
      </w:r>
      <w:r>
        <w:t>t him) I know!</w:t>
      </w:r>
    </w:p>
    <w:p w:rsidR="00000000" w:rsidRDefault="007933C1">
      <w:r>
        <w:t>[Scene: Mattress King, Monica and Phoebe are shopping for a new mattress.]</w:t>
      </w:r>
    </w:p>
    <w:p w:rsidR="00000000" w:rsidRDefault="007933C1">
      <w:r>
        <w:rPr>
          <w:b/>
        </w:rPr>
        <w:t>Phoebe:</w:t>
      </w:r>
      <w:r>
        <w:t xml:space="preserve"> Ugh! I don't know Monica. It feels funny just being here. I mean if you buy a bed from Janice's ex-husband, that's like betraying Chandler.</w:t>
      </w:r>
    </w:p>
    <w:p w:rsidR="00000000" w:rsidRDefault="007933C1">
      <w:r>
        <w:rPr>
          <w:b/>
        </w:rPr>
        <w:t>Monica:</w:t>
      </w:r>
      <w:r>
        <w:t xml:space="preserve"> Not at the</w:t>
      </w:r>
      <w:r>
        <w:t>se prices.</w:t>
      </w:r>
    </w:p>
    <w:p w:rsidR="00000000" w:rsidRDefault="007933C1">
      <w:r>
        <w:rPr>
          <w:b/>
        </w:rPr>
        <w:t>Phoebe:</w:t>
      </w:r>
      <w:r>
        <w:t xml:space="preserve"> (sees a little kid playing with a race car bed) (to kid) Hi. Y'know in England this car would be on the other side of the store. (the kid just stares at her, and she makes the 'that went right over your head' motion) Woo!</w:t>
      </w:r>
    </w:p>
    <w:p w:rsidR="00000000" w:rsidRDefault="007933C1">
      <w:r>
        <w:rPr>
          <w:b/>
        </w:rPr>
        <w:t>Monica:</w:t>
      </w:r>
      <w:r>
        <w:t xml:space="preserve"> (lying </w:t>
      </w:r>
      <w:r>
        <w:t>down on a mattress) Oh! Ohhhhh! Oh! Phoebe, come here. Aw, this is my new bed. You gotta feel this bad boy.</w:t>
      </w:r>
    </w:p>
    <w:p w:rsidR="00000000" w:rsidRDefault="007933C1">
      <w:r>
        <w:rPr>
          <w:b/>
        </w:rPr>
        <w:t>Phoebe:</w:t>
      </w:r>
      <w:r>
        <w:t xml:space="preserve"> Eh, Monica it, it feels so weird, y'know, Chandler's your friend... (hops onto the bed) Oh! Oh my God! Aw, all right take this bed, you can </w:t>
      </w:r>
      <w:r>
        <w:t>make other friends.</w:t>
      </w:r>
    </w:p>
    <w:p w:rsidR="00000000" w:rsidRDefault="007933C1">
      <w:r>
        <w:t>[Scene: Classroom. Joey is writing his name on the board, but turns around before he's done which causes him to write his name with a downward curve, and he then underlines it, and draws the line right through his name.]</w:t>
      </w:r>
    </w:p>
    <w:p w:rsidR="00000000" w:rsidRDefault="007933C1">
      <w:r>
        <w:rPr>
          <w:b/>
        </w:rPr>
        <w:t>Joey:</w:t>
      </w:r>
      <w:r>
        <w:t xml:space="preserve"> Good even</w:t>
      </w:r>
      <w:r>
        <w:t xml:space="preserve">ing. I'm Mr. Tribbiani. And I will be teaching acting for soap operas. Now um, on my first day as (proudly) Dr. Drake Remoray on </w:t>
      </w:r>
      <w:r>
        <w:rPr>
          <w:i/>
        </w:rPr>
        <w:t>Days of Our Lives</w:t>
      </w:r>
      <w:r>
        <w:t xml:space="preserve">, (looks for a reaction from his students, and gets none.) I learned that one of the most important things in </w:t>
      </w:r>
      <w:r>
        <w:t>soap opera acting is reacting, this does not mean acting again, it means, you don't have a line, but someone else just did. And it goes like this. (looks all intense for a moment and then gasps, the students cheer him) Thanks, thanks, a lot. Oh, by the way</w:t>
      </w:r>
      <w:r>
        <w:t>, before I forget to work in soap operas some of you will have to become much more attractive. All right, moving right along.</w:t>
      </w:r>
    </w:p>
    <w:p w:rsidR="00000000" w:rsidRDefault="007933C1">
      <w:r>
        <w:t>[Scene: Monica and Rachel's, Joey is entering, Phoebe is already there waiting for the delievery guy.]</w:t>
      </w:r>
    </w:p>
    <w:p w:rsidR="00000000" w:rsidRDefault="007933C1">
      <w:r>
        <w:t>Joey: Hi!</w:t>
      </w:r>
    </w:p>
    <w:p w:rsidR="00000000" w:rsidRDefault="007933C1">
      <w:r>
        <w:rPr>
          <w:b/>
        </w:rPr>
        <w:t>Phoebe:</w:t>
      </w:r>
      <w:r>
        <w:t xml:space="preserve"> Hey! Ooh!</w:t>
      </w:r>
      <w:r>
        <w:t xml:space="preserve"> How was teaching last night?</w:t>
      </w:r>
    </w:p>
    <w:p w:rsidR="00000000" w:rsidRDefault="007933C1">
      <w:r>
        <w:rPr>
          <w:b/>
        </w:rPr>
        <w:t>Joey:</w:t>
      </w:r>
      <w:r>
        <w:t xml:space="preserve"> Oh it was great. Yeah, you get to say stuff like, 'Hey, the bell doesn't dismiss you, </w:t>
      </w:r>
      <w:r>
        <w:rPr>
          <w:b/>
        </w:rPr>
        <w:t>I</w:t>
      </w:r>
      <w:r>
        <w:t xml:space="preserve"> dismiss you.'</w:t>
      </w:r>
    </w:p>
    <w:p w:rsidR="00000000" w:rsidRDefault="007933C1">
      <w:r>
        <w:rPr>
          <w:b/>
        </w:rPr>
        <w:t>Phoebe:</w:t>
      </w:r>
      <w:r>
        <w:t xml:space="preserve"> Ooooh, nice.</w:t>
      </w:r>
    </w:p>
    <w:p w:rsidR="00000000" w:rsidRDefault="007933C1">
      <w:r>
        <w:rPr>
          <w:b/>
        </w:rPr>
        <w:t>Joey:</w:t>
      </w:r>
      <w:r>
        <w:t xml:space="preserve"> Oh, and guess what, I got an audition for </w:t>
      </w:r>
      <w:r>
        <w:rPr>
          <w:i/>
        </w:rPr>
        <w:t>All My Children</w:t>
      </w:r>
      <w:r>
        <w:t>.</w:t>
      </w:r>
    </w:p>
    <w:p w:rsidR="00000000" w:rsidRDefault="007933C1">
      <w:r>
        <w:rPr>
          <w:b/>
        </w:rPr>
        <w:t>Phoebe:</w:t>
      </w:r>
      <w:r>
        <w:t xml:space="preserve"> Oh, yay!</w:t>
      </w:r>
    </w:p>
    <w:p w:rsidR="00000000" w:rsidRDefault="007933C1">
      <w:r>
        <w:rPr>
          <w:b/>
        </w:rPr>
        <w:t>Joey:</w:t>
      </w:r>
      <w:r>
        <w:t xml:space="preserve"> Yeah, it'</w:t>
      </w:r>
      <w:r>
        <w:t>s this great part, this boxer named Nick. And I'm so, so right for it, y'know, he's just like me. Except he's a boxer, and has an evil twin.</w:t>
      </w:r>
    </w:p>
    <w:p w:rsidR="00000000" w:rsidRDefault="007933C1">
      <w:r>
        <w:t xml:space="preserve">(There is a knock on the door.) </w:t>
      </w:r>
    </w:p>
    <w:p w:rsidR="00000000" w:rsidRDefault="007933C1">
      <w:r>
        <w:rPr>
          <w:b/>
        </w:rPr>
        <w:t>Phoebe:</w:t>
      </w:r>
      <w:r>
        <w:t xml:space="preserve"> Oh. (goes and answers the door and there is this </w:t>
      </w:r>
      <w:r>
        <w:rPr>
          <w:b/>
        </w:rPr>
        <w:t>huge</w:t>
      </w:r>
      <w:r>
        <w:t xml:space="preserve"> black delievery guy.</w:t>
      </w:r>
      <w:r>
        <w:t xml:space="preserve">) </w:t>
      </w:r>
    </w:p>
    <w:p w:rsidR="00000000" w:rsidRDefault="007933C1">
      <w:r>
        <w:rPr>
          <w:b/>
        </w:rPr>
        <w:t>Guy:</w:t>
      </w:r>
      <w:r>
        <w:t xml:space="preserve"> Dom da-da dom! Here ye! Here ye! Delivery from the Mattress King. (to Phoebe) You Miss Geller?</w:t>
      </w:r>
    </w:p>
    <w:p w:rsidR="00000000" w:rsidRDefault="007933C1">
      <w:r>
        <w:t>Phoebe: Okay.</w:t>
      </w:r>
    </w:p>
    <w:p w:rsidR="00000000" w:rsidRDefault="007933C1">
      <w:r>
        <w:rPr>
          <w:b/>
        </w:rPr>
        <w:t>Guy:</w:t>
      </w:r>
      <w:r>
        <w:t xml:space="preserve"> Sign here. (hands her a clipboard) </w:t>
      </w:r>
    </w:p>
    <w:p w:rsidR="00000000" w:rsidRDefault="007933C1">
      <w:r>
        <w:rPr>
          <w:b/>
        </w:rPr>
        <w:t>Phoebe:</w:t>
      </w:r>
      <w:r>
        <w:t xml:space="preserve"> Oh, do I have a middle name. All right Monica Velula Geller. It's that bedroom there. (poi</w:t>
      </w:r>
      <w:r>
        <w:t xml:space="preserve">nts to Monica's room) </w:t>
      </w:r>
    </w:p>
    <w:p w:rsidR="00000000" w:rsidRDefault="007933C1">
      <w:r>
        <w:rPr>
          <w:b/>
        </w:rPr>
        <w:t>Joey:</w:t>
      </w:r>
      <w:r>
        <w:t xml:space="preserve"> Hey, Monica bought a bed from the Mattress King?</w:t>
      </w:r>
    </w:p>
    <w:p w:rsidR="00000000" w:rsidRDefault="007933C1">
      <w:r>
        <w:rPr>
          <w:b/>
        </w:rPr>
        <w:t>Phoebe:</w:t>
      </w:r>
      <w:r>
        <w:t xml:space="preserve"> Yeah, so please, please, please, don't say anything to Chandler.</w:t>
      </w:r>
    </w:p>
    <w:p w:rsidR="00000000" w:rsidRDefault="007933C1">
      <w:r>
        <w:rPr>
          <w:b/>
        </w:rPr>
        <w:t>Joey:</w:t>
      </w:r>
      <w:r>
        <w:t xml:space="preserve"> You want me to lie to Chandler?</w:t>
      </w:r>
    </w:p>
    <w:p w:rsidR="00000000" w:rsidRDefault="007933C1">
      <w:r>
        <w:rPr>
          <w:b/>
        </w:rPr>
        <w:t>Phoebe:</w:t>
      </w:r>
      <w:r>
        <w:t xml:space="preserve"> Is that a problem?</w:t>
      </w:r>
    </w:p>
    <w:p w:rsidR="00000000" w:rsidRDefault="007933C1">
      <w:r>
        <w:t>Joey: No.</w:t>
      </w:r>
    </w:p>
    <w:p w:rsidR="00000000" w:rsidRDefault="007933C1">
      <w:r>
        <w:rPr>
          <w:b/>
        </w:rPr>
        <w:t>Phoebe:</w:t>
      </w:r>
      <w:r>
        <w:t xml:space="preserve"> Oh, hey, hey Nick the </w:t>
      </w:r>
      <w:r>
        <w:t xml:space="preserve">boxer let's see what you got. All right ya, put 'em up. Come on. (they start shadow boxing) </w:t>
      </w:r>
    </w:p>
    <w:p w:rsidR="00000000" w:rsidRDefault="007933C1">
      <w:r>
        <w:rPr>
          <w:b/>
        </w:rPr>
        <w:t>Joey:</w:t>
      </w:r>
      <w:r>
        <w:t xml:space="preserve"> Hey, you're ah, pretty good at this.</w:t>
      </w:r>
    </w:p>
    <w:p w:rsidR="00000000" w:rsidRDefault="007933C1">
      <w:r>
        <w:rPr>
          <w:b/>
        </w:rPr>
        <w:t>Phoebe:</w:t>
      </w:r>
      <w:r>
        <w:t xml:space="preserve"> Yeah, well I had to learn, I was staying at the Y and some off the young men weren't acting Christian enough.</w:t>
      </w:r>
    </w:p>
    <w:p w:rsidR="00000000" w:rsidRDefault="007933C1">
      <w:r>
        <w:rPr>
          <w:b/>
        </w:rPr>
        <w:t>Jo</w:t>
      </w:r>
      <w:r>
        <w:rPr>
          <w:b/>
        </w:rPr>
        <w:t>ey:</w:t>
      </w:r>
      <w:r>
        <w:t xml:space="preserve"> Ahh!</w:t>
      </w:r>
    </w:p>
    <w:p w:rsidR="00000000" w:rsidRDefault="007933C1">
      <w:r>
        <w:t xml:space="preserve">(Joey throws a punch and just lightly taps her on the shoulder, Phoebe counters with a jab to the nose.) </w:t>
      </w:r>
    </w:p>
    <w:p w:rsidR="00000000" w:rsidRDefault="007933C1">
      <w:r>
        <w:rPr>
          <w:b/>
        </w:rPr>
        <w:t>Joey:</w:t>
      </w:r>
      <w:r>
        <w:t xml:space="preserve"> Hey now!</w:t>
      </w:r>
    </w:p>
    <w:p w:rsidR="00000000" w:rsidRDefault="007933C1">
      <w:r>
        <w:t xml:space="preserve">(Phoebe throws another jab, and lands it on Joey's nose, causing it to bleed.) </w:t>
      </w:r>
    </w:p>
    <w:p w:rsidR="00000000" w:rsidRDefault="007933C1">
      <w:r>
        <w:rPr>
          <w:b/>
        </w:rPr>
        <w:t>Joey:</w:t>
      </w:r>
      <w:r>
        <w:t xml:space="preserve"> Hey!!! Oww!! And I'm bleeding.</w:t>
      </w:r>
    </w:p>
    <w:p w:rsidR="00000000" w:rsidRDefault="007933C1">
      <w:r>
        <w:rPr>
          <w:b/>
        </w:rPr>
        <w:t>Phoebe:</w:t>
      </w:r>
      <w:r>
        <w:t xml:space="preserve"> O</w:t>
      </w:r>
      <w:r>
        <w:t>h! Oh! Oh!</w:t>
      </w:r>
    </w:p>
    <w:p w:rsidR="00000000" w:rsidRDefault="007933C1">
      <w:r>
        <w:rPr>
          <w:b/>
        </w:rPr>
        <w:t>Joey:</w:t>
      </w:r>
      <w:r>
        <w:t xml:space="preserve"> Okay, great.</w:t>
      </w:r>
    </w:p>
    <w:p w:rsidR="00000000" w:rsidRDefault="007933C1">
      <w:r>
        <w:rPr>
          <w:b/>
        </w:rPr>
        <w:t>Phoebe:</w:t>
      </w:r>
      <w:r>
        <w:t xml:space="preserve"> Wow! And I'm a vegetarian! All right, all right, well I'm sorry, we'll put some ice on it. </w:t>
      </w:r>
    </w:p>
    <w:p w:rsidR="00000000" w:rsidRDefault="007933C1">
      <w:r>
        <w:rPr>
          <w:b/>
        </w:rPr>
        <w:t>Joey:</w:t>
      </w:r>
      <w:r>
        <w:t xml:space="preserve"> Okay.</w:t>
      </w:r>
    </w:p>
    <w:p w:rsidR="00000000" w:rsidRDefault="007933C1">
      <w:r>
        <w:rPr>
          <w:b/>
        </w:rPr>
        <w:t>Phoebe:</w:t>
      </w:r>
      <w:r>
        <w:t xml:space="preserve"> 'Kay, put your head back.</w:t>
      </w:r>
    </w:p>
    <w:p w:rsidR="00000000" w:rsidRDefault="007933C1">
      <w:r>
        <w:rPr>
          <w:b/>
        </w:rPr>
        <w:t>Joey:</w:t>
      </w:r>
      <w:r>
        <w:t xml:space="preserve"> All right. I can't see.</w:t>
      </w:r>
    </w:p>
    <w:p w:rsidR="00000000" w:rsidRDefault="007933C1">
      <w:r>
        <w:rPr>
          <w:b/>
        </w:rPr>
        <w:t>Phoebe:</w:t>
      </w:r>
      <w:r>
        <w:t xml:space="preserve"> All right, I have ya. Oh God.</w:t>
      </w:r>
    </w:p>
    <w:p w:rsidR="00000000" w:rsidRDefault="007933C1">
      <w:r>
        <w:rPr>
          <w:b/>
        </w:rPr>
        <w:t>Guy:</w:t>
      </w:r>
      <w:r>
        <w:t xml:space="preserve"> Which b</w:t>
      </w:r>
      <w:r>
        <w:t>edroom do ya want it in Miss Geller?</w:t>
      </w:r>
    </w:p>
    <w:p w:rsidR="00000000" w:rsidRDefault="007933C1">
      <w:r>
        <w:rPr>
          <w:b/>
        </w:rPr>
        <w:t>Phoebe:</w:t>
      </w:r>
      <w:r>
        <w:t xml:space="preserve"> Oh, it's the compulsively neat one by the window, okay.</w:t>
      </w:r>
    </w:p>
    <w:p w:rsidR="00000000" w:rsidRDefault="007933C1">
      <w:r>
        <w:rPr>
          <w:b/>
        </w:rPr>
        <w:t>Guy:</w:t>
      </w:r>
      <w:r>
        <w:t xml:space="preserve"> Gotcha. (he and his helper walk in carrying the racecar bed.) </w:t>
      </w:r>
    </w:p>
    <w:p w:rsidR="00000000" w:rsidRDefault="007933C1">
      <w:r>
        <w:t>[Scene: Restaurant, Rachel and Ross and Dr. Green are having dinner.]</w:t>
      </w:r>
    </w:p>
    <w:p w:rsidR="00000000" w:rsidRDefault="007933C1">
      <w:r>
        <w:rPr>
          <w:b/>
        </w:rPr>
        <w:t>Rachel:</w:t>
      </w:r>
      <w:r>
        <w:t xml:space="preserve"> Hi Daddy!</w:t>
      </w:r>
    </w:p>
    <w:p w:rsidR="00000000" w:rsidRDefault="007933C1">
      <w:r>
        <w:rPr>
          <w:b/>
        </w:rPr>
        <w:t>Dr. Green:</w:t>
      </w:r>
      <w:r>
        <w:t xml:space="preserve"> This where they put it? What, there no table available in the kitchen! Hello, baby.</w:t>
      </w:r>
    </w:p>
    <w:p w:rsidR="00000000" w:rsidRDefault="007933C1">
      <w:r>
        <w:rPr>
          <w:b/>
        </w:rPr>
        <w:t>Rachel:</w:t>
      </w:r>
      <w:r>
        <w:t xml:space="preserve"> You remember Ross.</w:t>
      </w:r>
    </w:p>
    <w:p w:rsidR="00000000" w:rsidRDefault="007933C1">
      <w:r>
        <w:t>Dr. Green: Um-hmm.</w:t>
      </w:r>
    </w:p>
    <w:p w:rsidR="00000000" w:rsidRDefault="007933C1">
      <w:r>
        <w:rPr>
          <w:b/>
        </w:rPr>
        <w:t>Ross:</w:t>
      </w:r>
      <w:r>
        <w:t xml:space="preserve"> Nice to see you again Dr. Green. </w:t>
      </w:r>
    </w:p>
    <w:p w:rsidR="00000000" w:rsidRDefault="007933C1">
      <w:r>
        <w:rPr>
          <w:b/>
        </w:rPr>
        <w:t>Dr. Green:</w:t>
      </w:r>
      <w:r>
        <w:t xml:space="preserve"> So! (they both try to sit next to Rachel but Dr. Green is succe</w:t>
      </w:r>
      <w:r>
        <w:t>ssful.) (to Ross) How's the library?</w:t>
      </w:r>
    </w:p>
    <w:p w:rsidR="00000000" w:rsidRDefault="007933C1">
      <w:r>
        <w:rPr>
          <w:b/>
        </w:rPr>
        <w:t>Ross:</w:t>
      </w:r>
      <w:r>
        <w:t xml:space="preserve"> Ugh, museum.</w:t>
      </w:r>
    </w:p>
    <w:p w:rsidR="00000000" w:rsidRDefault="007933C1">
      <w:r>
        <w:rPr>
          <w:b/>
        </w:rPr>
        <w:t>Dr. Green:</w:t>
      </w:r>
      <w:r>
        <w:t xml:space="preserve"> What happened to the library?</w:t>
      </w:r>
    </w:p>
    <w:p w:rsidR="00000000" w:rsidRDefault="007933C1">
      <w:r>
        <w:rPr>
          <w:b/>
        </w:rPr>
        <w:t>Ross:</w:t>
      </w:r>
      <w:r>
        <w:t xml:space="preserve"> There never was a library. I mean there are libraries, its just that I ah, I never worked at one.</w:t>
      </w:r>
    </w:p>
    <w:p w:rsidR="00000000" w:rsidRDefault="007933C1">
      <w:r>
        <w:rPr>
          <w:b/>
        </w:rPr>
        <w:t>Dr. Green:</w:t>
      </w:r>
      <w:r>
        <w:t xml:space="preserve"> You know what's really good here, the lobste</w:t>
      </w:r>
      <w:r>
        <w:t>r. What do you say shall I just order three.</w:t>
      </w:r>
    </w:p>
    <w:p w:rsidR="00000000" w:rsidRDefault="007933C1">
      <w:r>
        <w:rPr>
          <w:b/>
        </w:rPr>
        <w:t>Ross:</w:t>
      </w:r>
      <w:r>
        <w:t xml:space="preserve"> Yeah, if you're really hungry. (Dr. Green stares at him) It was a joke, I made a joke.</w:t>
      </w:r>
    </w:p>
    <w:p w:rsidR="00000000" w:rsidRDefault="007933C1">
      <w:r>
        <w:rPr>
          <w:b/>
        </w:rPr>
        <w:t>Rachel:</w:t>
      </w:r>
      <w:r>
        <w:t xml:space="preserve"> Yeah, actually Daddy Ross is allergic to lobster.</w:t>
      </w:r>
    </w:p>
    <w:p w:rsidR="00000000" w:rsidRDefault="007933C1">
      <w:r>
        <w:rPr>
          <w:b/>
        </w:rPr>
        <w:t>Dr. Green:</w:t>
      </w:r>
      <w:r>
        <w:t xml:space="preserve"> What kind of person is allergic to lobster? I gue</w:t>
      </w:r>
      <w:r>
        <w:t>ss the kind of person that works at a library.</w:t>
      </w:r>
    </w:p>
    <w:p w:rsidR="00000000" w:rsidRDefault="007933C1">
      <w:r>
        <w:rPr>
          <w:b/>
        </w:rPr>
        <w:t>Ross:</w:t>
      </w:r>
      <w:r>
        <w:t xml:space="preserve"> It's not a library...</w:t>
      </w:r>
    </w:p>
    <w:p w:rsidR="00000000" w:rsidRDefault="007933C1">
      <w:r>
        <w:rPr>
          <w:b/>
        </w:rPr>
        <w:t>Dr. Green:</w:t>
      </w:r>
      <w:r>
        <w:t xml:space="preserve"> (interrupting him) I know!! It's a museum! What, you're the only one around here who can make a joke! At least mine was funny. Ah, waiter, we will have two lobsters and a</w:t>
      </w:r>
      <w:r>
        <w:t xml:space="preserve"> menu. (nods at Ross, and mouths I don't know to the waiter.) </w:t>
      </w:r>
    </w:p>
    <w:p w:rsidR="00000000" w:rsidRDefault="007933C1">
      <w:r>
        <w:t>[Scene: After dinner.]</w:t>
      </w:r>
    </w:p>
    <w:p w:rsidR="00000000" w:rsidRDefault="007933C1">
      <w:r>
        <w:rPr>
          <w:b/>
        </w:rPr>
        <w:t>Ross:</w:t>
      </w:r>
      <w:r>
        <w:t xml:space="preserve"> So, Dr. Green, how's the old boat.</w:t>
      </w:r>
    </w:p>
    <w:p w:rsidR="00000000" w:rsidRDefault="007933C1">
      <w:r>
        <w:rPr>
          <w:b/>
        </w:rPr>
        <w:t>Dr. Green:</w:t>
      </w:r>
      <w:r>
        <w:t xml:space="preserve"> They found rust. You know what rust does to a boat?</w:t>
      </w:r>
    </w:p>
    <w:p w:rsidR="00000000" w:rsidRDefault="007933C1">
      <w:r>
        <w:rPr>
          <w:b/>
        </w:rPr>
        <w:t>Ross:</w:t>
      </w:r>
      <w:r>
        <w:t xml:space="preserve"> It gives it a nice antiquey look.</w:t>
      </w:r>
    </w:p>
    <w:p w:rsidR="00000000" w:rsidRDefault="007933C1">
      <w:r>
        <w:rPr>
          <w:b/>
        </w:rPr>
        <w:t>Dr. Green:</w:t>
      </w:r>
      <w:r>
        <w:t xml:space="preserve"> (he stares at R</w:t>
      </w:r>
      <w:r>
        <w:t>oss) Rust, is boat cancer, Ross.</w:t>
      </w:r>
    </w:p>
    <w:p w:rsidR="00000000" w:rsidRDefault="007933C1">
      <w:r>
        <w:rPr>
          <w:b/>
        </w:rPr>
        <w:t>Ross:</w:t>
      </w:r>
      <w:r>
        <w:t xml:space="preserve"> Wow. I'm sorry, when I was a kid I lost a bike to that. (Rachel giggles at that) </w:t>
      </w:r>
    </w:p>
    <w:p w:rsidR="00000000" w:rsidRDefault="007933C1">
      <w:r>
        <w:rPr>
          <w:b/>
        </w:rPr>
        <w:t>Dr. Green:</w:t>
      </w:r>
      <w:r>
        <w:t xml:space="preserve"> Excuse me for a moment, will you please, I want to say good night to the Levines, before we go.</w:t>
      </w:r>
    </w:p>
    <w:p w:rsidR="00000000" w:rsidRDefault="007933C1">
      <w:r>
        <w:t>Rachel: Okay.</w:t>
      </w:r>
    </w:p>
    <w:p w:rsidR="00000000" w:rsidRDefault="007933C1">
      <w:r>
        <w:rPr>
          <w:b/>
        </w:rPr>
        <w:t>Ross:</w:t>
      </w:r>
      <w:r>
        <w:t xml:space="preserve"> Okay! (p</w:t>
      </w:r>
      <w:r>
        <w:t xml:space="preserve">icks up a knife and pretends to stab his heart.) </w:t>
      </w:r>
    </w:p>
    <w:p w:rsidR="00000000" w:rsidRDefault="007933C1">
      <w:r>
        <w:rPr>
          <w:b/>
        </w:rPr>
        <w:t>Rachel:</w:t>
      </w:r>
      <w:r>
        <w:t xml:space="preserve"> Aw honey stop! It's not that bad.</w:t>
      </w:r>
    </w:p>
    <w:p w:rsidR="00000000" w:rsidRDefault="007933C1">
      <w:r>
        <w:rPr>
          <w:b/>
        </w:rPr>
        <w:t>Ross:</w:t>
      </w:r>
      <w:r>
        <w:t xml:space="preserve"> Yeah. (sees the bill) Op! Uh-oh! I think your Dad must've added wrong. He only tipped like four percent.</w:t>
      </w:r>
    </w:p>
    <w:p w:rsidR="00000000" w:rsidRDefault="007933C1">
      <w:r>
        <w:rPr>
          <w:b/>
        </w:rPr>
        <w:t>Rachel:</w:t>
      </w:r>
      <w:r>
        <w:t xml:space="preserve"> Yeah. That's Daddy.</w:t>
      </w:r>
    </w:p>
    <w:p w:rsidR="00000000" w:rsidRDefault="007933C1">
      <w:r>
        <w:rPr>
          <w:b/>
        </w:rPr>
        <w:t>Ross:</w:t>
      </w:r>
      <w:r>
        <w:t xml:space="preserve"> That's Daddy?! But </w:t>
      </w:r>
      <w:r>
        <w:t>doesn't it bother you? You're a waitress.</w:t>
      </w:r>
    </w:p>
    <w:p w:rsidR="00000000" w:rsidRDefault="007933C1">
      <w:r>
        <w:rPr>
          <w:b/>
        </w:rPr>
        <w:t>Rachel:</w:t>
      </w:r>
      <w:r>
        <w:t xml:space="preserve"> Yes, it bothers me Ross, but y'know if he was a regular at the coffee house, I'd be serving him sneezers.</w:t>
      </w:r>
    </w:p>
    <w:p w:rsidR="00000000" w:rsidRDefault="007933C1">
      <w:r>
        <w:t>Ross: So?</w:t>
      </w:r>
    </w:p>
    <w:p w:rsidR="00000000" w:rsidRDefault="007933C1">
      <w:r>
        <w:rPr>
          <w:b/>
        </w:rPr>
        <w:t>Rachel:</w:t>
      </w:r>
      <w:r>
        <w:t xml:space="preserve"> So. Ross, I've bugged him about this a million times, he's not gonna change.</w:t>
      </w:r>
    </w:p>
    <w:p w:rsidR="00000000" w:rsidRDefault="007933C1">
      <w:r>
        <w:rPr>
          <w:b/>
        </w:rPr>
        <w:t>Ross:</w:t>
      </w:r>
      <w:r>
        <w:t xml:space="preserve"> You really serve people sneezers?</w:t>
      </w:r>
    </w:p>
    <w:p w:rsidR="00000000" w:rsidRDefault="007933C1">
      <w:r>
        <w:rPr>
          <w:b/>
        </w:rPr>
        <w:t>Rachel:</w:t>
      </w:r>
      <w:r>
        <w:t xml:space="preserve"> Well um, </w:t>
      </w:r>
      <w:r>
        <w:rPr>
          <w:b/>
        </w:rPr>
        <w:t>I</w:t>
      </w:r>
      <w:r>
        <w:t xml:space="preserve"> don't.</w:t>
      </w:r>
    </w:p>
    <w:p w:rsidR="00000000" w:rsidRDefault="007933C1">
      <w:r>
        <w:rPr>
          <w:b/>
        </w:rPr>
        <w:t>Dr Green:</w:t>
      </w:r>
      <w:r>
        <w:t xml:space="preserve"> You kids ready?</w:t>
      </w:r>
    </w:p>
    <w:p w:rsidR="00000000" w:rsidRDefault="007933C1">
      <w:r>
        <w:rPr>
          <w:b/>
        </w:rPr>
        <w:t>Ross:</w:t>
      </w:r>
      <w:r>
        <w:t xml:space="preserve"> Thanks again, Dr. Green.</w:t>
      </w:r>
    </w:p>
    <w:p w:rsidR="00000000" w:rsidRDefault="007933C1">
      <w:r>
        <w:rPr>
          <w:b/>
        </w:rPr>
        <w:t>Dr. Green:</w:t>
      </w:r>
      <w:r>
        <w:t xml:space="preserve"> All right.</w:t>
      </w:r>
    </w:p>
    <w:p w:rsidR="00000000" w:rsidRDefault="007933C1">
      <w:r>
        <w:t xml:space="preserve">(Ross takes a twenty and slips it underneath the bill when Dr. Green isn't looking.) </w:t>
      </w:r>
    </w:p>
    <w:p w:rsidR="00000000" w:rsidRDefault="007933C1">
      <w:r>
        <w:rPr>
          <w:b/>
        </w:rPr>
        <w:t>Dr. Green:</w:t>
      </w:r>
      <w:r>
        <w:t xml:space="preserve"> Oh, wait, wait, wai</w:t>
      </w:r>
      <w:r>
        <w:t>t, wait, I think I forgot my receipt.</w:t>
      </w:r>
    </w:p>
    <w:p w:rsidR="00000000" w:rsidRDefault="007933C1">
      <w:r>
        <w:rPr>
          <w:b/>
        </w:rPr>
        <w:t>Ross:</w:t>
      </w:r>
      <w:r>
        <w:t xml:space="preserve"> Oh, ah, you don't need that.</w:t>
      </w:r>
    </w:p>
    <w:p w:rsidR="00000000" w:rsidRDefault="007933C1">
      <w:r>
        <w:t>Dr. Green: Why not?</w:t>
      </w:r>
    </w:p>
    <w:p w:rsidR="00000000" w:rsidRDefault="007933C1">
      <w:r>
        <w:rPr>
          <w:b/>
        </w:rPr>
        <w:t>Ross:</w:t>
      </w:r>
      <w:r>
        <w:t xml:space="preserve"> The carbon, it's messy, I mean it gets on your fingers and causes, the, the ah, night blindness.</w:t>
      </w:r>
    </w:p>
    <w:p w:rsidR="00000000" w:rsidRDefault="007933C1">
      <w:r>
        <w:rPr>
          <w:b/>
        </w:rPr>
        <w:t>Dr. Green:</w:t>
      </w:r>
      <w:r>
        <w:t xml:space="preserve"> (gets his receipt and notices the twenty) What is</w:t>
      </w:r>
      <w:r>
        <w:t xml:space="preserve"> this? Who put a twenty down here? Huh?</w:t>
      </w:r>
    </w:p>
    <w:p w:rsidR="00000000" w:rsidRDefault="007933C1">
      <w:r>
        <w:rPr>
          <w:b/>
        </w:rPr>
        <w:t>Ross:</w:t>
      </w:r>
      <w:r>
        <w:t xml:space="preserve"> Oh, yeah, that would be me, um, I have, I have a problem I-I tip way too much, way, way, too much, it's a sickness really.</w:t>
      </w:r>
    </w:p>
    <w:p w:rsidR="00000000" w:rsidRDefault="007933C1">
      <w:r>
        <w:rPr>
          <w:b/>
        </w:rPr>
        <w:t>Rachel:</w:t>
      </w:r>
      <w:r>
        <w:t xml:space="preserve"> Yeah it is, it is. (to Ross) We really, really have to do something about that.</w:t>
      </w:r>
    </w:p>
    <w:p w:rsidR="00000000" w:rsidRDefault="007933C1">
      <w:r>
        <w:rPr>
          <w:b/>
        </w:rPr>
        <w:t>Ross:</w:t>
      </w:r>
      <w:r>
        <w:t xml:space="preserve"> I know.</w:t>
      </w:r>
    </w:p>
    <w:p w:rsidR="00000000" w:rsidRDefault="007933C1">
      <w:r>
        <w:rPr>
          <w:b/>
        </w:rPr>
        <w:t>Dr. Green:</w:t>
      </w:r>
      <w:r>
        <w:t xml:space="preserve"> Excuse me, you think I'm cheap?</w:t>
      </w:r>
    </w:p>
    <w:p w:rsidR="00000000" w:rsidRDefault="007933C1">
      <w:r>
        <w:rPr>
          <w:b/>
        </w:rPr>
        <w:t>Rachel:</w:t>
      </w:r>
      <w:r>
        <w:t xml:space="preserve"> Oh Daddy, no he didn't mean anything by that, he really didn't.</w:t>
      </w:r>
    </w:p>
    <w:p w:rsidR="00000000" w:rsidRDefault="007933C1">
      <w:r>
        <w:rPr>
          <w:b/>
        </w:rPr>
        <w:t>Ross:</w:t>
      </w:r>
      <w:r>
        <w:t xml:space="preserve"> Nothing I do means anything, really.</w:t>
      </w:r>
    </w:p>
    <w:p w:rsidR="00000000" w:rsidRDefault="007933C1">
      <w:r>
        <w:rPr>
          <w:b/>
        </w:rPr>
        <w:t>Dr. Green:</w:t>
      </w:r>
      <w:r>
        <w:t xml:space="preserve"> This is nice. I pay two hundred dollars for dinner, you put down twenty,</w:t>
      </w:r>
      <w:r>
        <w:t xml:space="preserve"> and you come out looking like Mr. Big Shot. You really want to be Mr. Big Shot? Here, I'll tell you what, you pay the whole bill, Mr. Big Shot, all right. (rips up the bill, and throws it at Ross, then leaves) </w:t>
      </w:r>
    </w:p>
    <w:p w:rsidR="00000000" w:rsidRDefault="007933C1">
      <w:r>
        <w:rPr>
          <w:b/>
        </w:rPr>
        <w:t>Ross:</w:t>
      </w:r>
      <w:r>
        <w:t xml:space="preserve"> Well Mr. Big Shot is better than 'weth</w:t>
      </w:r>
      <w:r>
        <w:t>ead'.</w:t>
      </w:r>
    </w:p>
    <w:p w:rsidR="00000000" w:rsidRDefault="007933C1">
      <w:r>
        <w:t>[Scene: Classroom, Joey is lecturing on facial expressions.]</w:t>
      </w:r>
    </w:p>
    <w:p w:rsidR="00000000" w:rsidRDefault="007933C1">
      <w:r>
        <w:rPr>
          <w:b/>
        </w:rPr>
        <w:t>Joey:</w:t>
      </w:r>
      <w:r>
        <w:t xml:space="preserve"> Okay, some tricks of the trade. Now, I've never been able to cry as an actor, so if I'm in a scene where I have to cry, I cut a hole in my pocket, take a pair of tweezers, and just st</w:t>
      </w:r>
      <w:r>
        <w:t>art pulling. Or ah, or, let's say I wanna convey that I've just done something evil. That would be the basic 'I have a fishhook in my eyebrow and I like it' (Does it by raising one eyebrow, and showing off the pretend fishhook.) Okay, let's say I've just g</w:t>
      </w:r>
      <w:r>
        <w:t>otten bad news, well all I do there is try and divide 232 by 13. (looks all confused) And that's how it's done. Great soap opera acting tonight everybody, class dismissed.</w:t>
      </w:r>
    </w:p>
    <w:p w:rsidR="00000000" w:rsidRDefault="007933C1">
      <w:r>
        <w:rPr>
          <w:b/>
        </w:rPr>
        <w:t>Student:</w:t>
      </w:r>
      <w:r>
        <w:t xml:space="preserve"> Hey, Mr. Trib.</w:t>
      </w:r>
    </w:p>
    <w:p w:rsidR="00000000" w:rsidRDefault="007933C1">
      <w:r>
        <w:rPr>
          <w:b/>
        </w:rPr>
        <w:t>Joey:</w:t>
      </w:r>
      <w:r>
        <w:t xml:space="preserve"> Hey-hey.</w:t>
      </w:r>
    </w:p>
    <w:p w:rsidR="00000000" w:rsidRDefault="007933C1">
      <w:r>
        <w:rPr>
          <w:b/>
        </w:rPr>
        <w:t>Student:</w:t>
      </w:r>
      <w:r>
        <w:t xml:space="preserve"> Guess what, I got an audition!</w:t>
      </w:r>
    </w:p>
    <w:p w:rsidR="00000000" w:rsidRDefault="007933C1">
      <w:r>
        <w:rPr>
          <w:b/>
        </w:rPr>
        <w:t>Joey:</w:t>
      </w:r>
      <w:r>
        <w:t xml:space="preserve"> Awww, one of my students got an audition. I'm so proud.</w:t>
      </w:r>
    </w:p>
    <w:p w:rsidR="00000000" w:rsidRDefault="007933C1">
      <w:r>
        <w:rPr>
          <w:b/>
        </w:rPr>
        <w:t>Student:</w:t>
      </w:r>
      <w:r>
        <w:t xml:space="preserve"> I was wondering if you would consider coaching me for it?</w:t>
      </w:r>
    </w:p>
    <w:p w:rsidR="00000000" w:rsidRDefault="007933C1">
      <w:r>
        <w:rPr>
          <w:b/>
        </w:rPr>
        <w:t>Joey:</w:t>
      </w:r>
      <w:r>
        <w:t xml:space="preserve"> You bet! What's the part?</w:t>
      </w:r>
    </w:p>
    <w:p w:rsidR="00000000" w:rsidRDefault="007933C1">
      <w:r>
        <w:rPr>
          <w:b/>
        </w:rPr>
        <w:t>Student:</w:t>
      </w:r>
      <w:r>
        <w:t xml:space="preserve"> Oh it's great, it's a role on </w:t>
      </w:r>
      <w:r>
        <w:rPr>
          <w:i/>
        </w:rPr>
        <w:t>All My Children</w:t>
      </w:r>
      <w:r>
        <w:t>, Nick the boxer.</w:t>
      </w:r>
    </w:p>
    <w:p w:rsidR="00000000" w:rsidRDefault="007933C1">
      <w:r>
        <w:t xml:space="preserve">(Joey does the '232 divided </w:t>
      </w:r>
      <w:r>
        <w:t xml:space="preserve">by 13 bad news' look.) </w:t>
      </w:r>
    </w:p>
    <w:p w:rsidR="00000000" w:rsidRDefault="007933C1">
      <w:r>
        <w:t>Commercial Break</w:t>
      </w:r>
    </w:p>
    <w:p w:rsidR="00000000" w:rsidRDefault="007933C1">
      <w:r>
        <w:t>[Scene: Hallway, Ross and Rachel are returning from dinner.]</w:t>
      </w:r>
    </w:p>
    <w:p w:rsidR="00000000" w:rsidRDefault="007933C1">
      <w:r>
        <w:rPr>
          <w:b/>
        </w:rPr>
        <w:t>Rachel:</w:t>
      </w:r>
      <w:r>
        <w:t xml:space="preserve"> You had to do it, didn't you? You couldn't just leave it alone.</w:t>
      </w:r>
    </w:p>
    <w:p w:rsidR="00000000" w:rsidRDefault="007933C1">
      <w:r>
        <w:rPr>
          <w:b/>
        </w:rPr>
        <w:t>Ross:</w:t>
      </w:r>
      <w:r>
        <w:t xml:space="preserve"> Four percent. Okay. I tip more than that when there's a bug in my food.</w:t>
      </w:r>
    </w:p>
    <w:p w:rsidR="00000000" w:rsidRDefault="007933C1">
      <w:r>
        <w:rPr>
          <w:b/>
        </w:rPr>
        <w:t>Rach</w:t>
      </w:r>
      <w:r>
        <w:rPr>
          <w:b/>
        </w:rPr>
        <w:t>el:</w:t>
      </w:r>
      <w:r>
        <w:t xml:space="preserve"> Ross, tonight was about the two of you getting along. (Ross groans and rubs his neck) Oh, would you just see my chiropractor, already.</w:t>
      </w:r>
    </w:p>
    <w:p w:rsidR="00000000" w:rsidRDefault="007933C1">
      <w:r>
        <w:rPr>
          <w:b/>
        </w:rPr>
        <w:t>Ross:</w:t>
      </w:r>
      <w:r>
        <w:t xml:space="preserve"> Yeah, I'm gonna go to a doctor who went to school in a mini-mall.</w:t>
      </w:r>
    </w:p>
    <w:p w:rsidR="00000000" w:rsidRDefault="007933C1">
      <w:r>
        <w:t>(they go into Monica and Rachel's, and see Ph</w:t>
      </w:r>
      <w:r>
        <w:t xml:space="preserve">oebe hopping around.) </w:t>
      </w:r>
    </w:p>
    <w:p w:rsidR="00000000" w:rsidRDefault="007933C1">
      <w:r>
        <w:rPr>
          <w:b/>
        </w:rPr>
        <w:t>Ross:</w:t>
      </w:r>
      <w:r>
        <w:t xml:space="preserve"> Hey Pheebs, what are you doing?</w:t>
      </w:r>
    </w:p>
    <w:p w:rsidR="00000000" w:rsidRDefault="007933C1">
      <w:r>
        <w:rPr>
          <w:b/>
        </w:rPr>
        <w:t>Phoebe:</w:t>
      </w:r>
      <w:r>
        <w:t xml:space="preserve"> I'm, I'm freaking out! Monica kinda trusted me with something and she shouldn't have! All right, I haven't lived here in a while, so I have to ask you something. Does Monica still turn on</w:t>
      </w:r>
      <w:r>
        <w:t xml:space="preserve"> the lights in her bedroom?</w:t>
      </w:r>
    </w:p>
    <w:p w:rsidR="00000000" w:rsidRDefault="007933C1">
      <w:r>
        <w:rPr>
          <w:b/>
        </w:rPr>
        <w:t>Rachel:</w:t>
      </w:r>
      <w:r>
        <w:t xml:space="preserve"> Um. yeah.</w:t>
      </w:r>
    </w:p>
    <w:p w:rsidR="00000000" w:rsidRDefault="007933C1">
      <w:r>
        <w:rPr>
          <w:b/>
        </w:rPr>
        <w:t>Phoebe:</w:t>
      </w:r>
      <w:r>
        <w:t xml:space="preserve"> I am </w:t>
      </w:r>
      <w:r>
        <w:rPr>
          <w:b/>
        </w:rPr>
        <w:t>soo</w:t>
      </w:r>
      <w:r>
        <w:t xml:space="preserve"> dead. (goes to Monica's room) </w:t>
      </w:r>
    </w:p>
    <w:p w:rsidR="00000000" w:rsidRDefault="007933C1">
      <w:r>
        <w:rPr>
          <w:b/>
        </w:rPr>
        <w:t>Rachel:</w:t>
      </w:r>
      <w:r>
        <w:t xml:space="preserve"> All right, look, here's the bottom line Ross, this is fixable, if we act fast, okay. So, I'll invite him to brunch tomorrow and you can make nice.</w:t>
      </w:r>
    </w:p>
    <w:p w:rsidR="00000000" w:rsidRDefault="007933C1">
      <w:r>
        <w:rPr>
          <w:b/>
        </w:rPr>
        <w:t>Ross:</w:t>
      </w:r>
      <w:r>
        <w:t xml:space="preserve"> L</w:t>
      </w:r>
      <w:r>
        <w:t>ook, honey, I have tried to make nice, it doesn't work.</w:t>
      </w:r>
    </w:p>
    <w:p w:rsidR="00000000" w:rsidRDefault="007933C1">
      <w:r>
        <w:rPr>
          <w:b/>
        </w:rPr>
        <w:t>Rachel:</w:t>
      </w:r>
      <w:r>
        <w:t xml:space="preserve"> Okay, look, Ross, I realise that my Father is difficult, but that's why you have got to be the bigger man here.</w:t>
      </w:r>
    </w:p>
    <w:p w:rsidR="00000000" w:rsidRDefault="007933C1">
      <w:r>
        <w:rPr>
          <w:b/>
        </w:rPr>
        <w:t>Ross:</w:t>
      </w:r>
      <w:r>
        <w:t xml:space="preserve"> Look sweetie, I could be the bigger man, I could be the biggest man, I cou</w:t>
      </w:r>
      <w:r>
        <w:t>ld be a big, huge, giant man, and it still wouldn't make any difference, except that I could pick your Father up and say 'Like me! Like me tiny doctor!'</w:t>
      </w:r>
    </w:p>
    <w:p w:rsidR="00000000" w:rsidRDefault="007933C1">
      <w:r>
        <w:rPr>
          <w:b/>
        </w:rPr>
        <w:t>Rachel:</w:t>
      </w:r>
      <w:r>
        <w:t xml:space="preserve"> Okay, well can't you just try it one more time Ross? For me? For me?</w:t>
      </w:r>
    </w:p>
    <w:p w:rsidR="00000000" w:rsidRDefault="007933C1">
      <w:r>
        <w:rPr>
          <w:b/>
        </w:rPr>
        <w:t>Ross:</w:t>
      </w:r>
      <w:r>
        <w:t xml:space="preserve"> Rachel one brunch is</w:t>
      </w:r>
      <w:r>
        <w:t xml:space="preserve"> not gonna solve anything. You gotta face it, okay we're never gonna get along.</w:t>
      </w:r>
    </w:p>
    <w:p w:rsidR="00000000" w:rsidRDefault="007933C1">
      <w:r>
        <w:rPr>
          <w:b/>
        </w:rPr>
        <w:t>Rachel:</w:t>
      </w:r>
      <w:r>
        <w:t xml:space="preserve"> Okay, well you are just gonna have too, okay. Because I already got a Mother and a Father who cannot stay in the same room together, okay, I don't wanna have to have a </w:t>
      </w:r>
      <w:r>
        <w:t xml:space="preserve">separate room for you too!! (starts to cry) </w:t>
      </w:r>
    </w:p>
    <w:p w:rsidR="00000000" w:rsidRDefault="007933C1">
      <w:r>
        <w:rPr>
          <w:b/>
        </w:rPr>
        <w:t>Ross:</w:t>
      </w:r>
      <w:r>
        <w:t xml:space="preserve"> Okay, okay, okay. (hugs her) I'll get the bagels.</w:t>
      </w:r>
    </w:p>
    <w:p w:rsidR="00000000" w:rsidRDefault="007933C1">
      <w:r>
        <w:t>[Scene: Monica's bedroom, Phoebe is trying to hide the bed from Monica.]</w:t>
      </w:r>
    </w:p>
    <w:p w:rsidR="00000000" w:rsidRDefault="007933C1">
      <w:r>
        <w:rPr>
          <w:b/>
        </w:rPr>
        <w:t>Monica:</w:t>
      </w:r>
      <w:r>
        <w:t xml:space="preserve"> (sees the bed) What's this?</w:t>
      </w:r>
    </w:p>
    <w:p w:rsidR="00000000" w:rsidRDefault="007933C1">
      <w:r>
        <w:rPr>
          <w:b/>
        </w:rPr>
        <w:t>Phoebe:</w:t>
      </w:r>
      <w:r>
        <w:t xml:space="preserve"> Isn't it cool! Varoom! Varoom!</w:t>
      </w:r>
    </w:p>
    <w:p w:rsidR="00000000" w:rsidRDefault="007933C1">
      <w:r>
        <w:rPr>
          <w:b/>
        </w:rPr>
        <w:t>Monica:</w:t>
      </w:r>
      <w:r>
        <w:t xml:space="preserve"> This is not the bed I ordered!</w:t>
      </w:r>
    </w:p>
    <w:p w:rsidR="00000000" w:rsidRDefault="007933C1">
      <w:r>
        <w:rPr>
          <w:b/>
        </w:rPr>
        <w:t>Phoebe:</w:t>
      </w:r>
      <w:r>
        <w:t xml:space="preserve"> I know, you must've won like a contest or something! </w:t>
      </w:r>
    </w:p>
    <w:p w:rsidR="00000000" w:rsidRDefault="007933C1">
      <w:r>
        <w:t xml:space="preserve">(Phoebe starts to make a sound like a car accelerating) </w:t>
      </w:r>
    </w:p>
    <w:p w:rsidR="00000000" w:rsidRDefault="007933C1">
      <w:r>
        <w:rPr>
          <w:b/>
        </w:rPr>
        <w:t>Monica:</w:t>
      </w:r>
      <w:r>
        <w:t xml:space="preserve"> Phoebe!</w:t>
      </w:r>
    </w:p>
    <w:p w:rsidR="00000000" w:rsidRDefault="007933C1">
      <w:r>
        <w:t xml:space="preserve">(Phoebe makes a sound like a car screeching to a halt.) </w:t>
      </w:r>
    </w:p>
    <w:p w:rsidR="00000000" w:rsidRDefault="007933C1">
      <w:r>
        <w:rPr>
          <w:b/>
        </w:rPr>
        <w:t>Monica:</w:t>
      </w:r>
      <w:r>
        <w:t xml:space="preserve"> Why is this car in my be</w:t>
      </w:r>
      <w:r>
        <w:t>droom?</w:t>
      </w:r>
    </w:p>
    <w:p w:rsidR="00000000" w:rsidRDefault="007933C1">
      <w:r>
        <w:rPr>
          <w:b/>
        </w:rPr>
        <w:t>Phoebe:</w:t>
      </w:r>
      <w:r>
        <w:t xml:space="preserve"> I'm sorry, okay, I-I wasn't looking, and the store says that they won't take it back because you signed for it...</w:t>
      </w:r>
    </w:p>
    <w:p w:rsidR="00000000" w:rsidRDefault="007933C1">
      <w:r>
        <w:rPr>
          <w:b/>
        </w:rPr>
        <w:t>Monica:</w:t>
      </w:r>
      <w:r>
        <w:t xml:space="preserve"> When did I sign for it?</w:t>
      </w:r>
    </w:p>
    <w:p w:rsidR="00000000" w:rsidRDefault="007933C1">
      <w:r>
        <w:rPr>
          <w:b/>
        </w:rPr>
        <w:t>Phoebe:</w:t>
      </w:r>
      <w:r>
        <w:t xml:space="preserve"> When I was you! Y'know what, it's all Joey's fault, 'cause he left his nose open!</w:t>
      </w:r>
    </w:p>
    <w:p w:rsidR="00000000" w:rsidRDefault="007933C1">
      <w:r>
        <w:rPr>
          <w:b/>
        </w:rPr>
        <w:t>Monic</w:t>
      </w:r>
      <w:r>
        <w:rPr>
          <w:b/>
        </w:rPr>
        <w:t>a:</w:t>
      </w:r>
      <w:r>
        <w:t xml:space="preserve"> Did you make brownies today?</w:t>
      </w:r>
    </w:p>
    <w:p w:rsidR="00000000" w:rsidRDefault="007933C1">
      <w:r>
        <w:rPr>
          <w:b/>
        </w:rPr>
        <w:t>Chandler:</w:t>
      </w:r>
      <w:r>
        <w:t xml:space="preserve"> Knock, knock.</w:t>
      </w:r>
    </w:p>
    <w:p w:rsidR="00000000" w:rsidRDefault="007933C1">
      <w:r>
        <w:rPr>
          <w:b/>
        </w:rPr>
        <w:t>Monica:</w:t>
      </w:r>
      <w:r>
        <w:t xml:space="preserve"> (to Phoebe) Quick, take off your dress, he won't notice the bed.</w:t>
      </w:r>
    </w:p>
    <w:p w:rsidR="00000000" w:rsidRDefault="007933C1">
      <w:r>
        <w:rPr>
          <w:b/>
        </w:rPr>
        <w:t>Chandler:</w:t>
      </w:r>
      <w:r>
        <w:t xml:space="preserve"> Hey, I'm going for sushi does anybody want.. (enters and sees the bed) Whoa-whoa, somebody missed the off ramp.</w:t>
      </w:r>
    </w:p>
    <w:p w:rsidR="00000000" w:rsidRDefault="007933C1">
      <w:r>
        <w:rPr>
          <w:b/>
        </w:rPr>
        <w:t>Phoeb</w:t>
      </w:r>
      <w:r>
        <w:rPr>
          <w:b/>
        </w:rPr>
        <w:t>e:</w:t>
      </w:r>
      <w:r>
        <w:t xml:space="preserve"> It's Monica's bed. What?</w:t>
      </w:r>
    </w:p>
    <w:p w:rsidR="00000000" w:rsidRDefault="007933C1">
      <w:r>
        <w:rPr>
          <w:b/>
        </w:rPr>
        <w:t>Chandler:</w:t>
      </w:r>
      <w:r>
        <w:t xml:space="preserve"> Okay. (to Monica) It's a racecar.</w:t>
      </w:r>
    </w:p>
    <w:p w:rsidR="00000000" w:rsidRDefault="007933C1">
      <w:r>
        <w:rPr>
          <w:b/>
        </w:rPr>
        <w:t>Phoebe:</w:t>
      </w:r>
      <w:r>
        <w:t xml:space="preserve"> So. This has always been Monica's bed, what you're just noticing now, how self-involved are you?</w:t>
      </w:r>
    </w:p>
    <w:p w:rsidR="00000000" w:rsidRDefault="007933C1">
      <w:r>
        <w:rPr>
          <w:b/>
        </w:rPr>
        <w:t>Chandler:</w:t>
      </w:r>
      <w:r>
        <w:t xml:space="preserve"> Okay, well it this bed isn't new, how come there is plastic on the ma</w:t>
      </w:r>
      <w:r>
        <w:t>ttress?</w:t>
      </w:r>
    </w:p>
    <w:p w:rsidR="00000000" w:rsidRDefault="007933C1">
      <w:r>
        <w:rPr>
          <w:b/>
        </w:rPr>
        <w:t>Monica:</w:t>
      </w:r>
      <w:r>
        <w:t xml:space="preserve"> Sometimes I have bad dreams. (starts to break down, and Phoebe offers her, her hand to comfort her.) </w:t>
      </w:r>
    </w:p>
    <w:p w:rsidR="00000000" w:rsidRDefault="007933C1">
      <w:r>
        <w:t>[Scene: Classroom, Joey is coaching his student.]</w:t>
      </w:r>
    </w:p>
    <w:p w:rsidR="00000000" w:rsidRDefault="007933C1">
      <w:r>
        <w:rPr>
          <w:b/>
        </w:rPr>
        <w:t>Student:</w:t>
      </w:r>
      <w:r>
        <w:t xml:space="preserve"> Look, I just saw my best friends brains smeared across the canvas, that's not g</w:t>
      </w:r>
      <w:r>
        <w:t>onna be me, not me.</w:t>
      </w:r>
    </w:p>
    <w:p w:rsidR="00000000" w:rsidRDefault="007933C1">
      <w:r>
        <w:rPr>
          <w:b/>
        </w:rPr>
        <w:t>Joey:</w:t>
      </w:r>
      <w:r>
        <w:t xml:space="preserve"> Wow! That was good. That was... (points to his pocket) Tweezers?</w:t>
      </w:r>
    </w:p>
    <w:p w:rsidR="00000000" w:rsidRDefault="007933C1">
      <w:r>
        <w:t>Student: No.</w:t>
      </w:r>
    </w:p>
    <w:p w:rsidR="00000000" w:rsidRDefault="007933C1">
      <w:r>
        <w:rPr>
          <w:b/>
        </w:rPr>
        <w:t>Joey:</w:t>
      </w:r>
      <w:r>
        <w:t xml:space="preserve"> Whoa. That was really good.</w:t>
      </w:r>
    </w:p>
    <w:p w:rsidR="00000000" w:rsidRDefault="007933C1">
      <w:r>
        <w:rPr>
          <w:b/>
        </w:rPr>
        <w:t>Student:</w:t>
      </w:r>
      <w:r>
        <w:t xml:space="preserve"> Thanks, any suggestions?</w:t>
      </w:r>
    </w:p>
    <w:p w:rsidR="00000000" w:rsidRDefault="007933C1">
      <w:r>
        <w:t xml:space="preserve">(Joey gets the evil look on his face.) </w:t>
      </w:r>
    </w:p>
    <w:p w:rsidR="00000000" w:rsidRDefault="007933C1">
      <w:r>
        <w:t xml:space="preserve">[Scene: Central Perk, Chandler, Monica, and </w:t>
      </w:r>
      <w:r>
        <w:t>Phoebe are there, yelling at Joey.]</w:t>
      </w:r>
    </w:p>
    <w:p w:rsidR="00000000" w:rsidRDefault="007933C1">
      <w:r>
        <w:rPr>
          <w:b/>
        </w:rPr>
        <w:t>Chandler:</w:t>
      </w:r>
      <w:r>
        <w:t xml:space="preserve"> You told him to play the boxer gay!!</w:t>
      </w:r>
    </w:p>
    <w:p w:rsidR="00000000" w:rsidRDefault="007933C1">
      <w:r>
        <w:rPr>
          <w:b/>
        </w:rPr>
        <w:t>Joey:</w:t>
      </w:r>
      <w:r>
        <w:t xml:space="preserve"> Well, I-I might've said supergay.</w:t>
      </w:r>
    </w:p>
    <w:p w:rsidR="00000000" w:rsidRDefault="007933C1">
      <w:r>
        <w:rPr>
          <w:b/>
        </w:rPr>
        <w:t>Chandler:</w:t>
      </w:r>
      <w:r>
        <w:t xml:space="preserve"> You totally screwed him over.</w:t>
      </w:r>
    </w:p>
    <w:p w:rsidR="00000000" w:rsidRDefault="007933C1">
      <w:r>
        <w:rPr>
          <w:b/>
        </w:rPr>
        <w:t>Monica:</w:t>
      </w:r>
      <w:r>
        <w:t xml:space="preserve"> Joey, you're this guy's teacher. I mean how could you do this?</w:t>
      </w:r>
    </w:p>
    <w:p w:rsidR="00000000" w:rsidRDefault="007933C1">
      <w:r>
        <w:rPr>
          <w:b/>
        </w:rPr>
        <w:t>Joey:</w:t>
      </w:r>
      <w:r>
        <w:t xml:space="preserve"> Because, Monica,</w:t>
      </w:r>
      <w:r>
        <w:t xml:space="preserve"> the guy's so good, and I really, really want this part.</w:t>
      </w:r>
    </w:p>
    <w:p w:rsidR="00000000" w:rsidRDefault="007933C1">
      <w:r>
        <w:rPr>
          <w:b/>
        </w:rPr>
        <w:t>Phoebe:</w:t>
      </w:r>
      <w:r>
        <w:t xml:space="preserve"> Well, if you really, really want it, then it's okay.</w:t>
      </w:r>
    </w:p>
    <w:p w:rsidR="00000000" w:rsidRDefault="007933C1">
      <w:r>
        <w:t>[Scene: Monica and Rachel's, Rachel is greeting her Father for their brunch.]</w:t>
      </w:r>
    </w:p>
    <w:p w:rsidR="00000000" w:rsidRDefault="007933C1">
      <w:r>
        <w:rPr>
          <w:b/>
        </w:rPr>
        <w:t>Rachel:</w:t>
      </w:r>
      <w:r>
        <w:t xml:space="preserve"> (opening the door) Hi Daddy.</w:t>
      </w:r>
    </w:p>
    <w:p w:rsidR="00000000" w:rsidRDefault="007933C1">
      <w:r>
        <w:rPr>
          <w:b/>
        </w:rPr>
        <w:t>Dr. Green:</w:t>
      </w:r>
      <w:r>
        <w:t xml:space="preserve"> Baby. Ross.</w:t>
      </w:r>
    </w:p>
    <w:p w:rsidR="00000000" w:rsidRDefault="007933C1">
      <w:r>
        <w:rPr>
          <w:b/>
        </w:rPr>
        <w:t>Ross:</w:t>
      </w:r>
      <w:r>
        <w:t xml:space="preserve"> Dr. Green. How are you? (offers his hand, and Dr. Green puts his scarf on it.) </w:t>
      </w:r>
    </w:p>
    <w:p w:rsidR="00000000" w:rsidRDefault="007933C1">
      <w:r>
        <w:rPr>
          <w:b/>
        </w:rPr>
        <w:t>Dr. Green:</w:t>
      </w:r>
      <w:r>
        <w:t xml:space="preserve"> Thanks for dinner last night.</w:t>
      </w:r>
    </w:p>
    <w:p w:rsidR="00000000" w:rsidRDefault="007933C1">
      <w:r>
        <w:rPr>
          <w:b/>
        </w:rPr>
        <w:t>Ross:</w:t>
      </w:r>
      <w:r>
        <w:t xml:space="preserve"> Thank you for teaching me a valuable lesson.</w:t>
      </w:r>
    </w:p>
    <w:p w:rsidR="00000000" w:rsidRDefault="007933C1">
      <w:r>
        <w:rPr>
          <w:b/>
        </w:rPr>
        <w:t>Dr. Green:</w:t>
      </w:r>
      <w:r>
        <w:t xml:space="preserve"> Nice hair. What'd ya do? Swim here?</w:t>
      </w:r>
    </w:p>
    <w:p w:rsidR="00000000" w:rsidRDefault="007933C1">
      <w:r>
        <w:rPr>
          <w:b/>
        </w:rPr>
        <w:t>Ross:</w:t>
      </w:r>
      <w:r>
        <w:t xml:space="preserve"> (to Rachel) Okay, that's </w:t>
      </w:r>
      <w:r>
        <w:t>it, I can't take it anymore.</w:t>
      </w:r>
    </w:p>
    <w:p w:rsidR="00000000" w:rsidRDefault="007933C1">
      <w:r>
        <w:rPr>
          <w:b/>
        </w:rPr>
        <w:t>Rachel:</w:t>
      </w:r>
      <w:r>
        <w:t xml:space="preserve"> What? What? He's interested in you. He-he likes your hair, he just wants to know how you got here.</w:t>
      </w:r>
    </w:p>
    <w:p w:rsidR="00000000" w:rsidRDefault="007933C1">
      <w:r>
        <w:rPr>
          <w:b/>
        </w:rPr>
        <w:t>Ross:</w:t>
      </w:r>
      <w:r>
        <w:t xml:space="preserve"> Oh, please. Sweetie it's hopeless, okay, I'm just gonna go. (starts to leave rubbing his neck) </w:t>
      </w:r>
    </w:p>
    <w:p w:rsidR="00000000" w:rsidRDefault="007933C1">
      <w:r>
        <w:rPr>
          <w:b/>
        </w:rPr>
        <w:t>Rachel:</w:t>
      </w:r>
      <w:r>
        <w:t xml:space="preserve"> What?!</w:t>
      </w:r>
    </w:p>
    <w:p w:rsidR="00000000" w:rsidRDefault="007933C1">
      <w:r>
        <w:rPr>
          <w:b/>
        </w:rPr>
        <w:t>Ros</w:t>
      </w:r>
      <w:r>
        <w:rPr>
          <w:b/>
        </w:rPr>
        <w:t>s:</w:t>
      </w:r>
      <w:r>
        <w:t xml:space="preserve"> Look, look I'm sorry. It's just that....</w:t>
      </w:r>
    </w:p>
    <w:p w:rsidR="00000000" w:rsidRDefault="007933C1">
      <w:r>
        <w:rPr>
          <w:b/>
        </w:rPr>
        <w:t>Dr. Green:</w:t>
      </w:r>
      <w:r>
        <w:t xml:space="preserve"> Ross? What's with the neck?</w:t>
      </w:r>
    </w:p>
    <w:p w:rsidR="00000000" w:rsidRDefault="007933C1">
      <w:r>
        <w:rPr>
          <w:b/>
        </w:rPr>
        <w:t>Rachel:</w:t>
      </w:r>
      <w:r>
        <w:t xml:space="preserve"> He's got this thing. And I keep telling him to go to my chiropractor...</w:t>
      </w:r>
    </w:p>
    <w:p w:rsidR="00000000" w:rsidRDefault="007933C1">
      <w:r>
        <w:rPr>
          <w:b/>
        </w:rPr>
        <w:t>Dr. Green:</w:t>
      </w:r>
      <w:r>
        <w:t xml:space="preserve"> You're still going to that chiropractor, that man couldn't get into medical school</w:t>
      </w:r>
      <w:r>
        <w:t xml:space="preserve"> in Extapa!</w:t>
      </w:r>
    </w:p>
    <w:p w:rsidR="00000000" w:rsidRDefault="007933C1">
      <w:r>
        <w:rPr>
          <w:b/>
        </w:rPr>
        <w:t>Ross:</w:t>
      </w:r>
      <w:r>
        <w:t xml:space="preserve"> Thank you! That's what I keep saying.</w:t>
      </w:r>
    </w:p>
    <w:p w:rsidR="00000000" w:rsidRDefault="007933C1">
      <w:r>
        <w:rPr>
          <w:b/>
        </w:rPr>
        <w:t>Rachel:</w:t>
      </w:r>
      <w:r>
        <w:t xml:space="preserve"> Excuse me, Dr. Bobby happens to be an excellent doctor.</w:t>
      </w:r>
    </w:p>
    <w:p w:rsidR="00000000" w:rsidRDefault="007933C1">
      <w:r>
        <w:t>Ross: Uh.</w:t>
      </w:r>
    </w:p>
    <w:p w:rsidR="00000000" w:rsidRDefault="007933C1">
      <w:r>
        <w:rPr>
          <w:b/>
        </w:rPr>
        <w:t>Dr. Green:</w:t>
      </w:r>
      <w:r>
        <w:t xml:space="preserve"> Wait a minute, his name is Dr. Bobby?</w:t>
      </w:r>
    </w:p>
    <w:p w:rsidR="00000000" w:rsidRDefault="007933C1">
      <w:r>
        <w:rPr>
          <w:b/>
        </w:rPr>
        <w:t>Rachel:</w:t>
      </w:r>
      <w:r>
        <w:t xml:space="preserve"> Well that's his last name.</w:t>
      </w:r>
    </w:p>
    <w:p w:rsidR="00000000" w:rsidRDefault="007933C1">
      <w:r>
        <w:rPr>
          <w:b/>
        </w:rPr>
        <w:t>Ross:</w:t>
      </w:r>
      <w:r>
        <w:t xml:space="preserve"> And his first name.</w:t>
      </w:r>
    </w:p>
    <w:p w:rsidR="00000000" w:rsidRDefault="007933C1">
      <w:r>
        <w:rPr>
          <w:b/>
        </w:rPr>
        <w:t>Dr. Green:</w:t>
      </w:r>
      <w:r>
        <w:t xml:space="preserve"> He's </w:t>
      </w:r>
      <w:r>
        <w:t>Bobby Bobby?</w:t>
      </w:r>
    </w:p>
    <w:p w:rsidR="00000000" w:rsidRDefault="007933C1">
      <w:r>
        <w:rPr>
          <w:b/>
        </w:rPr>
        <w:t>Rachel:</w:t>
      </w:r>
      <w:r>
        <w:t xml:space="preserve"> It's Robert Bobby.</w:t>
      </w:r>
    </w:p>
    <w:p w:rsidR="00000000" w:rsidRDefault="007933C1">
      <w:r>
        <w:t>Dr. Green: Oh.</w:t>
      </w:r>
    </w:p>
    <w:p w:rsidR="00000000" w:rsidRDefault="007933C1">
      <w:r>
        <w:rPr>
          <w:b/>
        </w:rPr>
        <w:t>Rachel:</w:t>
      </w:r>
      <w:r>
        <w:t xml:space="preserve"> And um, excuse me, he helps me.</w:t>
      </w:r>
    </w:p>
    <w:p w:rsidR="00000000" w:rsidRDefault="007933C1">
      <w:r>
        <w:rPr>
          <w:b/>
        </w:rPr>
        <w:t>Ross:</w:t>
      </w:r>
      <w:r>
        <w:t xml:space="preserve"> Oh-ho please. Ask her how?</w:t>
      </w:r>
    </w:p>
    <w:p w:rsidR="00000000" w:rsidRDefault="007933C1">
      <w:r>
        <w:rPr>
          <w:b/>
        </w:rPr>
        <w:t>Dr. Green:</w:t>
      </w:r>
      <w:r>
        <w:t xml:space="preserve"> What do you need help for?</w:t>
      </w:r>
    </w:p>
    <w:p w:rsidR="00000000" w:rsidRDefault="007933C1">
      <w:r>
        <w:rPr>
          <w:b/>
        </w:rPr>
        <w:t>Rachel:</w:t>
      </w:r>
      <w:r>
        <w:t xml:space="preserve"> With my alignment. I've got one leg shorter than the other.</w:t>
      </w:r>
    </w:p>
    <w:p w:rsidR="00000000" w:rsidRDefault="007933C1">
      <w:r>
        <w:t>Dr. Green: Oh God!</w:t>
      </w:r>
    </w:p>
    <w:p w:rsidR="00000000" w:rsidRDefault="007933C1">
      <w:r>
        <w:rPr>
          <w:b/>
        </w:rPr>
        <w:t>Ros</w:t>
      </w:r>
      <w:r>
        <w:rPr>
          <w:b/>
        </w:rPr>
        <w:t>s:</w:t>
      </w:r>
      <w:r>
        <w:t xml:space="preserve"> Argue with that.</w:t>
      </w:r>
    </w:p>
    <w:p w:rsidR="00000000" w:rsidRDefault="007933C1">
      <w:r>
        <w:rPr>
          <w:b/>
        </w:rPr>
        <w:t>Rachel:</w:t>
      </w:r>
      <w:r>
        <w:t xml:space="preserve"> What? It's true, my right leg is two inches shorter.</w:t>
      </w:r>
    </w:p>
    <w:p w:rsidR="00000000" w:rsidRDefault="007933C1">
      <w:r>
        <w:rPr>
          <w:b/>
        </w:rPr>
        <w:t>Dr. Green:</w:t>
      </w:r>
      <w:r>
        <w:t xml:space="preserve"> Come on! You're just titling! (to Ross) Her legs are fine!</w:t>
      </w:r>
    </w:p>
    <w:p w:rsidR="00000000" w:rsidRDefault="007933C1">
      <w:r>
        <w:rPr>
          <w:b/>
        </w:rPr>
        <w:t>Ross:</w:t>
      </w:r>
      <w:r>
        <w:t xml:space="preserve"> I know that!</w:t>
      </w:r>
    </w:p>
    <w:p w:rsidR="00000000" w:rsidRDefault="007933C1">
      <w:r>
        <w:rPr>
          <w:b/>
        </w:rPr>
        <w:t>Dr. Green:</w:t>
      </w:r>
      <w:r>
        <w:t xml:space="preserve"> So, why do you let her go to a chiropractor for?</w:t>
      </w:r>
    </w:p>
    <w:p w:rsidR="00000000" w:rsidRDefault="007933C1">
      <w:r>
        <w:rPr>
          <w:b/>
        </w:rPr>
        <w:t>Rachel:</w:t>
      </w:r>
      <w:r>
        <w:t xml:space="preserve"> I'm sorry, let her</w:t>
      </w:r>
      <w:r>
        <w:t>?</w:t>
      </w:r>
    </w:p>
    <w:p w:rsidR="00000000" w:rsidRDefault="007933C1">
      <w:r>
        <w:rPr>
          <w:b/>
        </w:rPr>
        <w:t>Ross:</w:t>
      </w:r>
      <w:r>
        <w:t xml:space="preserve"> What can I do, she doesn't listen to me about renter's insurance either.</w:t>
      </w:r>
    </w:p>
    <w:p w:rsidR="00000000" w:rsidRDefault="007933C1">
      <w:r>
        <w:rPr>
          <w:b/>
        </w:rPr>
        <w:t>Dr. Green:</w:t>
      </w:r>
      <w:r>
        <w:t xml:space="preserve"> Wait a minute, you don't have renter's insurance?!</w:t>
      </w:r>
    </w:p>
    <w:p w:rsidR="00000000" w:rsidRDefault="007933C1">
      <w:r>
        <w:t>Rachel: No.</w:t>
      </w:r>
    </w:p>
    <w:p w:rsidR="00000000" w:rsidRDefault="007933C1">
      <w:r>
        <w:rPr>
          <w:b/>
        </w:rPr>
        <w:t>Dr. Green:</w:t>
      </w:r>
      <w:r>
        <w:t xml:space="preserve"> Well what if somebody steals something? How are you gonna run after him with one leg short</w:t>
      </w:r>
      <w:r>
        <w:t>er than the other?!</w:t>
      </w:r>
    </w:p>
    <w:p w:rsidR="00000000" w:rsidRDefault="007933C1">
      <w:r>
        <w:t xml:space="preserve">(Both he and Ross start laughing) </w:t>
      </w:r>
    </w:p>
    <w:p w:rsidR="00000000" w:rsidRDefault="007933C1">
      <w:r>
        <w:rPr>
          <w:b/>
        </w:rPr>
        <w:t>Ross:</w:t>
      </w:r>
      <w:r>
        <w:t xml:space="preserve"> Hey, would you ah, would you like some juice?</w:t>
      </w:r>
    </w:p>
    <w:p w:rsidR="00000000" w:rsidRDefault="007933C1">
      <w:r>
        <w:rPr>
          <w:b/>
        </w:rPr>
        <w:t>Dr. Green:</w:t>
      </w:r>
      <w:r>
        <w:t xml:space="preserve"> I'd love some juice. Thanks.</w:t>
      </w:r>
    </w:p>
    <w:p w:rsidR="00000000" w:rsidRDefault="007933C1">
      <w:r>
        <w:rPr>
          <w:b/>
        </w:rPr>
        <w:t>Ross:</w:t>
      </w:r>
      <w:r>
        <w:t xml:space="preserve"> Okay. (to Rachel) Wow! This is going so well. Did you see us? Did you see?</w:t>
      </w:r>
    </w:p>
    <w:p w:rsidR="00000000" w:rsidRDefault="007933C1">
      <w:r>
        <w:rPr>
          <w:b/>
        </w:rPr>
        <w:t>Rachel:</w:t>
      </w:r>
      <w:r>
        <w:t xml:space="preserve"> Yeah honey, I'm stan</w:t>
      </w:r>
      <w:r>
        <w:t>ding right there! Why didn't you just tell him about the mole I haven't got checked yet.</w:t>
      </w:r>
    </w:p>
    <w:p w:rsidR="00000000" w:rsidRDefault="007933C1">
      <w:r>
        <w:rPr>
          <w:b/>
        </w:rPr>
        <w:t>Ross:</w:t>
      </w:r>
      <w:r>
        <w:t xml:space="preserve"> Excellent!</w:t>
      </w:r>
    </w:p>
    <w:p w:rsidR="00000000" w:rsidRDefault="007933C1">
      <w:r>
        <w:t>[Scene: Classroom, Joey is talking to his students.]</w:t>
      </w:r>
    </w:p>
    <w:p w:rsidR="00000000" w:rsidRDefault="007933C1">
      <w:r>
        <w:rPr>
          <w:b/>
        </w:rPr>
        <w:t>Joey:</w:t>
      </w:r>
      <w:r>
        <w:t xml:space="preserve"> (sadly) There will come a time in each of your careers when you'll have a chance to screw o</w:t>
      </w:r>
      <w:r>
        <w:t>ver another soap opera actor. I had such an opportunity in the recent, present. And I'm ashamed to say that I took it, I advised a fellow actor to play a role, homosexually. Yeah, we both auditioned for the part, and uh, as it turned out, they ah, they lik</w:t>
      </w:r>
      <w:r>
        <w:t>ed the stupid gay thing and cast him. And now, he's got a two year contract opposite Susan Luchhi, the first lady of daytime television, and me, me I'm stuck here teaching a bunch of people, most of whom are too ugly to even be on TV. I'm sorry, I'm sorry,</w:t>
      </w:r>
      <w:r>
        <w:t xml:space="preserve"> I'm sorry. (he gets a huge round of applause from his students.) Thank you.</w:t>
      </w:r>
    </w:p>
    <w:p w:rsidR="00000000" w:rsidRDefault="007933C1">
      <w:r>
        <w:t>[Scene: Mattress King, Monica is trying to return her bed.]</w:t>
      </w:r>
    </w:p>
    <w:p w:rsidR="00000000" w:rsidRDefault="007933C1">
      <w:r>
        <w:rPr>
          <w:b/>
        </w:rPr>
        <w:t>Jester:</w:t>
      </w:r>
      <w:r>
        <w:t xml:space="preserve"> Uh, may I help you?</w:t>
      </w:r>
    </w:p>
    <w:p w:rsidR="00000000" w:rsidRDefault="007933C1">
      <w:r>
        <w:rPr>
          <w:b/>
        </w:rPr>
        <w:t>Monica:</w:t>
      </w:r>
      <w:r>
        <w:t xml:space="preserve"> Yeah, I talked to you on the phone, I'm the lady that got stuck with the racecar be</w:t>
      </w:r>
      <w:r>
        <w:t>d.</w:t>
      </w:r>
    </w:p>
    <w:p w:rsidR="00000000" w:rsidRDefault="007933C1">
      <w:r>
        <w:rPr>
          <w:b/>
        </w:rPr>
        <w:t>Jester:</w:t>
      </w:r>
      <w:r>
        <w:t xml:space="preserve"> Look, it's like I told you, there's nothing I can do. You signed for it, Monica Velula Geller.</w:t>
      </w:r>
    </w:p>
    <w:p w:rsidR="00000000" w:rsidRDefault="007933C1">
      <w:r>
        <w:rPr>
          <w:b/>
        </w:rPr>
        <w:t>Joey:</w:t>
      </w:r>
      <w:r>
        <w:t xml:space="preserve"> All right, Jester man, look we wanna see the king.</w:t>
      </w:r>
    </w:p>
    <w:p w:rsidR="00000000" w:rsidRDefault="007933C1">
      <w:r>
        <w:rPr>
          <w:b/>
        </w:rPr>
        <w:t>Jester:</w:t>
      </w:r>
      <w:r>
        <w:t xml:space="preserve"> Nobody sees the king!</w:t>
      </w:r>
    </w:p>
    <w:p w:rsidR="00000000" w:rsidRDefault="007933C1">
      <w:r>
        <w:rPr>
          <w:b/>
        </w:rPr>
        <w:t>Joey:</w:t>
      </w:r>
      <w:r>
        <w:t xml:space="preserve"> Oh-ho-kay, I'm talking to the king. (starts to go to a ba</w:t>
      </w:r>
      <w:r>
        <w:t xml:space="preserve">ck room) </w:t>
      </w:r>
    </w:p>
    <w:p w:rsidR="00000000" w:rsidRDefault="007933C1">
      <w:r>
        <w:rPr>
          <w:b/>
        </w:rPr>
        <w:t>Jester:</w:t>
      </w:r>
      <w:r>
        <w:t xml:space="preserve"> Hey! You can't go back there!</w:t>
      </w:r>
    </w:p>
    <w:p w:rsidR="00000000" w:rsidRDefault="007933C1">
      <w:r>
        <w:t xml:space="preserve">(Joey goes to the door, but stops and looks through the window at Janice and the Mattress King, her ex-husband, kissing.) </w:t>
      </w:r>
    </w:p>
    <w:p w:rsidR="00000000" w:rsidRDefault="007933C1">
      <w:r>
        <w:rPr>
          <w:b/>
        </w:rPr>
        <w:t>Janice:</w:t>
      </w:r>
      <w:r>
        <w:t xml:space="preserve"> Oh my God.</w:t>
      </w:r>
    </w:p>
    <w:p w:rsidR="00000000" w:rsidRDefault="007933C1">
      <w:r>
        <w:t xml:space="preserve">(Joey fakes a scream.) </w:t>
      </w:r>
    </w:p>
    <w:p w:rsidR="00000000" w:rsidRDefault="007933C1">
      <w:r>
        <w:t>Closing Credits</w:t>
      </w:r>
    </w:p>
    <w:p w:rsidR="00000000" w:rsidRDefault="007933C1">
      <w:r>
        <w:t xml:space="preserve">[Scene: Monica's bedroom, </w:t>
      </w:r>
      <w:r>
        <w:t>Chandler is playing with the bed.]</w:t>
      </w:r>
    </w:p>
    <w:p w:rsidR="00000000" w:rsidRDefault="007933C1">
      <w:r>
        <w:rPr>
          <w:b/>
        </w:rPr>
        <w:t>Chandler:</w:t>
      </w:r>
      <w:r>
        <w:t xml:space="preserve"> Varrrrrroom! Hey! Watch it lady! Varrrrrrrrrrom! (makes a screeching sound as he pretends to stomp on the brakes.) Hey-hey good lookin'! (honks the bed's little horn on the steering wheel.) Varrrrrrrrroom. (noti</w:t>
      </w:r>
      <w:r>
        <w:t>ces Rachel and stops) All right, I'll leave. My bed's so boring.</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308 The One With The Giant Poking Device</w:t>
      </w:r>
    </w:p>
    <w:p w:rsidR="00000000" w:rsidRDefault="007933C1"/>
    <w:p w:rsidR="00000000" w:rsidRDefault="007933C1">
      <w:r>
        <w:t>[Scene: Monica and Rachel's, Phoebe, Chandler, and Ross are there, Rachel is serving brownies.]</w:t>
      </w:r>
    </w:p>
    <w:p w:rsidR="00000000" w:rsidRDefault="007933C1">
      <w:r>
        <w:rPr>
          <w:b/>
        </w:rPr>
        <w:t>Rachel:</w:t>
      </w:r>
      <w:r>
        <w:t xml:space="preserve"> Here you go Pheebs. Who else wants one </w:t>
      </w:r>
      <w:r>
        <w:t xml:space="preserve">of my special homemade brownies? </w:t>
      </w:r>
    </w:p>
    <w:p w:rsidR="00000000" w:rsidRDefault="007933C1">
      <w:r>
        <w:rPr>
          <w:b/>
        </w:rPr>
        <w:t>Chandler:</w:t>
      </w:r>
      <w:r>
        <w:t xml:space="preserve"> I will have one. (Ross and him both take one.) </w:t>
      </w:r>
    </w:p>
    <w:p w:rsidR="00000000" w:rsidRDefault="007933C1">
      <w:r>
        <w:t xml:space="preserve">(Phoebe takes a bite and spits it out and screams.) </w:t>
      </w:r>
    </w:p>
    <w:p w:rsidR="00000000" w:rsidRDefault="007933C1">
      <w:r>
        <w:rPr>
          <w:b/>
        </w:rPr>
        <w:t>Chandler:</w:t>
      </w:r>
      <w:r>
        <w:t xml:space="preserve"> Okay, I'm not gonna have one.</w:t>
      </w:r>
    </w:p>
    <w:p w:rsidR="00000000" w:rsidRDefault="007933C1">
      <w:r>
        <w:rPr>
          <w:b/>
        </w:rPr>
        <w:t>Ross:</w:t>
      </w:r>
      <w:r>
        <w:t xml:space="preserve"> Neither will I. (they both put back the brownies.) </w:t>
      </w:r>
    </w:p>
    <w:p w:rsidR="00000000" w:rsidRDefault="007933C1">
      <w:r>
        <w:rPr>
          <w:b/>
        </w:rPr>
        <w:t>Phoebe:</w:t>
      </w:r>
      <w:r>
        <w:t xml:space="preserve"> No, n</w:t>
      </w:r>
      <w:r>
        <w:t>o, it's just my tooth.</w:t>
      </w:r>
    </w:p>
    <w:p w:rsidR="00000000" w:rsidRDefault="007933C1">
      <w:r>
        <w:rPr>
          <w:b/>
        </w:rPr>
        <w:t>Chandler:</w:t>
      </w:r>
      <w:r>
        <w:t xml:space="preserve"> All right I'll have one. (he and Ross take another brownie,) </w:t>
      </w:r>
    </w:p>
    <w:p w:rsidR="00000000" w:rsidRDefault="007933C1">
      <w:r>
        <w:rPr>
          <w:b/>
        </w:rPr>
        <w:t>Ross:</w:t>
      </w:r>
      <w:r>
        <w:t xml:space="preserve"> So what's a matter, you need a dentist? I've got a good one.</w:t>
      </w:r>
    </w:p>
    <w:p w:rsidR="00000000" w:rsidRDefault="007933C1">
      <w:r>
        <w:rPr>
          <w:b/>
        </w:rPr>
        <w:t>Phoebe:</w:t>
      </w:r>
      <w:r>
        <w:t xml:space="preserve"> No thanks, I have a good one too. I just, I, I can't see him.</w:t>
      </w:r>
    </w:p>
    <w:p w:rsidR="00000000" w:rsidRDefault="007933C1">
      <w:r>
        <w:rPr>
          <w:b/>
        </w:rPr>
        <w:t>Chandler:</w:t>
      </w:r>
      <w:r>
        <w:t xml:space="preserve"> See that is th</w:t>
      </w:r>
      <w:r>
        <w:t>e problem with invisible dentists.</w:t>
      </w:r>
    </w:p>
    <w:p w:rsidR="00000000" w:rsidRDefault="007933C1">
      <w:r>
        <w:rPr>
          <w:b/>
        </w:rPr>
        <w:t>Ross:</w:t>
      </w:r>
      <w:r>
        <w:t xml:space="preserve"> Why? Why can't you go to him?</w:t>
      </w:r>
    </w:p>
    <w:p w:rsidR="00000000" w:rsidRDefault="007933C1">
      <w:r>
        <w:rPr>
          <w:b/>
        </w:rPr>
        <w:t>Phoebe:</w:t>
      </w:r>
      <w:r>
        <w:t xml:space="preserve"> Because, every time I go to the dentist, somebody dies.</w:t>
      </w:r>
    </w:p>
    <w:p w:rsidR="00000000" w:rsidRDefault="007933C1">
      <w:r>
        <w:rPr>
          <w:b/>
        </w:rPr>
        <w:t>Chandler:</w:t>
      </w:r>
      <w:r>
        <w:t xml:space="preserve"> That is so weird, because every time I go to the dentist, I look down the hygienist's blouse.</w:t>
      </w:r>
    </w:p>
    <w:p w:rsidR="00000000" w:rsidRDefault="007933C1">
      <w:r>
        <w:rPr>
          <w:b/>
        </w:rPr>
        <w:t>Rachel:</w:t>
      </w:r>
      <w:r>
        <w:t xml:space="preserve"> Phoebe, w</w:t>
      </w:r>
      <w:r>
        <w:t>hat? Umm...what?!</w:t>
      </w:r>
    </w:p>
    <w:p w:rsidR="00000000" w:rsidRDefault="007933C1">
      <w:r>
        <w:rPr>
          <w:b/>
        </w:rPr>
        <w:t>Phoebe:</w:t>
      </w:r>
      <w:r>
        <w:t xml:space="preserve"> Yeah, yeah, first there was my aunt Mary, and then there was umm, John, my mailman, and then my, my cowboy friend 'Albino Bob'.</w:t>
      </w:r>
    </w:p>
    <w:p w:rsidR="00000000" w:rsidRDefault="007933C1">
      <w:r>
        <w:rPr>
          <w:b/>
        </w:rPr>
        <w:t>Rachel:</w:t>
      </w:r>
      <w:r>
        <w:t xml:space="preserve"> And all these people actually died?</w:t>
      </w:r>
    </w:p>
    <w:p w:rsidR="00000000" w:rsidRDefault="007933C1">
      <w:r>
        <w:rPr>
          <w:b/>
        </w:rPr>
        <w:t>Phoebe:</w:t>
      </w:r>
      <w:r>
        <w:t xml:space="preserve"> Yes, while I was in the chair! That's why I take s</w:t>
      </w:r>
      <w:r>
        <w:t>uch good care of my teeth now, y'know, it's not about oral hygiene, I floss to save lives!</w:t>
      </w:r>
    </w:p>
    <w:p w:rsidR="00000000" w:rsidRDefault="007933C1">
      <w:r>
        <w:rPr>
          <w:b/>
        </w:rPr>
        <w:t>Ross:</w:t>
      </w:r>
      <w:r>
        <w:t xml:space="preserve"> Pheebs, come on, you didn't kill anybody, these people just happened to die when you went to the dentist. It's, it's, it's just ah, a coincidence.</w:t>
      </w:r>
    </w:p>
    <w:p w:rsidR="00000000" w:rsidRDefault="007933C1">
      <w:r>
        <w:rPr>
          <w:b/>
        </w:rPr>
        <w:t>Phoebe:</w:t>
      </w:r>
      <w:r>
        <w:t xml:space="preserve"> Well</w:t>
      </w:r>
      <w:r>
        <w:t xml:space="preserve"> tell that to them. Oh! You can't, their dead.</w:t>
      </w:r>
    </w:p>
    <w:p w:rsidR="00000000" w:rsidRDefault="007933C1">
      <w:r>
        <w:t>Opening Credits</w:t>
      </w:r>
    </w:p>
    <w:p w:rsidR="00000000" w:rsidRDefault="007933C1">
      <w:r>
        <w:t>[Scene: Central Perk, Ross, Rachel, and Phoebe are there.]</w:t>
      </w:r>
    </w:p>
    <w:p w:rsidR="00000000" w:rsidRDefault="007933C1">
      <w:r>
        <w:rPr>
          <w:b/>
        </w:rPr>
        <w:t>Ross:</w:t>
      </w:r>
      <w:r>
        <w:t xml:space="preserve"> Thanks, Gunther. (takes the plate Gunther serves him and Rachel comes up and kisses him) (to Rachel) Hey! (to Gunther) Umm, can </w:t>
      </w:r>
      <w:r>
        <w:t>I get a napkin too?</w:t>
      </w:r>
    </w:p>
    <w:p w:rsidR="00000000" w:rsidRDefault="007933C1">
      <w:r>
        <w:rPr>
          <w:b/>
        </w:rPr>
        <w:t>Gunther:</w:t>
      </w:r>
      <w:r>
        <w:t xml:space="preserve"> Oh, like you don't already have everything.</w:t>
      </w:r>
    </w:p>
    <w:p w:rsidR="00000000" w:rsidRDefault="007933C1">
      <w:r>
        <w:rPr>
          <w:b/>
        </w:rPr>
        <w:t>Phoebe:</w:t>
      </w:r>
      <w:r>
        <w:t xml:space="preserve"> (trying to bite into an apple) Ow! Ow! (drops the apple in disgust.) </w:t>
      </w:r>
    </w:p>
    <w:p w:rsidR="00000000" w:rsidRDefault="007933C1">
      <w:r>
        <w:rPr>
          <w:b/>
        </w:rPr>
        <w:t>Rachel:</w:t>
      </w:r>
      <w:r>
        <w:t xml:space="preserve"> Phoebe, your in pain, would you just go to the dentist, just go.</w:t>
      </w:r>
    </w:p>
    <w:p w:rsidR="00000000" w:rsidRDefault="007933C1">
      <w:r>
        <w:rPr>
          <w:b/>
        </w:rPr>
        <w:t>Phoebe:</w:t>
      </w:r>
      <w:r>
        <w:t xml:space="preserve"> All right, fine, fine, b</w:t>
      </w:r>
      <w:r>
        <w:t>ut if you're my next victim, don't come back as a poltergeist and like suck me into the TV set.</w:t>
      </w:r>
    </w:p>
    <w:p w:rsidR="00000000" w:rsidRDefault="007933C1">
      <w:r>
        <w:rPr>
          <w:b/>
        </w:rPr>
        <w:t>Rachel:</w:t>
      </w:r>
      <w:r>
        <w:t xml:space="preserve"> I promise.</w:t>
      </w:r>
    </w:p>
    <w:p w:rsidR="00000000" w:rsidRDefault="007933C1">
      <w:r>
        <w:rPr>
          <w:b/>
        </w:rPr>
        <w:t>Phoebe:</w:t>
      </w:r>
      <w:r>
        <w:t xml:space="preserve"> Although, don't feel like you can't visit.</w:t>
      </w:r>
    </w:p>
    <w:p w:rsidR="00000000" w:rsidRDefault="007933C1">
      <w:r>
        <w:rPr>
          <w:b/>
        </w:rPr>
        <w:t>Joey:</w:t>
      </w:r>
      <w:r>
        <w:t xml:space="preserve"> (entering with Monica) Hey, is, is, is Chandler here?</w:t>
      </w:r>
    </w:p>
    <w:p w:rsidR="00000000" w:rsidRDefault="007933C1">
      <w:r>
        <w:rPr>
          <w:b/>
        </w:rPr>
        <w:t>Ross:</w:t>
      </w:r>
      <w:r>
        <w:t xml:space="preserve"> (patting his clothes lik</w:t>
      </w:r>
      <w:r>
        <w:t>e he is looking for his wallet) No, no he's not.</w:t>
      </w:r>
    </w:p>
    <w:p w:rsidR="00000000" w:rsidRDefault="007933C1">
      <w:r>
        <w:rPr>
          <w:b/>
        </w:rPr>
        <w:t>Monica:</w:t>
      </w:r>
      <w:r>
        <w:t xml:space="preserve"> You guys, Joey just saw Janice kissing her ex-husband.</w:t>
      </w:r>
    </w:p>
    <w:p w:rsidR="00000000" w:rsidRDefault="007933C1">
      <w:r>
        <w:rPr>
          <w:b/>
        </w:rPr>
        <w:t>Ross:</w:t>
      </w:r>
      <w:r>
        <w:t xml:space="preserve"> What? (to Joey) So what are you going to do? I mean how, how are you going to tell Chandler?</w:t>
      </w:r>
    </w:p>
    <w:p w:rsidR="00000000" w:rsidRDefault="007933C1">
      <w:r>
        <w:rPr>
          <w:b/>
        </w:rPr>
        <w:t>Joey:</w:t>
      </w:r>
      <w:r>
        <w:t xml:space="preserve"> Well, I was thinking about that and I, </w:t>
      </w:r>
      <w:r>
        <w:t>I think the best way would be, to not.</w:t>
      </w:r>
    </w:p>
    <w:p w:rsidR="00000000" w:rsidRDefault="007933C1">
      <w:r>
        <w:rPr>
          <w:b/>
        </w:rPr>
        <w:t>Rachel:</w:t>
      </w:r>
      <w:r>
        <w:t xml:space="preserve"> Joey, you can't keep this to yourself, if you know about this, you have to tell him.</w:t>
      </w:r>
    </w:p>
    <w:p w:rsidR="00000000" w:rsidRDefault="007933C1">
      <w:r>
        <w:rPr>
          <w:b/>
        </w:rPr>
        <w:t>Joey:</w:t>
      </w:r>
      <w:r>
        <w:t xml:space="preserve"> It'll kill him. I mean it'll, it'll just kill him.</w:t>
      </w:r>
    </w:p>
    <w:p w:rsidR="00000000" w:rsidRDefault="007933C1">
      <w:r>
        <w:rPr>
          <w:b/>
        </w:rPr>
        <w:t>Phoebe:</w:t>
      </w:r>
      <w:r>
        <w:t xml:space="preserve"> Well, you could wait 'til I go to the dentist, maybe </w:t>
      </w:r>
      <w:r>
        <w:rPr>
          <w:b/>
        </w:rPr>
        <w:t>I'll</w:t>
      </w:r>
      <w:r>
        <w:t xml:space="preserve"> k</w:t>
      </w:r>
      <w:r>
        <w:t>ill him.</w:t>
      </w:r>
    </w:p>
    <w:p w:rsidR="00000000" w:rsidRDefault="007933C1">
      <w:r>
        <w:t>[Scene: Monica and Rachel's, All are there except for Chandler.]</w:t>
      </w:r>
    </w:p>
    <w:p w:rsidR="00000000" w:rsidRDefault="007933C1">
      <w:r>
        <w:rPr>
          <w:b/>
        </w:rPr>
        <w:t>Joey:</w:t>
      </w:r>
      <w:r>
        <w:t xml:space="preserve"> (looking out the window) Ewww! Ugly Naked Guy is using his new hammock. It's like a </w:t>
      </w:r>
      <w:r>
        <w:rPr>
          <w:i/>
        </w:rPr>
        <w:t>Play-Doo</w:t>
      </w:r>
      <w:r>
        <w:t xml:space="preserve"> Fat Factory. </w:t>
      </w:r>
    </w:p>
    <w:p w:rsidR="00000000" w:rsidRDefault="007933C1">
      <w:r>
        <w:rPr>
          <w:b/>
        </w:rPr>
        <w:t>Phoebe:</w:t>
      </w:r>
      <w:r>
        <w:t xml:space="preserve"> Well, I'm going to the dentist, so listen, okay, just be on t</w:t>
      </w:r>
      <w:r>
        <w:t xml:space="preserve">he look out for anything that, that, that you can fall into, or, or that can fall on you, or... All right, just look out! Okay, And um, I also just wanna, I just wanna tell you all that um...... (starts to cry and runs out) </w:t>
      </w:r>
    </w:p>
    <w:p w:rsidR="00000000" w:rsidRDefault="007933C1">
      <w:r>
        <w:rPr>
          <w:b/>
        </w:rPr>
        <w:t>Ross:</w:t>
      </w:r>
      <w:r>
        <w:t xml:space="preserve"> Okay, I have a problem I </w:t>
      </w:r>
      <w:r>
        <w:t>have to go into work for a few hours, some kids messed up the Homo Sapien display.</w:t>
      </w:r>
    </w:p>
    <w:p w:rsidR="00000000" w:rsidRDefault="007933C1">
      <w:r>
        <w:rPr>
          <w:b/>
        </w:rPr>
        <w:t>Joey:</w:t>
      </w:r>
      <w:r>
        <w:t xml:space="preserve"> What did they do?</w:t>
      </w:r>
    </w:p>
    <w:p w:rsidR="00000000" w:rsidRDefault="007933C1">
      <w:r>
        <w:rPr>
          <w:b/>
        </w:rPr>
        <w:t>Ross:</w:t>
      </w:r>
      <w:r>
        <w:t xml:space="preserve"> Well, they painted over the word 'Sapien' for one thing, then they rearranged the figures, let's just leave it at that.</w:t>
      </w:r>
    </w:p>
    <w:p w:rsidR="00000000" w:rsidRDefault="007933C1">
      <w:r>
        <w:rPr>
          <w:b/>
        </w:rPr>
        <w:t>Monica:</w:t>
      </w:r>
      <w:r>
        <w:t xml:space="preserve"> So, do you want</w:t>
      </w:r>
      <w:r>
        <w:t xml:space="preserve"> me to watch Ben for you?</w:t>
      </w:r>
    </w:p>
    <w:p w:rsidR="00000000" w:rsidRDefault="007933C1">
      <w:r>
        <w:rPr>
          <w:b/>
        </w:rPr>
        <w:t>Ross:</w:t>
      </w:r>
      <w:r>
        <w:t xml:space="preserve"> Yes, that's what I was going to ask, thank you.</w:t>
      </w:r>
    </w:p>
    <w:p w:rsidR="00000000" w:rsidRDefault="007933C1">
      <w:r>
        <w:rPr>
          <w:b/>
        </w:rPr>
        <w:t>Rachel:</w:t>
      </w:r>
      <w:r>
        <w:t xml:space="preserve"> Whoa! Wait! Hello! What about me?</w:t>
      </w:r>
    </w:p>
    <w:p w:rsidR="00000000" w:rsidRDefault="007933C1">
      <w:r>
        <w:rPr>
          <w:b/>
        </w:rPr>
        <w:t>Ross:</w:t>
      </w:r>
      <w:r>
        <w:t xml:space="preserve"> You? You! Want to watch Ben? (in the background Monica mouths 'Don't worry, I'll be here the whole time.' to Ross.) Yes! That'd </w:t>
      </w:r>
      <w:r>
        <w:t xml:space="preserve">be great, no, I just wanted to ask Monica, because I know how empty her life is. (Monica sarcastically mouths 'Yeah!' and holds up her thumb.) </w:t>
      </w:r>
    </w:p>
    <w:p w:rsidR="00000000" w:rsidRDefault="007933C1">
      <w:r>
        <w:rPr>
          <w:b/>
        </w:rPr>
        <w:t>Joey:</w:t>
      </w:r>
      <w:r>
        <w:t xml:space="preserve"> Hey-hey, Ross?</w:t>
      </w:r>
    </w:p>
    <w:p w:rsidR="00000000" w:rsidRDefault="007933C1">
      <w:r>
        <w:rPr>
          <w:b/>
        </w:rPr>
        <w:t>Ross:</w:t>
      </w:r>
      <w:r>
        <w:t xml:space="preserve"> Yeah.</w:t>
      </w:r>
    </w:p>
    <w:p w:rsidR="00000000" w:rsidRDefault="007933C1">
      <w:r>
        <w:rPr>
          <w:b/>
        </w:rPr>
        <w:t>Joey:</w:t>
      </w:r>
      <w:r>
        <w:t xml:space="preserve"> I've got a science question.</w:t>
      </w:r>
    </w:p>
    <w:p w:rsidR="00000000" w:rsidRDefault="007933C1">
      <w:r>
        <w:rPr>
          <w:b/>
        </w:rPr>
        <w:t>Ross:</w:t>
      </w:r>
      <w:r>
        <w:t xml:space="preserve"> Hmm?</w:t>
      </w:r>
    </w:p>
    <w:p w:rsidR="00000000" w:rsidRDefault="007933C1">
      <w:r>
        <w:rPr>
          <w:b/>
        </w:rPr>
        <w:t>Joey:</w:t>
      </w:r>
      <w:r>
        <w:t xml:space="preserve"> If the Homo Sapiens, were i</w:t>
      </w:r>
      <w:r>
        <w:t>n fact 'Homo-sapien', is that why there extinct?</w:t>
      </w:r>
    </w:p>
    <w:p w:rsidR="00000000" w:rsidRDefault="007933C1">
      <w:r>
        <w:rPr>
          <w:b/>
        </w:rPr>
        <w:t>Ross:</w:t>
      </w:r>
      <w:r>
        <w:t xml:space="preserve"> Joey, Homo Sapiens are people.</w:t>
      </w:r>
    </w:p>
    <w:p w:rsidR="00000000" w:rsidRDefault="007933C1">
      <w:r>
        <w:rPr>
          <w:b/>
        </w:rPr>
        <w:t>Joey:</w:t>
      </w:r>
      <w:r>
        <w:t xml:space="preserve"> Hey-hey, I'm not judging.</w:t>
      </w:r>
    </w:p>
    <w:p w:rsidR="00000000" w:rsidRDefault="007933C1">
      <w:r>
        <w:t>[Scene: Monica and Rachel's, Monica and Rachel are babysitting Ben.]</w:t>
      </w:r>
    </w:p>
    <w:p w:rsidR="00000000" w:rsidRDefault="007933C1">
      <w:r>
        <w:rPr>
          <w:b/>
        </w:rPr>
        <w:t>Rachel:</w:t>
      </w:r>
      <w:r>
        <w:t xml:space="preserve"> (holding Ben) Look Benny, spoon. (moves it back and forth) Sp</w:t>
      </w:r>
      <w:r>
        <w:t>oon. Come on! All right, y'know what I think he's bored.</w:t>
      </w:r>
    </w:p>
    <w:p w:rsidR="00000000" w:rsidRDefault="007933C1">
      <w:r>
        <w:rPr>
          <w:b/>
        </w:rPr>
        <w:t>Monica:</w:t>
      </w:r>
      <w:r>
        <w:t xml:space="preserve"> Here. Ben, do you wanna play the airplane game, do you wanna show Rachel? Come here. (takes Ben) We're gonna do something fun. Okay. (throws Ben up in the air a little bit and catches him) We</w:t>
      </w:r>
      <w:r>
        <w:t xml:space="preserve">ee!! (moves into the living room and does it again) Weee!! (starts to walk back into the kitchen as she does it again, and hits Ben's head on that wooden beam across the ceiling.) </w:t>
      </w:r>
    </w:p>
    <w:p w:rsidR="00000000" w:rsidRDefault="007933C1">
      <w:r>
        <w:t>[cut to later]</w:t>
      </w:r>
    </w:p>
    <w:p w:rsidR="00000000" w:rsidRDefault="007933C1">
      <w:r>
        <w:rPr>
          <w:b/>
        </w:rPr>
        <w:t>Monica:</w:t>
      </w:r>
      <w:r>
        <w:t xml:space="preserve"> (to Ben) Who's so brave, you're so brave, yes you ar</w:t>
      </w:r>
      <w:r>
        <w:t>e, you're so brave.</w:t>
      </w:r>
    </w:p>
    <w:p w:rsidR="00000000" w:rsidRDefault="007933C1">
      <w:r>
        <w:rPr>
          <w:b/>
        </w:rPr>
        <w:t>Rachel:</w:t>
      </w:r>
      <w:r>
        <w:t xml:space="preserve"> Okay. Okay honey, he's fine, he's fine, let's just put him down. Come here, Ben. (sets him on the couch) See that's a good boy. (to Monica) How could you do that to him!! Ross trusted me, what is he going to say?!</w:t>
      </w:r>
    </w:p>
    <w:p w:rsidR="00000000" w:rsidRDefault="007933C1">
      <w:r>
        <w:rPr>
          <w:b/>
        </w:rPr>
        <w:t>Monica:</w:t>
      </w:r>
      <w:r>
        <w:t xml:space="preserve"> He's n</w:t>
      </w:r>
      <w:r>
        <w:t>ot gonna say anything, because we're not gonna tell him.</w:t>
      </w:r>
    </w:p>
    <w:p w:rsidR="00000000" w:rsidRDefault="007933C1">
      <w:r>
        <w:rPr>
          <w:b/>
        </w:rPr>
        <w:t>Rachel:</w:t>
      </w:r>
      <w:r>
        <w:t xml:space="preserve"> We're not?!</w:t>
      </w:r>
    </w:p>
    <w:p w:rsidR="00000000" w:rsidRDefault="007933C1">
      <w:r>
        <w:rPr>
          <w:b/>
        </w:rPr>
        <w:t>Monica:</w:t>
      </w:r>
      <w:r>
        <w:t xml:space="preserve"> No we're not.</w:t>
      </w:r>
    </w:p>
    <w:p w:rsidR="00000000" w:rsidRDefault="007933C1">
      <w:r>
        <w:rPr>
          <w:b/>
        </w:rPr>
        <w:t>Rachel:</w:t>
      </w:r>
      <w:r>
        <w:t xml:space="preserve"> All right, I like that. </w:t>
      </w:r>
    </w:p>
    <w:p w:rsidR="00000000" w:rsidRDefault="007933C1">
      <w:r>
        <w:t>Monica: Okay.</w:t>
      </w:r>
    </w:p>
    <w:p w:rsidR="00000000" w:rsidRDefault="007933C1">
      <w:r>
        <w:rPr>
          <w:b/>
        </w:rPr>
        <w:t>Rachel:</w:t>
      </w:r>
      <w:r>
        <w:t xml:space="preserve"> So we're okay, we're okay, we're okay, (starts to exam Ben) aren't we? No, we're not okay, we're not o</w:t>
      </w:r>
      <w:r>
        <w:t>kay, there's a bump, there's a bump.</w:t>
      </w:r>
    </w:p>
    <w:p w:rsidR="00000000" w:rsidRDefault="007933C1">
      <w:r>
        <w:rPr>
          <w:b/>
        </w:rPr>
        <w:t>Monica:</w:t>
      </w:r>
      <w:r>
        <w:t xml:space="preserve"> Oh my God! Well push it in! Push it in!</w:t>
      </w:r>
    </w:p>
    <w:p w:rsidR="00000000" w:rsidRDefault="007933C1">
      <w:r>
        <w:rPr>
          <w:b/>
        </w:rPr>
        <w:t>Rachel:</w:t>
      </w:r>
      <w:r>
        <w:t xml:space="preserve"> I cannot push it in!</w:t>
      </w:r>
    </w:p>
    <w:p w:rsidR="00000000" w:rsidRDefault="007933C1">
      <w:r>
        <w:rPr>
          <w:b/>
        </w:rPr>
        <w:t>Monica:</w:t>
      </w:r>
      <w:r>
        <w:t xml:space="preserve"> Okay, we're gonna need a distraction.</w:t>
      </w:r>
    </w:p>
    <w:p w:rsidR="00000000" w:rsidRDefault="007933C1">
      <w:r>
        <w:rPr>
          <w:b/>
        </w:rPr>
        <w:t>Rachel:</w:t>
      </w:r>
      <w:r>
        <w:t xml:space="preserve"> Okay, okay, okay.</w:t>
      </w:r>
    </w:p>
    <w:p w:rsidR="00000000" w:rsidRDefault="007933C1">
      <w:r>
        <w:rPr>
          <w:b/>
        </w:rPr>
        <w:t>Monica:</w:t>
      </w:r>
      <w:r>
        <w:t xml:space="preserve"> I got it!</w:t>
      </w:r>
    </w:p>
    <w:p w:rsidR="00000000" w:rsidRDefault="007933C1">
      <w:r>
        <w:t>Rachel: Okay.</w:t>
      </w:r>
    </w:p>
    <w:p w:rsidR="00000000" w:rsidRDefault="007933C1">
      <w:r>
        <w:rPr>
          <w:b/>
        </w:rPr>
        <w:t>Monica:</w:t>
      </w:r>
      <w:r>
        <w:t xml:space="preserve"> The second that Ross walks in </w:t>
      </w:r>
      <w:r>
        <w:t>that door, I want you take him back to your bedroom and do whatever it is that you do that makes him go, (high pitched) rweee!!</w:t>
      </w:r>
    </w:p>
    <w:p w:rsidR="00000000" w:rsidRDefault="007933C1">
      <w:r>
        <w:rPr>
          <w:b/>
        </w:rPr>
        <w:t>Rachel:</w:t>
      </w:r>
      <w:r>
        <w:t xml:space="preserve"> Or. We could put a hat on his head.</w:t>
      </w:r>
    </w:p>
    <w:p w:rsidR="00000000" w:rsidRDefault="007933C1">
      <w:r>
        <w:rPr>
          <w:b/>
        </w:rPr>
        <w:t>Monica:</w:t>
      </w:r>
      <w:r>
        <w:t xml:space="preserve"> A hat! Yes! We need a hat.</w:t>
      </w:r>
    </w:p>
    <w:p w:rsidR="00000000" w:rsidRDefault="007933C1">
      <w:r>
        <w:rPr>
          <w:b/>
        </w:rPr>
        <w:t>Rachel:</w:t>
      </w:r>
      <w:r>
        <w:t xml:space="preserve"> We need a hat..</w:t>
      </w:r>
    </w:p>
    <w:p w:rsidR="00000000" w:rsidRDefault="007933C1">
      <w:r>
        <w:rPr>
          <w:b/>
        </w:rPr>
        <w:t>Monica:</w:t>
      </w:r>
      <w:r>
        <w:t xml:space="preserve"> Where are we gonn</w:t>
      </w:r>
      <w:r>
        <w:t>a find a tiny little hat?</w:t>
      </w:r>
    </w:p>
    <w:p w:rsidR="00000000" w:rsidRDefault="007933C1">
      <w:r>
        <w:rPr>
          <w:b/>
        </w:rPr>
        <w:t>Rachel:</w:t>
      </w:r>
      <w:r>
        <w:t xml:space="preserve"> Oh, oh, oh, I'll get 'Rainy Day Bear'!! (runs to get him) </w:t>
      </w:r>
    </w:p>
    <w:p w:rsidR="00000000" w:rsidRDefault="007933C1">
      <w:r>
        <w:rPr>
          <w:b/>
        </w:rPr>
        <w:t>Monica:</w:t>
      </w:r>
      <w:r>
        <w:t xml:space="preserve"> Because he'll know what to do? (Rachel comes out of her room with a bear that's dressed in a rain suit.) Oh my God, you're a genius!</w:t>
      </w:r>
    </w:p>
    <w:p w:rsidR="00000000" w:rsidRDefault="007933C1">
      <w:r>
        <w:rPr>
          <w:b/>
        </w:rPr>
        <w:t>Rachel:</w:t>
      </w:r>
      <w:r>
        <w:t xml:space="preserve"> Oh God, oh God</w:t>
      </w:r>
      <w:r>
        <w:t>, it's sowed on though.</w:t>
      </w:r>
    </w:p>
    <w:p w:rsidR="00000000" w:rsidRDefault="007933C1">
      <w:r>
        <w:rPr>
          <w:b/>
        </w:rPr>
        <w:t>Monica:</w:t>
      </w:r>
      <w:r>
        <w:t xml:space="preserve"> Give it. Give it.</w:t>
      </w:r>
    </w:p>
    <w:p w:rsidR="00000000" w:rsidRDefault="007933C1">
      <w:r>
        <w:t>Rachel: Okay.</w:t>
      </w:r>
    </w:p>
    <w:p w:rsidR="00000000" w:rsidRDefault="007933C1">
      <w:r>
        <w:t xml:space="preserve">(Monica takes the bear, grabs his hat, and rips off his head.) </w:t>
      </w:r>
    </w:p>
    <w:p w:rsidR="00000000" w:rsidRDefault="007933C1">
      <w:r>
        <w:t>Monica and Rachel: Oh!!</w:t>
      </w:r>
    </w:p>
    <w:p w:rsidR="00000000" w:rsidRDefault="007933C1">
      <w:r>
        <w:rPr>
          <w:b/>
        </w:rPr>
        <w:t>Rachel:</w:t>
      </w:r>
      <w:r>
        <w:t xml:space="preserve"> Oh, it's just like a bloodbath in here today.</w:t>
      </w:r>
    </w:p>
    <w:p w:rsidR="00000000" w:rsidRDefault="007933C1">
      <w:r>
        <w:t xml:space="preserve">[Scene: The street, Chandler and Joey are walking </w:t>
      </w:r>
      <w:r>
        <w:t>past a jewelery store.]</w:t>
      </w:r>
    </w:p>
    <w:p w:rsidR="00000000" w:rsidRDefault="007933C1">
      <w:r>
        <w:rPr>
          <w:b/>
        </w:rPr>
        <w:t>Chandler:</w:t>
      </w:r>
      <w:r>
        <w:t xml:space="preserve"> Hey! Hold on a minute, hold on a second. Do you think these pearls are nice?</w:t>
      </w:r>
    </w:p>
    <w:p w:rsidR="00000000" w:rsidRDefault="007933C1">
      <w:r>
        <w:rPr>
          <w:b/>
        </w:rPr>
        <w:t>Joey:</w:t>
      </w:r>
      <w:r>
        <w:t xml:space="preserve"> I'd really prefer a mountain bike.</w:t>
      </w:r>
    </w:p>
    <w:p w:rsidR="00000000" w:rsidRDefault="007933C1">
      <w:r>
        <w:rPr>
          <w:b/>
        </w:rPr>
        <w:t>Chandler:</w:t>
      </w:r>
      <w:r>
        <w:t xml:space="preserve"> Janice's birthday is coming up, I want to get her something speacial. Come in here with me.</w:t>
      </w:r>
    </w:p>
    <w:p w:rsidR="00000000" w:rsidRDefault="007933C1">
      <w:r>
        <w:rPr>
          <w:b/>
        </w:rPr>
        <w:t>Jo</w:t>
      </w:r>
      <w:r>
        <w:rPr>
          <w:b/>
        </w:rPr>
        <w:t>ey:</w:t>
      </w:r>
      <w:r>
        <w:t xml:space="preserve"> Whoa, whoa, whoa, wait, whoa. Do you ah, want to get her something speacial, get her flowers, get her candy, get her gum, girls love gum.</w:t>
      </w:r>
    </w:p>
    <w:p w:rsidR="00000000" w:rsidRDefault="007933C1">
      <w:r>
        <w:rPr>
          <w:b/>
        </w:rPr>
        <w:t>Chandler:</w:t>
      </w:r>
      <w:r>
        <w:t xml:space="preserve"> That's a good idea, 'Dear Janice have a Hubba-Bubba birthday'. I would like to get her something serious</w:t>
      </w:r>
      <w:r>
        <w:t>.</w:t>
      </w:r>
    </w:p>
    <w:p w:rsidR="00000000" w:rsidRDefault="007933C1">
      <w:r>
        <w:rPr>
          <w:b/>
        </w:rPr>
        <w:t>Joey:</w:t>
      </w:r>
      <w:r>
        <w:t xml:space="preserve"> Oh, you want something serious. Y'know what you should do, you should get her one of those um, barium enemas. Those are dead serious.</w:t>
      </w:r>
    </w:p>
    <w:p w:rsidR="00000000" w:rsidRDefault="007933C1">
      <w:r>
        <w:rPr>
          <w:b/>
        </w:rPr>
        <w:t>Chandler:</w:t>
      </w:r>
      <w:r>
        <w:t xml:space="preserve"> All right. Look, I'm gonna go in here, and you don't buy me anything ever. (starts to go into the store)</w:t>
      </w:r>
      <w:r>
        <w:t xml:space="preserve"> </w:t>
      </w:r>
    </w:p>
    <w:p w:rsidR="00000000" w:rsidRDefault="007933C1">
      <w:r>
        <w:rPr>
          <w:b/>
        </w:rPr>
        <w:t>Joey:</w:t>
      </w:r>
      <w:r>
        <w:t xml:space="preserve"> (stopping him) No, no, you can't, you can't, okay, you can't, you can't buy her pearls, you just can't, you can't, you can't.</w:t>
      </w:r>
    </w:p>
    <w:p w:rsidR="00000000" w:rsidRDefault="007933C1">
      <w:r>
        <w:rPr>
          <w:b/>
        </w:rPr>
        <w:t>Chandler:</w:t>
      </w:r>
      <w:r>
        <w:t xml:space="preserve"> Why not?!</w:t>
      </w:r>
    </w:p>
    <w:p w:rsidR="00000000" w:rsidRDefault="007933C1">
      <w:r>
        <w:rPr>
          <w:b/>
        </w:rPr>
        <w:t>Joey:</w:t>
      </w:r>
      <w:r>
        <w:t xml:space="preserve"> Oh God. Uh, okay, here's the thing, this is the thing, okay, the thing is...</w:t>
      </w:r>
    </w:p>
    <w:p w:rsidR="00000000" w:rsidRDefault="007933C1">
      <w:r>
        <w:rPr>
          <w:b/>
        </w:rPr>
        <w:t>Chandler:</w:t>
      </w:r>
      <w:r>
        <w:t xml:space="preserve"> What is t</w:t>
      </w:r>
      <w:r>
        <w:t>he thing?</w:t>
      </w:r>
    </w:p>
    <w:p w:rsidR="00000000" w:rsidRDefault="007933C1">
      <w:r>
        <w:rPr>
          <w:b/>
        </w:rPr>
        <w:t>Joey:</w:t>
      </w:r>
      <w:r>
        <w:t xml:space="preserve"> Okay. I went down to the 'Mattress King' showroom and, and I saw Janice, kissing her ex-husband.</w:t>
      </w:r>
    </w:p>
    <w:p w:rsidR="00000000" w:rsidRDefault="007933C1">
      <w:r>
        <w:rPr>
          <w:b/>
        </w:rPr>
        <w:t>Chandler:</w:t>
      </w:r>
      <w:r>
        <w:t xml:space="preserve"> (shocked) What?</w:t>
      </w:r>
    </w:p>
    <w:p w:rsidR="00000000" w:rsidRDefault="007933C1">
      <w:r>
        <w:rPr>
          <w:b/>
        </w:rPr>
        <w:t>Joey:</w:t>
      </w:r>
      <w:r>
        <w:t xml:space="preserve"> They were in his office.</w:t>
      </w:r>
    </w:p>
    <w:p w:rsidR="00000000" w:rsidRDefault="007933C1">
      <w:r>
        <w:rPr>
          <w:b/>
        </w:rPr>
        <w:t>Chandler:</w:t>
      </w:r>
      <w:r>
        <w:t xml:space="preserve"> Well she, she wouldn't do that, she's with, she's with me.</w:t>
      </w:r>
    </w:p>
    <w:p w:rsidR="00000000" w:rsidRDefault="007933C1">
      <w:r>
        <w:rPr>
          <w:b/>
        </w:rPr>
        <w:t>Joey:</w:t>
      </w:r>
      <w:r>
        <w:t xml:space="preserve"> I'm telling</w:t>
      </w:r>
      <w:r>
        <w:t xml:space="preserve"> you man, I saw it.</w:t>
      </w:r>
    </w:p>
    <w:p w:rsidR="00000000" w:rsidRDefault="007933C1">
      <w:r>
        <w:rPr>
          <w:b/>
        </w:rPr>
        <w:t>Chandler:</w:t>
      </w:r>
      <w:r>
        <w:t xml:space="preserve"> Yeah, well, you're wrong! Okay, you're wrong.</w:t>
      </w:r>
    </w:p>
    <w:p w:rsidR="00000000" w:rsidRDefault="007933C1">
      <w:r>
        <w:rPr>
          <w:b/>
        </w:rPr>
        <w:t>Joey:</w:t>
      </w:r>
      <w:r>
        <w:t xml:space="preserve"> I'm not wrong! I wish I was. I'm sorry. Bet that barium enema doesn't sound so bad now, huh?</w:t>
      </w:r>
    </w:p>
    <w:p w:rsidR="00000000" w:rsidRDefault="007933C1">
      <w:r>
        <w:t xml:space="preserve">[Scene: Monica and Rachel's, Monica and Rachel are dressing up Ben in the entire </w:t>
      </w:r>
      <w:r>
        <w:t>rain suit from Rainy Day Bear.]</w:t>
      </w:r>
    </w:p>
    <w:p w:rsidR="00000000" w:rsidRDefault="007933C1">
      <w:r>
        <w:rPr>
          <w:b/>
        </w:rPr>
        <w:t>Monica:</w:t>
      </w:r>
      <w:r>
        <w:t xml:space="preserve"> It just makes more sense as an ensemble.</w:t>
      </w:r>
    </w:p>
    <w:p w:rsidR="00000000" w:rsidRDefault="007933C1">
      <w:r>
        <w:rPr>
          <w:b/>
        </w:rPr>
        <w:t>Rachel:</w:t>
      </w:r>
      <w:r>
        <w:t xml:space="preserve"> Right.</w:t>
      </w:r>
    </w:p>
    <w:p w:rsidR="00000000" w:rsidRDefault="007933C1">
      <w:r>
        <w:rPr>
          <w:b/>
        </w:rPr>
        <w:t>Monica:</w:t>
      </w:r>
      <w:r>
        <w:t xml:space="preserve"> Besides, it takes the focus off the hat.</w:t>
      </w:r>
    </w:p>
    <w:p w:rsidR="00000000" w:rsidRDefault="007933C1">
      <w:r>
        <w:rPr>
          <w:b/>
        </w:rPr>
        <w:t>Phoebe:</w:t>
      </w:r>
      <w:r>
        <w:t xml:space="preserve"> (running through the door) No! Oh! You're alive! You're alive!</w:t>
      </w:r>
    </w:p>
    <w:p w:rsidR="00000000" w:rsidRDefault="007933C1">
      <w:r>
        <w:rPr>
          <w:b/>
        </w:rPr>
        <w:t>Rachel:</w:t>
      </w:r>
      <w:r>
        <w:t xml:space="preserve"> See Pheebs, I promised you no on</w:t>
      </w:r>
      <w:r>
        <w:t>e would die, didn't I?</w:t>
      </w:r>
    </w:p>
    <w:p w:rsidR="00000000" w:rsidRDefault="007933C1">
      <w:r>
        <w:rPr>
          <w:b/>
        </w:rPr>
        <w:t>Phoebe:</w:t>
      </w:r>
      <w:r>
        <w:t xml:space="preserve"> Yeah, well, we'll see about that. Can I use your phone? I just wanna call everyone I know.</w:t>
      </w:r>
    </w:p>
    <w:p w:rsidR="00000000" w:rsidRDefault="007933C1">
      <w:r>
        <w:rPr>
          <w:b/>
        </w:rPr>
        <w:t>Monica:</w:t>
      </w:r>
      <w:r>
        <w:t xml:space="preserve"> Sure, we have no money, go ahead.</w:t>
      </w:r>
    </w:p>
    <w:p w:rsidR="00000000" w:rsidRDefault="007933C1">
      <w:r>
        <w:rPr>
          <w:b/>
        </w:rPr>
        <w:t>Phoebe:</w:t>
      </w:r>
      <w:r>
        <w:t xml:space="preserve"> (on phone) 'Hey! You're not dead! Okay, see ya!'</w:t>
      </w:r>
    </w:p>
    <w:p w:rsidR="00000000" w:rsidRDefault="007933C1">
      <w:r>
        <w:rPr>
          <w:b/>
        </w:rPr>
        <w:t>Ben:</w:t>
      </w:r>
      <w:r>
        <w:t xml:space="preserve"> Monica.</w:t>
      </w:r>
    </w:p>
    <w:p w:rsidR="00000000" w:rsidRDefault="007933C1">
      <w:r>
        <w:rPr>
          <w:b/>
        </w:rPr>
        <w:t>Monica:</w:t>
      </w:r>
      <w:r>
        <w:t xml:space="preserve"> Oh my God! He </w:t>
      </w:r>
      <w:r>
        <w:t>just said my name! Did you hear that?</w:t>
      </w:r>
    </w:p>
    <w:p w:rsidR="00000000" w:rsidRDefault="007933C1">
      <w:r>
        <w:rPr>
          <w:b/>
        </w:rPr>
        <w:t>Ben:</w:t>
      </w:r>
      <w:r>
        <w:t xml:space="preserve"> Monica bang!</w:t>
      </w:r>
    </w:p>
    <w:p w:rsidR="00000000" w:rsidRDefault="007933C1">
      <w:r>
        <w:rPr>
          <w:b/>
        </w:rPr>
        <w:t>Rachel:</w:t>
      </w:r>
      <w:r>
        <w:t xml:space="preserve"> Okay, I heard that.</w:t>
      </w:r>
    </w:p>
    <w:p w:rsidR="00000000" w:rsidRDefault="007933C1">
      <w:r>
        <w:rPr>
          <w:b/>
        </w:rPr>
        <w:t>Monica:</w:t>
      </w:r>
      <w:r>
        <w:t xml:space="preserve"> Did he just say 'Monica bang'?</w:t>
      </w:r>
    </w:p>
    <w:p w:rsidR="00000000" w:rsidRDefault="007933C1">
      <w:r>
        <w:rPr>
          <w:b/>
        </w:rPr>
        <w:t>Rachel:</w:t>
      </w:r>
      <w:r>
        <w:t xml:space="preserve"> Uh-huh.</w:t>
      </w:r>
    </w:p>
    <w:p w:rsidR="00000000" w:rsidRDefault="007933C1">
      <w:r>
        <w:rPr>
          <w:b/>
        </w:rPr>
        <w:t>Monica:</w:t>
      </w:r>
      <w:r>
        <w:t xml:space="preserve"> Oh my God! He's gonna rat me out!</w:t>
      </w:r>
    </w:p>
    <w:p w:rsidR="00000000" w:rsidRDefault="007933C1">
      <w:r>
        <w:rPr>
          <w:b/>
        </w:rPr>
        <w:t>Ben:</w:t>
      </w:r>
      <w:r>
        <w:t xml:space="preserve"> Monica bang!</w:t>
      </w:r>
    </w:p>
    <w:p w:rsidR="00000000" w:rsidRDefault="007933C1">
      <w:r>
        <w:rPr>
          <w:b/>
        </w:rPr>
        <w:t>Monica:</w:t>
      </w:r>
      <w:r>
        <w:t xml:space="preserve"> Oh-ho-ho, sweetie, sweetie, you gotta stop saying</w:t>
      </w:r>
      <w:r>
        <w:t xml:space="preserve"> that, now. It's no big deal, it's not even worth mentioning, you see we all do it all the time. See watch this, Ben, Ben, Ben. (goes over and starts hitting her head on the post) Ow, Monica bang! (does it again) Everybody bang. (repeats) Ben bang. (repeat</w:t>
      </w:r>
      <w:r>
        <w:t>s) Rachel bang. (repeats) Bang, Rachel bang! Oh, isn't that fun?</w:t>
      </w:r>
    </w:p>
    <w:p w:rsidR="00000000" w:rsidRDefault="007933C1">
      <w:r>
        <w:rPr>
          <w:b/>
        </w:rPr>
        <w:t>Rachel:</w:t>
      </w:r>
      <w:r>
        <w:t xml:space="preserve"> (goes over and hits her head on the post) Look at that! (repeats) Look at that! (repeats) We all do it. (repeats) Okay, I'm stopping now.</w:t>
      </w:r>
    </w:p>
    <w:p w:rsidR="00000000" w:rsidRDefault="007933C1">
      <w:r>
        <w:rPr>
          <w:b/>
        </w:rPr>
        <w:t>Monica:</w:t>
      </w:r>
      <w:r>
        <w:t xml:space="preserve"> You okay?</w:t>
      </w:r>
    </w:p>
    <w:p w:rsidR="00000000" w:rsidRDefault="007933C1">
      <w:r>
        <w:rPr>
          <w:b/>
        </w:rPr>
        <w:t>Rachel:</w:t>
      </w:r>
      <w:r>
        <w:t xml:space="preserve"> Oh yeah! Y'know, if</w:t>
      </w:r>
      <w:r>
        <w:t xml:space="preserve"> it's not a headboard, it's just not worth it.</w:t>
      </w:r>
    </w:p>
    <w:p w:rsidR="00000000" w:rsidRDefault="007933C1">
      <w:r>
        <w:t>[Scene: Chandler and Joey's, Chandler is waiting for Janice to arrive, and is angrily fllipping through a magazine.]</w:t>
      </w:r>
    </w:p>
    <w:p w:rsidR="00000000" w:rsidRDefault="007933C1">
      <w:r>
        <w:rPr>
          <w:b/>
        </w:rPr>
        <w:t>Janice:</w:t>
      </w:r>
      <w:r>
        <w:t xml:space="preserve"> (entering) How's my Bing-a-ling?</w:t>
      </w:r>
    </w:p>
    <w:p w:rsidR="00000000" w:rsidRDefault="007933C1">
      <w:r>
        <w:rPr>
          <w:b/>
        </w:rPr>
        <w:t>Chandler:</w:t>
      </w:r>
      <w:r>
        <w:t xml:space="preserve"> Ah, I don't know, you tell me. Anything y</w:t>
      </w:r>
      <w:r>
        <w:t>ou ah, wanna tell me, because, if you ah, you should, if you, you would, tell me.</w:t>
      </w:r>
    </w:p>
    <w:p w:rsidR="00000000" w:rsidRDefault="007933C1">
      <w:r>
        <w:rPr>
          <w:b/>
        </w:rPr>
        <w:t>Janice:</w:t>
      </w:r>
      <w:r>
        <w:t xml:space="preserve"> Why are your eyes so white?</w:t>
      </w:r>
    </w:p>
    <w:p w:rsidR="00000000" w:rsidRDefault="007933C1">
      <w:r>
        <w:rPr>
          <w:b/>
        </w:rPr>
        <w:t>Chandler:</w:t>
      </w:r>
      <w:r>
        <w:t xml:space="preserve"> You tell me! Maybe, it's because I was just fooling with my ex! Oh no-no-no-no, no-no-no-no, that was you!!</w:t>
      </w:r>
    </w:p>
    <w:p w:rsidR="00000000" w:rsidRDefault="007933C1">
      <w:r>
        <w:rPr>
          <w:b/>
        </w:rPr>
        <w:t>Janice:</w:t>
      </w:r>
      <w:r>
        <w:t xml:space="preserve"> Oh my God!!</w:t>
      </w:r>
    </w:p>
    <w:p w:rsidR="00000000" w:rsidRDefault="007933C1">
      <w:r>
        <w:rPr>
          <w:b/>
        </w:rPr>
        <w:t>Chandler:</w:t>
      </w:r>
      <w:r>
        <w:t xml:space="preserve"> All right!</w:t>
      </w:r>
    </w:p>
    <w:p w:rsidR="00000000" w:rsidRDefault="007933C1">
      <w:r>
        <w:rPr>
          <w:b/>
        </w:rPr>
        <w:t>Janice:</w:t>
      </w:r>
      <w:r>
        <w:t xml:space="preserve"> How did you know?</w:t>
      </w:r>
    </w:p>
    <w:p w:rsidR="00000000" w:rsidRDefault="007933C1">
      <w:r>
        <w:rPr>
          <w:b/>
        </w:rPr>
        <w:t>Chandler:</w:t>
      </w:r>
      <w:r>
        <w:t xml:space="preserve"> Joey told me, he saw you two kissing.</w:t>
      </w:r>
    </w:p>
    <w:p w:rsidR="00000000" w:rsidRDefault="007933C1">
      <w:r>
        <w:rPr>
          <w:b/>
        </w:rPr>
        <w:t>Janice:</w:t>
      </w:r>
      <w:r>
        <w:t xml:space="preserve"> In the park?</w:t>
      </w:r>
    </w:p>
    <w:p w:rsidR="00000000" w:rsidRDefault="007933C1">
      <w:r>
        <w:rPr>
          <w:b/>
        </w:rPr>
        <w:t>Chandler:</w:t>
      </w:r>
      <w:r>
        <w:t xml:space="preserve"> No! In his office! How many kisses were there?</w:t>
      </w:r>
    </w:p>
    <w:p w:rsidR="00000000" w:rsidRDefault="007933C1">
      <w:r>
        <w:rPr>
          <w:b/>
        </w:rPr>
        <w:t>Janice:</w:t>
      </w:r>
      <w:r>
        <w:t xml:space="preserve"> Just those two!</w:t>
      </w:r>
    </w:p>
    <w:p w:rsidR="00000000" w:rsidRDefault="007933C1">
      <w:r>
        <w:rPr>
          <w:b/>
        </w:rPr>
        <w:t>Chandler:</w:t>
      </w:r>
      <w:r>
        <w:t xml:space="preserve"> Wh-wh-why, wh-why, why, why was there kissing!? T</w:t>
      </w:r>
      <w:r>
        <w:t>here should be no kissing!!</w:t>
      </w:r>
    </w:p>
    <w:p w:rsidR="00000000" w:rsidRDefault="007933C1">
      <w:r>
        <w:rPr>
          <w:b/>
        </w:rPr>
        <w:t>Janice:</w:t>
      </w:r>
      <w:r>
        <w:t xml:space="preserve"> Oh, I'm sorry honey, I'm so, so, (nasally) haaaaa! I'm so, so sorry, I just (nasally) haaaaaa! But I, oh what happened was, I-I-I can't breathe. Can you get me a bag, or something?</w:t>
      </w:r>
    </w:p>
    <w:p w:rsidR="00000000" w:rsidRDefault="007933C1">
      <w:r>
        <w:rPr>
          <w:b/>
        </w:rPr>
        <w:t>Chandler:</w:t>
      </w:r>
      <w:r>
        <w:t xml:space="preserve"> (giving her a bag) Here.</w:t>
      </w:r>
    </w:p>
    <w:p w:rsidR="00000000" w:rsidRDefault="007933C1">
      <w:r>
        <w:t>(Jan</w:t>
      </w:r>
      <w:r>
        <w:t xml:space="preserve">ice starts to breathe into it and breathes in the reciept, and then spits it out.) </w:t>
      </w:r>
    </w:p>
    <w:p w:rsidR="00000000" w:rsidRDefault="007933C1">
      <w:r>
        <w:rPr>
          <w:b/>
        </w:rPr>
        <w:t>Janice:</w:t>
      </w:r>
      <w:r>
        <w:t xml:space="preserve"> The receipt.</w:t>
      </w:r>
    </w:p>
    <w:p w:rsidR="00000000" w:rsidRDefault="007933C1">
      <w:r>
        <w:rPr>
          <w:b/>
        </w:rPr>
        <w:t>Chandler:</w:t>
      </w:r>
      <w:r>
        <w:t xml:space="preserve"> I'll take it! All right look, I gotta know. Are you finished with me? (Janice shakes her head no) Are you finished with him? (Janice shakes h</w:t>
      </w:r>
      <w:r>
        <w:t xml:space="preserve">er head no) Do you still love him? (Janice shakes her head yes) Do you still love me? (Janice shakes her head yes) All right look, (grabs the bag) I'm gonna need an actual answer here okay, so which is it, him or me? (his phone starts to ring) </w:t>
      </w:r>
    </w:p>
    <w:p w:rsidR="00000000" w:rsidRDefault="007933C1">
      <w:r>
        <w:rPr>
          <w:b/>
        </w:rPr>
        <w:t>Janice:</w:t>
      </w:r>
      <w:r>
        <w:t xml:space="preserve"> I d</w:t>
      </w:r>
      <w:r>
        <w:t>on't know.</w:t>
      </w:r>
    </w:p>
    <w:p w:rsidR="00000000" w:rsidRDefault="007933C1">
      <w:r>
        <w:rPr>
          <w:b/>
        </w:rPr>
        <w:t>Phoebe:</w:t>
      </w:r>
      <w:r>
        <w:t xml:space="preserve"> (rushing in) Okay. If you're alive you answer your phone!</w:t>
      </w:r>
    </w:p>
    <w:p w:rsidR="00000000" w:rsidRDefault="007933C1">
      <w:r>
        <w:t>Commercial Break</w:t>
      </w:r>
    </w:p>
    <w:p w:rsidR="00000000" w:rsidRDefault="007933C1">
      <w:r>
        <w:t>[Scene: Monica and Rachel's, Monica, Rachel, Phoebe, and Joey are there.]</w:t>
      </w:r>
    </w:p>
    <w:p w:rsidR="00000000" w:rsidRDefault="007933C1">
      <w:r>
        <w:rPr>
          <w:b/>
        </w:rPr>
        <w:t>Monica:</w:t>
      </w:r>
      <w:r>
        <w:t xml:space="preserve"> Okay, Ben, I won't tell your daddy that you had ice cream for dinner, if you don</w:t>
      </w:r>
      <w:r>
        <w:t>'t tell about our little bonking incident.</w:t>
      </w:r>
    </w:p>
    <w:p w:rsidR="00000000" w:rsidRDefault="007933C1">
      <w:r>
        <w:rPr>
          <w:b/>
        </w:rPr>
        <w:t>Rachel:</w:t>
      </w:r>
      <w:r>
        <w:t xml:space="preserve"> Monica, number one, I don't think Ben understands the concept of bribery, and number two, I... (Joey starts laughing in the background) (to Joey) What?!</w:t>
      </w:r>
    </w:p>
    <w:p w:rsidR="00000000" w:rsidRDefault="007933C1">
      <w:r>
        <w:rPr>
          <w:b/>
        </w:rPr>
        <w:t>Joey:</w:t>
      </w:r>
      <w:r>
        <w:t xml:space="preserve"> You said number two.</w:t>
      </w:r>
    </w:p>
    <w:p w:rsidR="00000000" w:rsidRDefault="007933C1">
      <w:r>
        <w:rPr>
          <w:b/>
        </w:rPr>
        <w:t>Rachel:</w:t>
      </w:r>
      <w:r>
        <w:t xml:space="preserve"> I also said numbe</w:t>
      </w:r>
      <w:r>
        <w:t>r one.</w:t>
      </w:r>
    </w:p>
    <w:p w:rsidR="00000000" w:rsidRDefault="007933C1">
      <w:r>
        <w:rPr>
          <w:b/>
        </w:rPr>
        <w:t>Joey:</w:t>
      </w:r>
      <w:r>
        <w:t xml:space="preserve"> I know. (giggles harder) </w:t>
      </w:r>
    </w:p>
    <w:p w:rsidR="00000000" w:rsidRDefault="007933C1">
      <w:r>
        <w:rPr>
          <w:b/>
        </w:rPr>
        <w:t>Ross:</w:t>
      </w:r>
      <w:r>
        <w:t xml:space="preserve"> (entering) Hey! Everyone.</w:t>
      </w:r>
    </w:p>
    <w:p w:rsidR="00000000" w:rsidRDefault="007933C1">
      <w:r>
        <w:t>Rachel: Hi!</w:t>
      </w:r>
    </w:p>
    <w:p w:rsidR="00000000" w:rsidRDefault="007933C1">
      <w:r>
        <w:rPr>
          <w:b/>
        </w:rPr>
        <w:t>Ross:</w:t>
      </w:r>
      <w:r>
        <w:t xml:space="preserve"> How's my little boy?</w:t>
      </w:r>
    </w:p>
    <w:p w:rsidR="00000000" w:rsidRDefault="007933C1">
      <w:r>
        <w:rPr>
          <w:b/>
        </w:rPr>
        <w:t>Rachel:</w:t>
      </w:r>
      <w:r>
        <w:t xml:space="preserve"> He's perfect, he's never been better.</w:t>
      </w:r>
    </w:p>
    <w:p w:rsidR="00000000" w:rsidRDefault="007933C1">
      <w:r>
        <w:rPr>
          <w:b/>
        </w:rPr>
        <w:t>Ross:</w:t>
      </w:r>
      <w:r>
        <w:t xml:space="preserve"> (noticing the outfit he is wearing) What'd you do, take him whaling?</w:t>
      </w:r>
    </w:p>
    <w:p w:rsidR="00000000" w:rsidRDefault="007933C1">
      <w:r>
        <w:rPr>
          <w:b/>
        </w:rPr>
        <w:t>Ben:</w:t>
      </w:r>
      <w:r>
        <w:t xml:space="preserve"> Monica.</w:t>
      </w:r>
    </w:p>
    <w:p w:rsidR="00000000" w:rsidRDefault="007933C1">
      <w:r>
        <w:rPr>
          <w:b/>
        </w:rPr>
        <w:t>Ross:</w:t>
      </w:r>
      <w:r>
        <w:t xml:space="preserve"> Oh my </w:t>
      </w:r>
      <w:r>
        <w:t>God, he just said your name, that's great! Good job Ben.</w:t>
      </w:r>
    </w:p>
    <w:p w:rsidR="00000000" w:rsidRDefault="007933C1">
      <w:r>
        <w:rPr>
          <w:b/>
        </w:rPr>
        <w:t>Ben:</w:t>
      </w:r>
      <w:r>
        <w:t xml:space="preserve"> Monica bang!</w:t>
      </w:r>
    </w:p>
    <w:p w:rsidR="00000000" w:rsidRDefault="007933C1">
      <w:r>
        <w:rPr>
          <w:b/>
        </w:rPr>
        <w:t>Monica:</w:t>
      </w:r>
      <w:r>
        <w:t xml:space="preserve"> Oh that's right, that's what I'd sound like if I exploded.</w:t>
      </w:r>
    </w:p>
    <w:p w:rsidR="00000000" w:rsidRDefault="007933C1">
      <w:r>
        <w:rPr>
          <w:b/>
        </w:rPr>
        <w:t>Phoebe:</w:t>
      </w:r>
      <w:r>
        <w:t xml:space="preserve"> Woo-Hoo! The curse is broken! I called everybody I know, and everyone is alive.</w:t>
      </w:r>
    </w:p>
    <w:p w:rsidR="00000000" w:rsidRDefault="007933C1">
      <w:r>
        <w:t>Joey: Uh.</w:t>
      </w:r>
    </w:p>
    <w:p w:rsidR="00000000" w:rsidRDefault="007933C1">
      <w:r>
        <w:t>Phoebe: What?</w:t>
      </w:r>
    </w:p>
    <w:p w:rsidR="00000000" w:rsidRDefault="007933C1">
      <w:r>
        <w:rPr>
          <w:b/>
        </w:rPr>
        <w:t>Jo</w:t>
      </w:r>
      <w:r>
        <w:rPr>
          <w:b/>
        </w:rPr>
        <w:t>ey:</w:t>
      </w:r>
      <w:r>
        <w:t xml:space="preserve"> Ugly Naked Guy looks awfully still. (Phoebe runs to the window and gasps.) </w:t>
      </w:r>
    </w:p>
    <w:p w:rsidR="00000000" w:rsidRDefault="007933C1">
      <w:r>
        <w:t>[Cut to later, all except Chandler are staring out the window at Ugly Naked Guy.]</w:t>
      </w:r>
    </w:p>
    <w:p w:rsidR="00000000" w:rsidRDefault="007933C1">
      <w:r>
        <w:rPr>
          <w:b/>
        </w:rPr>
        <w:t>Phoebe:</w:t>
      </w:r>
      <w:r>
        <w:t xml:space="preserve"> Oh my God! I killed him! I killed another one! And this curse is getting stronger too,</w:t>
      </w:r>
      <w:r>
        <w:t xml:space="preserve"> to bring down something that big.</w:t>
      </w:r>
    </w:p>
    <w:p w:rsidR="00000000" w:rsidRDefault="007933C1">
      <w:r>
        <w:rPr>
          <w:b/>
        </w:rPr>
        <w:t>Rachel:</w:t>
      </w:r>
      <w:r>
        <w:t xml:space="preserve"> Well maybe he's just taking a nap.</w:t>
      </w:r>
    </w:p>
    <w:p w:rsidR="00000000" w:rsidRDefault="007933C1">
      <w:r>
        <w:rPr>
          <w:b/>
        </w:rPr>
        <w:t>Joey:</w:t>
      </w:r>
      <w:r>
        <w:t xml:space="preserve"> I'm tellin' ya, he hasn't moved since this morning.</w:t>
      </w:r>
    </w:p>
    <w:p w:rsidR="00000000" w:rsidRDefault="007933C1">
      <w:r>
        <w:rPr>
          <w:b/>
        </w:rPr>
        <w:t>Monica:</w:t>
      </w:r>
      <w:r>
        <w:t xml:space="preserve"> All right, we should call somebody.</w:t>
      </w:r>
    </w:p>
    <w:p w:rsidR="00000000" w:rsidRDefault="007933C1">
      <w:r>
        <w:rPr>
          <w:b/>
        </w:rPr>
        <w:t>Ross:</w:t>
      </w:r>
      <w:r>
        <w:t xml:space="preserve"> And tell them what? The naked guy we stare at all the time isn't movin</w:t>
      </w:r>
      <w:r>
        <w:t>g.</w:t>
      </w:r>
    </w:p>
    <w:p w:rsidR="00000000" w:rsidRDefault="007933C1">
      <w:r>
        <w:rPr>
          <w:b/>
        </w:rPr>
        <w:t>Rachel:</w:t>
      </w:r>
      <w:r>
        <w:t xml:space="preserve"> Well, we have gotta find out if he's alive.</w:t>
      </w:r>
    </w:p>
    <w:p w:rsidR="00000000" w:rsidRDefault="007933C1">
      <w:r>
        <w:rPr>
          <w:b/>
        </w:rPr>
        <w:t>Monica:</w:t>
      </w:r>
      <w:r>
        <w:t xml:space="preserve"> How are we gonna do that? There's no way.</w:t>
      </w:r>
    </w:p>
    <w:p w:rsidR="00000000" w:rsidRDefault="007933C1">
      <w:r>
        <w:rPr>
          <w:b/>
        </w:rPr>
        <w:t>Joey:</w:t>
      </w:r>
      <w:r>
        <w:t xml:space="preserve"> Well, there is one way. His window's open, I say, we poke him.</w:t>
      </w:r>
    </w:p>
    <w:p w:rsidR="00000000" w:rsidRDefault="007933C1">
      <w:r>
        <w:t>[Scene: Chandler and Joey's, Chandler is throwing darts, as Joey enters.]</w:t>
      </w:r>
    </w:p>
    <w:p w:rsidR="00000000" w:rsidRDefault="007933C1">
      <w:r>
        <w:rPr>
          <w:b/>
        </w:rPr>
        <w:t>Joey:</w:t>
      </w:r>
      <w:r>
        <w:t xml:space="preserve"> He</w:t>
      </w:r>
      <w:r>
        <w:t>y! Y'know how we ah, save all those chopsticks for no reason we get when we get Chinese food?</w:t>
      </w:r>
    </w:p>
    <w:p w:rsidR="00000000" w:rsidRDefault="007933C1">
      <w:r>
        <w:t>Chandler: Yeah.</w:t>
      </w:r>
    </w:p>
    <w:p w:rsidR="00000000" w:rsidRDefault="007933C1">
      <w:r>
        <w:rPr>
          <w:b/>
        </w:rPr>
        <w:t>Joey:</w:t>
      </w:r>
      <w:r>
        <w:t xml:space="preserve"> Well, now we got a reason.</w:t>
      </w:r>
    </w:p>
    <w:p w:rsidR="00000000" w:rsidRDefault="007933C1">
      <w:r>
        <w:t>Chandler: What?</w:t>
      </w:r>
    </w:p>
    <w:p w:rsidR="00000000" w:rsidRDefault="007933C1">
      <w:r>
        <w:rPr>
          <w:b/>
        </w:rPr>
        <w:t>Joey:</w:t>
      </w:r>
      <w:r>
        <w:t xml:space="preserve"> Well, we're fashioning a very long poking device.</w:t>
      </w:r>
    </w:p>
    <w:p w:rsidR="00000000" w:rsidRDefault="007933C1">
      <w:r>
        <w:rPr>
          <w:b/>
        </w:rPr>
        <w:t>Chandler:</w:t>
      </w:r>
      <w:r>
        <w:t xml:space="preserve"> All right.</w:t>
      </w:r>
    </w:p>
    <w:p w:rsidR="00000000" w:rsidRDefault="007933C1">
      <w:r>
        <w:rPr>
          <w:b/>
        </w:rPr>
        <w:t>Joey:</w:t>
      </w:r>
      <w:r>
        <w:t xml:space="preserve"> Hey uh, what's</w:t>
      </w:r>
      <w:r>
        <w:t xml:space="preserve"> a matter?</w:t>
      </w:r>
    </w:p>
    <w:p w:rsidR="00000000" w:rsidRDefault="007933C1">
      <w:r>
        <w:rPr>
          <w:b/>
        </w:rPr>
        <w:t>Chandler:</w:t>
      </w:r>
      <w:r>
        <w:t xml:space="preserve"> I talked to Janice.</w:t>
      </w:r>
    </w:p>
    <w:p w:rsidR="00000000" w:rsidRDefault="007933C1">
      <w:r>
        <w:rPr>
          <w:b/>
        </w:rPr>
        <w:t>Joey:</w:t>
      </w:r>
      <w:r>
        <w:t xml:space="preserve"> Oh my God, is she going back to him?</w:t>
      </w:r>
    </w:p>
    <w:p w:rsidR="00000000" w:rsidRDefault="007933C1">
      <w:r>
        <w:rPr>
          <w:b/>
        </w:rPr>
        <w:t>Chandler:</w:t>
      </w:r>
      <w:r>
        <w:t xml:space="preserve"> She doesn't know. Says she loves us both. Y'know I woke up this morning and I was in love, well I was happy. Y'know it serves me right for buying that twelve pack</w:t>
      </w:r>
      <w:r>
        <w:t xml:space="preserve"> of condoms. And now I can't even return them, because she choked on the reciept!</w:t>
      </w:r>
    </w:p>
    <w:p w:rsidR="00000000" w:rsidRDefault="007933C1">
      <w:r>
        <w:rPr>
          <w:b/>
        </w:rPr>
        <w:t>Joey:</w:t>
      </w:r>
      <w:r>
        <w:t xml:space="preserve"> What are you ah, what are you gonna do?</w:t>
      </w:r>
    </w:p>
    <w:p w:rsidR="00000000" w:rsidRDefault="007933C1">
      <w:r>
        <w:rPr>
          <w:b/>
        </w:rPr>
        <w:t>Chandler:</w:t>
      </w:r>
      <w:r>
        <w:t xml:space="preserve"> I don't know, y'know. What, what, would you do?</w:t>
      </w:r>
    </w:p>
    <w:p w:rsidR="00000000" w:rsidRDefault="007933C1">
      <w:r>
        <w:rPr>
          <w:b/>
        </w:rPr>
        <w:t>Joey:</w:t>
      </w:r>
      <w:r>
        <w:t xml:space="preserve"> Well, it doesn't matter what I would do.</w:t>
      </w:r>
    </w:p>
    <w:p w:rsidR="00000000" w:rsidRDefault="007933C1">
      <w:r>
        <w:rPr>
          <w:b/>
        </w:rPr>
        <w:t>Chandler:</w:t>
      </w:r>
      <w:r>
        <w:t xml:space="preserve"> Come on, tell</w:t>
      </w:r>
      <w:r>
        <w:t xml:space="preserve"> me.</w:t>
      </w:r>
    </w:p>
    <w:p w:rsidR="00000000" w:rsidRDefault="007933C1">
      <w:r>
        <w:rPr>
          <w:b/>
        </w:rPr>
        <w:t>Joey:</w:t>
      </w:r>
      <w:r>
        <w:t xml:space="preserve"> All right, you're probably not gonna want to hear this but ah, if it was me, and this is just me, (Chandler gets ready to throw another dart) I would ah, I would bow out.</w:t>
      </w:r>
    </w:p>
    <w:p w:rsidR="00000000" w:rsidRDefault="007933C1">
      <w:r>
        <w:rPr>
          <w:b/>
        </w:rPr>
        <w:t>Chandler:</w:t>
      </w:r>
      <w:r>
        <w:t xml:space="preserve"> What? (turns around quickly still ready to throw the dart and Jo</w:t>
      </w:r>
      <w:r>
        <w:t>ey quickly ducks and hides behind the chair) What are you, what are you talking about?</w:t>
      </w:r>
    </w:p>
    <w:p w:rsidR="00000000" w:rsidRDefault="007933C1">
      <w:r>
        <w:rPr>
          <w:b/>
        </w:rPr>
        <w:t>Joey:</w:t>
      </w:r>
      <w:r>
        <w:t xml:space="preserve"> They have a kid together, y'know. They're like, they're like a family, and if, I don't know, there's chance they could make that work, I know I wouldn't want to be</w:t>
      </w:r>
      <w:r>
        <w:t xml:space="preserve"> the guy who stood in the way of that. Are you okay? Do you wanna ah, come poke a nude guy?</w:t>
      </w:r>
    </w:p>
    <w:p w:rsidR="00000000" w:rsidRDefault="007933C1">
      <w:r>
        <w:t>[Scene: Monica and Rachel's, Ross has just finished putting Ben to sleep, and is entering from Rachel's room.]</w:t>
      </w:r>
    </w:p>
    <w:p w:rsidR="00000000" w:rsidRDefault="007933C1">
      <w:r>
        <w:rPr>
          <w:b/>
        </w:rPr>
        <w:t>Ross:</w:t>
      </w:r>
      <w:r>
        <w:t xml:space="preserve"> Well, he's finally alseep. About that ah, bump </w:t>
      </w:r>
      <w:r>
        <w:t>on his head?</w:t>
      </w:r>
    </w:p>
    <w:p w:rsidR="00000000" w:rsidRDefault="007933C1">
      <w:r>
        <w:rPr>
          <w:b/>
        </w:rPr>
        <w:t>Rachel:</w:t>
      </w:r>
      <w:r>
        <w:t xml:space="preserve"> Are you, are you, are you sure it's ah, a new bump? I mean, no offense, I've always thought of Ben as a fairly bumpy headed child.</w:t>
      </w:r>
    </w:p>
    <w:p w:rsidR="00000000" w:rsidRDefault="007933C1">
      <w:r>
        <w:rPr>
          <w:b/>
        </w:rPr>
        <w:t>Ross:</w:t>
      </w:r>
      <w:r>
        <w:t xml:space="preserve"> It's okay if he bumps his head, kids bump their heads all the time, y'know, it was your first time</w:t>
      </w:r>
      <w:r>
        <w:t xml:space="preserve"> babysitting, I figured you did the best you could.</w:t>
      </w:r>
    </w:p>
    <w:p w:rsidR="00000000" w:rsidRDefault="007933C1">
      <w:r>
        <w:rPr>
          <w:b/>
        </w:rPr>
        <w:t>Rachel:</w:t>
      </w:r>
      <w:r>
        <w:t xml:space="preserve"> (confidently) I did!</w:t>
      </w:r>
    </w:p>
    <w:p w:rsidR="00000000" w:rsidRDefault="007933C1">
      <w:r>
        <w:rPr>
          <w:b/>
        </w:rPr>
        <w:t>Ross:</w:t>
      </w:r>
      <w:r>
        <w:t xml:space="preserve"> I know! I'm saying you have to watch them all the time.</w:t>
      </w:r>
    </w:p>
    <w:p w:rsidR="00000000" w:rsidRDefault="007933C1">
      <w:r>
        <w:rPr>
          <w:b/>
        </w:rPr>
        <w:t>Rachel:</w:t>
      </w:r>
      <w:r>
        <w:t xml:space="preserve"> I did!! I watched! I watched! I watched Monica bang his head against that thing!</w:t>
      </w:r>
    </w:p>
    <w:p w:rsidR="00000000" w:rsidRDefault="007933C1">
      <w:r>
        <w:rPr>
          <w:b/>
        </w:rPr>
        <w:t>Ross:</w:t>
      </w:r>
      <w:r>
        <w:t xml:space="preserve"> Monica did it?</w:t>
      </w:r>
    </w:p>
    <w:p w:rsidR="00000000" w:rsidRDefault="007933C1">
      <w:r>
        <w:t>(Mo</w:t>
      </w:r>
      <w:r>
        <w:t xml:space="preserve">nica runs into the kitchen from the terrace.) </w:t>
      </w:r>
    </w:p>
    <w:p w:rsidR="00000000" w:rsidRDefault="007933C1">
      <w:r>
        <w:rPr>
          <w:b/>
        </w:rPr>
        <w:t>Ross:</w:t>
      </w:r>
      <w:r>
        <w:t xml:space="preserve"> Monica?</w:t>
      </w:r>
    </w:p>
    <w:p w:rsidR="00000000" w:rsidRDefault="007933C1">
      <w:r>
        <w:t>Monica: Yeah.</w:t>
      </w:r>
    </w:p>
    <w:p w:rsidR="00000000" w:rsidRDefault="007933C1">
      <w:r>
        <w:rPr>
          <w:b/>
        </w:rPr>
        <w:t>Ross:</w:t>
      </w:r>
      <w:r>
        <w:t xml:space="preserve"> Umm, did you notice anything wierd about Ben today?</w:t>
      </w:r>
    </w:p>
    <w:p w:rsidR="00000000" w:rsidRDefault="007933C1">
      <w:r>
        <w:rPr>
          <w:b/>
        </w:rPr>
        <w:t>Monica:</w:t>
      </w:r>
      <w:r>
        <w:t xml:space="preserve"> No. Why?</w:t>
      </w:r>
    </w:p>
    <w:p w:rsidR="00000000" w:rsidRDefault="007933C1">
      <w:r>
        <w:rPr>
          <w:b/>
        </w:rPr>
        <w:t>Ross:</w:t>
      </w:r>
      <w:r>
        <w:t xml:space="preserve"> Well, I was just playing with him, and y'know we were doing the alphabet song, which he used to be r</w:t>
      </w:r>
      <w:r>
        <w:t>eally good at, but suddenly he's leaving out 'e' and 'f.' It's like they just ah, I don't know, fell out of his head.</w:t>
      </w:r>
    </w:p>
    <w:p w:rsidR="00000000" w:rsidRDefault="007933C1">
      <w:r>
        <w:rPr>
          <w:b/>
        </w:rPr>
        <w:t>Monica:</w:t>
      </w:r>
      <w:r>
        <w:t xml:space="preserve"> Really?!</w:t>
      </w:r>
    </w:p>
    <w:p w:rsidR="00000000" w:rsidRDefault="007933C1">
      <w:r>
        <w:rPr>
          <w:b/>
        </w:rPr>
        <w:t>Ross:</w:t>
      </w:r>
      <w:r>
        <w:t xml:space="preserve"> Oh, and also, he's, he's walkin' kind of funny, his left leg is moving a lot faster than his right leg, and he's in</w:t>
      </w:r>
      <w:r>
        <w:t xml:space="preserve"> there just sort of y'know... (walks around in a circle) </w:t>
      </w:r>
    </w:p>
    <w:p w:rsidR="00000000" w:rsidRDefault="007933C1">
      <w:r>
        <w:rPr>
          <w:b/>
        </w:rPr>
        <w:t>Monica:</w:t>
      </w:r>
      <w:r>
        <w:t xml:space="preserve"> Oh my God, I wrecked your baby!! (runs into the bedroom) </w:t>
      </w:r>
    </w:p>
    <w:p w:rsidR="00000000" w:rsidRDefault="007933C1">
      <w:r>
        <w:rPr>
          <w:b/>
        </w:rPr>
        <w:t>Rachel:</w:t>
      </w:r>
      <w:r>
        <w:t xml:space="preserve"> I hope it's still funny when you're in hell.</w:t>
      </w:r>
    </w:p>
    <w:p w:rsidR="00000000" w:rsidRDefault="007933C1">
      <w:r>
        <w:rPr>
          <w:b/>
        </w:rPr>
        <w:t>Monica:</w:t>
      </w:r>
      <w:r>
        <w:t xml:space="preserve"> (coming out of the bedroom) You jerk! You know how much I love that kid</w:t>
      </w:r>
      <w:r>
        <w:t xml:space="preserve">! (starts to chase Ross around the living room) </w:t>
      </w:r>
    </w:p>
    <w:p w:rsidR="00000000" w:rsidRDefault="007933C1">
      <w:r>
        <w:rPr>
          <w:b/>
        </w:rPr>
        <w:t>Ross:</w:t>
      </w:r>
      <w:r>
        <w:t xml:space="preserve"> Monica bang! Monica bang! (runs into one of the posts) Ow!</w:t>
      </w:r>
    </w:p>
    <w:p w:rsidR="00000000" w:rsidRDefault="007933C1">
      <w:r>
        <w:rPr>
          <w:b/>
        </w:rPr>
        <w:t>Rachel:</w:t>
      </w:r>
      <w:r>
        <w:t xml:space="preserve"> I'll get the hat.</w:t>
      </w:r>
    </w:p>
    <w:p w:rsidR="00000000" w:rsidRDefault="007933C1">
      <w:r>
        <w:t>[Scene: Central Perk, Chandler and Janice are there.]</w:t>
      </w:r>
    </w:p>
    <w:p w:rsidR="00000000" w:rsidRDefault="007933C1">
      <w:r>
        <w:rPr>
          <w:b/>
        </w:rPr>
        <w:t>Chandler:</w:t>
      </w:r>
      <w:r>
        <w:t xml:space="preserve"> Janice, I have something I need to tell you, and I w</w:t>
      </w:r>
      <w:r>
        <w:t>ant you to let me get through it, because it's, it's, it's not gonna be easy.</w:t>
      </w:r>
    </w:p>
    <w:p w:rsidR="00000000" w:rsidRDefault="007933C1">
      <w:r>
        <w:t>Janice: Okay.</w:t>
      </w:r>
    </w:p>
    <w:p w:rsidR="00000000" w:rsidRDefault="007933C1">
      <w:r>
        <w:rPr>
          <w:b/>
        </w:rPr>
        <w:t>Chandler:</w:t>
      </w:r>
      <w:r>
        <w:t xml:space="preserve"> I think you should go back with Gary. I don't wanna be the guy that breaks up a family, y'know when my parents split up, it was because of that guy. Whene</w:t>
      </w:r>
      <w:r>
        <w:t>ver I would see him I was always think y'know 'You're the reason, you are the reason why their not together.' and I hated that guy. And it didn't matter how nice he was, or how happy he made my Dad.</w:t>
      </w:r>
    </w:p>
    <w:p w:rsidR="00000000" w:rsidRDefault="007933C1">
      <w:r>
        <w:t>Janice: Wow!</w:t>
      </w:r>
    </w:p>
    <w:p w:rsidR="00000000" w:rsidRDefault="007933C1">
      <w:r>
        <w:rPr>
          <w:b/>
        </w:rPr>
        <w:t>Chandler:</w:t>
      </w:r>
      <w:r>
        <w:t xml:space="preserve"> Yeah, well. It's the right thing t</w:t>
      </w:r>
      <w:r>
        <w:t>o do.</w:t>
      </w:r>
    </w:p>
    <w:p w:rsidR="00000000" w:rsidRDefault="007933C1">
      <w:r>
        <w:rPr>
          <w:b/>
        </w:rPr>
        <w:t>Janice:</w:t>
      </w:r>
      <w:r>
        <w:t xml:space="preserve"> Oh! You're right. Oh God. But, before I can say 'good-bye', there's something I really need you to know, Chandler. The way I feel about you, it's like, I finally understand what Lionel Richie's been singing about. Y'know, I mean what we have,</w:t>
      </w:r>
      <w:r>
        <w:t xml:space="preserve"> it's like movie love, you're my soulmate, and I can't believe we're not going to be spending the rest of our lives together.</w:t>
      </w:r>
    </w:p>
    <w:p w:rsidR="00000000" w:rsidRDefault="007933C1">
      <w:r>
        <w:rPr>
          <w:b/>
        </w:rPr>
        <w:t>Chandler:</w:t>
      </w:r>
      <w:r>
        <w:t xml:space="preserve"> Then don't leave me!</w:t>
      </w:r>
    </w:p>
    <w:p w:rsidR="00000000" w:rsidRDefault="007933C1">
      <w:r>
        <w:t>Janice: What?</w:t>
      </w:r>
    </w:p>
    <w:p w:rsidR="00000000" w:rsidRDefault="007933C1">
      <w:r>
        <w:rPr>
          <w:b/>
        </w:rPr>
        <w:t>Chandler:</w:t>
      </w:r>
      <w:r>
        <w:t xml:space="preserve"> Forget what I said, I was babbling! Pick me!</w:t>
      </w:r>
    </w:p>
    <w:p w:rsidR="00000000" w:rsidRDefault="007933C1">
      <w:r>
        <w:rPr>
          <w:b/>
        </w:rPr>
        <w:t>Janice:</w:t>
      </w:r>
      <w:r>
        <w:t xml:space="preserve"> No, you were right, yo</w:t>
      </w:r>
      <w:r>
        <w:t>u were right. I mean, I-I-I've got to give my marriage another chance.</w:t>
      </w:r>
    </w:p>
    <w:p w:rsidR="00000000" w:rsidRDefault="007933C1">
      <w:r>
        <w:rPr>
          <w:b/>
        </w:rPr>
        <w:t>Chandler:</w:t>
      </w:r>
      <w:r>
        <w:t xml:space="preserve"> No you don't! No, no, no, I say you have to give your divorce another chance.</w:t>
      </w:r>
    </w:p>
    <w:p w:rsidR="00000000" w:rsidRDefault="007933C1">
      <w:r>
        <w:rPr>
          <w:b/>
        </w:rPr>
        <w:t>Janice:</w:t>
      </w:r>
      <w:r>
        <w:t xml:space="preserve"> (standing up) I'm sorry. (hugs him) </w:t>
      </w:r>
    </w:p>
    <w:p w:rsidR="00000000" w:rsidRDefault="007933C1">
      <w:r>
        <w:rPr>
          <w:b/>
        </w:rPr>
        <w:t>Chandler:</w:t>
      </w:r>
      <w:r>
        <w:t xml:space="preserve"> Ohhh. Don't go.</w:t>
      </w:r>
    </w:p>
    <w:p w:rsidR="00000000" w:rsidRDefault="007933C1">
      <w:r>
        <w:rPr>
          <w:b/>
        </w:rPr>
        <w:t>Janice:</w:t>
      </w:r>
      <w:r>
        <w:t xml:space="preserve"> No, I-I-I gotta go</w:t>
      </w:r>
      <w:r>
        <w:t xml:space="preserve">. (she starts to walk away, but Chandler doesn't let her go.) </w:t>
      </w:r>
    </w:p>
    <w:p w:rsidR="00000000" w:rsidRDefault="007933C1">
      <w:r>
        <w:rPr>
          <w:b/>
        </w:rPr>
        <w:t>Chandler:</w:t>
      </w:r>
      <w:r>
        <w:t xml:space="preserve"> No. No! No! No!</w:t>
      </w:r>
    </w:p>
    <w:p w:rsidR="00000000" w:rsidRDefault="007933C1">
      <w:r>
        <w:rPr>
          <w:b/>
        </w:rPr>
        <w:t>Janice:</w:t>
      </w:r>
      <w:r>
        <w:t xml:space="preserve"> Honey, honey, people are looking.</w:t>
      </w:r>
    </w:p>
    <w:p w:rsidR="00000000" w:rsidRDefault="007933C1">
      <w:r>
        <w:rPr>
          <w:b/>
        </w:rPr>
        <w:t>Chandler:</w:t>
      </w:r>
      <w:r>
        <w:t xml:space="preserve"> I don't care! (turns around and to the people watching them) I don't care!!</w:t>
      </w:r>
    </w:p>
    <w:p w:rsidR="00000000" w:rsidRDefault="007933C1">
      <w:r>
        <w:rPr>
          <w:b/>
        </w:rPr>
        <w:t>Janice:</w:t>
      </w:r>
      <w:r>
        <w:t xml:space="preserve"> Yeah, um, I'm, I'm leaving now.</w:t>
      </w:r>
      <w:r>
        <w:t xml:space="preserve"> (tries to get her leg out of Chandler's grasp, she finally does, but Chandler takes off her shoe.) </w:t>
      </w:r>
    </w:p>
    <w:p w:rsidR="00000000" w:rsidRDefault="007933C1">
      <w:r>
        <w:rPr>
          <w:b/>
        </w:rPr>
        <w:t>Chandler:</w:t>
      </w:r>
      <w:r>
        <w:t xml:space="preserve"> You can't leave! I have your shoe!</w:t>
      </w:r>
    </w:p>
    <w:p w:rsidR="00000000" w:rsidRDefault="007933C1">
      <w:r>
        <w:rPr>
          <w:b/>
        </w:rPr>
        <w:t>Janice:</w:t>
      </w:r>
      <w:r>
        <w:t xml:space="preserve"> Good-bye Chandler Bing. (walks out with one shoe) </w:t>
      </w:r>
    </w:p>
    <w:p w:rsidR="00000000" w:rsidRDefault="007933C1">
      <w:r>
        <w:rPr>
          <w:b/>
        </w:rPr>
        <w:t>Gunther:</w:t>
      </w:r>
      <w:r>
        <w:t xml:space="preserve"> Rachel has those in burgendy.</w:t>
      </w:r>
    </w:p>
    <w:p w:rsidR="00000000" w:rsidRDefault="007933C1">
      <w:r>
        <w:t>[Scene: Moni</w:t>
      </w:r>
      <w:r>
        <w:t>ca and Rachel's, Joey, Rachel, Monica, Phoebe, and Ross are holding the giant poking device.]</w:t>
      </w:r>
    </w:p>
    <w:p w:rsidR="00000000" w:rsidRDefault="007933C1">
      <w:r>
        <w:rPr>
          <w:b/>
        </w:rPr>
        <w:t>Joey:</w:t>
      </w:r>
      <w:r>
        <w:t xml:space="preserve"> All right now remember, something this big and long is going to be difficult to manuver, fortunately I have a lot of experience in that area.</w:t>
      </w:r>
    </w:p>
    <w:p w:rsidR="00000000" w:rsidRDefault="007933C1">
      <w:r>
        <w:rPr>
          <w:b/>
        </w:rPr>
        <w:t>Ross:</w:t>
      </w:r>
      <w:r>
        <w:t xml:space="preserve"> Can we p</w:t>
      </w:r>
      <w:r>
        <w:t>lease focus here, a naked man's life hangs in the balance!</w:t>
      </w:r>
    </w:p>
    <w:p w:rsidR="00000000" w:rsidRDefault="007933C1">
      <w:r>
        <w:rPr>
          <w:b/>
        </w:rPr>
        <w:t>Phoebe:</w:t>
      </w:r>
      <w:r>
        <w:t xml:space="preserve"> I'm telling you he's dead. What we are about to have here is a dead fat guy on a stick.</w:t>
      </w:r>
    </w:p>
    <w:p w:rsidR="00000000" w:rsidRDefault="007933C1">
      <w:r>
        <w:rPr>
          <w:b/>
        </w:rPr>
        <w:t>Joey:</w:t>
      </w:r>
      <w:r>
        <w:t xml:space="preserve"> All right, ladies and gentlemen, let's poke. (they start to advance the giant poking device) St</w:t>
      </w:r>
      <w:r>
        <w:t xml:space="preserve">eady. Steady. Okay, a little higher. Careful of the angle. Okay, okay, we're approaching the window (as he says this the camera cuts to their view of Ugly Naked Guy, so that we actually see him!) Thread the needle. Thread the needle. </w:t>
      </w:r>
    </w:p>
    <w:p w:rsidR="00000000" w:rsidRDefault="007933C1">
      <w:r>
        <w:t>(They thread the need</w:t>
      </w:r>
      <w:r>
        <w:t xml:space="preserve">le and start poking him, he then stirs.) </w:t>
      </w:r>
    </w:p>
    <w:p w:rsidR="00000000" w:rsidRDefault="007933C1">
      <w:r>
        <w:rPr>
          <w:b/>
        </w:rPr>
        <w:t>Phoebe:</w:t>
      </w:r>
      <w:r>
        <w:t xml:space="preserve"> He's alive! He's a-live!!!</w:t>
      </w:r>
    </w:p>
    <w:p w:rsidR="00000000" w:rsidRDefault="007933C1">
      <w:r>
        <w:rPr>
          <w:b/>
        </w:rPr>
        <w:t>Monica:</w:t>
      </w:r>
      <w:r>
        <w:t xml:space="preserve"> And yet, we're still poking him.</w:t>
      </w:r>
    </w:p>
    <w:p w:rsidR="00000000" w:rsidRDefault="007933C1">
      <w:r>
        <w:rPr>
          <w:b/>
        </w:rPr>
        <w:t>Joey:</w:t>
      </w:r>
      <w:r>
        <w:t xml:space="preserve"> Okay, retract the device, retract the device.</w:t>
      </w:r>
    </w:p>
    <w:p w:rsidR="00000000" w:rsidRDefault="007933C1">
      <w:r>
        <w:rPr>
          <w:b/>
        </w:rPr>
        <w:t>Ross:</w:t>
      </w:r>
      <w:r>
        <w:t xml:space="preserve"> He does not look happy.</w:t>
      </w:r>
    </w:p>
    <w:p w:rsidR="00000000" w:rsidRDefault="007933C1">
      <w:r>
        <w:rPr>
          <w:b/>
        </w:rPr>
        <w:t>Rachel:</w:t>
      </w:r>
      <w:r>
        <w:t xml:space="preserve"> Hey-hey, now he's showing us his poking device.</w:t>
      </w:r>
    </w:p>
    <w:p w:rsidR="00000000" w:rsidRDefault="007933C1">
      <w:r>
        <w:rPr>
          <w:b/>
        </w:rPr>
        <w:t>Joey:</w:t>
      </w:r>
      <w:r>
        <w:t xml:space="preserve"> Hey, that's never gonna make it all the way over here, buddy!</w:t>
      </w:r>
    </w:p>
    <w:p w:rsidR="00000000" w:rsidRDefault="007933C1">
      <w:r>
        <w:t>Closing Credits</w:t>
      </w:r>
    </w:p>
    <w:p w:rsidR="00000000" w:rsidRDefault="007933C1">
      <w:r>
        <w:t>[Scene: Chandler and Joey's, Chandler is listening to a Lionel Richie album]</w:t>
      </w:r>
    </w:p>
    <w:p w:rsidR="00000000" w:rsidRDefault="007933C1">
      <w:r>
        <w:rPr>
          <w:b/>
        </w:rPr>
        <w:t>Chandler:</w:t>
      </w:r>
      <w:r>
        <w:t xml:space="preserve"> (singing) I'll hold you close in my arms. (Phoebe enters) I can't resist your charms.</w:t>
      </w:r>
      <w:r>
        <w:t xml:space="preserve"> And love....</w:t>
      </w:r>
    </w:p>
    <w:p w:rsidR="00000000" w:rsidRDefault="007933C1">
      <w:r>
        <w:rPr>
          <w:b/>
        </w:rPr>
        <w:t>Phoebe:</w:t>
      </w:r>
      <w:r>
        <w:t xml:space="preserve"> (joining him) </w:t>
      </w:r>
      <w:r>
        <w:rPr>
          <w:i/>
        </w:rPr>
        <w:t>Love....</w:t>
      </w:r>
    </w:p>
    <w:p w:rsidR="00000000" w:rsidRDefault="007933C1">
      <w:r>
        <w:rPr>
          <w:b/>
        </w:rPr>
        <w:t>Chandler and Phoebe:</w:t>
      </w:r>
      <w:r>
        <w:t>I'll be a fool for you. I'm sure, you know I don't mind.</w:t>
      </w:r>
    </w:p>
    <w:p w:rsidR="00000000" w:rsidRDefault="007933C1">
      <w:r>
        <w:rPr>
          <w:b/>
        </w:rPr>
        <w:t>Chandler:</w:t>
      </w:r>
      <w:r>
        <w:t xml:space="preserve"> (high pitched) </w:t>
      </w:r>
      <w:r>
        <w:rPr>
          <w:i/>
        </w:rPr>
        <w:t>No you know I don't mind</w:t>
      </w:r>
      <w:r>
        <w:t>.</w:t>
      </w:r>
    </w:p>
    <w:p w:rsidR="00000000" w:rsidRDefault="007933C1">
      <w:r>
        <w:rPr>
          <w:b/>
        </w:rPr>
        <w:t>Chandler and Phoebe:</w:t>
      </w:r>
      <w:r>
        <w:t>Yes! You mean the world the world to me. Oh...</w:t>
      </w:r>
    </w:p>
    <w:p w:rsidR="00000000" w:rsidRDefault="007933C1">
      <w:r>
        <w:t>Chandler:</w:t>
      </w:r>
      <w:r>
        <w:rPr>
          <w:i/>
        </w:rPr>
        <w:t>I know</w:t>
      </w:r>
      <w:r>
        <w:t>.</w:t>
      </w:r>
    </w:p>
    <w:p w:rsidR="00000000" w:rsidRDefault="007933C1">
      <w:r>
        <w:rPr>
          <w:b/>
        </w:rPr>
        <w:t>Phoebe:</w:t>
      </w:r>
      <w:r>
        <w:rPr>
          <w:i/>
        </w:rPr>
        <w:t>I know</w:t>
      </w:r>
      <w:r>
        <w:t>.</w:t>
      </w:r>
    </w:p>
    <w:p w:rsidR="00000000" w:rsidRDefault="007933C1">
      <w:r>
        <w:rPr>
          <w:b/>
        </w:rPr>
        <w:t>Chandler:</w:t>
      </w:r>
      <w:r>
        <w:rPr>
          <w:i/>
        </w:rPr>
        <w:t>I've found</w:t>
      </w:r>
      <w:r>
        <w:t>.</w:t>
      </w:r>
    </w:p>
    <w:p w:rsidR="00000000" w:rsidRDefault="007933C1">
      <w:r>
        <w:rPr>
          <w:b/>
        </w:rPr>
        <w:t>Phoebe:</w:t>
      </w:r>
      <w:r>
        <w:t>I've found....</w:t>
      </w:r>
    </w:p>
    <w:p w:rsidR="00000000" w:rsidRDefault="007933C1">
      <w:r>
        <w:rPr>
          <w:b/>
        </w:rPr>
        <w:t>Chandler and Phoebe:</w:t>
      </w:r>
      <w:r>
        <w:rPr>
          <w:i/>
        </w:rPr>
        <w:t>...in you, my endless</w:t>
      </w:r>
      <w:r>
        <w:t xml:space="preserve"> (Phoebe goes high pitched, Chandler goes low pitched) </w:t>
      </w:r>
      <w:r>
        <w:rPr>
          <w:i/>
        </w:rPr>
        <w:t>love</w:t>
      </w:r>
      <w:r>
        <w:t xml:space="preserve">. (they both look at each other.) </w:t>
      </w:r>
      <w:r>
        <w:rPr>
          <w:i/>
        </w:rPr>
        <w:t>My endless love</w:t>
      </w:r>
      <w:r>
        <w:t>. (once again they don't match tones, and they j</w:t>
      </w:r>
      <w:r>
        <w:t xml:space="preserve">ust look at each other) </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 xml:space="preserve">309 The One With The Football </w:t>
      </w:r>
    </w:p>
    <w:p w:rsidR="00000000" w:rsidRDefault="007933C1"/>
    <w:p w:rsidR="00000000" w:rsidRDefault="007933C1">
      <w:r>
        <w:t>[Scene: Monica and Rachel's, the whole gang is there, the guys are watching football, the girls are cooking Thanksgiving dinner.]</w:t>
      </w:r>
    </w:p>
    <w:p w:rsidR="00000000" w:rsidRDefault="007933C1">
      <w:r>
        <w:rPr>
          <w:b/>
        </w:rPr>
        <w:t>The Guys:</w:t>
      </w:r>
      <w:r>
        <w:t xml:space="preserve"> (reacting to a play) Yes! Yes! Yes! Yes! Awww!</w:t>
      </w:r>
    </w:p>
    <w:p w:rsidR="00000000" w:rsidRDefault="007933C1">
      <w:r>
        <w:rPr>
          <w:b/>
        </w:rPr>
        <w:t>Phoebe</w:t>
      </w:r>
      <w:r>
        <w:rPr>
          <w:b/>
        </w:rPr>
        <w:t>:</w:t>
      </w:r>
      <w:r>
        <w:t xml:space="preserve"> Hey, it's your Thanksgiving too, y'know, instead of watching football, you could help.</w:t>
      </w:r>
    </w:p>
    <w:p w:rsidR="00000000" w:rsidRDefault="007933C1">
      <w:r>
        <w:rPr>
          <w:b/>
        </w:rPr>
        <w:t>The Guys:</w:t>
      </w:r>
      <w:r>
        <w:t xml:space="preserve"> We will. (they don't move) </w:t>
      </w:r>
    </w:p>
    <w:p w:rsidR="00000000" w:rsidRDefault="007933C1">
      <w:r>
        <w:rPr>
          <w:b/>
        </w:rPr>
        <w:t>Monica:</w:t>
      </w:r>
      <w:r>
        <w:t xml:space="preserve"> Okay, Rachel, you wanna put the marshmellows in concentric circles.</w:t>
      </w:r>
    </w:p>
    <w:p w:rsidR="00000000" w:rsidRDefault="007933C1">
      <w:r>
        <w:rPr>
          <w:b/>
        </w:rPr>
        <w:t>Rachel:</w:t>
      </w:r>
      <w:r>
        <w:t xml:space="preserve"> No Mon, </w:t>
      </w:r>
      <w:r>
        <w:rPr>
          <w:b/>
        </w:rPr>
        <w:t>you</w:t>
      </w:r>
      <w:r>
        <w:t xml:space="preserve"> want to put them in concentric ci</w:t>
      </w:r>
      <w:r>
        <w:t xml:space="preserve">rcles. </w:t>
      </w:r>
      <w:r>
        <w:rPr>
          <w:b/>
        </w:rPr>
        <w:t>I</w:t>
      </w:r>
      <w:r>
        <w:t xml:space="preserve"> want to do this. </w:t>
      </w:r>
    </w:p>
    <w:p w:rsidR="00000000" w:rsidRDefault="007933C1">
      <w:r>
        <w:t xml:space="preserve">(Rachel sticks a marshmellow into Monica's nose. Monica takes it out of her nose by closing one nostril, and blowing.) </w:t>
      </w:r>
    </w:p>
    <w:p w:rsidR="00000000" w:rsidRDefault="007933C1">
      <w:r>
        <w:rPr>
          <w:b/>
        </w:rPr>
        <w:t>Monica:</w:t>
      </w:r>
      <w:r>
        <w:t xml:space="preserve"> Every year.</w:t>
      </w:r>
    </w:p>
    <w:p w:rsidR="00000000" w:rsidRDefault="007933C1">
      <w:r>
        <w:t>Opening Credits</w:t>
      </w:r>
    </w:p>
    <w:p w:rsidR="00000000" w:rsidRDefault="007933C1">
      <w:r>
        <w:t>[Scene: Monica and Rachel's, continued from earlier.]</w:t>
      </w:r>
    </w:p>
    <w:p w:rsidR="00000000" w:rsidRDefault="007933C1">
      <w:r>
        <w:rPr>
          <w:b/>
        </w:rPr>
        <w:t>Phoebe:</w:t>
      </w:r>
      <w:r>
        <w:t xml:space="preserve"> Y'know, for</w:t>
      </w:r>
      <w:r>
        <w:t xml:space="preserve"> once, I am going to sit down and try to watch one of these things. (just as she sits down) .</w:t>
      </w:r>
    </w:p>
    <w:p w:rsidR="00000000" w:rsidRDefault="007933C1">
      <w:r>
        <w:rPr>
          <w:b/>
        </w:rPr>
        <w:t>Ross:</w:t>
      </w:r>
      <w:r>
        <w:t xml:space="preserve"> Halftime.</w:t>
      </w:r>
    </w:p>
    <w:p w:rsidR="00000000" w:rsidRDefault="007933C1">
      <w:r>
        <w:rPr>
          <w:b/>
        </w:rPr>
        <w:t>Joey:</w:t>
      </w:r>
      <w:r>
        <w:t xml:space="preserve"> Hey, who wants to ah, throw the ball around a little, maybe get a little three on three going?</w:t>
      </w:r>
    </w:p>
    <w:p w:rsidR="00000000" w:rsidRDefault="007933C1">
      <w:r>
        <w:rPr>
          <w:b/>
        </w:rPr>
        <w:t>Rachel:</w:t>
      </w:r>
      <w:r>
        <w:t xml:space="preserve"> Oh! That would be sooo much fun!</w:t>
      </w:r>
    </w:p>
    <w:p w:rsidR="00000000" w:rsidRDefault="007933C1">
      <w:r>
        <w:rPr>
          <w:b/>
        </w:rPr>
        <w:t>Phoe</w:t>
      </w:r>
      <w:r>
        <w:rPr>
          <w:b/>
        </w:rPr>
        <w:t>be:</w:t>
      </w:r>
      <w:r>
        <w:t xml:space="preserve"> Oh, can I play too? I've never played football, like ever. </w:t>
      </w:r>
    </w:p>
    <w:p w:rsidR="00000000" w:rsidRDefault="007933C1">
      <w:r>
        <w:rPr>
          <w:b/>
        </w:rPr>
        <w:t>Joey:</w:t>
      </w:r>
      <w:r>
        <w:t xml:space="preserve"> Great, you can cover Chandler.</w:t>
      </w:r>
    </w:p>
    <w:p w:rsidR="00000000" w:rsidRDefault="007933C1">
      <w:r>
        <w:rPr>
          <w:b/>
        </w:rPr>
        <w:t>Chandler:</w:t>
      </w:r>
      <w:r>
        <w:t xml:space="preserve"> No, no, no, I don't, I don't really wanna play.</w:t>
      </w:r>
    </w:p>
    <w:p w:rsidR="00000000" w:rsidRDefault="007933C1">
      <w:r>
        <w:rPr>
          <w:b/>
        </w:rPr>
        <w:t>Joey:</w:t>
      </w:r>
      <w:r>
        <w:t xml:space="preserve"> Come on man! You never want to do anything since you and Janice broke up.</w:t>
      </w:r>
    </w:p>
    <w:p w:rsidR="00000000" w:rsidRDefault="007933C1">
      <w:r>
        <w:rPr>
          <w:b/>
        </w:rPr>
        <w:t>Chandler:</w:t>
      </w:r>
      <w:r>
        <w:t xml:space="preserve"> That's </w:t>
      </w:r>
      <w:r>
        <w:t>not true! I wanted to wear my bathrobe and eat peanut clusters all day. I wanted to start drinking in the morning. Don't say that I don't have goals!</w:t>
      </w:r>
    </w:p>
    <w:p w:rsidR="00000000" w:rsidRDefault="007933C1">
      <w:r>
        <w:rPr>
          <w:b/>
        </w:rPr>
        <w:t>Joey:</w:t>
      </w:r>
      <w:r>
        <w:t xml:space="preserve"> Chandler, you have to start getting over her. All right, if you play, you get some fresh air, maybe </w:t>
      </w:r>
      <w:r>
        <w:t>it'll take your mind off Janice, and if you don't play, everyone will be mad at you 'cause the teams won't be even. Come on.</w:t>
      </w:r>
    </w:p>
    <w:p w:rsidR="00000000" w:rsidRDefault="007933C1">
      <w:r>
        <w:rPr>
          <w:b/>
        </w:rPr>
        <w:t>Chandler:</w:t>
      </w:r>
      <w:r>
        <w:t xml:space="preserve"> Yeah, all right, I'll play.</w:t>
      </w:r>
    </w:p>
    <w:p w:rsidR="00000000" w:rsidRDefault="007933C1">
      <w:r>
        <w:t>Phoebe: Yay!!</w:t>
      </w:r>
    </w:p>
    <w:p w:rsidR="00000000" w:rsidRDefault="007933C1">
      <w:r>
        <w:rPr>
          <w:b/>
        </w:rPr>
        <w:t>Rachel:</w:t>
      </w:r>
      <w:r>
        <w:t xml:space="preserve"> Let's do it! Ross?</w:t>
      </w:r>
    </w:p>
    <w:p w:rsidR="00000000" w:rsidRDefault="007933C1">
      <w:r>
        <w:rPr>
          <w:b/>
        </w:rPr>
        <w:t>Ross:</w:t>
      </w:r>
      <w:r>
        <w:t xml:space="preserve"> What?</w:t>
      </w:r>
    </w:p>
    <w:p w:rsidR="00000000" w:rsidRDefault="007933C1">
      <w:r>
        <w:rPr>
          <w:b/>
        </w:rPr>
        <w:t>Rachel:</w:t>
      </w:r>
      <w:r>
        <w:t xml:space="preserve"> Do you wanna play football?</w:t>
      </w:r>
    </w:p>
    <w:p w:rsidR="00000000" w:rsidRDefault="007933C1">
      <w:r>
        <w:rPr>
          <w:b/>
        </w:rPr>
        <w:t>Ross</w:t>
      </w:r>
      <w:r>
        <w:rPr>
          <w:b/>
        </w:rPr>
        <w:t>:</w:t>
      </w:r>
      <w:r>
        <w:t xml:space="preserve"> Um, Monica and I aren't supposed to play football.</w:t>
      </w:r>
    </w:p>
    <w:p w:rsidR="00000000" w:rsidRDefault="007933C1">
      <w:r>
        <w:rPr>
          <w:b/>
        </w:rPr>
        <w:t>Joey:</w:t>
      </w:r>
      <w:r>
        <w:t xml:space="preserve"> Says who? Your mom?</w:t>
      </w:r>
    </w:p>
    <w:p w:rsidR="00000000" w:rsidRDefault="007933C1">
      <w:r>
        <w:t>Monica and Ross: Yeah.</w:t>
      </w:r>
    </w:p>
    <w:p w:rsidR="00000000" w:rsidRDefault="007933C1">
      <w:r>
        <w:rPr>
          <w:b/>
        </w:rPr>
        <w:t>Monica:</w:t>
      </w:r>
      <w:r>
        <w:t xml:space="preserve"> Well, every, every Thanksgiving um, we used to have a touch football game called the 'Geller Bowl.'</w:t>
      </w:r>
    </w:p>
    <w:p w:rsidR="00000000" w:rsidRDefault="007933C1">
      <w:r>
        <w:rPr>
          <w:b/>
        </w:rPr>
        <w:t>Chandler:</w:t>
      </w:r>
      <w:r>
        <w:t xml:space="preserve"> No, no, no, you say that proudly.</w:t>
      </w:r>
    </w:p>
    <w:p w:rsidR="00000000" w:rsidRDefault="007933C1">
      <w:r>
        <w:rPr>
          <w:b/>
        </w:rPr>
        <w:t>Mo</w:t>
      </w:r>
      <w:r>
        <w:rPr>
          <w:b/>
        </w:rPr>
        <w:t>nica:</w:t>
      </w:r>
      <w:r>
        <w:t xml:space="preserve"> Anyway, Ross and I were always captains, and um, it got kind've competitive and one year, Geller Bowl VI, I accidentally broke Ross's nose.</w:t>
      </w:r>
    </w:p>
    <w:p w:rsidR="00000000" w:rsidRDefault="007933C1">
      <w:r>
        <w:rPr>
          <w:b/>
        </w:rPr>
        <w:t>Ross:</w:t>
      </w:r>
      <w:r>
        <w:t xml:space="preserve"> It was soo </w:t>
      </w:r>
      <w:r>
        <w:rPr>
          <w:b/>
        </w:rPr>
        <w:t>not</w:t>
      </w:r>
      <w:r>
        <w:t xml:space="preserve"> an accident. She saw I was about to tag her, so she threw her big fat grandma arm elbow r</w:t>
      </w:r>
      <w:r>
        <w:t>ight into my face. And just keep running.</w:t>
      </w:r>
    </w:p>
    <w:p w:rsidR="00000000" w:rsidRDefault="007933C1">
      <w:r>
        <w:rPr>
          <w:b/>
        </w:rPr>
        <w:t>Monica:</w:t>
      </w:r>
      <w:r>
        <w:t xml:space="preserve"> To score the winning touchdown, by the way.</w:t>
      </w:r>
    </w:p>
    <w:p w:rsidR="00000000" w:rsidRDefault="007933C1">
      <w:r>
        <w:rPr>
          <w:b/>
        </w:rPr>
        <w:t>Ross:</w:t>
      </w:r>
      <w:r>
        <w:t xml:space="preserve"> Whoa, whoa, whoa, ho, ho, ho, you did not win the game, the touchdown didn't count, because of the spectacularly illegal, oh and by the way savage nose brea</w:t>
      </w:r>
      <w:r>
        <w:t>king.</w:t>
      </w:r>
    </w:p>
    <w:p w:rsidR="00000000" w:rsidRDefault="007933C1">
      <w:r>
        <w:rPr>
          <w:b/>
        </w:rPr>
        <w:t>Monica:</w:t>
      </w:r>
      <w:r>
        <w:t xml:space="preserve"> (to Chandler and Joey) I won the game.</w:t>
      </w:r>
    </w:p>
    <w:p w:rsidR="00000000" w:rsidRDefault="007933C1">
      <w:r>
        <w:rPr>
          <w:b/>
        </w:rPr>
        <w:t>Ross:</w:t>
      </w:r>
      <w:r>
        <w:t xml:space="preserve"> Oh yeah! Then how come you didn't get the Geller Cup?</w:t>
      </w:r>
    </w:p>
    <w:p w:rsidR="00000000" w:rsidRDefault="007933C1">
      <w:r>
        <w:rPr>
          <w:b/>
        </w:rPr>
        <w:t>Rachel:</w:t>
      </w:r>
      <w:r>
        <w:t xml:space="preserve"> Um, there was a Geller Cup?</w:t>
      </w:r>
    </w:p>
    <w:p w:rsidR="00000000" w:rsidRDefault="007933C1">
      <w:r>
        <w:rPr>
          <w:b/>
        </w:rPr>
        <w:t>Ross:</w:t>
      </w:r>
      <w:r>
        <w:t xml:space="preserve"> Yes, it was the trophy you got if you won the game. But our Dad said, 'nobody won that game, ' and he</w:t>
      </w:r>
      <w:r>
        <w:t xml:space="preserve"> was sick of our fighting, so he took the trophy and.... (pauses to collect himself, as he is on the verge of tears saying this) threw it in the lake.</w:t>
      </w:r>
    </w:p>
    <w:p w:rsidR="00000000" w:rsidRDefault="007933C1">
      <w:r>
        <w:rPr>
          <w:b/>
        </w:rPr>
        <w:t>Chandler:</w:t>
      </w:r>
      <w:r>
        <w:t xml:space="preserve"> And was the curse lifted?</w:t>
      </w:r>
    </w:p>
    <w:p w:rsidR="00000000" w:rsidRDefault="007933C1">
      <w:r>
        <w:rPr>
          <w:b/>
        </w:rPr>
        <w:t>Ross:</w:t>
      </w:r>
      <w:r>
        <w:t xml:space="preserve"> Anyway. That's when our Mom said we were not to play football e</w:t>
      </w:r>
      <w:r>
        <w:t>ver again.</w:t>
      </w:r>
    </w:p>
    <w:p w:rsidR="00000000" w:rsidRDefault="007933C1">
      <w:r>
        <w:rPr>
          <w:b/>
        </w:rPr>
        <w:t>Monica:</w:t>
      </w:r>
      <w:r>
        <w:t xml:space="preserve"> Y'know what, I think we should play a game. I mean come on, it's been twelve years.</w:t>
      </w:r>
    </w:p>
    <w:p w:rsidR="00000000" w:rsidRDefault="007933C1">
      <w:r>
        <w:rPr>
          <w:b/>
        </w:rPr>
        <w:t>Ross:</w:t>
      </w:r>
      <w:r>
        <w:t xml:space="preserve"> Can I see you for a second?</w:t>
      </w:r>
    </w:p>
    <w:p w:rsidR="00000000" w:rsidRDefault="007933C1">
      <w:r>
        <w:t xml:space="preserve">(they walk over to the sink and discuss it for a moment) </w:t>
      </w:r>
    </w:p>
    <w:p w:rsidR="00000000" w:rsidRDefault="007933C1">
      <w:r>
        <w:rPr>
          <w:b/>
        </w:rPr>
        <w:t>Monica:</w:t>
      </w:r>
      <w:r>
        <w:t xml:space="preserve"> (shouting) Once!!</w:t>
      </w:r>
    </w:p>
    <w:p w:rsidR="00000000" w:rsidRDefault="007933C1">
      <w:r>
        <w:rPr>
          <w:b/>
        </w:rPr>
        <w:t>Ross:</w:t>
      </w:r>
      <w:r>
        <w:t xml:space="preserve"> All right, we're gonna play.</w:t>
      </w:r>
    </w:p>
    <w:p w:rsidR="00000000" w:rsidRDefault="007933C1">
      <w:r>
        <w:rPr>
          <w:b/>
        </w:rPr>
        <w:t>Chandler:</w:t>
      </w:r>
      <w:r>
        <w:t xml:space="preserve"> But wait a minute though, how are we gonna get there, though, because my Mom won't let me cross the street.</w:t>
      </w:r>
    </w:p>
    <w:p w:rsidR="00000000" w:rsidRDefault="007933C1">
      <w:r>
        <w:t>[Scene: The Park, the gang is warming up for their football game.]</w:t>
      </w:r>
    </w:p>
    <w:p w:rsidR="00000000" w:rsidRDefault="007933C1">
      <w:r>
        <w:rPr>
          <w:b/>
        </w:rPr>
        <w:t>Monica:</w:t>
      </w:r>
      <w:r>
        <w:t xml:space="preserve"> Okay. Let's bring it in.</w:t>
      </w:r>
    </w:p>
    <w:p w:rsidR="00000000" w:rsidRDefault="007933C1">
      <w:r>
        <w:rPr>
          <w:b/>
        </w:rPr>
        <w:t>Rachel:</w:t>
      </w:r>
      <w:r>
        <w:t xml:space="preserve"> Wait no, honey, honey throw it</w:t>
      </w:r>
      <w:r>
        <w:t xml:space="preserve"> to me, throw it to me.</w:t>
      </w:r>
    </w:p>
    <w:p w:rsidR="00000000" w:rsidRDefault="007933C1">
      <w:r>
        <w:rPr>
          <w:b/>
        </w:rPr>
        <w:t>Ross:</w:t>
      </w:r>
      <w:r>
        <w:t xml:space="preserve"> Here you go. (throws her the ball) </w:t>
      </w:r>
    </w:p>
    <w:p w:rsidR="00000000" w:rsidRDefault="007933C1">
      <w:r>
        <w:rPr>
          <w:b/>
        </w:rPr>
        <w:t>Rachel:</w:t>
      </w:r>
      <w:r>
        <w:t xml:space="preserve"> (knocking it down instead of catching it) That almost hit me in the face.</w:t>
      </w:r>
    </w:p>
    <w:p w:rsidR="00000000" w:rsidRDefault="007933C1">
      <w:r>
        <w:rPr>
          <w:b/>
        </w:rPr>
        <w:t>Joey:</w:t>
      </w:r>
      <w:r>
        <w:t xml:space="preserve"> All right, we have to pick captains.</w:t>
      </w:r>
    </w:p>
    <w:p w:rsidR="00000000" w:rsidRDefault="007933C1">
      <w:r>
        <w:rPr>
          <w:b/>
        </w:rPr>
        <w:t>Chandler:</w:t>
      </w:r>
      <w:r>
        <w:t xml:space="preserve"> And then Tineals.</w:t>
      </w:r>
    </w:p>
    <w:p w:rsidR="00000000" w:rsidRDefault="007933C1">
      <w:r>
        <w:rPr>
          <w:b/>
        </w:rPr>
        <w:t>Phoebe:</w:t>
      </w:r>
      <w:r>
        <w:t xml:space="preserve"> Okay, so how do we decide tha</w:t>
      </w:r>
      <w:r>
        <w:t>t?</w:t>
      </w:r>
    </w:p>
    <w:p w:rsidR="00000000" w:rsidRDefault="007933C1">
      <w:r>
        <w:rPr>
          <w:b/>
        </w:rPr>
        <w:t>Monica:</w:t>
      </w:r>
      <w:r>
        <w:t xml:space="preserve"> Well, why don't we just bunny up.</w:t>
      </w:r>
    </w:p>
    <w:p w:rsidR="00000000" w:rsidRDefault="007933C1">
      <w:r>
        <w:t>Rachel, Chandler, and Joey: What?</w:t>
      </w:r>
    </w:p>
    <w:p w:rsidR="00000000" w:rsidRDefault="007933C1">
      <w:r>
        <w:rPr>
          <w:b/>
        </w:rPr>
        <w:t>Monica and Ross:</w:t>
      </w:r>
      <w:r>
        <w:t xml:space="preserve"> (holding both of their hands above their heads making rabbit ears with their fingers.) Bunny!</w:t>
      </w:r>
    </w:p>
    <w:p w:rsidR="00000000" w:rsidRDefault="007933C1">
      <w:r>
        <w:rPr>
          <w:b/>
        </w:rPr>
        <w:t>Monica:</w:t>
      </w:r>
      <w:r>
        <w:t xml:space="preserve"> Okay, looks like Ross and I are captains. Okay, so um, I b</w:t>
      </w:r>
      <w:r>
        <w:t>unnied first so that means I get to pick first. Joey.</w:t>
      </w:r>
    </w:p>
    <w:p w:rsidR="00000000" w:rsidRDefault="007933C1">
      <w:r>
        <w:rPr>
          <w:b/>
        </w:rPr>
        <w:t>Joey:</w:t>
      </w:r>
      <w:r>
        <w:t xml:space="preserve"> Thank you.</w:t>
      </w:r>
    </w:p>
    <w:p w:rsidR="00000000" w:rsidRDefault="007933C1">
      <w:r>
        <w:rPr>
          <w:b/>
        </w:rPr>
        <w:t>Rachel:</w:t>
      </w:r>
      <w:r>
        <w:t xml:space="preserve"> Monica, I'm your best friend.</w:t>
      </w:r>
    </w:p>
    <w:p w:rsidR="00000000" w:rsidRDefault="007933C1">
      <w:r>
        <w:rPr>
          <w:b/>
        </w:rPr>
        <w:t>Ross:</w:t>
      </w:r>
      <w:r>
        <w:t xml:space="preserve"> Sweetie, don't worry you'll get picked. Chandler.</w:t>
      </w:r>
    </w:p>
    <w:p w:rsidR="00000000" w:rsidRDefault="007933C1">
      <w:r>
        <w:t>Rachel: Ross!</w:t>
      </w:r>
    </w:p>
    <w:p w:rsidR="00000000" w:rsidRDefault="007933C1">
      <w:r>
        <w:rPr>
          <w:b/>
        </w:rPr>
        <w:t>Monica:</w:t>
      </w:r>
      <w:r>
        <w:t xml:space="preserve"> Phoebe.</w:t>
      </w:r>
    </w:p>
    <w:p w:rsidR="00000000" w:rsidRDefault="007933C1">
      <w:r>
        <w:t xml:space="preserve">(Phoebe kisses Rachel on the cheek, then joins her team.) </w:t>
      </w:r>
    </w:p>
    <w:p w:rsidR="00000000" w:rsidRDefault="007933C1">
      <w:r>
        <w:rPr>
          <w:b/>
        </w:rPr>
        <w:t>Ro</w:t>
      </w:r>
      <w:r>
        <w:rPr>
          <w:b/>
        </w:rPr>
        <w:t>ss:</w:t>
      </w:r>
      <w:r>
        <w:t xml:space="preserve"> Sweetie, now I pick you.</w:t>
      </w:r>
    </w:p>
    <w:p w:rsidR="00000000" w:rsidRDefault="007933C1">
      <w:r>
        <w:rPr>
          <w:b/>
        </w:rPr>
        <w:t>Rachel:</w:t>
      </w:r>
      <w:r>
        <w:t xml:space="preserve"> You don't </w:t>
      </w:r>
      <w:r>
        <w:rPr>
          <w:b/>
        </w:rPr>
        <w:t>pick</w:t>
      </w:r>
      <w:r>
        <w:t xml:space="preserve"> me! You're </w:t>
      </w:r>
      <w:r>
        <w:rPr>
          <w:b/>
        </w:rPr>
        <w:t>stuck</w:t>
      </w:r>
      <w:r>
        <w:t xml:space="preserve"> with me!</w:t>
      </w:r>
    </w:p>
    <w:p w:rsidR="00000000" w:rsidRDefault="007933C1">
      <w:r>
        <w:rPr>
          <w:b/>
        </w:rPr>
        <w:t>Ross:</w:t>
      </w:r>
      <w:r>
        <w:t xml:space="preserve"> Okay. All right. So let's see, let's play from the trash can, to the lightpost. Right. Two hand touch, we'll kick off.</w:t>
      </w:r>
    </w:p>
    <w:p w:rsidR="00000000" w:rsidRDefault="007933C1">
      <w:r>
        <w:rPr>
          <w:b/>
        </w:rPr>
        <w:t>Monica:</w:t>
      </w:r>
      <w:r>
        <w:t xml:space="preserve"> All right people listen, I've got exactly twe</w:t>
      </w:r>
      <w:r>
        <w:t>nty-eight minutes before I have to baste again.</w:t>
      </w:r>
    </w:p>
    <w:p w:rsidR="00000000" w:rsidRDefault="007933C1">
      <w:r>
        <w:rPr>
          <w:b/>
        </w:rPr>
        <w:t>Chandler:</w:t>
      </w:r>
      <w:r>
        <w:t xml:space="preserve"> Wow! Just like in the pros.</w:t>
      </w:r>
    </w:p>
    <w:p w:rsidR="00000000" w:rsidRDefault="007933C1">
      <w:r>
        <w:rPr>
          <w:b/>
        </w:rPr>
        <w:t>Monica:</w:t>
      </w:r>
      <w:r>
        <w:t xml:space="preserve"> Huddle up.</w:t>
      </w:r>
    </w:p>
    <w:p w:rsidR="00000000" w:rsidRDefault="007933C1">
      <w:r>
        <w:rPr>
          <w:b/>
        </w:rPr>
        <w:t>Joey:</w:t>
      </w:r>
      <w:r>
        <w:t xml:space="preserve"> (to his team) All right, huddle up, right over here.</w:t>
      </w:r>
    </w:p>
    <w:p w:rsidR="00000000" w:rsidRDefault="007933C1">
      <w:r>
        <w:rPr>
          <w:b/>
        </w:rPr>
        <w:t>Phoebe:</w:t>
      </w:r>
      <w:r>
        <w:t xml:space="preserve"> Wait for me! Wait for me! Wait for me! Oh cool, this is my first huddle.</w:t>
      </w:r>
    </w:p>
    <w:p w:rsidR="00000000" w:rsidRDefault="007933C1">
      <w:r>
        <w:t>Monica: Oka</w:t>
      </w:r>
      <w:r>
        <w:t>y.</w:t>
      </w:r>
    </w:p>
    <w:p w:rsidR="00000000" w:rsidRDefault="007933C1">
      <w:r>
        <w:rPr>
          <w:b/>
        </w:rPr>
        <w:t>Phoebe:</w:t>
      </w:r>
      <w:r>
        <w:t xml:space="preserve"> Okay, so what do you guys really think of Chandler?</w:t>
      </w:r>
    </w:p>
    <w:p w:rsidR="00000000" w:rsidRDefault="007933C1">
      <w:r>
        <w:rPr>
          <w:b/>
        </w:rPr>
        <w:t>Monica:</w:t>
      </w:r>
      <w:r>
        <w:t xml:space="preserve"> Okay, Phoebe you know what you're doing right?</w:t>
      </w:r>
    </w:p>
    <w:p w:rsidR="00000000" w:rsidRDefault="007933C1">
      <w:r>
        <w:t>Phoebe: Yeah.</w:t>
      </w:r>
    </w:p>
    <w:p w:rsidR="00000000" w:rsidRDefault="007933C1">
      <w:r>
        <w:rPr>
          <w:b/>
        </w:rPr>
        <w:t>Monica:</w:t>
      </w:r>
      <w:r>
        <w:t xml:space="preserve"> Okay, Joey's gonna catch it, and you and I are gonna block.</w:t>
      </w:r>
    </w:p>
    <w:p w:rsidR="00000000" w:rsidRDefault="007933C1">
      <w:r>
        <w:rPr>
          <w:b/>
        </w:rPr>
        <w:t>Phoebe:</w:t>
      </w:r>
      <w:r>
        <w:t xml:space="preserve"> What's block?</w:t>
      </w:r>
    </w:p>
    <w:p w:rsidR="00000000" w:rsidRDefault="007933C1">
      <w:r>
        <w:rPr>
          <w:b/>
        </w:rPr>
        <w:t>Monica:</w:t>
      </w:r>
      <w:r>
        <w:t xml:space="preserve"> Phoebe, I thought you said</w:t>
      </w:r>
      <w:r>
        <w:t xml:space="preserve"> you know what you're doing?</w:t>
      </w:r>
    </w:p>
    <w:p w:rsidR="00000000" w:rsidRDefault="007933C1">
      <w:r>
        <w:rPr>
          <w:b/>
        </w:rPr>
        <w:t>Phoebe:</w:t>
      </w:r>
      <w:r>
        <w:t xml:space="preserve"> I thought you meant in life.</w:t>
      </w:r>
    </w:p>
    <w:p w:rsidR="00000000" w:rsidRDefault="007933C1">
      <w:r>
        <w:rPr>
          <w:b/>
        </w:rPr>
        <w:t>Monica:</w:t>
      </w:r>
      <w:r>
        <w:t xml:space="preserve"> Break.</w:t>
      </w:r>
    </w:p>
    <w:p w:rsidR="00000000" w:rsidRDefault="007933C1">
      <w:r>
        <w:t xml:space="preserve">(Chandler is getting ready to kick off, Ross is holding the ball between his foot and finger.) </w:t>
      </w:r>
    </w:p>
    <w:p w:rsidR="00000000" w:rsidRDefault="007933C1">
      <w:r>
        <w:rPr>
          <w:b/>
        </w:rPr>
        <w:t>Chandler:</w:t>
      </w:r>
      <w:r>
        <w:t xml:space="preserve"> The ball is Janice. The ball is Janice. (goes to kick the ball but ki</w:t>
      </w:r>
      <w:r>
        <w:t xml:space="preserve">cks Ross's foot instead.) </w:t>
      </w:r>
    </w:p>
    <w:p w:rsidR="00000000" w:rsidRDefault="007933C1">
      <w:r>
        <w:rPr>
          <w:b/>
        </w:rPr>
        <w:t>Ross:</w:t>
      </w:r>
      <w:r>
        <w:t xml:space="preserve"> Oww!! Son of a...!! Ow! Come on!</w:t>
      </w:r>
    </w:p>
    <w:p w:rsidR="00000000" w:rsidRDefault="007933C1">
      <w:r>
        <w:rPr>
          <w:b/>
        </w:rPr>
        <w:t>Chandler:</w:t>
      </w:r>
      <w:r>
        <w:t xml:space="preserve"> Sorry. I'm sorry. Y'know what, we're just gonna throw it.</w:t>
      </w:r>
    </w:p>
    <w:p w:rsidR="00000000" w:rsidRDefault="007933C1">
      <w:r>
        <w:t xml:space="preserve">(Chandler throws the ball to kick-off.) </w:t>
      </w:r>
    </w:p>
    <w:p w:rsidR="00000000" w:rsidRDefault="007933C1">
      <w:r>
        <w:rPr>
          <w:b/>
        </w:rPr>
        <w:t>Joey:</w:t>
      </w:r>
      <w:r>
        <w:t xml:space="preserve"> I got it. (catches the ball) </w:t>
      </w:r>
    </w:p>
    <w:p w:rsidR="00000000" w:rsidRDefault="007933C1">
      <w:r>
        <w:rPr>
          <w:b/>
        </w:rPr>
        <w:t>Phoebe:</w:t>
      </w:r>
      <w:r>
        <w:t xml:space="preserve"> Go! Go! Go!</w:t>
      </w:r>
    </w:p>
    <w:p w:rsidR="00000000" w:rsidRDefault="007933C1">
      <w:r>
        <w:t>(Joey runs up field and f</w:t>
      </w:r>
      <w:r>
        <w:t xml:space="preserve">akes out Ross and scores a touchdown. His team all celebrates the touchdown.) </w:t>
      </w:r>
    </w:p>
    <w:p w:rsidR="00000000" w:rsidRDefault="007933C1">
      <w:r>
        <w:rPr>
          <w:b/>
        </w:rPr>
        <w:t>Monica:</w:t>
      </w:r>
      <w:r>
        <w:t xml:space="preserve"> Score!! 7 to nothing!</w:t>
      </w:r>
    </w:p>
    <w:p w:rsidR="00000000" w:rsidRDefault="007933C1">
      <w:r>
        <w:rPr>
          <w:b/>
        </w:rPr>
        <w:t>Rachel:</w:t>
      </w:r>
      <w:r>
        <w:t xml:space="preserve"> (coming over to Ross, who is just getting up) Are you okay?</w:t>
      </w:r>
    </w:p>
    <w:p w:rsidR="00000000" w:rsidRDefault="007933C1">
      <w:r>
        <w:rPr>
          <w:b/>
        </w:rPr>
        <w:t>Ross:</w:t>
      </w:r>
      <w:r>
        <w:t xml:space="preserve"> Come on, let's go!</w:t>
      </w:r>
    </w:p>
    <w:p w:rsidR="00000000" w:rsidRDefault="007933C1">
      <w:r>
        <w:rPr>
          <w:b/>
        </w:rPr>
        <w:t>Monica:</w:t>
      </w:r>
      <w:r>
        <w:t xml:space="preserve"> Losers walk!</w:t>
      </w:r>
    </w:p>
    <w:p w:rsidR="00000000" w:rsidRDefault="007933C1">
      <w:r>
        <w:rPr>
          <w:b/>
        </w:rPr>
        <w:t>Ross:</w:t>
      </w:r>
      <w:r>
        <w:t xml:space="preserve"> Yeah, losers talk!</w:t>
      </w:r>
    </w:p>
    <w:p w:rsidR="00000000" w:rsidRDefault="007933C1">
      <w:r>
        <w:rPr>
          <w:b/>
        </w:rPr>
        <w:t>Chandler</w:t>
      </w:r>
      <w:r>
        <w:rPr>
          <w:b/>
        </w:rPr>
        <w:t>:</w:t>
      </w:r>
      <w:r>
        <w:t xml:space="preserve"> No, no, no, actually losers rhyme.</w:t>
      </w:r>
    </w:p>
    <w:p w:rsidR="00000000" w:rsidRDefault="007933C1">
      <w:r>
        <w:t>[cut to later, Ross's team has the ball.]</w:t>
      </w:r>
    </w:p>
    <w:p w:rsidR="00000000" w:rsidRDefault="007933C1">
      <w:r>
        <w:rPr>
          <w:b/>
        </w:rPr>
        <w:t>Chandler:</w:t>
      </w:r>
      <w:r>
        <w:t xml:space="preserve"> (coming up under center, just like a real quarterback does, and puts his hands between Ross's legs.) Twenty-three!! Seventy-four!! (Ross stands up and looks at him) Yo</w:t>
      </w:r>
      <w:r>
        <w:t>u wanna go shotgun?</w:t>
      </w:r>
    </w:p>
    <w:p w:rsidR="00000000" w:rsidRDefault="007933C1">
      <w:r>
        <w:rPr>
          <w:b/>
        </w:rPr>
        <w:t>Ross:</w:t>
      </w:r>
      <w:r>
        <w:t xml:space="preserve"> Yeah!</w:t>
      </w:r>
    </w:p>
    <w:p w:rsidR="00000000" w:rsidRDefault="007933C1">
      <w:r>
        <w:rPr>
          <w:b/>
        </w:rPr>
        <w:t>Chandler:</w:t>
      </w:r>
      <w:r>
        <w:t xml:space="preserve"> (from the shotgun) Hike!</w:t>
      </w:r>
    </w:p>
    <w:p w:rsidR="00000000" w:rsidRDefault="007933C1">
      <w:r>
        <w:rPr>
          <w:b/>
        </w:rPr>
        <w:t>Monica and Joey:</w:t>
      </w:r>
      <w:r>
        <w:t xml:space="preserve"> One-Mississippi. Two-Mississippi. Three-Mississippi.</w:t>
      </w:r>
    </w:p>
    <w:p w:rsidR="00000000" w:rsidRDefault="007933C1">
      <w:r>
        <w:t xml:space="preserve">(Rachel runs a quick slant.) </w:t>
      </w:r>
    </w:p>
    <w:p w:rsidR="00000000" w:rsidRDefault="007933C1">
      <w:r>
        <w:rPr>
          <w:b/>
        </w:rPr>
        <w:t>Rachel:</w:t>
      </w:r>
      <w:r>
        <w:t xml:space="preserve"> Over here!</w:t>
      </w:r>
    </w:p>
    <w:p w:rsidR="00000000" w:rsidRDefault="007933C1">
      <w:r>
        <w:t xml:space="preserve">(Chandler throws her the ball, which she drops.) </w:t>
      </w:r>
    </w:p>
    <w:p w:rsidR="00000000" w:rsidRDefault="007933C1">
      <w:r>
        <w:rPr>
          <w:b/>
        </w:rPr>
        <w:t>Rachel:</w:t>
      </w:r>
      <w:r>
        <w:t xml:space="preserve"> (proud of he</w:t>
      </w:r>
      <w:r>
        <w:t>r self) I almost caught that one!</w:t>
      </w:r>
    </w:p>
    <w:p w:rsidR="00000000" w:rsidRDefault="007933C1">
      <w:r>
        <w:rPr>
          <w:b/>
        </w:rPr>
        <w:t>Chandler:</w:t>
      </w:r>
      <w:r>
        <w:t xml:space="preserve"> Great! Now, the score is 7 to almost 7.</w:t>
      </w:r>
    </w:p>
    <w:p w:rsidR="00000000" w:rsidRDefault="007933C1">
      <w:r>
        <w:rPr>
          <w:b/>
        </w:rPr>
        <w:t>Ross:</w:t>
      </w:r>
      <w:r>
        <w:t xml:space="preserve"> Okay, (to Chandler) this play, I want you to do a down and out to the right. Okay. Break!</w:t>
      </w:r>
    </w:p>
    <w:p w:rsidR="00000000" w:rsidRDefault="007933C1">
      <w:r>
        <w:rPr>
          <w:b/>
        </w:rPr>
        <w:t>Rachel:</w:t>
      </w:r>
      <w:r>
        <w:t xml:space="preserve"> Wait, what am I gonna do?</w:t>
      </w:r>
    </w:p>
    <w:p w:rsidR="00000000" w:rsidRDefault="007933C1">
      <w:r>
        <w:rPr>
          <w:b/>
        </w:rPr>
        <w:t>Ross:</w:t>
      </w:r>
      <w:r>
        <w:t xml:space="preserve"> You, you go long.</w:t>
      </w:r>
    </w:p>
    <w:p w:rsidR="00000000" w:rsidRDefault="007933C1">
      <w:r>
        <w:rPr>
          <w:b/>
        </w:rPr>
        <w:t>Rachel:</w:t>
      </w:r>
      <w:r>
        <w:t xml:space="preserve"> Wait, how </w:t>
      </w:r>
      <w:r>
        <w:t>long?</w:t>
      </w:r>
    </w:p>
    <w:p w:rsidR="00000000" w:rsidRDefault="007933C1">
      <w:r>
        <w:rPr>
          <w:b/>
        </w:rPr>
        <w:t>Ross:</w:t>
      </w:r>
      <w:r>
        <w:t xml:space="preserve"> Until we start to look very small.</w:t>
      </w:r>
    </w:p>
    <w:p w:rsidR="00000000" w:rsidRDefault="007933C1">
      <w:r>
        <w:t>Rachel: Okay.</w:t>
      </w:r>
    </w:p>
    <w:p w:rsidR="00000000" w:rsidRDefault="007933C1">
      <w:r>
        <w:rPr>
          <w:b/>
        </w:rPr>
        <w:t>Ross:</w:t>
      </w:r>
      <w:r>
        <w:t xml:space="preserve"> Break!!</w:t>
      </w:r>
    </w:p>
    <w:p w:rsidR="00000000" w:rsidRDefault="007933C1">
      <w:r>
        <w:t>[cut to later, Monica's team has the ball.]</w:t>
      </w:r>
    </w:p>
    <w:p w:rsidR="00000000" w:rsidRDefault="007933C1">
      <w:r>
        <w:rPr>
          <w:b/>
        </w:rPr>
        <w:t>Joey:</w:t>
      </w:r>
      <w:r>
        <w:t xml:space="preserve"> Set....hike!</w:t>
      </w:r>
    </w:p>
    <w:p w:rsidR="00000000" w:rsidRDefault="007933C1">
      <w:r>
        <w:rPr>
          <w:b/>
        </w:rPr>
        <w:t>Ross:</w:t>
      </w:r>
      <w:r>
        <w:t xml:space="preserve"> One-Mississippi, two-Mississippi, switch! Switch! Switch!!</w:t>
      </w:r>
    </w:p>
    <w:p w:rsidR="00000000" w:rsidRDefault="007933C1">
      <w:r>
        <w:rPr>
          <w:b/>
        </w:rPr>
        <w:t>Chandler:</w:t>
      </w:r>
      <w:r>
        <w:t xml:space="preserve"> No, no, no, no, no!</w:t>
      </w:r>
    </w:p>
    <w:p w:rsidR="00000000" w:rsidRDefault="007933C1">
      <w:r>
        <w:t>(Monica throws the ball</w:t>
      </w:r>
      <w:r>
        <w:t xml:space="preserve"> over Joey's head, it's stopped from rolling away by a very beautiful woman.) </w:t>
      </w:r>
    </w:p>
    <w:p w:rsidR="00000000" w:rsidRDefault="007933C1">
      <w:r>
        <w:rPr>
          <w:b/>
        </w:rPr>
        <w:t>Joey:</w:t>
      </w:r>
      <w:r>
        <w:t xml:space="preserve"> Haaaaa! Hey-hey, thanks for stopping our ball.</w:t>
      </w:r>
    </w:p>
    <w:p w:rsidR="00000000" w:rsidRDefault="007933C1">
      <w:r>
        <w:rPr>
          <w:b/>
        </w:rPr>
        <w:t>Woman:</w:t>
      </w:r>
      <w:r>
        <w:t xml:space="preserve"> (in a foreign accent) You are playing American football?</w:t>
      </w:r>
    </w:p>
    <w:p w:rsidR="00000000" w:rsidRDefault="007933C1">
      <w:r>
        <w:rPr>
          <w:b/>
        </w:rPr>
        <w:t>Joey:</w:t>
      </w:r>
      <w:r>
        <w:t xml:space="preserve"> Yeah! Wow, your like from a whole other country.</w:t>
      </w:r>
    </w:p>
    <w:p w:rsidR="00000000" w:rsidRDefault="007933C1">
      <w:r>
        <w:rPr>
          <w:b/>
        </w:rPr>
        <w:t>Woman</w:t>
      </w:r>
      <w:r>
        <w:rPr>
          <w:b/>
        </w:rPr>
        <w:t>:</w:t>
      </w:r>
      <w:r>
        <w:t xml:space="preserve"> I'm Dutch.</w:t>
      </w:r>
    </w:p>
    <w:p w:rsidR="00000000" w:rsidRDefault="007933C1">
      <w:r>
        <w:rPr>
          <w:b/>
        </w:rPr>
        <w:t>Joey:</w:t>
      </w:r>
      <w:r>
        <w:t xml:space="preserve"> Hi-hi, I'm Joey.</w:t>
      </w:r>
    </w:p>
    <w:p w:rsidR="00000000" w:rsidRDefault="007933C1">
      <w:r>
        <w:rPr>
          <w:b/>
        </w:rPr>
        <w:t>Woman:</w:t>
      </w:r>
      <w:r>
        <w:t xml:space="preserve"> I'm Margha.</w:t>
      </w:r>
    </w:p>
    <w:p w:rsidR="00000000" w:rsidRDefault="007933C1">
      <w:r>
        <w:rPr>
          <w:b/>
        </w:rPr>
        <w:t>Joey:</w:t>
      </w:r>
      <w:r>
        <w:t xml:space="preserve"> I'm sorry Dutch, I didn't get that last little bit.</w:t>
      </w:r>
    </w:p>
    <w:p w:rsidR="00000000" w:rsidRDefault="007933C1">
      <w:r>
        <w:rPr>
          <w:b/>
        </w:rPr>
        <w:t>Chandler:</w:t>
      </w:r>
      <w:r>
        <w:t xml:space="preserve"> (running up) Hey Joey, do you wanna play football or you wanna.. (sees Marhan) Hi, I'm Chandler.</w:t>
      </w:r>
    </w:p>
    <w:p w:rsidR="00000000" w:rsidRDefault="007933C1">
      <w:r>
        <w:rPr>
          <w:b/>
        </w:rPr>
        <w:t>Margha:</w:t>
      </w:r>
      <w:r>
        <w:t xml:space="preserve"> Hello, Chandler.</w:t>
      </w:r>
    </w:p>
    <w:p w:rsidR="00000000" w:rsidRDefault="007933C1">
      <w:r>
        <w:rPr>
          <w:b/>
        </w:rPr>
        <w:t>Joey:</w:t>
      </w:r>
      <w:r>
        <w:t xml:space="preserve"> Her n</w:t>
      </w:r>
      <w:r>
        <w:t>ame is Dutch, and also Marklan.</w:t>
      </w:r>
    </w:p>
    <w:p w:rsidR="00000000" w:rsidRDefault="007933C1">
      <w:r>
        <w:rPr>
          <w:b/>
        </w:rPr>
        <w:t>Margha:</w:t>
      </w:r>
      <w:r>
        <w:t xml:space="preserve"> Margha.</w:t>
      </w:r>
    </w:p>
    <w:p w:rsidR="00000000" w:rsidRDefault="007933C1">
      <w:r>
        <w:rPr>
          <w:b/>
        </w:rPr>
        <w:t>Joey:</w:t>
      </w:r>
      <w:r>
        <w:t xml:space="preserve"> Mar-klan.</w:t>
      </w:r>
    </w:p>
    <w:p w:rsidR="00000000" w:rsidRDefault="007933C1">
      <w:r>
        <w:rPr>
          <w:b/>
        </w:rPr>
        <w:t>Margha:</w:t>
      </w:r>
      <w:r>
        <w:t xml:space="preserve"> Mar-gha.</w:t>
      </w:r>
    </w:p>
    <w:p w:rsidR="00000000" w:rsidRDefault="007933C1">
      <w:r>
        <w:rPr>
          <w:b/>
        </w:rPr>
        <w:t>Chandler:</w:t>
      </w:r>
      <w:r>
        <w:t xml:space="preserve"> Mar-haaaan.</w:t>
      </w:r>
    </w:p>
    <w:p w:rsidR="00000000" w:rsidRDefault="007933C1">
      <w:r>
        <w:t>[cut to Ross and Monica.]</w:t>
      </w:r>
    </w:p>
    <w:p w:rsidR="00000000" w:rsidRDefault="007933C1">
      <w:r>
        <w:rPr>
          <w:b/>
        </w:rPr>
        <w:t>Monica:</w:t>
      </w:r>
      <w:r>
        <w:t xml:space="preserve"> Come on guys! Let's go! Come on, it's second down.</w:t>
      </w:r>
    </w:p>
    <w:p w:rsidR="00000000" w:rsidRDefault="007933C1">
      <w:r>
        <w:rPr>
          <w:b/>
        </w:rPr>
        <w:t>Ross:</w:t>
      </w:r>
      <w:r>
        <w:t xml:space="preserve"> Uh, hello, it's third down.</w:t>
      </w:r>
    </w:p>
    <w:p w:rsidR="00000000" w:rsidRDefault="007933C1">
      <w:r>
        <w:rPr>
          <w:b/>
        </w:rPr>
        <w:t>Monica:</w:t>
      </w:r>
      <w:r>
        <w:t xml:space="preserve"> No it's not, it's second.</w:t>
      </w:r>
    </w:p>
    <w:p w:rsidR="00000000" w:rsidRDefault="007933C1">
      <w:r>
        <w:rPr>
          <w:b/>
        </w:rPr>
        <w:t>Ross:</w:t>
      </w:r>
      <w:r>
        <w:t xml:space="preserve"> Wow!</w:t>
      </w:r>
    </w:p>
    <w:p w:rsidR="00000000" w:rsidRDefault="007933C1">
      <w:r>
        <w:rPr>
          <w:b/>
        </w:rPr>
        <w:t>Monica:</w:t>
      </w:r>
      <w:r>
        <w:t xml:space="preserve"> Wow, what?</w:t>
      </w:r>
    </w:p>
    <w:p w:rsidR="00000000" w:rsidRDefault="007933C1">
      <w:r>
        <w:rPr>
          <w:b/>
        </w:rPr>
        <w:t>Ross:</w:t>
      </w:r>
      <w:r>
        <w:t xml:space="preserve"> It just amazes me that your still pulling stuff like this.</w:t>
      </w:r>
    </w:p>
    <w:p w:rsidR="00000000" w:rsidRDefault="007933C1">
      <w:r>
        <w:rPr>
          <w:b/>
        </w:rPr>
        <w:t>Monica:</w:t>
      </w:r>
      <w:r>
        <w:t xml:space="preserve"> Pulling what? It's second down.</w:t>
      </w:r>
    </w:p>
    <w:p w:rsidR="00000000" w:rsidRDefault="007933C1">
      <w:r>
        <w:rPr>
          <w:b/>
        </w:rPr>
        <w:t>Ross:</w:t>
      </w:r>
      <w:r>
        <w:t xml:space="preserve"> Okay, it's second down. (turns away) Take all the second downs you need.</w:t>
      </w:r>
    </w:p>
    <w:p w:rsidR="00000000" w:rsidRDefault="007933C1">
      <w:r>
        <w:rPr>
          <w:b/>
        </w:rPr>
        <w:t>Monica:</w:t>
      </w:r>
      <w:r>
        <w:t xml:space="preserve"> I heard that!</w:t>
      </w:r>
    </w:p>
    <w:p w:rsidR="00000000" w:rsidRDefault="007933C1">
      <w:r>
        <w:rPr>
          <w:b/>
        </w:rPr>
        <w:t>Ross:</w:t>
      </w:r>
      <w:r>
        <w:t xml:space="preserve"> Well, I said i</w:t>
      </w:r>
      <w:r>
        <w:t>t loud.</w:t>
      </w:r>
    </w:p>
    <w:p w:rsidR="00000000" w:rsidRDefault="007933C1">
      <w:r>
        <w:t>[cut to Chandler, Joey, and Margha.]</w:t>
      </w:r>
    </w:p>
    <w:p w:rsidR="00000000" w:rsidRDefault="007933C1">
      <w:r>
        <w:rPr>
          <w:b/>
        </w:rPr>
        <w:t>Margha:</w:t>
      </w:r>
      <w:r>
        <w:t xml:space="preserve"> It is okay, if I stay and watch?</w:t>
      </w:r>
    </w:p>
    <w:p w:rsidR="00000000" w:rsidRDefault="007933C1">
      <w:r>
        <w:rPr>
          <w:b/>
        </w:rPr>
        <w:t>Chandler and Joey:</w:t>
      </w:r>
      <w:r>
        <w:t xml:space="preserve"> Yeah! Why don't you stick around. You can sit right there.</w:t>
      </w:r>
    </w:p>
    <w:p w:rsidR="00000000" w:rsidRDefault="007933C1">
      <w:r>
        <w:t xml:space="preserve">(she goes and sits down) </w:t>
      </w:r>
    </w:p>
    <w:p w:rsidR="00000000" w:rsidRDefault="007933C1">
      <w:r>
        <w:rPr>
          <w:b/>
        </w:rPr>
        <w:t>Chandler:</w:t>
      </w:r>
      <w:r>
        <w:t xml:space="preserve"> Well, that went well.</w:t>
      </w:r>
    </w:p>
    <w:p w:rsidR="00000000" w:rsidRDefault="007933C1">
      <w:r>
        <w:rPr>
          <w:b/>
        </w:rPr>
        <w:t>Joey:</w:t>
      </w:r>
      <w:r>
        <w:t xml:space="preserve"> I think so.</w:t>
      </w:r>
    </w:p>
    <w:p w:rsidR="00000000" w:rsidRDefault="007933C1">
      <w:r>
        <w:rPr>
          <w:b/>
        </w:rPr>
        <w:t>Chandler:</w:t>
      </w:r>
      <w:r>
        <w:t xml:space="preserve"> Y'know</w:t>
      </w:r>
      <w:r>
        <w:t>, I was thinking about ah, asking her for her number.</w:t>
      </w:r>
    </w:p>
    <w:p w:rsidR="00000000" w:rsidRDefault="007933C1">
      <w:r>
        <w:rPr>
          <w:b/>
        </w:rPr>
        <w:t>Joey:</w:t>
      </w:r>
      <w:r>
        <w:t xml:space="preserve"> Thanks man, but I think it makes a stronger statement if I ask for it myself, y'know.</w:t>
      </w:r>
    </w:p>
    <w:p w:rsidR="00000000" w:rsidRDefault="007933C1">
      <w:r>
        <w:rPr>
          <w:b/>
        </w:rPr>
        <w:t>Chandler:</w:t>
      </w:r>
      <w:r>
        <w:t xml:space="preserve"> Whoa-ho, whoa! No, I was thinking about y'know for me, as a part of that whole getting over Janice t</w:t>
      </w:r>
      <w:r>
        <w:t>hing you were talking about.</w:t>
      </w:r>
    </w:p>
    <w:p w:rsidR="00000000" w:rsidRDefault="007933C1">
      <w:r>
        <w:rPr>
          <w:b/>
        </w:rPr>
        <w:t>Joey:</w:t>
      </w:r>
      <w:r>
        <w:t xml:space="preserve"> Oh, yeah, that. All right, means that much to ya, I'll let you have her.</w:t>
      </w:r>
    </w:p>
    <w:p w:rsidR="00000000" w:rsidRDefault="007933C1">
      <w:r>
        <w:rPr>
          <w:b/>
        </w:rPr>
        <w:t>Chandler:</w:t>
      </w:r>
      <w:r>
        <w:t xml:space="preserve"> Thanks. What, let me have her?! What do mean? Like if you didn't I wouldn't have a shot?</w:t>
      </w:r>
    </w:p>
    <w:p w:rsidR="00000000" w:rsidRDefault="007933C1">
      <w:r>
        <w:rPr>
          <w:b/>
        </w:rPr>
        <w:t>Joey:</w:t>
      </w:r>
      <w:r>
        <w:t xml:space="preserve"> Well I don't like to say it out loud, but, </w:t>
      </w:r>
      <w:r>
        <w:t>yeah! Don't feel bad man, we all have our strengths. You're better with numbers and stuff.</w:t>
      </w:r>
    </w:p>
    <w:p w:rsidR="00000000" w:rsidRDefault="007933C1">
      <w:r>
        <w:rPr>
          <w:b/>
        </w:rPr>
        <w:t>Chandler:</w:t>
      </w:r>
      <w:r>
        <w:t xml:space="preserve"> Math!! You're giving me math! All right, look y'know what, forget about it, you go for the girl, we'll see who gets her.</w:t>
      </w:r>
    </w:p>
    <w:p w:rsidR="00000000" w:rsidRDefault="007933C1">
      <w:r>
        <w:t>[cut to later, in Ross's huddle.]</w:t>
      </w:r>
    </w:p>
    <w:p w:rsidR="00000000" w:rsidRDefault="007933C1">
      <w:r>
        <w:rPr>
          <w:b/>
        </w:rPr>
        <w:t>Ross:</w:t>
      </w:r>
      <w:r>
        <w:t xml:space="preserve"> Chandler, I want you to run a post pattern to the left, okay. And sweetie..</w:t>
      </w:r>
    </w:p>
    <w:p w:rsidR="00000000" w:rsidRDefault="007933C1">
      <w:r>
        <w:rPr>
          <w:b/>
        </w:rPr>
        <w:t>Rachel:</w:t>
      </w:r>
      <w:r>
        <w:t xml:space="preserve"> Yeah, I know, go long. Y'know, it's like all I'm doing is running back and forth from the huddle.</w:t>
      </w:r>
    </w:p>
    <w:p w:rsidR="00000000" w:rsidRDefault="007933C1">
      <w:r>
        <w:rPr>
          <w:b/>
        </w:rPr>
        <w:t>Ross:</w:t>
      </w:r>
      <w:r>
        <w:t xml:space="preserve"> Well ah, you wanna just stay out there?</w:t>
      </w:r>
    </w:p>
    <w:p w:rsidR="00000000" w:rsidRDefault="007933C1">
      <w:r>
        <w:rPr>
          <w:b/>
        </w:rPr>
        <w:t>Rachel:</w:t>
      </w:r>
      <w:r>
        <w:t xml:space="preserve"> Can I see that</w:t>
      </w:r>
      <w:r>
        <w:t xml:space="preserve"> for second.</w:t>
      </w:r>
    </w:p>
    <w:p w:rsidR="00000000" w:rsidRDefault="007933C1">
      <w:r>
        <w:rPr>
          <w:b/>
        </w:rPr>
        <w:t>Ross:</w:t>
      </w:r>
      <w:r>
        <w:t xml:space="preserve"> Yeah.</w:t>
      </w:r>
    </w:p>
    <w:p w:rsidR="00000000" w:rsidRDefault="007933C1">
      <w:r>
        <w:t xml:space="preserve">(Rachel takes the ball from his hands and bounces it off of Ross's forehead and Chandler catches the rebound.) </w:t>
      </w:r>
    </w:p>
    <w:p w:rsidR="00000000" w:rsidRDefault="007933C1">
      <w:r>
        <w:rPr>
          <w:b/>
        </w:rPr>
        <w:t>Ross:</w:t>
      </w:r>
      <w:r>
        <w:t xml:space="preserve"> Okay. Hut! Hike!</w:t>
      </w:r>
    </w:p>
    <w:p w:rsidR="00000000" w:rsidRDefault="007933C1">
      <w:r>
        <w:t>(Chandler runs around behind Ross, who pitches him the ball. Chandler runs upfield, and Joey kno</w:t>
      </w:r>
      <w:r>
        <w:t xml:space="preserve">cks the ball out of his hands.) </w:t>
      </w:r>
    </w:p>
    <w:p w:rsidR="00000000" w:rsidRDefault="007933C1">
      <w:r>
        <w:rPr>
          <w:b/>
        </w:rPr>
        <w:t>Joey:</w:t>
      </w:r>
      <w:r>
        <w:t xml:space="preserve"> Fumble!</w:t>
      </w:r>
    </w:p>
    <w:p w:rsidR="00000000" w:rsidRDefault="007933C1">
      <w:r>
        <w:t xml:space="preserve">(Joey starts to return the fumble and Chandler grabs Joey's shirt and rips it off of his back.) </w:t>
      </w:r>
    </w:p>
    <w:p w:rsidR="00000000" w:rsidRDefault="007933C1">
      <w:r>
        <w:rPr>
          <w:b/>
        </w:rPr>
        <w:t>Joey:</w:t>
      </w:r>
      <w:r>
        <w:t xml:space="preserve"> What the hell's the matter with you?! This is my favourite jersey.</w:t>
      </w:r>
    </w:p>
    <w:p w:rsidR="00000000" w:rsidRDefault="007933C1">
      <w:r>
        <w:rPr>
          <w:b/>
        </w:rPr>
        <w:t>Chandler:</w:t>
      </w:r>
      <w:r>
        <w:t xml:space="preserve"> Well now you have two. Hey, I</w:t>
      </w:r>
      <w:r>
        <w:t xml:space="preserve"> am good at math.</w:t>
      </w:r>
    </w:p>
    <w:p w:rsidR="00000000" w:rsidRDefault="007933C1">
      <w:r>
        <w:rPr>
          <w:b/>
        </w:rPr>
        <w:t>Joey:</w:t>
      </w:r>
      <w:r>
        <w:t xml:space="preserve"> All right, that's it. Y'know I was still gonna let you have her. But now, forget about it. Prepare to feel very bad about yourself.</w:t>
      </w:r>
    </w:p>
    <w:p w:rsidR="00000000" w:rsidRDefault="007933C1">
      <w:r>
        <w:rPr>
          <w:b/>
        </w:rPr>
        <w:t>Chandler:</w:t>
      </w:r>
      <w:r>
        <w:t xml:space="preserve"> Hey! Well, I've been preparing for that my entire life! Or something about you that's mean</w:t>
      </w:r>
      <w:r>
        <w:t>!</w:t>
      </w:r>
    </w:p>
    <w:p w:rsidR="00000000" w:rsidRDefault="007933C1">
      <w:r>
        <w:rPr>
          <w:b/>
        </w:rPr>
        <w:t>Monica:</w:t>
      </w:r>
      <w:r>
        <w:t xml:space="preserve"> All right, come on guys, let's go! Tie score, and we're runnin' out of time. Forty-two!! Thirty-eight!! Hike! (the timer sounds as Monica throws the ball to Phoebe.) </w:t>
      </w:r>
    </w:p>
    <w:p w:rsidR="00000000" w:rsidRDefault="007933C1">
      <w:r>
        <w:rPr>
          <w:b/>
        </w:rPr>
        <w:t>Phoebe:</w:t>
      </w:r>
      <w:r>
        <w:t xml:space="preserve"> Oh I got it!! (catches the ball) Oh! Ew! Broken boob! Ow!</w:t>
      </w:r>
    </w:p>
    <w:p w:rsidR="00000000" w:rsidRDefault="007933C1">
      <w:r>
        <w:rPr>
          <w:b/>
        </w:rPr>
        <w:t>Joey:</w:t>
      </w:r>
      <w:r>
        <w:t xml:space="preserve"> Pheebs,</w:t>
      </w:r>
      <w:r>
        <w:t xml:space="preserve"> run!</w:t>
      </w:r>
    </w:p>
    <w:p w:rsidR="00000000" w:rsidRDefault="007933C1">
      <w:r>
        <w:rPr>
          <w:b/>
        </w:rPr>
        <w:t>Monica:</w:t>
      </w:r>
      <w:r>
        <w:t xml:space="preserve"> Run, Phoebe, run!</w:t>
      </w:r>
    </w:p>
    <w:p w:rsidR="00000000" w:rsidRDefault="007933C1">
      <w:r>
        <w:t xml:space="preserve">(Phoebe runs and scores a touchdown.) </w:t>
      </w:r>
    </w:p>
    <w:p w:rsidR="00000000" w:rsidRDefault="007933C1">
      <w:r>
        <w:rPr>
          <w:b/>
        </w:rPr>
        <w:t>Phoebe:</w:t>
      </w:r>
      <w:r>
        <w:t xml:space="preserve"> Touchdown!! Touchdown!!</w:t>
      </w:r>
    </w:p>
    <w:p w:rsidR="00000000" w:rsidRDefault="007933C1">
      <w:r>
        <w:rPr>
          <w:b/>
        </w:rPr>
        <w:t>Ross:</w:t>
      </w:r>
      <w:r>
        <w:t xml:space="preserve"> Uh, hello, the buzzer buzzed. It doesn't count.</w:t>
      </w:r>
    </w:p>
    <w:p w:rsidR="00000000" w:rsidRDefault="007933C1">
      <w:r>
        <w:rPr>
          <w:b/>
        </w:rPr>
        <w:t>Monica:</w:t>
      </w:r>
      <w:r>
        <w:t xml:space="preserve"> After the snap!</w:t>
      </w:r>
    </w:p>
    <w:p w:rsidR="00000000" w:rsidRDefault="007933C1">
      <w:r>
        <w:rPr>
          <w:b/>
        </w:rPr>
        <w:t>Ross:</w:t>
      </w:r>
      <w:r>
        <w:t xml:space="preserve"> Before the snap!</w:t>
      </w:r>
    </w:p>
    <w:p w:rsidR="00000000" w:rsidRDefault="007933C1">
      <w:r>
        <w:rPr>
          <w:b/>
        </w:rPr>
        <w:t>Joey:</w:t>
      </w:r>
      <w:r>
        <w:t xml:space="preserve"> After!!</w:t>
      </w:r>
    </w:p>
    <w:p w:rsidR="00000000" w:rsidRDefault="007933C1">
      <w:r>
        <w:rPr>
          <w:b/>
        </w:rPr>
        <w:t>Chandler:</w:t>
      </w:r>
      <w:r>
        <w:t xml:space="preserve"> Before!!</w:t>
      </w:r>
    </w:p>
    <w:p w:rsidR="00000000" w:rsidRDefault="007933C1">
      <w:r>
        <w:rPr>
          <w:b/>
        </w:rPr>
        <w:t>Rachel:</w:t>
      </w:r>
      <w:r>
        <w:t xml:space="preserve"> Now, does i</w:t>
      </w:r>
      <w:r>
        <w:t>t really matter?</w:t>
      </w:r>
    </w:p>
    <w:p w:rsidR="00000000" w:rsidRDefault="007933C1">
      <w:r>
        <w:rPr>
          <w:b/>
        </w:rPr>
        <w:t>All:</w:t>
      </w:r>
      <w:r>
        <w:t xml:space="preserve"> Yes!!</w:t>
      </w:r>
    </w:p>
    <w:p w:rsidR="00000000" w:rsidRDefault="007933C1">
      <w:r>
        <w:rPr>
          <w:b/>
        </w:rPr>
        <w:t>Phoebe:</w:t>
      </w:r>
      <w:r>
        <w:t xml:space="preserve"> Well, okay, I made a touchdown. It was my first touchdown. So?</w:t>
      </w:r>
    </w:p>
    <w:p w:rsidR="00000000" w:rsidRDefault="007933C1">
      <w:r>
        <w:rPr>
          <w:b/>
        </w:rPr>
        <w:t>Ross:</w:t>
      </w:r>
      <w:r>
        <w:t xml:space="preserve"> Oh Pheebs, that's great. It doesn't count.</w:t>
      </w:r>
    </w:p>
    <w:p w:rsidR="00000000" w:rsidRDefault="007933C1">
      <w:r>
        <w:rPr>
          <w:b/>
        </w:rPr>
        <w:t>Monica:</w:t>
      </w:r>
      <w:r>
        <w:t xml:space="preserve"> Does so count!</w:t>
      </w:r>
    </w:p>
    <w:p w:rsidR="00000000" w:rsidRDefault="007933C1">
      <w:r>
        <w:rPr>
          <w:b/>
        </w:rPr>
        <w:t>Ross:</w:t>
      </w:r>
      <w:r>
        <w:t xml:space="preserve"> Cheater, cheater, compulsive eater.</w:t>
      </w:r>
    </w:p>
    <w:p w:rsidR="00000000" w:rsidRDefault="007933C1">
      <w:r>
        <w:rPr>
          <w:b/>
        </w:rPr>
        <w:t>Phoebe:</w:t>
      </w:r>
      <w:r>
        <w:t xml:space="preserve"> Oh my God!</w:t>
      </w:r>
    </w:p>
    <w:p w:rsidR="00000000" w:rsidRDefault="007933C1">
      <w:r>
        <w:rPr>
          <w:b/>
        </w:rPr>
        <w:t>Monica:</w:t>
      </w:r>
      <w:r>
        <w:t xml:space="preserve"> Y'know what, tha</w:t>
      </w:r>
      <w:r>
        <w:t>t's fine, maybe you haven't grown up, but I have.</w:t>
      </w:r>
    </w:p>
    <w:p w:rsidR="00000000" w:rsidRDefault="007933C1">
      <w:r>
        <w:rPr>
          <w:b/>
        </w:rPr>
        <w:t>Ross:</w:t>
      </w:r>
      <w:r>
        <w:t xml:space="preserve"> Oh-ho, okay.</w:t>
      </w:r>
    </w:p>
    <w:p w:rsidR="00000000" w:rsidRDefault="007933C1">
      <w:r>
        <w:rPr>
          <w:b/>
        </w:rPr>
        <w:t>Monica:</w:t>
      </w:r>
      <w:r>
        <w:t xml:space="preserve"> Dead leg!! (kicks him in the thigh.) </w:t>
      </w:r>
    </w:p>
    <w:p w:rsidR="00000000" w:rsidRDefault="007933C1">
      <w:r>
        <w:rPr>
          <w:b/>
        </w:rPr>
        <w:t>Ross:</w:t>
      </w:r>
      <w:r>
        <w:t xml:space="preserve"> Ow! Ow! Okay, okay, fine, fine! All right, you wanna win by cheating, go ahead, all right. Phoebe the touchdown does count, you win.</w:t>
      </w:r>
    </w:p>
    <w:p w:rsidR="00000000" w:rsidRDefault="007933C1">
      <w:r>
        <w:rPr>
          <w:b/>
        </w:rPr>
        <w:t>Ph</w:t>
      </w:r>
      <w:r>
        <w:rPr>
          <w:b/>
        </w:rPr>
        <w:t>oebe:</w:t>
      </w:r>
      <w:r>
        <w:t xml:space="preserve"> Woo-yay!!</w:t>
      </w:r>
    </w:p>
    <w:p w:rsidR="00000000" w:rsidRDefault="007933C1">
      <w:r>
        <w:rPr>
          <w:b/>
        </w:rPr>
        <w:t>Monica:</w:t>
      </w:r>
      <w:r>
        <w:t xml:space="preserve"> No! Listen, I'm not gonna go through this with you again, okay. Just once I wanna beat when you can't blame it on the broken nose, the buzzer, or the fact that you thought you were getting mono. Let's just call this, tie score and i</w:t>
      </w:r>
      <w:r>
        <w:t>t's halftime.</w:t>
      </w:r>
    </w:p>
    <w:p w:rsidR="00000000" w:rsidRDefault="007933C1">
      <w:r>
        <w:rPr>
          <w:b/>
        </w:rPr>
        <w:t>Ross:</w:t>
      </w:r>
      <w:r>
        <w:t xml:space="preserve"> Okay, first of all, I don't play with cheaters, and second of all, you know I had swollen glands!!</w:t>
      </w:r>
    </w:p>
    <w:p w:rsidR="00000000" w:rsidRDefault="007933C1">
      <w:r>
        <w:rPr>
          <w:b/>
        </w:rPr>
        <w:t>Monica:</w:t>
      </w:r>
      <w:r>
        <w:t xml:space="preserve"> Y'know what? I'll think you'll play.</w:t>
      </w:r>
    </w:p>
    <w:p w:rsidR="00000000" w:rsidRDefault="007933C1">
      <w:r>
        <w:rPr>
          <w:b/>
        </w:rPr>
        <w:t>Ross:</w:t>
      </w:r>
      <w:r>
        <w:t xml:space="preserve"> Oh really! Why is that?</w:t>
      </w:r>
    </w:p>
    <w:p w:rsidR="00000000" w:rsidRDefault="007933C1">
      <w:r>
        <w:t>[cut to Monica and Rachel's.]</w:t>
      </w:r>
    </w:p>
    <w:p w:rsidR="00000000" w:rsidRDefault="007933C1">
      <w:r>
        <w:rPr>
          <w:b/>
        </w:rPr>
        <w:t>Monica:</w:t>
      </w:r>
      <w:r>
        <w:t xml:space="preserve"> Because the winner gets </w:t>
      </w:r>
      <w:r>
        <w:t>this!</w:t>
      </w:r>
    </w:p>
    <w:p w:rsidR="00000000" w:rsidRDefault="007933C1">
      <w:r>
        <w:rPr>
          <w:b/>
        </w:rPr>
        <w:t>Ross:</w:t>
      </w:r>
      <w:r>
        <w:t xml:space="preserve"> The Geller Cup.</w:t>
      </w:r>
    </w:p>
    <w:p w:rsidR="00000000" w:rsidRDefault="007933C1">
      <w:r>
        <w:rPr>
          <w:b/>
        </w:rPr>
        <w:t>Chandler:</w:t>
      </w:r>
      <w:r>
        <w:t xml:space="preserve"> Is everybody else seeing a troll doll nailed to a two by four?</w:t>
      </w:r>
    </w:p>
    <w:p w:rsidR="00000000" w:rsidRDefault="007933C1">
      <w:r>
        <w:rPr>
          <w:b/>
        </w:rPr>
        <w:t>All:</w:t>
      </w:r>
      <w:r>
        <w:t xml:space="preserve"> Yeah.</w:t>
      </w:r>
    </w:p>
    <w:p w:rsidR="00000000" w:rsidRDefault="007933C1">
      <w:r>
        <w:rPr>
          <w:b/>
        </w:rPr>
        <w:t>Chandler:</w:t>
      </w:r>
      <w:r>
        <w:t xml:space="preserve"> Okay, good.</w:t>
      </w:r>
    </w:p>
    <w:p w:rsidR="00000000" w:rsidRDefault="007933C1">
      <w:r>
        <w:t>Commercial Break</w:t>
      </w:r>
    </w:p>
    <w:p w:rsidR="00000000" w:rsidRDefault="007933C1">
      <w:r>
        <w:t>[Scene: The park, the gang is returning to play the second half of the game.]</w:t>
      </w:r>
    </w:p>
    <w:p w:rsidR="00000000" w:rsidRDefault="007933C1">
      <w:r>
        <w:rPr>
          <w:b/>
        </w:rPr>
        <w:t>Ross:</w:t>
      </w:r>
      <w:r>
        <w:t xml:space="preserve"> Okay, where in the he</w:t>
      </w:r>
      <w:r>
        <w:t>ll did you get that?!</w:t>
      </w:r>
    </w:p>
    <w:p w:rsidR="00000000" w:rsidRDefault="007933C1">
      <w:r>
        <w:rPr>
          <w:b/>
        </w:rPr>
        <w:t>Monica:</w:t>
      </w:r>
      <w:r>
        <w:t xml:space="preserve"> When Mom and Dad drove you to the hospital to get your nose fixed, I swam into the lake and fished it out.</w:t>
      </w:r>
    </w:p>
    <w:p w:rsidR="00000000" w:rsidRDefault="007933C1">
      <w:r>
        <w:rPr>
          <w:b/>
        </w:rPr>
        <w:t>Ross:</w:t>
      </w:r>
      <w:r>
        <w:t xml:space="preserve"> That cup is mine!</w:t>
      </w:r>
    </w:p>
    <w:p w:rsidR="00000000" w:rsidRDefault="007933C1">
      <w:r>
        <w:rPr>
          <w:b/>
        </w:rPr>
        <w:t>Monica:</w:t>
      </w:r>
      <w:r>
        <w:t xml:space="preserve"> No it's not! You want it, you're gonna have to win it!</w:t>
      </w:r>
    </w:p>
    <w:p w:rsidR="00000000" w:rsidRDefault="007933C1">
      <w:r>
        <w:rPr>
          <w:b/>
        </w:rPr>
        <w:t>Rachel:</w:t>
      </w:r>
      <w:r>
        <w:t xml:space="preserve"> All right, so are we not</w:t>
      </w:r>
      <w:r>
        <w:t xml:space="preserve"> having dinner at all?</w:t>
      </w:r>
    </w:p>
    <w:p w:rsidR="00000000" w:rsidRDefault="007933C1">
      <w:r>
        <w:rPr>
          <w:b/>
        </w:rPr>
        <w:t>Monica:</w:t>
      </w:r>
      <w:r>
        <w:t xml:space="preserve"> Come on Phoebe, let's go! Come on, it's time to get serious, huddle up. Joey, keep your head in the game.</w:t>
      </w:r>
    </w:p>
    <w:p w:rsidR="00000000" w:rsidRDefault="007933C1">
      <w:r>
        <w:rPr>
          <w:b/>
        </w:rPr>
        <w:t>Joey:</w:t>
      </w:r>
      <w:r>
        <w:t xml:space="preserve"> It's hard, y'know, his huddle is closer to Dutch girl.</w:t>
      </w:r>
    </w:p>
    <w:p w:rsidR="00000000" w:rsidRDefault="007933C1">
      <w:r>
        <w:rPr>
          <w:b/>
        </w:rPr>
        <w:t>Monica:</w:t>
      </w:r>
      <w:r>
        <w:t xml:space="preserve"> All right look, if I take Chandler out of the runn</w:t>
      </w:r>
      <w:r>
        <w:t>ing will you be able to focus?</w:t>
      </w:r>
    </w:p>
    <w:p w:rsidR="00000000" w:rsidRDefault="007933C1">
      <w:r>
        <w:rPr>
          <w:b/>
        </w:rPr>
        <w:t>Joey:</w:t>
      </w:r>
      <w:r>
        <w:t xml:space="preserve"> What are you gonna do?</w:t>
      </w:r>
    </w:p>
    <w:p w:rsidR="00000000" w:rsidRDefault="007933C1">
      <w:r>
        <w:rPr>
          <w:b/>
        </w:rPr>
        <w:t>Monica:</w:t>
      </w:r>
      <w:r>
        <w:t xml:space="preserve"> All right, you just make sure that Chandler catches the ball, I'll take care of the rest.</w:t>
      </w:r>
    </w:p>
    <w:p w:rsidR="00000000" w:rsidRDefault="007933C1">
      <w:r>
        <w:rPr>
          <w:b/>
        </w:rPr>
        <w:t>Joey:</w:t>
      </w:r>
      <w:r>
        <w:t xml:space="preserve"> Okay.</w:t>
      </w:r>
    </w:p>
    <w:p w:rsidR="00000000" w:rsidRDefault="007933C1">
      <w:r>
        <w:rPr>
          <w:b/>
        </w:rPr>
        <w:t>Monica:</w:t>
      </w:r>
      <w:r>
        <w:t xml:space="preserve"> Break!</w:t>
      </w:r>
    </w:p>
    <w:p w:rsidR="00000000" w:rsidRDefault="007933C1">
      <w:r>
        <w:rPr>
          <w:b/>
        </w:rPr>
        <w:t>Joey:</w:t>
      </w:r>
      <w:r>
        <w:t xml:space="preserve"> Here you go!</w:t>
      </w:r>
    </w:p>
    <w:p w:rsidR="00000000" w:rsidRDefault="007933C1">
      <w:r>
        <w:t xml:space="preserve">(Joey throws the ball to Chandler) </w:t>
      </w:r>
    </w:p>
    <w:p w:rsidR="00000000" w:rsidRDefault="007933C1">
      <w:r>
        <w:rPr>
          <w:b/>
        </w:rPr>
        <w:t>Ross:</w:t>
      </w:r>
      <w:r>
        <w:t xml:space="preserve"> Chandler! </w:t>
      </w:r>
      <w:r>
        <w:t>Chandler!</w:t>
      </w:r>
    </w:p>
    <w:p w:rsidR="00000000" w:rsidRDefault="007933C1">
      <w:r>
        <w:t xml:space="preserve">(Chandler catches the ball and starts to run upfield.) </w:t>
      </w:r>
    </w:p>
    <w:p w:rsidR="00000000" w:rsidRDefault="007933C1">
      <w:r>
        <w:rPr>
          <w:b/>
        </w:rPr>
        <w:t>Chandler:</w:t>
      </w:r>
      <w:r>
        <w:t xml:space="preserve"> (to Margha) Hi.</w:t>
      </w:r>
    </w:p>
    <w:p w:rsidR="00000000" w:rsidRDefault="007933C1">
      <w:r>
        <w:t xml:space="preserve">(just as he gets in front of Margha, Monica comes up and tackles him) </w:t>
      </w:r>
    </w:p>
    <w:p w:rsidR="00000000" w:rsidRDefault="007933C1">
      <w:r>
        <w:rPr>
          <w:b/>
        </w:rPr>
        <w:t>Monica:</w:t>
      </w:r>
      <w:r>
        <w:t xml:space="preserve"> Whoa! Whoa!! Tackled by a girl! Bet ya don't see that everyday, do ya?</w:t>
      </w:r>
    </w:p>
    <w:p w:rsidR="00000000" w:rsidRDefault="007933C1">
      <w:r>
        <w:rPr>
          <w:b/>
        </w:rPr>
        <w:t>Ross:</w:t>
      </w:r>
      <w:r>
        <w:t xml:space="preserve"> Whoa! Wh</w:t>
      </w:r>
      <w:r>
        <w:t>oa! Whoa! What's with the tackling?</w:t>
      </w:r>
    </w:p>
    <w:p w:rsidR="00000000" w:rsidRDefault="007933C1">
      <w:r>
        <w:rPr>
          <w:b/>
        </w:rPr>
        <w:t>Monica:</w:t>
      </w:r>
      <w:r>
        <w:t xml:space="preserve"> What?! I just touched him and he went over.</w:t>
      </w:r>
    </w:p>
    <w:p w:rsidR="00000000" w:rsidRDefault="007933C1">
      <w:r>
        <w:rPr>
          <w:b/>
        </w:rPr>
        <w:t>Ross:</w:t>
      </w:r>
      <w:r>
        <w:t xml:space="preserve"> Okay, you wanna play rough, we can play rough.</w:t>
      </w:r>
    </w:p>
    <w:p w:rsidR="00000000" w:rsidRDefault="007933C1">
      <w:r>
        <w:t xml:space="preserve">(They both stare each other down as we hear 'Let's get ready to r-r-r-rum-ble!!!') </w:t>
      </w:r>
    </w:p>
    <w:p w:rsidR="00000000" w:rsidRDefault="007933C1">
      <w:r>
        <w:t>(A long football sequence follo</w:t>
      </w:r>
      <w:r>
        <w:t xml:space="preserve">ws.) </w:t>
      </w:r>
    </w:p>
    <w:p w:rsidR="00000000" w:rsidRDefault="007933C1">
      <w:r>
        <w:t>[Sequence 1: Monica throws the ball over Chandler's head to Joey who catches it for a touchdown, and starts to dance in celebration. Chandler then tackles him, and he starts to dance in celebration.]</w:t>
      </w:r>
    </w:p>
    <w:p w:rsidR="00000000" w:rsidRDefault="007933C1">
      <w:r>
        <w:t>[Sequence 2: Monica runs upfield and stops, waitin</w:t>
      </w:r>
      <w:r>
        <w:t>g for a pass. Ross runs over and pulls her pants down, steps in front of her and intercepts the pass.]</w:t>
      </w:r>
    </w:p>
    <w:p w:rsidR="00000000" w:rsidRDefault="007933C1">
      <w:r>
        <w:t>[Sequence 3: Chandler throws a pass to Ross, who catches it. Phoebe starts screaming and runs up to him and tries to tackle him. But all she ends up doin</w:t>
      </w:r>
      <w:r>
        <w:t>g is running around his waist and screaming.]</w:t>
      </w:r>
    </w:p>
    <w:p w:rsidR="00000000" w:rsidRDefault="007933C1">
      <w:r>
        <w:t>[Sequence 4: Ross hikes the ball to Chandler, and the camera pans down to show Rachel standing deep in the end zone, playing with her gum. Something hits her on the head and she looks up to see where it came fr</w:t>
      </w:r>
      <w:r>
        <w:t>om.]</w:t>
      </w:r>
    </w:p>
    <w:p w:rsidR="00000000" w:rsidRDefault="007933C1">
      <w:r>
        <w:t>[Sequence 5: Monica hands the ball off to Phoebe, who runs up field and delivers a fore-arm shiver to Chandler, knocking him over and scores the touchdown, and she yells...]</w:t>
      </w:r>
    </w:p>
    <w:p w:rsidR="00000000" w:rsidRDefault="007933C1">
      <w:r>
        <w:rPr>
          <w:b/>
        </w:rPr>
        <w:t>Phoebe:</w:t>
      </w:r>
      <w:r>
        <w:t xml:space="preserve"> I love this game!!</w:t>
      </w:r>
    </w:p>
    <w:p w:rsidR="00000000" w:rsidRDefault="007933C1">
      <w:r>
        <w:t xml:space="preserve">[cut to Ross who walks up to Rachel who is eating </w:t>
      </w:r>
      <w:r>
        <w:t>a baked pretzel.]</w:t>
      </w:r>
    </w:p>
    <w:p w:rsidR="00000000" w:rsidRDefault="007933C1">
      <w:r>
        <w:rPr>
          <w:b/>
        </w:rPr>
        <w:t>Ross:</w:t>
      </w:r>
      <w:r>
        <w:t xml:space="preserve"> Hey, where'd you get that?</w:t>
      </w:r>
    </w:p>
    <w:p w:rsidR="00000000" w:rsidRDefault="007933C1">
      <w:r>
        <w:rPr>
          <w:b/>
        </w:rPr>
        <w:t>Rachel:</w:t>
      </w:r>
      <w:r>
        <w:t xml:space="preserve"> I went really long.</w:t>
      </w:r>
    </w:p>
    <w:p w:rsidR="00000000" w:rsidRDefault="007933C1">
      <w:r>
        <w:rPr>
          <w:b/>
        </w:rPr>
        <w:t>Monica:</w:t>
      </w:r>
      <w:r>
        <w:t xml:space="preserve"> Forty-two to twenty-one! Like the turkey, Ross is done!</w:t>
      </w:r>
    </w:p>
    <w:p w:rsidR="00000000" w:rsidRDefault="007933C1">
      <w:r>
        <w:rPr>
          <w:b/>
        </w:rPr>
        <w:t>Ross:</w:t>
      </w:r>
      <w:r>
        <w:t xml:space="preserve"> It's no surprise that your winning, 'cause you got to pick first, so you got the better team.</w:t>
      </w:r>
    </w:p>
    <w:p w:rsidR="00000000" w:rsidRDefault="007933C1">
      <w:r>
        <w:rPr>
          <w:b/>
        </w:rPr>
        <w:t>Monica:</w:t>
      </w:r>
      <w:r>
        <w:t xml:space="preserve"> You'r</w:t>
      </w:r>
      <w:r>
        <w:t>e so pathetic! Why can't you just accept it, we're winning because I'm better than you.</w:t>
      </w:r>
    </w:p>
    <w:p w:rsidR="00000000" w:rsidRDefault="007933C1">
      <w:r>
        <w:t xml:space="preserve">(Ross makes a 'Yeah. Right.' sound.) </w:t>
      </w:r>
    </w:p>
    <w:p w:rsidR="00000000" w:rsidRDefault="007933C1">
      <w:r>
        <w:rPr>
          <w:b/>
        </w:rPr>
        <w:t>Monica:</w:t>
      </w:r>
      <w:r>
        <w:t xml:space="preserve"> Oh, what a great argument, exhaling! All right, y'know what, I'll prove it to you, okay. I'll trade you Joey for Rachel, a</w:t>
      </w:r>
      <w:r>
        <w:t>nd I'll still win the game.</w:t>
      </w:r>
    </w:p>
    <w:p w:rsidR="00000000" w:rsidRDefault="007933C1">
      <w:r>
        <w:rPr>
          <w:b/>
        </w:rPr>
        <w:t>Ross:</w:t>
      </w:r>
      <w:r>
        <w:t xml:space="preserve"> What?! The guys against the girls? See, that's ridiculous Monica, because I'm only down by three touchdowns.</w:t>
      </w:r>
    </w:p>
    <w:p w:rsidR="00000000" w:rsidRDefault="007933C1">
      <w:r>
        <w:rPr>
          <w:b/>
        </w:rPr>
        <w:t>Monica:</w:t>
      </w:r>
      <w:r>
        <w:t xml:space="preserve"> Oh, then bring it on! Oh, unless of course your afraid you might lose to a bunch of girls.</w:t>
      </w:r>
    </w:p>
    <w:p w:rsidR="00000000" w:rsidRDefault="007933C1">
      <w:r>
        <w:rPr>
          <w:b/>
        </w:rPr>
        <w:t>Ross:</w:t>
      </w:r>
      <w:r>
        <w:t xml:space="preserve"> Fine, fi</w:t>
      </w:r>
      <w:r>
        <w:t>ne, Rachel your with Monica, Joey you're with me.</w:t>
      </w:r>
    </w:p>
    <w:p w:rsidR="00000000" w:rsidRDefault="007933C1">
      <w:r>
        <w:rPr>
          <w:b/>
        </w:rPr>
        <w:t>Rachel:</w:t>
      </w:r>
      <w:r>
        <w:t xml:space="preserve"> I can not believe your trading me!!</w:t>
      </w:r>
    </w:p>
    <w:p w:rsidR="00000000" w:rsidRDefault="007933C1">
      <w:r>
        <w:rPr>
          <w:b/>
        </w:rPr>
        <w:t>Monica:</w:t>
      </w:r>
      <w:r>
        <w:t xml:space="preserve"> Come on Rach, come on. Let's see what's it like to be on a winning team for a change.</w:t>
      </w:r>
    </w:p>
    <w:p w:rsidR="00000000" w:rsidRDefault="007933C1">
      <w:r>
        <w:rPr>
          <w:b/>
        </w:rPr>
        <w:t>Rachel:</w:t>
      </w:r>
      <w:r>
        <w:t xml:space="preserve"> Are you gonna let me play?</w:t>
      </w:r>
    </w:p>
    <w:p w:rsidR="00000000" w:rsidRDefault="007933C1">
      <w:r>
        <w:rPr>
          <w:b/>
        </w:rPr>
        <w:t>Monica:</w:t>
      </w:r>
      <w:r>
        <w:t xml:space="preserve"> All right then.</w:t>
      </w:r>
    </w:p>
    <w:p w:rsidR="00000000" w:rsidRDefault="007933C1">
      <w:r>
        <w:t>[cut to t</w:t>
      </w:r>
      <w:r>
        <w:t>he guys' team.]</w:t>
      </w:r>
    </w:p>
    <w:p w:rsidR="00000000" w:rsidRDefault="007933C1">
      <w:r>
        <w:rPr>
          <w:b/>
        </w:rPr>
        <w:t>Margha:</w:t>
      </w:r>
      <w:r>
        <w:t xml:space="preserve"> (coming over) The game is over, we eat now?</w:t>
      </w:r>
    </w:p>
    <w:p w:rsidR="00000000" w:rsidRDefault="007933C1">
      <w:r>
        <w:rPr>
          <w:b/>
        </w:rPr>
        <w:t>Chandler:</w:t>
      </w:r>
      <w:r>
        <w:t xml:space="preserve"> No-no-no-no, the game's not over, we're just switching teams.</w:t>
      </w:r>
    </w:p>
    <w:p w:rsidR="00000000" w:rsidRDefault="007933C1">
      <w:r>
        <w:rPr>
          <w:b/>
        </w:rPr>
        <w:t>Joey:</w:t>
      </w:r>
      <w:r>
        <w:t xml:space="preserve"> Yeah, Chandler finds me so intimdating that it's better if we're on the same team.</w:t>
      </w:r>
    </w:p>
    <w:p w:rsidR="00000000" w:rsidRDefault="007933C1">
      <w:r>
        <w:rPr>
          <w:b/>
        </w:rPr>
        <w:t>Ross:</w:t>
      </w:r>
      <w:r>
        <w:t xml:space="preserve"> Right. Okay, let's pl</w:t>
      </w:r>
      <w:r>
        <w:t>ay. Let's go.</w:t>
      </w:r>
    </w:p>
    <w:p w:rsidR="00000000" w:rsidRDefault="007933C1">
      <w:r>
        <w:rPr>
          <w:b/>
        </w:rPr>
        <w:t>Chandler:</w:t>
      </w:r>
      <w:r>
        <w:t xml:space="preserve"> No ah, hold on a second Joe, where do Dutch people come from?</w:t>
      </w:r>
    </w:p>
    <w:p w:rsidR="00000000" w:rsidRDefault="007933C1">
      <w:r>
        <w:rPr>
          <w:b/>
        </w:rPr>
        <w:t>Joey:</w:t>
      </w:r>
      <w:r>
        <w:t xml:space="preserve"> Ah well, the ah, Pennsylvania Dutch, come from Pennsylvania.</w:t>
      </w:r>
    </w:p>
    <w:p w:rsidR="00000000" w:rsidRDefault="007933C1">
      <w:r>
        <w:rPr>
          <w:b/>
        </w:rPr>
        <w:t>Chandler:</w:t>
      </w:r>
      <w:r>
        <w:t xml:space="preserve"> And the other ah, Dutch people, they come on from somewhere near the Netherlands, right?</w:t>
      </w:r>
    </w:p>
    <w:p w:rsidR="00000000" w:rsidRDefault="007933C1">
      <w:r>
        <w:rPr>
          <w:b/>
        </w:rPr>
        <w:t>Joey</w:t>
      </w:r>
      <w:r>
        <w:rPr>
          <w:b/>
        </w:rPr>
        <w:t>:</w:t>
      </w:r>
      <w:r>
        <w:t xml:space="preserve"> Nice try. (to Margha) See the Netherlands is this make believe place where Peter Pan and Tinker Bell come from.</w:t>
      </w:r>
    </w:p>
    <w:p w:rsidR="00000000" w:rsidRDefault="007933C1">
      <w:r>
        <w:rPr>
          <w:b/>
        </w:rPr>
        <w:t>Margha:</w:t>
      </w:r>
      <w:r>
        <w:t xml:space="preserve"> Oh, my.</w:t>
      </w:r>
    </w:p>
    <w:p w:rsidR="00000000" w:rsidRDefault="007933C1">
      <w:r>
        <w:rPr>
          <w:b/>
        </w:rPr>
        <w:t>Ross:</w:t>
      </w:r>
      <w:r>
        <w:t xml:space="preserve"> Enough with geography for the insane, okay? Let's play some ball, guys.</w:t>
      </w:r>
    </w:p>
    <w:p w:rsidR="00000000" w:rsidRDefault="007933C1">
      <w:r>
        <w:rPr>
          <w:b/>
        </w:rPr>
        <w:t>Joey:</w:t>
      </w:r>
      <w:r>
        <w:t xml:space="preserve"> Whoa, whoa, no, no, I-I'm not playing with</w:t>
      </w:r>
      <w:r>
        <w:t xml:space="preserve"> this guy, now.</w:t>
      </w:r>
    </w:p>
    <w:p w:rsidR="00000000" w:rsidRDefault="007933C1">
      <w:r>
        <w:rPr>
          <w:b/>
        </w:rPr>
        <w:t>Chandler:</w:t>
      </w:r>
      <w:r>
        <w:t xml:space="preserve"> Fine with me.</w:t>
      </w:r>
    </w:p>
    <w:p w:rsidR="00000000" w:rsidRDefault="007933C1">
      <w:r>
        <w:rPr>
          <w:b/>
        </w:rPr>
        <w:t>Ross:</w:t>
      </w:r>
      <w:r>
        <w:t xml:space="preserve"> Okay, y'know what, let's just cut to the chase here. Okay? Heidi, which of my boys do you like?</w:t>
      </w:r>
    </w:p>
    <w:p w:rsidR="00000000" w:rsidRDefault="007933C1">
      <w:r>
        <w:rPr>
          <w:b/>
        </w:rPr>
        <w:t>Chandler and Joey:</w:t>
      </w:r>
      <w:r>
        <w:t xml:space="preserve"> What are you doing? What are you doing? What are you doing? </w:t>
      </w:r>
    </w:p>
    <w:p w:rsidR="00000000" w:rsidRDefault="007933C1">
      <w:r>
        <w:rPr>
          <w:b/>
        </w:rPr>
        <w:t>Margha:</w:t>
      </w:r>
      <w:r>
        <w:t xml:space="preserve"> Which do I like?</w:t>
      </w:r>
    </w:p>
    <w:p w:rsidR="00000000" w:rsidRDefault="007933C1">
      <w:r>
        <w:rPr>
          <w:b/>
        </w:rPr>
        <w:t>Ross:</w:t>
      </w:r>
      <w:r>
        <w:t xml:space="preserve"> Yea</w:t>
      </w:r>
      <w:r>
        <w:t>h, y'know for dating, general merriment, taking back to your windmill...</w:t>
      </w:r>
    </w:p>
    <w:p w:rsidR="00000000" w:rsidRDefault="007933C1">
      <w:r>
        <w:rPr>
          <w:b/>
        </w:rPr>
        <w:t>Margha:</w:t>
      </w:r>
      <w:r>
        <w:t xml:space="preserve"> Well, if I had to chose right now, which by the way I find really weird, I would have to say, Chandler.</w:t>
      </w:r>
    </w:p>
    <w:p w:rsidR="00000000" w:rsidRDefault="007933C1">
      <w:r>
        <w:t>Chandler: Yes!!</w:t>
      </w:r>
    </w:p>
    <w:p w:rsidR="00000000" w:rsidRDefault="007933C1">
      <w:r>
        <w:rPr>
          <w:b/>
        </w:rPr>
        <w:t>Joey:</w:t>
      </w:r>
      <w:r>
        <w:t xml:space="preserve"> Wait a minute! Wait a minute! She obviously didn'</w:t>
      </w:r>
      <w:r>
        <w:t>t understand the question.</w:t>
      </w:r>
    </w:p>
    <w:p w:rsidR="00000000" w:rsidRDefault="007933C1">
      <w:r>
        <w:rPr>
          <w:b/>
        </w:rPr>
        <w:t>Chandler:</w:t>
      </w:r>
      <w:r>
        <w:t xml:space="preserve"> Well, you don't you have Captain Hook explain it to her.</w:t>
      </w:r>
    </w:p>
    <w:p w:rsidR="00000000" w:rsidRDefault="007933C1">
      <w:r>
        <w:rPr>
          <w:b/>
        </w:rPr>
        <w:t>Margha:</w:t>
      </w:r>
      <w:r>
        <w:t xml:space="preserve"> I'm sorry, Joey, that is my chose.</w:t>
      </w:r>
    </w:p>
    <w:p w:rsidR="00000000" w:rsidRDefault="007933C1">
      <w:r>
        <w:rPr>
          <w:b/>
        </w:rPr>
        <w:t>Chandler:</w:t>
      </w:r>
      <w:r>
        <w:t xml:space="preserve"> You hear that! That is her chose, mister I'll let you have her! I win! You suck! I rule all! A mini-wave in c</w:t>
      </w:r>
      <w:r>
        <w:t xml:space="preserve">elebration of me!! (does the wave.) </w:t>
      </w:r>
    </w:p>
    <w:p w:rsidR="00000000" w:rsidRDefault="007933C1">
      <w:r>
        <w:rPr>
          <w:b/>
        </w:rPr>
        <w:t>Margha:</w:t>
      </w:r>
      <w:r>
        <w:t xml:space="preserve"> I'm now thinking I would like to change my answer to, no one.</w:t>
      </w:r>
    </w:p>
    <w:p w:rsidR="00000000" w:rsidRDefault="007933C1">
      <w:r>
        <w:rPr>
          <w:b/>
        </w:rPr>
        <w:t>Chandler:</w:t>
      </w:r>
      <w:r>
        <w:t xml:space="preserve"> Wh-what?</w:t>
      </w:r>
    </w:p>
    <w:p w:rsidR="00000000" w:rsidRDefault="007933C1">
      <w:r>
        <w:rPr>
          <w:b/>
        </w:rPr>
        <w:t>Margha:</w:t>
      </w:r>
      <w:r>
        <w:t xml:space="preserve"> I now find you shallow and um, a dork. All right, bye.</w:t>
      </w:r>
    </w:p>
    <w:p w:rsidR="00000000" w:rsidRDefault="007933C1">
      <w:r>
        <w:rPr>
          <w:b/>
        </w:rPr>
        <w:t>Joey:</w:t>
      </w:r>
      <w:r>
        <w:t xml:space="preserve"> Nice going. You just saved yourself a couple months of sex.</w:t>
      </w:r>
    </w:p>
    <w:p w:rsidR="00000000" w:rsidRDefault="007933C1">
      <w:r>
        <w:rPr>
          <w:b/>
        </w:rPr>
        <w:t>C</w:t>
      </w:r>
      <w:r>
        <w:rPr>
          <w:b/>
        </w:rPr>
        <w:t>handler:</w:t>
      </w:r>
      <w:r>
        <w:t xml:space="preserve"> Y'know what, it doesn't matter, 'cause she picked me. Me! From now on I get the dates and you have to stay home on Saturday nights watching </w:t>
      </w:r>
      <w:r>
        <w:rPr>
          <w:i/>
        </w:rPr>
        <w:t>Ready, Set, Cook!</w:t>
      </w:r>
    </w:p>
    <w:p w:rsidR="00000000" w:rsidRDefault="007933C1">
      <w:r>
        <w:rPr>
          <w:b/>
        </w:rPr>
        <w:t>Ross:</w:t>
      </w:r>
      <w:r>
        <w:t xml:space="preserve"> Save the breakthroughs for therapy, okay. The clock is ticking. We have no time, an</w:t>
      </w:r>
      <w:r>
        <w:t>d we are losing, we are losing to girls.</w:t>
      </w:r>
    </w:p>
    <w:p w:rsidR="00000000" w:rsidRDefault="007933C1">
      <w:r>
        <w:rPr>
          <w:b/>
        </w:rPr>
        <w:t>Chandler:</w:t>
      </w:r>
      <w:r>
        <w:t xml:space="preserve"> We're not gonna lose to girls.</w:t>
      </w:r>
    </w:p>
    <w:p w:rsidR="00000000" w:rsidRDefault="007933C1">
      <w:r>
        <w:rPr>
          <w:b/>
        </w:rPr>
        <w:t>Ross:</w:t>
      </w:r>
      <w:r>
        <w:t xml:space="preserve"> Hey! It's 42-21!</w:t>
      </w:r>
    </w:p>
    <w:p w:rsidR="00000000" w:rsidRDefault="007933C1">
      <w:r>
        <w:rPr>
          <w:b/>
        </w:rPr>
        <w:t>Joey:</w:t>
      </w:r>
      <w:r>
        <w:t xml:space="preserve"> This sucks, I was just up by that much!</w:t>
      </w:r>
    </w:p>
    <w:p w:rsidR="00000000" w:rsidRDefault="007933C1">
      <w:r>
        <w:rPr>
          <w:b/>
        </w:rPr>
        <w:t>Monica:</w:t>
      </w:r>
      <w:r>
        <w:t xml:space="preserve"> Are we playing football or what? Come on you hairy-backed Marries.</w:t>
      </w:r>
    </w:p>
    <w:p w:rsidR="00000000" w:rsidRDefault="007933C1">
      <w:r>
        <w:t>[cut to the girls huddle.]</w:t>
      </w:r>
    </w:p>
    <w:p w:rsidR="00000000" w:rsidRDefault="007933C1">
      <w:r>
        <w:rPr>
          <w:b/>
        </w:rPr>
        <w:t>Mon</w:t>
      </w:r>
      <w:r>
        <w:rPr>
          <w:b/>
        </w:rPr>
        <w:t>ica:</w:t>
      </w:r>
      <w:r>
        <w:t xml:space="preserve"> We have to do this. We are playing for women everywhere. Okay, just think about every lousy date that you ever had, okay, every guy who kept on the TV while you're making out...</w:t>
      </w:r>
    </w:p>
    <w:p w:rsidR="00000000" w:rsidRDefault="007933C1">
      <w:r>
        <w:rPr>
          <w:b/>
        </w:rPr>
        <w:t>Phoebe:</w:t>
      </w:r>
      <w:r>
        <w:t xml:space="preserve"> Oh my God! You dated someone with a glass eye too?!</w:t>
      </w:r>
    </w:p>
    <w:p w:rsidR="00000000" w:rsidRDefault="007933C1">
      <w:r>
        <w:rPr>
          <w:b/>
        </w:rPr>
        <w:t>Monica:</w:t>
      </w:r>
      <w:r>
        <w:t xml:space="preserve"> Come </w:t>
      </w:r>
      <w:r>
        <w:t>on, okay, come on this is for all womankind. Let's kill 'um!</w:t>
      </w:r>
    </w:p>
    <w:p w:rsidR="00000000" w:rsidRDefault="007933C1">
      <w:r>
        <w:rPr>
          <w:b/>
        </w:rPr>
        <w:t>Rachel:</w:t>
      </w:r>
      <w:r>
        <w:t xml:space="preserve"> Yeah!!! Kill 'um!!!</w:t>
      </w:r>
    </w:p>
    <w:p w:rsidR="00000000" w:rsidRDefault="007933C1">
      <w:r>
        <w:rPr>
          <w:b/>
        </w:rPr>
        <w:t>Phoebe:</w:t>
      </w:r>
      <w:r>
        <w:t xml:space="preserve"> All right, no, well I want to kill them to, but their boys, y'know how are we gonna beat three boys?</w:t>
      </w:r>
    </w:p>
    <w:p w:rsidR="00000000" w:rsidRDefault="007933C1">
      <w:r>
        <w:t xml:space="preserve">(Another football sequence follows) </w:t>
      </w:r>
    </w:p>
    <w:p w:rsidR="00000000" w:rsidRDefault="007933C1">
      <w:r>
        <w:t>[Sequence 1: Chandler</w:t>
      </w:r>
      <w:r>
        <w:t xml:space="preserve"> is running past Phoebe with the ball, Phoebe flashes him, he stops and stares dumbfounded at her. Phoebe then runs up and takes the ball away.]</w:t>
      </w:r>
    </w:p>
    <w:p w:rsidR="00000000" w:rsidRDefault="007933C1">
      <w:r>
        <w:t xml:space="preserve">[Sequence 2: Phoebe throws the ball, and it's intercepted by Joey, who starts to run up field. Rachel jumps on </w:t>
      </w:r>
      <w:r>
        <w:t>his back in order to try and tackle him, but she doesn't slow him down. Monica and Phoebe then both grab her legs in order to stop Joey, who still manages to fight through the tackle and score the touchdown.]</w:t>
      </w:r>
    </w:p>
    <w:p w:rsidR="00000000" w:rsidRDefault="007933C1">
      <w:r>
        <w:t>[Sequence 3: Chandler is running with the ball,</w:t>
      </w:r>
      <w:r>
        <w:t xml:space="preserve"> Phoebe flashes him again, but Chandler covers his eyes, and keeps running. He then runs into a tree at the end of the field.]</w:t>
      </w:r>
    </w:p>
    <w:p w:rsidR="00000000" w:rsidRDefault="007933C1">
      <w:r>
        <w:t>[cut to the girls huddle]</w:t>
      </w:r>
    </w:p>
    <w:p w:rsidR="00000000" w:rsidRDefault="007933C1">
      <w:r>
        <w:rPr>
          <w:b/>
        </w:rPr>
        <w:t>Monica:</w:t>
      </w:r>
      <w:r>
        <w:t xml:space="preserve"> All right, we still have a minute and a half to go, and we're down by two points. Two points...</w:t>
      </w:r>
      <w:r>
        <w:t>. (she gets interrupted by the guys, who are doing a slow-motion high five.) Phoebe you do a button-hook again. Rachel, you go long.</w:t>
      </w:r>
    </w:p>
    <w:p w:rsidR="00000000" w:rsidRDefault="007933C1">
      <w:r>
        <w:rPr>
          <w:b/>
        </w:rPr>
        <w:t>Rachel:</w:t>
      </w:r>
      <w:r>
        <w:t xml:space="preserve"> No! Come on! Don't make me go long. Use me. They never cover me.</w:t>
      </w:r>
    </w:p>
    <w:p w:rsidR="00000000" w:rsidRDefault="007933C1">
      <w:r>
        <w:rPr>
          <w:b/>
        </w:rPr>
        <w:t>Monica:</w:t>
      </w:r>
      <w:r>
        <w:t xml:space="preserve"> Honey, there's a reason.</w:t>
      </w:r>
    </w:p>
    <w:p w:rsidR="00000000" w:rsidRDefault="007933C1">
      <w:r>
        <w:rPr>
          <w:b/>
        </w:rPr>
        <w:t>Rachel:</w:t>
      </w:r>
      <w:r>
        <w:t xml:space="preserve"> God, I'm </w:t>
      </w:r>
      <w:r>
        <w:t>not lame, okay. I can do something. I can throw, would you let me throw, come on this is my game too.</w:t>
      </w:r>
    </w:p>
    <w:p w:rsidR="00000000" w:rsidRDefault="007933C1">
      <w:r>
        <w:rPr>
          <w:b/>
        </w:rPr>
        <w:t>Phoebe:</w:t>
      </w:r>
      <w:r>
        <w:t xml:space="preserve"> Come on Mon, let her throw the ball.</w:t>
      </w:r>
    </w:p>
    <w:p w:rsidR="00000000" w:rsidRDefault="007933C1">
      <w:r>
        <w:rPr>
          <w:b/>
        </w:rPr>
        <w:t>Monica:</w:t>
      </w:r>
      <w:r>
        <w:t xml:space="preserve"> All right Rachel, you sweep behind, I'll pitch it to you, you throw it down field to Phoebe. All righ</w:t>
      </w:r>
      <w:r>
        <w:t>t. Break.</w:t>
      </w:r>
    </w:p>
    <w:p w:rsidR="00000000" w:rsidRDefault="007933C1">
      <w:r>
        <w:rPr>
          <w:b/>
        </w:rPr>
        <w:t>Rachel:</w:t>
      </w:r>
      <w:r>
        <w:t xml:space="preserve"> Thank you! Break!</w:t>
      </w:r>
    </w:p>
    <w:p w:rsidR="00000000" w:rsidRDefault="007933C1">
      <w:r>
        <w:rPr>
          <w:b/>
        </w:rPr>
        <w:t>Monica:</w:t>
      </w:r>
      <w:r>
        <w:t xml:space="preserve"> Thirty-two! Seventy-one! Hike!</w:t>
      </w:r>
    </w:p>
    <w:p w:rsidR="00000000" w:rsidRDefault="007933C1">
      <w:r>
        <w:t xml:space="preserve">(Phoebe snaps the ball to Monica, who pitches back to Rachel.) </w:t>
      </w:r>
    </w:p>
    <w:p w:rsidR="00000000" w:rsidRDefault="007933C1">
      <w:r>
        <w:rPr>
          <w:b/>
        </w:rPr>
        <w:t>The Guys:</w:t>
      </w:r>
      <w:r>
        <w:t xml:space="preserve"> One-Mississippi! Two-Mississippi! Three-Mississippi!</w:t>
      </w:r>
    </w:p>
    <w:p w:rsidR="00000000" w:rsidRDefault="007933C1">
      <w:r>
        <w:t>(They all rush toward Rachel, who panics and runs away</w:t>
      </w:r>
      <w:r>
        <w:t xml:space="preserve">. She runs out of the park and up along the fence, she then comes back into the park and runs past Monica, as she gets to Monica, she throws the ball at Monica, and it hits her in the eye.) </w:t>
      </w:r>
    </w:p>
    <w:p w:rsidR="00000000" w:rsidRDefault="007933C1">
      <w:r>
        <w:rPr>
          <w:b/>
        </w:rPr>
        <w:t>Rachel:</w:t>
      </w:r>
      <w:r>
        <w:t xml:space="preserve"> I'm so sorry! Are you okay?</w:t>
      </w:r>
    </w:p>
    <w:p w:rsidR="00000000" w:rsidRDefault="007933C1">
      <w:r>
        <w:rPr>
          <w:b/>
        </w:rPr>
        <w:t>Monica:</w:t>
      </w:r>
      <w:r>
        <w:t xml:space="preserve"> No! I'm not okay!</w:t>
      </w:r>
    </w:p>
    <w:p w:rsidR="00000000" w:rsidRDefault="007933C1">
      <w:r>
        <w:rPr>
          <w:b/>
        </w:rPr>
        <w:t>Rac</w:t>
      </w:r>
      <w:r>
        <w:rPr>
          <w:b/>
        </w:rPr>
        <w:t>hel:</w:t>
      </w:r>
      <w:r>
        <w:t xml:space="preserve"> I'm sorry, they were just all coming at me, and I didn't know what to do.</w:t>
      </w:r>
    </w:p>
    <w:p w:rsidR="00000000" w:rsidRDefault="007933C1">
      <w:r>
        <w:rPr>
          <w:b/>
        </w:rPr>
        <w:t>Joey:</w:t>
      </w:r>
      <w:r>
        <w:t xml:space="preserve"> (looking at the timer) Thirty seconds left on the timer!</w:t>
      </w:r>
    </w:p>
    <w:p w:rsidR="00000000" w:rsidRDefault="007933C1">
      <w:r>
        <w:rPr>
          <w:b/>
        </w:rPr>
        <w:t>Chandler:</w:t>
      </w:r>
      <w:r>
        <w:t xml:space="preserve"> Okay, okay, so we get to take that stupid troll thing home!</w:t>
      </w:r>
    </w:p>
    <w:p w:rsidR="00000000" w:rsidRDefault="007933C1">
      <w:r>
        <w:rPr>
          <w:b/>
        </w:rPr>
        <w:t>Monica:</w:t>
      </w:r>
      <w:r>
        <w:t xml:space="preserve"> Come on! Come on! Hurry! We're runni</w:t>
      </w:r>
      <w:r>
        <w:t>ng out of time! Huddle up!</w:t>
      </w:r>
    </w:p>
    <w:p w:rsidR="00000000" w:rsidRDefault="007933C1">
      <w:r>
        <w:rPr>
          <w:b/>
        </w:rPr>
        <w:t>Phoebe:</w:t>
      </w:r>
      <w:r>
        <w:t xml:space="preserve"> Okay. Oooh! Oh, this is our last huddle, yeah.</w:t>
      </w:r>
    </w:p>
    <w:p w:rsidR="00000000" w:rsidRDefault="007933C1">
      <w:r>
        <w:rPr>
          <w:b/>
        </w:rPr>
        <w:t>Monica:</w:t>
      </w:r>
      <w:r>
        <w:t xml:space="preserve"> All right, Phoebe get open. Rachel, go long.</w:t>
      </w:r>
    </w:p>
    <w:p w:rsidR="00000000" w:rsidRDefault="007933C1">
      <w:r>
        <w:rPr>
          <w:b/>
        </w:rPr>
        <w:t>Rachel:</w:t>
      </w:r>
      <w:r>
        <w:t xml:space="preserve"> (on the verge of tears) Okay.</w:t>
      </w:r>
    </w:p>
    <w:p w:rsidR="00000000" w:rsidRDefault="007933C1">
      <w:r>
        <w:rPr>
          <w:b/>
        </w:rPr>
        <w:t>Monica:</w:t>
      </w:r>
      <w:r>
        <w:t xml:space="preserve"> Break!</w:t>
      </w:r>
    </w:p>
    <w:p w:rsidR="00000000" w:rsidRDefault="007933C1">
      <w:r>
        <w:t>(In slow motion, Phoebe snaps the ball, Rachel goes long. Joey and C</w:t>
      </w:r>
      <w:r>
        <w:t>handler and all over Phoebe, leaving Rachel wide open. Ross starts to rush Monica, who sees Phoebe is double covered, in desperation she throws to Rachel. We see flying through the air, and then Rachel running underneath it, then the ball, then Rachel agai</w:t>
      </w:r>
      <w:r>
        <w:t xml:space="preserve">n, then the ball, then Phoebe, Chandler, and Joey staring at it in shock. Then with the grace of Jerry Rice (no offense to Jerry Rice) , Rachel catches the ball, and she stops and spikes the ball. Both Phoebe and Monica erupt in celebration.) </w:t>
      </w:r>
    </w:p>
    <w:p w:rsidR="00000000" w:rsidRDefault="007933C1">
      <w:r>
        <w:rPr>
          <w:b/>
        </w:rPr>
        <w:t>Rachel:</w:t>
      </w:r>
      <w:r>
        <w:t xml:space="preserve"> (in </w:t>
      </w:r>
      <w:r>
        <w:t>triumph) I got a touchdown! We did it!!</w:t>
      </w:r>
    </w:p>
    <w:p w:rsidR="00000000" w:rsidRDefault="007933C1">
      <w:r>
        <w:rPr>
          <w:b/>
        </w:rPr>
        <w:t>Chandler:</w:t>
      </w:r>
      <w:r>
        <w:t xml:space="preserve"> Hey-hey-hey Rachel, funny thing. Actually, the ah, end zone starts at that pole, so you're five feet short, so we win!</w:t>
      </w:r>
    </w:p>
    <w:p w:rsidR="00000000" w:rsidRDefault="007933C1">
      <w:r>
        <w:rPr>
          <w:b/>
        </w:rPr>
        <w:t>Phoebe:</w:t>
      </w:r>
      <w:r>
        <w:t xml:space="preserve"> Wait-wait-wait-wait! So, explain something to me though, if, if nobody tagged R</w:t>
      </w:r>
      <w:r>
        <w:t>achel, then isn't the play still going.</w:t>
      </w:r>
    </w:p>
    <w:p w:rsidR="00000000" w:rsidRDefault="007933C1">
      <w:r>
        <w:t xml:space="preserve">(they all start to dive for the ball and Monica and Ross grab it at the same time.) </w:t>
      </w:r>
    </w:p>
    <w:p w:rsidR="00000000" w:rsidRDefault="007933C1">
      <w:r>
        <w:rPr>
          <w:b/>
        </w:rPr>
        <w:t>Ross:</w:t>
      </w:r>
      <w:r>
        <w:t xml:space="preserve"> Let go! Let go!</w:t>
      </w:r>
    </w:p>
    <w:p w:rsidR="00000000" w:rsidRDefault="007933C1">
      <w:r>
        <w:rPr>
          <w:b/>
        </w:rPr>
        <w:t>Monica:</w:t>
      </w:r>
      <w:r>
        <w:t xml:space="preserve"> Let go! I'm a tiny little woman!!</w:t>
      </w:r>
    </w:p>
    <w:p w:rsidR="00000000" w:rsidRDefault="007933C1">
      <w:r>
        <w:rPr>
          <w:b/>
        </w:rPr>
        <w:t>Chandler:</w:t>
      </w:r>
      <w:r>
        <w:t xml:space="preserve"> Guys! Guys! Come on! It's Thanksgiving, it's not importan</w:t>
      </w:r>
      <w:r>
        <w:t>t who wins or loses. The important thing is, (to Joey) the Dutch girl picked me! Me! Not you! Holland loves Chandler! Thank you, Amsterdam! Good night!!</w:t>
      </w:r>
    </w:p>
    <w:p w:rsidR="00000000" w:rsidRDefault="007933C1">
      <w:r>
        <w:t>Monica: Ow!!</w:t>
      </w:r>
    </w:p>
    <w:p w:rsidR="00000000" w:rsidRDefault="007933C1">
      <w:r>
        <w:t>Closing Credits</w:t>
      </w:r>
    </w:p>
    <w:p w:rsidR="00000000" w:rsidRDefault="007933C1">
      <w:r>
        <w:t>[Scene: Monica and Rachel's, Rachel, Phoebe, Chandler, and Joey are eating</w:t>
      </w:r>
      <w:r>
        <w:t xml:space="preserve"> Thanksgiving dinner.]</w:t>
      </w:r>
    </w:p>
    <w:p w:rsidR="00000000" w:rsidRDefault="007933C1">
      <w:r>
        <w:rPr>
          <w:b/>
        </w:rPr>
        <w:t>Rachel:</w:t>
      </w:r>
      <w:r>
        <w:t xml:space="preserve"> We should defiantly play football more often. Maybe there's a like league we could join or something.</w:t>
      </w:r>
    </w:p>
    <w:p w:rsidR="00000000" w:rsidRDefault="007933C1">
      <w:r>
        <w:rPr>
          <w:b/>
        </w:rPr>
        <w:t>Phoebe:</w:t>
      </w:r>
      <w:r>
        <w:t xml:space="preserve"> Isn't there a national football league.</w:t>
      </w:r>
    </w:p>
    <w:p w:rsidR="00000000" w:rsidRDefault="007933C1">
      <w:r>
        <w:rPr>
          <w:b/>
        </w:rPr>
        <w:t>Chandler:</w:t>
      </w:r>
      <w:r>
        <w:t xml:space="preserve"> Yes. Yes, there is, they play on Sundays and Monday nights.</w:t>
      </w:r>
    </w:p>
    <w:p w:rsidR="00000000" w:rsidRDefault="007933C1">
      <w:r>
        <w:rPr>
          <w:b/>
        </w:rPr>
        <w:t>Rache</w:t>
      </w:r>
      <w:r>
        <w:rPr>
          <w:b/>
        </w:rPr>
        <w:t>l:</w:t>
      </w:r>
      <w:r>
        <w:t xml:space="preserve"> Oh shoot! I work Monday nights.</w:t>
      </w:r>
    </w:p>
    <w:p w:rsidR="00000000" w:rsidRDefault="007933C1">
      <w:r>
        <w:rPr>
          <w:b/>
        </w:rPr>
        <w:t>Phoebe:</w:t>
      </w:r>
      <w:r>
        <w:t xml:space="preserve"> Umm, this stuffing is amazing. Do you think we should bring them some?</w:t>
      </w:r>
    </w:p>
    <w:p w:rsidR="00000000" w:rsidRDefault="007933C1">
      <w:r>
        <w:rPr>
          <w:b/>
        </w:rPr>
        <w:t>Joey:</w:t>
      </w:r>
      <w:r>
        <w:t xml:space="preserve"> When they're hungry enough, they'll come in.</w:t>
      </w:r>
    </w:p>
    <w:p w:rsidR="00000000" w:rsidRDefault="007933C1">
      <w:r>
        <w:t>[Scene: The park, it's dark outside and Monica and Ross are still fighting over the ball.]</w:t>
      </w:r>
    </w:p>
    <w:p w:rsidR="00000000" w:rsidRDefault="007933C1">
      <w:r>
        <w:rPr>
          <w:b/>
        </w:rPr>
        <w:t>Monica:</w:t>
      </w:r>
      <w:r>
        <w:t xml:space="preserve"> Let go!</w:t>
      </w:r>
    </w:p>
    <w:p w:rsidR="00000000" w:rsidRDefault="007933C1">
      <w:r>
        <w:rPr>
          <w:b/>
        </w:rPr>
        <w:t>Ross:</w:t>
      </w:r>
      <w:r>
        <w:t xml:space="preserve"> No! You let go!</w:t>
      </w:r>
    </w:p>
    <w:p w:rsidR="00000000" w:rsidRDefault="007933C1">
      <w:r>
        <w:t>Monica: No!</w:t>
      </w:r>
    </w:p>
    <w:p w:rsidR="00000000" w:rsidRDefault="007933C1">
      <w:r>
        <w:rPr>
          <w:b/>
        </w:rPr>
        <w:t>Ross:</w:t>
      </w:r>
      <w:r>
        <w:t xml:space="preserve"> How come it's always us left in the field holding the ball?</w:t>
      </w:r>
    </w:p>
    <w:p w:rsidR="00000000" w:rsidRDefault="007933C1">
      <w:r>
        <w:rPr>
          <w:b/>
        </w:rPr>
        <w:t>Monica:</w:t>
      </w:r>
      <w:r>
        <w:t xml:space="preserve"> I don't know. I guess the other people just don't care enough.</w:t>
      </w:r>
    </w:p>
    <w:p w:rsidR="00000000" w:rsidRDefault="007933C1">
      <w:r>
        <w:t xml:space="preserve">(It starts snowing.) </w:t>
      </w:r>
    </w:p>
    <w:p w:rsidR="00000000" w:rsidRDefault="007933C1">
      <w:r>
        <w:rPr>
          <w:b/>
        </w:rPr>
        <w:t>Ross:</w:t>
      </w:r>
      <w:r>
        <w:t xml:space="preserve"> Hey! It's starting to snow.</w:t>
      </w:r>
    </w:p>
    <w:p w:rsidR="00000000" w:rsidRDefault="007933C1">
      <w:r>
        <w:t>(They both lo</w:t>
      </w:r>
      <w:r>
        <w:t xml:space="preserve">ok up, and watch it start to snow. Then they both start fighting for the ball again.) </w:t>
      </w:r>
    </w:p>
    <w:p w:rsidR="00000000" w:rsidRDefault="007933C1">
      <w:r>
        <w:rPr>
          <w:b/>
        </w:rPr>
        <w:t>Ross:</w:t>
      </w:r>
      <w:r>
        <w:t xml:space="preserve"> Gimme the this!</w:t>
      </w:r>
    </w:p>
    <w:p w:rsidR="00000000" w:rsidRDefault="007933C1">
      <w:r>
        <w:rPr>
          <w:b/>
        </w:rPr>
        <w:t>Monica:</w:t>
      </w:r>
      <w:r>
        <w:t xml:space="preserve"> Let go!</w:t>
      </w:r>
    </w:p>
    <w:p w:rsidR="00000000" w:rsidRDefault="007933C1">
      <w:r>
        <w:t>End</w:t>
      </w:r>
    </w:p>
    <w:p w:rsidR="00000000" w:rsidRDefault="007933C1"/>
    <w:p w:rsidR="00000000" w:rsidRDefault="007933C1">
      <w:pPr>
        <w:rPr>
          <w:b/>
          <w:shd w:val="pct10" w:color="auto" w:fill="FFFFFF"/>
        </w:rPr>
      </w:pPr>
      <w:r>
        <w:rPr>
          <w:b/>
          <w:shd w:val="pct10" w:color="auto" w:fill="FFFFFF"/>
        </w:rPr>
        <w:t>310 The One Where Rachel Quits</w:t>
      </w:r>
    </w:p>
    <w:p w:rsidR="00000000" w:rsidRDefault="007933C1"/>
    <w:p w:rsidR="00000000" w:rsidRDefault="007933C1"/>
    <w:p w:rsidR="00000000" w:rsidRDefault="007933C1">
      <w:r>
        <w:t>[Scene: Central Perk, Chandler and Rachel are sitting on the couch.]</w:t>
      </w:r>
    </w:p>
    <w:p w:rsidR="00000000" w:rsidRDefault="007933C1">
      <w:r>
        <w:rPr>
          <w:b/>
        </w:rPr>
        <w:t>Chandler:</w:t>
      </w:r>
      <w:r>
        <w:t xml:space="preserve"> (reading the c</w:t>
      </w:r>
      <w:r>
        <w:t>omics) Eh..., I don't, I don't know.</w:t>
      </w:r>
    </w:p>
    <w:p w:rsidR="00000000" w:rsidRDefault="007933C1">
      <w:r>
        <w:t>Rachel: What?</w:t>
      </w:r>
    </w:p>
    <w:p w:rsidR="00000000" w:rsidRDefault="007933C1">
      <w:r>
        <w:rPr>
          <w:b/>
        </w:rPr>
        <w:t>Chandler:</w:t>
      </w:r>
      <w:r>
        <w:t xml:space="preserve"> Well, as old as he is in dog years, do you think Snoopy should still be allowed to fly this thing?</w:t>
      </w:r>
    </w:p>
    <w:p w:rsidR="00000000" w:rsidRDefault="007933C1">
      <w:r>
        <w:rPr>
          <w:b/>
        </w:rPr>
        <w:t>Gunther:</w:t>
      </w:r>
      <w:r>
        <w:t xml:space="preserve"> Rachel?</w:t>
      </w:r>
    </w:p>
    <w:p w:rsidR="00000000" w:rsidRDefault="007933C1">
      <w:r>
        <w:t>Rachel: Yeah.</w:t>
      </w:r>
    </w:p>
    <w:p w:rsidR="00000000" w:rsidRDefault="007933C1">
      <w:r>
        <w:rPr>
          <w:b/>
        </w:rPr>
        <w:t>Gunther:</w:t>
      </w:r>
      <w:r>
        <w:t xml:space="preserve"> Do you remember when you first came here, how you spent </w:t>
      </w:r>
      <w:r>
        <w:t>two weeks getting trained by another waitress?</w:t>
      </w:r>
    </w:p>
    <w:p w:rsidR="00000000" w:rsidRDefault="007933C1">
      <w:r>
        <w:rPr>
          <w:b/>
        </w:rPr>
        <w:t>Rachel:</w:t>
      </w:r>
      <w:r>
        <w:t xml:space="preserve"> Oh, sure! Do you need me to train somebody new?</w:t>
      </w:r>
    </w:p>
    <w:p w:rsidR="00000000" w:rsidRDefault="007933C1">
      <w:r>
        <w:rPr>
          <w:b/>
        </w:rPr>
        <w:t>Gunther:</w:t>
      </w:r>
      <w:r>
        <w:t xml:space="preserve"> (laughs) Good one. Actually, ah, Terry wants you to take the training again, whenever.</w:t>
      </w:r>
    </w:p>
    <w:p w:rsidR="00000000" w:rsidRDefault="007933C1">
      <w:r>
        <w:rPr>
          <w:b/>
        </w:rPr>
        <w:t>Rachel:</w:t>
      </w:r>
      <w:r>
        <w:t xml:space="preserve"> (to Chandler) Eh, do you believe that?</w:t>
      </w:r>
    </w:p>
    <w:p w:rsidR="00000000" w:rsidRDefault="007933C1">
      <w:r>
        <w:rPr>
          <w:b/>
        </w:rPr>
        <w:t>Chandler:</w:t>
      </w:r>
      <w:r>
        <w:t xml:space="preserve"> </w:t>
      </w:r>
      <w:r>
        <w:t>(thinks about it) Yeah?</w:t>
      </w:r>
    </w:p>
    <w:p w:rsidR="00000000" w:rsidRDefault="007933C1">
      <w:r>
        <w:t>Opening Credits</w:t>
      </w:r>
    </w:p>
    <w:p w:rsidR="00000000" w:rsidRDefault="007933C1">
      <w:r>
        <w:t>[Scene: The hallway of Ross's building, there is a Brown Bird girl selling cookies, as Ross and Chandler come up the stairs.]</w:t>
      </w:r>
    </w:p>
    <w:p w:rsidR="00000000" w:rsidRDefault="007933C1">
      <w:r>
        <w:rPr>
          <w:b/>
        </w:rPr>
        <w:t>Sarah:</w:t>
      </w:r>
      <w:r>
        <w:t xml:space="preserve"> So that's two boxes of the Holiday Macaroons. On behalf of the Brown Birds of Ameri</w:t>
      </w:r>
      <w:r>
        <w:t xml:space="preserve">ca, I salute you. (Does the Brown Bird salute, she blows on a bird call, then holds her hand, palm facing out, next to her face, and then waves it like a bird flapping it's wings.) </w:t>
      </w:r>
    </w:p>
    <w:p w:rsidR="00000000" w:rsidRDefault="007933C1">
      <w:r>
        <w:rPr>
          <w:b/>
        </w:rPr>
        <w:t>Ross:</w:t>
      </w:r>
      <w:r>
        <w:t xml:space="preserve"> Just admit it Chandler, you have no backhand.</w:t>
      </w:r>
    </w:p>
    <w:p w:rsidR="00000000" w:rsidRDefault="007933C1">
      <w:r>
        <w:rPr>
          <w:b/>
        </w:rPr>
        <w:t>Chandler:</w:t>
      </w:r>
      <w:r>
        <w:t xml:space="preserve"> Excuse me li</w:t>
      </w:r>
      <w:r>
        <w:t>ttle one, I have a very solid backhand.</w:t>
      </w:r>
    </w:p>
    <w:p w:rsidR="00000000" w:rsidRDefault="007933C1">
      <w:r>
        <w:rPr>
          <w:b/>
        </w:rPr>
        <w:t>Ross:</w:t>
      </w:r>
      <w:r>
        <w:t xml:space="preserve"> Shielding your face and shrieking like a girl... is not a backhand.</w:t>
      </w:r>
    </w:p>
    <w:p w:rsidR="00000000" w:rsidRDefault="007933C1">
      <w:r>
        <w:rPr>
          <w:b/>
        </w:rPr>
        <w:t>Chandler:</w:t>
      </w:r>
      <w:r>
        <w:t xml:space="preserve"> I was shrieking... like a Marine.</w:t>
      </w:r>
    </w:p>
    <w:p w:rsidR="00000000" w:rsidRDefault="007933C1">
      <w:r>
        <w:t xml:space="preserve">(they both start up the stairs.) </w:t>
      </w:r>
    </w:p>
    <w:p w:rsidR="00000000" w:rsidRDefault="007933C1">
      <w:r>
        <w:rPr>
          <w:b/>
        </w:rPr>
        <w:t>Ross:</w:t>
      </w:r>
      <w:r>
        <w:t xml:space="preserve"> All right here. Watch me execute the three 'P's of champio</w:t>
      </w:r>
      <w:r>
        <w:t xml:space="preserve">nship play. Power. (swings the racquet) Precision. (swings the racquet.) and penache. (does a backswing and hits Sarah who's started up the stairs, knocking her down, they both watch in horror.) </w:t>
      </w:r>
    </w:p>
    <w:p w:rsidR="00000000" w:rsidRDefault="007933C1">
      <w:r>
        <w:t>[Scene: Central Perk, the gang's all there discussing the in</w:t>
      </w:r>
      <w:r>
        <w:t>cident.]</w:t>
      </w:r>
    </w:p>
    <w:p w:rsidR="00000000" w:rsidRDefault="007933C1">
      <w:r>
        <w:rPr>
          <w:b/>
        </w:rPr>
        <w:t>Monica:</w:t>
      </w:r>
      <w:r>
        <w:t xml:space="preserve"> You broke a little girl's leg?!!</w:t>
      </w:r>
    </w:p>
    <w:p w:rsidR="00000000" w:rsidRDefault="007933C1">
      <w:r>
        <w:rPr>
          <w:b/>
        </w:rPr>
        <w:t>Ross:</w:t>
      </w:r>
      <w:r>
        <w:t xml:space="preserve"> I know. I feel horrible. Okay.</w:t>
      </w:r>
    </w:p>
    <w:p w:rsidR="00000000" w:rsidRDefault="007933C1">
      <w:r>
        <w:rPr>
          <w:b/>
        </w:rPr>
        <w:t>Chandler:</w:t>
      </w:r>
      <w:r>
        <w:t xml:space="preserve"> (reading the paper) Says here that a muppet got whacked on </w:t>
      </w:r>
      <w:r>
        <w:rPr>
          <w:i/>
        </w:rPr>
        <w:t>Seasame Street</w:t>
      </w:r>
      <w:r>
        <w:t xml:space="preserve"> last night. (to Ross) Where exactly were around ten-ish?</w:t>
      </w:r>
    </w:p>
    <w:p w:rsidR="00000000" w:rsidRDefault="007933C1">
      <w:r>
        <w:rPr>
          <w:b/>
        </w:rPr>
        <w:t>Ross:</w:t>
      </w:r>
      <w:r>
        <w:t xml:space="preserve"> Well, I'm gonna go see</w:t>
      </w:r>
      <w:r>
        <w:t xml:space="preserve"> her. I want to bring her something, what do you think she'll like?</w:t>
      </w:r>
    </w:p>
    <w:p w:rsidR="00000000" w:rsidRDefault="007933C1">
      <w:r>
        <w:rPr>
          <w:b/>
        </w:rPr>
        <w:t>Monica:</w:t>
      </w:r>
      <w:r>
        <w:t xml:space="preserve"> Maybe a </w:t>
      </w:r>
      <w:r>
        <w:rPr>
          <w:i/>
        </w:rPr>
        <w:t>Hello Kitty</w:t>
      </w:r>
      <w:r>
        <w:t xml:space="preserve"> doll, the ability to walk...</w:t>
      </w:r>
    </w:p>
    <w:p w:rsidR="00000000" w:rsidRDefault="007933C1">
      <w:r>
        <w:t xml:space="preserve">(Rachel starts to laugh, and Ross notices her.) </w:t>
      </w:r>
    </w:p>
    <w:p w:rsidR="00000000" w:rsidRDefault="007933C1">
      <w:r>
        <w:rPr>
          <w:b/>
        </w:rPr>
        <w:t>Rachel:</w:t>
      </w:r>
      <w:r>
        <w:t xml:space="preserve"> I'm gonna get back to retraining. (gets up) </w:t>
      </w:r>
    </w:p>
    <w:p w:rsidR="00000000" w:rsidRDefault="007933C1">
      <w:r>
        <w:rPr>
          <w:b/>
        </w:rPr>
        <w:t>Ross:</w:t>
      </w:r>
      <w:r>
        <w:t xml:space="preserve"> All right, see you guys</w:t>
      </w:r>
      <w:r>
        <w:t xml:space="preserve">. (starts to leave) </w:t>
      </w:r>
    </w:p>
    <w:p w:rsidR="00000000" w:rsidRDefault="007933C1">
      <w:r>
        <w:rPr>
          <w:b/>
        </w:rPr>
        <w:t>Chandler:</w:t>
      </w:r>
      <w:r>
        <w:t xml:space="preserve"> Look out kids, he's coming! (Ross continues to leave with his head down in shame.) </w:t>
      </w:r>
    </w:p>
    <w:p w:rsidR="00000000" w:rsidRDefault="007933C1">
      <w:r>
        <w:rPr>
          <w:b/>
        </w:rPr>
        <w:t>Joey:</w:t>
      </w:r>
      <w:r>
        <w:t xml:space="preserve"> And I gotta go sell some Christmas trees.</w:t>
      </w:r>
    </w:p>
    <w:p w:rsidR="00000000" w:rsidRDefault="007933C1">
      <w:r>
        <w:rPr>
          <w:b/>
        </w:rPr>
        <w:t>Phoebe:</w:t>
      </w:r>
      <w:r>
        <w:t xml:space="preserve"> Have fun. Oh wait, no, don't! I forgot I am totally against that now.</w:t>
      </w:r>
    </w:p>
    <w:p w:rsidR="00000000" w:rsidRDefault="007933C1">
      <w:r>
        <w:rPr>
          <w:b/>
        </w:rPr>
        <w:t>Joey:</w:t>
      </w:r>
      <w:r>
        <w:t xml:space="preserve"> What? Me </w:t>
      </w:r>
      <w:r>
        <w:t>having a job?</w:t>
      </w:r>
    </w:p>
    <w:p w:rsidR="00000000" w:rsidRDefault="007933C1">
      <w:r>
        <w:rPr>
          <w:b/>
        </w:rPr>
        <w:t>Phoebe:</w:t>
      </w:r>
      <w:r>
        <w:t xml:space="preserve"> No, no, I am against innocent trees being cut down in their prime, and their, their corpses grotesquely dressed in like tinsel and twinkly lights. (to Joey) Hey, how do you sleep at night?</w:t>
      </w:r>
    </w:p>
    <w:p w:rsidR="00000000" w:rsidRDefault="007933C1">
      <w:r>
        <w:rPr>
          <w:b/>
        </w:rPr>
        <w:t>Joey:</w:t>
      </w:r>
      <w:r>
        <w:t xml:space="preserve"> Well, I'm pretty tired from lugging the</w:t>
      </w:r>
      <w:r>
        <w:t xml:space="preserve"> trees around all day. Hey, Phoebe listen, you got this all wrong. Those trees were born to be Christmas trees, their fulfilling their life purpose, by, by making people happy.</w:t>
      </w:r>
    </w:p>
    <w:p w:rsidR="00000000" w:rsidRDefault="007933C1">
      <w:r>
        <w:rPr>
          <w:b/>
        </w:rPr>
        <w:t>Phoebe:</w:t>
      </w:r>
      <w:r>
        <w:t xml:space="preserve"> Really?</w:t>
      </w:r>
    </w:p>
    <w:p w:rsidR="00000000" w:rsidRDefault="007933C1">
      <w:r>
        <w:t>(Phoebe turns and looks at Monica, while Joey frantically motio</w:t>
      </w:r>
      <w:r>
        <w:t xml:space="preserve">ns to Chandler to help him out.) </w:t>
      </w:r>
    </w:p>
    <w:p w:rsidR="00000000" w:rsidRDefault="007933C1">
      <w:r>
        <w:rPr>
          <w:b/>
        </w:rPr>
        <w:t>Chandler:</w:t>
      </w:r>
      <w:r>
        <w:t xml:space="preserve"> Yes. Yes, and ah, ah, the trees are happy too, because for most of them, it's the only chance to see New York.</w:t>
      </w:r>
    </w:p>
    <w:p w:rsidR="00000000" w:rsidRDefault="007933C1">
      <w:r>
        <w:t>[cut to Gunther retraining Rachel.]</w:t>
      </w:r>
    </w:p>
    <w:p w:rsidR="00000000" w:rsidRDefault="007933C1">
      <w:r>
        <w:rPr>
          <w:b/>
        </w:rPr>
        <w:t>Gunther:</w:t>
      </w:r>
      <w:r>
        <w:t xml:space="preserve"> ...and after you've delivered the drinks, you take the e</w:t>
      </w:r>
      <w:r>
        <w:t>mpty tray....</w:t>
      </w:r>
    </w:p>
    <w:p w:rsidR="00000000" w:rsidRDefault="007933C1">
      <w:r>
        <w:rPr>
          <w:b/>
        </w:rPr>
        <w:t>Rachel:</w:t>
      </w:r>
      <w:r>
        <w:t xml:space="preserve"> Gunther, Gunther, please, I've worked here for two and a half years, I know the empty trays go over there. (points to the counter.) </w:t>
      </w:r>
    </w:p>
    <w:p w:rsidR="00000000" w:rsidRDefault="007933C1">
      <w:r>
        <w:rPr>
          <w:b/>
        </w:rPr>
        <w:t>Gunther:</w:t>
      </w:r>
      <w:r>
        <w:t xml:space="preserve"> What if you put them here. (sets the empty tray on another stack of empty trays on the back </w:t>
      </w:r>
      <w:r>
        <w:t xml:space="preserve">counter.) </w:t>
      </w:r>
    </w:p>
    <w:p w:rsidR="00000000" w:rsidRDefault="007933C1">
      <w:r>
        <w:rPr>
          <w:b/>
        </w:rPr>
        <w:t>Rachel:</w:t>
      </w:r>
      <w:r>
        <w:t xml:space="preserve"> Huh. Well, y'know that's actually a really good idea, because that way they'll be closer to the mugs. Y'know what, you should have the other waitresses do that too.</w:t>
      </w:r>
    </w:p>
    <w:p w:rsidR="00000000" w:rsidRDefault="007933C1">
      <w:r>
        <w:rPr>
          <w:b/>
        </w:rPr>
        <w:t>Gunther:</w:t>
      </w:r>
      <w:r>
        <w:t xml:space="preserve"> They already do. That's why they call it the 'tray spot.'</w:t>
      </w:r>
    </w:p>
    <w:p w:rsidR="00000000" w:rsidRDefault="007933C1">
      <w:r>
        <w:rPr>
          <w:b/>
        </w:rPr>
        <w:t>Rache</w:t>
      </w:r>
      <w:r>
        <w:rPr>
          <w:b/>
        </w:rPr>
        <w:t>l:</w:t>
      </w:r>
      <w:r>
        <w:t xml:space="preserve"> Gee, I always heard them talk about that, I just always thought that it was a club they went to. Oh God, I'm, I'm sorry. (walks away) </w:t>
      </w:r>
    </w:p>
    <w:p w:rsidR="00000000" w:rsidRDefault="007933C1">
      <w:r>
        <w:rPr>
          <w:b/>
        </w:rPr>
        <w:t>Gunther:</w:t>
      </w:r>
      <w:r>
        <w:t xml:space="preserve"> It's all right. Sweetheart.</w:t>
      </w:r>
    </w:p>
    <w:p w:rsidR="00000000" w:rsidRDefault="007933C1">
      <w:r>
        <w:t>[Scene: Sarah's bedroom, her room is decorated with a space motif.]</w:t>
      </w:r>
    </w:p>
    <w:p w:rsidR="00000000" w:rsidRDefault="007933C1">
      <w:r>
        <w:rPr>
          <w:b/>
        </w:rPr>
        <w:t>Ross:</w:t>
      </w:r>
      <w:r>
        <w:t xml:space="preserve"> So, thi</w:t>
      </w:r>
      <w:r>
        <w:t xml:space="preserve">s must be kinda neat for ya, huh? I mean, your Dad tells me that you get a couple of days off school, and you, you ah, don't have to sell those cookies anymore. </w:t>
      </w:r>
    </w:p>
    <w:p w:rsidR="00000000" w:rsidRDefault="007933C1">
      <w:r>
        <w:rPr>
          <w:b/>
        </w:rPr>
        <w:t>Sarah:</w:t>
      </w:r>
      <w:r>
        <w:t xml:space="preserve"> Well, I kinda wanted to sell the cookies. The girl who sells the most wins a trip to Sp</w:t>
      </w:r>
      <w:r>
        <w:t xml:space="preserve">acecamp, and gets to sit in a </w:t>
      </w:r>
      <w:r>
        <w:rPr>
          <w:b/>
        </w:rPr>
        <w:t>real</w:t>
      </w:r>
      <w:r>
        <w:t xml:space="preserve"> space shuttle.</w:t>
      </w:r>
    </w:p>
    <w:p w:rsidR="00000000" w:rsidRDefault="007933C1">
      <w:r>
        <w:rPr>
          <w:b/>
        </w:rPr>
        <w:t>Ross:</w:t>
      </w:r>
      <w:r>
        <w:t xml:space="preserve"> Wow, you ah, you really like all this space stuff, huh?</w:t>
      </w:r>
    </w:p>
    <w:p w:rsidR="00000000" w:rsidRDefault="007933C1">
      <w:r>
        <w:rPr>
          <w:b/>
        </w:rPr>
        <w:t>Sarah:</w:t>
      </w:r>
      <w:r>
        <w:t xml:space="preserve"> Yeah. My Dad says if I spend as much time helping him clean apartments, as I do daydreaming about outer space, he'd be able to afford a t</w:t>
      </w:r>
      <w:r>
        <w:t>rip to the Taj Mahal.</w:t>
      </w:r>
    </w:p>
    <w:p w:rsidR="00000000" w:rsidRDefault="007933C1">
      <w:r>
        <w:rPr>
          <w:b/>
        </w:rPr>
        <w:t>Ross:</w:t>
      </w:r>
      <w:r>
        <w:t xml:space="preserve"> I think you would have to clean a whole lot of apartments to go all the way to India.</w:t>
      </w:r>
    </w:p>
    <w:p w:rsidR="00000000" w:rsidRDefault="007933C1">
      <w:r>
        <w:rPr>
          <w:b/>
        </w:rPr>
        <w:t>Sarah:</w:t>
      </w:r>
      <w:r>
        <w:t xml:space="preserve"> No. The one in Atlantic City, Dad loves the slots. He says he's gonna double the college money my Grandma left me.</w:t>
      </w:r>
    </w:p>
    <w:p w:rsidR="00000000" w:rsidRDefault="007933C1">
      <w:r>
        <w:rPr>
          <w:b/>
        </w:rPr>
        <w:t>Ross:</w:t>
      </w:r>
      <w:r>
        <w:t xml:space="preserve"> Huh. Well, goo</w:t>
      </w:r>
      <w:r>
        <w:t>d luck to Dad. Say, how many more boxes would you have to sell in order to win?</w:t>
      </w:r>
    </w:p>
    <w:p w:rsidR="00000000" w:rsidRDefault="007933C1">
      <w:r>
        <w:rPr>
          <w:b/>
        </w:rPr>
        <w:t>Sarah:</w:t>
      </w:r>
      <w:r>
        <w:t xml:space="preserve"> The girl who won last year sold four hundred and seventy-five.</w:t>
      </w:r>
    </w:p>
    <w:p w:rsidR="00000000" w:rsidRDefault="007933C1">
      <w:r>
        <w:rPr>
          <w:b/>
        </w:rPr>
        <w:t>Ross:</w:t>
      </w:r>
      <w:r>
        <w:t xml:space="preserve"> Yeah.</w:t>
      </w:r>
    </w:p>
    <w:p w:rsidR="00000000" w:rsidRDefault="007933C1">
      <w:r>
        <w:rPr>
          <w:b/>
        </w:rPr>
        <w:t>Sarah:</w:t>
      </w:r>
      <w:r>
        <w:t xml:space="preserve"> So far, I've sold seventy-five.</w:t>
      </w:r>
    </w:p>
    <w:p w:rsidR="00000000" w:rsidRDefault="007933C1">
      <w:r>
        <w:rPr>
          <w:b/>
        </w:rPr>
        <w:t>Ross:</w:t>
      </w:r>
      <w:r>
        <w:t xml:space="preserve"> Four hundred, huh? Well, that sounds do-able. (st</w:t>
      </w:r>
      <w:r>
        <w:t>arts to get out his wallet) How much are the boxes?</w:t>
      </w:r>
    </w:p>
    <w:p w:rsidR="00000000" w:rsidRDefault="007933C1">
      <w:r>
        <w:rPr>
          <w:b/>
        </w:rPr>
        <w:t>Sarah:</w:t>
      </w:r>
      <w:r>
        <w:t xml:space="preserve"> Five dollars a box.</w:t>
      </w:r>
    </w:p>
    <w:p w:rsidR="00000000" w:rsidRDefault="007933C1">
      <w:r>
        <w:rPr>
          <w:b/>
        </w:rPr>
        <w:t>Ross:</w:t>
      </w:r>
      <w:r>
        <w:t xml:space="preserve"> (puts away his wallet) And what is second prize?</w:t>
      </w:r>
    </w:p>
    <w:p w:rsidR="00000000" w:rsidRDefault="007933C1">
      <w:r>
        <w:rPr>
          <w:b/>
        </w:rPr>
        <w:t>Sarah:</w:t>
      </w:r>
      <w:r>
        <w:t xml:space="preserve"> A ten speed bike. But, I'd rather have something my Dad couldn't sell.</w:t>
      </w:r>
    </w:p>
    <w:p w:rsidR="00000000" w:rsidRDefault="007933C1">
      <w:r>
        <w:rPr>
          <w:b/>
        </w:rPr>
        <w:t>Ross:</w:t>
      </w:r>
      <w:r>
        <w:t xml:space="preserve"> Well, that makes sense.</w:t>
      </w:r>
    </w:p>
    <w:p w:rsidR="00000000" w:rsidRDefault="007933C1">
      <w:r>
        <w:rPr>
          <w:b/>
        </w:rPr>
        <w:t>Sarah:</w:t>
      </w:r>
      <w:r>
        <w:t xml:space="preserve"> Could y</w:t>
      </w:r>
      <w:r>
        <w:t>ou do me one favor, if it's not too much trouble?</w:t>
      </w:r>
    </w:p>
    <w:p w:rsidR="00000000" w:rsidRDefault="007933C1">
      <w:r>
        <w:rPr>
          <w:b/>
        </w:rPr>
        <w:t>Ross:</w:t>
      </w:r>
      <w:r>
        <w:t xml:space="preserve"> Yeah, Sarah, anything.</w:t>
      </w:r>
    </w:p>
    <w:p w:rsidR="00000000" w:rsidRDefault="007933C1">
      <w:r>
        <w:rPr>
          <w:b/>
        </w:rPr>
        <w:t>Sarah:</w:t>
      </w:r>
      <w:r>
        <w:t xml:space="preserve"> Could you pull open the curtains for me? The astronauts from the space shuttle are gonna be on the news, and since we don't have a TV, the lady across the alley said she'</w:t>
      </w:r>
      <w:r>
        <w:t>d push hers up to a window, so I could watch it.</w:t>
      </w:r>
    </w:p>
    <w:p w:rsidR="00000000" w:rsidRDefault="007933C1">
      <w:r>
        <w:t>[Scene: A hallway, Ross is selling Brown Bird cookies for Sarah, he stops and knocks on a door.]</w:t>
      </w:r>
    </w:p>
    <w:p w:rsidR="00000000" w:rsidRDefault="007933C1">
      <w:r>
        <w:rPr>
          <w:b/>
        </w:rPr>
        <w:t>Woman:</w:t>
      </w:r>
      <w:r>
        <w:t xml:space="preserve"> (looking through her peephole, we see Ross standing in the hallway.) Yesss?</w:t>
      </w:r>
    </w:p>
    <w:p w:rsidR="00000000" w:rsidRDefault="007933C1">
      <w:r>
        <w:rPr>
          <w:b/>
        </w:rPr>
        <w:t>Ross:</w:t>
      </w:r>
      <w:r>
        <w:t xml:space="preserve"> Hi, I'm selling Brown</w:t>
      </w:r>
      <w:r>
        <w:t xml:space="preserve"> Bird cookies.</w:t>
      </w:r>
    </w:p>
    <w:p w:rsidR="00000000" w:rsidRDefault="007933C1">
      <w:r>
        <w:rPr>
          <w:b/>
        </w:rPr>
        <w:t>Woman:</w:t>
      </w:r>
      <w:r>
        <w:t xml:space="preserve"> You're no Brown Bird, I can see you through my peephole.</w:t>
      </w:r>
    </w:p>
    <w:p w:rsidR="00000000" w:rsidRDefault="007933C1">
      <w:r>
        <w:rPr>
          <w:b/>
        </w:rPr>
        <w:t>Ross:</w:t>
      </w:r>
      <w:r>
        <w:t xml:space="preserve"> No, hi, I'm, I'm an honorary Brown Bird (does the Brown Bird salute.) </w:t>
      </w:r>
    </w:p>
    <w:p w:rsidR="00000000" w:rsidRDefault="007933C1">
      <w:r>
        <w:rPr>
          <w:b/>
        </w:rPr>
        <w:t>Woman:</w:t>
      </w:r>
      <w:r>
        <w:t xml:space="preserve"> What does that mean?</w:t>
      </w:r>
    </w:p>
    <w:p w:rsidR="00000000" w:rsidRDefault="007933C1">
      <w:r>
        <w:rPr>
          <w:b/>
        </w:rPr>
        <w:t>Ross:</w:t>
      </w:r>
      <w:r>
        <w:t xml:space="preserve"> Ah, well, it means that I can sell cookies, but I'm not invited to</w:t>
      </w:r>
      <w:r>
        <w:t xml:space="preserve"> sleep-overs.</w:t>
      </w:r>
    </w:p>
    <w:p w:rsidR="00000000" w:rsidRDefault="007933C1">
      <w:r>
        <w:rPr>
          <w:b/>
        </w:rPr>
        <w:t>Woman:</w:t>
      </w:r>
      <w:r>
        <w:t xml:space="preserve"> I can dial 9-1-1 at the touch of a button, y'know. Now, go away!</w:t>
      </w:r>
    </w:p>
    <w:p w:rsidR="00000000" w:rsidRDefault="007933C1">
      <w:r>
        <w:rPr>
          <w:b/>
        </w:rPr>
        <w:t>Ross:</w:t>
      </w:r>
      <w:r>
        <w:t xml:space="preserve"> No, please, please, um, it's for a poor little girl who wants to go to Spacecamp more than anything in the world.</w:t>
      </w:r>
    </w:p>
    <w:p w:rsidR="00000000" w:rsidRDefault="007933C1">
      <w:r>
        <w:rPr>
          <w:b/>
        </w:rPr>
        <w:t>Woman:</w:t>
      </w:r>
      <w:r>
        <w:t xml:space="preserve"> I'm pressing, a policeman is on his way.</w:t>
      </w:r>
    </w:p>
    <w:p w:rsidR="00000000" w:rsidRDefault="007933C1">
      <w:r>
        <w:rPr>
          <w:b/>
        </w:rPr>
        <w:t>Ro</w:t>
      </w:r>
      <w:r>
        <w:rPr>
          <w:b/>
        </w:rPr>
        <w:t>ss:</w:t>
      </w:r>
      <w:r>
        <w:t xml:space="preserve"> Okay, okay! I'm going. I'm going. (goes across the hall to knock on another door.) </w:t>
      </w:r>
    </w:p>
    <w:p w:rsidR="00000000" w:rsidRDefault="007933C1">
      <w:r>
        <w:rPr>
          <w:b/>
        </w:rPr>
        <w:t>Woman:</w:t>
      </w:r>
      <w:r>
        <w:t xml:space="preserve"> I can still see you!</w:t>
      </w:r>
    </w:p>
    <w:p w:rsidR="00000000" w:rsidRDefault="007933C1">
      <w:r>
        <w:rPr>
          <w:b/>
        </w:rPr>
        <w:t>Ross:</w:t>
      </w:r>
      <w:r>
        <w:t xml:space="preserve"> All right!!</w:t>
      </w:r>
    </w:p>
    <w:p w:rsidR="00000000" w:rsidRDefault="007933C1">
      <w:r>
        <w:t>[Scene: Joey's work, selling Christmas trees.]</w:t>
      </w:r>
    </w:p>
    <w:p w:rsidR="00000000" w:rsidRDefault="007933C1">
      <w:r>
        <w:rPr>
          <w:b/>
        </w:rPr>
        <w:t>Phoebe:</w:t>
      </w:r>
      <w:r>
        <w:t xml:space="preserve"> (walking up to Joey) Hey.</w:t>
      </w:r>
    </w:p>
    <w:p w:rsidR="00000000" w:rsidRDefault="007933C1">
      <w:r>
        <w:rPr>
          <w:b/>
        </w:rPr>
        <w:t>Joey:</w:t>
      </w:r>
      <w:r>
        <w:t xml:space="preserve"> Hey. What, what are you doing here?</w:t>
      </w:r>
    </w:p>
    <w:p w:rsidR="00000000" w:rsidRDefault="007933C1">
      <w:r>
        <w:rPr>
          <w:b/>
        </w:rPr>
        <w:t>Phoebe:</w:t>
      </w:r>
      <w:r>
        <w:t xml:space="preserve"> Well, I-I thought a lot about what you said, and um, I realilized duh, all right maybe I was a little judgmental. Yeah, (looks at the tree) oh, but oh...</w:t>
      </w:r>
    </w:p>
    <w:p w:rsidR="00000000" w:rsidRDefault="007933C1">
      <w:r>
        <w:rPr>
          <w:b/>
        </w:rPr>
        <w:t>Joey:</w:t>
      </w:r>
      <w:r>
        <w:t xml:space="preserve"> Look now, Phoebe remember, hey, their just fulfilling their Christmas....</w:t>
      </w:r>
    </w:p>
    <w:p w:rsidR="00000000" w:rsidRDefault="007933C1">
      <w:r>
        <w:rPr>
          <w:b/>
        </w:rPr>
        <w:t>Phoebe:</w:t>
      </w:r>
      <w:r>
        <w:t xml:space="preserve"> Desti</w:t>
      </w:r>
      <w:r>
        <w:t>ny.</w:t>
      </w:r>
    </w:p>
    <w:p w:rsidR="00000000" w:rsidRDefault="007933C1">
      <w:r>
        <w:rPr>
          <w:b/>
        </w:rPr>
        <w:t>Joey:</w:t>
      </w:r>
      <w:r>
        <w:t xml:space="preserve"> Sure.</w:t>
      </w:r>
    </w:p>
    <w:p w:rsidR="00000000" w:rsidRDefault="007933C1">
      <w:r>
        <w:t>Phoebe: Yes.</w:t>
      </w:r>
    </w:p>
    <w:p w:rsidR="00000000" w:rsidRDefault="007933C1">
      <w:r>
        <w:rPr>
          <w:b/>
        </w:rPr>
        <w:t>Joey:</w:t>
      </w:r>
      <w:r>
        <w:t xml:space="preserve"> All right.</w:t>
      </w:r>
    </w:p>
    <w:p w:rsidR="00000000" w:rsidRDefault="007933C1">
      <w:r>
        <w:rPr>
          <w:b/>
        </w:rPr>
        <w:t>Phoebe:</w:t>
      </w:r>
      <w:r>
        <w:t xml:space="preserve"> Okay. (One of Joey's co-workers, walks by with a dead tree.) Yikes! That one doesn't look very fulfilled.</w:t>
      </w:r>
    </w:p>
    <w:p w:rsidR="00000000" w:rsidRDefault="007933C1">
      <w:r>
        <w:rPr>
          <w:b/>
        </w:rPr>
        <w:t>Joey:</w:t>
      </w:r>
      <w:r>
        <w:t xml:space="preserve"> Oh, that's, that's ah, one of the old ones, he's just taking it to the back.</w:t>
      </w:r>
    </w:p>
    <w:p w:rsidR="00000000" w:rsidRDefault="007933C1">
      <w:r>
        <w:rPr>
          <w:b/>
        </w:rPr>
        <w:t>Phoebe:</w:t>
      </w:r>
      <w:r>
        <w:t xml:space="preserve"> You k</w:t>
      </w:r>
      <w:r>
        <w:t>eep the old ones in the back, that is so ageist.</w:t>
      </w:r>
    </w:p>
    <w:p w:rsidR="00000000" w:rsidRDefault="007933C1">
      <w:r>
        <w:rPr>
          <w:b/>
        </w:rPr>
        <w:t>Joey:</w:t>
      </w:r>
      <w:r>
        <w:t xml:space="preserve"> Well we have to make room for the fresh ones.</w:t>
      </w:r>
    </w:p>
    <w:p w:rsidR="00000000" w:rsidRDefault="007933C1">
      <w:r>
        <w:rPr>
          <w:b/>
        </w:rPr>
        <w:t>Phoebe:</w:t>
      </w:r>
      <w:r>
        <w:t xml:space="preserve"> So, what happens to the old guys?</w:t>
      </w:r>
    </w:p>
    <w:p w:rsidR="00000000" w:rsidRDefault="007933C1">
      <w:r>
        <w:rPr>
          <w:b/>
        </w:rPr>
        <w:t>Joey:</w:t>
      </w:r>
      <w:r>
        <w:t xml:space="preserve"> Well, they go into the chipper.</w:t>
      </w:r>
    </w:p>
    <w:p w:rsidR="00000000" w:rsidRDefault="007933C1">
      <w:r>
        <w:rPr>
          <w:b/>
        </w:rPr>
        <w:t>Phoebe:</w:t>
      </w:r>
      <w:r>
        <w:t xml:space="preserve"> Why, do I have a feeling that's not as happy as it sounds? (Joey po</w:t>
      </w:r>
      <w:r>
        <w:t xml:space="preserve">ints out one going into the chipper to her, as this haunty, demonic music starts to play in the background) No! Nooooo!!! (she winces in horror and hides her face against Joey's shoulder, as she sees the tree spit out from the chipper.) </w:t>
      </w:r>
    </w:p>
    <w:p w:rsidR="00000000" w:rsidRDefault="007933C1">
      <w:r>
        <w:rPr>
          <w:b/>
        </w:rPr>
        <w:t>Joey:</w:t>
      </w:r>
      <w:r>
        <w:t xml:space="preserve"> (to the guy </w:t>
      </w:r>
      <w:r>
        <w:t xml:space="preserve">operating the chipper) Hey! Hey!! (makes the 'cut it' motion with his hands) </w:t>
      </w:r>
    </w:p>
    <w:p w:rsidR="00000000" w:rsidRDefault="007933C1">
      <w:r>
        <w:t>[Scene: Central Perk, all except Phoebe are there, Ross is telling the gang, minus Rachel who's still being retrained, about the different cookie options.]</w:t>
      </w:r>
    </w:p>
    <w:p w:rsidR="00000000" w:rsidRDefault="007933C1">
      <w:r>
        <w:rPr>
          <w:b/>
        </w:rPr>
        <w:t>Ross:</w:t>
      </w:r>
      <w:r>
        <w:t xml:space="preserve"> ...and these com</w:t>
      </w:r>
      <w:r>
        <w:t>e in the shapes of your favourite Christmas characters, Santa, Rudolph, and Baby Jesus.</w:t>
      </w:r>
    </w:p>
    <w:p w:rsidR="00000000" w:rsidRDefault="007933C1">
      <w:r>
        <w:rPr>
          <w:b/>
        </w:rPr>
        <w:t>Joey:</w:t>
      </w:r>
      <w:r>
        <w:t xml:space="preserve"> All right, I'll take a box of the cream filled Jesus's.</w:t>
      </w:r>
    </w:p>
    <w:p w:rsidR="00000000" w:rsidRDefault="007933C1">
      <w:r>
        <w:rPr>
          <w:b/>
        </w:rPr>
        <w:t>Ross:</w:t>
      </w:r>
      <w:r>
        <w:t xml:space="preserve"> Wait a minute, one box! Come on, I'm trying to send a little girl to Spacecamp, I'm putting you down</w:t>
      </w:r>
      <w:r>
        <w:t xml:space="preserve"> for five boxes. Chandler, what about you?</w:t>
      </w:r>
    </w:p>
    <w:p w:rsidR="00000000" w:rsidRDefault="007933C1">
      <w:r>
        <w:rPr>
          <w:b/>
        </w:rPr>
        <w:t>Chandler:</w:t>
      </w:r>
      <w:r>
        <w:t xml:space="preserve"> Ahh, do you have any coconut flavoured deities?</w:t>
      </w:r>
    </w:p>
    <w:p w:rsidR="00000000" w:rsidRDefault="007933C1">
      <w:r>
        <w:rPr>
          <w:b/>
        </w:rPr>
        <w:t>Ross:</w:t>
      </w:r>
      <w:r>
        <w:t xml:space="preserve"> No, but ah, there's coconut in the Hanukkah Menoreoes. I tell you what, I'll put you down for eight boxes, one for each night.</w:t>
      </w:r>
    </w:p>
    <w:p w:rsidR="00000000" w:rsidRDefault="007933C1">
      <w:r>
        <w:t>(Chandler mouths 'Okay</w:t>
      </w:r>
      <w:r>
        <w:t xml:space="preserve">.') </w:t>
      </w:r>
    </w:p>
    <w:p w:rsidR="00000000" w:rsidRDefault="007933C1">
      <w:r>
        <w:rPr>
          <w:b/>
        </w:rPr>
        <w:t>Ross:</w:t>
      </w:r>
      <w:r>
        <w:t xml:space="preserve"> Mon?</w:t>
      </w:r>
    </w:p>
    <w:p w:rsidR="00000000" w:rsidRDefault="007933C1">
      <w:r>
        <w:rPr>
          <w:b/>
        </w:rPr>
        <w:t>Monica:</w:t>
      </w:r>
      <w:r>
        <w:t xml:space="preserve"> All right, I'll take one box of the mint treasures, just one, and that's it. I-I started gaining weight after I joined the Brown Birds. (to Ross) Remember, how Dad bought all my boxes and I ate them all?</w:t>
      </w:r>
    </w:p>
    <w:p w:rsidR="00000000" w:rsidRDefault="007933C1">
      <w:r>
        <w:rPr>
          <w:b/>
        </w:rPr>
        <w:t>Ross:</w:t>
      </w:r>
      <w:r>
        <w:t xml:space="preserve"> Ah, no Mon, Dad </w:t>
      </w:r>
      <w:r>
        <w:rPr>
          <w:b/>
        </w:rPr>
        <w:t>had</w:t>
      </w:r>
      <w:r>
        <w:t xml:space="preserve"> to</w:t>
      </w:r>
      <w:r>
        <w:t xml:space="preserve"> buy everyone of your boxes </w:t>
      </w:r>
      <w:r>
        <w:rPr>
          <w:b/>
        </w:rPr>
        <w:t>because</w:t>
      </w:r>
      <w:r>
        <w:t xml:space="preserve"> you ate them all. But ah, y'know I'm sure that's not gonna happen this time, why don't I put you down for three of the mint treasures and just a couple of the Rudolph's.</w:t>
      </w:r>
    </w:p>
    <w:p w:rsidR="00000000" w:rsidRDefault="007933C1">
      <w:r>
        <w:t>Monica: No.</w:t>
      </w:r>
    </w:p>
    <w:p w:rsidR="00000000" w:rsidRDefault="007933C1">
      <w:r>
        <w:rPr>
          <w:b/>
        </w:rPr>
        <w:t>Ross:</w:t>
      </w:r>
      <w:r>
        <w:t xml:space="preserve"> Oh, come on, now you know you wa</w:t>
      </w:r>
      <w:r>
        <w:t>nt 'em.</w:t>
      </w:r>
    </w:p>
    <w:p w:rsidR="00000000" w:rsidRDefault="007933C1">
      <w:r>
        <w:rPr>
          <w:b/>
        </w:rPr>
        <w:t>Monica:</w:t>
      </w:r>
      <w:r>
        <w:t xml:space="preserve"> Don't, don't, don't, don't, don't do this.</w:t>
      </w:r>
    </w:p>
    <w:p w:rsidR="00000000" w:rsidRDefault="007933C1">
      <w:r>
        <w:rPr>
          <w:b/>
        </w:rPr>
        <w:t>Ross:</w:t>
      </w:r>
      <w:r>
        <w:t xml:space="preserve"> I'll tell you what Mon, I'll give you the first box for free.</w:t>
      </w:r>
    </w:p>
    <w:p w:rsidR="00000000" w:rsidRDefault="007933C1">
      <w:r>
        <w:rPr>
          <w:b/>
        </w:rPr>
        <w:t>Monica:</w:t>
      </w:r>
      <w:r>
        <w:t xml:space="preserve"> (she reaches out for it and stops) Oh God! I gotta go! (runs out) </w:t>
      </w:r>
    </w:p>
    <w:p w:rsidR="00000000" w:rsidRDefault="007933C1">
      <w:r>
        <w:rPr>
          <w:b/>
        </w:rPr>
        <w:t>Ross:</w:t>
      </w:r>
      <w:r>
        <w:t xml:space="preserve"> Come on! All the cool kids are eating 'em! (chas</w:t>
      </w:r>
      <w:r>
        <w:t xml:space="preserve">es after her.) </w:t>
      </w:r>
    </w:p>
    <w:p w:rsidR="00000000" w:rsidRDefault="007933C1">
      <w:r>
        <w:t>[cut to Gunther retraining Rachel.]</w:t>
      </w:r>
    </w:p>
    <w:p w:rsidR="00000000" w:rsidRDefault="007933C1">
      <w:r>
        <w:rPr>
          <w:b/>
        </w:rPr>
        <w:t>Gunther:</w:t>
      </w:r>
      <w:r>
        <w:t xml:space="preserve"> And when you have a second later, I wanna show you why we don't just trap spiders under coffee mugs and leave them there.</w:t>
      </w:r>
    </w:p>
    <w:p w:rsidR="00000000" w:rsidRDefault="007933C1">
      <w:r>
        <w:rPr>
          <w:b/>
        </w:rPr>
        <w:t>Rachel:</w:t>
      </w:r>
      <w:r>
        <w:t xml:space="preserve"> (sitting down next to Chandler) I'm training to be better at a jo</w:t>
      </w:r>
      <w:r>
        <w:t>b that I hate, my life officially sucks.</w:t>
      </w:r>
    </w:p>
    <w:p w:rsidR="00000000" w:rsidRDefault="007933C1">
      <w:r>
        <w:rPr>
          <w:b/>
        </w:rPr>
        <w:t>Joey:</w:t>
      </w:r>
      <w:r>
        <w:t xml:space="preserve"> Look Rach, wasn't this supposed to a temporary thing? I thought you wanted to do fashion stuff?</w:t>
      </w:r>
    </w:p>
    <w:p w:rsidR="00000000" w:rsidRDefault="007933C1">
      <w:r>
        <w:rPr>
          <w:b/>
        </w:rPr>
        <w:t>Rachel:</w:t>
      </w:r>
      <w:r>
        <w:t xml:space="preserve"> Well, yeah! I'm still pursuing that.</w:t>
      </w:r>
    </w:p>
    <w:p w:rsidR="00000000" w:rsidRDefault="007933C1">
      <w:r>
        <w:rPr>
          <w:b/>
        </w:rPr>
        <w:t>Chandler:</w:t>
      </w:r>
      <w:r>
        <w:t xml:space="preserve"> How... exactly are you pursuing that? Y'know other than se</w:t>
      </w:r>
      <w:r>
        <w:t>nding out resumes like what, two years ago?</w:t>
      </w:r>
    </w:p>
    <w:p w:rsidR="00000000" w:rsidRDefault="007933C1">
      <w:r>
        <w:rPr>
          <w:b/>
        </w:rPr>
        <w:t>Rachel:</w:t>
      </w:r>
      <w:r>
        <w:t xml:space="preserve"> Well, I'm also sending out.... good thoughts.</w:t>
      </w:r>
    </w:p>
    <w:p w:rsidR="00000000" w:rsidRDefault="007933C1">
      <w:r>
        <w:rPr>
          <w:b/>
        </w:rPr>
        <w:t>Joey:</w:t>
      </w:r>
      <w:r>
        <w:t xml:space="preserve"> If you ask me, as long as you got this job, you've got nothing pushing you to get another one. You need the fear.</w:t>
      </w:r>
    </w:p>
    <w:p w:rsidR="00000000" w:rsidRDefault="007933C1">
      <w:r>
        <w:rPr>
          <w:b/>
        </w:rPr>
        <w:t>Rachel:</w:t>
      </w:r>
      <w:r>
        <w:t xml:space="preserve"> The fear?</w:t>
      </w:r>
    </w:p>
    <w:p w:rsidR="00000000" w:rsidRDefault="007933C1">
      <w:r>
        <w:rPr>
          <w:b/>
        </w:rPr>
        <w:t>Chandler:</w:t>
      </w:r>
      <w:r>
        <w:t xml:space="preserve"> He's right</w:t>
      </w:r>
      <w:r>
        <w:t>, if you quit this job, you then have motivation to go after a job you really want.</w:t>
      </w:r>
    </w:p>
    <w:p w:rsidR="00000000" w:rsidRDefault="007933C1">
      <w:r>
        <w:rPr>
          <w:b/>
        </w:rPr>
        <w:t>Rachel:</w:t>
      </w:r>
      <w:r>
        <w:t xml:space="preserve"> Well then how come you're still at a job that you hate, I mean why don't you quit and get 'the fear'?</w:t>
      </w:r>
    </w:p>
    <w:p w:rsidR="00000000" w:rsidRDefault="007933C1">
      <w:r>
        <w:t xml:space="preserve">(Chandler and Joey both laugh) </w:t>
      </w:r>
    </w:p>
    <w:p w:rsidR="00000000" w:rsidRDefault="007933C1">
      <w:r>
        <w:rPr>
          <w:b/>
        </w:rPr>
        <w:t>Chandler:</w:t>
      </w:r>
      <w:r>
        <w:t xml:space="preserve"> Because, I'm too afr</w:t>
      </w:r>
      <w:r>
        <w:t>aid.</w:t>
      </w:r>
    </w:p>
    <w:p w:rsidR="00000000" w:rsidRDefault="007933C1">
      <w:r>
        <w:rPr>
          <w:b/>
        </w:rPr>
        <w:t>Rachel:</w:t>
      </w:r>
      <w:r>
        <w:t xml:space="preserve"> I don't know, I mean I would give anything to work for a designer, y'know, or a buyer.... Oh, I just don't want to be 30 and still work here.</w:t>
      </w:r>
    </w:p>
    <w:p w:rsidR="00000000" w:rsidRDefault="007933C1">
      <w:r>
        <w:rPr>
          <w:b/>
        </w:rPr>
        <w:t>Chandler:</w:t>
      </w:r>
      <w:r>
        <w:t xml:space="preserve"> Yeah, that'd be much worse than being 28, and </w:t>
      </w:r>
      <w:r>
        <w:rPr>
          <w:b/>
        </w:rPr>
        <w:t>still</w:t>
      </w:r>
      <w:r>
        <w:t xml:space="preserve"> working here.</w:t>
      </w:r>
    </w:p>
    <w:p w:rsidR="00000000" w:rsidRDefault="007933C1">
      <w:r>
        <w:rPr>
          <w:b/>
        </w:rPr>
        <w:t>Gunther:</w:t>
      </w:r>
      <w:r>
        <w:t xml:space="preserve"> Rachel?</w:t>
      </w:r>
    </w:p>
    <w:p w:rsidR="00000000" w:rsidRDefault="007933C1">
      <w:r>
        <w:t xml:space="preserve">Rachel: </w:t>
      </w:r>
      <w:r>
        <w:t>Yeah.</w:t>
      </w:r>
    </w:p>
    <w:p w:rsidR="00000000" w:rsidRDefault="007933C1">
      <w:r>
        <w:rPr>
          <w:b/>
        </w:rPr>
        <w:t>Gunther:</w:t>
      </w:r>
      <w:r>
        <w:t xml:space="preserve"> Remind me to review with you which pot is decaf and which is regular.</w:t>
      </w:r>
    </w:p>
    <w:p w:rsidR="00000000" w:rsidRDefault="007933C1">
      <w:r>
        <w:rPr>
          <w:b/>
        </w:rPr>
        <w:t>Rachel:</w:t>
      </w:r>
      <w:r>
        <w:t xml:space="preserve"> Can't I just look at the handles on them?</w:t>
      </w:r>
    </w:p>
    <w:p w:rsidR="00000000" w:rsidRDefault="007933C1">
      <w:r>
        <w:rPr>
          <w:b/>
        </w:rPr>
        <w:t>Gunther:</w:t>
      </w:r>
      <w:r>
        <w:t xml:space="preserve"> You would think.</w:t>
      </w:r>
    </w:p>
    <w:p w:rsidR="00000000" w:rsidRDefault="007933C1">
      <w:r>
        <w:rPr>
          <w:b/>
        </w:rPr>
        <w:t>Rachel:</w:t>
      </w:r>
      <w:r>
        <w:t xml:space="preserve"> Okay, fine. Gunther, y'know what, I am a terrible waitress, do you know why I'm a terri</w:t>
      </w:r>
      <w:r>
        <w:t xml:space="preserve">ble waitress? Because, I don't care. I don't care. I don't care which pot is regular and which pot is decaf, I don't care where the tray spot is, I just don't care, this is not what I want to do. So I don't think I should do it anymore. I'm gonna give you </w:t>
      </w:r>
      <w:r>
        <w:t>my weeks notice.</w:t>
      </w:r>
    </w:p>
    <w:p w:rsidR="00000000" w:rsidRDefault="007933C1">
      <w:r>
        <w:t>Gunther: What?!</w:t>
      </w:r>
    </w:p>
    <w:p w:rsidR="00000000" w:rsidRDefault="007933C1">
      <w:r>
        <w:rPr>
          <w:b/>
        </w:rPr>
        <w:t>Rachel:</w:t>
      </w:r>
      <w:r>
        <w:t xml:space="preserve"> Gunther, I quit.</w:t>
      </w:r>
    </w:p>
    <w:p w:rsidR="00000000" w:rsidRDefault="007933C1">
      <w:r>
        <w:rPr>
          <w:b/>
        </w:rPr>
        <w:t>Chandler:</w:t>
      </w:r>
      <w:r>
        <w:t xml:space="preserve"> (to Joey) Does this mean we're gonna have to start paying for coffee? (Joey shrugs his shoulders.) </w:t>
      </w:r>
    </w:p>
    <w:p w:rsidR="00000000" w:rsidRDefault="007933C1">
      <w:r>
        <w:t>Commercial Break</w:t>
      </w:r>
    </w:p>
    <w:p w:rsidR="00000000" w:rsidRDefault="007933C1">
      <w:r>
        <w:t>[Scene: Monica and Rachel's, Chandler is entering numbers on a calculat</w:t>
      </w:r>
      <w:r>
        <w:t>or as Ross reads off how much he's sold.]</w:t>
      </w:r>
    </w:p>
    <w:p w:rsidR="00000000" w:rsidRDefault="007933C1">
      <w:r>
        <w:rPr>
          <w:b/>
        </w:rPr>
        <w:t>Ross:</w:t>
      </w:r>
      <w:r>
        <w:t xml:space="preserve"> ....and 12, 22, 18, four... (Chandler starts laughing) What?</w:t>
      </w:r>
    </w:p>
    <w:p w:rsidR="00000000" w:rsidRDefault="007933C1">
      <w:r>
        <w:rPr>
          <w:b/>
        </w:rPr>
        <w:t>Chandler:</w:t>
      </w:r>
      <w:r>
        <w:t xml:space="preserve"> I spelled out boobies.</w:t>
      </w:r>
    </w:p>
    <w:p w:rsidR="00000000" w:rsidRDefault="007933C1">
      <w:r>
        <w:rPr>
          <w:b/>
        </w:rPr>
        <w:t>Monica:</w:t>
      </w:r>
      <w:r>
        <w:t xml:space="preserve"> (comes up and starts looking through Ross's cookie supply) Ross, but me down for another box of the mint t</w:t>
      </w:r>
      <w:r>
        <w:t>reasures, okay. Where, where are the mint treasures?</w:t>
      </w:r>
    </w:p>
    <w:p w:rsidR="00000000" w:rsidRDefault="007933C1">
      <w:r>
        <w:rPr>
          <w:b/>
        </w:rPr>
        <w:t>Ross:</w:t>
      </w:r>
      <w:r>
        <w:t xml:space="preserve"> Ah, we're out. I sold them all.</w:t>
      </w:r>
    </w:p>
    <w:p w:rsidR="00000000" w:rsidRDefault="007933C1">
      <w:r>
        <w:t>Monica: What?</w:t>
      </w:r>
    </w:p>
    <w:p w:rsidR="00000000" w:rsidRDefault="007933C1">
      <w:r>
        <w:rPr>
          <w:b/>
        </w:rPr>
        <w:t>Ross:</w:t>
      </w:r>
      <w:r>
        <w:t xml:space="preserve"> Monica, I'm cutting you off.</w:t>
      </w:r>
    </w:p>
    <w:p w:rsidR="00000000" w:rsidRDefault="007933C1">
      <w:r>
        <w:rPr>
          <w:b/>
        </w:rPr>
        <w:t>Monica:</w:t>
      </w:r>
      <w:r>
        <w:t xml:space="preserve"> No. No, just, just, just a couple more boxes. It-it-it's no big deal, all right, I'm-I'm cool. You gotta hel</w:t>
      </w:r>
      <w:r>
        <w:t>p me out with a couple more boxes!</w:t>
      </w:r>
    </w:p>
    <w:p w:rsidR="00000000" w:rsidRDefault="007933C1">
      <w:r>
        <w:rPr>
          <w:b/>
        </w:rPr>
        <w:t>Ross:</w:t>
      </w:r>
      <w:r>
        <w:t xml:space="preserve"> Mon, look at yourself. You have cookie on your neck.</w:t>
      </w:r>
    </w:p>
    <w:p w:rsidR="00000000" w:rsidRDefault="007933C1">
      <w:r>
        <w:rPr>
          <w:b/>
        </w:rPr>
        <w:t>Monica:</w:t>
      </w:r>
      <w:r>
        <w:t xml:space="preserve"> (covers her neck) Oh God! (runs to the bathroom) </w:t>
      </w:r>
    </w:p>
    <w:p w:rsidR="00000000" w:rsidRDefault="007933C1">
      <w:r>
        <w:rPr>
          <w:b/>
        </w:rPr>
        <w:t>Chandler:</w:t>
      </w:r>
      <w:r>
        <w:t xml:space="preserve"> So, how many have you sold so far?</w:t>
      </w:r>
    </w:p>
    <w:p w:rsidR="00000000" w:rsidRDefault="007933C1">
      <w:r>
        <w:rPr>
          <w:b/>
        </w:rPr>
        <w:t>Ross:</w:t>
      </w:r>
      <w:r>
        <w:t xml:space="preserve"> Check this out. Five hundred and seventeen boxes!</w:t>
      </w:r>
    </w:p>
    <w:p w:rsidR="00000000" w:rsidRDefault="007933C1">
      <w:r>
        <w:rPr>
          <w:b/>
        </w:rPr>
        <w:t>Cha</w:t>
      </w:r>
      <w:r>
        <w:rPr>
          <w:b/>
        </w:rPr>
        <w:t>ndler:</w:t>
      </w:r>
      <w:r>
        <w:t xml:space="preserve"> Oh my God, how did you do that?</w:t>
      </w:r>
    </w:p>
    <w:p w:rsidR="00000000" w:rsidRDefault="007933C1">
      <w:r>
        <w:rPr>
          <w:b/>
        </w:rPr>
        <w:t>Ross:</w:t>
      </w:r>
      <w:r>
        <w:t xml:space="preserve"> Okay, the other night I was leaving the museum just as 'Laser Floyd' was letting out of the planetarium, without even trying I sold 50 boxes! That's when it occurred to me, the key to my success, 'the munchies.'</w:t>
      </w:r>
      <w:r>
        <w:t xml:space="preserve"> So I ah, started hitting the NYU dorms around midnight. I am selling cookies by the case. They call me: 'Cookie Dude!'</w:t>
      </w:r>
    </w:p>
    <w:p w:rsidR="00000000" w:rsidRDefault="007933C1">
      <w:r>
        <w:rPr>
          <w:b/>
        </w:rPr>
        <w:t>Rachel:</w:t>
      </w:r>
      <w:r>
        <w:t xml:space="preserve"> (entering) Okay, stop what you're doing, I need envelope stuffers, I need stamp lickers.....</w:t>
      </w:r>
    </w:p>
    <w:p w:rsidR="00000000" w:rsidRDefault="007933C1">
      <w:r>
        <w:rPr>
          <w:b/>
        </w:rPr>
        <w:t>Ross:</w:t>
      </w:r>
      <w:r>
        <w:t xml:space="preserve"> Well hey, who did these resum</w:t>
      </w:r>
      <w:r>
        <w:t>es for ya?</w:t>
      </w:r>
    </w:p>
    <w:p w:rsidR="00000000" w:rsidRDefault="007933C1">
      <w:r>
        <w:rPr>
          <w:b/>
        </w:rPr>
        <w:t>Chandler:</w:t>
      </w:r>
      <w:r>
        <w:t xml:space="preserve"> Me! On my computer.</w:t>
      </w:r>
    </w:p>
    <w:p w:rsidR="00000000" w:rsidRDefault="007933C1">
      <w:r>
        <w:rPr>
          <w:b/>
        </w:rPr>
        <w:t>Ross:</w:t>
      </w:r>
      <w:r>
        <w:t xml:space="preserve"> Well you sure used a large font.</w:t>
      </w:r>
    </w:p>
    <w:p w:rsidR="00000000" w:rsidRDefault="007933C1">
      <w:r>
        <w:rPr>
          <w:b/>
        </w:rPr>
        <w:t>Chandler:</w:t>
      </w:r>
      <w:r>
        <w:t xml:space="preserve"> Eh, yeah, well ah, waitress at a coffee shop and cheer squad co-captain only took up so much room.</w:t>
      </w:r>
    </w:p>
    <w:p w:rsidR="00000000" w:rsidRDefault="007933C1">
      <w:r>
        <w:rPr>
          <w:b/>
        </w:rPr>
        <w:t>Rachel:</w:t>
      </w:r>
      <w:r>
        <w:t xml:space="preserve"> Hey-hey-hey that's funny! Your funny Chandler! Your a funny</w:t>
      </w:r>
      <w:r>
        <w:t xml:space="preserve"> guy! You wanna know what else is really funny?!</w:t>
      </w:r>
    </w:p>
    <w:p w:rsidR="00000000" w:rsidRDefault="007933C1">
      <w:r>
        <w:rPr>
          <w:b/>
        </w:rPr>
        <w:t>Chandler:</w:t>
      </w:r>
      <w:r>
        <w:t xml:space="preserve"> Something else I might have said?</w:t>
      </w:r>
    </w:p>
    <w:p w:rsidR="00000000" w:rsidRDefault="007933C1">
      <w:r>
        <w:rPr>
          <w:b/>
        </w:rPr>
        <w:t>Rachel:</w:t>
      </w:r>
      <w:r>
        <w:t xml:space="preserve"> I don't know, I don't know, weren't you the guy that told me to quit my job when I had absolutely nothing else to do. Ha! Ha! Ha! Ha! Ha!!</w:t>
      </w:r>
    </w:p>
    <w:p w:rsidR="00000000" w:rsidRDefault="007933C1">
      <w:r>
        <w:rPr>
          <w:b/>
        </w:rPr>
        <w:t>Ross:</w:t>
      </w:r>
      <w:r>
        <w:t xml:space="preserve"> Sweetie, c</w:t>
      </w:r>
      <w:r>
        <w:t>alm down, it's gonna be okay.</w:t>
      </w:r>
    </w:p>
    <w:p w:rsidR="00000000" w:rsidRDefault="007933C1">
      <w:r>
        <w:rPr>
          <w:b/>
        </w:rPr>
        <w:t>Rachel:</w:t>
      </w:r>
      <w:r>
        <w:t xml:space="preserve"> No, it's not gonna be okay Ross, tomorrow is my last day, and I don't have a lead. Okay, y'know what, I'm just gonna, I'm just gonna call Gunther and I'm gonna tell him, I'm not quitting.</w:t>
      </w:r>
    </w:p>
    <w:p w:rsidR="00000000" w:rsidRDefault="007933C1">
      <w:r>
        <w:rPr>
          <w:b/>
        </w:rPr>
        <w:t>Chandler:</w:t>
      </w:r>
      <w:r>
        <w:t xml:space="preserve"> You-you-you don't wa</w:t>
      </w:r>
      <w:r>
        <w:t>nna give into the fear.</w:t>
      </w:r>
    </w:p>
    <w:p w:rsidR="00000000" w:rsidRDefault="007933C1">
      <w:r>
        <w:rPr>
          <w:b/>
        </w:rPr>
        <w:t>Rachel:</w:t>
      </w:r>
      <w:r>
        <w:t xml:space="preserve"> You and your stupid fear. I hate your fear. I would like to take you and your fear.... </w:t>
      </w:r>
    </w:p>
    <w:p w:rsidR="00000000" w:rsidRDefault="007933C1">
      <w:r>
        <w:rPr>
          <w:b/>
        </w:rPr>
        <w:t>Joey:</w:t>
      </w:r>
      <w:r>
        <w:t xml:space="preserve"> (entering, interrupting Rachel) Hey! I got great news!</w:t>
      </w:r>
    </w:p>
    <w:p w:rsidR="00000000" w:rsidRDefault="007933C1">
      <w:r>
        <w:rPr>
          <w:b/>
        </w:rPr>
        <w:t>Chandler:</w:t>
      </w:r>
      <w:r>
        <w:t xml:space="preserve"> Run, Joey! Run for your life! (runs out) </w:t>
      </w:r>
    </w:p>
    <w:p w:rsidR="00000000" w:rsidRDefault="007933C1">
      <w:r>
        <w:rPr>
          <w:b/>
        </w:rPr>
        <w:t>Joey:</w:t>
      </w:r>
      <w:r>
        <w:t xml:space="preserve"> What? Rachel, lis</w:t>
      </w:r>
      <w:r>
        <w:t>ten, have you ever heard of Fortunata Fashions?</w:t>
      </w:r>
    </w:p>
    <w:p w:rsidR="00000000" w:rsidRDefault="007933C1">
      <w:r>
        <w:t>Rachel: No.</w:t>
      </w:r>
    </w:p>
    <w:p w:rsidR="00000000" w:rsidRDefault="007933C1">
      <w:r>
        <w:rPr>
          <w:b/>
        </w:rPr>
        <w:t>Joey:</w:t>
      </w:r>
      <w:r>
        <w:t xml:space="preserve"> Well my old man is doing a plumbing job down there and he heard they have an opening. So, you want me to see if I can get you an interview?</w:t>
      </w:r>
    </w:p>
    <w:p w:rsidR="00000000" w:rsidRDefault="007933C1">
      <w:r>
        <w:rPr>
          <w:b/>
        </w:rPr>
        <w:t>Rachel:</w:t>
      </w:r>
      <w:r>
        <w:t xml:space="preserve"> Oh my God! Yes, I would love that, oh, tha</w:t>
      </w:r>
      <w:r>
        <w:t>t is soo sweet, Joey.</w:t>
      </w:r>
    </w:p>
    <w:p w:rsidR="00000000" w:rsidRDefault="007933C1">
      <w:r>
        <w:rPr>
          <w:b/>
        </w:rPr>
        <w:t>Joey:</w:t>
      </w:r>
      <w:r>
        <w:t xml:space="preserve"> Not a problem.</w:t>
      </w:r>
    </w:p>
    <w:p w:rsidR="00000000" w:rsidRDefault="007933C1">
      <w:r>
        <w:rPr>
          <w:b/>
        </w:rPr>
        <w:t>Rachel:</w:t>
      </w:r>
      <w:r>
        <w:t xml:space="preserve"> Thanks.</w:t>
      </w:r>
    </w:p>
    <w:p w:rsidR="00000000" w:rsidRDefault="007933C1">
      <w:r>
        <w:rPr>
          <w:b/>
        </w:rPr>
        <w:t>Joey:</w:t>
      </w:r>
      <w:r>
        <w:t xml:space="preserve"> And now for the great news.</w:t>
      </w:r>
    </w:p>
    <w:p w:rsidR="00000000" w:rsidRDefault="007933C1">
      <w:r>
        <w:rPr>
          <w:b/>
        </w:rPr>
        <w:t>Ross:</w:t>
      </w:r>
      <w:r>
        <w:t xml:space="preserve"> What, that wasn't the great news?</w:t>
      </w:r>
    </w:p>
    <w:p w:rsidR="00000000" w:rsidRDefault="007933C1">
      <w:r>
        <w:rPr>
          <w:b/>
        </w:rPr>
        <w:t>Joey:</w:t>
      </w:r>
      <w:r>
        <w:t xml:space="preserve"> Only if you think it's better than this... (holds up an aerosol can) snow-in-a-can!! I got it at work. Mon, you want </w:t>
      </w:r>
      <w:r>
        <w:t>me to decorate the window, give it a kind of Christmas lookie.</w:t>
      </w:r>
    </w:p>
    <w:p w:rsidR="00000000" w:rsidRDefault="007933C1">
      <w:r>
        <w:rPr>
          <w:b/>
        </w:rPr>
        <w:t>Monica:</w:t>
      </w:r>
      <w:r>
        <w:t xml:space="preserve"> Christmas cookie?</w:t>
      </w:r>
    </w:p>
    <w:p w:rsidR="00000000" w:rsidRDefault="007933C1">
      <w:r>
        <w:t>[Scene: Joey work, Joey is showing a guy a tree.]</w:t>
      </w:r>
    </w:p>
    <w:p w:rsidR="00000000" w:rsidRDefault="007933C1">
      <w:r>
        <w:rPr>
          <w:b/>
        </w:rPr>
        <w:t>Joey:</w:t>
      </w:r>
      <w:r>
        <w:t xml:space="preserve"> Okay, and ah, this one here is a Douglas Fir, now it's a little more money, but you get a nicer smell.</w:t>
      </w:r>
    </w:p>
    <w:p w:rsidR="00000000" w:rsidRDefault="007933C1">
      <w:r>
        <w:rPr>
          <w:b/>
        </w:rPr>
        <w:t>Guy:</w:t>
      </w:r>
      <w:r>
        <w:t xml:space="preserve"> Loo</w:t>
      </w:r>
      <w:r>
        <w:t>ks good. I'll take it.</w:t>
      </w:r>
    </w:p>
    <w:p w:rsidR="00000000" w:rsidRDefault="007933C1">
      <w:r>
        <w:rPr>
          <w:b/>
        </w:rPr>
        <w:t>Phoebe:</w:t>
      </w:r>
      <w:r>
        <w:t xml:space="preserve"> (running up carrying a tree) Wait, wait, wait, wait, wait! No, no, you don't want that one. No, you can have this cool brown one. (points to the almost dead tree she has) </w:t>
      </w:r>
    </w:p>
    <w:p w:rsidR="00000000" w:rsidRDefault="007933C1">
      <w:r>
        <w:rPr>
          <w:b/>
        </w:rPr>
        <w:t>Guy:</w:t>
      </w:r>
      <w:r>
        <w:t xml:space="preserve"> It's-it's-it's almost dead!</w:t>
      </w:r>
    </w:p>
    <w:p w:rsidR="00000000" w:rsidRDefault="007933C1">
      <w:r>
        <w:rPr>
          <w:b/>
        </w:rPr>
        <w:t>Phoebe:</w:t>
      </w:r>
      <w:r>
        <w:t xml:space="preserve"> Okay but tha</w:t>
      </w:r>
      <w:r>
        <w:t>t's why you have to buy it, so it can fulfil it's Christmas destiny, otherwise there gonna throw it into the chipper. Tell him, Joey</w:t>
      </w:r>
    </w:p>
    <w:p w:rsidR="00000000" w:rsidRDefault="007933C1">
      <w:r>
        <w:rPr>
          <w:b/>
        </w:rPr>
        <w:t>Joey:</w:t>
      </w:r>
      <w:r>
        <w:t xml:space="preserve"> Yeah, the ah, trees that don't fulfil their Christmas destiny are thrown in the chipper.</w:t>
      </w:r>
    </w:p>
    <w:p w:rsidR="00000000" w:rsidRDefault="007933C1">
      <w:r>
        <w:rPr>
          <w:b/>
        </w:rPr>
        <w:t>Guy:</w:t>
      </w:r>
      <w:r>
        <w:t xml:space="preserve"> I-I think I'm gonna loo</w:t>
      </w:r>
      <w:r>
        <w:t>k around a little bit more.</w:t>
      </w:r>
    </w:p>
    <w:p w:rsidR="00000000" w:rsidRDefault="007933C1">
      <w:r>
        <w:rPr>
          <w:b/>
        </w:rPr>
        <w:t>Joey:</w:t>
      </w:r>
      <w:r>
        <w:t xml:space="preserve"> Pheebs, you gotta stop this, I working on commission here.</w:t>
      </w:r>
    </w:p>
    <w:p w:rsidR="00000000" w:rsidRDefault="007933C1">
      <w:r>
        <w:rPr>
          <w:b/>
        </w:rPr>
        <w:t>Monica:</w:t>
      </w:r>
      <w:r>
        <w:t xml:space="preserve"> (entering) Hey, guys. I'm here to pick out my Christmas tree.</w:t>
      </w:r>
    </w:p>
    <w:p w:rsidR="00000000" w:rsidRDefault="007933C1">
      <w:r>
        <w:rPr>
          <w:b/>
        </w:rPr>
        <w:t>Phoebe:</w:t>
      </w:r>
      <w:r>
        <w:t xml:space="preserve"> Well look no further, (shows her the dead one) this one's yours! Ahhh.</w:t>
      </w:r>
    </w:p>
    <w:p w:rsidR="00000000" w:rsidRDefault="007933C1">
      <w:r>
        <w:rPr>
          <w:b/>
        </w:rPr>
        <w:t>Monica:</w:t>
      </w:r>
      <w:r>
        <w:t xml:space="preserve"> Is thi</w:t>
      </w:r>
      <w:r>
        <w:t>s the one that I threw out last year?</w:t>
      </w:r>
    </w:p>
    <w:p w:rsidR="00000000" w:rsidRDefault="007933C1">
      <w:r>
        <w:rPr>
          <w:b/>
        </w:rPr>
        <w:t>Phoebe:</w:t>
      </w:r>
      <w:r>
        <w:t xml:space="preserve"> All right y'know what, nevermind! Everyone wants to have a green one! I'm sorry, I'm sorry, I didn't mean to get so emotional, I guess it's just the holidays, it's hard.</w:t>
      </w:r>
    </w:p>
    <w:p w:rsidR="00000000" w:rsidRDefault="007933C1">
      <w:r>
        <w:rPr>
          <w:b/>
        </w:rPr>
        <w:t>Monica:</w:t>
      </w:r>
      <w:r>
        <w:t xml:space="preserve"> Oh honey, is that 'cause your Mo</w:t>
      </w:r>
      <w:r>
        <w:t>m died around Christmas?</w:t>
      </w:r>
    </w:p>
    <w:p w:rsidR="00000000" w:rsidRDefault="007933C1">
      <w:r>
        <w:rPr>
          <w:b/>
        </w:rPr>
        <w:t>Phoebe:</w:t>
      </w:r>
      <w:r>
        <w:t xml:space="preserve"> Oh, I wasn't even thinking about that.</w:t>
      </w:r>
    </w:p>
    <w:p w:rsidR="00000000" w:rsidRDefault="007933C1">
      <w:r>
        <w:rPr>
          <w:b/>
        </w:rPr>
        <w:t>Monica:</w:t>
      </w:r>
      <w:r>
        <w:t xml:space="preserve"> Oh. (turns and looks at Joey, who gives a 'way-to-go' thumbs up and smile.) </w:t>
      </w:r>
    </w:p>
    <w:p w:rsidR="00000000" w:rsidRDefault="007933C1">
      <w:r>
        <w:t>[Scene: A Brown Bird meeting, Ross is there with the other Brown Birds to see who won the contest.]</w:t>
      </w:r>
    </w:p>
    <w:p w:rsidR="00000000" w:rsidRDefault="007933C1">
      <w:r>
        <w:rPr>
          <w:b/>
        </w:rPr>
        <w:t>Ross:</w:t>
      </w:r>
      <w:r>
        <w:t xml:space="preserve"> (to the girl sitting next to him) Hi there. How many, how many ah, did you sell?</w:t>
      </w:r>
    </w:p>
    <w:p w:rsidR="00000000" w:rsidRDefault="007933C1">
      <w:r>
        <w:rPr>
          <w:b/>
        </w:rPr>
        <w:t>Girl:</w:t>
      </w:r>
      <w:r>
        <w:t xml:space="preserve"> I'm not gonna tell you! You're the bad man who broke Sarah's leg.</w:t>
      </w:r>
    </w:p>
    <w:p w:rsidR="00000000" w:rsidRDefault="007933C1">
      <w:r>
        <w:rPr>
          <w:b/>
        </w:rPr>
        <w:t>Ross:</w:t>
      </w:r>
      <w:r>
        <w:t xml:space="preserve"> Hey now! That was an accident, okay.</w:t>
      </w:r>
    </w:p>
    <w:p w:rsidR="00000000" w:rsidRDefault="007933C1">
      <w:r>
        <w:rPr>
          <w:b/>
        </w:rPr>
        <w:t>Girl:</w:t>
      </w:r>
      <w:r>
        <w:t xml:space="preserve"> You're a big scrud.</w:t>
      </w:r>
    </w:p>
    <w:p w:rsidR="00000000" w:rsidRDefault="007933C1">
      <w:r>
        <w:rPr>
          <w:b/>
        </w:rPr>
        <w:t>Ross:</w:t>
      </w:r>
      <w:r>
        <w:t xml:space="preserve"> What's a scrud?</w:t>
      </w:r>
    </w:p>
    <w:p w:rsidR="00000000" w:rsidRDefault="007933C1">
      <w:r>
        <w:rPr>
          <w:b/>
        </w:rPr>
        <w:t>Girl:</w:t>
      </w:r>
      <w:r>
        <w:t xml:space="preserve"> Why don't you look in the mirror, scrud.</w:t>
      </w:r>
    </w:p>
    <w:p w:rsidR="00000000" w:rsidRDefault="007933C1">
      <w:r>
        <w:rPr>
          <w:b/>
        </w:rPr>
        <w:t>Ross:</w:t>
      </w:r>
      <w:r>
        <w:t xml:space="preserve"> I don't have too. I can just look at you.</w:t>
      </w:r>
    </w:p>
    <w:p w:rsidR="00000000" w:rsidRDefault="007933C1">
      <w:r>
        <w:rPr>
          <w:b/>
        </w:rPr>
        <w:t>Leader:</w:t>
      </w:r>
      <w:r>
        <w:t xml:space="preserve"> All right girls, and man. Let's see your final tallies. (all the girls raise their hands) Ohhhh, Debbie, (looks at her form) 321 boxes of cookies, (to Debbie)</w:t>
      </w:r>
      <w:r>
        <w:t xml:space="preserve"> Very nice.</w:t>
      </w:r>
    </w:p>
    <w:p w:rsidR="00000000" w:rsidRDefault="007933C1">
      <w:r>
        <w:rPr>
          <w:b/>
        </w:rPr>
        <w:t>Ross:</w:t>
      </w:r>
      <w:r>
        <w:t xml:space="preserve"> (to himself) Not nice enough.</w:t>
      </w:r>
    </w:p>
    <w:p w:rsidR="00000000" w:rsidRDefault="007933C1">
      <w:r>
        <w:rPr>
          <w:b/>
        </w:rPr>
        <w:t>Leader:</w:t>
      </w:r>
      <w:r>
        <w:t xml:space="preserve"> Charla, 278. Sorry, dear, but still good.</w:t>
      </w:r>
    </w:p>
    <w:p w:rsidR="00000000" w:rsidRDefault="007933C1">
      <w:r>
        <w:rPr>
          <w:b/>
        </w:rPr>
        <w:t>Ross:</w:t>
      </w:r>
      <w:r>
        <w:t xml:space="preserve"> (to himself) Good for a scrud.</w:t>
      </w:r>
    </w:p>
    <w:p w:rsidR="00000000" w:rsidRDefault="007933C1">
      <w:r>
        <w:rPr>
          <w:b/>
        </w:rPr>
        <w:t>Leader:</w:t>
      </w:r>
      <w:r>
        <w:t xml:space="preserve"> Oh, yes Elizabeth. Ah, 871.</w:t>
      </w:r>
    </w:p>
    <w:p w:rsidR="00000000" w:rsidRDefault="007933C1">
      <w:r>
        <w:rPr>
          <w:b/>
        </w:rPr>
        <w:t>Ross:</w:t>
      </w:r>
      <w:r>
        <w:t xml:space="preserve"> That's crap!! Sister Brown Bird. (to Elizabeth) Good going. (does the salute) </w:t>
      </w:r>
    </w:p>
    <w:p w:rsidR="00000000" w:rsidRDefault="007933C1">
      <w:r>
        <w:rPr>
          <w:b/>
        </w:rPr>
        <w:t>Leader:</w:t>
      </w:r>
      <w:r>
        <w:t xml:space="preserve"> Who's next? (goes over and stands behind Ross, who's feverishly writing on his form, and clears her throat to get his attention.) </w:t>
      </w:r>
    </w:p>
    <w:p w:rsidR="00000000" w:rsidRDefault="007933C1">
      <w:r>
        <w:rPr>
          <w:b/>
        </w:rPr>
        <w:t>Ross:</w:t>
      </w:r>
      <w:r>
        <w:t xml:space="preserve"> Hi there!</w:t>
      </w:r>
    </w:p>
    <w:p w:rsidR="00000000" w:rsidRDefault="007933C1">
      <w:r>
        <w:rPr>
          <w:b/>
        </w:rPr>
        <w:t>Leader:</w:t>
      </w:r>
      <w:r>
        <w:t xml:space="preserve"> Hi. And batting for Sarah, Ross Geller, 872. Although, it looks like you bought an awful lot </w:t>
      </w:r>
      <w:r>
        <w:t>of cookies yourself.</w:t>
      </w:r>
    </w:p>
    <w:p w:rsidR="00000000" w:rsidRDefault="007933C1">
      <w:r>
        <w:rPr>
          <w:b/>
        </w:rPr>
        <w:t>Ross:</w:t>
      </w:r>
      <w:r>
        <w:t xml:space="preserve"> Um, that is because my doctor says that I have a very serious.... nuget.... diffency.</w:t>
      </w:r>
    </w:p>
    <w:p w:rsidR="00000000" w:rsidRDefault="007933C1">
      <w:r>
        <w:t>[Scene: Central Perk, Chandler, Phoebe, and Ross are there.]</w:t>
      </w:r>
    </w:p>
    <w:p w:rsidR="00000000" w:rsidRDefault="007933C1">
      <w:r>
        <w:rPr>
          <w:b/>
        </w:rPr>
        <w:t>Chandler:</w:t>
      </w:r>
      <w:r>
        <w:t xml:space="preserve"> Tell us what happened, Brown Bird Ross.</w:t>
      </w:r>
    </w:p>
    <w:p w:rsidR="00000000" w:rsidRDefault="007933C1">
      <w:r>
        <w:rPr>
          <w:b/>
        </w:rPr>
        <w:t>Ross:</w:t>
      </w:r>
      <w:r>
        <w:t xml:space="preserve"> Well, I lost. Some little </w:t>
      </w:r>
      <w:r>
        <w:t>girl loaned her uniform to her nineteen year old sister, who went down to the U.S.S. Nimitz, and sold over 2,000 boxes.</w:t>
      </w:r>
    </w:p>
    <w:p w:rsidR="00000000" w:rsidRDefault="007933C1">
      <w:r>
        <w:rPr>
          <w:b/>
        </w:rPr>
        <w:t>Chandler:</w:t>
      </w:r>
      <w:r>
        <w:t xml:space="preserve"> (to Rachel, who's entering) Hey! How'd the interview go?</w:t>
      </w:r>
    </w:p>
    <w:p w:rsidR="00000000" w:rsidRDefault="007933C1">
      <w:r>
        <w:rPr>
          <w:b/>
        </w:rPr>
        <w:t>Rachel:</w:t>
      </w:r>
      <w:r>
        <w:t xml:space="preserve"> Oh, I blew it. I wouldn't of even hired me.</w:t>
      </w:r>
    </w:p>
    <w:p w:rsidR="00000000" w:rsidRDefault="007933C1">
      <w:r>
        <w:rPr>
          <w:b/>
        </w:rPr>
        <w:t>Ross:</w:t>
      </w:r>
      <w:r>
        <w:t xml:space="preserve"> Oh, come he</w:t>
      </w:r>
      <w:r>
        <w:t>re sweetie, listen, you're gonna go on like a thousand interviews before you get a job. (she glares at him) That's not how that was supposed to come out.</w:t>
      </w:r>
    </w:p>
    <w:p w:rsidR="00000000" w:rsidRDefault="007933C1">
      <w:r>
        <w:rPr>
          <w:b/>
        </w:rPr>
        <w:t>Phoebe:</w:t>
      </w:r>
      <w:r>
        <w:t xml:space="preserve"> This is the worst Christmas ever.</w:t>
      </w:r>
    </w:p>
    <w:p w:rsidR="00000000" w:rsidRDefault="007933C1">
      <w:r>
        <w:rPr>
          <w:b/>
        </w:rPr>
        <w:t>Chandler:</w:t>
      </w:r>
      <w:r>
        <w:t xml:space="preserve"> Y'know what Rach, maybe you should just, y'know st</w:t>
      </w:r>
      <w:r>
        <w:t>ay here at the coffee house.</w:t>
      </w:r>
    </w:p>
    <w:p w:rsidR="00000000" w:rsidRDefault="007933C1">
      <w:r>
        <w:rPr>
          <w:b/>
        </w:rPr>
        <w:t>Rachel:</w:t>
      </w:r>
      <w:r>
        <w:t xml:space="preserve"> I can't! It's too late! Terry already hired that girl over there. (points to her) Look at her, she's even got waitress experience. Last night she was teaching everybody how to make napkin.... (starts to cry) swans.</w:t>
      </w:r>
    </w:p>
    <w:p w:rsidR="00000000" w:rsidRDefault="007933C1">
      <w:r>
        <w:rPr>
          <w:b/>
        </w:rPr>
        <w:t>Ross</w:t>
      </w:r>
      <w:r>
        <w:rPr>
          <w:b/>
        </w:rPr>
        <w:t>:</w:t>
      </w:r>
      <w:r>
        <w:t xml:space="preserve"> That word was swans.</w:t>
      </w:r>
    </w:p>
    <w:p w:rsidR="00000000" w:rsidRDefault="007933C1">
      <w:r>
        <w:t>[Scene: The hallway between the two apartments, Chandler, Phoebe, Ross, and Rachel are coming up the stairs.]</w:t>
      </w:r>
    </w:p>
    <w:p w:rsidR="00000000" w:rsidRDefault="007933C1">
      <w:r>
        <w:rPr>
          <w:b/>
        </w:rPr>
        <w:t>Chandler:</w:t>
      </w:r>
      <w:r>
        <w:t xml:space="preserve"> Well seeing that drunk Santa wet himself, really perked up my Christmas.</w:t>
      </w:r>
    </w:p>
    <w:p w:rsidR="00000000" w:rsidRDefault="007933C1">
      <w:r>
        <w:t>(They start to go into Monica and Rachel</w:t>
      </w:r>
      <w:r>
        <w:t xml:space="preserve">'s, their apartment is filled with all of the old Christmas trees from Joey's work.) </w:t>
      </w:r>
    </w:p>
    <w:p w:rsidR="00000000" w:rsidRDefault="007933C1">
      <w:r>
        <w:rPr>
          <w:b/>
        </w:rPr>
        <w:t>Phoebe:</w:t>
      </w:r>
      <w:r>
        <w:t xml:space="preserve"> Oh! Oh my God!</w:t>
      </w:r>
    </w:p>
    <w:p w:rsidR="00000000" w:rsidRDefault="007933C1">
      <w:r>
        <w:rPr>
          <w:b/>
        </w:rPr>
        <w:t>Joey and Monica:</w:t>
      </w:r>
      <w:r>
        <w:t xml:space="preserve"> (jumping up from behind the couch) Merry Christmas!!</w:t>
      </w:r>
    </w:p>
    <w:p w:rsidR="00000000" w:rsidRDefault="007933C1">
      <w:r>
        <w:rPr>
          <w:b/>
        </w:rPr>
        <w:t>Phoebe:</w:t>
      </w:r>
      <w:r>
        <w:t xml:space="preserve"> You saved them! You guys! Oh God, you're the best!</w:t>
      </w:r>
    </w:p>
    <w:p w:rsidR="00000000" w:rsidRDefault="007933C1">
      <w:r>
        <w:rPr>
          <w:b/>
        </w:rPr>
        <w:t>Chandler:</w:t>
      </w:r>
      <w:r>
        <w:t xml:space="preserve"> It's lik</w:t>
      </w:r>
      <w:r>
        <w:t>e 'Night of the Living Dead Christmas Trees.'</w:t>
      </w:r>
    </w:p>
    <w:p w:rsidR="00000000" w:rsidRDefault="007933C1">
      <w:r>
        <w:t xml:space="preserve">(phone rings) </w:t>
      </w:r>
    </w:p>
    <w:p w:rsidR="00000000" w:rsidRDefault="007933C1">
      <w:r>
        <w:rPr>
          <w:b/>
        </w:rPr>
        <w:t>Rachel:</w:t>
      </w:r>
      <w:r>
        <w:t xml:space="preserve"> (answering the phone) Hello? (listens) Yeah, this is she. (listens) Oh! You're kidding! You're kidding! (listens) Oh thank you! I love you!</w:t>
      </w:r>
    </w:p>
    <w:p w:rsidR="00000000" w:rsidRDefault="007933C1">
      <w:r>
        <w:rPr>
          <w:b/>
        </w:rPr>
        <w:t>Chandler:</w:t>
      </w:r>
      <w:r>
        <w:t xml:space="preserve"> Sure, everybody loves a kidder.</w:t>
      </w:r>
    </w:p>
    <w:p w:rsidR="00000000" w:rsidRDefault="007933C1">
      <w:r>
        <w:rPr>
          <w:b/>
        </w:rPr>
        <w:t>Rache</w:t>
      </w:r>
      <w:r>
        <w:rPr>
          <w:b/>
        </w:rPr>
        <w:t>l:</w:t>
      </w:r>
      <w:r>
        <w:t xml:space="preserve"> (hanging up the phone) I got the job!</w:t>
      </w:r>
    </w:p>
    <w:p w:rsidR="00000000" w:rsidRDefault="007933C1">
      <w:r>
        <w:rPr>
          <w:b/>
        </w:rPr>
        <w:t>All:</w:t>
      </w:r>
      <w:r>
        <w:t xml:space="preserve"> That's great! Hey! Excellent!</w:t>
      </w:r>
    </w:p>
    <w:p w:rsidR="00000000" w:rsidRDefault="007933C1">
      <w:r>
        <w:rPr>
          <w:b/>
        </w:rPr>
        <w:t>Phoebe:</w:t>
      </w:r>
      <w:r>
        <w:t xml:space="preserve"> Oh, God bless us, everyone.</w:t>
      </w:r>
    </w:p>
    <w:p w:rsidR="00000000" w:rsidRDefault="007933C1">
      <w:r>
        <w:t>[Scene: Central Perk, Rachel is serving her last cup of coffee.]</w:t>
      </w:r>
    </w:p>
    <w:p w:rsidR="00000000" w:rsidRDefault="007933C1">
      <w:r>
        <w:rPr>
          <w:b/>
        </w:rPr>
        <w:t>Rachel:</w:t>
      </w:r>
      <w:r>
        <w:t xml:space="preserve"> Here we go. I'm serving my last cup of coffee. (the gang starts humming</w:t>
      </w:r>
      <w:r>
        <w:t xml:space="preserve"> the graduation theme) There you go. (hands it to Chandler) Enjoy. (they all cheer) </w:t>
      </w:r>
    </w:p>
    <w:p w:rsidR="00000000" w:rsidRDefault="007933C1">
      <w:r>
        <w:rPr>
          <w:b/>
        </w:rPr>
        <w:t>Chandler:</w:t>
      </w:r>
      <w:r>
        <w:t xml:space="preserve"> (to Ross) Should I tell her I ordered tea?</w:t>
      </w:r>
    </w:p>
    <w:p w:rsidR="00000000" w:rsidRDefault="007933C1">
      <w:r>
        <w:rPr>
          <w:b/>
        </w:rPr>
        <w:t>Ross:</w:t>
      </w:r>
      <w:r>
        <w:t xml:space="preserve"> No. </w:t>
      </w:r>
    </w:p>
    <w:p w:rsidR="00000000" w:rsidRDefault="007933C1">
      <w:r>
        <w:rPr>
          <w:b/>
        </w:rPr>
        <w:t>Rachel:</w:t>
      </w:r>
      <w:r>
        <w:t xml:space="preserve"> Um, excuse me, everyone. Ah, this is my last night working here, and I ah, just wanted say that I m</w:t>
      </w:r>
      <w:r>
        <w:t xml:space="preserve">ade some really good friends working here, and ah, it's just time to move on. (at the counter Gunther starts to cry and runs into the back room) Ah, and no offence to everybody who ah, still works here, you have no idea how good it feels to say that as of </w:t>
      </w:r>
      <w:r>
        <w:t>this moment I will never have to make coffee again.</w:t>
      </w:r>
    </w:p>
    <w:p w:rsidR="00000000" w:rsidRDefault="007933C1">
      <w:r>
        <w:t>[Scene: Rachel's new job, Rachel's boss is telling her what to do.]</w:t>
      </w:r>
    </w:p>
    <w:p w:rsidR="00000000" w:rsidRDefault="007933C1">
      <w:r>
        <w:rPr>
          <w:b/>
        </w:rPr>
        <w:t>Rachel's Boss:</w:t>
      </w:r>
      <w:r>
        <w:t xml:space="preserve"> Now Mr. Kaplan Sr. likes his coffee strong, so your gonna use two bags instead of one, see. Now pay attention, 'cause thi</w:t>
      </w:r>
      <w:r>
        <w:t>s part's tricky, see some people use filters just once.</w:t>
      </w:r>
    </w:p>
    <w:p w:rsidR="00000000" w:rsidRDefault="007933C1">
      <w:r>
        <w:t>Closing Credits</w:t>
      </w:r>
    </w:p>
    <w:p w:rsidR="00000000" w:rsidRDefault="007933C1">
      <w:r>
        <w:t>[Scene: The hallway between the apartments, Ross is bringing Sarah to Joey and Chandler's.]</w:t>
      </w:r>
    </w:p>
    <w:p w:rsidR="00000000" w:rsidRDefault="007933C1">
      <w:r>
        <w:rPr>
          <w:b/>
        </w:rPr>
        <w:t>Ross:</w:t>
      </w:r>
      <w:r>
        <w:t xml:space="preserve"> I'm, I'm sorry you didn't get to go to Spacecamp, and I'm hoping that maybe somehow, t</w:t>
      </w:r>
      <w:r>
        <w:t xml:space="preserve">his may make up for it. Presenting Sarah Tuttle's Private Very Special Spacecamp!! (opens the door and Chandler and Joey jump up, their apartment is decorated like outer space, one of the leather chairs is covered in tinfoil.) </w:t>
      </w:r>
    </w:p>
    <w:p w:rsidR="00000000" w:rsidRDefault="007933C1">
      <w:r>
        <w:rPr>
          <w:b/>
        </w:rPr>
        <w:t>Sarah:</w:t>
      </w:r>
      <w:r>
        <w:t xml:space="preserve"> Really Mr. Geller, yo</w:t>
      </w:r>
      <w:r>
        <w:t>u don't have to do this.</w:t>
      </w:r>
    </w:p>
    <w:p w:rsidR="00000000" w:rsidRDefault="007933C1">
      <w:r>
        <w:rPr>
          <w:b/>
        </w:rPr>
        <w:t>Ross:</w:t>
      </w:r>
      <w:r>
        <w:t xml:space="preserve"> Oh come on! Here we go! (picks her up and puts her in the chair) Stand by for mission countdown!</w:t>
      </w:r>
    </w:p>
    <w:p w:rsidR="00000000" w:rsidRDefault="007933C1">
      <w:r>
        <w:rPr>
          <w:b/>
        </w:rPr>
        <w:t>Joey:</w:t>
      </w:r>
      <w:r>
        <w:t xml:space="preserve"> (simulating an echo) </w:t>
      </w:r>
      <w:r>
        <w:rPr>
          <w:b/>
        </w:rPr>
        <w:t>Ten</w:t>
      </w:r>
      <w:r>
        <w:t xml:space="preserve">, ten.., </w:t>
      </w:r>
      <w:r>
        <w:rPr>
          <w:b/>
        </w:rPr>
        <w:t>nine</w:t>
      </w:r>
      <w:r>
        <w:t xml:space="preserve">, nine, nine...., eight, eight, eight... (Chandler hits him in the back of the head) </w:t>
      </w:r>
      <w:r>
        <w:t>Okay, Blast off!</w:t>
      </w:r>
    </w:p>
    <w:p w:rsidR="00000000" w:rsidRDefault="007933C1">
      <w:r>
        <w:t>(They start shaking the chair likes it's flying into outer space. Ross picks up a soccer ball and starts spinning it in his hand and runs around the chair beeping like a satellite. Chandler also starts running around the chair and saying..</w:t>
      </w:r>
      <w:r>
        <w:t xml:space="preserve">.) </w:t>
      </w:r>
    </w:p>
    <w:p w:rsidR="00000000" w:rsidRDefault="007933C1">
      <w:r>
        <w:rPr>
          <w:b/>
        </w:rPr>
        <w:t>Chandler:</w:t>
      </w:r>
      <w:r>
        <w:t xml:space="preserve"> I'm an alien. I'm an alien.</w:t>
      </w:r>
    </w:p>
    <w:p w:rsidR="00000000" w:rsidRDefault="007933C1">
      <w:r>
        <w:rPr>
          <w:b/>
        </w:rPr>
        <w:t>Ross:</w:t>
      </w:r>
      <w:r>
        <w:t xml:space="preserve"> Oh no! An asteroid! (throws the soccer ball off the back of Joey's head.) </w:t>
      </w:r>
    </w:p>
    <w:p w:rsidR="00000000" w:rsidRDefault="007933C1">
      <w:r>
        <w:t xml:space="preserve">(The camera zooms in on Sarah and she has a big smile on her face.) </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311 The One Where Chandler Can't Remember Which Sister</w:t>
      </w:r>
    </w:p>
    <w:p w:rsidR="00000000" w:rsidRDefault="007933C1"/>
    <w:p w:rsidR="00000000" w:rsidRDefault="007933C1"/>
    <w:p w:rsidR="00000000" w:rsidRDefault="007933C1">
      <w:r>
        <w:t>[</w:t>
      </w:r>
      <w:r>
        <w:t>Scene: Monica and Rachel's, Monica, Phoebe, Ross, Joey, and Rachel are there, Joey is demonstrating a card trick.]</w:t>
      </w:r>
    </w:p>
    <w:p w:rsidR="00000000" w:rsidRDefault="007933C1">
      <w:r>
        <w:rPr>
          <w:b/>
        </w:rPr>
        <w:t>Joey:</w:t>
      </w:r>
      <w:r>
        <w:t xml:space="preserve"> Okay, pick a card, any card. (Monica picks one) All right, now memorize it. Show to everybody. Got it?</w:t>
      </w:r>
    </w:p>
    <w:p w:rsidR="00000000" w:rsidRDefault="007933C1">
      <w:r>
        <w:rPr>
          <w:b/>
        </w:rPr>
        <w:t>Monica:</w:t>
      </w:r>
      <w:r>
        <w:t xml:space="preserve"> Um-mm.</w:t>
      </w:r>
    </w:p>
    <w:p w:rsidR="00000000" w:rsidRDefault="007933C1">
      <w:r>
        <w:rPr>
          <w:b/>
        </w:rPr>
        <w:t>Joey:</w:t>
      </w:r>
      <w:r>
        <w:t xml:space="preserve"> All right, </w:t>
      </w:r>
      <w:r>
        <w:t>give it back to me. (takes the card back, but he looks at the card before he puts it back in the deck, he holds the deck to his forehead, and thinks a little while) 5 of hearts.</w:t>
      </w:r>
    </w:p>
    <w:p w:rsidR="00000000" w:rsidRDefault="007933C1">
      <w:r>
        <w:t xml:space="preserve">(Monica is sarcastically amazed.) </w:t>
      </w:r>
    </w:p>
    <w:p w:rsidR="00000000" w:rsidRDefault="007933C1">
      <w:r>
        <w:rPr>
          <w:b/>
        </w:rPr>
        <w:t>Ross:</w:t>
      </w:r>
      <w:r>
        <w:t xml:space="preserve"> Real magic does exist.</w:t>
      </w:r>
    </w:p>
    <w:p w:rsidR="00000000" w:rsidRDefault="007933C1">
      <w:r>
        <w:t>Rachel: Wow.</w:t>
      </w:r>
    </w:p>
    <w:p w:rsidR="00000000" w:rsidRDefault="007933C1">
      <w:r>
        <w:rPr>
          <w:b/>
        </w:rPr>
        <w:t>M</w:t>
      </w:r>
      <w:r>
        <w:rPr>
          <w:b/>
        </w:rPr>
        <w:t>onica:</w:t>
      </w:r>
      <w:r>
        <w:t xml:space="preserve"> Wow. Joey, (sarcastically) how do you do it?</w:t>
      </w:r>
    </w:p>
    <w:p w:rsidR="00000000" w:rsidRDefault="007933C1">
      <w:r>
        <w:rPr>
          <w:b/>
        </w:rPr>
        <w:t>Joey:</w:t>
      </w:r>
      <w:r>
        <w:t xml:space="preserve"> I can't tell you that, no.</w:t>
      </w:r>
    </w:p>
    <w:p w:rsidR="00000000" w:rsidRDefault="007933C1">
      <w:r>
        <w:t xml:space="preserve">(We hear some knocking coming from the ceiling.) </w:t>
      </w:r>
    </w:p>
    <w:p w:rsidR="00000000" w:rsidRDefault="007933C1">
      <w:r>
        <w:rPr>
          <w:b/>
        </w:rPr>
        <w:t>Ross:</w:t>
      </w:r>
      <w:r>
        <w:t xml:space="preserve"> Ah, somebody's at the door on the ceiling.</w:t>
      </w:r>
    </w:p>
    <w:p w:rsidR="00000000" w:rsidRDefault="007933C1">
      <w:r>
        <w:rPr>
          <w:b/>
        </w:rPr>
        <w:t>Rachel:</w:t>
      </w:r>
      <w:r>
        <w:t xml:space="preserve"> Noo, that's our unbelievably loud upstairs neighbor.</w:t>
      </w:r>
    </w:p>
    <w:p w:rsidR="00000000" w:rsidRDefault="007933C1">
      <w:r>
        <w:rPr>
          <w:b/>
        </w:rPr>
        <w:t>Monica:</w:t>
      </w:r>
      <w:r>
        <w:t xml:space="preserve"> He </w:t>
      </w:r>
      <w:r>
        <w:t>took up the carpet, and now you can hear everything.</w:t>
      </w:r>
    </w:p>
    <w:p w:rsidR="00000000" w:rsidRDefault="007933C1">
      <w:r>
        <w:rPr>
          <w:b/>
        </w:rPr>
        <w:t>Phoebe:</w:t>
      </w:r>
      <w:r>
        <w:t xml:space="preserve"> Why don't you go up there and ask him to 'step lightly, please?'</w:t>
      </w:r>
    </w:p>
    <w:p w:rsidR="00000000" w:rsidRDefault="007933C1">
      <w:r>
        <w:rPr>
          <w:b/>
        </w:rPr>
        <w:t>Monica:</w:t>
      </w:r>
      <w:r>
        <w:t xml:space="preserve"> I have like five times, but the guy is so charming, that I go up there to yell and then I end up apologizing to him.</w:t>
      </w:r>
    </w:p>
    <w:p w:rsidR="00000000" w:rsidRDefault="007933C1">
      <w:r>
        <w:rPr>
          <w:b/>
        </w:rPr>
        <w:t>Phoeb</w:t>
      </w:r>
      <w:r>
        <w:rPr>
          <w:b/>
        </w:rPr>
        <w:t>e:</w:t>
      </w:r>
      <w:r>
        <w:t xml:space="preserve"> Ooh, that is silly. (gets up) I'll go up there, I'll tell him to keep it down.</w:t>
      </w:r>
    </w:p>
    <w:p w:rsidR="00000000" w:rsidRDefault="007933C1">
      <w:r>
        <w:rPr>
          <w:b/>
        </w:rPr>
        <w:t>Monica:</w:t>
      </w:r>
      <w:r>
        <w:t xml:space="preserve"> All right, be my guest.</w:t>
      </w:r>
    </w:p>
    <w:p w:rsidR="00000000" w:rsidRDefault="007933C1">
      <w:r>
        <w:rPr>
          <w:b/>
        </w:rPr>
        <w:t>Rachel:</w:t>
      </w:r>
      <w:r>
        <w:t xml:space="preserve"> Good luck.</w:t>
      </w:r>
    </w:p>
    <w:p w:rsidR="00000000" w:rsidRDefault="007933C1">
      <w:r>
        <w:t xml:space="preserve">(Phoebe exits) </w:t>
      </w:r>
    </w:p>
    <w:p w:rsidR="00000000" w:rsidRDefault="007933C1">
      <w:r>
        <w:rPr>
          <w:b/>
        </w:rPr>
        <w:t>Joey:</w:t>
      </w:r>
      <w:r>
        <w:t xml:space="preserve"> All right, all right, all right, all right, all right, you really wanna know how I did it, I'll show </w:t>
      </w:r>
      <w:r>
        <w:t>ya. When you handed me back the card, what you didn't see was, I looked at it so fast that it was invisible to the naked eye. (picks up a card and quickly looks at it) I just did it. (does it again) I just did it, again. Here, I'll slow it down so that you</w:t>
      </w:r>
      <w:r>
        <w:t xml:space="preserve"> guys can see it. (looks and the card in slow motion) </w:t>
      </w:r>
    </w:p>
    <w:p w:rsidR="00000000" w:rsidRDefault="007933C1">
      <w:r>
        <w:rPr>
          <w:b/>
        </w:rPr>
        <w:t>All:</w:t>
      </w:r>
      <w:r>
        <w:t xml:space="preserve"> Oh, I got it.</w:t>
      </w:r>
    </w:p>
    <w:p w:rsidR="00000000" w:rsidRDefault="007933C1">
      <w:r>
        <w:t xml:space="preserve">(We hear Phoebe knock at the door upstairs, and the guy answer it.) </w:t>
      </w:r>
    </w:p>
    <w:p w:rsidR="00000000" w:rsidRDefault="007933C1">
      <w:r>
        <w:rPr>
          <w:b/>
        </w:rPr>
        <w:t>Phoebe:</w:t>
      </w:r>
      <w:r>
        <w:t xml:space="preserve"> (muffled through the floor) Yeah, look I was with my friend downstairs and we hear everything up here tha</w:t>
      </w:r>
      <w:r>
        <w:t>t you do, and I am sick and tired... (I tired but the rest is unintelligible) .</w:t>
      </w:r>
    </w:p>
    <w:p w:rsidR="00000000" w:rsidRDefault="007933C1">
      <w:r>
        <w:rPr>
          <w:b/>
        </w:rPr>
        <w:t>Guy:</w:t>
      </w:r>
      <w:r>
        <w:t xml:space="preserve"> (muffled) Whoa, you are very beautiful.</w:t>
      </w:r>
    </w:p>
    <w:p w:rsidR="00000000" w:rsidRDefault="007933C1">
      <w:r>
        <w:rPr>
          <w:b/>
        </w:rPr>
        <w:t>Phoebe:</w:t>
      </w:r>
      <w:r>
        <w:t xml:space="preserve"> (muffled) Oh, thank you.</w:t>
      </w:r>
    </w:p>
    <w:p w:rsidR="00000000" w:rsidRDefault="007933C1">
      <w:r>
        <w:t>Opening Credits</w:t>
      </w:r>
    </w:p>
    <w:p w:rsidR="00000000" w:rsidRDefault="007933C1">
      <w:r>
        <w:t>[Scene: Monica and Rachel's, continued from earlier.]</w:t>
      </w:r>
    </w:p>
    <w:p w:rsidR="00000000" w:rsidRDefault="007933C1">
      <w:r>
        <w:rPr>
          <w:b/>
        </w:rPr>
        <w:t>Chandler:</w:t>
      </w:r>
      <w:r>
        <w:t xml:space="preserve"> (entering) Hey, an</w:t>
      </w:r>
      <w:r>
        <w:t>ybody got a length of rope about six feet long with a little nouse at the end?</w:t>
      </w:r>
    </w:p>
    <w:p w:rsidR="00000000" w:rsidRDefault="007933C1">
      <w:r>
        <w:rPr>
          <w:b/>
        </w:rPr>
        <w:t>Monica:</w:t>
      </w:r>
      <w:r>
        <w:t xml:space="preserve"> Honey, what's the matter?</w:t>
      </w:r>
    </w:p>
    <w:p w:rsidR="00000000" w:rsidRDefault="007933C1">
      <w:r>
        <w:rPr>
          <w:b/>
        </w:rPr>
        <w:t>Chandler:</w:t>
      </w:r>
      <w:r>
        <w:t xml:space="preserve"> I just saw Janice. </w:t>
      </w:r>
    </w:p>
    <w:p w:rsidR="00000000" w:rsidRDefault="007933C1">
      <w:r>
        <w:rPr>
          <w:b/>
        </w:rPr>
        <w:t>All:</w:t>
      </w:r>
      <w:r>
        <w:t xml:space="preserve"> Oh.</w:t>
      </w:r>
    </w:p>
    <w:p w:rsidR="00000000" w:rsidRDefault="007933C1">
      <w:r>
        <w:rPr>
          <w:b/>
        </w:rPr>
        <w:t>Chandler:</w:t>
      </w:r>
      <w:r>
        <w:t xml:space="preserve"> Yeah, she was at Rockefeller Center skating with her husband, she looked so happy. I almost fe</w:t>
      </w:r>
      <w:r>
        <w:t>el bad for whipping that kid's pretzel at them.</w:t>
      </w:r>
    </w:p>
    <w:p w:rsidR="00000000" w:rsidRDefault="007933C1">
      <w:r>
        <w:rPr>
          <w:b/>
        </w:rPr>
        <w:t>Joey:</w:t>
      </w:r>
      <w:r>
        <w:t xml:space="preserve"> Man, I remember the first time I saw that girl Katherine, after we broke up. She was just walking with her friend Donna, just laughing and talking. God, it killed me.</w:t>
      </w:r>
    </w:p>
    <w:p w:rsidR="00000000" w:rsidRDefault="007933C1">
      <w:r>
        <w:rPr>
          <w:b/>
        </w:rPr>
        <w:t>Chandler:</w:t>
      </w:r>
      <w:r>
        <w:t xml:space="preserve"> Yes, but you ended up hav</w:t>
      </w:r>
      <w:r>
        <w:t>ing sex with both of them that afternoon.</w:t>
      </w:r>
    </w:p>
    <w:p w:rsidR="00000000" w:rsidRDefault="007933C1">
      <w:r>
        <w:rPr>
          <w:b/>
        </w:rPr>
        <w:t>Joey:</w:t>
      </w:r>
      <w:r>
        <w:t xml:space="preserve"> Sorry, I just, any excuse to tell that story y'know....</w:t>
      </w:r>
    </w:p>
    <w:p w:rsidR="00000000" w:rsidRDefault="007933C1">
      <w:r>
        <w:rPr>
          <w:b/>
        </w:rPr>
        <w:t>Ross:</w:t>
      </w:r>
      <w:r>
        <w:t xml:space="preserve"> Hey Chandler, there's a party tomorrow, you'll feel better then.</w:t>
      </w:r>
    </w:p>
    <w:p w:rsidR="00000000" w:rsidRDefault="007933C1">
      <w:r>
        <w:rPr>
          <w:b/>
        </w:rPr>
        <w:t>Chandler:</w:t>
      </w:r>
      <w:r>
        <w:t xml:space="preserve"> Oh, y'know what, I'm gonna be okay, you don't have to throw a party for</w:t>
      </w:r>
      <w:r>
        <w:t xml:space="preserve"> me.</w:t>
      </w:r>
    </w:p>
    <w:p w:rsidR="00000000" w:rsidRDefault="007933C1">
      <w:r>
        <w:rPr>
          <w:b/>
        </w:rPr>
        <w:t>Monica:</w:t>
      </w:r>
      <w:r>
        <w:t xml:space="preserve"> It's Joey's birthday.</w:t>
      </w:r>
    </w:p>
    <w:p w:rsidR="00000000" w:rsidRDefault="007933C1">
      <w:r>
        <w:rPr>
          <w:b/>
        </w:rPr>
        <w:t>Chandler:</w:t>
      </w:r>
      <w:r>
        <w:t xml:space="preserve"> Oh, well then, if anybody should have a party it should be him.</w:t>
      </w:r>
    </w:p>
    <w:p w:rsidR="00000000" w:rsidRDefault="007933C1">
      <w:r>
        <w:t xml:space="preserve">(We hear Phoebe's muffled voice through the ceiling.) </w:t>
      </w:r>
    </w:p>
    <w:p w:rsidR="00000000" w:rsidRDefault="007933C1">
      <w:r>
        <w:rPr>
          <w:b/>
        </w:rPr>
        <w:t>Monica:</w:t>
      </w:r>
      <w:r>
        <w:t xml:space="preserve"> Sush!! I cannot believe she is still up there.</w:t>
      </w:r>
    </w:p>
    <w:p w:rsidR="00000000" w:rsidRDefault="007933C1">
      <w:r>
        <w:t xml:space="preserve">(We hear the guy telling a joke, and </w:t>
      </w:r>
      <w:r>
        <w:t xml:space="preserve">Phoebe laughing.) </w:t>
      </w:r>
    </w:p>
    <w:p w:rsidR="00000000" w:rsidRDefault="007933C1">
      <w:r>
        <w:rPr>
          <w:b/>
        </w:rPr>
        <w:t>Chandler:</w:t>
      </w:r>
      <w:r>
        <w:t xml:space="preserve"> Okay, well he totally screwed up the punch line. Y'know, it's supposed to be arrghh-eh og-errigh.</w:t>
      </w:r>
    </w:p>
    <w:p w:rsidR="00000000" w:rsidRDefault="007933C1">
      <w:r>
        <w:t>[Scene: Fortunata Fashions, Rachel's new job.]</w:t>
      </w:r>
    </w:p>
    <w:p w:rsidR="00000000" w:rsidRDefault="007933C1">
      <w:r>
        <w:rPr>
          <w:b/>
        </w:rPr>
        <w:t>Mr. Kaplan:</w:t>
      </w:r>
      <w:r>
        <w:t xml:space="preserve"> (entering) How's that coffee comin,' dear?</w:t>
      </w:r>
    </w:p>
    <w:p w:rsidR="00000000" w:rsidRDefault="007933C1">
      <w:r>
        <w:rPr>
          <w:b/>
        </w:rPr>
        <w:t>Rachel:</w:t>
      </w:r>
      <w:r>
        <w:t xml:space="preserve"> (jumping up from re</w:t>
      </w:r>
      <w:r>
        <w:t>ading her magazine) Yeah, right away Mr. Kaplan.</w:t>
      </w:r>
    </w:p>
    <w:p w:rsidR="00000000" w:rsidRDefault="007933C1">
      <w:r>
        <w:rPr>
          <w:b/>
        </w:rPr>
        <w:t>Mr. Kaplan:</w:t>
      </w:r>
      <w:r>
        <w:t xml:space="preserve"> I'm not supposed to drink coffee, it makes me gassy.</w:t>
      </w:r>
    </w:p>
    <w:p w:rsidR="00000000" w:rsidRDefault="007933C1">
      <w:r>
        <w:rPr>
          <w:b/>
        </w:rPr>
        <w:t>Rachel:</w:t>
      </w:r>
      <w:r>
        <w:t xml:space="preserve"> I know!</w:t>
      </w:r>
    </w:p>
    <w:p w:rsidR="00000000" w:rsidRDefault="007933C1">
      <w:r>
        <w:rPr>
          <w:b/>
        </w:rPr>
        <w:t>Mr. Kaplan:</w:t>
      </w:r>
      <w:r>
        <w:t xml:space="preserve"> I'll bet your thinking, 'What's an intelligent girl who wants to be in fashion, doing making coffee?' Eh?</w:t>
      </w:r>
    </w:p>
    <w:p w:rsidR="00000000" w:rsidRDefault="007933C1">
      <w:r>
        <w:t xml:space="preserve">Rachel: </w:t>
      </w:r>
      <w:r>
        <w:t>Op.</w:t>
      </w:r>
    </w:p>
    <w:p w:rsidR="00000000" w:rsidRDefault="007933C1">
      <w:r>
        <w:t>Mr. Kaplan: Eh.</w:t>
      </w:r>
    </w:p>
    <w:p w:rsidR="00000000" w:rsidRDefault="007933C1">
      <w:r>
        <w:rPr>
          <w:b/>
        </w:rPr>
        <w:t>Rachel:</w:t>
      </w:r>
      <w:r>
        <w:t xml:space="preserve"> Oh, you got me.</w:t>
      </w:r>
    </w:p>
    <w:p w:rsidR="00000000" w:rsidRDefault="007933C1">
      <w:r>
        <w:rPr>
          <w:b/>
        </w:rPr>
        <w:t>Mr. Kaplan:</w:t>
      </w:r>
      <w:r>
        <w:t xml:space="preserve"> Well, don't think I haven't noticed your potential. Well, I've got a project for you that's a lot more related to fashion. How does that sound?</w:t>
      </w:r>
    </w:p>
    <w:p w:rsidR="00000000" w:rsidRDefault="007933C1">
      <w:r>
        <w:rPr>
          <w:b/>
        </w:rPr>
        <w:t>Rachel:</w:t>
      </w:r>
      <w:r>
        <w:t xml:space="preserve"> Oh, that sounds great.</w:t>
      </w:r>
    </w:p>
    <w:p w:rsidR="00000000" w:rsidRDefault="007933C1">
      <w:r>
        <w:rPr>
          <w:b/>
        </w:rPr>
        <w:t>Mr. Kaplan:</w:t>
      </w:r>
      <w:r>
        <w:t xml:space="preserve"> Come on over </w:t>
      </w:r>
      <w:r>
        <w:t xml:space="preserve">here, sweetheart. (they walk over to a storage closet) </w:t>
      </w:r>
    </w:p>
    <w:p w:rsidR="00000000" w:rsidRDefault="007933C1">
      <w:r>
        <w:rPr>
          <w:b/>
        </w:rPr>
        <w:t>Rachel:</w:t>
      </w:r>
      <w:r>
        <w:t xml:space="preserve"> Oh thank you so much Mr. Kaplan, thank you so much.</w:t>
      </w:r>
    </w:p>
    <w:p w:rsidR="00000000" w:rsidRDefault="007933C1">
      <w:r>
        <w:rPr>
          <w:b/>
        </w:rPr>
        <w:t>Mr. Kaplan:</w:t>
      </w:r>
      <w:r>
        <w:t xml:space="preserve"> (opening the closet door revealing that it's full of tangled up hangers.) I need these hangers separated ASAP. (she is stunned) </w:t>
      </w:r>
      <w:r>
        <w:t>You're welcome.</w:t>
      </w:r>
    </w:p>
    <w:p w:rsidR="00000000" w:rsidRDefault="007933C1">
      <w:r>
        <w:t>[Scene: The Moondance Diner, Rachel is talking to Monica about her job.]</w:t>
      </w:r>
    </w:p>
    <w:p w:rsidR="00000000" w:rsidRDefault="007933C1">
      <w:r>
        <w:rPr>
          <w:b/>
        </w:rPr>
        <w:t>Rachel:</w:t>
      </w:r>
      <w:r>
        <w:t xml:space="preserve"> Oh God, I hate my job, I hate it, I hate my job, I hate it.</w:t>
      </w:r>
    </w:p>
    <w:p w:rsidR="00000000" w:rsidRDefault="007933C1">
      <w:r>
        <w:rPr>
          <w:b/>
        </w:rPr>
        <w:t>Monica:</w:t>
      </w:r>
      <w:r>
        <w:t xml:space="preserve"> I know honey, I'm sorry.</w:t>
      </w:r>
    </w:p>
    <w:p w:rsidR="00000000" w:rsidRDefault="007933C1">
      <w:r>
        <w:rPr>
          <w:b/>
        </w:rPr>
        <w:t>Rachel:</w:t>
      </w:r>
      <w:r>
        <w:t xml:space="preserve"> Oh, I wanna quit, but then I think I should stick it out, </w:t>
      </w:r>
      <w:r>
        <w:t>then I think why would such a person stay in such a demeaning job, just because it's remotely related to the field they're interested in.</w:t>
      </w:r>
    </w:p>
    <w:p w:rsidR="00000000" w:rsidRDefault="007933C1">
      <w:r>
        <w:rPr>
          <w:b/>
        </w:rPr>
        <w:t>Monica:</w:t>
      </w:r>
      <w:r>
        <w:t xml:space="preserve"> (gives her a look) Gee, I don't know Rach. Order up!! I got a Yentel soup, a James Beans, and a Howdy hold the</w:t>
      </w:r>
      <w:r>
        <w:t xml:space="preserve"> Dowdy!</w:t>
      </w:r>
    </w:p>
    <w:p w:rsidR="00000000" w:rsidRDefault="007933C1">
      <w:r>
        <w:rPr>
          <w:b/>
        </w:rPr>
        <w:t>Rachel:</w:t>
      </w:r>
      <w:r>
        <w:t xml:space="preserve"> Oh honey, come on, I'm sorry, I didn't.... I don't mind paying my dues, y'know, its just how much am I gonna learn about fashion by walking Mira, the arthritic seamstress, to the bathroom.</w:t>
      </w:r>
    </w:p>
    <w:p w:rsidR="00000000" w:rsidRDefault="007933C1">
      <w:r>
        <w:t xml:space="preserve">(A guy at the end of the table starts laughing.) </w:t>
      </w:r>
    </w:p>
    <w:p w:rsidR="00000000" w:rsidRDefault="007933C1">
      <w:r>
        <w:rPr>
          <w:b/>
        </w:rPr>
        <w:t>R</w:t>
      </w:r>
      <w:r>
        <w:rPr>
          <w:b/>
        </w:rPr>
        <w:t>achel:</w:t>
      </w:r>
      <w:r>
        <w:t xml:space="preserve"> (to him) Hi! Is my misery amusing to you?</w:t>
      </w:r>
    </w:p>
    <w:p w:rsidR="00000000" w:rsidRDefault="007933C1">
      <w:r>
        <w:rPr>
          <w:b/>
        </w:rPr>
        <w:t>Guy:</w:t>
      </w:r>
      <w:r>
        <w:t xml:space="preserve"> I'm sorry, I wa, I wa, I was just ah.... (starts to laugh again) </w:t>
      </w:r>
    </w:p>
    <w:p w:rsidR="00000000" w:rsidRDefault="007933C1">
      <w:r>
        <w:rPr>
          <w:b/>
        </w:rPr>
        <w:t>Rachel:</w:t>
      </w:r>
      <w:r>
        <w:t xml:space="preserve"> It's not funny, this is actually my job.</w:t>
      </w:r>
    </w:p>
    <w:p w:rsidR="00000000" w:rsidRDefault="007933C1">
      <w:r>
        <w:rPr>
          <w:b/>
        </w:rPr>
        <w:t>Guy:</w:t>
      </w:r>
      <w:r>
        <w:t xml:space="preserve"> Oh believe me, I-I-I've been there. I had to sort mannequin heads at that Mannequi</w:t>
      </w:r>
      <w:r>
        <w:t>ns Plus.</w:t>
      </w:r>
    </w:p>
    <w:p w:rsidR="00000000" w:rsidRDefault="007933C1">
      <w:r>
        <w:rPr>
          <w:b/>
        </w:rPr>
        <w:t>Rachel:</w:t>
      </w:r>
      <w:r>
        <w:t xml:space="preserve"> Oh well then, so I'm just going to go back to talking to my friend here. And you can go back to enjoying your little hamburger.</w:t>
      </w:r>
    </w:p>
    <w:p w:rsidR="00000000" w:rsidRDefault="007933C1">
      <w:r>
        <w:rPr>
          <w:b/>
        </w:rPr>
        <w:t>Guy:</w:t>
      </w:r>
      <w:r>
        <w:t xml:space="preserve"> Ah, just one other thing.</w:t>
      </w:r>
    </w:p>
    <w:p w:rsidR="00000000" w:rsidRDefault="007933C1">
      <w:r>
        <w:t>Rachel: Yes?!</w:t>
      </w:r>
    </w:p>
    <w:p w:rsidR="00000000" w:rsidRDefault="007933C1">
      <w:r>
        <w:rPr>
          <w:b/>
        </w:rPr>
        <w:t>Guy:</w:t>
      </w:r>
      <w:r>
        <w:t xml:space="preserve"> I ah, I work at </w:t>
      </w:r>
      <w:r>
        <w:rPr>
          <w:i/>
        </w:rPr>
        <w:t>Bloomingdale's</w:t>
      </w:r>
      <w:r>
        <w:t xml:space="preserve"> and I might know of a job poss</w:t>
      </w:r>
      <w:r>
        <w:t>ibility if your, if your interested?</w:t>
      </w:r>
    </w:p>
    <w:p w:rsidR="00000000" w:rsidRDefault="007933C1">
      <w:r>
        <w:rPr>
          <w:b/>
        </w:rPr>
        <w:t>Rachel:</w:t>
      </w:r>
      <w:r>
        <w:t xml:space="preserve"> (looks at Monica) (to him) Do you want my pickle?</w:t>
      </w:r>
    </w:p>
    <w:p w:rsidR="00000000" w:rsidRDefault="007933C1">
      <w:r>
        <w:t>[Scene: Chandler and Joey's, it's Joey's party.]</w:t>
      </w:r>
    </w:p>
    <w:p w:rsidR="00000000" w:rsidRDefault="007933C1">
      <w:r>
        <w:rPr>
          <w:b/>
        </w:rPr>
        <w:t>Gunther:</w:t>
      </w:r>
      <w:r>
        <w:t xml:space="preserve"> (to Monica and Phoebe) Hey guys.</w:t>
      </w:r>
    </w:p>
    <w:p w:rsidR="00000000" w:rsidRDefault="007933C1">
      <w:r>
        <w:rPr>
          <w:b/>
        </w:rPr>
        <w:t>Monica:</w:t>
      </w:r>
      <w:r>
        <w:t xml:space="preserve"> Hey Gunther. Hi. (to Phoebe) I mean you're going out on a date</w:t>
      </w:r>
      <w:r>
        <w:t xml:space="preserve"> with the noisy guy upstairs?</w:t>
      </w:r>
    </w:p>
    <w:p w:rsidR="00000000" w:rsidRDefault="007933C1">
      <w:r>
        <w:rPr>
          <w:b/>
        </w:rPr>
        <w:t>Phoebe:</w:t>
      </w:r>
      <w:r>
        <w:t xml:space="preserve"> Well, he's very charming.</w:t>
      </w:r>
    </w:p>
    <w:p w:rsidR="00000000" w:rsidRDefault="007933C1">
      <w:r>
        <w:rPr>
          <w:b/>
        </w:rPr>
        <w:t>Monica:</w:t>
      </w:r>
      <w:r>
        <w:t xml:space="preserve"> I know, he's too charming, but if you two start going out, then it's just gonna make it so much harder for me to hate him.</w:t>
      </w:r>
    </w:p>
    <w:p w:rsidR="00000000" w:rsidRDefault="007933C1">
      <w:r>
        <w:rPr>
          <w:b/>
        </w:rPr>
        <w:t>Phoebe:</w:t>
      </w:r>
      <w:r>
        <w:t xml:space="preserve"> Well, you're just gonna have to try.</w:t>
      </w:r>
    </w:p>
    <w:p w:rsidR="00000000" w:rsidRDefault="007933C1">
      <w:r>
        <w:rPr>
          <w:b/>
        </w:rPr>
        <w:t>Monica:</w:t>
      </w:r>
      <w:r>
        <w:t xml:space="preserve"> Joey, wh</w:t>
      </w:r>
      <w:r>
        <w:t xml:space="preserve">ere are the </w:t>
      </w:r>
      <w:r>
        <w:rPr>
          <w:i/>
        </w:rPr>
        <w:t>Jell-o</w:t>
      </w:r>
      <w:r>
        <w:t xml:space="preserve"> shots?</w:t>
      </w:r>
    </w:p>
    <w:p w:rsidR="00000000" w:rsidRDefault="007933C1">
      <w:r>
        <w:rPr>
          <w:b/>
        </w:rPr>
        <w:t>Joey:</w:t>
      </w:r>
      <w:r>
        <w:t xml:space="preserve"> I don't know, Chandler is supposed to be passin' 'em around...</w:t>
      </w:r>
    </w:p>
    <w:p w:rsidR="00000000" w:rsidRDefault="007933C1">
      <w:r>
        <w:t xml:space="preserve">(Camera cuts to show Chandler giving a Jello shot to the ceramic dog and holding an empty tray of Jello shots.) </w:t>
      </w:r>
    </w:p>
    <w:p w:rsidR="00000000" w:rsidRDefault="007933C1">
      <w:r>
        <w:rPr>
          <w:b/>
        </w:rPr>
        <w:t>Joey:</w:t>
      </w:r>
      <w:r>
        <w:t xml:space="preserve"> Chandler!</w:t>
      </w:r>
    </w:p>
    <w:p w:rsidR="00000000" w:rsidRDefault="007933C1">
      <w:r>
        <w:rPr>
          <w:b/>
        </w:rPr>
        <w:t>Chandler:</w:t>
      </w:r>
      <w:r>
        <w:t xml:space="preserve"> Hello-dillillio!!</w:t>
      </w:r>
    </w:p>
    <w:p w:rsidR="00000000" w:rsidRDefault="007933C1">
      <w:r>
        <w:rPr>
          <w:b/>
        </w:rPr>
        <w:t>Ross</w:t>
      </w:r>
      <w:r>
        <w:rPr>
          <w:b/>
        </w:rPr>
        <w:t>:</w:t>
      </w:r>
      <w:r>
        <w:t xml:space="preserve"> Oh, somebody's feeling better.</w:t>
      </w:r>
    </w:p>
    <w:p w:rsidR="00000000" w:rsidRDefault="007933C1">
      <w:r>
        <w:rPr>
          <w:b/>
        </w:rPr>
        <w:t>Monica:</w:t>
      </w:r>
      <w:r>
        <w:t xml:space="preserve"> (to Chandler) Stick out your tongue.</w:t>
      </w:r>
    </w:p>
    <w:p w:rsidR="00000000" w:rsidRDefault="007933C1">
      <w:r>
        <w:rPr>
          <w:b/>
        </w:rPr>
        <w:t>Chandler:</w:t>
      </w:r>
      <w:r>
        <w:t xml:space="preserve"> (to Monica) Take off your shirt!</w:t>
      </w:r>
    </w:p>
    <w:p w:rsidR="00000000" w:rsidRDefault="007933C1">
      <w:r>
        <w:t xml:space="preserve">(Chandler sticks out is tongue and it's a horrible shade of green.) </w:t>
      </w:r>
    </w:p>
    <w:p w:rsidR="00000000" w:rsidRDefault="007933C1">
      <w:r>
        <w:rPr>
          <w:b/>
        </w:rPr>
        <w:t>Monica:</w:t>
      </w:r>
      <w:r>
        <w:t xml:space="preserve"> Oh my!!</w:t>
      </w:r>
    </w:p>
    <w:p w:rsidR="00000000" w:rsidRDefault="007933C1">
      <w:r>
        <w:rPr>
          <w:b/>
        </w:rPr>
        <w:t>Joey:</w:t>
      </w:r>
      <w:r>
        <w:t xml:space="preserve"> Oh my God! How many of these things did you </w:t>
      </w:r>
      <w:r>
        <w:t>have? These are pure vodka.</w:t>
      </w:r>
    </w:p>
    <w:p w:rsidR="00000000" w:rsidRDefault="007933C1">
      <w:r>
        <w:rPr>
          <w:b/>
        </w:rPr>
        <w:t>Chandler:</w:t>
      </w:r>
      <w:r>
        <w:t xml:space="preserve"> Yeah, </w:t>
      </w:r>
      <w:r>
        <w:rPr>
          <w:i/>
        </w:rPr>
        <w:t>Jell-o</w:t>
      </w:r>
      <w:r>
        <w:t xml:space="preserve"> just like Mom used to make.</w:t>
      </w:r>
    </w:p>
    <w:p w:rsidR="00000000" w:rsidRDefault="007933C1">
      <w:r>
        <w:rPr>
          <w:b/>
        </w:rPr>
        <w:t>Rachel:</w:t>
      </w:r>
      <w:r>
        <w:t xml:space="preserve"> (entering, to Ross) The most unbelievable thing happened to me today.</w:t>
      </w:r>
    </w:p>
    <w:p w:rsidR="00000000" w:rsidRDefault="007933C1">
      <w:r>
        <w:t>Ross: Hi!</w:t>
      </w:r>
    </w:p>
    <w:p w:rsidR="00000000" w:rsidRDefault="007933C1">
      <w:r>
        <w:rPr>
          <w:b/>
        </w:rPr>
        <w:t>Rachel:</w:t>
      </w:r>
      <w:r>
        <w:t xml:space="preserve"> Hi! So I'm out having lunch at Monica's and this guy starts talking to me, and it</w:t>
      </w:r>
      <w:r>
        <w:t xml:space="preserve"> turns out he works for a buyer at </w:t>
      </w:r>
      <w:r>
        <w:rPr>
          <w:i/>
        </w:rPr>
        <w:t>Bloomingdale's</w:t>
      </w:r>
      <w:r>
        <w:t xml:space="preserve"> and there happens to be an opening in his department. So I gave him my phone number and he's gonna call me this weekend to see if he can get me an interview!</w:t>
      </w:r>
    </w:p>
    <w:p w:rsidR="00000000" w:rsidRDefault="007933C1">
      <w:r>
        <w:rPr>
          <w:b/>
        </w:rPr>
        <w:t>Ross:</w:t>
      </w:r>
      <w:r>
        <w:t xml:space="preserve"> Wow!</w:t>
      </w:r>
    </w:p>
    <w:p w:rsidR="00000000" w:rsidRDefault="007933C1">
      <w:r>
        <w:rPr>
          <w:b/>
        </w:rPr>
        <w:t>Rachel:</w:t>
      </w:r>
      <w:r>
        <w:t xml:space="preserve"> I know!</w:t>
      </w:r>
    </w:p>
    <w:p w:rsidR="00000000" w:rsidRDefault="007933C1">
      <w:r>
        <w:rPr>
          <w:b/>
        </w:rPr>
        <w:t>Ross:</w:t>
      </w:r>
      <w:r>
        <w:t xml:space="preserve"> What, so this g</w:t>
      </w:r>
      <w:r>
        <w:t>uy is helping you for no apparent reason?</w:t>
      </w:r>
    </w:p>
    <w:p w:rsidR="00000000" w:rsidRDefault="007933C1">
      <w:r>
        <w:rPr>
          <w:b/>
        </w:rPr>
        <w:t>Rachel:</w:t>
      </w:r>
      <w:r>
        <w:t xml:space="preserve"> Uh-huh!</w:t>
      </w:r>
    </w:p>
    <w:p w:rsidR="00000000" w:rsidRDefault="007933C1">
      <w:r>
        <w:rPr>
          <w:b/>
        </w:rPr>
        <w:t>Ross:</w:t>
      </w:r>
      <w:r>
        <w:t xml:space="preserve"> And he's, he's a total stranger?</w:t>
      </w:r>
    </w:p>
    <w:p w:rsidR="00000000" w:rsidRDefault="007933C1">
      <w:r>
        <w:rPr>
          <w:b/>
        </w:rPr>
        <w:t>Rachel:</w:t>
      </w:r>
      <w:r>
        <w:t xml:space="preserve"> Yeah! His name is um, Mark something.</w:t>
      </w:r>
    </w:p>
    <w:p w:rsidR="00000000" w:rsidRDefault="007933C1">
      <w:r>
        <w:rPr>
          <w:b/>
        </w:rPr>
        <w:t>Ross:</w:t>
      </w:r>
      <w:r>
        <w:t xml:space="preserve"> Huh. Sounds like Mark Something wants to have some sex.</w:t>
      </w:r>
    </w:p>
    <w:p w:rsidR="00000000" w:rsidRDefault="007933C1">
      <w:r>
        <w:rPr>
          <w:b/>
        </w:rPr>
        <w:t>Rachel:</w:t>
      </w:r>
      <w:r>
        <w:t xml:space="preserve"> What!?</w:t>
      </w:r>
    </w:p>
    <w:p w:rsidR="00000000" w:rsidRDefault="007933C1">
      <w:r>
        <w:rPr>
          <w:b/>
        </w:rPr>
        <w:t>Ross:</w:t>
      </w:r>
      <w:r>
        <w:t xml:space="preserve"> Well, I'm just saying, I mean </w:t>
      </w:r>
      <w:r>
        <w:t>why else would he just, y'know, swoop in out of nowhere for no reason.</w:t>
      </w:r>
    </w:p>
    <w:p w:rsidR="00000000" w:rsidRDefault="007933C1">
      <w:r>
        <w:rPr>
          <w:b/>
        </w:rPr>
        <w:t>Rachel:</w:t>
      </w:r>
      <w:r>
        <w:t xml:space="preserve"> To be nice.</w:t>
      </w:r>
    </w:p>
    <w:p w:rsidR="00000000" w:rsidRDefault="007933C1">
      <w:r>
        <w:rPr>
          <w:b/>
        </w:rPr>
        <w:t>Ross:</w:t>
      </w:r>
      <w:r>
        <w:t xml:space="preserve"> Hey, Joey. Are men ever nice to strange women for no reason?</w:t>
      </w:r>
    </w:p>
    <w:p w:rsidR="00000000" w:rsidRDefault="007933C1">
      <w:r>
        <w:rPr>
          <w:b/>
        </w:rPr>
        <w:t>Joey:</w:t>
      </w:r>
      <w:r>
        <w:t xml:space="preserve"> No, only for sex.</w:t>
      </w:r>
    </w:p>
    <w:p w:rsidR="00000000" w:rsidRDefault="007933C1">
      <w:r>
        <w:rPr>
          <w:b/>
        </w:rPr>
        <w:t>Ross:</w:t>
      </w:r>
      <w:r>
        <w:t xml:space="preserve"> Thank you. (to Rachel) So did you ah, did you tell Mark Something ab</w:t>
      </w:r>
      <w:r>
        <w:t>out me?</w:t>
      </w:r>
    </w:p>
    <w:p w:rsidR="00000000" w:rsidRDefault="007933C1">
      <w:r>
        <w:rPr>
          <w:b/>
        </w:rPr>
        <w:t>Rachel:</w:t>
      </w:r>
      <w:r>
        <w:t xml:space="preserve"> I didn't have to, because I was wearing my 'I heart Ross' sandwich board and ringing my bell.</w:t>
      </w:r>
    </w:p>
    <w:p w:rsidR="00000000" w:rsidRDefault="007933C1">
      <w:r>
        <w:rPr>
          <w:b/>
        </w:rPr>
        <w:t>Ross:</w:t>
      </w:r>
      <w:r>
        <w:t xml:space="preserve"> Uh-huh.</w:t>
      </w:r>
    </w:p>
    <w:p w:rsidR="00000000" w:rsidRDefault="007933C1">
      <w:r>
        <w:rPr>
          <w:b/>
        </w:rPr>
        <w:t>Joey's Sisters:</w:t>
      </w:r>
      <w:r>
        <w:t xml:space="preserve"> (entering) Joey!!! Happy Birthday!! (all 7 of them look almost identical) </w:t>
      </w:r>
    </w:p>
    <w:p w:rsidR="00000000" w:rsidRDefault="007933C1">
      <w:r>
        <w:rPr>
          <w:b/>
        </w:rPr>
        <w:t>Joey:</w:t>
      </w:r>
      <w:r>
        <w:t xml:space="preserve"> Hey!! Hey-hey-hey!</w:t>
      </w:r>
    </w:p>
    <w:p w:rsidR="00000000" w:rsidRDefault="007933C1">
      <w:r>
        <w:rPr>
          <w:b/>
        </w:rPr>
        <w:t>Chandler:</w:t>
      </w:r>
      <w:r>
        <w:t xml:space="preserve"> (to Mo</w:t>
      </w:r>
      <w:r>
        <w:t>nica) Okay, how many of that girl are you seeing?</w:t>
      </w:r>
    </w:p>
    <w:p w:rsidR="00000000" w:rsidRDefault="007933C1">
      <w:r>
        <w:rPr>
          <w:b/>
        </w:rPr>
        <w:t>Monica:</w:t>
      </w:r>
      <w:r>
        <w:t xml:space="preserve"> How hammered are you? Huh? These, these are Joey's sisters.</w:t>
      </w:r>
    </w:p>
    <w:p w:rsidR="00000000" w:rsidRDefault="007933C1">
      <w:r>
        <w:rPr>
          <w:b/>
        </w:rPr>
        <w:t>Chandler:</w:t>
      </w:r>
      <w:r>
        <w:t xml:space="preserve"> Hi Joey's sisters!</w:t>
      </w:r>
    </w:p>
    <w:p w:rsidR="00000000" w:rsidRDefault="007933C1">
      <w:r>
        <w:rPr>
          <w:b/>
        </w:rPr>
        <w:t>Phoebe:</w:t>
      </w:r>
      <w:r>
        <w:t xml:space="preserve"> (to one of his sisters, Cookie) Hey!</w:t>
      </w:r>
    </w:p>
    <w:p w:rsidR="00000000" w:rsidRDefault="007933C1">
      <w:r>
        <w:rPr>
          <w:b/>
        </w:rPr>
        <w:t>Cookie:</w:t>
      </w:r>
      <w:r>
        <w:t xml:space="preserve"> Hey. What are we drinkin' over here.</w:t>
      </w:r>
    </w:p>
    <w:p w:rsidR="00000000" w:rsidRDefault="007933C1">
      <w:r>
        <w:rPr>
          <w:b/>
        </w:rPr>
        <w:t>Phoebe:</w:t>
      </w:r>
      <w:r>
        <w:t xml:space="preserve"> Well, I hav</w:t>
      </w:r>
      <w:r>
        <w:t>e ah, vodka and cranberry juice.</w:t>
      </w:r>
    </w:p>
    <w:p w:rsidR="00000000" w:rsidRDefault="007933C1">
      <w:r>
        <w:rPr>
          <w:b/>
        </w:rPr>
        <w:t>Cookie:</w:t>
      </w:r>
      <w:r>
        <w:t xml:space="preserve"> No kiddin,' that's the exact same drink I made myself right after I shot my husband.</w:t>
      </w:r>
    </w:p>
    <w:p w:rsidR="00000000" w:rsidRDefault="007933C1">
      <w:r>
        <w:rPr>
          <w:b/>
        </w:rPr>
        <w:t>Phoebe:</w:t>
      </w:r>
      <w:r>
        <w:t xml:space="preserve"> Wow. Okay, I don't know how to talk to you.</w:t>
      </w:r>
    </w:p>
    <w:p w:rsidR="00000000" w:rsidRDefault="007933C1">
      <w:r>
        <w:t xml:space="preserve">(Cut to Chandler) </w:t>
      </w:r>
    </w:p>
    <w:p w:rsidR="00000000" w:rsidRDefault="007933C1">
      <w:r>
        <w:rPr>
          <w:b/>
        </w:rPr>
        <w:t>Sister 1:</w:t>
      </w:r>
      <w:r>
        <w:t xml:space="preserve"> (to Chandler) What 'cha doing?</w:t>
      </w:r>
    </w:p>
    <w:p w:rsidR="00000000" w:rsidRDefault="007933C1">
      <w:r>
        <w:rPr>
          <w:b/>
        </w:rPr>
        <w:t>Chandler:</w:t>
      </w:r>
      <w:r>
        <w:t xml:space="preserve"> Oh, I'm </w:t>
      </w:r>
      <w:r>
        <w:t>taking my ex-girlfriend of my speed dialer.</w:t>
      </w:r>
    </w:p>
    <w:p w:rsidR="00000000" w:rsidRDefault="007933C1">
      <w:r>
        <w:t>Joey's Sisters: Oh!!</w:t>
      </w:r>
    </w:p>
    <w:p w:rsidR="00000000" w:rsidRDefault="007933C1">
      <w:r>
        <w:rPr>
          <w:b/>
        </w:rPr>
        <w:t>Chandler:</w:t>
      </w:r>
      <w:r>
        <w:t xml:space="preserve"> No-no-no-no, no, it's a good thing. Why must we dial so speedily anyway? Why must we rush through life? Why can't we savor the precious moments? (to one of Joey's sisters) Those are</w:t>
      </w:r>
      <w:r>
        <w:t xml:space="preserve"> some huge breasts you have.</w:t>
      </w:r>
    </w:p>
    <w:p w:rsidR="00000000" w:rsidRDefault="007933C1">
      <w:r>
        <w:t xml:space="preserve">(Cut to Ross and Monica) </w:t>
      </w:r>
    </w:p>
    <w:p w:rsidR="00000000" w:rsidRDefault="007933C1">
      <w:r>
        <w:t>Ross: Hi.</w:t>
      </w:r>
    </w:p>
    <w:p w:rsidR="00000000" w:rsidRDefault="007933C1">
      <w:r>
        <w:t>Monica: Hi.</w:t>
      </w:r>
    </w:p>
    <w:p w:rsidR="00000000" w:rsidRDefault="007933C1">
      <w:r>
        <w:rPr>
          <w:b/>
        </w:rPr>
        <w:t>Ross:</w:t>
      </w:r>
      <w:r>
        <w:t xml:space="preserve"> Yeah. So um, I-I heard about this ah, Mark guy that ah, Rachel met today.</w:t>
      </w:r>
    </w:p>
    <w:p w:rsidR="00000000" w:rsidRDefault="007933C1">
      <w:r>
        <w:rPr>
          <w:b/>
        </w:rPr>
        <w:t>Monica:</w:t>
      </w:r>
      <w:r>
        <w:t xml:space="preserve"> Isn't that great?</w:t>
      </w:r>
    </w:p>
    <w:p w:rsidR="00000000" w:rsidRDefault="007933C1">
      <w:r>
        <w:rPr>
          <w:b/>
        </w:rPr>
        <w:t>Ross:</w:t>
      </w:r>
      <w:r>
        <w:t xml:space="preserve"> Oh yeah! So ah, kinda pretty, pretty good. He sounds like a nice, g</w:t>
      </w:r>
      <w:r>
        <w:t>ood guy.</w:t>
      </w:r>
    </w:p>
    <w:p w:rsidR="00000000" w:rsidRDefault="007933C1">
      <w:r>
        <w:rPr>
          <w:b/>
        </w:rPr>
        <w:t>Monica:</w:t>
      </w:r>
      <w:r>
        <w:t xml:space="preserve"> Oh, he is. And he is so dreamy. I mean, y'know what, when he left I actually used the phrase, 'Hummina-hummina-hummina.' (walks away) </w:t>
      </w:r>
    </w:p>
    <w:p w:rsidR="00000000" w:rsidRDefault="007933C1">
      <w:r>
        <w:rPr>
          <w:b/>
        </w:rPr>
        <w:t>Ross:</w:t>
      </w:r>
      <w:r>
        <w:t xml:space="preserve"> That's excellent.</w:t>
      </w:r>
    </w:p>
    <w:p w:rsidR="00000000" w:rsidRDefault="007933C1">
      <w:r>
        <w:t>[Scene: Monica and Rachel's, Monica, Phoebe, Ross, and Rachel are eating breakfa</w:t>
      </w:r>
      <w:r>
        <w:t>st.]</w:t>
      </w:r>
    </w:p>
    <w:p w:rsidR="00000000" w:rsidRDefault="007933C1">
      <w:r>
        <w:rPr>
          <w:b/>
        </w:rPr>
        <w:t>Ross:</w:t>
      </w:r>
      <w:r>
        <w:t xml:space="preserve"> (to Rachel) So, he's just a nice guy. You really think this Mark doesn't want anything in exchange for helping him?</w:t>
      </w:r>
    </w:p>
    <w:p w:rsidR="00000000" w:rsidRDefault="007933C1">
      <w:r>
        <w:rPr>
          <w:b/>
        </w:rPr>
        <w:t>Rachel:</w:t>
      </w:r>
      <w:r>
        <w:t xml:space="preserve"> Well, I assume I'll have to take showers with him, but y'know, that's true of any job.</w:t>
      </w:r>
    </w:p>
    <w:p w:rsidR="00000000" w:rsidRDefault="007933C1">
      <w:r>
        <w:t>(Chandler enters hungover and groa</w:t>
      </w:r>
      <w:r>
        <w:t xml:space="preserve">ning) </w:t>
      </w:r>
    </w:p>
    <w:p w:rsidR="00000000" w:rsidRDefault="007933C1">
      <w:r>
        <w:rPr>
          <w:b/>
        </w:rPr>
        <w:t>Monica:</w:t>
      </w:r>
      <w:r>
        <w:t xml:space="preserve"> How ya feelin'?</w:t>
      </w:r>
    </w:p>
    <w:p w:rsidR="00000000" w:rsidRDefault="007933C1">
      <w:r>
        <w:rPr>
          <w:b/>
        </w:rPr>
        <w:t>Chandler:</w:t>
      </w:r>
      <w:r>
        <w:t xml:space="preserve"> Well, my apartment isn't there anymore, because I drank it.</w:t>
      </w:r>
    </w:p>
    <w:p w:rsidR="00000000" w:rsidRDefault="007933C1">
      <w:r>
        <w:rPr>
          <w:b/>
        </w:rPr>
        <w:t>Phoebe:</w:t>
      </w:r>
      <w:r>
        <w:t xml:space="preserve"> Where'd you get too? We lost you after you opened up all the presents.</w:t>
      </w:r>
    </w:p>
    <w:p w:rsidR="00000000" w:rsidRDefault="007933C1">
      <w:r>
        <w:rPr>
          <w:b/>
        </w:rPr>
        <w:t>Ross:</w:t>
      </w:r>
      <w:r>
        <w:t xml:space="preserve"> Yeah.</w:t>
      </w:r>
    </w:p>
    <w:p w:rsidR="00000000" w:rsidRDefault="007933C1">
      <w:r>
        <w:rPr>
          <w:b/>
        </w:rPr>
        <w:t>Chandler:</w:t>
      </w:r>
      <w:r>
        <w:t xml:space="preserve"> Yeah, I ended up in the storage room, and not alone.</w:t>
      </w:r>
    </w:p>
    <w:p w:rsidR="00000000" w:rsidRDefault="007933C1">
      <w:r>
        <w:rPr>
          <w:b/>
        </w:rPr>
        <w:t>A</w:t>
      </w:r>
      <w:r>
        <w:rPr>
          <w:b/>
        </w:rPr>
        <w:t>ll:</w:t>
      </w:r>
      <w:r>
        <w:t xml:space="preserve"> Woooo hoooo!!!</w:t>
      </w:r>
    </w:p>
    <w:p w:rsidR="00000000" w:rsidRDefault="007933C1">
      <w:r>
        <w:rPr>
          <w:b/>
        </w:rPr>
        <w:t>Chandler:</w:t>
      </w:r>
      <w:r>
        <w:t xml:space="preserve"> Ow, no 'woo-hooing,' no 'woo-hooing.' </w:t>
      </w:r>
    </w:p>
    <w:p w:rsidR="00000000" w:rsidRDefault="007933C1">
      <w:r>
        <w:rPr>
          <w:b/>
        </w:rPr>
        <w:t>Phoebe:</w:t>
      </w:r>
      <w:r>
        <w:t xml:space="preserve"> Why, what happened?</w:t>
      </w:r>
    </w:p>
    <w:p w:rsidR="00000000" w:rsidRDefault="007933C1">
      <w:r>
        <w:rPr>
          <w:b/>
        </w:rPr>
        <w:t>Chandler:</w:t>
      </w:r>
      <w:r>
        <w:t xml:space="preserve"> Ah, I fooled around with Joey's sister. (Phoebe gasps) Well, that's not the worst part. </w:t>
      </w:r>
    </w:p>
    <w:p w:rsidR="00000000" w:rsidRDefault="007933C1">
      <w:r>
        <w:rPr>
          <w:b/>
        </w:rPr>
        <w:t>Monica:</w:t>
      </w:r>
      <w:r>
        <w:t xml:space="preserve"> What is the worse part?</w:t>
      </w:r>
    </w:p>
    <w:p w:rsidR="00000000" w:rsidRDefault="007933C1">
      <w:r>
        <w:rPr>
          <w:b/>
        </w:rPr>
        <w:t>Chandler:</w:t>
      </w:r>
      <w:r>
        <w:t xml:space="preserve"> I can't remember wh</w:t>
      </w:r>
      <w:r>
        <w:t>ich sister.</w:t>
      </w:r>
    </w:p>
    <w:p w:rsidR="00000000" w:rsidRDefault="007933C1">
      <w:r>
        <w:rPr>
          <w:b/>
        </w:rPr>
        <w:t>Ross:</w:t>
      </w:r>
      <w:r>
        <w:t xml:space="preserve"> (to Rachel) You see what men do! Don't tell me men are not nice! (points to Chandler) This is men!!</w:t>
      </w:r>
    </w:p>
    <w:p w:rsidR="00000000" w:rsidRDefault="007933C1">
      <w:r>
        <w:t>Commercial Break</w:t>
      </w:r>
    </w:p>
    <w:p w:rsidR="00000000" w:rsidRDefault="007933C1">
      <w:r>
        <w:t>[Scene: Monica and Rachel's, continued from earlier.]</w:t>
      </w:r>
    </w:p>
    <w:p w:rsidR="00000000" w:rsidRDefault="007933C1">
      <w:r>
        <w:rPr>
          <w:b/>
        </w:rPr>
        <w:t>Monica:</w:t>
      </w:r>
      <w:r>
        <w:t xml:space="preserve"> Are you insane? I mean Joey, is going to kill you, he's act</w:t>
      </w:r>
      <w:r>
        <w:t>ually going to kill you dead.</w:t>
      </w:r>
    </w:p>
    <w:p w:rsidR="00000000" w:rsidRDefault="007933C1">
      <w:r>
        <w:rPr>
          <w:b/>
        </w:rPr>
        <w:t>Chandler:</w:t>
      </w:r>
      <w:r>
        <w:t xml:space="preserve"> Okay! You don't think I thought of that?</w:t>
      </w:r>
    </w:p>
    <w:p w:rsidR="00000000" w:rsidRDefault="007933C1">
      <w:r>
        <w:rPr>
          <w:b/>
        </w:rPr>
        <w:t>Phoebe:</w:t>
      </w:r>
      <w:r>
        <w:t xml:space="preserve"> How can you not know which one?</w:t>
      </w:r>
    </w:p>
    <w:p w:rsidR="00000000" w:rsidRDefault="007933C1">
      <w:r>
        <w:rPr>
          <w:b/>
        </w:rPr>
        <w:t>Rachel:</w:t>
      </w:r>
      <w:r>
        <w:t xml:space="preserve"> I mean that's unbelievable.</w:t>
      </w:r>
    </w:p>
    <w:p w:rsidR="00000000" w:rsidRDefault="007933C1">
      <w:r>
        <w:rPr>
          <w:b/>
        </w:rPr>
        <w:t>Monica:</w:t>
      </w:r>
      <w:r>
        <w:t xml:space="preserve"> I mean, was it Gina?</w:t>
      </w:r>
    </w:p>
    <w:p w:rsidR="00000000" w:rsidRDefault="007933C1">
      <w:r>
        <w:rPr>
          <w:b/>
        </w:rPr>
        <w:t>Ross:</w:t>
      </w:r>
      <w:r>
        <w:t xml:space="preserve"> Which one is Gina?</w:t>
      </w:r>
    </w:p>
    <w:p w:rsidR="00000000" w:rsidRDefault="007933C1">
      <w:r>
        <w:rPr>
          <w:b/>
        </w:rPr>
        <w:t>Rachel:</w:t>
      </w:r>
      <w:r>
        <w:t xml:space="preserve"> Dark, big hair, with the airplane ear</w:t>
      </w:r>
      <w:r>
        <w:t>rings.</w:t>
      </w:r>
    </w:p>
    <w:p w:rsidR="00000000" w:rsidRDefault="007933C1">
      <w:r>
        <w:rPr>
          <w:b/>
        </w:rPr>
        <w:t>Monica:</w:t>
      </w:r>
      <w:r>
        <w:t xml:space="preserve"> No, no, no, that's Dina.</w:t>
      </w:r>
    </w:p>
    <w:p w:rsidR="00000000" w:rsidRDefault="007933C1">
      <w:r>
        <w:rPr>
          <w:b/>
        </w:rPr>
        <w:t>Chandler:</w:t>
      </w:r>
      <w:r>
        <w:t xml:space="preserve"> (to Monica) You see you can't tell which one is which either, dwha!!</w:t>
      </w:r>
    </w:p>
    <w:p w:rsidR="00000000" w:rsidRDefault="007933C1">
      <w:r>
        <w:rPr>
          <w:b/>
        </w:rPr>
        <w:t>Phoebe:</w:t>
      </w:r>
      <w:r>
        <w:t xml:space="preserve"> We didn't fool around with any of them. Dwha! Dwha!</w:t>
      </w:r>
    </w:p>
    <w:p w:rsidR="00000000" w:rsidRDefault="007933C1">
      <w:r>
        <w:rPr>
          <w:b/>
        </w:rPr>
        <w:t>Chandler:</w:t>
      </w:r>
      <w:r>
        <w:t xml:space="preserve"> Veronica. Look, it's got to be Veronica, the girl in the red skirt.</w:t>
      </w:r>
      <w:r>
        <w:t xml:space="preserve"> I definitely stuck my tongue down her throat.</w:t>
      </w:r>
    </w:p>
    <w:p w:rsidR="00000000" w:rsidRDefault="007933C1">
      <w:r>
        <w:rPr>
          <w:b/>
        </w:rPr>
        <w:t>Monica:</w:t>
      </w:r>
      <w:r>
        <w:t xml:space="preserve"> That was me.</w:t>
      </w:r>
    </w:p>
    <w:p w:rsidR="00000000" w:rsidRDefault="007933C1">
      <w:r>
        <w:rPr>
          <w:b/>
        </w:rPr>
        <w:t>Chandler:</w:t>
      </w:r>
      <w:r>
        <w:t xml:space="preserve"> Look, when I've been drinking, sometimes I tend to get overly friendly, and I'm sorry.</w:t>
      </w:r>
    </w:p>
    <w:p w:rsidR="00000000" w:rsidRDefault="007933C1">
      <w:r>
        <w:rPr>
          <w:b/>
        </w:rPr>
        <w:t>Monica:</w:t>
      </w:r>
      <w:r>
        <w:t xml:space="preserve"> That's okay.</w:t>
      </w:r>
    </w:p>
    <w:p w:rsidR="00000000" w:rsidRDefault="007933C1">
      <w:r>
        <w:rPr>
          <w:b/>
        </w:rPr>
        <w:t>Rachel:</w:t>
      </w:r>
      <w:r>
        <w:t xml:space="preserve"> That's all right.</w:t>
      </w:r>
    </w:p>
    <w:p w:rsidR="00000000" w:rsidRDefault="007933C1">
      <w:r>
        <w:rPr>
          <w:b/>
        </w:rPr>
        <w:t>Ross:</w:t>
      </w:r>
      <w:r>
        <w:t xml:space="preserve"> That's okay.</w:t>
      </w:r>
    </w:p>
    <w:p w:rsidR="00000000" w:rsidRDefault="007933C1">
      <w:r>
        <w:rPr>
          <w:b/>
        </w:rPr>
        <w:t>Joey:</w:t>
      </w:r>
      <w:r>
        <w:t xml:space="preserve"> (angrily entering, </w:t>
      </w:r>
      <w:r>
        <w:t>to Chandler) Can I talk to you for a second?!</w:t>
      </w:r>
    </w:p>
    <w:p w:rsidR="00000000" w:rsidRDefault="007933C1">
      <w:r>
        <w:rPr>
          <w:b/>
        </w:rPr>
        <w:t>Ross:</w:t>
      </w:r>
      <w:r>
        <w:t xml:space="preserve"> Hey, Joey.</w:t>
      </w:r>
    </w:p>
    <w:p w:rsidR="00000000" w:rsidRDefault="007933C1">
      <w:r>
        <w:rPr>
          <w:b/>
        </w:rPr>
        <w:t>Rachel:</w:t>
      </w:r>
      <w:r>
        <w:t xml:space="preserve"> Hey. (they all walk away from Chandler) </w:t>
      </w:r>
    </w:p>
    <w:p w:rsidR="00000000" w:rsidRDefault="007933C1">
      <w:r>
        <w:rPr>
          <w:b/>
        </w:rPr>
        <w:t>Joey:</w:t>
      </w:r>
      <w:r>
        <w:t xml:space="preserve"> Come on!! (motions for Chandler to come with him) </w:t>
      </w:r>
    </w:p>
    <w:p w:rsidR="00000000" w:rsidRDefault="007933C1">
      <w:r>
        <w:rPr>
          <w:b/>
        </w:rPr>
        <w:t>Chandler:</w:t>
      </w:r>
      <w:r>
        <w:t xml:space="preserve"> Why can't we talk in here? With, with, witnesses.</w:t>
      </w:r>
    </w:p>
    <w:p w:rsidR="00000000" w:rsidRDefault="007933C1">
      <w:r>
        <w:rPr>
          <w:b/>
        </w:rPr>
        <w:t>Joey:</w:t>
      </w:r>
      <w:r>
        <w:t xml:space="preserve"> I just got off the ph</w:t>
      </w:r>
      <w:r>
        <w:t>one with my sister.</w:t>
      </w:r>
    </w:p>
    <w:p w:rsidR="00000000" w:rsidRDefault="007933C1">
      <w:r>
        <w:rPr>
          <w:b/>
        </w:rPr>
        <w:t>Ross:</w:t>
      </w:r>
      <w:r>
        <w:t xml:space="preserve"> Ah, which, which one?</w:t>
      </w:r>
    </w:p>
    <w:p w:rsidR="00000000" w:rsidRDefault="007933C1">
      <w:r>
        <w:rPr>
          <w:b/>
        </w:rPr>
        <w:t>Joey:</w:t>
      </w:r>
      <w:r>
        <w:t xml:space="preserve"> Mary-Angela.</w:t>
      </w:r>
    </w:p>
    <w:p w:rsidR="00000000" w:rsidRDefault="007933C1">
      <w:r>
        <w:rPr>
          <w:b/>
        </w:rPr>
        <w:t>Ross:</w:t>
      </w:r>
      <w:r>
        <w:t xml:space="preserve"> Mary-Angela.</w:t>
      </w:r>
    </w:p>
    <w:p w:rsidR="00000000" w:rsidRDefault="007933C1">
      <w:r>
        <w:rPr>
          <w:b/>
        </w:rPr>
        <w:t>Joey:</w:t>
      </w:r>
      <w:r>
        <w:t xml:space="preserve"> Yeah.</w:t>
      </w:r>
    </w:p>
    <w:p w:rsidR="00000000" w:rsidRDefault="007933C1">
      <w:r>
        <w:rPr>
          <w:b/>
        </w:rPr>
        <w:t>Monica:</w:t>
      </w:r>
      <w:r>
        <w:t xml:space="preserve"> Y'know which one was she again?</w:t>
      </w:r>
    </w:p>
    <w:p w:rsidR="00000000" w:rsidRDefault="007933C1">
      <w:r>
        <w:rPr>
          <w:b/>
        </w:rPr>
        <w:t>Joey:</w:t>
      </w:r>
      <w:r>
        <w:t xml:space="preserve"> Why don't you ask Chandler, 'cause he's the one that fooled around with her. She told me you said you could real</w:t>
      </w:r>
      <w:r>
        <w:t xml:space="preserve">ly </w:t>
      </w:r>
      <w:r>
        <w:rPr>
          <w:b/>
        </w:rPr>
        <w:t>fall</w:t>
      </w:r>
      <w:r>
        <w:t xml:space="preserve"> for her. Now is that true? Or are you just gettin' over Janice by groping my sister. </w:t>
      </w:r>
    </w:p>
    <w:p w:rsidR="00000000" w:rsidRDefault="007933C1">
      <w:r>
        <w:rPr>
          <w:b/>
        </w:rPr>
        <w:t>Chandler:</w:t>
      </w:r>
      <w:r>
        <w:t xml:space="preserve"> It's gotta be the first one.</w:t>
      </w:r>
    </w:p>
    <w:p w:rsidR="00000000" w:rsidRDefault="007933C1">
      <w:r>
        <w:rPr>
          <w:b/>
        </w:rPr>
        <w:t>Joey:</w:t>
      </w:r>
      <w:r>
        <w:t xml:space="preserve"> Really? That's great! You and my sister, sittin' in a tree.</w:t>
      </w:r>
    </w:p>
    <w:p w:rsidR="00000000" w:rsidRDefault="007933C1">
      <w:r>
        <w:rPr>
          <w:b/>
        </w:rPr>
        <w:t>Chandler:</w:t>
      </w:r>
      <w:r>
        <w:t xml:space="preserve"> Yep, I'm in a tree.</w:t>
      </w:r>
    </w:p>
    <w:p w:rsidR="00000000" w:rsidRDefault="007933C1">
      <w:r>
        <w:t>[Scene: Monica and Rachel's</w:t>
      </w:r>
      <w:r>
        <w:t>, Monica is writing letters as Rachel enters.]</w:t>
      </w:r>
    </w:p>
    <w:p w:rsidR="00000000" w:rsidRDefault="007933C1">
      <w:r>
        <w:rPr>
          <w:b/>
        </w:rPr>
        <w:t>Rachel:</w:t>
      </w:r>
      <w:r>
        <w:t xml:space="preserve"> Did he call? Did Mark call?</w:t>
      </w:r>
    </w:p>
    <w:p w:rsidR="00000000" w:rsidRDefault="007933C1">
      <w:r>
        <w:rPr>
          <w:b/>
        </w:rPr>
        <w:t>Monica:</w:t>
      </w:r>
      <w:r>
        <w:t xml:space="preserve"> No honey, I'm sorry, but the weekend's not over yet.</w:t>
      </w:r>
    </w:p>
    <w:p w:rsidR="00000000" w:rsidRDefault="007933C1">
      <w:r>
        <w:rPr>
          <w:b/>
        </w:rPr>
        <w:t>Rachel:</w:t>
      </w:r>
      <w:r>
        <w:t xml:space="preserve"> Oh. (we hear laughing from the upstairs apartment) Oh my God, is that Phoebe?</w:t>
      </w:r>
    </w:p>
    <w:p w:rsidR="00000000" w:rsidRDefault="007933C1">
      <w:r>
        <w:rPr>
          <w:b/>
        </w:rPr>
        <w:t>Monica:</w:t>
      </w:r>
      <w:r>
        <w:t xml:space="preserve"> I guess they're ba</w:t>
      </w:r>
      <w:r>
        <w:t>ck from their date.</w:t>
      </w:r>
    </w:p>
    <w:p w:rsidR="00000000" w:rsidRDefault="007933C1">
      <w:r>
        <w:t xml:space="preserve">(He starts to play music.) </w:t>
      </w:r>
    </w:p>
    <w:p w:rsidR="00000000" w:rsidRDefault="007933C1">
      <w:r>
        <w:rPr>
          <w:b/>
        </w:rPr>
        <w:t>Rachel:</w:t>
      </w:r>
      <w:r>
        <w:t xml:space="preserve"> Music. Very nice.</w:t>
      </w:r>
    </w:p>
    <w:p w:rsidR="00000000" w:rsidRDefault="007933C1">
      <w:r>
        <w:t xml:space="preserve">(We hear them start making out upstairs.) </w:t>
      </w:r>
    </w:p>
    <w:p w:rsidR="00000000" w:rsidRDefault="007933C1">
      <w:r>
        <w:rPr>
          <w:b/>
        </w:rPr>
        <w:t>Monica:</w:t>
      </w:r>
      <w:r>
        <w:t xml:space="preserve"> Oh my God!</w:t>
      </w:r>
    </w:p>
    <w:p w:rsidR="00000000" w:rsidRDefault="007933C1">
      <w:r>
        <w:rPr>
          <w:b/>
        </w:rPr>
        <w:t>Rachel:</w:t>
      </w:r>
      <w:r>
        <w:t xml:space="preserve"> So, how are you?</w:t>
      </w:r>
    </w:p>
    <w:p w:rsidR="00000000" w:rsidRDefault="007933C1">
      <w:r>
        <w:rPr>
          <w:b/>
        </w:rPr>
        <w:t>Monica:</w:t>
      </w:r>
      <w:r>
        <w:t xml:space="preserve"> I am good. I finished my book.</w:t>
      </w:r>
    </w:p>
    <w:p w:rsidR="00000000" w:rsidRDefault="007933C1">
      <w:r>
        <w:t xml:space="preserve">(Things start to get really hot upstairs.) </w:t>
      </w:r>
    </w:p>
    <w:p w:rsidR="00000000" w:rsidRDefault="007933C1">
      <w:r>
        <w:rPr>
          <w:b/>
        </w:rPr>
        <w:t>Rachel:</w:t>
      </w:r>
      <w:r>
        <w:t xml:space="preserve"> Oh y</w:t>
      </w:r>
      <w:r>
        <w:t>eah, what's it about?</w:t>
      </w:r>
    </w:p>
    <w:p w:rsidR="00000000" w:rsidRDefault="007933C1">
      <w:r>
        <w:rPr>
          <w:b/>
        </w:rPr>
        <w:t>Monica:</w:t>
      </w:r>
      <w:r>
        <w:t xml:space="preserve"> I don't remember. Do you wanna take a walk?</w:t>
      </w:r>
    </w:p>
    <w:p w:rsidR="00000000" w:rsidRDefault="007933C1">
      <w:r>
        <w:rPr>
          <w:b/>
        </w:rPr>
        <w:t>Rachel:</w:t>
      </w:r>
      <w:r>
        <w:t xml:space="preserve"> Yeah, I do. (they both run out) </w:t>
      </w:r>
    </w:p>
    <w:p w:rsidR="00000000" w:rsidRDefault="007933C1">
      <w:r>
        <w:t>[Scene: Chandler and Joey's, Ross is reading a letter that Chandler wrote.]</w:t>
      </w:r>
    </w:p>
    <w:p w:rsidR="00000000" w:rsidRDefault="007933C1">
      <w:r>
        <w:rPr>
          <w:b/>
        </w:rPr>
        <w:t>Ross:</w:t>
      </w:r>
      <w:r>
        <w:t xml:space="preserve"> Dear Mary-Angela. Hi. How's it going. This is the hardest l</w:t>
      </w:r>
      <w:r>
        <w:t>etter I've ever had to write. (to Chandler) What the hell's a matter with you? How do you think Joey's going to react when he finds out that you blew off his sister with a letter?</w:t>
      </w:r>
    </w:p>
    <w:p w:rsidR="00000000" w:rsidRDefault="007933C1">
      <w:r>
        <w:rPr>
          <w:b/>
        </w:rPr>
        <w:t>Chandler:</w:t>
      </w:r>
      <w:r>
        <w:t xml:space="preserve"> Well, that's the part where you tell him that I moved to France. W</w:t>
      </w:r>
      <w:r>
        <w:t>hen actually I'll be in Cuba.</w:t>
      </w:r>
    </w:p>
    <w:p w:rsidR="00000000" w:rsidRDefault="007933C1">
      <w:r>
        <w:rPr>
          <w:b/>
        </w:rPr>
        <w:t>Ross:</w:t>
      </w:r>
      <w:r>
        <w:t xml:space="preserve"> All right, look, look, you've got to do this yourself, okay in person. At least you know her name. You just go to the house and you ask for Mary-Angela, okay, when which ever one she is comes to the door, you take her fo</w:t>
      </w:r>
      <w:r>
        <w:t>r a walk, you let her down easy.</w:t>
      </w:r>
    </w:p>
    <w:p w:rsidR="00000000" w:rsidRDefault="007933C1">
      <w:r>
        <w:rPr>
          <w:b/>
        </w:rPr>
        <w:t>Chandler:</w:t>
      </w:r>
      <w:r>
        <w:t xml:space="preserve"> What if Mary-Angela comes to the door and I ask for Mary-Angela?</w:t>
      </w:r>
    </w:p>
    <w:p w:rsidR="00000000" w:rsidRDefault="007933C1">
      <w:r>
        <w:rPr>
          <w:b/>
        </w:rPr>
        <w:t>Ross:</w:t>
      </w:r>
      <w:r>
        <w:t xml:space="preserve"> Where in Cuba?</w:t>
      </w:r>
    </w:p>
    <w:p w:rsidR="00000000" w:rsidRDefault="007933C1">
      <w:r>
        <w:t>[Scene: Joey's sister's house, Chandler hits himself on the head three times and knocks on the door three times. Joey answers i</w:t>
      </w:r>
      <w:r>
        <w:t>t.]</w:t>
      </w:r>
    </w:p>
    <w:p w:rsidR="00000000" w:rsidRDefault="007933C1">
      <w:r>
        <w:rPr>
          <w:b/>
        </w:rPr>
        <w:t>Chandler:</w:t>
      </w:r>
      <w:r>
        <w:t xml:space="preserve"> (shocked) Joey, what-wh-wh-wha-wh-wha-wh-wha-wh-wha-what are you doing here?</w:t>
      </w:r>
    </w:p>
    <w:p w:rsidR="00000000" w:rsidRDefault="007933C1">
      <w:r>
        <w:rPr>
          <w:b/>
        </w:rPr>
        <w:t>Joey:</w:t>
      </w:r>
      <w:r>
        <w:t xml:space="preserve"> Waiting for my Grandma to finish my laundry. What about you?</w:t>
      </w:r>
    </w:p>
    <w:p w:rsidR="00000000" w:rsidRDefault="007933C1">
      <w:r>
        <w:rPr>
          <w:b/>
        </w:rPr>
        <w:t>Chandler:</w:t>
      </w:r>
      <w:r>
        <w:t xml:space="preserve"> I'm here to see Mary-Angela.</w:t>
      </w:r>
    </w:p>
    <w:p w:rsidR="00000000" w:rsidRDefault="007933C1">
      <w:r>
        <w:rPr>
          <w:b/>
        </w:rPr>
        <w:t>Joey:</w:t>
      </w:r>
      <w:r>
        <w:t xml:space="preserve"> You are so the man! (motions him to come in, and he d</w:t>
      </w:r>
      <w:r>
        <w:t>oes) Now look, listen, listen, you got to be cool, 'cause my Grandma doesn't know about you two yet, and you do not want to tick her off. She was like the sixth person to spit on Mussolini's hanging body. Yeah.</w:t>
      </w:r>
    </w:p>
    <w:p w:rsidR="00000000" w:rsidRDefault="007933C1">
      <w:r>
        <w:rPr>
          <w:b/>
        </w:rPr>
        <w:t>Chandler:</w:t>
      </w:r>
      <w:r>
        <w:t xml:space="preserve"> Where's Mary-Angela?</w:t>
      </w:r>
    </w:p>
    <w:p w:rsidR="00000000" w:rsidRDefault="007933C1">
      <w:r>
        <w:rPr>
          <w:b/>
        </w:rPr>
        <w:t>Joey:</w:t>
      </w:r>
      <w:r>
        <w:t xml:space="preserve"> She's ri</w:t>
      </w:r>
      <w:r>
        <w:t xml:space="preserve">ght in there. (motions to the living room) </w:t>
      </w:r>
    </w:p>
    <w:p w:rsidR="00000000" w:rsidRDefault="007933C1">
      <w:r>
        <w:t xml:space="preserve">(Chandler walks into the living room, and sees all of Joey's sisters, all wearing red.) </w:t>
      </w:r>
    </w:p>
    <w:p w:rsidR="00000000" w:rsidRDefault="007933C1">
      <w:r>
        <w:rPr>
          <w:b/>
        </w:rPr>
        <w:t>Joey's Sisters:</w:t>
      </w:r>
      <w:r>
        <w:t xml:space="preserve"> Hey, Chandler!</w:t>
      </w:r>
    </w:p>
    <w:p w:rsidR="00000000" w:rsidRDefault="007933C1">
      <w:r>
        <w:t>[Scene: Central Perk, Monica, Ross, and Rachel are there.]</w:t>
      </w:r>
    </w:p>
    <w:p w:rsidR="00000000" w:rsidRDefault="007933C1">
      <w:r>
        <w:rPr>
          <w:b/>
        </w:rPr>
        <w:t>Rachel:</w:t>
      </w:r>
      <w:r>
        <w:t xml:space="preserve"> I can't believe Mark didn</w:t>
      </w:r>
      <w:r>
        <w:t>'t call. It's Sunday night, and he didn't call.</w:t>
      </w:r>
    </w:p>
    <w:p w:rsidR="00000000" w:rsidRDefault="007933C1">
      <w:r>
        <w:rPr>
          <w:b/>
        </w:rPr>
        <w:t>Ross:</w:t>
      </w:r>
      <w:r>
        <w:t xml:space="preserve"> Bummer.</w:t>
      </w:r>
    </w:p>
    <w:p w:rsidR="00000000" w:rsidRDefault="007933C1">
      <w:r>
        <w:rPr>
          <w:b/>
        </w:rPr>
        <w:t>Rachel:</w:t>
      </w:r>
      <w:r>
        <w:t xml:space="preserve"> (to Ross) Yeah, right. Look at you, you're practically giddy.</w:t>
      </w:r>
    </w:p>
    <w:p w:rsidR="00000000" w:rsidRDefault="007933C1">
      <w:r>
        <w:rPr>
          <w:b/>
        </w:rPr>
        <w:t>Ross:</w:t>
      </w:r>
      <w:r>
        <w:t xml:space="preserve"> No, I'm genuinely sorry the Mark thing didn't work out. Look, Rach, I want only good things for you.</w:t>
      </w:r>
    </w:p>
    <w:p w:rsidR="00000000" w:rsidRDefault="007933C1">
      <w:r>
        <w:rPr>
          <w:b/>
        </w:rPr>
        <w:t>Monica:</w:t>
      </w:r>
      <w:r>
        <w:t xml:space="preserve"> Wait a mi</w:t>
      </w:r>
      <w:r>
        <w:t>nute, why don't you just call Mark. (they both look up in shock) I mean, who says you have to sit here and wait for him, you've got to make stuff happen.</w:t>
      </w:r>
    </w:p>
    <w:p w:rsidR="00000000" w:rsidRDefault="007933C1">
      <w:r>
        <w:rPr>
          <w:b/>
        </w:rPr>
        <w:t>Ross:</w:t>
      </w:r>
      <w:r>
        <w:t xml:space="preserve"> But, you, you don't want to seem too pushy.</w:t>
      </w:r>
    </w:p>
    <w:p w:rsidR="00000000" w:rsidRDefault="007933C1">
      <w:r>
        <w:rPr>
          <w:b/>
        </w:rPr>
        <w:t>Monica:</w:t>
      </w:r>
      <w:r>
        <w:t xml:space="preserve"> (to Ross) Honey, it's not pushy, he gave her</w:t>
      </w:r>
      <w:r>
        <w:t xml:space="preserve"> his home number.</w:t>
      </w:r>
    </w:p>
    <w:p w:rsidR="00000000" w:rsidRDefault="007933C1">
      <w:r>
        <w:rPr>
          <w:b/>
        </w:rPr>
        <w:t>Ross:</w:t>
      </w:r>
      <w:r>
        <w:t xml:space="preserve"> (to Rachel, as she gets his number) What, he gave you his home number? As in like, to, to his home?</w:t>
      </w:r>
    </w:p>
    <w:p w:rsidR="00000000" w:rsidRDefault="007933C1">
      <w:r>
        <w:rPr>
          <w:b/>
        </w:rPr>
        <w:t>Rachel:</w:t>
      </w:r>
      <w:r>
        <w:t xml:space="preserve"> Yeah, and you don't mind if I call, because you only want good things for me.</w:t>
      </w:r>
    </w:p>
    <w:p w:rsidR="00000000" w:rsidRDefault="007933C1">
      <w:r>
        <w:rPr>
          <w:b/>
        </w:rPr>
        <w:t>Ross:</w:t>
      </w:r>
      <w:r>
        <w:t xml:space="preserve"> That's right good things, that-that is w</w:t>
      </w:r>
      <w:r>
        <w:t xml:space="preserve">hat I said. (glances at Monica) </w:t>
      </w:r>
    </w:p>
    <w:p w:rsidR="00000000" w:rsidRDefault="007933C1">
      <w:r>
        <w:rPr>
          <w:b/>
        </w:rPr>
        <w:t>Rachel:</w:t>
      </w:r>
      <w:r>
        <w:t xml:space="preserve"> (on phone) Hello, Mark? Hi, it's Rachel Green. (listens) Oh no, don't you apologize. (listens) Yeah, I'll hold. (to Monica and Ross) He left my number at work, but he was helping his niece with her report on the pio</w:t>
      </w:r>
      <w:r>
        <w:t>neers.</w:t>
      </w:r>
    </w:p>
    <w:p w:rsidR="00000000" w:rsidRDefault="007933C1">
      <w:r>
        <w:rPr>
          <w:b/>
        </w:rPr>
        <w:t>Ross:</w:t>
      </w:r>
      <w:r>
        <w:t xml:space="preserve"> That is so made up!</w:t>
      </w:r>
    </w:p>
    <w:p w:rsidR="00000000" w:rsidRDefault="007933C1">
      <w:r>
        <w:rPr>
          <w:b/>
        </w:rPr>
        <w:t>Rachel:</w:t>
      </w:r>
      <w:r>
        <w:t xml:space="preserve"> (on phone) Yeah, oh my God, tomorrow! That, no, it's perfect. Oh God, thank you soo much. Great! Bye! (hangs up phone) I got the interview!</w:t>
      </w:r>
    </w:p>
    <w:p w:rsidR="00000000" w:rsidRDefault="007933C1">
      <w:r>
        <w:t>Monica: Yay!</w:t>
      </w:r>
    </w:p>
    <w:p w:rsidR="00000000" w:rsidRDefault="007933C1">
      <w:r>
        <w:rPr>
          <w:b/>
        </w:rPr>
        <w:t>Ross:</w:t>
      </w:r>
      <w:r>
        <w:t xml:space="preserve"> There you go.</w:t>
      </w:r>
    </w:p>
    <w:p w:rsidR="00000000" w:rsidRDefault="007933C1">
      <w:r>
        <w:rPr>
          <w:b/>
        </w:rPr>
        <w:t>Rachel:</w:t>
      </w:r>
      <w:r>
        <w:t xml:space="preserve"> He even offered to meet me for lun</w:t>
      </w:r>
      <w:r>
        <w:t>ch tomorrow to prep me for it.</w:t>
      </w:r>
    </w:p>
    <w:p w:rsidR="00000000" w:rsidRDefault="007933C1">
      <w:r>
        <w:rPr>
          <w:b/>
        </w:rPr>
        <w:t>Monica:</w:t>
      </w:r>
      <w:r>
        <w:t xml:space="preserve"> Oh, that is amazing!</w:t>
      </w:r>
    </w:p>
    <w:p w:rsidR="00000000" w:rsidRDefault="007933C1">
      <w:r>
        <w:rPr>
          <w:b/>
        </w:rPr>
        <w:t>Ross:</w:t>
      </w:r>
      <w:r>
        <w:t xml:space="preserve"> Yeah well, if I know Mark, and I think I do, I'd expect nothing less.</w:t>
      </w:r>
    </w:p>
    <w:p w:rsidR="00000000" w:rsidRDefault="007933C1">
      <w:r>
        <w:rPr>
          <w:b/>
        </w:rPr>
        <w:t>Rachel:</w:t>
      </w:r>
      <w:r>
        <w:t xml:space="preserve"> I got to figure out what I'm going to wear.</w:t>
      </w:r>
    </w:p>
    <w:p w:rsidR="00000000" w:rsidRDefault="007933C1">
      <w:r>
        <w:rPr>
          <w:b/>
        </w:rPr>
        <w:t>Ross:</w:t>
      </w:r>
      <w:r>
        <w:t xml:space="preserve"> High collar and baggy pants say I'm a pro.</w:t>
      </w:r>
    </w:p>
    <w:p w:rsidR="00000000" w:rsidRDefault="007933C1">
      <w:r>
        <w:rPr>
          <w:b/>
        </w:rPr>
        <w:t>Rachel:</w:t>
      </w:r>
      <w:r>
        <w:t xml:space="preserve"> Yeah! Right</w:t>
      </w:r>
      <w:r>
        <w:t>! Okay, I'll see you guys later. (starts to leave) Woo hoo!</w:t>
      </w:r>
    </w:p>
    <w:p w:rsidR="00000000" w:rsidRDefault="007933C1">
      <w:r>
        <w:rPr>
          <w:b/>
        </w:rPr>
        <w:t>Ross:</w:t>
      </w:r>
      <w:r>
        <w:t xml:space="preserve"> You go get 'em. (to Monica) What did I do to you? Did I hurt you in some way?</w:t>
      </w:r>
    </w:p>
    <w:p w:rsidR="00000000" w:rsidRDefault="007933C1">
      <w:r>
        <w:t>Monica: What?</w:t>
      </w:r>
    </w:p>
    <w:p w:rsidR="00000000" w:rsidRDefault="007933C1">
      <w:r>
        <w:rPr>
          <w:b/>
        </w:rPr>
        <w:t>Ross:</w:t>
      </w:r>
      <w:r>
        <w:t xml:space="preserve"> 'Why don't you call him?!' Well, thank you very much! Y'know now he is going to prep her, y'</w:t>
      </w:r>
      <w:r>
        <w:t>know prep her, as in what you do when you surgically remove the boyfriend!</w:t>
      </w:r>
    </w:p>
    <w:p w:rsidR="00000000" w:rsidRDefault="007933C1">
      <w:r>
        <w:rPr>
          <w:b/>
        </w:rPr>
        <w:t>Monica:</w:t>
      </w:r>
      <w:r>
        <w:t xml:space="preserve"> Are you crazy?!</w:t>
      </w:r>
    </w:p>
    <w:p w:rsidR="00000000" w:rsidRDefault="007933C1">
      <w:r>
        <w:rPr>
          <w:b/>
        </w:rPr>
        <w:t>Ross:</w:t>
      </w:r>
      <w:r>
        <w:t xml:space="preserve"> Am I! Am I! Am I out of my mind! Am I losing my senses!! This dreamy guy is taking my girlfriend out for a meal.</w:t>
      </w:r>
    </w:p>
    <w:p w:rsidR="00000000" w:rsidRDefault="007933C1">
      <w:r>
        <w:rPr>
          <w:b/>
        </w:rPr>
        <w:t>Monica:</w:t>
      </w:r>
      <w:r>
        <w:t xml:space="preserve"> What?! Ross y'know this isn't </w:t>
      </w:r>
      <w:r>
        <w:t>even about you! I mean this is about Rachel and something wonderful happening for her. I mean you know even if you're right, what if he wants to sleep with her, does it mean he gets too?</w:t>
      </w:r>
    </w:p>
    <w:p w:rsidR="00000000" w:rsidRDefault="007933C1">
      <w:r>
        <w:t>Ross: No.</w:t>
      </w:r>
    </w:p>
    <w:p w:rsidR="00000000" w:rsidRDefault="007933C1">
      <w:r>
        <w:rPr>
          <w:b/>
        </w:rPr>
        <w:t>Monica:</w:t>
      </w:r>
      <w:r>
        <w:t xml:space="preserve"> I mean don't you trust her?</w:t>
      </w:r>
    </w:p>
    <w:p w:rsidR="00000000" w:rsidRDefault="007933C1">
      <w:r>
        <w:rPr>
          <w:b/>
        </w:rPr>
        <w:t>Ross:</w:t>
      </w:r>
      <w:r>
        <w:t xml:space="preserve"> Well, yeah!</w:t>
      </w:r>
    </w:p>
    <w:p w:rsidR="00000000" w:rsidRDefault="007933C1">
      <w:r>
        <w:rPr>
          <w:b/>
        </w:rPr>
        <w:t>Monic</w:t>
      </w:r>
      <w:r>
        <w:rPr>
          <w:b/>
        </w:rPr>
        <w:t>a:</w:t>
      </w:r>
      <w:r>
        <w:t xml:space="preserve"> Then get over yourself! Grow up!</w:t>
      </w:r>
    </w:p>
    <w:p w:rsidR="00000000" w:rsidRDefault="007933C1">
      <w:r>
        <w:rPr>
          <w:b/>
        </w:rPr>
        <w:t>Ross:</w:t>
      </w:r>
      <w:r>
        <w:t xml:space="preserve"> (shyly) You grow up.</w:t>
      </w:r>
    </w:p>
    <w:p w:rsidR="00000000" w:rsidRDefault="007933C1">
      <w:r>
        <w:t>[Scene: Joey's sister's house, they're finishing up dinner.]</w:t>
      </w:r>
    </w:p>
    <w:p w:rsidR="00000000" w:rsidRDefault="007933C1">
      <w:r>
        <w:rPr>
          <w:b/>
        </w:rPr>
        <w:t>Chandler:</w:t>
      </w:r>
      <w:r>
        <w:t xml:space="preserve"> This teramisu is, is excellent. Did you make it Mary-Angela?</w:t>
      </w:r>
    </w:p>
    <w:p w:rsidR="00000000" w:rsidRDefault="007933C1">
      <w:r>
        <w:t>Joey's Grandmother: No! I did!</w:t>
      </w:r>
    </w:p>
    <w:p w:rsidR="00000000" w:rsidRDefault="007933C1">
      <w:r>
        <w:rPr>
          <w:b/>
        </w:rPr>
        <w:t>Chandler:</w:t>
      </w:r>
      <w:r>
        <w:t xml:space="preserve"> Well, it's, it's yum</w:t>
      </w:r>
      <w:r>
        <w:t>my. So Mary-Angela do you like it?</w:t>
      </w:r>
    </w:p>
    <w:p w:rsidR="00000000" w:rsidRDefault="007933C1">
      <w:r>
        <w:rPr>
          <w:b/>
        </w:rPr>
        <w:t>Joey's Grandmother:</w:t>
      </w:r>
      <w:r>
        <w:t xml:space="preserve"> Of course! It's her favorite.</w:t>
      </w:r>
    </w:p>
    <w:p w:rsidR="00000000" w:rsidRDefault="007933C1">
      <w:r>
        <w:rPr>
          <w:b/>
        </w:rPr>
        <w:t>Chandler:</w:t>
      </w:r>
      <w:r>
        <w:t xml:space="preserve"> So um, Mary-Angela, what's your second favorite?</w:t>
      </w:r>
    </w:p>
    <w:p w:rsidR="00000000" w:rsidRDefault="007933C1">
      <w:r>
        <w:rPr>
          <w:b/>
        </w:rPr>
        <w:t>Joey's Grandmother:</w:t>
      </w:r>
      <w:r>
        <w:t xml:space="preserve"> More of Grandma's teramisu.</w:t>
      </w:r>
    </w:p>
    <w:p w:rsidR="00000000" w:rsidRDefault="007933C1">
      <w:r>
        <w:rPr>
          <w:b/>
        </w:rPr>
        <w:t>Chandler:</w:t>
      </w:r>
      <w:r>
        <w:t xml:space="preserve"> Would you just please....give me the receipt 'cause th</w:t>
      </w:r>
      <w:r>
        <w:t>is is great. It's top notch.</w:t>
      </w:r>
    </w:p>
    <w:p w:rsidR="00000000" w:rsidRDefault="007933C1">
      <w:r>
        <w:rPr>
          <w:b/>
        </w:rPr>
        <w:t>Joey's Grandmother:</w:t>
      </w:r>
      <w:r>
        <w:t xml:space="preserve"> That dies with me.</w:t>
      </w:r>
    </w:p>
    <w:p w:rsidR="00000000" w:rsidRDefault="007933C1">
      <w:r>
        <w:rPr>
          <w:b/>
        </w:rPr>
        <w:t>Chandler:</w:t>
      </w:r>
      <w:r>
        <w:t xml:space="preserve"> So will I.</w:t>
      </w:r>
    </w:p>
    <w:p w:rsidR="00000000" w:rsidRDefault="007933C1">
      <w:r>
        <w:rPr>
          <w:b/>
        </w:rPr>
        <w:t>Joey's Sister:</w:t>
      </w:r>
      <w:r>
        <w:t xml:space="preserve"> Excuse yourself, and go to the bathroom.</w:t>
      </w:r>
    </w:p>
    <w:p w:rsidR="00000000" w:rsidRDefault="007933C1">
      <w:r>
        <w:rPr>
          <w:b/>
        </w:rPr>
        <w:t>Chandler:</w:t>
      </w:r>
      <w:r>
        <w:t xml:space="preserve"> Oh no-no-no I was just squinting. That doesn't mean anything.</w:t>
      </w:r>
    </w:p>
    <w:p w:rsidR="00000000" w:rsidRDefault="007933C1">
      <w:r>
        <w:rPr>
          <w:b/>
        </w:rPr>
        <w:t>Joey's Sister:</w:t>
      </w:r>
      <w:r>
        <w:t xml:space="preserve"> (whispering in his ear) </w:t>
      </w:r>
      <w:r>
        <w:t>Just do it.</w:t>
      </w:r>
    </w:p>
    <w:p w:rsidR="00000000" w:rsidRDefault="007933C1">
      <w:r>
        <w:rPr>
          <w:b/>
        </w:rPr>
        <w:t>Chandler:</w:t>
      </w:r>
      <w:r>
        <w:t xml:space="preserve"> Will you excuse me I have to um..... (walks to the hall) </w:t>
      </w:r>
    </w:p>
    <w:p w:rsidR="00000000" w:rsidRDefault="007933C1">
      <w:r>
        <w:t>[Cut to the hall, Joey's sister runs up and grabs Chandler's butt.]</w:t>
      </w:r>
    </w:p>
    <w:p w:rsidR="00000000" w:rsidRDefault="007933C1">
      <w:r>
        <w:rPr>
          <w:b/>
        </w:rPr>
        <w:t>Chandler:</w:t>
      </w:r>
      <w:r>
        <w:t xml:space="preserve"> (startled) Hey!</w:t>
      </w:r>
    </w:p>
    <w:p w:rsidR="00000000" w:rsidRDefault="007933C1">
      <w:r>
        <w:rPr>
          <w:b/>
        </w:rPr>
        <w:t>Joey's Sister:</w:t>
      </w:r>
      <w:r>
        <w:t xml:space="preserve"> Finally, I thought we'd never be alone. Can I just tell you somethi</w:t>
      </w:r>
      <w:r>
        <w:t xml:space="preserve">ng, I have not stopped thinking about you since the party. (kisses him) </w:t>
      </w:r>
    </w:p>
    <w:p w:rsidR="00000000" w:rsidRDefault="007933C1">
      <w:r>
        <w:rPr>
          <w:b/>
        </w:rPr>
        <w:t>Chandler:</w:t>
      </w:r>
      <w:r>
        <w:t xml:space="preserve"> Look, I may have jumped the gun here. (she tries to kiss him, but he ducks it and moves away) Um, I just got out of a relationship and I'm not really in a, in a commitment k</w:t>
      </w:r>
      <w:r>
        <w:t>ind of place.</w:t>
      </w:r>
    </w:p>
    <w:p w:rsidR="00000000" w:rsidRDefault="007933C1">
      <w:r>
        <w:rPr>
          <w:b/>
        </w:rPr>
        <w:t>Joey's Sister:</w:t>
      </w:r>
      <w:r>
        <w:t xml:space="preserve"> So! Me neither! God, Mary-Angela was right you do have the softest lips.</w:t>
      </w:r>
    </w:p>
    <w:p w:rsidR="00000000" w:rsidRDefault="007933C1">
      <w:r>
        <w:rPr>
          <w:b/>
        </w:rPr>
        <w:t>Chandler:</w:t>
      </w:r>
      <w:r>
        <w:t xml:space="preserve"> Ahhhh, you're not Mary-Angela.</w:t>
      </w:r>
    </w:p>
    <w:p w:rsidR="00000000" w:rsidRDefault="007933C1">
      <w:r>
        <w:rPr>
          <w:b/>
        </w:rPr>
        <w:t>Joey's Sister:</w:t>
      </w:r>
      <w:r>
        <w:t xml:space="preserve"> No, I'm Mary-Theresa.</w:t>
      </w:r>
    </w:p>
    <w:p w:rsidR="00000000" w:rsidRDefault="007933C1">
      <w:r>
        <w:rPr>
          <w:b/>
        </w:rPr>
        <w:t>Chandler:</w:t>
      </w:r>
      <w:r>
        <w:t xml:space="preserve"> This is so bad. If-if you're not Mary-Angela, then-then who is?</w:t>
      </w:r>
    </w:p>
    <w:p w:rsidR="00000000" w:rsidRDefault="007933C1">
      <w:r>
        <w:rPr>
          <w:b/>
        </w:rPr>
        <w:t>Ma</w:t>
      </w:r>
      <w:r>
        <w:rPr>
          <w:b/>
        </w:rPr>
        <w:t>ry-Angela:</w:t>
      </w:r>
      <w:r>
        <w:t xml:space="preserve"> (standing behind Chandler) I am!</w:t>
      </w:r>
    </w:p>
    <w:p w:rsidR="00000000" w:rsidRDefault="007933C1">
      <w:r>
        <w:rPr>
          <w:b/>
        </w:rPr>
        <w:t>Chandler:</w:t>
      </w:r>
      <w:r>
        <w:t xml:space="preserve"> Oh, this is soo bad. (doesn't see Mary-Angela) </w:t>
      </w:r>
    </w:p>
    <w:p w:rsidR="00000000" w:rsidRDefault="007933C1">
      <w:r>
        <w:t>Mary-Angela: Joey!!!</w:t>
      </w:r>
    </w:p>
    <w:p w:rsidR="00000000" w:rsidRDefault="007933C1">
      <w:r>
        <w:rPr>
          <w:b/>
        </w:rPr>
        <w:t>Chandler:</w:t>
      </w:r>
      <w:r>
        <w:t xml:space="preserve"> No Joey! No Joey! Don't Joey! Joey!</w:t>
      </w:r>
    </w:p>
    <w:p w:rsidR="00000000" w:rsidRDefault="007933C1">
      <w:r>
        <w:rPr>
          <w:b/>
        </w:rPr>
        <w:t>Joey:</w:t>
      </w:r>
      <w:r>
        <w:t xml:space="preserve"> What's goin' on?</w:t>
      </w:r>
    </w:p>
    <w:p w:rsidR="00000000" w:rsidRDefault="007933C1">
      <w:r>
        <w:rPr>
          <w:b/>
        </w:rPr>
        <w:t>Chandler:</w:t>
      </w:r>
      <w:r>
        <w:t xml:space="preserve"> (pats him on the shoulder) You're it! Now run and hide</w:t>
      </w:r>
      <w:r>
        <w:t>!</w:t>
      </w:r>
    </w:p>
    <w:p w:rsidR="00000000" w:rsidRDefault="007933C1">
      <w:r>
        <w:rPr>
          <w:b/>
        </w:rPr>
        <w:t>Mary-Theresa:</w:t>
      </w:r>
      <w:r>
        <w:t xml:space="preserve"> It's no big deal. Chandler was just kissin' me because he thought I was Mary-Angela.</w:t>
      </w:r>
    </w:p>
    <w:p w:rsidR="00000000" w:rsidRDefault="007933C1">
      <w:r>
        <w:rPr>
          <w:b/>
        </w:rPr>
        <w:t>Joey:</w:t>
      </w:r>
      <w:r>
        <w:t xml:space="preserve"> What?! How could you do that, how could you think she was Mary-Angela?</w:t>
      </w:r>
    </w:p>
    <w:p w:rsidR="00000000" w:rsidRDefault="007933C1">
      <w:r>
        <w:rPr>
          <w:b/>
        </w:rPr>
        <w:t>Chandler:</w:t>
      </w:r>
      <w:r>
        <w:t xml:space="preserve"> I wasn't sure which one Mary-Angela was. (all of Joey's sisters gasp</w:t>
      </w:r>
      <w:r>
        <w:t>) Look, I'm sorry okay, I was really drunk, and you all look really similar.</w:t>
      </w:r>
    </w:p>
    <w:p w:rsidR="00000000" w:rsidRDefault="007933C1">
      <w:r>
        <w:rPr>
          <w:b/>
        </w:rPr>
        <w:t>Joey's Sister:</w:t>
      </w:r>
      <w:r>
        <w:t xml:space="preserve"> I say, punch him Joey.</w:t>
      </w:r>
    </w:p>
    <w:p w:rsidR="00000000" w:rsidRDefault="007933C1">
      <w:r>
        <w:rPr>
          <w:b/>
        </w:rPr>
        <w:t>All:</w:t>
      </w:r>
      <w:r>
        <w:t xml:space="preserve"> Yeah! Punch him!!</w:t>
      </w:r>
    </w:p>
    <w:p w:rsidR="00000000" w:rsidRDefault="007933C1">
      <w:r>
        <w:rPr>
          <w:b/>
        </w:rPr>
        <w:t>Chandler:</w:t>
      </w:r>
      <w:r>
        <w:t xml:space="preserve"> Y'know what, we should all calm down because your brother's not going to punch me. (to Joey) Are ya?</w:t>
      </w:r>
    </w:p>
    <w:p w:rsidR="00000000" w:rsidRDefault="007933C1">
      <w:r>
        <w:rPr>
          <w:b/>
        </w:rPr>
        <w:t>Joey:</w:t>
      </w:r>
      <w:r>
        <w:t xml:space="preserve"> W</w:t>
      </w:r>
      <w:r>
        <w:t>ell, that is usually what I would do. But I just never thought you'd be on the receiving end of it. How could you do this?!</w:t>
      </w:r>
    </w:p>
    <w:p w:rsidR="00000000" w:rsidRDefault="007933C1">
      <w:r>
        <w:rPr>
          <w:b/>
        </w:rPr>
        <w:t>Chandler:</w:t>
      </w:r>
      <w:r>
        <w:t xml:space="preserve"> Joey if you wanna punch me, go ahead, I deserve it. But I just want you to know that I would never soberly hurt you or you</w:t>
      </w:r>
      <w:r>
        <w:t>r family, you're my best friend. I would never do anything like this ever again.</w:t>
      </w:r>
    </w:p>
    <w:p w:rsidR="00000000" w:rsidRDefault="007933C1">
      <w:r>
        <w:rPr>
          <w:b/>
        </w:rPr>
        <w:t>Cookie:</w:t>
      </w:r>
      <w:r>
        <w:t xml:space="preserve"> So what. I say, punch him.</w:t>
      </w:r>
    </w:p>
    <w:p w:rsidR="00000000" w:rsidRDefault="007933C1">
      <w:r>
        <w:rPr>
          <w:b/>
        </w:rPr>
        <w:t>All:</w:t>
      </w:r>
      <w:r>
        <w:t xml:space="preserve"> Yeah! Punch him! Punch him!</w:t>
      </w:r>
    </w:p>
    <w:p w:rsidR="00000000" w:rsidRDefault="007933C1">
      <w:r>
        <w:rPr>
          <w:b/>
        </w:rPr>
        <w:t>Joey:</w:t>
      </w:r>
      <w:r>
        <w:t xml:space="preserve"> No! No! No! No, I'm not going to punch Chandler.</w:t>
      </w:r>
    </w:p>
    <w:p w:rsidR="00000000" w:rsidRDefault="007933C1">
      <w:r>
        <w:rPr>
          <w:b/>
        </w:rPr>
        <w:t>Cookie:</w:t>
      </w:r>
      <w:r>
        <w:t xml:space="preserve"> I'll do it.</w:t>
      </w:r>
    </w:p>
    <w:p w:rsidR="00000000" w:rsidRDefault="007933C1">
      <w:r>
        <w:rPr>
          <w:b/>
        </w:rPr>
        <w:t>Joey:</w:t>
      </w:r>
      <w:r>
        <w:t xml:space="preserve"> No you won't. Look he know</w:t>
      </w:r>
      <w:r>
        <w:t>s he did a terrible thing and I believe him, he's sorry. But, (to Chandler) you've got one more apology to make, all right, you've got to apologize to Mary-Angela.</w:t>
      </w:r>
    </w:p>
    <w:p w:rsidR="00000000" w:rsidRDefault="007933C1">
      <w:r>
        <w:rPr>
          <w:b/>
        </w:rPr>
        <w:t>Chandler:</w:t>
      </w:r>
      <w:r>
        <w:t xml:space="preserve"> Okay, absolutely!</w:t>
      </w:r>
    </w:p>
    <w:p w:rsidR="00000000" w:rsidRDefault="007933C1">
      <w:r>
        <w:rPr>
          <w:b/>
        </w:rPr>
        <w:t>Joey:</w:t>
      </w:r>
      <w:r>
        <w:t xml:space="preserve"> All right.</w:t>
      </w:r>
    </w:p>
    <w:p w:rsidR="00000000" w:rsidRDefault="007933C1">
      <w:r>
        <w:rPr>
          <w:b/>
        </w:rPr>
        <w:t>Chandler:</w:t>
      </w:r>
      <w:r>
        <w:t xml:space="preserve"> You've got it. (he starts to look at </w:t>
      </w:r>
      <w:r>
        <w:t xml:space="preserve">his sister's, but he still doesn't know which one is Mary-Angela.) </w:t>
      </w:r>
    </w:p>
    <w:p w:rsidR="00000000" w:rsidRDefault="007933C1">
      <w:r>
        <w:rPr>
          <w:b/>
        </w:rPr>
        <w:t>Joey:</w:t>
      </w:r>
      <w:r>
        <w:t xml:space="preserve"> Cookie, now you can punch him!</w:t>
      </w:r>
    </w:p>
    <w:p w:rsidR="00000000" w:rsidRDefault="007933C1">
      <w:r>
        <w:rPr>
          <w:b/>
        </w:rPr>
        <w:t>Chandler:</w:t>
      </w:r>
      <w:r>
        <w:t xml:space="preserve"> What?! (Cookie punches him) </w:t>
      </w:r>
    </w:p>
    <w:p w:rsidR="00000000" w:rsidRDefault="007933C1">
      <w:r>
        <w:t>[Scene: A lobby, Ross is waiting for Rachel, after her interview.]</w:t>
      </w:r>
    </w:p>
    <w:p w:rsidR="00000000" w:rsidRDefault="007933C1">
      <w:r>
        <w:rPr>
          <w:b/>
        </w:rPr>
        <w:t>Rachel:</w:t>
      </w:r>
      <w:r>
        <w:t xml:space="preserve"> (getting of the elevator and noticing</w:t>
      </w:r>
      <w:r>
        <w:t xml:space="preserve"> Ross) Hey!</w:t>
      </w:r>
    </w:p>
    <w:p w:rsidR="00000000" w:rsidRDefault="007933C1">
      <w:r>
        <w:t>Ross: Hi!</w:t>
      </w:r>
    </w:p>
    <w:p w:rsidR="00000000" w:rsidRDefault="007933C1">
      <w:r>
        <w:rPr>
          <w:b/>
        </w:rPr>
        <w:t>Rachel:</w:t>
      </w:r>
      <w:r>
        <w:t xml:space="preserve"> What are you doing here?</w:t>
      </w:r>
    </w:p>
    <w:p w:rsidR="00000000" w:rsidRDefault="007933C1">
      <w:r>
        <w:rPr>
          <w:b/>
        </w:rPr>
        <w:t>Ross:</w:t>
      </w:r>
      <w:r>
        <w:t xml:space="preserve"> Ah y'know, this building is on my paper route so I... (gives her a flower) </w:t>
      </w:r>
    </w:p>
    <w:p w:rsidR="00000000" w:rsidRDefault="007933C1">
      <w:r>
        <w:t>Rachel: Oh.</w:t>
      </w:r>
    </w:p>
    <w:p w:rsidR="00000000" w:rsidRDefault="007933C1">
      <w:r>
        <w:rPr>
          <w:b/>
        </w:rPr>
        <w:t>Ross:</w:t>
      </w:r>
      <w:r>
        <w:t xml:space="preserve"> Hi. (kisses her) </w:t>
      </w:r>
    </w:p>
    <w:p w:rsidR="00000000" w:rsidRDefault="007933C1">
      <w:r>
        <w:t>Rachel: Hi.</w:t>
      </w:r>
    </w:p>
    <w:p w:rsidR="00000000" w:rsidRDefault="007933C1">
      <w:r>
        <w:rPr>
          <w:b/>
        </w:rPr>
        <w:t>Ross:</w:t>
      </w:r>
      <w:r>
        <w:t xml:space="preserve"> How'd did it go?</w:t>
      </w:r>
    </w:p>
    <w:p w:rsidR="00000000" w:rsidRDefault="007933C1">
      <w:r>
        <w:rPr>
          <w:b/>
        </w:rPr>
        <w:t>Rachel:</w:t>
      </w:r>
      <w:r>
        <w:t xml:space="preserve"> Oh well, the woman I interviewed with wa</w:t>
      </w:r>
      <w:r>
        <w:t>s pretty tough, but y'know thank God Mark coached me, because once I started talking about the fall line, she got all happy and wouldn't shut up.</w:t>
      </w:r>
    </w:p>
    <w:p w:rsidR="00000000" w:rsidRDefault="007933C1">
      <w:r>
        <w:rPr>
          <w:b/>
        </w:rPr>
        <w:t>Ross:</w:t>
      </w:r>
      <w:r>
        <w:t xml:space="preserve"> I'm so proud of you.</w:t>
      </w:r>
    </w:p>
    <w:p w:rsidR="00000000" w:rsidRDefault="007933C1">
      <w:r>
        <w:rPr>
          <w:b/>
        </w:rPr>
        <w:t>Rachel:</w:t>
      </w:r>
      <w:r>
        <w:t xml:space="preserve"> Me too!</w:t>
      </w:r>
    </w:p>
    <w:p w:rsidR="00000000" w:rsidRDefault="007933C1">
      <w:r>
        <w:rPr>
          <w:b/>
        </w:rPr>
        <w:t>Ross:</w:t>
      </w:r>
      <w:r>
        <w:t xml:space="preserve"> Listen, I'm ah, I'm sorry I've been so crazy and jealous and,</w:t>
      </w:r>
      <w:r>
        <w:t xml:space="preserve"> it's just that I like you a lot, so...</w:t>
      </w:r>
    </w:p>
    <w:p w:rsidR="00000000" w:rsidRDefault="007933C1">
      <w:r>
        <w:rPr>
          <w:b/>
        </w:rPr>
        <w:t>Rachel:</w:t>
      </w:r>
      <w:r>
        <w:t xml:space="preserve"> I know.</w:t>
      </w:r>
    </w:p>
    <w:p w:rsidR="00000000" w:rsidRDefault="007933C1">
      <w:r>
        <w:rPr>
          <w:b/>
        </w:rPr>
        <w:t>Ross:</w:t>
      </w:r>
      <w:r>
        <w:t xml:space="preserve"> Yeah.</w:t>
      </w:r>
    </w:p>
    <w:p w:rsidR="00000000" w:rsidRDefault="007933C1">
      <w:r>
        <w:t>Rachel: Yeah.</w:t>
      </w:r>
    </w:p>
    <w:p w:rsidR="00000000" w:rsidRDefault="007933C1">
      <w:r>
        <w:rPr>
          <w:b/>
        </w:rPr>
        <w:t>Mark:</w:t>
      </w:r>
      <w:r>
        <w:t xml:space="preserve"> Rachel?</w:t>
      </w:r>
    </w:p>
    <w:p w:rsidR="00000000" w:rsidRDefault="007933C1">
      <w:r>
        <w:rPr>
          <w:b/>
        </w:rPr>
        <w:t>Rachel:</w:t>
      </w:r>
      <w:r>
        <w:t xml:space="preserve"> Yeah. (turns around) Hi Mark!</w:t>
      </w:r>
    </w:p>
    <w:p w:rsidR="00000000" w:rsidRDefault="007933C1">
      <w:r>
        <w:rPr>
          <w:b/>
        </w:rPr>
        <w:t>Mark:</w:t>
      </w:r>
      <w:r>
        <w:t xml:space="preserve"> Hi. I just talked to Joanna, and she loves you. You got it, you got the job.</w:t>
      </w:r>
    </w:p>
    <w:p w:rsidR="00000000" w:rsidRDefault="007933C1">
      <w:r>
        <w:rPr>
          <w:b/>
        </w:rPr>
        <w:t>Rachel:</w:t>
      </w:r>
      <w:r>
        <w:t xml:space="preserve"> Oh, I did!</w:t>
      </w:r>
    </w:p>
    <w:p w:rsidR="00000000" w:rsidRDefault="007933C1">
      <w:r>
        <w:rPr>
          <w:b/>
        </w:rPr>
        <w:t>Mark:</w:t>
      </w:r>
      <w:r>
        <w:t xml:space="preserve"> Yes.</w:t>
      </w:r>
    </w:p>
    <w:p w:rsidR="00000000" w:rsidRDefault="007933C1">
      <w:r>
        <w:rPr>
          <w:b/>
        </w:rPr>
        <w:t>Rachel:</w:t>
      </w:r>
      <w:r>
        <w:t xml:space="preserve"> (</w:t>
      </w:r>
      <w:r>
        <w:t xml:space="preserve">to Ross) Oh my God!! (she turns around and hugs Mark, not Ross) </w:t>
      </w:r>
    </w:p>
    <w:p w:rsidR="00000000" w:rsidRDefault="007933C1">
      <w:r>
        <w:rPr>
          <w:b/>
        </w:rPr>
        <w:t>Ross:</w:t>
      </w:r>
      <w:r>
        <w:t xml:space="preserve"> Congratu!! (sees her hug Mark) -lations-lations.</w:t>
      </w:r>
    </w:p>
    <w:p w:rsidR="00000000" w:rsidRDefault="007933C1">
      <w:r>
        <w:t>Closing Credits</w:t>
      </w:r>
    </w:p>
    <w:p w:rsidR="00000000" w:rsidRDefault="007933C1">
      <w:r>
        <w:t>[Scene: Monica and Rachel's, The entire gang is there.]</w:t>
      </w:r>
    </w:p>
    <w:p w:rsidR="00000000" w:rsidRDefault="007933C1">
      <w:r>
        <w:rPr>
          <w:b/>
        </w:rPr>
        <w:t>Monica:</w:t>
      </w:r>
      <w:r>
        <w:t xml:space="preserve"> So ah, Phoebe, how was your date?</w:t>
      </w:r>
    </w:p>
    <w:p w:rsidR="00000000" w:rsidRDefault="007933C1">
      <w:r>
        <w:rPr>
          <w:b/>
        </w:rPr>
        <w:t>Phoebe:</w:t>
      </w:r>
      <w:r>
        <w:t xml:space="preserve"> Oh well y'know</w:t>
      </w:r>
      <w:r>
        <w:t xml:space="preserve">. (laughs) </w:t>
      </w:r>
    </w:p>
    <w:p w:rsidR="00000000" w:rsidRDefault="007933C1">
      <w:r>
        <w:rPr>
          <w:b/>
        </w:rPr>
        <w:t>Monica:</w:t>
      </w:r>
      <w:r>
        <w:t xml:space="preserve"> Yeah, I do know.</w:t>
      </w:r>
    </w:p>
    <w:p w:rsidR="00000000" w:rsidRDefault="007933C1">
      <w:r>
        <w:rPr>
          <w:b/>
        </w:rPr>
        <w:t>Phoebe:</w:t>
      </w:r>
      <w:r>
        <w:t xml:space="preserve"> Ick, you were eavesdropping.</w:t>
      </w:r>
    </w:p>
    <w:p w:rsidR="00000000" w:rsidRDefault="007933C1">
      <w:r>
        <w:rPr>
          <w:b/>
        </w:rPr>
        <w:t>Rachel:</w:t>
      </w:r>
      <w:r>
        <w:t xml:space="preserve"> Eavesdropping. Pheebs, the ceiling tiles were falling down.</w:t>
      </w:r>
    </w:p>
    <w:p w:rsidR="00000000" w:rsidRDefault="007933C1">
      <w:r>
        <w:rPr>
          <w:b/>
        </w:rPr>
        <w:t>Phoebe:</w:t>
      </w:r>
      <w:r>
        <w:t xml:space="preserve"> Oh, I'm sorry. But I really like this guy. And I think he really happens to like me.</w:t>
      </w:r>
    </w:p>
    <w:p w:rsidR="00000000" w:rsidRDefault="007933C1">
      <w:r>
        <w:t>(We hear the sound of</w:t>
      </w:r>
      <w:r>
        <w:t xml:space="preserve"> a bed creaking through the ceiling, and him moaning.) </w:t>
      </w:r>
    </w:p>
    <w:p w:rsidR="00000000" w:rsidRDefault="007933C1">
      <w:r>
        <w:rPr>
          <w:b/>
        </w:rPr>
        <w:t>Ross:</w:t>
      </w:r>
      <w:r>
        <w:t xml:space="preserve"> Maybe he's just jumping on a pogo-stick and really likes it?</w:t>
      </w:r>
    </w:p>
    <w:p w:rsidR="00000000" w:rsidRDefault="007933C1">
      <w:r>
        <w:t xml:space="preserve">(We hear a women start moaning.) </w:t>
      </w:r>
    </w:p>
    <w:p w:rsidR="00000000" w:rsidRDefault="007933C1">
      <w:r>
        <w:rPr>
          <w:b/>
        </w:rPr>
        <w:t>Ross:</w:t>
      </w:r>
      <w:r>
        <w:t xml:space="preserve"> Maybe the pogo-stick likes it too?</w:t>
      </w:r>
    </w:p>
    <w:p w:rsidR="00000000" w:rsidRDefault="007933C1">
      <w:r>
        <w:rPr>
          <w:b/>
        </w:rPr>
        <w:t>Joey:</w:t>
      </w:r>
      <w:r>
        <w:t xml:space="preserve"> All right, that's it! He cannot do this to Phoebe. (</w:t>
      </w:r>
      <w:r>
        <w:t>gets up) This guy is going to get the butt kicking of a lifetime! (stops and turns around and asks Rachel) But, is he a big guy?</w:t>
      </w:r>
    </w:p>
    <w:p w:rsidR="00000000" w:rsidRDefault="007933C1">
      <w:r>
        <w:rPr>
          <w:b/>
        </w:rPr>
        <w:t>Ross:</w:t>
      </w:r>
      <w:r>
        <w:t xml:space="preserve"> Ah, we'll all go. (motions to Chandler) Come on. (the guys leave) </w:t>
      </w:r>
    </w:p>
    <w:p w:rsidR="00000000" w:rsidRDefault="007933C1">
      <w:r>
        <w:rPr>
          <w:b/>
        </w:rPr>
        <w:t>Phoebe:</w:t>
      </w:r>
      <w:r>
        <w:t xml:space="preserve"> Thanks you guys! Thank you.</w:t>
      </w:r>
    </w:p>
    <w:p w:rsidR="00000000" w:rsidRDefault="007933C1">
      <w:r>
        <w:rPr>
          <w:b/>
        </w:rPr>
        <w:t>Chandler:</w:t>
      </w:r>
      <w:r>
        <w:t xml:space="preserve"> Don't wo</w:t>
      </w:r>
      <w:r>
        <w:t>rry.</w:t>
      </w:r>
    </w:p>
    <w:p w:rsidR="00000000" w:rsidRDefault="007933C1">
      <w:r>
        <w:rPr>
          <w:b/>
        </w:rPr>
        <w:t>Phoebe:</w:t>
      </w:r>
      <w:r>
        <w:t xml:space="preserve"> God, I hope they kick his ass!</w:t>
      </w:r>
    </w:p>
    <w:p w:rsidR="00000000" w:rsidRDefault="007933C1">
      <w:r>
        <w:rPr>
          <w:b/>
        </w:rPr>
        <w:t>Rachel:</w:t>
      </w:r>
      <w:r>
        <w:t xml:space="preserve"> Honey, I'm sorry.</w:t>
      </w:r>
    </w:p>
    <w:p w:rsidR="00000000" w:rsidRDefault="007933C1">
      <w:r>
        <w:rPr>
          <w:b/>
        </w:rPr>
        <w:t>Monica:</w:t>
      </w:r>
      <w:r>
        <w:t xml:space="preserve"> Y'know if it's any consolation, he really did sound like he was having more fun with you. (Rachel nods in agreement) </w:t>
      </w:r>
    </w:p>
    <w:p w:rsidR="00000000" w:rsidRDefault="007933C1">
      <w:r>
        <w:t>(We the guys knock on the door upstairs, and the guy answeri</w:t>
      </w:r>
      <w:r>
        <w:t xml:space="preserve">ng it.) </w:t>
      </w:r>
    </w:p>
    <w:p w:rsidR="00000000" w:rsidRDefault="007933C1">
      <w:r>
        <w:rPr>
          <w:b/>
        </w:rPr>
        <w:t>Guy:</w:t>
      </w:r>
      <w:r>
        <w:t xml:space="preserve"> (muffled) May I help you?</w:t>
      </w:r>
    </w:p>
    <w:p w:rsidR="00000000" w:rsidRDefault="007933C1">
      <w:r>
        <w:t xml:space="preserve">(We hear the guys start to attack him, but the guy manages to calm them down and gets them to agree to what he did. Monica throws up her hands in disgust.) </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312 The One With All The Jealousy</w:t>
      </w:r>
    </w:p>
    <w:p w:rsidR="00000000" w:rsidRDefault="007933C1"/>
    <w:p w:rsidR="00000000" w:rsidRDefault="007933C1">
      <w:r>
        <w:t>[Scene: Monica and</w:t>
      </w:r>
      <w:r>
        <w:t xml:space="preserve"> Rachel's, Rachel is getting ready for her first day.] </w:t>
      </w:r>
    </w:p>
    <w:p w:rsidR="00000000" w:rsidRDefault="007933C1">
      <w:r>
        <w:rPr>
          <w:b/>
        </w:rPr>
        <w:t>Rachel:</w:t>
      </w:r>
      <w:r>
        <w:t xml:space="preserve"> (running in from her bedroom, wearing only a towel) Okay. Hey. Umm. Does everybody hate these shoes? </w:t>
      </w:r>
    </w:p>
    <w:p w:rsidR="00000000" w:rsidRDefault="007933C1">
      <w:r>
        <w:rPr>
          <w:b/>
        </w:rPr>
        <w:t>Chandler:</w:t>
      </w:r>
      <w:r>
        <w:t xml:space="preserve"> Oh yeah, but don't worry. I don't think anybody's gonna focus on that as long as</w:t>
      </w:r>
      <w:r>
        <w:t xml:space="preserve"> your wearing that towel dress. </w:t>
      </w:r>
    </w:p>
    <w:p w:rsidR="00000000" w:rsidRDefault="007933C1">
      <w:r>
        <w:rPr>
          <w:b/>
        </w:rPr>
        <w:t>Rachel:</w:t>
      </w:r>
      <w:r>
        <w:t xml:space="preserve"> (to Ross) Tell him. </w:t>
      </w:r>
    </w:p>
    <w:p w:rsidR="00000000" w:rsidRDefault="007933C1">
      <w:r>
        <w:rPr>
          <w:b/>
        </w:rPr>
        <w:t>Ross:</w:t>
      </w:r>
      <w:r>
        <w:t xml:space="preserve"> (to Chandler) It's her first day at this new job. Your not supposed to start with her! </w:t>
      </w:r>
    </w:p>
    <w:p w:rsidR="00000000" w:rsidRDefault="007933C1">
      <w:r>
        <w:rPr>
          <w:b/>
        </w:rPr>
        <w:t>Chandler:</w:t>
      </w:r>
      <w:r>
        <w:t xml:space="preserve"> All right, I suppose I can wait a day. Hey, what are you doing Friday? </w:t>
      </w:r>
    </w:p>
    <w:p w:rsidR="00000000" w:rsidRDefault="007933C1">
      <w:r>
        <w:rPr>
          <w:b/>
        </w:rPr>
        <w:t>Ross:</w:t>
      </w:r>
      <w:r>
        <w:t xml:space="preserve"> Why? </w:t>
      </w:r>
    </w:p>
    <w:p w:rsidR="00000000" w:rsidRDefault="007933C1">
      <w:r>
        <w:rPr>
          <w:b/>
        </w:rPr>
        <w:t>Chandl</w:t>
      </w:r>
      <w:r>
        <w:rPr>
          <w:b/>
        </w:rPr>
        <w:t>er:</w:t>
      </w:r>
      <w:r>
        <w:t xml:space="preserve"> I need you to come to this bachelor party for my weird cousin Albert, y'know he's the botanist. </w:t>
      </w:r>
    </w:p>
    <w:p w:rsidR="00000000" w:rsidRDefault="007933C1">
      <w:r>
        <w:rPr>
          <w:b/>
        </w:rPr>
        <w:t>Ross:</w:t>
      </w:r>
      <w:r>
        <w:t xml:space="preserve"> Oh God. Y'know, botanists are such geeks. </w:t>
      </w:r>
    </w:p>
    <w:p w:rsidR="00000000" w:rsidRDefault="007933C1">
      <w:r>
        <w:rPr>
          <w:b/>
        </w:rPr>
        <w:t>Chandler:</w:t>
      </w:r>
      <w:r>
        <w:t xml:space="preserve"> Yeah. Is that a dinosaur tie? </w:t>
      </w:r>
    </w:p>
    <w:p w:rsidR="00000000" w:rsidRDefault="007933C1">
      <w:r>
        <w:rPr>
          <w:b/>
        </w:rPr>
        <w:t>Ross:</w:t>
      </w:r>
      <w:r>
        <w:t xml:space="preserve"> Hmm? Oh, yeah. (he makes a growling sound) </w:t>
      </w:r>
    </w:p>
    <w:p w:rsidR="00000000" w:rsidRDefault="007933C1">
      <w:r>
        <w:rPr>
          <w:b/>
        </w:rPr>
        <w:t>Phoebe:</w:t>
      </w:r>
      <w:r>
        <w:t xml:space="preserve"> (enteri</w:t>
      </w:r>
      <w:r>
        <w:t xml:space="preserve">ng, with about 20 purses hanging around her neck) Morning. Rach, I'm here with the purses! </w:t>
      </w:r>
    </w:p>
    <w:p w:rsidR="00000000" w:rsidRDefault="007933C1">
      <w:r>
        <w:rPr>
          <w:b/>
        </w:rPr>
        <w:t>Chandler:</w:t>
      </w:r>
      <w:r>
        <w:t xml:space="preserve"> (to Phoebe) It must take you forever to find your keys. </w:t>
      </w:r>
    </w:p>
    <w:p w:rsidR="00000000" w:rsidRDefault="007933C1">
      <w:r>
        <w:rPr>
          <w:b/>
        </w:rPr>
        <w:t>Rachel:</w:t>
      </w:r>
      <w:r>
        <w:t xml:space="preserve"> (running into the living room) Thank you, thank you, thank you, Pheebs. </w:t>
      </w:r>
    </w:p>
    <w:p w:rsidR="00000000" w:rsidRDefault="007933C1">
      <w:r>
        <w:rPr>
          <w:b/>
        </w:rPr>
        <w:t>Phoebe:</w:t>
      </w:r>
      <w:r>
        <w:t xml:space="preserve"> Your wel</w:t>
      </w:r>
      <w:r>
        <w:t xml:space="preserve">come, oh please not the one with the turtles. </w:t>
      </w:r>
    </w:p>
    <w:p w:rsidR="00000000" w:rsidRDefault="007933C1">
      <w:r>
        <w:rPr>
          <w:b/>
        </w:rPr>
        <w:t>Rachel:</w:t>
      </w:r>
      <w:r>
        <w:t xml:space="preserve"> No, no, no, no turtles scare me. I don't need that today. </w:t>
      </w:r>
    </w:p>
    <w:p w:rsidR="00000000" w:rsidRDefault="007933C1">
      <w:r>
        <w:rPr>
          <w:b/>
        </w:rPr>
        <w:t>Ross:</w:t>
      </w:r>
      <w:r>
        <w:t xml:space="preserve"> Honey, just relax, it's gonna be fine. Hey, umm,. why don't I come down there and I'll take you out to lunch? </w:t>
      </w:r>
    </w:p>
    <w:p w:rsidR="00000000" w:rsidRDefault="007933C1">
      <w:r>
        <w:rPr>
          <w:b/>
        </w:rPr>
        <w:t>Rachel:</w:t>
      </w:r>
      <w:r>
        <w:t xml:space="preserve"> Oh honey, thank y</w:t>
      </w:r>
      <w:r>
        <w:t xml:space="preserve">ou, but Mark's taking me out. </w:t>
      </w:r>
    </w:p>
    <w:p w:rsidR="00000000" w:rsidRDefault="007933C1">
      <w:r>
        <w:rPr>
          <w:b/>
        </w:rPr>
        <w:t>Ross:</w:t>
      </w:r>
      <w:r>
        <w:t xml:space="preserve"> Mark is that ah, the same Mark that helped you get the job? </w:t>
      </w:r>
    </w:p>
    <w:p w:rsidR="00000000" w:rsidRDefault="007933C1">
      <w:r>
        <w:rPr>
          <w:b/>
        </w:rPr>
        <w:t>Rachel:</w:t>
      </w:r>
      <w:r>
        <w:t xml:space="preserve"> Yeah, it's kinda like a 'good luck on your first day' sort of thing. (to Phoebe) Is this actually a lunchbox? </w:t>
      </w:r>
    </w:p>
    <w:p w:rsidR="00000000" w:rsidRDefault="007933C1">
      <w:r>
        <w:rPr>
          <w:b/>
        </w:rPr>
        <w:t>Phoebe:</w:t>
      </w:r>
      <w:r>
        <w:t xml:space="preserve"> Umm, no, it's a purse. And ther</w:t>
      </w:r>
      <w:r>
        <w:t xml:space="preserve">e's a thermos in it. </w:t>
      </w:r>
    </w:p>
    <w:p w:rsidR="00000000" w:rsidRDefault="007933C1">
      <w:r>
        <w:t xml:space="preserve">Rachel: Oh. </w:t>
      </w:r>
    </w:p>
    <w:p w:rsidR="00000000" w:rsidRDefault="007933C1">
      <w:r>
        <w:rPr>
          <w:b/>
        </w:rPr>
        <w:t>Chandler:</w:t>
      </w:r>
      <w:r>
        <w:t xml:space="preserve"> (to Ross) Hey, so can you make it on Friday? </w:t>
      </w:r>
    </w:p>
    <w:p w:rsidR="00000000" w:rsidRDefault="007933C1">
      <w:r>
        <w:rPr>
          <w:b/>
        </w:rPr>
        <w:t>Ross:</w:t>
      </w:r>
      <w:r>
        <w:t xml:space="preserve"> What? Oh yeah, yeah I think so. Why am I invited to this again? </w:t>
      </w:r>
    </w:p>
    <w:p w:rsidR="00000000" w:rsidRDefault="007933C1">
      <w:r>
        <w:rPr>
          <w:b/>
        </w:rPr>
        <w:t>Chandler:</w:t>
      </w:r>
      <w:r>
        <w:t xml:space="preserve"> Well apparently Albert has no friends. He's very excited about the bachelor party th</w:t>
      </w:r>
      <w:r>
        <w:t xml:space="preserve">ough. I think actually the only reason he's getting married is so he can see a stripper. </w:t>
      </w:r>
    </w:p>
    <w:p w:rsidR="00000000" w:rsidRDefault="007933C1">
      <w:r>
        <w:rPr>
          <w:b/>
        </w:rPr>
        <w:t>Phoebe:</w:t>
      </w:r>
      <w:r>
        <w:t xml:space="preserve"> A stripper at a bachelor party, that is so clich? Why don't you get a magician?! </w:t>
      </w:r>
    </w:p>
    <w:p w:rsidR="00000000" w:rsidRDefault="007933C1">
      <w:r>
        <w:rPr>
          <w:b/>
        </w:rPr>
        <w:t>Chandler:</w:t>
      </w:r>
      <w:r>
        <w:t xml:space="preserve"> Well, if the magician can open my beer with his but cheeks, then a</w:t>
      </w:r>
      <w:r>
        <w:t xml:space="preserve">ll right. </w:t>
      </w:r>
    </w:p>
    <w:p w:rsidR="00000000" w:rsidRDefault="007933C1">
      <w:r>
        <w:t>Opening Credits</w:t>
      </w:r>
    </w:p>
    <w:p w:rsidR="00000000" w:rsidRDefault="007933C1">
      <w:r>
        <w:t xml:space="preserve">[Scene: Chandler and Joey's, Ross and Chandler are entering, Joey is on the phone.] </w:t>
      </w:r>
    </w:p>
    <w:p w:rsidR="00000000" w:rsidRDefault="007933C1">
      <w:r>
        <w:rPr>
          <w:b/>
        </w:rPr>
        <w:t>Ross:</w:t>
      </w:r>
      <w:r>
        <w:t xml:space="preserve"> She's having lunch with him. She's having lunch with him. And you should of seen the hug she gave him when she got the job. And, and, and,</w:t>
      </w:r>
      <w:r>
        <w:t xml:space="preserve"> (to Joey) he's really good looking. (Joey gives an enthusiastic thumbs up) What am I gonna do? </w:t>
      </w:r>
    </w:p>
    <w:p w:rsidR="00000000" w:rsidRDefault="007933C1">
      <w:r>
        <w:rPr>
          <w:b/>
        </w:rPr>
        <w:t>Chandler:</w:t>
      </w:r>
      <w:r>
        <w:t xml:space="preserve"> Don't do anything. Keep it inside. Learn how to hide your feelings! (pause) Don't cry outloud. </w:t>
      </w:r>
    </w:p>
    <w:p w:rsidR="00000000" w:rsidRDefault="007933C1">
      <w:r>
        <w:rPr>
          <w:b/>
        </w:rPr>
        <w:t>Joey:</w:t>
      </w:r>
      <w:r>
        <w:t xml:space="preserve"> (hanging up the phone) Yes! Guess who's in an a</w:t>
      </w:r>
      <w:r>
        <w:t xml:space="preserve">udition for a Broadway musical? </w:t>
      </w:r>
    </w:p>
    <w:p w:rsidR="00000000" w:rsidRDefault="007933C1">
      <w:r>
        <w:rPr>
          <w:b/>
        </w:rPr>
        <w:t>Chandler:</w:t>
      </w:r>
      <w:r>
        <w:t xml:space="preserve"> I want to say you but, that seems like such an easy answer. </w:t>
      </w:r>
    </w:p>
    <w:p w:rsidR="00000000" w:rsidRDefault="007933C1">
      <w:r>
        <w:rPr>
          <w:b/>
        </w:rPr>
        <w:t>Joey:</w:t>
      </w:r>
      <w:r>
        <w:t xml:space="preserve"> It is me! It's a musical version of </w:t>
      </w:r>
      <w:r>
        <w:rPr>
          <w:i/>
        </w:rPr>
        <w:t>Tale of Two Cities</w:t>
      </w:r>
      <w:r>
        <w:t xml:space="preserve">. So I think I'm gonna sing </w:t>
      </w:r>
      <w:r>
        <w:rPr>
          <w:i/>
        </w:rPr>
        <w:t>New York, New York</w:t>
      </w:r>
      <w:r>
        <w:t xml:space="preserve">, and ah, oh </w:t>
      </w:r>
      <w:r>
        <w:rPr>
          <w:i/>
        </w:rPr>
        <w:t>I left My Heart in San Francisco</w:t>
      </w:r>
      <w:r>
        <w:t>.</w:t>
      </w:r>
      <w:r>
        <w:t xml:space="preserve"> </w:t>
      </w:r>
    </w:p>
    <w:p w:rsidR="00000000" w:rsidRDefault="007933C1">
      <w:r>
        <w:rPr>
          <w:b/>
        </w:rPr>
        <w:t>Ross:</w:t>
      </w:r>
      <w:r>
        <w:t xml:space="preserve"> Ah Joey, I don't think you get to pick the cities. </w:t>
      </w:r>
    </w:p>
    <w:p w:rsidR="00000000" w:rsidRDefault="007933C1">
      <w:r>
        <w:rPr>
          <w:b/>
        </w:rPr>
        <w:t>Joey:</w:t>
      </w:r>
      <w:r>
        <w:t xml:space="preserve"> What? </w:t>
      </w:r>
    </w:p>
    <w:p w:rsidR="00000000" w:rsidRDefault="007933C1">
      <w:r>
        <w:rPr>
          <w:b/>
        </w:rPr>
        <w:t>Ross:</w:t>
      </w:r>
      <w:r>
        <w:t xml:space="preserve"> Mr. Dickens gets to pick 'em. </w:t>
      </w:r>
    </w:p>
    <w:p w:rsidR="00000000" w:rsidRDefault="007933C1">
      <w:r>
        <w:rPr>
          <w:b/>
        </w:rPr>
        <w:t>Joey:</w:t>
      </w:r>
      <w:r>
        <w:t xml:space="preserve"> Who? </w:t>
      </w:r>
    </w:p>
    <w:p w:rsidR="00000000" w:rsidRDefault="007933C1">
      <w:r>
        <w:rPr>
          <w:b/>
        </w:rPr>
        <w:t>Chandler:</w:t>
      </w:r>
      <w:r>
        <w:t xml:space="preserve"> I'll get you the Cliff Notes. </w:t>
      </w:r>
    </w:p>
    <w:p w:rsidR="00000000" w:rsidRDefault="007933C1">
      <w:r>
        <w:rPr>
          <w:b/>
        </w:rPr>
        <w:t>Joey:</w:t>
      </w:r>
      <w:r>
        <w:t xml:space="preserve"> The what? </w:t>
      </w:r>
    </w:p>
    <w:p w:rsidR="00000000" w:rsidRDefault="007933C1">
      <w:r>
        <w:rPr>
          <w:b/>
        </w:rPr>
        <w:t>Chandler:</w:t>
      </w:r>
      <w:r>
        <w:t xml:space="preserve"> The abridgment. </w:t>
      </w:r>
    </w:p>
    <w:p w:rsidR="00000000" w:rsidRDefault="007933C1">
      <w:r>
        <w:rPr>
          <w:b/>
        </w:rPr>
        <w:t>Joey:</w:t>
      </w:r>
      <w:r>
        <w:t xml:space="preserve"> Oh, okay. (to Ross) The what? </w:t>
      </w:r>
    </w:p>
    <w:p w:rsidR="00000000" w:rsidRDefault="007933C1">
      <w:r>
        <w:t>[Scene: Rach</w:t>
      </w:r>
      <w:r>
        <w:t xml:space="preserve">el's office, Mark is training Rachel.] </w:t>
      </w:r>
    </w:p>
    <w:p w:rsidR="00000000" w:rsidRDefault="007933C1">
      <w:r>
        <w:rPr>
          <w:b/>
        </w:rPr>
        <w:t>Mark:</w:t>
      </w:r>
      <w:r>
        <w:t xml:space="preserve"> ...and the style number, and the invoice number, and the shipping date. Good. Any questions so far? </w:t>
      </w:r>
    </w:p>
    <w:p w:rsidR="00000000" w:rsidRDefault="007933C1">
      <w:r>
        <w:rPr>
          <w:b/>
        </w:rPr>
        <w:t>Rachel:</w:t>
      </w:r>
      <w:r>
        <w:t xml:space="preserve"> Yeah. What kind of discount do we get? </w:t>
      </w:r>
    </w:p>
    <w:p w:rsidR="00000000" w:rsidRDefault="007933C1">
      <w:r>
        <w:rPr>
          <w:b/>
        </w:rPr>
        <w:t>Mark:</w:t>
      </w:r>
      <w:r>
        <w:t xml:space="preserve"> Twenty percent. </w:t>
      </w:r>
    </w:p>
    <w:p w:rsidR="00000000" w:rsidRDefault="007933C1">
      <w:r>
        <w:rPr>
          <w:b/>
        </w:rPr>
        <w:t>Rachel:</w:t>
      </w:r>
      <w:r>
        <w:t xml:space="preserve"> Oh!! I love this job! (her pho</w:t>
      </w:r>
      <w:r>
        <w:t xml:space="preserve">ne rings) Wow! My first call. </w:t>
      </w:r>
    </w:p>
    <w:p w:rsidR="00000000" w:rsidRDefault="007933C1">
      <w:r>
        <w:rPr>
          <w:b/>
        </w:rPr>
        <w:t>Mark:</w:t>
      </w:r>
      <w:r>
        <w:t xml:space="preserve"> Here, let me. (answers phone) Rachel Green's line, how may I help you? </w:t>
      </w:r>
    </w:p>
    <w:p w:rsidR="00000000" w:rsidRDefault="007933C1">
      <w:r>
        <w:rPr>
          <w:b/>
        </w:rPr>
        <w:t>Ross:</w:t>
      </w:r>
      <w:r>
        <w:t xml:space="preserve"> (on phone) Hi, is Rachel there? </w:t>
      </w:r>
    </w:p>
    <w:p w:rsidR="00000000" w:rsidRDefault="007933C1">
      <w:r>
        <w:rPr>
          <w:b/>
        </w:rPr>
        <w:t>Mark:</w:t>
      </w:r>
      <w:r>
        <w:t xml:space="preserve"> And who may I say is calling? </w:t>
      </w:r>
    </w:p>
    <w:p w:rsidR="00000000" w:rsidRDefault="007933C1">
      <w:r>
        <w:rPr>
          <w:b/>
        </w:rPr>
        <w:t>Ross:</w:t>
      </w:r>
      <w:r>
        <w:t xml:space="preserve"> This is Ross? </w:t>
      </w:r>
    </w:p>
    <w:p w:rsidR="00000000" w:rsidRDefault="007933C1">
      <w:r>
        <w:rPr>
          <w:b/>
        </w:rPr>
        <w:t>Mark:</w:t>
      </w:r>
      <w:r>
        <w:t xml:space="preserve"> Ross of..... </w:t>
      </w:r>
    </w:p>
    <w:p w:rsidR="00000000" w:rsidRDefault="007933C1">
      <w:r>
        <w:rPr>
          <w:b/>
        </w:rPr>
        <w:t>Ross:</w:t>
      </w:r>
      <w:r>
        <w:t xml:space="preserve"> Of Ross and Rachel. </w:t>
      </w:r>
    </w:p>
    <w:p w:rsidR="00000000" w:rsidRDefault="007933C1">
      <w:r>
        <w:rPr>
          <w:b/>
        </w:rPr>
        <w:t>Mar</w:t>
      </w:r>
      <w:r>
        <w:rPr>
          <w:b/>
        </w:rPr>
        <w:t>k:</w:t>
      </w:r>
      <w:r>
        <w:t xml:space="preserve"> Oh hi. It's, it's Mark. </w:t>
      </w:r>
    </w:p>
    <w:p w:rsidR="00000000" w:rsidRDefault="007933C1">
      <w:r>
        <w:rPr>
          <w:b/>
        </w:rPr>
        <w:t>Ross:</w:t>
      </w:r>
      <w:r>
        <w:t xml:space="preserve"> Oh hey, hey Mark. </w:t>
      </w:r>
    </w:p>
    <w:p w:rsidR="00000000" w:rsidRDefault="007933C1">
      <w:r>
        <w:rPr>
          <w:b/>
        </w:rPr>
        <w:t>Mark:</w:t>
      </w:r>
      <w:r>
        <w:t xml:space="preserve"> Hey, hold on a second. </w:t>
      </w:r>
    </w:p>
    <w:p w:rsidR="00000000" w:rsidRDefault="007933C1">
      <w:r>
        <w:rPr>
          <w:b/>
        </w:rPr>
        <w:t>Ross:</w:t>
      </w:r>
      <w:r>
        <w:t xml:space="preserve"> Okay. </w:t>
      </w:r>
    </w:p>
    <w:p w:rsidR="00000000" w:rsidRDefault="007933C1">
      <w:r>
        <w:rPr>
          <w:b/>
        </w:rPr>
        <w:t>Rachel:</w:t>
      </w:r>
      <w:r>
        <w:t xml:space="preserve"> Hi honey! </w:t>
      </w:r>
    </w:p>
    <w:p w:rsidR="00000000" w:rsidRDefault="007933C1">
      <w:r>
        <w:rPr>
          <w:b/>
        </w:rPr>
        <w:t>Ross:</w:t>
      </w:r>
      <w:r>
        <w:t xml:space="preserve"> Hi! What's ah, what's Mark doing answering your phone? </w:t>
      </w:r>
    </w:p>
    <w:p w:rsidR="00000000" w:rsidRDefault="007933C1">
      <w:r>
        <w:rPr>
          <w:b/>
        </w:rPr>
        <w:t>Rachel:</w:t>
      </w:r>
      <w:r>
        <w:t xml:space="preserve"> Oh, he's just goofing around. </w:t>
      </w:r>
    </w:p>
    <w:p w:rsidR="00000000" w:rsidRDefault="007933C1">
      <w:r>
        <w:rPr>
          <w:b/>
        </w:rPr>
        <w:t>Ross:</w:t>
      </w:r>
      <w:r>
        <w:t xml:space="preserve"> Ohhhhh yeah, that's, that's funny.</w:t>
      </w:r>
      <w:r>
        <w:t xml:space="preserve"> Why ah, why isn't he goofing around in his own office? </w:t>
      </w:r>
    </w:p>
    <w:p w:rsidR="00000000" w:rsidRDefault="007933C1">
      <w:r>
        <w:rPr>
          <w:b/>
        </w:rPr>
        <w:t>Rachel:</w:t>
      </w:r>
      <w:r>
        <w:t xml:space="preserve"> Oh honey, this is his office too. I told you we're Joanna's two assistants. </w:t>
      </w:r>
    </w:p>
    <w:p w:rsidR="00000000" w:rsidRDefault="007933C1">
      <w:r>
        <w:rPr>
          <w:b/>
        </w:rPr>
        <w:t>Ross:</w:t>
      </w:r>
      <w:r>
        <w:t xml:space="preserve"> Why does Joanna need two assistants, how, how lazy is she? </w:t>
      </w:r>
    </w:p>
    <w:p w:rsidR="00000000" w:rsidRDefault="007933C1">
      <w:r>
        <w:rPr>
          <w:b/>
        </w:rPr>
        <w:t>Rachel:</w:t>
      </w:r>
      <w:r>
        <w:t xml:space="preserve"> Oh! Oh my God! What did I just do? </w:t>
      </w:r>
    </w:p>
    <w:p w:rsidR="00000000" w:rsidRDefault="007933C1">
      <w:r>
        <w:rPr>
          <w:b/>
        </w:rPr>
        <w:t>Ross</w:t>
      </w:r>
      <w:r>
        <w:rPr>
          <w:b/>
        </w:rPr>
        <w:t>:</w:t>
      </w:r>
      <w:r>
        <w:t xml:space="preserve"> What? </w:t>
      </w:r>
    </w:p>
    <w:p w:rsidR="00000000" w:rsidRDefault="007933C1">
      <w:r>
        <w:rPr>
          <w:b/>
        </w:rPr>
        <w:t>Rachel:</w:t>
      </w:r>
      <w:r>
        <w:t xml:space="preserve"> I think I just shipped 3,000 bras to personnel. Oh honey, I gotta go. (to Mark) Mark, I need you! </w:t>
      </w:r>
    </w:p>
    <w:p w:rsidR="00000000" w:rsidRDefault="007933C1">
      <w:r>
        <w:rPr>
          <w:b/>
        </w:rPr>
        <w:t>Ross:</w:t>
      </w:r>
      <w:r>
        <w:t xml:space="preserve"> Okay, bye-bye. (starts slamming the receiver down in anger.) </w:t>
      </w:r>
    </w:p>
    <w:p w:rsidR="00000000" w:rsidRDefault="007933C1">
      <w:r>
        <w:rPr>
          <w:b/>
        </w:rPr>
        <w:t>Rachel:</w:t>
      </w:r>
      <w:r>
        <w:t xml:space="preserve"> Ow! Ross!! </w:t>
      </w:r>
    </w:p>
    <w:p w:rsidR="00000000" w:rsidRDefault="007933C1">
      <w:r>
        <w:rPr>
          <w:b/>
        </w:rPr>
        <w:t>Ross:</w:t>
      </w:r>
      <w:r>
        <w:t xml:space="preserve"> Oh, oh, I'm, I'm, I'm sorry sweetie, I was jus</w:t>
      </w:r>
      <w:r>
        <w:t xml:space="preserve">t trying to ah, I'm dialing another number. (hangs up) </w:t>
      </w:r>
    </w:p>
    <w:p w:rsidR="00000000" w:rsidRDefault="007933C1">
      <w:r>
        <w:t xml:space="preserve">[Scene: The Moondance diner, Monica is cleaning up with one of the waiters, with her back turned to him she removes her fake breasts and hides them under her wig.] </w:t>
      </w:r>
    </w:p>
    <w:p w:rsidR="00000000" w:rsidRDefault="007933C1">
      <w:r>
        <w:rPr>
          <w:b/>
        </w:rPr>
        <w:t>Jeannine:</w:t>
      </w:r>
      <w:r>
        <w:t xml:space="preserve"> (to Monica) All right, I </w:t>
      </w:r>
      <w:r>
        <w:t xml:space="preserve">just got changed in thirty seconds so you can be alone with him. You'd better go for it. </w:t>
      </w:r>
    </w:p>
    <w:p w:rsidR="00000000" w:rsidRDefault="007933C1">
      <w:r>
        <w:rPr>
          <w:b/>
        </w:rPr>
        <w:t>Monica:</w:t>
      </w:r>
      <w:r>
        <w:t xml:space="preserve"> Please, I'm not going for anything. </w:t>
      </w:r>
    </w:p>
    <w:p w:rsidR="00000000" w:rsidRDefault="007933C1">
      <w:r>
        <w:rPr>
          <w:b/>
        </w:rPr>
        <w:t>Jeannine:</w:t>
      </w:r>
      <w:r>
        <w:t xml:space="preserve"> Well, if you don't, I will. </w:t>
      </w:r>
    </w:p>
    <w:p w:rsidR="00000000" w:rsidRDefault="007933C1">
      <w:r>
        <w:rPr>
          <w:b/>
        </w:rPr>
        <w:t>Monica:</w:t>
      </w:r>
      <w:r>
        <w:t xml:space="preserve"> Would you please go? </w:t>
      </w:r>
    </w:p>
    <w:p w:rsidR="00000000" w:rsidRDefault="007933C1">
      <w:r>
        <w:rPr>
          <w:b/>
        </w:rPr>
        <w:t>Jeannine:</w:t>
      </w:r>
      <w:r>
        <w:t xml:space="preserve"> Night Mon. Night Julio. </w:t>
      </w:r>
    </w:p>
    <w:p w:rsidR="00000000" w:rsidRDefault="007933C1">
      <w:r>
        <w:rPr>
          <w:b/>
        </w:rPr>
        <w:t>Julio:</w:t>
      </w:r>
      <w:r>
        <w:t xml:space="preserve"> (to Jeanni</w:t>
      </w:r>
      <w:r>
        <w:t xml:space="preserve">ne) Adios. </w:t>
      </w:r>
    </w:p>
    <w:p w:rsidR="00000000" w:rsidRDefault="007933C1">
      <w:r>
        <w:t xml:space="preserve">(Monica starts wiping down the stools, as Julio follows along behind her replacing the napkin holders.) </w:t>
      </w:r>
    </w:p>
    <w:p w:rsidR="00000000" w:rsidRDefault="007933C1">
      <w:r>
        <w:rPr>
          <w:b/>
        </w:rPr>
        <w:t>Monica:</w:t>
      </w:r>
      <w:r>
        <w:t xml:space="preserve"> Look Julio, someone left their book here. </w:t>
      </w:r>
    </w:p>
    <w:p w:rsidR="00000000" w:rsidRDefault="007933C1">
      <w:r>
        <w:rPr>
          <w:b/>
        </w:rPr>
        <w:t>Julio:</w:t>
      </w:r>
      <w:r>
        <w:t xml:space="preserve"> Ah actually, that is mine. </w:t>
      </w:r>
    </w:p>
    <w:p w:rsidR="00000000" w:rsidRDefault="007933C1">
      <w:r>
        <w:rPr>
          <w:b/>
        </w:rPr>
        <w:t>Monica:</w:t>
      </w:r>
      <w:r>
        <w:t xml:space="preserve"> Oh yeah, what are you reading? </w:t>
      </w:r>
    </w:p>
    <w:p w:rsidR="00000000" w:rsidRDefault="007933C1">
      <w:r>
        <w:rPr>
          <w:b/>
        </w:rPr>
        <w:t>Julio:</w:t>
      </w:r>
      <w:r>
        <w:t xml:space="preserve"> Flower</w:t>
      </w:r>
      <w:r>
        <w:t xml:space="preserve">s of Evil, by Beaudalire. Have you read it? </w:t>
      </w:r>
    </w:p>
    <w:p w:rsidR="00000000" w:rsidRDefault="007933C1">
      <w:r>
        <w:rPr>
          <w:b/>
        </w:rPr>
        <w:t>Monica:</w:t>
      </w:r>
      <w:r>
        <w:t xml:space="preserve"> Have I read it? (pause) No, are you enjoying it? </w:t>
      </w:r>
    </w:p>
    <w:p w:rsidR="00000000" w:rsidRDefault="007933C1">
      <w:r>
        <w:rPr>
          <w:b/>
        </w:rPr>
        <w:t>Julio:</w:t>
      </w:r>
      <w:r>
        <w:t xml:space="preserve"> I thought I would, but the translation's no good. </w:t>
      </w:r>
    </w:p>
    <w:p w:rsidR="00000000" w:rsidRDefault="007933C1">
      <w:r>
        <w:rPr>
          <w:b/>
        </w:rPr>
        <w:t>Monica:</w:t>
      </w:r>
      <w:r>
        <w:t xml:space="preserve"> Your a poet and don't know it. (she turns away and makes a face like 'I can't believe I</w:t>
      </w:r>
      <w:r>
        <w:t xml:space="preserve"> just said that.') </w:t>
      </w:r>
    </w:p>
    <w:p w:rsidR="00000000" w:rsidRDefault="007933C1">
      <w:r>
        <w:rPr>
          <w:b/>
        </w:rPr>
        <w:t>Julio:</w:t>
      </w:r>
      <w:r>
        <w:t xml:space="preserve"> Actually I ah, I am a poet. </w:t>
      </w:r>
    </w:p>
    <w:p w:rsidR="00000000" w:rsidRDefault="007933C1">
      <w:r>
        <w:rPr>
          <w:b/>
        </w:rPr>
        <w:t>Monica:</w:t>
      </w:r>
      <w:r>
        <w:t xml:space="preserve"> Oh, then you do know it. (pause) So um what kind of things do you write about? </w:t>
      </w:r>
    </w:p>
    <w:p w:rsidR="00000000" w:rsidRDefault="007933C1">
      <w:r>
        <w:rPr>
          <w:b/>
        </w:rPr>
        <w:t>Julio:</w:t>
      </w:r>
      <w:r>
        <w:t xml:space="preserve"> Things that move me. The, the shadow of a tree, a child laughing, or this lip. (points to her lip) </w:t>
      </w:r>
    </w:p>
    <w:p w:rsidR="00000000" w:rsidRDefault="007933C1">
      <w:r>
        <w:rPr>
          <w:b/>
        </w:rPr>
        <w:t>Monic</w:t>
      </w:r>
      <w:r>
        <w:rPr>
          <w:b/>
        </w:rPr>
        <w:t>a:</w:t>
      </w:r>
      <w:r>
        <w:t xml:space="preserve"> Mine? (points to her lower lip) Right here? </w:t>
      </w:r>
    </w:p>
    <w:p w:rsidR="00000000" w:rsidRDefault="007933C1">
      <w:r>
        <w:rPr>
          <w:b/>
        </w:rPr>
        <w:t>Julio:</w:t>
      </w:r>
      <w:r>
        <w:t xml:space="preserve"> I can write an epic poem about this lip. (grabs her lower lip) </w:t>
      </w:r>
    </w:p>
    <w:p w:rsidR="00000000" w:rsidRDefault="007933C1">
      <w:r>
        <w:rPr>
          <w:b/>
        </w:rPr>
        <w:t>Monica:</w:t>
      </w:r>
      <w:r>
        <w:t xml:space="preserve"> How would that go? (they kiss) Well, it didn't rhyme, but I liked it. </w:t>
      </w:r>
    </w:p>
    <w:p w:rsidR="00000000" w:rsidRDefault="007933C1">
      <w:r>
        <w:t xml:space="preserve">[Scene: Joey's audition.] </w:t>
      </w:r>
    </w:p>
    <w:p w:rsidR="00000000" w:rsidRDefault="007933C1">
      <w:r>
        <w:rPr>
          <w:b/>
        </w:rPr>
        <w:t>Joey:</w:t>
      </w:r>
      <w:r>
        <w:t xml:space="preserve"> (singing) You've got to p</w:t>
      </w:r>
      <w:r>
        <w:t xml:space="preserve">ick a pocket or two. Boyyyyssss, (picks a handkerchief from the pianist's pocket) you've got to pick a pocket or two.......... </w:t>
      </w:r>
    </w:p>
    <w:p w:rsidR="00000000" w:rsidRDefault="007933C1">
      <w:r>
        <w:rPr>
          <w:b/>
        </w:rPr>
        <w:t>Director:</w:t>
      </w:r>
      <w:r>
        <w:t xml:space="preserve"> Lovely, just lovely. </w:t>
      </w:r>
    </w:p>
    <w:p w:rsidR="00000000" w:rsidRDefault="007933C1">
      <w:r>
        <w:rPr>
          <w:b/>
        </w:rPr>
        <w:t>Joey:</w:t>
      </w:r>
      <w:r>
        <w:t xml:space="preserve"> Really? Thanks. </w:t>
      </w:r>
    </w:p>
    <w:p w:rsidR="00000000" w:rsidRDefault="007933C1">
      <w:r>
        <w:rPr>
          <w:b/>
        </w:rPr>
        <w:t>Director:</w:t>
      </w:r>
      <w:r>
        <w:t xml:space="preserve"> Listen Joey, we definitely want to see you for the callback on </w:t>
      </w:r>
      <w:r>
        <w:t xml:space="preserve">Saturday. </w:t>
      </w:r>
    </w:p>
    <w:p w:rsidR="00000000" w:rsidRDefault="007933C1">
      <w:r>
        <w:rPr>
          <w:b/>
        </w:rPr>
        <w:t>Joey:</w:t>
      </w:r>
      <w:r>
        <w:t xml:space="preserve"> Excellent, I'll be there. </w:t>
      </w:r>
    </w:p>
    <w:p w:rsidR="00000000" w:rsidRDefault="007933C1">
      <w:r>
        <w:rPr>
          <w:b/>
        </w:rPr>
        <w:t>Director:</w:t>
      </w:r>
      <w:r>
        <w:t xml:space="preserve"> Okay, and listen don't forget to bring your jazz shoes for the dance audition. </w:t>
      </w:r>
    </w:p>
    <w:p w:rsidR="00000000" w:rsidRDefault="007933C1">
      <w:r>
        <w:rPr>
          <w:b/>
        </w:rPr>
        <w:t>Joey:</w:t>
      </w:r>
      <w:r>
        <w:t xml:space="preserve"> Ahhh! My ah, my agent said it </w:t>
      </w:r>
      <w:r>
        <w:rPr>
          <w:b/>
        </w:rPr>
        <w:t>wasn't</w:t>
      </w:r>
      <w:r>
        <w:t xml:space="preserve"> a dancing part. </w:t>
      </w:r>
    </w:p>
    <w:p w:rsidR="00000000" w:rsidRDefault="007933C1">
      <w:r>
        <w:rPr>
          <w:b/>
        </w:rPr>
        <w:t>Director:</w:t>
      </w:r>
      <w:r>
        <w:t xml:space="preserve"> Joey, all the roles got to dance a little. But belie</w:t>
      </w:r>
      <w:r>
        <w:t xml:space="preserve">ve me with your dance background it'll be a piece of cake. </w:t>
      </w:r>
    </w:p>
    <w:p w:rsidR="00000000" w:rsidRDefault="007933C1">
      <w:r>
        <w:t xml:space="preserve">[Scene: Chandler and Joey's, Chandler is reading Joey's resume.] </w:t>
      </w:r>
    </w:p>
    <w:p w:rsidR="00000000" w:rsidRDefault="007933C1">
      <w:r>
        <w:rPr>
          <w:b/>
        </w:rPr>
        <w:t>Chandler:</w:t>
      </w:r>
      <w:r>
        <w:t xml:space="preserve"> ....three years of modern dance with Twila Tharp! Five years with the American Ballet Theater?! </w:t>
      </w:r>
    </w:p>
    <w:p w:rsidR="00000000" w:rsidRDefault="007933C1">
      <w:r>
        <w:rPr>
          <w:b/>
        </w:rPr>
        <w:t>Joey:</w:t>
      </w:r>
      <w:r>
        <w:t xml:space="preserve"> Hey, everybody li</w:t>
      </w:r>
      <w:r>
        <w:t xml:space="preserve">es on their resume, okay. I wasn't one of the Zoom Kids either. </w:t>
      </w:r>
    </w:p>
    <w:p w:rsidR="00000000" w:rsidRDefault="007933C1">
      <w:r>
        <w:rPr>
          <w:b/>
        </w:rPr>
        <w:t>Phoebe:</w:t>
      </w:r>
      <w:r>
        <w:t xml:space="preserve"> Well, can you dance at all? </w:t>
      </w:r>
    </w:p>
    <w:p w:rsidR="00000000" w:rsidRDefault="007933C1">
      <w:r>
        <w:rPr>
          <w:b/>
        </w:rPr>
        <w:t>Joey:</w:t>
      </w:r>
      <w:r>
        <w:t xml:space="preserve"> Yeah, I can dance, y'know. (starts to dance really, really, really badly) </w:t>
      </w:r>
    </w:p>
    <w:p w:rsidR="00000000" w:rsidRDefault="007933C1">
      <w:r>
        <w:rPr>
          <w:b/>
        </w:rPr>
        <w:t>Chandler:</w:t>
      </w:r>
      <w:r>
        <w:t xml:space="preserve"> Oh no, no, no, no. </w:t>
      </w:r>
    </w:p>
    <w:p w:rsidR="00000000" w:rsidRDefault="007933C1">
      <w:r>
        <w:rPr>
          <w:b/>
        </w:rPr>
        <w:t>Phoebe:</w:t>
      </w:r>
      <w:r>
        <w:t xml:space="preserve"> (covering her mouth in shock) What,</w:t>
      </w:r>
      <w:r>
        <w:t xml:space="preserve"> what is that? </w:t>
      </w:r>
    </w:p>
    <w:p w:rsidR="00000000" w:rsidRDefault="007933C1">
      <w:r>
        <w:rPr>
          <w:b/>
        </w:rPr>
        <w:t>Joey:</w:t>
      </w:r>
      <w:r>
        <w:t xml:space="preserve"> Sure, it looks stupid now, there's no music playing. </w:t>
      </w:r>
    </w:p>
    <w:p w:rsidR="00000000" w:rsidRDefault="007933C1">
      <w:r>
        <w:t xml:space="preserve">(phone rings) </w:t>
      </w:r>
    </w:p>
    <w:p w:rsidR="00000000" w:rsidRDefault="007933C1">
      <w:r>
        <w:rPr>
          <w:b/>
        </w:rPr>
        <w:t>Chandler:</w:t>
      </w:r>
      <w:r>
        <w:t xml:space="preserve"> All right, I have to get that, but no-no. (answering phone) Hello? (listens) (happily) Hi! Yeah listen, I'm, I'm in need of a stripper and I was told that </w:t>
      </w:r>
      <w:r>
        <w:t xml:space="preserve">you do that. (listens) Let me ask you this, what, what do you do for the extra hundred? (listens) So would I, would I have to provide the grapes? </w:t>
      </w:r>
    </w:p>
    <w:p w:rsidR="00000000" w:rsidRDefault="007933C1">
      <w:r>
        <w:rPr>
          <w:b/>
        </w:rPr>
        <w:t>Monica:</w:t>
      </w:r>
      <w:r>
        <w:t xml:space="preserve"> (entering) Hi! </w:t>
      </w:r>
    </w:p>
    <w:p w:rsidR="00000000" w:rsidRDefault="007933C1">
      <w:r>
        <w:rPr>
          <w:b/>
        </w:rPr>
        <w:t>Phoebe:</w:t>
      </w:r>
      <w:r>
        <w:t xml:space="preserve"> Oh, how was last night with Julio, senorita? </w:t>
      </w:r>
    </w:p>
    <w:p w:rsidR="00000000" w:rsidRDefault="007933C1">
      <w:r>
        <w:rPr>
          <w:b/>
        </w:rPr>
        <w:t>Monica:</w:t>
      </w:r>
      <w:r>
        <w:t xml:space="preserve"> It was soo amazing, he </w:t>
      </w:r>
      <w:r>
        <w:t xml:space="preserve">is so sexy, and smart, which makes him even sexier. Oh gosh, I gotta so you this. Last night, we were fooling around and he stops to write a poem. </w:t>
      </w:r>
    </w:p>
    <w:p w:rsidR="00000000" w:rsidRDefault="007933C1">
      <w:r>
        <w:rPr>
          <w:b/>
        </w:rPr>
        <w:t>Joey:</w:t>
      </w:r>
      <w:r>
        <w:t xml:space="preserve"> Get out! I couldn't stop if a meteor hit me. </w:t>
      </w:r>
    </w:p>
    <w:p w:rsidR="00000000" w:rsidRDefault="007933C1">
      <w:r>
        <w:rPr>
          <w:b/>
        </w:rPr>
        <w:t>Chandler:</w:t>
      </w:r>
      <w:r>
        <w:t xml:space="preserve"> Okay, we have our stripper. A miss Crystal Cha</w:t>
      </w:r>
      <w:r>
        <w:t xml:space="preserve">ndelier. </w:t>
      </w:r>
    </w:p>
    <w:p w:rsidR="00000000" w:rsidRDefault="007933C1">
      <w:r>
        <w:rPr>
          <w:b/>
        </w:rPr>
        <w:t>Joey:</w:t>
      </w:r>
      <w:r>
        <w:t xml:space="preserve"> Well sure, you name a kid that, what do you expect them to grow up to be? </w:t>
      </w:r>
    </w:p>
    <w:p w:rsidR="00000000" w:rsidRDefault="007933C1">
      <w:r>
        <w:rPr>
          <w:b/>
        </w:rPr>
        <w:t>Monica:</w:t>
      </w:r>
      <w:r>
        <w:t xml:space="preserve"> Anyway um, when he left he forgot to take the poem with him. Now, I am like totally dense about poetry, but I think it's pretty good all right. Check it out.</w:t>
      </w:r>
      <w:r>
        <w:t xml:space="preserve"> (hands them the poem) </w:t>
      </w:r>
    </w:p>
    <w:p w:rsidR="00000000" w:rsidRDefault="007933C1">
      <w:r>
        <w:rPr>
          <w:b/>
        </w:rPr>
        <w:t>Joey:</w:t>
      </w:r>
      <w:r>
        <w:t xml:space="preserve"> (reading) The Empty Vase. Translucent beauty... </w:t>
      </w:r>
    </w:p>
    <w:p w:rsidR="00000000" w:rsidRDefault="007933C1">
      <w:r>
        <w:rPr>
          <w:b/>
        </w:rPr>
        <w:t>Chandler:</w:t>
      </w:r>
      <w:r>
        <w:t xml:space="preserve"> To yourself. (finishing) Hey-hey-hey, y'know what that's pretty good. </w:t>
      </w:r>
    </w:p>
    <w:p w:rsidR="00000000" w:rsidRDefault="007933C1">
      <w:r>
        <w:rPr>
          <w:b/>
        </w:rPr>
        <w:t>Monica:</w:t>
      </w:r>
      <w:r>
        <w:t xml:space="preserve"> Oh good, I think so too. Pheebs? </w:t>
      </w:r>
    </w:p>
    <w:p w:rsidR="00000000" w:rsidRDefault="007933C1">
      <w:r>
        <w:rPr>
          <w:b/>
        </w:rPr>
        <w:t>Phoebe:</w:t>
      </w:r>
      <w:r>
        <w:t xml:space="preserve"> Oh yeah. </w:t>
      </w:r>
    </w:p>
    <w:p w:rsidR="00000000" w:rsidRDefault="007933C1">
      <w:r>
        <w:rPr>
          <w:b/>
        </w:rPr>
        <w:t>Monica:</w:t>
      </w:r>
      <w:r>
        <w:t xml:space="preserve"> Oh, I'm so glad you guys lik</w:t>
      </w:r>
      <w:r>
        <w:t xml:space="preserve">e it. Yay! All right I gotta go to work. (tries to take the poem) </w:t>
      </w:r>
    </w:p>
    <w:p w:rsidR="00000000" w:rsidRDefault="007933C1">
      <w:r>
        <w:rPr>
          <w:b/>
        </w:rPr>
        <w:t>Joey:</w:t>
      </w:r>
      <w:r>
        <w:t xml:space="preserve"> Whoa, I'm not done. </w:t>
      </w:r>
    </w:p>
    <w:p w:rsidR="00000000" w:rsidRDefault="007933C1">
      <w:r>
        <w:rPr>
          <w:b/>
        </w:rPr>
        <w:t>Monica:</w:t>
      </w:r>
      <w:r>
        <w:t xml:space="preserve"> All right, just give it back to me when your done. See you guys. </w:t>
      </w:r>
    </w:p>
    <w:p w:rsidR="00000000" w:rsidRDefault="007933C1">
      <w:r>
        <w:rPr>
          <w:b/>
        </w:rPr>
        <w:t>Chandler:</w:t>
      </w:r>
      <w:r>
        <w:t xml:space="preserve"> Bye-bye. </w:t>
      </w:r>
    </w:p>
    <w:p w:rsidR="00000000" w:rsidRDefault="007933C1">
      <w:r>
        <w:t xml:space="preserve">(Monica leaves) </w:t>
      </w:r>
    </w:p>
    <w:p w:rsidR="00000000" w:rsidRDefault="007933C1">
      <w:r>
        <w:rPr>
          <w:b/>
        </w:rPr>
        <w:t>Phoebe:</w:t>
      </w:r>
      <w:r>
        <w:t xml:space="preserve"> Oh my God, oh my God! Poor Monica! </w:t>
      </w:r>
    </w:p>
    <w:p w:rsidR="00000000" w:rsidRDefault="007933C1">
      <w:r>
        <w:rPr>
          <w:b/>
        </w:rPr>
        <w:t>Chandle</w:t>
      </w:r>
      <w:r>
        <w:rPr>
          <w:b/>
        </w:rPr>
        <w:t>r:</w:t>
      </w:r>
      <w:r>
        <w:t xml:space="preserve"> What, what, what?! </w:t>
      </w:r>
    </w:p>
    <w:p w:rsidR="00000000" w:rsidRDefault="007933C1">
      <w:r>
        <w:rPr>
          <w:b/>
        </w:rPr>
        <w:t>Phoebe:</w:t>
      </w:r>
      <w:r>
        <w:t xml:space="preserve"> What?! He was with her when he wrote this poem. Look, (reading) 'My vessel so empty with nothing inside. Now that I've touched you, you seem emptier still.' He thinks Monica is empty, she is the empty vase! </w:t>
      </w:r>
    </w:p>
    <w:p w:rsidR="00000000" w:rsidRDefault="007933C1">
      <w:r>
        <w:rPr>
          <w:b/>
        </w:rPr>
        <w:t>Chandler:</w:t>
      </w:r>
      <w:r>
        <w:t xml:space="preserve"> You rea</w:t>
      </w:r>
      <w:r>
        <w:t xml:space="preserve">lly think that is what he meant? </w:t>
      </w:r>
    </w:p>
    <w:p w:rsidR="00000000" w:rsidRDefault="007933C1">
      <w:r>
        <w:rPr>
          <w:b/>
        </w:rPr>
        <w:t>Phoebe:</w:t>
      </w:r>
      <w:r>
        <w:t xml:space="preserve"> Oh, totally. Oh, God, oh, she seemed so happy too. </w:t>
      </w:r>
    </w:p>
    <w:p w:rsidR="00000000" w:rsidRDefault="007933C1">
      <w:r>
        <w:rPr>
          <w:b/>
        </w:rPr>
        <w:t>Joey:</w:t>
      </w:r>
      <w:r>
        <w:t xml:space="preserve"> Done. </w:t>
      </w:r>
    </w:p>
    <w:p w:rsidR="00000000" w:rsidRDefault="007933C1">
      <w:r>
        <w:t xml:space="preserve">[Scene: Rachel's office, her desk is covered with stuff Ross has sent her.] </w:t>
      </w:r>
    </w:p>
    <w:p w:rsidR="00000000" w:rsidRDefault="007933C1">
      <w:r>
        <w:rPr>
          <w:b/>
        </w:rPr>
        <w:t>Mark:</w:t>
      </w:r>
      <w:r>
        <w:t xml:space="preserve"> (reaching through the flowers) Do you have the, the Ralph Lauren f</w:t>
      </w:r>
      <w:r>
        <w:t xml:space="preserve">ile? </w:t>
      </w:r>
    </w:p>
    <w:p w:rsidR="00000000" w:rsidRDefault="007933C1">
      <w:r>
        <w:rPr>
          <w:b/>
        </w:rPr>
        <w:t>Rachel:</w:t>
      </w:r>
      <w:r>
        <w:t xml:space="preserve"> Oh, yeah, sure, it's umm... (she picks up this bug and it starts to play the theme from Love Story) </w:t>
      </w:r>
    </w:p>
    <w:p w:rsidR="00000000" w:rsidRDefault="007933C1">
      <w:r>
        <w:rPr>
          <w:b/>
        </w:rPr>
        <w:t>Mark:</w:t>
      </w:r>
      <w:r>
        <w:t xml:space="preserve"> Wh-what's that? </w:t>
      </w:r>
    </w:p>
    <w:p w:rsidR="00000000" w:rsidRDefault="007933C1">
      <w:r>
        <w:rPr>
          <w:b/>
        </w:rPr>
        <w:t>Ross:</w:t>
      </w:r>
      <w:r>
        <w:t xml:space="preserve"> It's from Ross, it's a love bug. </w:t>
      </w:r>
    </w:p>
    <w:p w:rsidR="00000000" w:rsidRDefault="007933C1">
      <w:r>
        <w:rPr>
          <w:b/>
        </w:rPr>
        <w:t>Mark:</w:t>
      </w:r>
      <w:r>
        <w:t xml:space="preserve"> Wow! Somebody wants people to know you have a boyfriend. </w:t>
      </w:r>
    </w:p>
    <w:p w:rsidR="00000000" w:rsidRDefault="007933C1">
      <w:r>
        <w:rPr>
          <w:b/>
        </w:rPr>
        <w:t>Rachel:</w:t>
      </w:r>
      <w:r>
        <w:t xml:space="preserve"> Oh no,</w:t>
      </w:r>
      <w:r>
        <w:t xml:space="preserve"> no-no-no, that's not, not, not, what he is doing. He's just, he's just really romantic. </w:t>
      </w:r>
    </w:p>
    <w:p w:rsidR="00000000" w:rsidRDefault="007933C1">
      <w:r>
        <w:rPr>
          <w:b/>
        </w:rPr>
        <w:t>Man:</w:t>
      </w:r>
      <w:r>
        <w:t xml:space="preserve"> (to Rachel) Ah, excuse me, are you Rachel Green? </w:t>
      </w:r>
    </w:p>
    <w:p w:rsidR="00000000" w:rsidRDefault="007933C1">
      <w:r>
        <w:t xml:space="preserve">Rachel: Yes. </w:t>
      </w:r>
    </w:p>
    <w:p w:rsidR="00000000" w:rsidRDefault="007933C1">
      <w:r>
        <w:rPr>
          <w:b/>
        </w:rPr>
        <w:t>Man:</w:t>
      </w:r>
      <w:r>
        <w:t xml:space="preserve"> (being joined by the rest of the barbershop quartet) One, two, three... </w:t>
      </w:r>
    </w:p>
    <w:p w:rsidR="00000000" w:rsidRDefault="007933C1">
      <w:r>
        <w:rPr>
          <w:b/>
        </w:rPr>
        <w:t>Quartet:</w:t>
      </w:r>
      <w:r>
        <w:t xml:space="preserve"> (singing) </w:t>
      </w:r>
      <w:r>
        <w:t xml:space="preserve">Congratulations on your first week at your brand new job! It won't be long before your the boss. </w:t>
      </w:r>
    </w:p>
    <w:p w:rsidR="00000000" w:rsidRDefault="007933C1">
      <w:r>
        <w:rPr>
          <w:b/>
        </w:rPr>
        <w:t>The Bass Barber:</w:t>
      </w:r>
      <w:r>
        <w:t xml:space="preserve"> Omm-pah, omm-pah, omm-pah. </w:t>
      </w:r>
    </w:p>
    <w:p w:rsidR="00000000" w:rsidRDefault="007933C1">
      <w:r>
        <w:rPr>
          <w:b/>
        </w:rPr>
        <w:t>Quartet:</w:t>
      </w:r>
      <w:r>
        <w:t xml:space="preserve"> (singing) And you know who will be there to support... you?! Your one and only boyfriend... </w:t>
      </w:r>
    </w:p>
    <w:p w:rsidR="00000000" w:rsidRDefault="007933C1">
      <w:r>
        <w:rPr>
          <w:b/>
        </w:rPr>
        <w:t>The Bass Ba</w:t>
      </w:r>
      <w:r>
        <w:rPr>
          <w:b/>
        </w:rPr>
        <w:t>rber:</w:t>
      </w:r>
      <w:r>
        <w:t xml:space="preserve"> It's nice to have a boyfriend. </w:t>
      </w:r>
    </w:p>
    <w:p w:rsidR="00000000" w:rsidRDefault="007933C1">
      <w:r>
        <w:rPr>
          <w:b/>
        </w:rPr>
        <w:t>Quartet:</w:t>
      </w:r>
      <w:r>
        <w:t xml:space="preserve"> Your loyal loving boyfriend Ross..... Ross! </w:t>
      </w:r>
    </w:p>
    <w:p w:rsidR="00000000" w:rsidRDefault="007933C1">
      <w:r>
        <w:t>Commercial Break</w:t>
      </w:r>
    </w:p>
    <w:p w:rsidR="00000000" w:rsidRDefault="007933C1">
      <w:r>
        <w:t xml:space="preserve">[Scene: Monica and Rachel's, Ross and Rachel are entering the living room from her bedroom.] </w:t>
      </w:r>
    </w:p>
    <w:p w:rsidR="00000000" w:rsidRDefault="007933C1">
      <w:r>
        <w:rPr>
          <w:b/>
        </w:rPr>
        <w:t>Ross:</w:t>
      </w:r>
      <w:r>
        <w:t xml:space="preserve"> I'm hurt! I'm actually hurt, that you would thi</w:t>
      </w:r>
      <w:r>
        <w:t xml:space="preserve">nk that I would send you any of those things out of any thing other than love. Hurt! Hurt! </w:t>
      </w:r>
    </w:p>
    <w:p w:rsidR="00000000" w:rsidRDefault="007933C1">
      <w:r>
        <w:rPr>
          <w:b/>
        </w:rPr>
        <w:t>Rachel:</w:t>
      </w:r>
      <w:r>
        <w:t xml:space="preserve"> All right Ross!! I get it!! </w:t>
      </w:r>
    </w:p>
    <w:p w:rsidR="00000000" w:rsidRDefault="007933C1">
      <w:r>
        <w:rPr>
          <w:b/>
        </w:rPr>
        <w:t>Ross:</w:t>
      </w:r>
      <w:r>
        <w:t xml:space="preserve"> I mean my God... </w:t>
      </w:r>
    </w:p>
    <w:p w:rsidR="00000000" w:rsidRDefault="007933C1">
      <w:r>
        <w:rPr>
          <w:b/>
        </w:rPr>
        <w:t>Rachel:</w:t>
      </w:r>
      <w:r>
        <w:t xml:space="preserve"> You're hurt! </w:t>
      </w:r>
    </w:p>
    <w:p w:rsidR="00000000" w:rsidRDefault="007933C1">
      <w:r>
        <w:rPr>
          <w:b/>
        </w:rPr>
        <w:t>Ross:</w:t>
      </w:r>
      <w:r>
        <w:t xml:space="preserve"> ...can't, can't a guy send a barbershop quartet to his girlfriend's office </w:t>
      </w:r>
      <w:r>
        <w:t xml:space="preserve">anymorrrrre!! </w:t>
      </w:r>
    </w:p>
    <w:p w:rsidR="00000000" w:rsidRDefault="007933C1">
      <w:r>
        <w:rPr>
          <w:b/>
        </w:rPr>
        <w:t>Rachel:</w:t>
      </w:r>
      <w:r>
        <w:t xml:space="preserve"> Oh, please, Ross it was so obvious! It was like you were marking your territory. I mean you might have well have just come in and peed all around my desk! </w:t>
      </w:r>
    </w:p>
    <w:p w:rsidR="00000000" w:rsidRDefault="007933C1">
      <w:r>
        <w:rPr>
          <w:b/>
        </w:rPr>
        <w:t>Ross:</w:t>
      </w:r>
      <w:r>
        <w:t xml:space="preserve"> I would never do that! </w:t>
      </w:r>
    </w:p>
    <w:p w:rsidR="00000000" w:rsidRDefault="007933C1">
      <w:r>
        <w:rPr>
          <w:b/>
        </w:rPr>
        <w:t>Rachel:</w:t>
      </w:r>
      <w:r>
        <w:t xml:space="preserve"> Look, I know what's going on here, okay</w:t>
      </w:r>
      <w:r>
        <w:t xml:space="preserve">, Mark explained it all to me. He said this is what you guys do. </w:t>
      </w:r>
    </w:p>
    <w:p w:rsidR="00000000" w:rsidRDefault="007933C1">
      <w:r>
        <w:rPr>
          <w:b/>
        </w:rPr>
        <w:t>Ross:</w:t>
      </w:r>
      <w:r>
        <w:t xml:space="preserve"> Yeah well if, if, if Mark said that, than Mark's an idiot. </w:t>
      </w:r>
    </w:p>
    <w:p w:rsidR="00000000" w:rsidRDefault="007933C1">
      <w:r>
        <w:t xml:space="preserve">[Scene: Central Perk, Chandler, Ross, Joey are there.] </w:t>
      </w:r>
    </w:p>
    <w:p w:rsidR="00000000" w:rsidRDefault="007933C1">
      <w:r>
        <w:rPr>
          <w:b/>
        </w:rPr>
        <w:t>Joey:</w:t>
      </w:r>
      <w:r>
        <w:t xml:space="preserve"> Mark's a genius! </w:t>
      </w:r>
    </w:p>
    <w:p w:rsidR="00000000" w:rsidRDefault="007933C1">
      <w:r>
        <w:rPr>
          <w:b/>
        </w:rPr>
        <w:t>Ross:</w:t>
      </w:r>
      <w:r>
        <w:t xml:space="preserve"> Why?! How?! How is he a genius? </w:t>
      </w:r>
    </w:p>
    <w:p w:rsidR="00000000" w:rsidRDefault="007933C1">
      <w:r>
        <w:rPr>
          <w:b/>
        </w:rPr>
        <w:t>Chand</w:t>
      </w:r>
      <w:r>
        <w:rPr>
          <w:b/>
        </w:rPr>
        <w:t>ler:</w:t>
      </w:r>
      <w:r>
        <w:t xml:space="preserve"> Look, don't you see what's happening here. Instead of hitting on her right away, he's becoming her confidant. Now he's gonna be the guy she goes too to complain about you. </w:t>
      </w:r>
    </w:p>
    <w:p w:rsidR="00000000" w:rsidRDefault="007933C1">
      <w:r>
        <w:rPr>
          <w:b/>
        </w:rPr>
        <w:t>Ross:</w:t>
      </w:r>
      <w:r>
        <w:t xml:space="preserve"> What am I going to do? </w:t>
      </w:r>
    </w:p>
    <w:p w:rsidR="00000000" w:rsidRDefault="007933C1">
      <w:r>
        <w:rPr>
          <w:b/>
        </w:rPr>
        <w:t>Chandler:</w:t>
      </w:r>
      <w:r>
        <w:t xml:space="preserve"> Well, why don't you send her a musical</w:t>
      </w:r>
      <w:r>
        <w:t xml:space="preserve"> bug, op, no you already did that. All right look, you're going to have to go there yourself now, okay, make a few surprise visits. </w:t>
      </w:r>
    </w:p>
    <w:p w:rsidR="00000000" w:rsidRDefault="007933C1">
      <w:r>
        <w:rPr>
          <w:b/>
        </w:rPr>
        <w:t>Ross:</w:t>
      </w:r>
      <w:r>
        <w:t xml:space="preserve"> I don't know you guys. </w:t>
      </w:r>
    </w:p>
    <w:p w:rsidR="00000000" w:rsidRDefault="007933C1">
      <w:r>
        <w:rPr>
          <w:b/>
        </w:rPr>
        <w:t>Chandler:</w:t>
      </w:r>
      <w:r>
        <w:t xml:space="preserve"> All right fine, don't do anything, just sit here and talk to us, meanwhile she is t</w:t>
      </w:r>
      <w:r>
        <w:t xml:space="preserve">alking to him about you. And he's being Mr. Joe Sensitive, and she starts thinking 'Maybe this is the guy for me, because he understands me.' </w:t>
      </w:r>
    </w:p>
    <w:p w:rsidR="00000000" w:rsidRDefault="007933C1">
      <w:r>
        <w:rPr>
          <w:b/>
        </w:rPr>
        <w:t>Joey:</w:t>
      </w:r>
      <w:r>
        <w:t xml:space="preserve"> And before you know it, she's with him. And you'll be all, 'Ohh, man!' And he'll be all, 'Yes!' And us, we'</w:t>
      </w:r>
      <w:r>
        <w:t xml:space="preserve">ll be like, 'Wh-whoa, dude.' And pretty soon you'll be like, (sadly) 'Hhiii,' and, and, and, 'I can't go, Rachel and Mark might be there.' And we'll be like, 'Man get over it, it's been four years!!' </w:t>
      </w:r>
    </w:p>
    <w:p w:rsidR="00000000" w:rsidRDefault="007933C1">
      <w:r>
        <w:rPr>
          <w:b/>
        </w:rPr>
        <w:t>Chandler:</w:t>
      </w:r>
      <w:r>
        <w:t xml:space="preserve"> He paints quite a picture doesn't he? </w:t>
      </w:r>
    </w:p>
    <w:p w:rsidR="00000000" w:rsidRDefault="007933C1">
      <w:r>
        <w:t>[Scene</w:t>
      </w:r>
      <w:r>
        <w:t xml:space="preserve">: Rachel's office.] </w:t>
      </w:r>
    </w:p>
    <w:p w:rsidR="00000000" w:rsidRDefault="007933C1">
      <w:r>
        <w:rPr>
          <w:b/>
        </w:rPr>
        <w:t>Woman:</w:t>
      </w:r>
      <w:r>
        <w:t xml:space="preserve"> (walking up to Mark) Here's the Shelly Siegal stuff from December. </w:t>
      </w:r>
    </w:p>
    <w:p w:rsidR="00000000" w:rsidRDefault="007933C1">
      <w:r>
        <w:rPr>
          <w:b/>
        </w:rPr>
        <w:t>Mark:</w:t>
      </w:r>
      <w:r>
        <w:t xml:space="preserve"> (turning around) And wait, I've got something for you. (kisses her) </w:t>
      </w:r>
    </w:p>
    <w:p w:rsidR="00000000" w:rsidRDefault="007933C1">
      <w:r>
        <w:rPr>
          <w:b/>
        </w:rPr>
        <w:t>Woman:</w:t>
      </w:r>
      <w:r>
        <w:t xml:space="preserve"> Mark!! </w:t>
      </w:r>
    </w:p>
    <w:p w:rsidR="00000000" w:rsidRDefault="007933C1">
      <w:r>
        <w:rPr>
          <w:b/>
        </w:rPr>
        <w:t>Mark:</w:t>
      </w:r>
      <w:r>
        <w:t xml:space="preserve"> It's okay, Rachel knows. </w:t>
      </w:r>
    </w:p>
    <w:p w:rsidR="00000000" w:rsidRDefault="007933C1">
      <w:r>
        <w:rPr>
          <w:b/>
        </w:rPr>
        <w:t>Woman:</w:t>
      </w:r>
      <w:r>
        <w:t xml:space="preserve"> Yeah, but even soo. </w:t>
      </w:r>
    </w:p>
    <w:p w:rsidR="00000000" w:rsidRDefault="007933C1">
      <w:r>
        <w:t>(Ross appe</w:t>
      </w:r>
      <w:r>
        <w:t xml:space="preserve">ars in the hallway just outside of Rachel's office.) </w:t>
      </w:r>
    </w:p>
    <w:p w:rsidR="00000000" w:rsidRDefault="007933C1">
      <w:r>
        <w:rPr>
          <w:b/>
        </w:rPr>
        <w:t>Mark:</w:t>
      </w:r>
      <w:r>
        <w:t xml:space="preserve"> I can't help it, I'm just, I'm just crazy about you. </w:t>
      </w:r>
    </w:p>
    <w:p w:rsidR="00000000" w:rsidRDefault="007933C1">
      <w:r>
        <w:rPr>
          <w:b/>
        </w:rPr>
        <w:t>Rachel:</w:t>
      </w:r>
      <w:r>
        <w:t xml:space="preserve"> Ohhh! That is soo sweet! (gets up to get herself a cup of coffee) </w:t>
      </w:r>
    </w:p>
    <w:p w:rsidR="00000000" w:rsidRDefault="007933C1">
      <w:r>
        <w:t xml:space="preserve">(Ross is eavesdropping in the hallway.) </w:t>
      </w:r>
    </w:p>
    <w:p w:rsidR="00000000" w:rsidRDefault="007933C1">
      <w:r>
        <w:rPr>
          <w:b/>
        </w:rPr>
        <w:t>Mark:</w:t>
      </w:r>
      <w:r>
        <w:t xml:space="preserve"> Okay, okay look, I k</w:t>
      </w:r>
      <w:r>
        <w:t xml:space="preserve">now I'm being Mr. Inappropriate today, but it's just so tough, I mean see you walking around and I just wanna touch you and hold you, come on no one's around, just, just kiss me. </w:t>
      </w:r>
    </w:p>
    <w:p w:rsidR="00000000" w:rsidRDefault="007933C1">
      <w:r>
        <w:t xml:space="preserve">(They start to kiss, and Ross rushes into the office to break it up.) </w:t>
      </w:r>
    </w:p>
    <w:p w:rsidR="00000000" w:rsidRDefault="007933C1">
      <w:r>
        <w:rPr>
          <w:b/>
        </w:rPr>
        <w:t>Ross:</w:t>
      </w:r>
      <w:r>
        <w:t xml:space="preserve"> All right that's, that's it!! Get off her! </w:t>
      </w:r>
    </w:p>
    <w:p w:rsidR="00000000" w:rsidRDefault="007933C1">
      <w:r>
        <w:rPr>
          <w:b/>
        </w:rPr>
        <w:t>Mark:</w:t>
      </w:r>
      <w:r>
        <w:t xml:space="preserve"> What is going on? </w:t>
      </w:r>
    </w:p>
    <w:p w:rsidR="00000000" w:rsidRDefault="007933C1">
      <w:r>
        <w:rPr>
          <w:b/>
        </w:rPr>
        <w:t>Ross:</w:t>
      </w:r>
      <w:r>
        <w:t xml:space="preserve"> What's going on?! (throws the love bug at him) That's what's going on!! </w:t>
      </w:r>
    </w:p>
    <w:p w:rsidR="00000000" w:rsidRDefault="007933C1">
      <w:r>
        <w:rPr>
          <w:b/>
        </w:rPr>
        <w:t>Rachel:</w:t>
      </w:r>
      <w:r>
        <w:t xml:space="preserve"> (now standing behind Ross) Ross! </w:t>
      </w:r>
    </w:p>
    <w:p w:rsidR="00000000" w:rsidRDefault="007933C1">
      <w:r>
        <w:t xml:space="preserve">(Ross finally looks at the woman kissing Mark.) </w:t>
      </w:r>
    </w:p>
    <w:p w:rsidR="00000000" w:rsidRDefault="007933C1">
      <w:r>
        <w:rPr>
          <w:b/>
        </w:rPr>
        <w:t>Ross:</w:t>
      </w:r>
      <w:r>
        <w:t xml:space="preserve"> I have bee</w:t>
      </w:r>
      <w:r>
        <w:t xml:space="preserve">n down in your store for twenty minutes trying to get a tie! What do I have to do to get some service?! (turns to Rachel) Hi Rach. (He's puts his hand on her shoulder and she knocks it away.) </w:t>
      </w:r>
    </w:p>
    <w:p w:rsidR="00000000" w:rsidRDefault="007933C1">
      <w:r>
        <w:t xml:space="preserve">[Scene: Joey's dance audition, Joey is warming up.] </w:t>
      </w:r>
    </w:p>
    <w:p w:rsidR="00000000" w:rsidRDefault="007933C1">
      <w:r>
        <w:rPr>
          <w:b/>
        </w:rPr>
        <w:t>Director:</w:t>
      </w:r>
      <w:r>
        <w:t xml:space="preserve"> </w:t>
      </w:r>
      <w:r>
        <w:t xml:space="preserve">Ah Joey. Joey Tribbiani. Listen Joey, I got a problem, I just got a call from my dance captain, he's having a relationship crisis and can't get out of Long Island. </w:t>
      </w:r>
    </w:p>
    <w:p w:rsidR="00000000" w:rsidRDefault="007933C1">
      <w:r>
        <w:rPr>
          <w:b/>
        </w:rPr>
        <w:t>Joey:</w:t>
      </w:r>
      <w:r>
        <w:t xml:space="preserve"> So, does that mean the audition is off? </w:t>
      </w:r>
    </w:p>
    <w:p w:rsidR="00000000" w:rsidRDefault="007933C1">
      <w:r>
        <w:rPr>
          <w:b/>
        </w:rPr>
        <w:t>Director:</w:t>
      </w:r>
      <w:r>
        <w:t xml:space="preserve"> Listen Joey, seeing as you've got </w:t>
      </w:r>
      <w:r>
        <w:t xml:space="preserve">the most experience, I want you to take these dancers and show them the combination. </w:t>
      </w:r>
    </w:p>
    <w:p w:rsidR="00000000" w:rsidRDefault="007933C1">
      <w:r>
        <w:rPr>
          <w:b/>
        </w:rPr>
        <w:t>Joey:</w:t>
      </w:r>
      <w:r>
        <w:t xml:space="preserve"> What?! </w:t>
      </w:r>
    </w:p>
    <w:p w:rsidR="00000000" w:rsidRDefault="007933C1">
      <w:r>
        <w:rPr>
          <w:b/>
        </w:rPr>
        <w:t>Director:</w:t>
      </w:r>
      <w:r>
        <w:t xml:space="preserve"> Aw come on Joey, it's easy. Y'know, it's hand, hand, head, head, (very quickly, Joey watches stunned) up, pas de bouree, pas de bouree, big turn h</w:t>
      </w:r>
      <w:r>
        <w:t xml:space="preserve">ere, grand sissone, sissone, sissone, slide back, step, step, step, and jazz hands! </w:t>
      </w:r>
    </w:p>
    <w:p w:rsidR="00000000" w:rsidRDefault="007933C1">
      <w:r>
        <w:rPr>
          <w:b/>
        </w:rPr>
        <w:t>Joey:</w:t>
      </w:r>
      <w:r>
        <w:t xml:space="preserve"> It's ah, step-ity, step and jazz hands. </w:t>
      </w:r>
    </w:p>
    <w:p w:rsidR="00000000" w:rsidRDefault="007933C1">
      <w:r>
        <w:rPr>
          <w:b/>
        </w:rPr>
        <w:t>Director:</w:t>
      </w:r>
      <w:r>
        <w:t xml:space="preserve"> Have fun. </w:t>
      </w:r>
    </w:p>
    <w:p w:rsidR="00000000" w:rsidRDefault="007933C1">
      <w:r>
        <w:rPr>
          <w:b/>
        </w:rPr>
        <w:t>Joey:</w:t>
      </w:r>
      <w:r>
        <w:t xml:space="preserve"> Bye. (does the jazz hands) </w:t>
      </w:r>
    </w:p>
    <w:p w:rsidR="00000000" w:rsidRDefault="007933C1">
      <w:r>
        <w:t xml:space="preserve">[Scene: Monica and Rachel's, Monica is tying a ribbon to a vase.] </w:t>
      </w:r>
    </w:p>
    <w:p w:rsidR="00000000" w:rsidRDefault="007933C1">
      <w:r>
        <w:rPr>
          <w:b/>
        </w:rPr>
        <w:t>Ph</w:t>
      </w:r>
      <w:r>
        <w:rPr>
          <w:b/>
        </w:rPr>
        <w:t>oebe:</w:t>
      </w:r>
      <w:r>
        <w:t xml:space="preserve"> (entering) Hey! </w:t>
      </w:r>
    </w:p>
    <w:p w:rsidR="00000000" w:rsidRDefault="007933C1">
      <w:r>
        <w:t xml:space="preserve">Monica: Hey. </w:t>
      </w:r>
    </w:p>
    <w:p w:rsidR="00000000" w:rsidRDefault="007933C1">
      <w:r>
        <w:rPr>
          <w:b/>
        </w:rPr>
        <w:t>Phoebe:</w:t>
      </w:r>
      <w:r>
        <w:t xml:space="preserve"> What are you wrapping? </w:t>
      </w:r>
    </w:p>
    <w:p w:rsidR="00000000" w:rsidRDefault="007933C1">
      <w:r>
        <w:rPr>
          <w:b/>
        </w:rPr>
        <w:t>Monica:</w:t>
      </w:r>
      <w:r>
        <w:t xml:space="preserve"> Oh-ho, look what I got Julio. </w:t>
      </w:r>
    </w:p>
    <w:p w:rsidR="00000000" w:rsidRDefault="007933C1">
      <w:r>
        <w:rPr>
          <w:b/>
        </w:rPr>
        <w:t>Phoebe:</w:t>
      </w:r>
      <w:r>
        <w:t xml:space="preserve"> Yeah, it's a vase. </w:t>
      </w:r>
    </w:p>
    <w:p w:rsidR="00000000" w:rsidRDefault="007933C1">
      <w:r>
        <w:rPr>
          <w:b/>
        </w:rPr>
        <w:t>Monica:</w:t>
      </w:r>
      <w:r>
        <w:t xml:space="preserve"> Yeah, just like the one in the poem. </w:t>
      </w:r>
    </w:p>
    <w:p w:rsidR="00000000" w:rsidRDefault="007933C1">
      <w:r>
        <w:rPr>
          <w:b/>
        </w:rPr>
        <w:t>Phoebe:</w:t>
      </w:r>
      <w:r>
        <w:t xml:space="preserve"> Well not exactly like the one in the poem. </w:t>
      </w:r>
    </w:p>
    <w:p w:rsidR="00000000" w:rsidRDefault="007933C1">
      <w:r>
        <w:rPr>
          <w:b/>
        </w:rPr>
        <w:t>Monica:</w:t>
      </w:r>
      <w:r>
        <w:t xml:space="preserve"> What do you me</w:t>
      </w:r>
      <w:r>
        <w:t xml:space="preserve">an? </w:t>
      </w:r>
    </w:p>
    <w:p w:rsidR="00000000" w:rsidRDefault="007933C1">
      <w:r>
        <w:rPr>
          <w:b/>
        </w:rPr>
        <w:t>Phoebe:</w:t>
      </w:r>
      <w:r>
        <w:t xml:space="preserve"> Remember how you said you were really dense about poetry? Oh. (hugs her) </w:t>
      </w:r>
    </w:p>
    <w:p w:rsidR="00000000" w:rsidRDefault="007933C1">
      <w:r>
        <w:t xml:space="preserve">[Scene: The Moondance Diner.] </w:t>
      </w:r>
    </w:p>
    <w:p w:rsidR="00000000" w:rsidRDefault="007933C1">
      <w:r>
        <w:rPr>
          <w:b/>
        </w:rPr>
        <w:t>Monica:</w:t>
      </w:r>
      <w:r>
        <w:t xml:space="preserve"> (to Julio) So! I'm just an empty vase, huh? </w:t>
      </w:r>
    </w:p>
    <w:p w:rsidR="00000000" w:rsidRDefault="007933C1">
      <w:r>
        <w:rPr>
          <w:b/>
        </w:rPr>
        <w:t>Julio:</w:t>
      </w:r>
      <w:r>
        <w:t xml:space="preserve"> What? </w:t>
      </w:r>
    </w:p>
    <w:p w:rsidR="00000000" w:rsidRDefault="007933C1">
      <w:r>
        <w:rPr>
          <w:b/>
        </w:rPr>
        <w:t>Monica:</w:t>
      </w:r>
      <w:r>
        <w:t xml:space="preserve"> Y'know, so I don't read as many important books as you do, and </w:t>
      </w:r>
      <w:r>
        <w:t xml:space="preserve">I don't write trick poems that seem to be about one thing but are actually about something else. And y'know what, I get excited about stupid stuff, like when I my </w:t>
      </w:r>
      <w:r>
        <w:rPr>
          <w:i/>
        </w:rPr>
        <w:t>People</w:t>
      </w:r>
      <w:r>
        <w:t xml:space="preserve"> magazine comes on Saturday, and the new </w:t>
      </w:r>
      <w:r>
        <w:rPr>
          <w:i/>
        </w:rPr>
        <w:t>Hold Everything</w:t>
      </w:r>
      <w:r>
        <w:t xml:space="preserve"> catalog. Y'know but that does </w:t>
      </w:r>
      <w:r>
        <w:t xml:space="preserve">not mean that I'm empty, I care about things. I care about my friends and family. You have no right to make that kind of judgment about me. </w:t>
      </w:r>
    </w:p>
    <w:p w:rsidR="00000000" w:rsidRDefault="007933C1">
      <w:r>
        <w:rPr>
          <w:b/>
        </w:rPr>
        <w:t>Julio:</w:t>
      </w:r>
      <w:r>
        <w:t xml:space="preserve"> Whoa, whoa, whoa. </w:t>
      </w:r>
    </w:p>
    <w:p w:rsidR="00000000" w:rsidRDefault="007933C1">
      <w:r>
        <w:rPr>
          <w:b/>
        </w:rPr>
        <w:t>Monica:</w:t>
      </w:r>
      <w:r>
        <w:t xml:space="preserve"> You don't even know me... </w:t>
      </w:r>
    </w:p>
    <w:p w:rsidR="00000000" w:rsidRDefault="007933C1">
      <w:r>
        <w:rPr>
          <w:b/>
        </w:rPr>
        <w:t>Julio:</w:t>
      </w:r>
      <w:r>
        <w:t xml:space="preserve"> Whoa, whoa, whoa, the poem is not about you. </w:t>
      </w:r>
    </w:p>
    <w:p w:rsidR="00000000" w:rsidRDefault="007933C1">
      <w:r>
        <w:rPr>
          <w:b/>
        </w:rPr>
        <w:t>M</w:t>
      </w:r>
      <w:r>
        <w:rPr>
          <w:b/>
        </w:rPr>
        <w:t>onica:</w:t>
      </w:r>
      <w:r>
        <w:t xml:space="preserve"> What? </w:t>
      </w:r>
    </w:p>
    <w:p w:rsidR="00000000" w:rsidRDefault="007933C1">
      <w:r>
        <w:rPr>
          <w:b/>
        </w:rPr>
        <w:t>Julio:</w:t>
      </w:r>
      <w:r>
        <w:t xml:space="preserve"> The Empty Vase is not about you. My baby, you make me so sad that you would think this. </w:t>
      </w:r>
    </w:p>
    <w:p w:rsidR="00000000" w:rsidRDefault="007933C1">
      <w:r>
        <w:rPr>
          <w:b/>
        </w:rPr>
        <w:t>Monica:</w:t>
      </w:r>
      <w:r>
        <w:t xml:space="preserve"> I'm sorry, my friend Phoebe... </w:t>
      </w:r>
    </w:p>
    <w:p w:rsidR="00000000" w:rsidRDefault="007933C1">
      <w:r>
        <w:rPr>
          <w:b/>
        </w:rPr>
        <w:t>Julio:</w:t>
      </w:r>
      <w:r>
        <w:t xml:space="preserve"> No, it's about all women. Well, all American women. You feel better now? </w:t>
      </w:r>
    </w:p>
    <w:p w:rsidR="00000000" w:rsidRDefault="007933C1">
      <w:r>
        <w:rPr>
          <w:b/>
        </w:rPr>
        <w:t>Monica:</w:t>
      </w:r>
      <w:r>
        <w:t xml:space="preserve"> (sarcastically) O</w:t>
      </w:r>
      <w:r>
        <w:t xml:space="preserve">h yeah. </w:t>
      </w:r>
    </w:p>
    <w:p w:rsidR="00000000" w:rsidRDefault="007933C1">
      <w:r>
        <w:t xml:space="preserve">[Scene: Joey's audition, the director has returned and wants to see the combination.] </w:t>
      </w:r>
    </w:p>
    <w:p w:rsidR="00000000" w:rsidRDefault="007933C1">
      <w:r>
        <w:rPr>
          <w:b/>
        </w:rPr>
        <w:t>Director:</w:t>
      </w:r>
      <w:r>
        <w:t xml:space="preserve"> All right, let's do it! </w:t>
      </w:r>
    </w:p>
    <w:p w:rsidR="00000000" w:rsidRDefault="007933C1">
      <w:r>
        <w:t>(The group does the same horrible dance that Joey did earlier in the show, except they're all out of sync and they do the jaz</w:t>
      </w:r>
      <w:r>
        <w:t xml:space="preserve">z hands at the end.) </w:t>
      </w:r>
    </w:p>
    <w:p w:rsidR="00000000" w:rsidRDefault="007933C1">
      <w:r>
        <w:rPr>
          <w:b/>
        </w:rPr>
        <w:t>Director:</w:t>
      </w:r>
      <w:r>
        <w:t xml:space="preserve"> No, no, no. What was that? </w:t>
      </w:r>
    </w:p>
    <w:p w:rsidR="00000000" w:rsidRDefault="007933C1">
      <w:r>
        <w:rPr>
          <w:b/>
        </w:rPr>
        <w:t>Joey:</w:t>
      </w:r>
      <w:r>
        <w:t xml:space="preserve"> I know, it was the best I could get out of them. </w:t>
      </w:r>
    </w:p>
    <w:p w:rsidR="00000000" w:rsidRDefault="007933C1">
      <w:r>
        <w:rPr>
          <w:b/>
        </w:rPr>
        <w:t>Director:</w:t>
      </w:r>
      <w:r>
        <w:t xml:space="preserve"> Well, people! </w:t>
      </w:r>
    </w:p>
    <w:p w:rsidR="00000000" w:rsidRDefault="007933C1">
      <w:r>
        <w:rPr>
          <w:b/>
        </w:rPr>
        <w:t>Joey:</w:t>
      </w:r>
      <w:r>
        <w:t xml:space="preserve"> People, people, people. </w:t>
      </w:r>
    </w:p>
    <w:p w:rsidR="00000000" w:rsidRDefault="007933C1">
      <w:r>
        <w:rPr>
          <w:b/>
        </w:rPr>
        <w:t>Director:</w:t>
      </w:r>
      <w:r>
        <w:t xml:space="preserve"> Let's try it again, and this time let's watch everybody watch Joey. (to Jo</w:t>
      </w:r>
      <w:r>
        <w:t xml:space="preserve">ey) Show 'em how it's done. (to the pianist) Count it off. </w:t>
      </w:r>
    </w:p>
    <w:p w:rsidR="00000000" w:rsidRDefault="007933C1">
      <w:r>
        <w:t xml:space="preserve">(The pianist starts to play, and Joey readies himself, and then runs out of the audition.) </w:t>
      </w:r>
    </w:p>
    <w:p w:rsidR="00000000" w:rsidRDefault="007933C1">
      <w:r>
        <w:t xml:space="preserve">[Scene: Central Perk, Chandler and Rachel are there.] </w:t>
      </w:r>
    </w:p>
    <w:p w:rsidR="00000000" w:rsidRDefault="007933C1">
      <w:r>
        <w:rPr>
          <w:b/>
        </w:rPr>
        <w:t>Rachel:</w:t>
      </w:r>
      <w:r>
        <w:t xml:space="preserve"> So ah, did you have fun at the bachelor p</w:t>
      </w:r>
      <w:r>
        <w:t xml:space="preserve">arty last night? </w:t>
      </w:r>
    </w:p>
    <w:p w:rsidR="00000000" w:rsidRDefault="007933C1">
      <w:r>
        <w:rPr>
          <w:b/>
        </w:rPr>
        <w:t>Chandler:</w:t>
      </w:r>
      <w:r>
        <w:t xml:space="preserve"> Oh yeah, yeah! Look what I got, look what I got. (holds up a pen) See, she's fully dressed, right? </w:t>
      </w:r>
    </w:p>
    <w:p w:rsidR="00000000" w:rsidRDefault="007933C1">
      <w:r>
        <w:rPr>
          <w:b/>
        </w:rPr>
        <w:t>Rachel:</w:t>
      </w:r>
      <w:r>
        <w:t xml:space="preserve"> Right. </w:t>
      </w:r>
    </w:p>
    <w:p w:rsidR="00000000" w:rsidRDefault="007933C1">
      <w:r>
        <w:rPr>
          <w:b/>
        </w:rPr>
        <w:t>Chandler:</w:t>
      </w:r>
      <w:r>
        <w:t xml:space="preserve"> And then you click it and, uh-oh, she's naked. And then, and then you click it again and she's dressed</w:t>
      </w:r>
      <w:r>
        <w:t xml:space="preserve">. She's a business woman, she's walking down the street, she's window shopping, and (clicks pen) whoa-whoa-whoa, sh-she's naked! (Rachel just stares at him.) </w:t>
      </w:r>
    </w:p>
    <w:p w:rsidR="00000000" w:rsidRDefault="007933C1">
      <w:r>
        <w:rPr>
          <w:b/>
        </w:rPr>
        <w:t>Ross:</w:t>
      </w:r>
      <w:r>
        <w:t xml:space="preserve"> (entering) Hi. </w:t>
      </w:r>
    </w:p>
    <w:p w:rsidR="00000000" w:rsidRDefault="007933C1">
      <w:r>
        <w:rPr>
          <w:b/>
        </w:rPr>
        <w:t>Rachel:</w:t>
      </w:r>
      <w:r>
        <w:t xml:space="preserve"> Hello. </w:t>
      </w:r>
    </w:p>
    <w:p w:rsidR="00000000" w:rsidRDefault="007933C1">
      <w:r>
        <w:rPr>
          <w:b/>
        </w:rPr>
        <w:t>Chandler:</w:t>
      </w:r>
      <w:r>
        <w:t xml:space="preserve"> Y'know what, I'm, I'm gonna spend some alone time</w:t>
      </w:r>
      <w:r>
        <w:t xml:space="preserve"> with the pen. </w:t>
      </w:r>
    </w:p>
    <w:p w:rsidR="00000000" w:rsidRDefault="007933C1">
      <w:r>
        <w:rPr>
          <w:b/>
        </w:rPr>
        <w:t>Ross:</w:t>
      </w:r>
      <w:r>
        <w:t xml:space="preserve"> (sits down next to her) I'm sorry, I was an idiot. </w:t>
      </w:r>
    </w:p>
    <w:p w:rsidR="00000000" w:rsidRDefault="007933C1">
      <w:r>
        <w:rPr>
          <w:b/>
        </w:rPr>
        <w:t>Rachel:</w:t>
      </w:r>
      <w:r>
        <w:t xml:space="preserve"> A big idiot. </w:t>
      </w:r>
    </w:p>
    <w:p w:rsidR="00000000" w:rsidRDefault="007933C1">
      <w:r>
        <w:rPr>
          <w:b/>
        </w:rPr>
        <w:t>Ross:</w:t>
      </w:r>
      <w:r>
        <w:t xml:space="preserve"> A big idiot. Just you have to realize is, this whole Mark thing is kinda hard for me. </w:t>
      </w:r>
    </w:p>
    <w:p w:rsidR="00000000" w:rsidRDefault="007933C1">
      <w:r>
        <w:t xml:space="preserve">(Gunther is eavesdropping in the background.) </w:t>
      </w:r>
    </w:p>
    <w:p w:rsidR="00000000" w:rsidRDefault="007933C1">
      <w:r>
        <w:rPr>
          <w:b/>
        </w:rPr>
        <w:t>Rachel:</w:t>
      </w:r>
      <w:r>
        <w:t xml:space="preserve"> Honey, why i</w:t>
      </w:r>
      <w:r>
        <w:t xml:space="preserve">s it hard, I mean we've been together for almost a year now? </w:t>
      </w:r>
    </w:p>
    <w:p w:rsidR="00000000" w:rsidRDefault="007933C1">
      <w:r>
        <w:rPr>
          <w:b/>
        </w:rPr>
        <w:t>Ross:</w:t>
      </w:r>
      <w:r>
        <w:t xml:space="preserve"> Well, I was with Carol for like eight years and I lost her. And now if it's possible I think I love you even more. So, it's hard for me to believe that I'm not gonna, well that someone els</w:t>
      </w:r>
      <w:r>
        <w:t xml:space="preserve">e is not going to take you away. </w:t>
      </w:r>
    </w:p>
    <w:p w:rsidR="00000000" w:rsidRDefault="007933C1">
      <w:r>
        <w:rPr>
          <w:b/>
        </w:rPr>
        <w:t>Gunther:</w:t>
      </w:r>
      <w:r>
        <w:t xml:space="preserve"> Let it be me! Let it be me! </w:t>
      </w:r>
    </w:p>
    <w:p w:rsidR="00000000" w:rsidRDefault="007933C1">
      <w:r>
        <w:rPr>
          <w:b/>
        </w:rPr>
        <w:t>Rachel:</w:t>
      </w:r>
      <w:r>
        <w:t xml:space="preserve"> Honey, that's very sweet, it just seems to me though, that if two people love each other and trust each other, like we do, there's no reason to be jealous. (she kisses him) </w:t>
      </w:r>
    </w:p>
    <w:p w:rsidR="00000000" w:rsidRDefault="007933C1">
      <w:r>
        <w:rPr>
          <w:b/>
        </w:rPr>
        <w:t>Ro</w:t>
      </w:r>
      <w:r>
        <w:rPr>
          <w:b/>
        </w:rPr>
        <w:t>ss:</w:t>
      </w:r>
      <w:r>
        <w:t xml:space="preserve"> I gotta get going. Bye Chandler. </w:t>
      </w:r>
    </w:p>
    <w:p w:rsidR="00000000" w:rsidRDefault="007933C1">
      <w:r>
        <w:rPr>
          <w:b/>
        </w:rPr>
        <w:t>Chandler:</w:t>
      </w:r>
      <w:r>
        <w:t xml:space="preserve"> Oh, okay Ross. Listen, this pen is kinda getting boring, so can you pick me up some porn? </w:t>
      </w:r>
    </w:p>
    <w:p w:rsidR="00000000" w:rsidRDefault="007933C1">
      <w:r>
        <w:rPr>
          <w:b/>
        </w:rPr>
        <w:t>Rachel:</w:t>
      </w:r>
      <w:r>
        <w:t xml:space="preserve"> Where ya going? </w:t>
      </w:r>
    </w:p>
    <w:p w:rsidR="00000000" w:rsidRDefault="007933C1">
      <w:r>
        <w:rPr>
          <w:b/>
        </w:rPr>
        <w:t>Ross:</w:t>
      </w:r>
      <w:r>
        <w:t xml:space="preserve"> Oh, I've got to go pick up Ben, we've got a play date this afternoon. </w:t>
      </w:r>
    </w:p>
    <w:p w:rsidR="00000000" w:rsidRDefault="007933C1">
      <w:r>
        <w:rPr>
          <w:b/>
        </w:rPr>
        <w:t>Rachel:</w:t>
      </w:r>
      <w:r>
        <w:t xml:space="preserve"> Ohh, wi</w:t>
      </w:r>
      <w:r>
        <w:t xml:space="preserve">th who? </w:t>
      </w:r>
    </w:p>
    <w:p w:rsidR="00000000" w:rsidRDefault="007933C1">
      <w:r>
        <w:rPr>
          <w:b/>
        </w:rPr>
        <w:t>Ross:</w:t>
      </w:r>
      <w:r>
        <w:t xml:space="preserve"> Oh, just this woman that I met last night at the party. </w:t>
      </w:r>
    </w:p>
    <w:p w:rsidR="00000000" w:rsidRDefault="007933C1">
      <w:r>
        <w:rPr>
          <w:b/>
        </w:rPr>
        <w:t>Rachel:</w:t>
      </w:r>
      <w:r>
        <w:t xml:space="preserve"> There was a woman at the... (realizes) The stripper?! </w:t>
      </w:r>
    </w:p>
    <w:p w:rsidR="00000000" w:rsidRDefault="007933C1">
      <w:r>
        <w:rPr>
          <w:b/>
        </w:rPr>
        <w:t>Ross:</w:t>
      </w:r>
      <w:r>
        <w:t xml:space="preserve"> Yeah. </w:t>
      </w:r>
    </w:p>
    <w:p w:rsidR="00000000" w:rsidRDefault="007933C1">
      <w:r>
        <w:rPr>
          <w:b/>
        </w:rPr>
        <w:t>Rachel:</w:t>
      </w:r>
      <w:r>
        <w:t xml:space="preserve"> You have a play date with a stripper?! </w:t>
      </w:r>
    </w:p>
    <w:p w:rsidR="00000000" w:rsidRDefault="007933C1">
      <w:r>
        <w:rPr>
          <w:b/>
        </w:rPr>
        <w:t>Chandler:</w:t>
      </w:r>
      <w:r>
        <w:t xml:space="preserve"> Man, I gotta get a kid. (looks at the pen and star</w:t>
      </w:r>
      <w:r>
        <w:t xml:space="preserve">ts laughing) </w:t>
      </w:r>
    </w:p>
    <w:p w:rsidR="00000000" w:rsidRDefault="007933C1">
      <w:r>
        <w:rPr>
          <w:b/>
        </w:rPr>
        <w:t>Ross:</w:t>
      </w:r>
      <w:r>
        <w:t xml:space="preserve"> Ah, yeah, yeah. Umm, we started talking after she y'know, did her thing. And it turns out she's got a boy about Ben's age, so we're taking them to a gym-boree class. Why, is that okay? </w:t>
      </w:r>
    </w:p>
    <w:p w:rsidR="00000000" w:rsidRDefault="007933C1">
      <w:r>
        <w:rPr>
          <w:b/>
        </w:rPr>
        <w:t>Rachel:</w:t>
      </w:r>
      <w:r>
        <w:t xml:space="preserve"> Sure, is she married? </w:t>
      </w:r>
    </w:p>
    <w:p w:rsidR="00000000" w:rsidRDefault="007933C1">
      <w:r>
        <w:rPr>
          <w:b/>
        </w:rPr>
        <w:t>Ross:</w:t>
      </w:r>
      <w:r>
        <w:t xml:space="preserve"> Ahh, no. </w:t>
      </w:r>
    </w:p>
    <w:p w:rsidR="00000000" w:rsidRDefault="007933C1">
      <w:r>
        <w:rPr>
          <w:b/>
        </w:rPr>
        <w:t>Rac</w:t>
      </w:r>
      <w:r>
        <w:rPr>
          <w:b/>
        </w:rPr>
        <w:t>hel:</w:t>
      </w:r>
      <w:r>
        <w:t xml:space="preserve"> Oh. (starts shaking the sugar down in a packet really hard.) </w:t>
      </w:r>
    </w:p>
    <w:p w:rsidR="00000000" w:rsidRDefault="007933C1">
      <w:r>
        <w:rPr>
          <w:b/>
        </w:rPr>
        <w:t>Ross:</w:t>
      </w:r>
      <w:r>
        <w:t xml:space="preserve"> Are you jealous? </w:t>
      </w:r>
    </w:p>
    <w:p w:rsidR="00000000" w:rsidRDefault="007933C1">
      <w:r>
        <w:rPr>
          <w:b/>
        </w:rPr>
        <w:t>Rachel:</w:t>
      </w:r>
      <w:r>
        <w:t xml:space="preserve"> Noo, I y'know I don't see why she has to play with you, that's all. I mean doesn't she have any y'know other stripper moms friends of her own? </w:t>
      </w:r>
    </w:p>
    <w:p w:rsidR="00000000" w:rsidRDefault="007933C1">
      <w:r>
        <w:rPr>
          <w:b/>
        </w:rPr>
        <w:t>Ross:</w:t>
      </w:r>
      <w:r>
        <w:t xml:space="preserve"> You are</w:t>
      </w:r>
      <w:r>
        <w:t xml:space="preserve"> totally jealous. </w:t>
      </w:r>
    </w:p>
    <w:p w:rsidR="00000000" w:rsidRDefault="007933C1">
      <w:r>
        <w:rPr>
          <w:b/>
        </w:rPr>
        <w:t>Rachel:</w:t>
      </w:r>
      <w:r>
        <w:t xml:space="preserve"> I'm not jealous. All right this is about, umm, people feeling certain things y'know about strippers. And y'know, and um, I... </w:t>
      </w:r>
    </w:p>
    <w:p w:rsidR="00000000" w:rsidRDefault="007933C1">
      <w:r>
        <w:rPr>
          <w:b/>
        </w:rPr>
        <w:t>Ross:</w:t>
      </w:r>
      <w:r>
        <w:t xml:space="preserve"> Honey, I love you too. </w:t>
      </w:r>
    </w:p>
    <w:p w:rsidR="00000000" w:rsidRDefault="007933C1">
      <w:r>
        <w:rPr>
          <w:b/>
        </w:rPr>
        <w:t>Rachel:</w:t>
      </w:r>
      <w:r>
        <w:t xml:space="preserve"> Ugh. Wait, wait, wait. </w:t>
      </w:r>
    </w:p>
    <w:p w:rsidR="00000000" w:rsidRDefault="007933C1">
      <w:r>
        <w:rPr>
          <w:b/>
        </w:rPr>
        <w:t>Ross:</w:t>
      </w:r>
      <w:r>
        <w:t xml:space="preserve"> What? </w:t>
      </w:r>
    </w:p>
    <w:p w:rsidR="00000000" w:rsidRDefault="007933C1">
      <w:r>
        <w:t>(She runs over and gives hi</w:t>
      </w:r>
      <w:r>
        <w:t xml:space="preserve">m a very passionate kiss.) </w:t>
      </w:r>
    </w:p>
    <w:p w:rsidR="00000000" w:rsidRDefault="007933C1">
      <w:r>
        <w:rPr>
          <w:b/>
        </w:rPr>
        <w:t>Ross:</w:t>
      </w:r>
      <w:r>
        <w:t xml:space="preserve"> Huh. </w:t>
      </w:r>
    </w:p>
    <w:p w:rsidR="00000000" w:rsidRDefault="007933C1">
      <w:r>
        <w:rPr>
          <w:b/>
        </w:rPr>
        <w:t>Rachel:</w:t>
      </w:r>
      <w:r>
        <w:t xml:space="preserve"> (to Chandler) Well, there's a kiss that he won't forget for a couple of hours, y'know. </w:t>
      </w:r>
    </w:p>
    <w:p w:rsidR="00000000" w:rsidRDefault="007933C1">
      <w:r>
        <w:rPr>
          <w:b/>
        </w:rPr>
        <w:t>Chandler:</w:t>
      </w:r>
      <w:r>
        <w:t xml:space="preserve"> Yeah. Either that, or you just turned him on and sent him off to a stripper. </w:t>
      </w:r>
    </w:p>
    <w:p w:rsidR="00000000" w:rsidRDefault="007933C1">
      <w:r>
        <w:t>Closing Credits</w:t>
      </w:r>
    </w:p>
    <w:p w:rsidR="00000000" w:rsidRDefault="007933C1">
      <w:r>
        <w:t>[Scene: The Moon</w:t>
      </w:r>
      <w:r>
        <w:t xml:space="preserve">dance Diner.] </w:t>
      </w:r>
    </w:p>
    <w:p w:rsidR="00000000" w:rsidRDefault="007933C1">
      <w:r>
        <w:rPr>
          <w:b/>
        </w:rPr>
        <w:t>Man:</w:t>
      </w:r>
      <w:r>
        <w:t xml:space="preserve"> (entering) Is there a Julio here? </w:t>
      </w:r>
    </w:p>
    <w:p w:rsidR="00000000" w:rsidRDefault="007933C1">
      <w:r>
        <w:rPr>
          <w:b/>
        </w:rPr>
        <w:t>Julio:</w:t>
      </w:r>
      <w:r>
        <w:t xml:space="preserve"> (to him) I am Julio. </w:t>
      </w:r>
    </w:p>
    <w:p w:rsidR="00000000" w:rsidRDefault="007933C1">
      <w:r>
        <w:t xml:space="preserve">(The rest of barbershop quartet enters, and joins him.) </w:t>
      </w:r>
    </w:p>
    <w:p w:rsidR="00000000" w:rsidRDefault="007933C1">
      <w:r>
        <w:rPr>
          <w:b/>
        </w:rPr>
        <w:t>Man:</w:t>
      </w:r>
      <w:r>
        <w:t xml:space="preserve"> (singing) Mister Pretensous, (Monica stands up in the background) you think there's no one finer, well but you</w:t>
      </w:r>
      <w:r>
        <w:t xml:space="preserve">r poems are unpublished, and you work in a diner. </w:t>
      </w:r>
    </w:p>
    <w:p w:rsidR="00000000" w:rsidRDefault="007933C1">
      <w:r>
        <w:rPr>
          <w:b/>
        </w:rPr>
        <w:t>Quartet:</w:t>
      </w:r>
      <w:r>
        <w:t xml:space="preserve"> Your no God's gift to women, that's all in your headdddd. You are just a buttmunch. </w:t>
      </w:r>
    </w:p>
    <w:p w:rsidR="00000000" w:rsidRDefault="007933C1">
      <w:r>
        <w:rPr>
          <w:b/>
        </w:rPr>
        <w:t>Bass Singer:</w:t>
      </w:r>
      <w:r>
        <w:t xml:space="preserve"> No one likes a buttmunch. </w:t>
      </w:r>
    </w:p>
    <w:p w:rsidR="00000000" w:rsidRDefault="007933C1">
      <w:r>
        <w:rPr>
          <w:b/>
        </w:rPr>
        <w:t>Quartet:</w:t>
      </w:r>
      <w:r>
        <w:t xml:space="preserve"> And your also bad in bedd-edd-edd!. </w:t>
      </w:r>
    </w:p>
    <w:p w:rsidR="00000000" w:rsidRDefault="007933C1">
      <w:r>
        <w:t xml:space="preserve">(Monica waves at Julio.) </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 xml:space="preserve">313 The One Where Monica and Richard Are Friends </w:t>
      </w:r>
    </w:p>
    <w:p w:rsidR="00000000" w:rsidRDefault="007933C1"/>
    <w:p w:rsidR="00000000" w:rsidRDefault="007933C1">
      <w:r>
        <w:t>[Scene: A Video Store, Monica is running in to return a video.]</w:t>
      </w:r>
    </w:p>
    <w:p w:rsidR="00000000" w:rsidRDefault="007933C1">
      <w:r>
        <w:rPr>
          <w:b/>
        </w:rPr>
        <w:t>Monica:</w:t>
      </w:r>
      <w:r>
        <w:t xml:space="preserve"> (to clerk) Hi.</w:t>
      </w:r>
    </w:p>
    <w:p w:rsidR="00000000" w:rsidRDefault="007933C1">
      <w:r>
        <w:t xml:space="preserve">(The clerk enters the video into the computer.) </w:t>
      </w:r>
    </w:p>
    <w:p w:rsidR="00000000" w:rsidRDefault="007933C1">
      <w:r>
        <w:rPr>
          <w:b/>
        </w:rPr>
        <w:t>Clerk:</w:t>
      </w:r>
      <w:r>
        <w:t xml:space="preserve"> Six dollars, please.</w:t>
      </w:r>
    </w:p>
    <w:p w:rsidR="00000000" w:rsidRDefault="007933C1">
      <w:r>
        <w:rPr>
          <w:b/>
        </w:rPr>
        <w:t>Monica:</w:t>
      </w:r>
      <w:r>
        <w:t xml:space="preserve"> Six? I just had it for one</w:t>
      </w:r>
      <w:r>
        <w:t xml:space="preserve"> night. It's three.</w:t>
      </w:r>
    </w:p>
    <w:p w:rsidR="00000000" w:rsidRDefault="007933C1">
      <w:r>
        <w:rPr>
          <w:b/>
        </w:rPr>
        <w:t>Clerk:</w:t>
      </w:r>
      <w:r>
        <w:t xml:space="preserve"> Eight o'clock is the cut-off and, (looks at his watch) aww, it's 8:02.</w:t>
      </w:r>
    </w:p>
    <w:p w:rsidR="00000000" w:rsidRDefault="007933C1">
      <w:r>
        <w:rPr>
          <w:b/>
        </w:rPr>
        <w:t>Monica:</w:t>
      </w:r>
      <w:r>
        <w:t xml:space="preserve"> Y'know in a weird way, you have too much power. Look, you're gonna have to help me out here, 'cause I only have three.</w:t>
      </w:r>
    </w:p>
    <w:p w:rsidR="00000000" w:rsidRDefault="007933C1">
      <w:r>
        <w:rPr>
          <w:b/>
        </w:rPr>
        <w:t>Richard:</w:t>
      </w:r>
      <w:r>
        <w:t xml:space="preserve"> (standing behind her, </w:t>
      </w:r>
      <w:r>
        <w:t>without his moustache) I can help with that.</w:t>
      </w:r>
    </w:p>
    <w:p w:rsidR="00000000" w:rsidRDefault="007933C1">
      <w:r>
        <w:rPr>
          <w:b/>
        </w:rPr>
        <w:t>Monica:</w:t>
      </w:r>
      <w:r>
        <w:t xml:space="preserve"> Oh my God. Richard? (turns around) Hi!</w:t>
      </w:r>
    </w:p>
    <w:p w:rsidR="00000000" w:rsidRDefault="007933C1">
      <w:r>
        <w:t>Richard: Hi!</w:t>
      </w:r>
    </w:p>
    <w:p w:rsidR="00000000" w:rsidRDefault="007933C1">
      <w:r>
        <w:rPr>
          <w:b/>
        </w:rPr>
        <w:t>Monica:</w:t>
      </w:r>
      <w:r>
        <w:t xml:space="preserve"> Wow! Your lip went bald. (Richard pays the clerk) Hey, thanks.</w:t>
      </w:r>
    </w:p>
    <w:p w:rsidR="00000000" w:rsidRDefault="007933C1">
      <w:r>
        <w:rPr>
          <w:b/>
        </w:rPr>
        <w:t>Richard:</w:t>
      </w:r>
      <w:r>
        <w:t xml:space="preserve"> So, you look great.</w:t>
      </w:r>
    </w:p>
    <w:p w:rsidR="00000000" w:rsidRDefault="007933C1">
      <w:r>
        <w:rPr>
          <w:b/>
        </w:rPr>
        <w:t>Monica:</w:t>
      </w:r>
      <w:r>
        <w:t xml:space="preserve"> Right.</w:t>
      </w:r>
    </w:p>
    <w:p w:rsidR="00000000" w:rsidRDefault="007933C1">
      <w:r>
        <w:rPr>
          <w:b/>
        </w:rPr>
        <w:t>Richard:</w:t>
      </w:r>
      <w:r>
        <w:t xml:space="preserve"> No you do. You... just...</w:t>
      </w:r>
    </w:p>
    <w:p w:rsidR="00000000" w:rsidRDefault="007933C1">
      <w:r>
        <w:t>M</w:t>
      </w:r>
      <w:r>
        <w:t>onica: What?</w:t>
      </w:r>
    </w:p>
    <w:p w:rsidR="00000000" w:rsidRDefault="007933C1">
      <w:r>
        <w:rPr>
          <w:b/>
        </w:rPr>
        <w:t>Richard:</w:t>
      </w:r>
      <w:r>
        <w:t xml:space="preserve"> You've got panties stuck to your leg.</w:t>
      </w:r>
    </w:p>
    <w:p w:rsidR="00000000" w:rsidRDefault="007933C1">
      <w:r>
        <w:rPr>
          <w:b/>
        </w:rPr>
        <w:t>Monica:</w:t>
      </w:r>
      <w:r>
        <w:t xml:space="preserve"> (removes them) That's because I-I was just grabbing some things out of the dryer, and it's static cling. Or maybe it's just that God knew I'd be running into you and saw an opportunity.</w:t>
      </w:r>
    </w:p>
    <w:p w:rsidR="00000000" w:rsidRDefault="007933C1">
      <w:r>
        <w:rPr>
          <w:b/>
        </w:rPr>
        <w:t>Ri</w:t>
      </w:r>
      <w:r>
        <w:rPr>
          <w:b/>
        </w:rPr>
        <w:t>chard:</w:t>
      </w:r>
      <w:r>
        <w:t xml:space="preserve"> It's good to see you.</w:t>
      </w:r>
    </w:p>
    <w:p w:rsidR="00000000" w:rsidRDefault="007933C1">
      <w:r>
        <w:rPr>
          <w:b/>
        </w:rPr>
        <w:t>Monica:</w:t>
      </w:r>
      <w:r>
        <w:t xml:space="preserve"> It's good to see you too.</w:t>
      </w:r>
    </w:p>
    <w:p w:rsidR="00000000" w:rsidRDefault="007933C1">
      <w:r>
        <w:t xml:space="preserve">(They hug, and Richard notices a stocking stuck to Monica's back, which he removes for her.) </w:t>
      </w:r>
    </w:p>
    <w:p w:rsidR="00000000" w:rsidRDefault="007933C1">
      <w:r>
        <w:t>Opening Credits</w:t>
      </w:r>
    </w:p>
    <w:p w:rsidR="00000000" w:rsidRDefault="007933C1">
      <w:r>
        <w:t>[Scene: continued from earlier.]</w:t>
      </w:r>
    </w:p>
    <w:p w:rsidR="00000000" w:rsidRDefault="007933C1">
      <w:r>
        <w:rPr>
          <w:b/>
        </w:rPr>
        <w:t>Monica:</w:t>
      </w:r>
      <w:r>
        <w:t xml:space="preserve"> You see that guy? He's in classics now, bu</w:t>
      </w:r>
      <w:r>
        <w:t>t y'know as soon as we leave he's going straight to the porn.</w:t>
      </w:r>
    </w:p>
    <w:p w:rsidR="00000000" w:rsidRDefault="007933C1">
      <w:r>
        <w:rPr>
          <w:b/>
        </w:rPr>
        <w:t>Richard:</w:t>
      </w:r>
      <w:r>
        <w:t xml:space="preserve"> He's gonna go up to the counter with </w:t>
      </w:r>
      <w:r>
        <w:rPr>
          <w:i/>
        </w:rPr>
        <w:t>Citizen Kane</w:t>
      </w:r>
      <w:r>
        <w:t xml:space="preserve">, </w:t>
      </w:r>
      <w:r>
        <w:rPr>
          <w:i/>
        </w:rPr>
        <w:t>Vertigo</w:t>
      </w:r>
      <w:r>
        <w:t>, and Clockwork Orgy. (they both laugh) This is nice.</w:t>
      </w:r>
    </w:p>
    <w:p w:rsidR="00000000" w:rsidRDefault="007933C1">
      <w:r>
        <w:t>Monica: Yeah.</w:t>
      </w:r>
    </w:p>
    <w:p w:rsidR="00000000" w:rsidRDefault="007933C1">
      <w:r>
        <w:rPr>
          <w:b/>
        </w:rPr>
        <w:t>Richard:</w:t>
      </w:r>
      <w:r>
        <w:t xml:space="preserve"> I missed this.</w:t>
      </w:r>
    </w:p>
    <w:p w:rsidR="00000000" w:rsidRDefault="007933C1">
      <w:r>
        <w:rPr>
          <w:b/>
        </w:rPr>
        <w:t>Monica:</w:t>
      </w:r>
      <w:r>
        <w:t xml:space="preserve"> Me too.</w:t>
      </w:r>
    </w:p>
    <w:p w:rsidR="00000000" w:rsidRDefault="007933C1">
      <w:r>
        <w:rPr>
          <w:b/>
        </w:rPr>
        <w:t>Richard:</w:t>
      </w:r>
      <w:r>
        <w:t xml:space="preserve"> So, you wa</w:t>
      </w:r>
      <w:r>
        <w:t>nna get a hamburger or something?</w:t>
      </w:r>
    </w:p>
    <w:p w:rsidR="00000000" w:rsidRDefault="007933C1">
      <w:r>
        <w:rPr>
          <w:b/>
        </w:rPr>
        <w:t>Monica:</w:t>
      </w:r>
      <w:r>
        <w:t xml:space="preserve"> Oh, um, I don't know if that's a good idea.</w:t>
      </w:r>
    </w:p>
    <w:p w:rsidR="00000000" w:rsidRDefault="007933C1">
      <w:r>
        <w:rPr>
          <w:b/>
        </w:rPr>
        <w:t>Richard:</w:t>
      </w:r>
      <w:r>
        <w:t xml:space="preserve"> Oh. Look, just friends, I won't grope you. I promise.</w:t>
      </w:r>
    </w:p>
    <w:p w:rsidR="00000000" w:rsidRDefault="007933C1">
      <w:r>
        <w:rPr>
          <w:b/>
        </w:rPr>
        <w:t>Monica:</w:t>
      </w:r>
      <w:r>
        <w:t xml:space="preserve"> No, I just I think that it's too soon.</w:t>
      </w:r>
    </w:p>
    <w:p w:rsidR="00000000" w:rsidRDefault="007933C1">
      <w:r>
        <w:rPr>
          <w:b/>
        </w:rPr>
        <w:t>Richard:</w:t>
      </w:r>
      <w:r>
        <w:t xml:space="preserve"> No it's not too soon, I had lunch at a eleven.</w:t>
      </w:r>
    </w:p>
    <w:p w:rsidR="00000000" w:rsidRDefault="007933C1">
      <w:r>
        <w:t>[Sce</w:t>
      </w:r>
      <w:r>
        <w:t xml:space="preserve">ne: Monica and Rachel's, Chandler, Ross. Joey, and Rachel are eating breakfast. Chandler is holding a bottle of </w:t>
      </w:r>
      <w:r>
        <w:rPr>
          <w:i/>
        </w:rPr>
        <w:t>Hersey's Syrup</w:t>
      </w:r>
      <w:r>
        <w:t>.]</w:t>
      </w:r>
    </w:p>
    <w:p w:rsidR="00000000" w:rsidRDefault="007933C1">
      <w:r>
        <w:rPr>
          <w:b/>
        </w:rPr>
        <w:t>Chandler:</w:t>
      </w:r>
      <w:r>
        <w:t xml:space="preserve"> Yeah, baby!</w:t>
      </w:r>
    </w:p>
    <w:p w:rsidR="00000000" w:rsidRDefault="007933C1">
      <w:r>
        <w:rPr>
          <w:b/>
        </w:rPr>
        <w:t>Ross:</w:t>
      </w:r>
      <w:r>
        <w:t xml:space="preserve"> What are you doing?</w:t>
      </w:r>
    </w:p>
    <w:p w:rsidR="00000000" w:rsidRDefault="007933C1">
      <w:r>
        <w:rPr>
          <w:b/>
        </w:rPr>
        <w:t>Chandler:</w:t>
      </w:r>
      <w:r>
        <w:t xml:space="preserve"> Making chocolate milk. Do you want some?</w:t>
      </w:r>
    </w:p>
    <w:p w:rsidR="00000000" w:rsidRDefault="007933C1">
      <w:r>
        <w:rPr>
          <w:b/>
        </w:rPr>
        <w:t>Ross:</w:t>
      </w:r>
      <w:r>
        <w:t xml:space="preserve"> No thanks. I'm 29.</w:t>
      </w:r>
    </w:p>
    <w:p w:rsidR="00000000" w:rsidRDefault="007933C1">
      <w:r>
        <w:rPr>
          <w:b/>
        </w:rPr>
        <w:t>Rac</w:t>
      </w:r>
      <w:r>
        <w:rPr>
          <w:b/>
        </w:rPr>
        <w:t>hel:</w:t>
      </w:r>
      <w:r>
        <w:t xml:space="preserve"> (looking at her watch) Oh my God, I gotta go to work!</w:t>
      </w:r>
    </w:p>
    <w:p w:rsidR="00000000" w:rsidRDefault="007933C1">
      <w:r>
        <w:rPr>
          <w:b/>
        </w:rPr>
        <w:t>Ross:</w:t>
      </w:r>
      <w:r>
        <w:t xml:space="preserve"> Oh sweetie, when do you think you're going to get off tonight?</w:t>
      </w:r>
    </w:p>
    <w:p w:rsidR="00000000" w:rsidRDefault="007933C1">
      <w:r>
        <w:rPr>
          <w:b/>
        </w:rPr>
        <w:t>Rachel:</w:t>
      </w:r>
      <w:r>
        <w:t xml:space="preserve"> Oh I don't know honey. It's gonna be really late.</w:t>
      </w:r>
    </w:p>
    <w:p w:rsidR="00000000" w:rsidRDefault="007933C1">
      <w:r>
        <w:rPr>
          <w:b/>
        </w:rPr>
        <w:t>Ross:</w:t>
      </w:r>
      <w:r>
        <w:t xml:space="preserve"> Oh come on, not again.</w:t>
      </w:r>
    </w:p>
    <w:p w:rsidR="00000000" w:rsidRDefault="007933C1">
      <w:r>
        <w:rPr>
          <w:b/>
        </w:rPr>
        <w:t>Rachel:</w:t>
      </w:r>
      <w:r>
        <w:t xml:space="preserve"> I know. I'm sorry. Look, I'll mak</w:t>
      </w:r>
      <w:r>
        <w:t>e a deal with you all right? Okay?</w:t>
      </w:r>
    </w:p>
    <w:p w:rsidR="00000000" w:rsidRDefault="007933C1">
      <w:r>
        <w:rPr>
          <w:b/>
        </w:rPr>
        <w:t>Ross:</w:t>
      </w:r>
      <w:r>
        <w:t xml:space="preserve"> Hmm.</w:t>
      </w:r>
    </w:p>
    <w:p w:rsidR="00000000" w:rsidRDefault="007933C1">
      <w:r>
        <w:rPr>
          <w:b/>
        </w:rPr>
        <w:t>Rachel:</w:t>
      </w:r>
      <w:r>
        <w:t xml:space="preserve"> For every night that you're asleep before I get home from work...</w:t>
      </w:r>
    </w:p>
    <w:p w:rsidR="00000000" w:rsidRDefault="007933C1">
      <w:r>
        <w:rPr>
          <w:b/>
        </w:rPr>
        <w:t>Ross:</w:t>
      </w:r>
      <w:r>
        <w:t xml:space="preserve"> Yeah.</w:t>
      </w:r>
    </w:p>
    <w:p w:rsidR="00000000" w:rsidRDefault="007933C1">
      <w:r>
        <w:rPr>
          <w:b/>
        </w:rPr>
        <w:t>Rachel:</w:t>
      </w:r>
      <w:r>
        <w:t xml:space="preserve"> I will wake you up in a way that's proved very popular in the past.</w:t>
      </w:r>
    </w:p>
    <w:p w:rsidR="00000000" w:rsidRDefault="007933C1">
      <w:r>
        <w:rPr>
          <w:b/>
        </w:rPr>
        <w:t>Ross:</w:t>
      </w:r>
      <w:r>
        <w:t xml:space="preserve"> Now, if you need to stay late, I want to b</w:t>
      </w:r>
      <w:r>
        <w:t>e supportive of that.</w:t>
      </w:r>
    </w:p>
    <w:p w:rsidR="00000000" w:rsidRDefault="007933C1">
      <w:r>
        <w:rPr>
          <w:b/>
        </w:rPr>
        <w:t>Rachel:</w:t>
      </w:r>
      <w:r>
        <w:t xml:space="preserve"> Right.</w:t>
      </w:r>
    </w:p>
    <w:p w:rsidR="00000000" w:rsidRDefault="007933C1">
      <w:r>
        <w:rPr>
          <w:b/>
        </w:rPr>
        <w:t>Phoebe:</w:t>
      </w:r>
      <w:r>
        <w:t xml:space="preserve"> (entering, holding a pair of Roller Blades) Hi.</w:t>
      </w:r>
    </w:p>
    <w:p w:rsidR="00000000" w:rsidRDefault="007933C1">
      <w:r>
        <w:rPr>
          <w:b/>
        </w:rPr>
        <w:t>All:</w:t>
      </w:r>
      <w:r>
        <w:t xml:space="preserve"> Hey.</w:t>
      </w:r>
    </w:p>
    <w:p w:rsidR="00000000" w:rsidRDefault="007933C1">
      <w:r>
        <w:rPr>
          <w:b/>
        </w:rPr>
        <w:t>Joey:</w:t>
      </w:r>
      <w:r>
        <w:t xml:space="preserve"> (to Phoebe) Look at you. Since when do you roller blade?</w:t>
      </w:r>
    </w:p>
    <w:p w:rsidR="00000000" w:rsidRDefault="007933C1">
      <w:r>
        <w:rPr>
          <w:b/>
        </w:rPr>
        <w:t>Phoebe:</w:t>
      </w:r>
      <w:r>
        <w:t xml:space="preserve"> Oh! Since tomorrow. I met this really cute guy in the park and he like y'know, jog</w:t>
      </w:r>
      <w:r>
        <w:t>s, and blades, and swims, and so y'know we made a deal that's he's going to teach me all sorts of jock stuff.</w:t>
      </w:r>
    </w:p>
    <w:p w:rsidR="00000000" w:rsidRDefault="007933C1">
      <w:r>
        <w:rPr>
          <w:b/>
        </w:rPr>
        <w:t>Ross:</w:t>
      </w:r>
      <w:r>
        <w:t xml:space="preserve"> And what are you going to do for him?</w:t>
      </w:r>
    </w:p>
    <w:p w:rsidR="00000000" w:rsidRDefault="007933C1">
      <w:r>
        <w:rPr>
          <w:b/>
        </w:rPr>
        <w:t>Phoebe:</w:t>
      </w:r>
      <w:r>
        <w:t xml:space="preserve"> I'm going to let him.</w:t>
      </w:r>
    </w:p>
    <w:p w:rsidR="00000000" w:rsidRDefault="007933C1">
      <w:r>
        <w:rPr>
          <w:b/>
        </w:rPr>
        <w:t>Ross:</w:t>
      </w:r>
      <w:r>
        <w:t xml:space="preserve"> Okay.</w:t>
      </w:r>
    </w:p>
    <w:p w:rsidR="00000000" w:rsidRDefault="007933C1">
      <w:r>
        <w:rPr>
          <w:b/>
        </w:rPr>
        <w:t>Joey:</w:t>
      </w:r>
      <w:r>
        <w:t xml:space="preserve"> Cool.</w:t>
      </w:r>
    </w:p>
    <w:p w:rsidR="00000000" w:rsidRDefault="007933C1">
      <w:r>
        <w:rPr>
          <w:b/>
        </w:rPr>
        <w:t>Monica:</w:t>
      </w:r>
      <w:r>
        <w:t xml:space="preserve"> (entering from her bedroom) Morning.</w:t>
      </w:r>
    </w:p>
    <w:p w:rsidR="00000000" w:rsidRDefault="007933C1">
      <w:r>
        <w:rPr>
          <w:b/>
        </w:rPr>
        <w:t>All</w:t>
      </w:r>
      <w:r>
        <w:rPr>
          <w:b/>
        </w:rPr>
        <w:t>:</w:t>
      </w:r>
      <w:r>
        <w:t xml:space="preserve"> Hey.</w:t>
      </w:r>
    </w:p>
    <w:p w:rsidR="00000000" w:rsidRDefault="007933C1">
      <w:r>
        <w:rPr>
          <w:b/>
        </w:rPr>
        <w:t>Rachel:</w:t>
      </w:r>
      <w:r>
        <w:t xml:space="preserve"> Somebody got in late last night.</w:t>
      </w:r>
    </w:p>
    <w:p w:rsidR="00000000" w:rsidRDefault="007933C1">
      <w:r>
        <w:rPr>
          <w:b/>
        </w:rPr>
        <w:t>Monica:</w:t>
      </w:r>
      <w:r>
        <w:t xml:space="preserve"> Yeah well, I ran into Richard. </w:t>
      </w:r>
    </w:p>
    <w:p w:rsidR="00000000" w:rsidRDefault="007933C1">
      <w:r>
        <w:t xml:space="preserve">(They all gasp) </w:t>
      </w:r>
    </w:p>
    <w:p w:rsidR="00000000" w:rsidRDefault="007933C1">
      <w:r>
        <w:rPr>
          <w:b/>
        </w:rPr>
        <w:t>Rachel:</w:t>
      </w:r>
      <w:r>
        <w:t xml:space="preserve"> When did this happen?</w:t>
      </w:r>
    </w:p>
    <w:p w:rsidR="00000000" w:rsidRDefault="007933C1">
      <w:r>
        <w:rPr>
          <w:b/>
        </w:rPr>
        <w:t>Monica:</w:t>
      </w:r>
      <w:r>
        <w:t xml:space="preserve"> Oh, um, around 8:02. We ah, talked for a little while, and then um, we went out for an innocent burger.</w:t>
      </w:r>
    </w:p>
    <w:p w:rsidR="00000000" w:rsidRDefault="007933C1">
      <w:r>
        <w:rPr>
          <w:b/>
        </w:rPr>
        <w:t>Phoebe:</w:t>
      </w:r>
      <w:r>
        <w:t xml:space="preserve"> O</w:t>
      </w:r>
      <w:r>
        <w:t>h, there's no such thing as an innocent burger.</w:t>
      </w:r>
    </w:p>
    <w:p w:rsidR="00000000" w:rsidRDefault="007933C1">
      <w:r>
        <w:rPr>
          <w:b/>
        </w:rPr>
        <w:t>Ross:</w:t>
      </w:r>
      <w:r>
        <w:t xml:space="preserve"> So, are you gonna see him again?</w:t>
      </w:r>
    </w:p>
    <w:p w:rsidR="00000000" w:rsidRDefault="007933C1">
      <w:r>
        <w:rPr>
          <w:b/>
        </w:rPr>
        <w:t>Monica:</w:t>
      </w:r>
      <w:r>
        <w:t xml:space="preserve"> Tomorrow night.</w:t>
      </w:r>
    </w:p>
    <w:p w:rsidR="00000000" w:rsidRDefault="007933C1">
      <w:r>
        <w:rPr>
          <w:b/>
        </w:rPr>
        <w:t>Rachel:</w:t>
      </w:r>
      <w:r>
        <w:t xml:space="preserve"> Monica, what are you doing?</w:t>
      </w:r>
    </w:p>
    <w:p w:rsidR="00000000" w:rsidRDefault="007933C1">
      <w:r>
        <w:rPr>
          <w:b/>
        </w:rPr>
        <w:t>Chandler:</w:t>
      </w:r>
      <w:r>
        <w:t xml:space="preserve"> Well, she spent the last six months getting over him, and now she's celebrating that by going on a </w:t>
      </w:r>
      <w:r>
        <w:t>date with him.</w:t>
      </w:r>
    </w:p>
    <w:p w:rsidR="00000000" w:rsidRDefault="007933C1">
      <w:r>
        <w:rPr>
          <w:b/>
        </w:rPr>
        <w:t>Monica:</w:t>
      </w:r>
      <w:r>
        <w:t xml:space="preserve"> It's not a date, okay. I'm just gonna teach him how to make lasagne for some pot luck dinner he has.</w:t>
      </w:r>
    </w:p>
    <w:p w:rsidR="00000000" w:rsidRDefault="007933C1">
      <w:r>
        <w:rPr>
          <w:b/>
        </w:rPr>
        <w:t>Joey:</w:t>
      </w:r>
      <w:r>
        <w:t xml:space="preserve"> Well, you might wanna make a little extra, y'know you'll probably be hungry after the sex.</w:t>
      </w:r>
    </w:p>
    <w:p w:rsidR="00000000" w:rsidRDefault="007933C1">
      <w:r>
        <w:rPr>
          <w:b/>
        </w:rPr>
        <w:t>Monica:</w:t>
      </w:r>
      <w:r>
        <w:t xml:space="preserve"> We're not gonna have sex! O</w:t>
      </w:r>
      <w:r>
        <w:t>kay, nothing's changed here. He still doesn't want children and I still do, so that's why we're just gonna be friends.</w:t>
      </w:r>
    </w:p>
    <w:p w:rsidR="00000000" w:rsidRDefault="007933C1">
      <w:r>
        <w:rPr>
          <w:b/>
        </w:rPr>
        <w:t>Ross:</w:t>
      </w:r>
      <w:r>
        <w:t xml:space="preserve"> Naked friends.</w:t>
      </w:r>
    </w:p>
    <w:p w:rsidR="00000000" w:rsidRDefault="007933C1">
      <w:r>
        <w:t>[Scene: Chandler and Joey's, Joey is watching TV.]</w:t>
      </w:r>
    </w:p>
    <w:p w:rsidR="00000000" w:rsidRDefault="007933C1">
      <w:r>
        <w:rPr>
          <w:b/>
        </w:rPr>
        <w:t>Rachel:</w:t>
      </w:r>
      <w:r>
        <w:t xml:space="preserve"> (entering) Hey.</w:t>
      </w:r>
    </w:p>
    <w:p w:rsidR="00000000" w:rsidRDefault="007933C1">
      <w:r>
        <w:rPr>
          <w:b/>
        </w:rPr>
        <w:t>Joey:</w:t>
      </w:r>
      <w:r>
        <w:t xml:space="preserve"> Hey.</w:t>
      </w:r>
    </w:p>
    <w:p w:rsidR="00000000" w:rsidRDefault="007933C1">
      <w:r>
        <w:rPr>
          <w:b/>
        </w:rPr>
        <w:t>Rachel:</w:t>
      </w:r>
      <w:r>
        <w:t xml:space="preserve"> Do you have any ice?</w:t>
      </w:r>
    </w:p>
    <w:p w:rsidR="00000000" w:rsidRDefault="007933C1">
      <w:r>
        <w:rPr>
          <w:b/>
        </w:rPr>
        <w:t>J</w:t>
      </w:r>
      <w:r>
        <w:rPr>
          <w:b/>
        </w:rPr>
        <w:t>oey:</w:t>
      </w:r>
      <w:r>
        <w:t xml:space="preserve"> Check the freezer. If there's none in there, then we're probably out. Are you just getting in from work? It's late.</w:t>
      </w:r>
    </w:p>
    <w:p w:rsidR="00000000" w:rsidRDefault="007933C1">
      <w:r>
        <w:rPr>
          <w:b/>
        </w:rPr>
        <w:t>Rachel:</w:t>
      </w:r>
      <w:r>
        <w:t xml:space="preserve"> Yeah, I know. I had the greatest day though, I got to sit in on the meeting with the reps from </w:t>
      </w:r>
      <w:r>
        <w:rPr>
          <w:i/>
        </w:rPr>
        <w:t>Calvin Klien</w:t>
      </w:r>
      <w:r>
        <w:t>. I told my boss I l</w:t>
      </w:r>
      <w:r>
        <w:t>iked this line of lingerie, she ordered a ton of it. How was your day?</w:t>
      </w:r>
    </w:p>
    <w:p w:rsidR="00000000" w:rsidRDefault="007933C1">
      <w:r>
        <w:rPr>
          <w:b/>
        </w:rPr>
        <w:t>Joey:</w:t>
      </w:r>
      <w:r>
        <w:t xml:space="preserve"> I discovered I'm able to count all of my teeth using just my tongue.</w:t>
      </w:r>
    </w:p>
    <w:p w:rsidR="00000000" w:rsidRDefault="007933C1">
      <w:r>
        <w:rPr>
          <w:b/>
        </w:rPr>
        <w:t>Rachel:</w:t>
      </w:r>
      <w:r>
        <w:t xml:space="preserve"> Hmm. (she opens the freezer) Umm, why do you have a copy of </w:t>
      </w:r>
      <w:r>
        <w:rPr>
          <w:i/>
        </w:rPr>
        <w:t>The Shining</w:t>
      </w:r>
      <w:r>
        <w:t xml:space="preserve"> in your freezer?</w:t>
      </w:r>
    </w:p>
    <w:p w:rsidR="00000000" w:rsidRDefault="007933C1">
      <w:r>
        <w:rPr>
          <w:b/>
        </w:rPr>
        <w:t>Joey:</w:t>
      </w:r>
      <w:r>
        <w:t xml:space="preserve"> Oh, I w</w:t>
      </w:r>
      <w:r>
        <w:t>as reading it last night, and I got scared, so.</w:t>
      </w:r>
    </w:p>
    <w:p w:rsidR="00000000" w:rsidRDefault="007933C1">
      <w:r>
        <w:rPr>
          <w:b/>
        </w:rPr>
        <w:t>Rachel:</w:t>
      </w:r>
      <w:r>
        <w:t xml:space="preserve"> But ah, you're safe from it if it's in the freezer?</w:t>
      </w:r>
    </w:p>
    <w:p w:rsidR="00000000" w:rsidRDefault="007933C1">
      <w:r>
        <w:rPr>
          <w:b/>
        </w:rPr>
        <w:t>Joey:</w:t>
      </w:r>
      <w:r>
        <w:t xml:space="preserve"> Well, safer. Y'know, I mean I never start reading </w:t>
      </w:r>
      <w:r>
        <w:rPr>
          <w:i/>
        </w:rPr>
        <w:t>The Shining</w:t>
      </w:r>
      <w:r>
        <w:t>, without making sure we've got plenty of room in the freezer, y'know.</w:t>
      </w:r>
    </w:p>
    <w:p w:rsidR="00000000" w:rsidRDefault="007933C1">
      <w:r>
        <w:rPr>
          <w:b/>
        </w:rPr>
        <w:t>Rachel:</w:t>
      </w:r>
      <w:r>
        <w:t xml:space="preserve"> Ho</w:t>
      </w:r>
      <w:r>
        <w:t>w often do you read it?</w:t>
      </w:r>
    </w:p>
    <w:p w:rsidR="00000000" w:rsidRDefault="007933C1">
      <w:r>
        <w:rPr>
          <w:b/>
        </w:rPr>
        <w:t>Joey:</w:t>
      </w:r>
      <w:r>
        <w:t xml:space="preserve"> Haven't you ever read the same book over and over again?</w:t>
      </w:r>
    </w:p>
    <w:p w:rsidR="00000000" w:rsidRDefault="007933C1">
      <w:r>
        <w:rPr>
          <w:b/>
        </w:rPr>
        <w:t>Rachel:</w:t>
      </w:r>
      <w:r>
        <w:t xml:space="preserve"> Well, umm, I guess I read </w:t>
      </w:r>
      <w:r>
        <w:rPr>
          <w:i/>
        </w:rPr>
        <w:t>Little Women</w:t>
      </w:r>
      <w:r>
        <w:t xml:space="preserve"> more than once. But I mean that's a classic, what's so great about </w:t>
      </w:r>
      <w:r>
        <w:rPr>
          <w:i/>
        </w:rPr>
        <w:t>The Shining</w:t>
      </w:r>
      <w:r>
        <w:t>?</w:t>
      </w:r>
    </w:p>
    <w:p w:rsidR="00000000" w:rsidRDefault="007933C1">
      <w:r>
        <w:rPr>
          <w:b/>
        </w:rPr>
        <w:t>Joey:</w:t>
      </w:r>
      <w:r>
        <w:t xml:space="preserve"> The question should be Rach, what is</w:t>
      </w:r>
      <w:r>
        <w:t xml:space="preserve"> </w:t>
      </w:r>
      <w:r>
        <w:rPr>
          <w:b/>
        </w:rPr>
        <w:t>not</w:t>
      </w:r>
      <w:r>
        <w:t xml:space="preserve"> so great about </w:t>
      </w:r>
      <w:r>
        <w:rPr>
          <w:i/>
        </w:rPr>
        <w:t>The Shining</w:t>
      </w:r>
      <w:r>
        <w:t>. Okay? And the answer would be: nothing. All right? This is like the scariest book ever. I bet it's way better than that classic of yours.</w:t>
      </w:r>
    </w:p>
    <w:p w:rsidR="00000000" w:rsidRDefault="007933C1">
      <w:r>
        <w:rPr>
          <w:b/>
        </w:rPr>
        <w:t>Rachel:</w:t>
      </w:r>
      <w:r>
        <w:t xml:space="preserve"> Okay. Ah, well we'll just see about that, okay. I will read </w:t>
      </w:r>
      <w:r>
        <w:rPr>
          <w:i/>
        </w:rPr>
        <w:t>The Shining</w:t>
      </w:r>
      <w:r>
        <w:t>, (she</w:t>
      </w:r>
      <w:r>
        <w:t xml:space="preserve"> tries to take the book away from him but he doesn't want to let it go) and you will read </w:t>
      </w:r>
      <w:r>
        <w:rPr>
          <w:i/>
        </w:rPr>
        <w:t>Little Women</w:t>
      </w:r>
      <w:r>
        <w:t xml:space="preserve">. </w:t>
      </w:r>
    </w:p>
    <w:p w:rsidR="00000000" w:rsidRDefault="007933C1">
      <w:r>
        <w:rPr>
          <w:b/>
        </w:rPr>
        <w:t>Joey:</w:t>
      </w:r>
      <w:r>
        <w:t xml:space="preserve"> All right, you got it.</w:t>
      </w:r>
    </w:p>
    <w:p w:rsidR="00000000" w:rsidRDefault="007933C1">
      <w:r>
        <w:rPr>
          <w:b/>
        </w:rPr>
        <w:t>Rachel:</w:t>
      </w:r>
      <w:r>
        <w:t xml:space="preserve"> All right.</w:t>
      </w:r>
    </w:p>
    <w:p w:rsidR="00000000" w:rsidRDefault="007933C1">
      <w:r>
        <w:rPr>
          <w:b/>
        </w:rPr>
        <w:t>Joey:</w:t>
      </w:r>
      <w:r>
        <w:t xml:space="preserve"> Okay.</w:t>
      </w:r>
    </w:p>
    <w:p w:rsidR="00000000" w:rsidRDefault="007933C1">
      <w:r>
        <w:t>Rachel: Okay.</w:t>
      </w:r>
    </w:p>
    <w:p w:rsidR="00000000" w:rsidRDefault="007933C1">
      <w:r>
        <w:rPr>
          <w:b/>
        </w:rPr>
        <w:t>Joey:</w:t>
      </w:r>
      <w:r>
        <w:t xml:space="preserve"> Ah, now Rach, these ah, these little women.</w:t>
      </w:r>
    </w:p>
    <w:p w:rsidR="00000000" w:rsidRDefault="007933C1">
      <w:r>
        <w:t>Rachel: Yeah.</w:t>
      </w:r>
    </w:p>
    <w:p w:rsidR="00000000" w:rsidRDefault="007933C1">
      <w:r>
        <w:rPr>
          <w:b/>
        </w:rPr>
        <w:t>Joey:</w:t>
      </w:r>
      <w:r>
        <w:t xml:space="preserve"> How lit</w:t>
      </w:r>
      <w:r>
        <w:t>tle are they? I mean, are they like scary little?</w:t>
      </w:r>
    </w:p>
    <w:p w:rsidR="00000000" w:rsidRDefault="007933C1">
      <w:r>
        <w:t>[Scene: Central Perk, Chandler and Ross are there, Phoebe is entering with her date Robert.]</w:t>
      </w:r>
    </w:p>
    <w:p w:rsidR="00000000" w:rsidRDefault="007933C1">
      <w:r>
        <w:rPr>
          <w:b/>
        </w:rPr>
        <w:t>Phoebe:</w:t>
      </w:r>
      <w:r>
        <w:t xml:space="preserve"> Um, Chandler, Ross, this is Robert.</w:t>
      </w:r>
    </w:p>
    <w:p w:rsidR="00000000" w:rsidRDefault="007933C1">
      <w:r>
        <w:rPr>
          <w:b/>
        </w:rPr>
        <w:t>Chandler:</w:t>
      </w:r>
      <w:r>
        <w:t xml:space="preserve"> Oh, hey.</w:t>
      </w:r>
    </w:p>
    <w:p w:rsidR="00000000" w:rsidRDefault="007933C1">
      <w:r>
        <w:t>Robert: Hi.</w:t>
      </w:r>
    </w:p>
    <w:p w:rsidR="00000000" w:rsidRDefault="007933C1">
      <w:r>
        <w:rPr>
          <w:b/>
        </w:rPr>
        <w:t>Ross:</w:t>
      </w:r>
      <w:r>
        <w:t xml:space="preserve"> Hey.</w:t>
      </w:r>
    </w:p>
    <w:p w:rsidR="00000000" w:rsidRDefault="007933C1">
      <w:r>
        <w:rPr>
          <w:b/>
        </w:rPr>
        <w:t>Phoebe:</w:t>
      </w:r>
      <w:r>
        <w:t xml:space="preserve"> (to Robert) You've </w:t>
      </w:r>
      <w:r>
        <w:t>have lipstick right here (points to her cheek) . That's okay, it's mine, we just kissed.</w:t>
      </w:r>
    </w:p>
    <w:p w:rsidR="00000000" w:rsidRDefault="007933C1">
      <w:r>
        <w:t>Ross: Oh.</w:t>
      </w:r>
    </w:p>
    <w:p w:rsidR="00000000" w:rsidRDefault="007933C1">
      <w:r>
        <w:rPr>
          <w:b/>
        </w:rPr>
        <w:t>Chandler:</w:t>
      </w:r>
      <w:r>
        <w:t xml:space="preserve"> (to Robert) So ah, isn't a bit cold out for shorts?</w:t>
      </w:r>
    </w:p>
    <w:p w:rsidR="00000000" w:rsidRDefault="007933C1">
      <w:r>
        <w:rPr>
          <w:b/>
        </w:rPr>
        <w:t>Robert:</w:t>
      </w:r>
      <w:r>
        <w:t xml:space="preserve"> Well, I'm from California.</w:t>
      </w:r>
    </w:p>
    <w:p w:rsidR="00000000" w:rsidRDefault="007933C1">
      <w:r>
        <w:rPr>
          <w:b/>
        </w:rPr>
        <w:t>Chandler:</w:t>
      </w:r>
      <w:r>
        <w:t xml:space="preserve"> Right, right. Sometimes you guys just burst into f</w:t>
      </w:r>
      <w:r>
        <w:t>lames.</w:t>
      </w:r>
    </w:p>
    <w:p w:rsidR="00000000" w:rsidRDefault="007933C1">
      <w:r>
        <w:t xml:space="preserve">(Robert leans back on the arm of the chair and allows Chandler to see up his shorts and sees 'little Robert.' Chandler is horrified by this view.) </w:t>
      </w:r>
    </w:p>
    <w:p w:rsidR="00000000" w:rsidRDefault="007933C1">
      <w:r>
        <w:rPr>
          <w:b/>
        </w:rPr>
        <w:t>Chandler:</w:t>
      </w:r>
      <w:r>
        <w:t xml:space="preserve"> (standing up) I'm up! I'm up, I've gotten up now! Anybody ah, want anything?</w:t>
      </w:r>
    </w:p>
    <w:p w:rsidR="00000000" w:rsidRDefault="007933C1">
      <w:r>
        <w:rPr>
          <w:b/>
        </w:rPr>
        <w:t>Phoebe:</w:t>
      </w:r>
      <w:r>
        <w:t xml:space="preserve"> I'll h</w:t>
      </w:r>
      <w:r>
        <w:t>ave coffee.</w:t>
      </w:r>
    </w:p>
    <w:p w:rsidR="00000000" w:rsidRDefault="007933C1">
      <w:r>
        <w:rPr>
          <w:b/>
        </w:rPr>
        <w:t>Robert:</w:t>
      </w:r>
      <w:r>
        <w:t xml:space="preserve"> Yeah, me too.</w:t>
      </w:r>
    </w:p>
    <w:p w:rsidR="00000000" w:rsidRDefault="007933C1">
      <w:r>
        <w:rPr>
          <w:b/>
        </w:rPr>
        <w:t>Ross:</w:t>
      </w:r>
      <w:r>
        <w:t xml:space="preserve"> Yeah, make that three.</w:t>
      </w:r>
    </w:p>
    <w:p w:rsidR="00000000" w:rsidRDefault="007933C1">
      <w:r>
        <w:rPr>
          <w:b/>
        </w:rPr>
        <w:t>Chandler:</w:t>
      </w:r>
      <w:r>
        <w:t xml:space="preserve"> Okay Ross, why don't you come with me?</w:t>
      </w:r>
    </w:p>
    <w:p w:rsidR="00000000" w:rsidRDefault="007933C1">
      <w:r>
        <w:rPr>
          <w:b/>
        </w:rPr>
        <w:t>Ross:</w:t>
      </w:r>
      <w:r>
        <w:t xml:space="preserve"> Okay. (goes over to the counter) (to Chandler) What ah, what is the matter with you? What's going on?</w:t>
      </w:r>
    </w:p>
    <w:p w:rsidR="00000000" w:rsidRDefault="007933C1">
      <w:r>
        <w:rPr>
          <w:b/>
        </w:rPr>
        <w:t>Chandler:</w:t>
      </w:r>
      <w:r>
        <w:t xml:space="preserve"> Robert's coming out.</w:t>
      </w:r>
    </w:p>
    <w:p w:rsidR="00000000" w:rsidRDefault="007933C1">
      <w:r>
        <w:rPr>
          <w:b/>
        </w:rPr>
        <w:t>Ross:</w:t>
      </w:r>
      <w:r>
        <w:t xml:space="preserve"> What, what do you mean, what? Is he gay?</w:t>
      </w:r>
    </w:p>
    <w:p w:rsidR="00000000" w:rsidRDefault="007933C1">
      <w:r>
        <w:rPr>
          <w:b/>
        </w:rPr>
        <w:t>Chandler:</w:t>
      </w:r>
      <w:r>
        <w:t xml:space="preserve"> No. He.....he's coming out of his shorts.</w:t>
      </w:r>
    </w:p>
    <w:p w:rsidR="00000000" w:rsidRDefault="007933C1">
      <w:r>
        <w:rPr>
          <w:b/>
        </w:rPr>
        <w:t>Ross:</w:t>
      </w:r>
      <w:r>
        <w:t xml:space="preserve"> What?!</w:t>
      </w:r>
    </w:p>
    <w:p w:rsidR="00000000" w:rsidRDefault="007933C1">
      <w:r>
        <w:rPr>
          <w:b/>
        </w:rPr>
        <w:t>Chandler:</w:t>
      </w:r>
      <w:r>
        <w:t xml:space="preserve"> The man is showing brain.</w:t>
      </w:r>
    </w:p>
    <w:p w:rsidR="00000000" w:rsidRDefault="007933C1">
      <w:r>
        <w:rPr>
          <w:b/>
        </w:rPr>
        <w:t>Ross:</w:t>
      </w:r>
      <w:r>
        <w:t xml:space="preserve"> Are you sure? (Chandler nods: Yes!) Hold on. (walks over behind the couch) I'm sorry you guys, that was a c</w:t>
      </w:r>
      <w:r>
        <w:t>offee and a....</w:t>
      </w:r>
    </w:p>
    <w:p w:rsidR="00000000" w:rsidRDefault="007933C1">
      <w:r>
        <w:rPr>
          <w:b/>
        </w:rPr>
        <w:t>Robert:</w:t>
      </w:r>
      <w:r>
        <w:t xml:space="preserve"> Coffee.</w:t>
      </w:r>
    </w:p>
    <w:p w:rsidR="00000000" w:rsidRDefault="007933C1">
      <w:r>
        <w:rPr>
          <w:b/>
        </w:rPr>
        <w:t>Ross:</w:t>
      </w:r>
      <w:r>
        <w:t xml:space="preserve"> Okay.</w:t>
      </w:r>
    </w:p>
    <w:p w:rsidR="00000000" w:rsidRDefault="007933C1">
      <w:r>
        <w:rPr>
          <w:b/>
        </w:rPr>
        <w:t>Robert:</w:t>
      </w:r>
      <w:r>
        <w:t xml:space="preserve"> We could write it down for you?</w:t>
      </w:r>
    </w:p>
    <w:p w:rsidR="00000000" w:rsidRDefault="007933C1">
      <w:r>
        <w:rPr>
          <w:b/>
        </w:rPr>
        <w:t>Ross:</w:t>
      </w:r>
      <w:r>
        <w:t xml:space="preserve"> No, no, that won't be ah, that won't be necessary (leans down and looks up Robert's shorts, seeing Robert's package.) </w:t>
      </w:r>
    </w:p>
    <w:p w:rsidR="00000000" w:rsidRDefault="007933C1">
      <w:r>
        <w:rPr>
          <w:b/>
        </w:rPr>
        <w:t>Chandler:</w:t>
      </w:r>
      <w:r>
        <w:t xml:space="preserve"> (to Ross) Wellll?</w:t>
      </w:r>
    </w:p>
    <w:p w:rsidR="00000000" w:rsidRDefault="007933C1">
      <w:r>
        <w:rPr>
          <w:b/>
        </w:rPr>
        <w:t>Ross:</w:t>
      </w:r>
      <w:r>
        <w:t xml:space="preserve"> Yeah, yeah, y</w:t>
      </w:r>
      <w:r>
        <w:t>eah!</w:t>
      </w:r>
    </w:p>
    <w:p w:rsidR="00000000" w:rsidRDefault="007933C1">
      <w:r>
        <w:rPr>
          <w:b/>
        </w:rPr>
        <w:t>Chandler:</w:t>
      </w:r>
      <w:r>
        <w:t xml:space="preserve"> What do we do? What do we do?</w:t>
      </w:r>
    </w:p>
    <w:p w:rsidR="00000000" w:rsidRDefault="007933C1">
      <w:r>
        <w:rPr>
          <w:b/>
        </w:rPr>
        <w:t>Ross:</w:t>
      </w:r>
      <w:r>
        <w:t xml:space="preserve"> Well, I suppose we just try to not look directly at it.</w:t>
      </w:r>
    </w:p>
    <w:p w:rsidR="00000000" w:rsidRDefault="007933C1">
      <w:r>
        <w:rPr>
          <w:b/>
        </w:rPr>
        <w:t>Chandler:</w:t>
      </w:r>
      <w:r>
        <w:t xml:space="preserve"> Like an eclipse.</w:t>
      </w:r>
    </w:p>
    <w:p w:rsidR="00000000" w:rsidRDefault="007933C1">
      <w:r>
        <w:t xml:space="preserve">(Ross nods his head.) </w:t>
      </w:r>
    </w:p>
    <w:p w:rsidR="00000000" w:rsidRDefault="007933C1">
      <w:r>
        <w:t>[Scene: Monica and Rachel's, Monica is teaching Richard how to make lasagne.]</w:t>
      </w:r>
    </w:p>
    <w:p w:rsidR="00000000" w:rsidRDefault="007933C1">
      <w:r>
        <w:rPr>
          <w:b/>
        </w:rPr>
        <w:t>Richard:</w:t>
      </w:r>
      <w:r>
        <w:t xml:space="preserve"> So when peop</w:t>
      </w:r>
      <w:r>
        <w:t>le complement me on my cooking should I, what do I say?</w:t>
      </w:r>
    </w:p>
    <w:p w:rsidR="00000000" w:rsidRDefault="007933C1">
      <w:r>
        <w:rPr>
          <w:b/>
        </w:rPr>
        <w:t>Monica:</w:t>
      </w:r>
      <w:r>
        <w:t xml:space="preserve"> You say 'Thank you very much,' and then you buy me something pretty. Come on, we're gonna put are hands in this bowl, and we're gonna start squishing the tomatoes.</w:t>
      </w:r>
    </w:p>
    <w:p w:rsidR="00000000" w:rsidRDefault="007933C1">
      <w:r>
        <w:t>(They both start squishing t</w:t>
      </w:r>
      <w:r>
        <w:t xml:space="preserve">he tomatoes.) </w:t>
      </w:r>
    </w:p>
    <w:p w:rsidR="00000000" w:rsidRDefault="007933C1">
      <w:r>
        <w:rPr>
          <w:b/>
        </w:rPr>
        <w:t>Richard:</w:t>
      </w:r>
      <w:r>
        <w:t xml:space="preserve"> Ew, this feels very weird.</w:t>
      </w:r>
    </w:p>
    <w:p w:rsidR="00000000" w:rsidRDefault="007933C1">
      <w:r>
        <w:rPr>
          <w:b/>
        </w:rPr>
        <w:t>Monica:</w:t>
      </w:r>
      <w:r>
        <w:t xml:space="preserve"> You touch people's eyeballs every day and this feels weird.</w:t>
      </w:r>
    </w:p>
    <w:p w:rsidR="00000000" w:rsidRDefault="007933C1">
      <w:r>
        <w:rPr>
          <w:b/>
        </w:rPr>
        <w:t>Richard:</w:t>
      </w:r>
      <w:r>
        <w:t xml:space="preserve"> Yeah, well, sure I touch them, but I spent years learning not to squish them. (Monica grabs his hand in the tomatoes.) That's my</w:t>
      </w:r>
      <w:r>
        <w:t xml:space="preserve"> hand.</w:t>
      </w:r>
    </w:p>
    <w:p w:rsidR="00000000" w:rsidRDefault="007933C1">
      <w:r>
        <w:t>Monica: Oops.</w:t>
      </w:r>
    </w:p>
    <w:p w:rsidR="00000000" w:rsidRDefault="007933C1">
      <w:r>
        <w:t>Richard: Okay.</w:t>
      </w:r>
    </w:p>
    <w:p w:rsidR="00000000" w:rsidRDefault="007933C1">
      <w:r>
        <w:rPr>
          <w:b/>
        </w:rPr>
        <w:t>Monica:</w:t>
      </w:r>
      <w:r>
        <w:t xml:space="preserve"> Gotta keep squishing.</w:t>
      </w:r>
    </w:p>
    <w:p w:rsidR="00000000" w:rsidRDefault="007933C1">
      <w:r>
        <w:rPr>
          <w:b/>
        </w:rPr>
        <w:t>Richard:</w:t>
      </w:r>
      <w:r>
        <w:t xml:space="preserve"> Tomatoes are squishing.</w:t>
      </w:r>
    </w:p>
    <w:p w:rsidR="00000000" w:rsidRDefault="007933C1">
      <w:r>
        <w:t>Monica: Okay.</w:t>
      </w:r>
    </w:p>
    <w:p w:rsidR="00000000" w:rsidRDefault="007933C1">
      <w:r>
        <w:t xml:space="preserve">(Richard squishes a little too hard and some lands on his shirt.) </w:t>
      </w:r>
    </w:p>
    <w:p w:rsidR="00000000" w:rsidRDefault="007933C1">
      <w:r>
        <w:t>Richard: Op.</w:t>
      </w:r>
    </w:p>
    <w:p w:rsidR="00000000" w:rsidRDefault="007933C1">
      <w:r>
        <w:rPr>
          <w:b/>
        </w:rPr>
        <w:t>Monica:</w:t>
      </w:r>
      <w:r>
        <w:t xml:space="preserve"> Oh, gosh, you got some on your shirt. </w:t>
      </w:r>
    </w:p>
    <w:p w:rsidR="00000000" w:rsidRDefault="007933C1">
      <w:r>
        <w:t>Richard: Yeah.</w:t>
      </w:r>
    </w:p>
    <w:p w:rsidR="00000000" w:rsidRDefault="007933C1">
      <w:r>
        <w:rPr>
          <w:b/>
        </w:rPr>
        <w:t>M</w:t>
      </w:r>
      <w:r>
        <w:rPr>
          <w:b/>
        </w:rPr>
        <w:t>onica:</w:t>
      </w:r>
      <w:r>
        <w:t xml:space="preserve"> Hold on a second, just put a little club soda on it (does so) and it should umm, be..... </w:t>
      </w:r>
    </w:p>
    <w:p w:rsidR="00000000" w:rsidRDefault="007933C1">
      <w:r>
        <w:t xml:space="preserve">(She is rubbing his chest and her voice trails off into silence, a long pause follows.) </w:t>
      </w:r>
    </w:p>
    <w:p w:rsidR="00000000" w:rsidRDefault="007933C1">
      <w:r>
        <w:t>Richard: What?</w:t>
      </w:r>
    </w:p>
    <w:p w:rsidR="00000000" w:rsidRDefault="007933C1">
      <w:r>
        <w:rPr>
          <w:b/>
        </w:rPr>
        <w:t>Monica:</w:t>
      </w:r>
      <w:r>
        <w:t xml:space="preserve"> Umm, you've got some on your pants.</w:t>
      </w:r>
    </w:p>
    <w:p w:rsidR="00000000" w:rsidRDefault="007933C1">
      <w:r>
        <w:rPr>
          <w:b/>
        </w:rPr>
        <w:t>Richard:</w:t>
      </w:r>
      <w:r>
        <w:t xml:space="preserve"> I'</w:t>
      </w:r>
      <w:r>
        <w:t>ll just throw them out.</w:t>
      </w:r>
    </w:p>
    <w:p w:rsidR="00000000" w:rsidRDefault="007933C1">
      <w:r>
        <w:t xml:space="preserve">[Scene: Central Perk, Chandler is watching Joey read </w:t>
      </w:r>
      <w:r>
        <w:rPr>
          <w:i/>
        </w:rPr>
        <w:t>Little Women</w:t>
      </w:r>
      <w:r>
        <w:t>, Ross is also there.]</w:t>
      </w:r>
    </w:p>
    <w:p w:rsidR="00000000" w:rsidRDefault="007933C1">
      <w:r>
        <w:rPr>
          <w:b/>
        </w:rPr>
        <w:t>Joey:</w:t>
      </w:r>
      <w:r>
        <w:t xml:space="preserve"> These little women. Wow!</w:t>
      </w:r>
    </w:p>
    <w:p w:rsidR="00000000" w:rsidRDefault="007933C1">
      <w:r>
        <w:rPr>
          <w:b/>
        </w:rPr>
        <w:t>Chandler:</w:t>
      </w:r>
      <w:r>
        <w:t xml:space="preserve"> Your liking it, huh?</w:t>
      </w:r>
    </w:p>
    <w:p w:rsidR="00000000" w:rsidRDefault="007933C1">
      <w:r>
        <w:rPr>
          <w:b/>
        </w:rPr>
        <w:t>Joey:</w:t>
      </w:r>
      <w:r>
        <w:t xml:space="preserve"> Oh yeah! Amy just burned Jo's manuscript. I don't see how he could ever forg</w:t>
      </w:r>
      <w:r>
        <w:t>ive her.</w:t>
      </w:r>
    </w:p>
    <w:p w:rsidR="00000000" w:rsidRDefault="007933C1">
      <w:r>
        <w:rPr>
          <w:b/>
        </w:rPr>
        <w:t>Ross:</w:t>
      </w:r>
      <w:r>
        <w:t xml:space="preserve"> Umm, Jo's a girl, it's short for Josephine.</w:t>
      </w:r>
    </w:p>
    <w:p w:rsidR="00000000" w:rsidRDefault="007933C1">
      <w:r>
        <w:rPr>
          <w:b/>
        </w:rPr>
        <w:t>Joey:</w:t>
      </w:r>
      <w:r>
        <w:t xml:space="preserve"> But Jo's got a crush on Laurie. (Ross nods his head) Oh. You mean it's like a girl-girl thing? 'Cause that is the one thing missing from </w:t>
      </w:r>
      <w:r>
        <w:rPr>
          <w:i/>
        </w:rPr>
        <w:t>The Shining</w:t>
      </w:r>
      <w:r>
        <w:t>.</w:t>
      </w:r>
    </w:p>
    <w:p w:rsidR="00000000" w:rsidRDefault="007933C1">
      <w:r>
        <w:rPr>
          <w:b/>
        </w:rPr>
        <w:t>Chandler:</w:t>
      </w:r>
      <w:r>
        <w:t xml:space="preserve"> No, actually Laurie's a boy.</w:t>
      </w:r>
    </w:p>
    <w:p w:rsidR="00000000" w:rsidRDefault="007933C1">
      <w:r>
        <w:rPr>
          <w:b/>
        </w:rPr>
        <w:t>Jo</w:t>
      </w:r>
      <w:r>
        <w:rPr>
          <w:b/>
        </w:rPr>
        <w:t>ey:</w:t>
      </w:r>
      <w:r>
        <w:t xml:space="preserve"> No wonder Rachel had to read this so many times.</w:t>
      </w:r>
    </w:p>
    <w:p w:rsidR="00000000" w:rsidRDefault="007933C1">
      <w:r>
        <w:t xml:space="preserve">(Enter Phoebe and Robert) </w:t>
      </w:r>
    </w:p>
    <w:p w:rsidR="00000000" w:rsidRDefault="007933C1">
      <w:r>
        <w:t>Phoebe: Hey!</w:t>
      </w:r>
    </w:p>
    <w:p w:rsidR="00000000" w:rsidRDefault="007933C1">
      <w:r>
        <w:t>Chandler: Hey.</w:t>
      </w:r>
    </w:p>
    <w:p w:rsidR="00000000" w:rsidRDefault="007933C1">
      <w:r>
        <w:rPr>
          <w:b/>
        </w:rPr>
        <w:t>Ross:</w:t>
      </w:r>
      <w:r>
        <w:t xml:space="preserve"> Hey! How'd the ah, basketball go?</w:t>
      </w:r>
    </w:p>
    <w:p w:rsidR="00000000" w:rsidRDefault="007933C1">
      <w:r>
        <w:rPr>
          <w:b/>
        </w:rPr>
        <w:t>Phoebe:</w:t>
      </w:r>
      <w:r>
        <w:t xml:space="preserve"> Oh, okay, I learned how to shoot a lay-up, a foul shot, and a twenty-three pointer.</w:t>
      </w:r>
    </w:p>
    <w:p w:rsidR="00000000" w:rsidRDefault="007933C1">
      <w:r>
        <w:rPr>
          <w:b/>
        </w:rPr>
        <w:t>Chandler:</w:t>
      </w:r>
      <w:r>
        <w:t xml:space="preserve"> You me</w:t>
      </w:r>
      <w:r>
        <w:t>an a three pointer?</w:t>
      </w:r>
    </w:p>
    <w:p w:rsidR="00000000" w:rsidRDefault="007933C1">
      <w:r>
        <w:rPr>
          <w:b/>
        </w:rPr>
        <w:t>Phoebe:</w:t>
      </w:r>
      <w:r>
        <w:t xml:space="preserve"> Oh, I get more because I'm dainty.</w:t>
      </w:r>
    </w:p>
    <w:p w:rsidR="00000000" w:rsidRDefault="007933C1">
      <w:r>
        <w:rPr>
          <w:b/>
        </w:rPr>
        <w:t>Robert:</w:t>
      </w:r>
      <w:r>
        <w:t xml:space="preserve"> So um, is there a phone here, I can check my messages?</w:t>
      </w:r>
    </w:p>
    <w:p w:rsidR="00000000" w:rsidRDefault="007933C1">
      <w:r>
        <w:rPr>
          <w:b/>
        </w:rPr>
        <w:t>Phoebe:</w:t>
      </w:r>
      <w:r>
        <w:t xml:space="preserve"> Yeah, in the back. You want a quarter?</w:t>
      </w:r>
    </w:p>
    <w:p w:rsidR="00000000" w:rsidRDefault="007933C1">
      <w:r>
        <w:rPr>
          <w:b/>
        </w:rPr>
        <w:t>Robert:</w:t>
      </w:r>
      <w:r>
        <w:t xml:space="preserve"> Oh, no thanks. I always carry one in my sock. </w:t>
      </w:r>
    </w:p>
    <w:p w:rsidR="00000000" w:rsidRDefault="007933C1">
      <w:r>
        <w:t>(He puts his leg up on the c</w:t>
      </w:r>
      <w:r>
        <w:t xml:space="preserve">ouch to get the quarter, once again exposing himself to Chandler and Ross. In horror, Chandler, slides over and leans against Joey on the couch.) </w:t>
      </w:r>
    </w:p>
    <w:p w:rsidR="00000000" w:rsidRDefault="007933C1">
      <w:r>
        <w:rPr>
          <w:b/>
        </w:rPr>
        <w:t>Joey:</w:t>
      </w:r>
      <w:r>
        <w:t xml:space="preserve"> (noticing Chandler) What are you doing? (he pushes Chandler back to his side of the couch) Get back ove</w:t>
      </w:r>
      <w:r>
        <w:t>r on your side of the... (sees Robert in all his glory) Hello!! (to Robert) Hi, I'm Joey, we haven't met.</w:t>
      </w:r>
    </w:p>
    <w:p w:rsidR="00000000" w:rsidRDefault="007933C1">
      <w:r>
        <w:rPr>
          <w:b/>
        </w:rPr>
        <w:t>Robert:</w:t>
      </w:r>
      <w:r>
        <w:t xml:space="preserve"> Ah, good to meet you. Robert.</w:t>
      </w:r>
    </w:p>
    <w:p w:rsidR="00000000" w:rsidRDefault="007933C1">
      <w:r>
        <w:t xml:space="preserve">(Robert walks away and the guys all start laughing in front of Phoebe.) </w:t>
      </w:r>
    </w:p>
    <w:p w:rsidR="00000000" w:rsidRDefault="007933C1">
      <w:r>
        <w:rPr>
          <w:b/>
        </w:rPr>
        <w:t>Phoebe:</w:t>
      </w:r>
      <w:r>
        <w:t xml:space="preserve"> What? (the guys keep laughing.)</w:t>
      </w:r>
      <w:r>
        <w:t xml:space="preserve"> What? You guys, what is going on? You not like Robert? (the guys keep laughing.) Why are you laughing?!</w:t>
      </w:r>
    </w:p>
    <w:p w:rsidR="00000000" w:rsidRDefault="007933C1">
      <w:r>
        <w:rPr>
          <w:b/>
        </w:rPr>
        <w:t>Ross:</w:t>
      </w:r>
      <w:r>
        <w:t xml:space="preserve"> Calm down. There's no reason to get testy.</w:t>
      </w:r>
    </w:p>
    <w:p w:rsidR="00000000" w:rsidRDefault="007933C1">
      <w:r>
        <w:t xml:space="preserve">(The guys start laughing harder.) </w:t>
      </w:r>
    </w:p>
    <w:p w:rsidR="00000000" w:rsidRDefault="007933C1">
      <w:r>
        <w:rPr>
          <w:b/>
        </w:rPr>
        <w:t>Phoebe:</w:t>
      </w:r>
      <w:r>
        <w:t xml:space="preserve"> You guys!! Come on!</w:t>
      </w:r>
    </w:p>
    <w:p w:rsidR="00000000" w:rsidRDefault="007933C1">
      <w:r>
        <w:rPr>
          <w:b/>
        </w:rPr>
        <w:t>Chandler:</w:t>
      </w:r>
      <w:r>
        <w:t xml:space="preserve"> I'm sorry, I'm sorry, it just</w:t>
      </w:r>
      <w:r>
        <w:t xml:space="preserve"> seems that Robert isn't as concealed in the shorts area, as ah, one may have hoped.</w:t>
      </w:r>
    </w:p>
    <w:p w:rsidR="00000000" w:rsidRDefault="007933C1">
      <w:r>
        <w:rPr>
          <w:b/>
        </w:rPr>
        <w:t>Phoebe:</w:t>
      </w:r>
      <w:r>
        <w:t xml:space="preserve"> What do you mean?</w:t>
      </w:r>
    </w:p>
    <w:p w:rsidR="00000000" w:rsidRDefault="007933C1">
      <w:r>
        <w:rPr>
          <w:b/>
        </w:rPr>
        <w:t>Robert:</w:t>
      </w:r>
      <w:r>
        <w:t xml:space="preserve"> Hey. (sits down) </w:t>
      </w:r>
    </w:p>
    <w:p w:rsidR="00000000" w:rsidRDefault="007933C1">
      <w:r>
        <w:t>Phoebe: Hey.</w:t>
      </w:r>
    </w:p>
    <w:p w:rsidR="00000000" w:rsidRDefault="007933C1">
      <w:r>
        <w:rPr>
          <w:b/>
        </w:rPr>
        <w:t>Joey:</w:t>
      </w:r>
      <w:r>
        <w:t xml:space="preserve"> Hey Robert, could you ah, ha, pass me those cookies?</w:t>
      </w:r>
    </w:p>
    <w:p w:rsidR="00000000" w:rsidRDefault="007933C1">
      <w:r>
        <w:t>Robert: Sure.</w:t>
      </w:r>
    </w:p>
    <w:p w:rsidR="00000000" w:rsidRDefault="007933C1">
      <w:r>
        <w:t xml:space="preserve">(He puts his leg up on the table </w:t>
      </w:r>
      <w:r>
        <w:t xml:space="preserve">to pass Joey the cookies, and Phoebe sees what the guys are laughing at, and gasps.) </w:t>
      </w:r>
    </w:p>
    <w:p w:rsidR="00000000" w:rsidRDefault="007933C1">
      <w:r>
        <w:t>[Scene: Monica and Rachel's, Monica is talking to Richard on the phone.]</w:t>
      </w:r>
    </w:p>
    <w:p w:rsidR="00000000" w:rsidRDefault="007933C1">
      <w:r>
        <w:rPr>
          <w:b/>
        </w:rPr>
        <w:t>Monica:</w:t>
      </w:r>
      <w:r>
        <w:t xml:space="preserve"> So, how'd the lasagne go over? (listens) Really?! Good. So you owe me three pretty things</w:t>
      </w:r>
      <w:r>
        <w:t>. (listens) Yeah, I've been thinking a lot about you too. (listens) I know. It's hard this whole platonic thing. (listens) It's a word!</w:t>
      </w:r>
    </w:p>
    <w:p w:rsidR="00000000" w:rsidRDefault="007933C1">
      <w:r>
        <w:t xml:space="preserve">(There's a knock on the door.) </w:t>
      </w:r>
    </w:p>
    <w:p w:rsidR="00000000" w:rsidRDefault="007933C1">
      <w:r>
        <w:rPr>
          <w:b/>
        </w:rPr>
        <w:t>Monica:</w:t>
      </w:r>
      <w:r>
        <w:t xml:space="preserve"> Yeah, I do think it's better this way. (listens) Yeah, we're being smart. (gets </w:t>
      </w:r>
      <w:r>
        <w:t xml:space="preserve">up to answer the door) (listens) Yes, I'm sure. (she opens the door and it's Richard) </w:t>
      </w:r>
    </w:p>
    <w:p w:rsidR="00000000" w:rsidRDefault="007933C1">
      <w:r>
        <w:rPr>
          <w:b/>
        </w:rPr>
        <w:t>Richard:</w:t>
      </w:r>
      <w:r>
        <w:t xml:space="preserve"> You really sure?</w:t>
      </w:r>
    </w:p>
    <w:p w:rsidR="00000000" w:rsidRDefault="007933C1">
      <w:r>
        <w:rPr>
          <w:b/>
        </w:rPr>
        <w:t>Monica:</w:t>
      </w:r>
      <w:r>
        <w:t xml:space="preserve"> I'll call you back. (starts kissing him) </w:t>
      </w:r>
    </w:p>
    <w:p w:rsidR="00000000" w:rsidRDefault="007933C1">
      <w:r>
        <w:t>Commercial Break</w:t>
      </w:r>
    </w:p>
    <w:p w:rsidR="00000000" w:rsidRDefault="007933C1">
      <w:r>
        <w:t>[Scene: Monica's bedroom, she's in bed with Richard.]</w:t>
      </w:r>
    </w:p>
    <w:p w:rsidR="00000000" w:rsidRDefault="007933C1">
      <w:r>
        <w:rPr>
          <w:b/>
        </w:rPr>
        <w:t>Monica:</w:t>
      </w:r>
      <w:r>
        <w:t xml:space="preserve"> So we can be f</w:t>
      </w:r>
      <w:r>
        <w:t>riends who sleep together.</w:t>
      </w:r>
    </w:p>
    <w:p w:rsidR="00000000" w:rsidRDefault="007933C1">
      <w:r>
        <w:rPr>
          <w:b/>
        </w:rPr>
        <w:t>Richard:</w:t>
      </w:r>
      <w:r>
        <w:t xml:space="preserve"> Absolutely, this will just be something we do, like racquetball.</w:t>
      </w:r>
    </w:p>
    <w:p w:rsidR="00000000" w:rsidRDefault="007933C1">
      <w:r>
        <w:rPr>
          <w:b/>
        </w:rPr>
        <w:t>Monica:</w:t>
      </w:r>
      <w:r>
        <w:t xml:space="preserve"> Sounds smart and healthy to me. So um, just out of curiosity, um, do you currently have any other racquetball buddies?</w:t>
      </w:r>
    </w:p>
    <w:p w:rsidR="00000000" w:rsidRDefault="007933C1">
      <w:r>
        <w:rPr>
          <w:b/>
        </w:rPr>
        <w:t>Richard:</w:t>
      </w:r>
      <w:r>
        <w:t xml:space="preserve"> Just your dad. (pau</w:t>
      </w:r>
      <w:r>
        <w:t>se) Although that's actually racquetball. You know I-I do have a blind date with my sister's neighbour next Tuesday.</w:t>
      </w:r>
    </w:p>
    <w:p w:rsidR="00000000" w:rsidRDefault="007933C1">
      <w:r>
        <w:t>Monica: Oh.</w:t>
      </w:r>
    </w:p>
    <w:p w:rsidR="00000000" w:rsidRDefault="007933C1">
      <w:r>
        <w:rPr>
          <w:b/>
        </w:rPr>
        <w:t>Richard:</w:t>
      </w:r>
      <w:r>
        <w:t xml:space="preserve"> You want me to cancel it?</w:t>
      </w:r>
    </w:p>
    <w:p w:rsidR="00000000" w:rsidRDefault="007933C1">
      <w:r>
        <w:rPr>
          <w:b/>
        </w:rPr>
        <w:t>Monica:</w:t>
      </w:r>
      <w:r>
        <w:t xml:space="preserve"> No! (pushes him) No! </w:t>
      </w:r>
    </w:p>
    <w:p w:rsidR="00000000" w:rsidRDefault="007933C1">
      <w:r>
        <w:t>Richard: Okay.</w:t>
      </w:r>
    </w:p>
    <w:p w:rsidR="00000000" w:rsidRDefault="007933C1">
      <w:r>
        <w:rPr>
          <w:b/>
        </w:rPr>
        <w:t>Monica:</w:t>
      </w:r>
      <w:r>
        <w:t xml:space="preserve"> 'Cause if you do that means you'd be ca</w:t>
      </w:r>
      <w:r>
        <w:t>ncelling it for me, and we're just friends.</w:t>
      </w:r>
    </w:p>
    <w:p w:rsidR="00000000" w:rsidRDefault="007933C1">
      <w:r>
        <w:rPr>
          <w:b/>
        </w:rPr>
        <w:t>Richard:</w:t>
      </w:r>
      <w:r>
        <w:t xml:space="preserve"> Exactly. (pushes her back) </w:t>
      </w:r>
    </w:p>
    <w:p w:rsidR="00000000" w:rsidRDefault="007933C1">
      <w:r>
        <w:t>[Scene: Central Perk, Robert is picking up Phoebe for a date.]</w:t>
      </w:r>
    </w:p>
    <w:p w:rsidR="00000000" w:rsidRDefault="007933C1">
      <w:r>
        <w:t>Robert: Hey.</w:t>
      </w:r>
    </w:p>
    <w:p w:rsidR="00000000" w:rsidRDefault="007933C1">
      <w:r>
        <w:rPr>
          <w:b/>
        </w:rPr>
        <w:t>Phoebe:</w:t>
      </w:r>
      <w:r>
        <w:t xml:space="preserve"> Hey. Ooh! Don't sit down! </w:t>
      </w:r>
    </w:p>
    <w:p w:rsidR="00000000" w:rsidRDefault="007933C1">
      <w:r>
        <w:rPr>
          <w:b/>
        </w:rPr>
        <w:t>Robert:</w:t>
      </w:r>
      <w:r>
        <w:t xml:space="preserve"> You ready to go to the batting cage?</w:t>
      </w:r>
    </w:p>
    <w:p w:rsidR="00000000" w:rsidRDefault="007933C1">
      <w:r>
        <w:rPr>
          <w:b/>
        </w:rPr>
        <w:t>Phoebe:</w:t>
      </w:r>
      <w:r>
        <w:t xml:space="preserve"> Yeah. And, </w:t>
      </w:r>
      <w:r>
        <w:t>first here's a gift.</w:t>
      </w:r>
    </w:p>
    <w:p w:rsidR="00000000" w:rsidRDefault="007933C1">
      <w:r>
        <w:rPr>
          <w:b/>
        </w:rPr>
        <w:t>Robert:</w:t>
      </w:r>
      <w:r>
        <w:t xml:space="preserve"> Oh! Wow! Hey!</w:t>
      </w:r>
    </w:p>
    <w:p w:rsidR="00000000" w:rsidRDefault="007933C1">
      <w:r>
        <w:rPr>
          <w:b/>
        </w:rPr>
        <w:t>Chandler:</w:t>
      </w:r>
      <w:r>
        <w:t xml:space="preserve"> Stretchy pants! Why, those are the greatest things in the world! If I were you I would wear them every day, every day!</w:t>
      </w:r>
    </w:p>
    <w:p w:rsidR="00000000" w:rsidRDefault="007933C1">
      <w:r>
        <w:rPr>
          <w:b/>
        </w:rPr>
        <w:t>Robert:</w:t>
      </w:r>
      <w:r>
        <w:t xml:space="preserve"> Jeez, thank you really that is so nice. But um, to be honest, I don't think </w:t>
      </w:r>
      <w:r>
        <w:t>I can wear these, they're so tight, I feel like I'm on display. I'm sorry.</w:t>
      </w:r>
    </w:p>
    <w:p w:rsidR="00000000" w:rsidRDefault="007933C1">
      <w:r>
        <w:rPr>
          <w:b/>
        </w:rPr>
        <w:t>Phoebe:</w:t>
      </w:r>
      <w:r>
        <w:t xml:space="preserve"> That's all right, that's well, I figured.... (they start to leave as Joey enters.) </w:t>
      </w:r>
    </w:p>
    <w:p w:rsidR="00000000" w:rsidRDefault="007933C1">
      <w:r>
        <w:rPr>
          <w:b/>
        </w:rPr>
        <w:t>Robert:</w:t>
      </w:r>
      <w:r>
        <w:t xml:space="preserve"> (to Joey) Hey!</w:t>
      </w:r>
    </w:p>
    <w:p w:rsidR="00000000" w:rsidRDefault="007933C1">
      <w:r>
        <w:rPr>
          <w:b/>
        </w:rPr>
        <w:t>Joey:</w:t>
      </w:r>
      <w:r>
        <w:t xml:space="preserve"> Hey! (starts to laugh.) How's it going?</w:t>
      </w:r>
    </w:p>
    <w:p w:rsidR="00000000" w:rsidRDefault="007933C1">
      <w:r>
        <w:rPr>
          <w:b/>
        </w:rPr>
        <w:t>Ross:</w:t>
      </w:r>
      <w:r>
        <w:t xml:space="preserve"> Good.</w:t>
      </w:r>
    </w:p>
    <w:p w:rsidR="00000000" w:rsidRDefault="007933C1">
      <w:r>
        <w:rPr>
          <w:b/>
        </w:rPr>
        <w:t>Joey:</w:t>
      </w:r>
      <w:r>
        <w:t xml:space="preserve"> He</w:t>
      </w:r>
      <w:r>
        <w:t xml:space="preserve">y, Rach, how you doing with </w:t>
      </w:r>
      <w:r>
        <w:rPr>
          <w:i/>
        </w:rPr>
        <w:t>The Shining</w:t>
      </w:r>
      <w:r>
        <w:t>?</w:t>
      </w:r>
    </w:p>
    <w:p w:rsidR="00000000" w:rsidRDefault="007933C1">
      <w:r>
        <w:rPr>
          <w:b/>
        </w:rPr>
        <w:t>Rachel:</w:t>
      </w:r>
      <w:r>
        <w:t xml:space="preserve"> Oh, Danny just went into room 217.</w:t>
      </w:r>
    </w:p>
    <w:p w:rsidR="00000000" w:rsidRDefault="007933C1">
      <w:r>
        <w:rPr>
          <w:b/>
        </w:rPr>
        <w:t>Joey:</w:t>
      </w:r>
      <w:r>
        <w:t xml:space="preserve"> Oooh, the next part's the best, when that dead lady in the bathtub...</w:t>
      </w:r>
    </w:p>
    <w:p w:rsidR="00000000" w:rsidRDefault="007933C1">
      <w:r>
        <w:rPr>
          <w:b/>
        </w:rPr>
        <w:t>Rachel:</w:t>
      </w:r>
      <w:r>
        <w:t xml:space="preserve"> Oh, no, meh-nah-nah-nah, come on you're gonna ruin it!</w:t>
      </w:r>
    </w:p>
    <w:p w:rsidR="00000000" w:rsidRDefault="007933C1">
      <w:r>
        <w:rPr>
          <w:b/>
        </w:rPr>
        <w:t>Joey:</w:t>
      </w:r>
      <w:r>
        <w:t xml:space="preserve"> All right I'll talk in code</w:t>
      </w:r>
      <w:r>
        <w:t>. (to Ross and Chandler) Remember when the kid sees those two blanks in the hallway?</w:t>
      </w:r>
    </w:p>
    <w:p w:rsidR="00000000" w:rsidRDefault="007933C1">
      <w:r>
        <w:rPr>
          <w:b/>
        </w:rPr>
        <w:t>Chandler:</w:t>
      </w:r>
      <w:r>
        <w:t xml:space="preserve"> Hmmm, that's very cool.</w:t>
      </w:r>
    </w:p>
    <w:p w:rsidR="00000000" w:rsidRDefault="007933C1">
      <w:r>
        <w:rPr>
          <w:b/>
        </w:rPr>
        <w:t>Joey:</w:t>
      </w:r>
      <w:r>
        <w:t xml:space="preserve"> Oh, all blank, and no blank, make's blank a blank blank. Oh no-no-no, no, the end when Jack almost kills them all with that blank, </w:t>
      </w:r>
      <w:r>
        <w:t>but then at last second they get away. Aww!</w:t>
      </w:r>
    </w:p>
    <w:p w:rsidR="00000000" w:rsidRDefault="007933C1">
      <w:r>
        <w:rPr>
          <w:b/>
        </w:rPr>
        <w:t>Rachel:</w:t>
      </w:r>
      <w:r>
        <w:t xml:space="preserve"> Joey! I can't believe you just did that!</w:t>
      </w:r>
    </w:p>
    <w:p w:rsidR="00000000" w:rsidRDefault="007933C1">
      <w:r>
        <w:rPr>
          <w:b/>
        </w:rPr>
        <w:t>Chandler:</w:t>
      </w:r>
      <w:r>
        <w:t xml:space="preserve"> I can't believe she cracked your code!</w:t>
      </w:r>
    </w:p>
    <w:p w:rsidR="00000000" w:rsidRDefault="007933C1">
      <w:r>
        <w:rPr>
          <w:b/>
        </w:rPr>
        <w:t>Rachel:</w:t>
      </w:r>
      <w:r>
        <w:t xml:space="preserve"> All right, okay, Laurie proposes to Jo, and she says no, even though she's still in love with him, and the</w:t>
      </w:r>
      <w:r>
        <w:t>n he ends up marring Amy.</w:t>
      </w:r>
    </w:p>
    <w:p w:rsidR="00000000" w:rsidRDefault="007933C1">
      <w:r>
        <w:rPr>
          <w:b/>
        </w:rPr>
        <w:t>Joey:</w:t>
      </w:r>
      <w:r>
        <w:t xml:space="preserve"> Hey! Mine was by accident! All right, the boiler explodes and destroys the hotel, and kills the dad.</w:t>
      </w:r>
    </w:p>
    <w:p w:rsidR="00000000" w:rsidRDefault="007933C1">
      <w:r>
        <w:rPr>
          <w:b/>
        </w:rPr>
        <w:t>Rachel:</w:t>
      </w:r>
      <w:r>
        <w:t xml:space="preserve"> Eh. Beth dies.</w:t>
      </w:r>
    </w:p>
    <w:p w:rsidR="00000000" w:rsidRDefault="007933C1">
      <w:r>
        <w:t xml:space="preserve">(Joey recoils and gasps in horror.) </w:t>
      </w:r>
    </w:p>
    <w:p w:rsidR="00000000" w:rsidRDefault="007933C1">
      <w:r>
        <w:rPr>
          <w:b/>
        </w:rPr>
        <w:t>Joey:</w:t>
      </w:r>
      <w:r>
        <w:t xml:space="preserve"> Beth, Beth dies?</w:t>
      </w:r>
    </w:p>
    <w:p w:rsidR="00000000" w:rsidRDefault="007933C1">
      <w:r>
        <w:rPr>
          <w:b/>
        </w:rPr>
        <w:t>Rachel:</w:t>
      </w:r>
      <w:r>
        <w:t xml:space="preserve"> Um-hmm.</w:t>
      </w:r>
    </w:p>
    <w:p w:rsidR="00000000" w:rsidRDefault="007933C1">
      <w:r>
        <w:rPr>
          <w:b/>
        </w:rPr>
        <w:t>Joey:</w:t>
      </w:r>
      <w:r>
        <w:t xml:space="preserve"> Is that true? If I</w:t>
      </w:r>
      <w:r>
        <w:t xml:space="preserve"> keep reading is Beth gonna die?</w:t>
      </w:r>
    </w:p>
    <w:p w:rsidR="00000000" w:rsidRDefault="007933C1">
      <w:r>
        <w:rPr>
          <w:b/>
        </w:rPr>
        <w:t>Chandler:</w:t>
      </w:r>
      <w:r>
        <w:t xml:space="preserve"> No, Beth doesn't die, she doesn't die. Does she Rachel?</w:t>
      </w:r>
    </w:p>
    <w:p w:rsidR="00000000" w:rsidRDefault="007933C1">
      <w:r>
        <w:rPr>
          <w:b/>
        </w:rPr>
        <w:t>Rachel:</w:t>
      </w:r>
      <w:r>
        <w:t xml:space="preserve"> What?!</w:t>
      </w:r>
    </w:p>
    <w:p w:rsidR="00000000" w:rsidRDefault="007933C1">
      <w:r>
        <w:rPr>
          <w:b/>
        </w:rPr>
        <w:t>Ross:</w:t>
      </w:r>
      <w:r>
        <w:t xml:space="preserve"> Joey's asking if you've just ruined the first book he's ever loved that didn't star Jack Nicholson?</w:t>
      </w:r>
    </w:p>
    <w:p w:rsidR="00000000" w:rsidRDefault="007933C1">
      <w:r>
        <w:rPr>
          <w:b/>
        </w:rPr>
        <w:t>Rachel:</w:t>
      </w:r>
      <w:r>
        <w:t xml:space="preserve"> No. She doesn't die.</w:t>
      </w:r>
    </w:p>
    <w:p w:rsidR="00000000" w:rsidRDefault="007933C1">
      <w:r>
        <w:rPr>
          <w:b/>
        </w:rPr>
        <w:t>Joey:</w:t>
      </w:r>
      <w:r>
        <w:t xml:space="preserve"> T</w:t>
      </w:r>
      <w:r>
        <w:t>hen why would you say that?!</w:t>
      </w:r>
    </w:p>
    <w:p w:rsidR="00000000" w:rsidRDefault="007933C1">
      <w:r>
        <w:rPr>
          <w:b/>
        </w:rPr>
        <w:t>Rachel:</w:t>
      </w:r>
      <w:r>
        <w:t xml:space="preserve"> Because, I wanted to hurt you.</w:t>
      </w:r>
    </w:p>
    <w:p w:rsidR="00000000" w:rsidRDefault="007933C1">
      <w:r>
        <w:rPr>
          <w:b/>
        </w:rPr>
        <w:t>Robert:</w:t>
      </w:r>
      <w:r>
        <w:t xml:space="preserve"> (running in) Oh, there they are! I-I dropped my keys.</w:t>
      </w:r>
    </w:p>
    <w:p w:rsidR="00000000" w:rsidRDefault="007933C1">
      <w:r>
        <w:t xml:space="preserve">(He bends over to pick them up, right in front of Rachel, who then gets a free peep show.) </w:t>
      </w:r>
    </w:p>
    <w:p w:rsidR="00000000" w:rsidRDefault="007933C1">
      <w:r>
        <w:rPr>
          <w:b/>
        </w:rPr>
        <w:t>Rachel:</w:t>
      </w:r>
      <w:r>
        <w:t xml:space="preserve"> (gasps) Oh my....</w:t>
      </w:r>
    </w:p>
    <w:p w:rsidR="00000000" w:rsidRDefault="007933C1">
      <w:r>
        <w:rPr>
          <w:b/>
        </w:rPr>
        <w:t>Robert:</w:t>
      </w:r>
      <w:r>
        <w:t xml:space="preserve"> </w:t>
      </w:r>
      <w:r>
        <w:t>Got 'em.</w:t>
      </w:r>
    </w:p>
    <w:p w:rsidR="00000000" w:rsidRDefault="007933C1">
      <w:r>
        <w:t xml:space="preserve">[Scene: Monica and Rachel's, Rachel is reading </w:t>
      </w:r>
      <w:r>
        <w:rPr>
          <w:i/>
        </w:rPr>
        <w:t>The Shining</w:t>
      </w:r>
      <w:r>
        <w:t>, as Monica enters.]</w:t>
      </w:r>
    </w:p>
    <w:p w:rsidR="00000000" w:rsidRDefault="007933C1">
      <w:r>
        <w:t>Monica: Hi.</w:t>
      </w:r>
    </w:p>
    <w:p w:rsidR="00000000" w:rsidRDefault="007933C1">
      <w:r>
        <w:rPr>
          <w:b/>
        </w:rPr>
        <w:t>Rachel:</w:t>
      </w:r>
      <w:r>
        <w:t xml:space="preserve"> (screams and grabs a potato masher to defend herself) Sorry. I'm sorry.</w:t>
      </w:r>
    </w:p>
    <w:p w:rsidR="00000000" w:rsidRDefault="007933C1">
      <w:r>
        <w:rPr>
          <w:b/>
        </w:rPr>
        <w:t>Monica:</w:t>
      </w:r>
      <w:r>
        <w:t xml:space="preserve"> You would not believe my day! I had to work two shifts, and then to </w:t>
      </w:r>
      <w:r>
        <w:t>top it off, I lost one of my fake boobs, (opens her coat revealing a large burn mark over her left breast.) in a grill fire.</w:t>
      </w:r>
    </w:p>
    <w:p w:rsidR="00000000" w:rsidRDefault="007933C1">
      <w:r>
        <w:t xml:space="preserve">(Rachel starts laughing.) </w:t>
      </w:r>
    </w:p>
    <w:p w:rsidR="00000000" w:rsidRDefault="007933C1">
      <w:r>
        <w:rPr>
          <w:b/>
        </w:rPr>
        <w:t>Monica:</w:t>
      </w:r>
      <w:r>
        <w:t xml:space="preserve"> What are you smiling at?</w:t>
      </w:r>
    </w:p>
    <w:p w:rsidR="00000000" w:rsidRDefault="007933C1">
      <w:r>
        <w:rPr>
          <w:b/>
        </w:rPr>
        <w:t>Rachel:</w:t>
      </w:r>
      <w:r>
        <w:t xml:space="preserve"> I'm sorry, I was just thinking you're day could still pick up.</w:t>
      </w:r>
    </w:p>
    <w:p w:rsidR="00000000" w:rsidRDefault="007933C1">
      <w:r>
        <w:rPr>
          <w:b/>
        </w:rPr>
        <w:t>Monica:</w:t>
      </w:r>
      <w:r>
        <w:t xml:space="preserve"> Yeah, right.</w:t>
      </w:r>
    </w:p>
    <w:p w:rsidR="00000000" w:rsidRDefault="007933C1">
      <w:r>
        <w:t xml:space="preserve">(She goes into her bedroom, and sees Richard who has covered the room in roses and has two glasses of wine and a rose between his lips.) </w:t>
      </w:r>
    </w:p>
    <w:p w:rsidR="00000000" w:rsidRDefault="007933C1">
      <w:r>
        <w:t>Richard: Hello.</w:t>
      </w:r>
    </w:p>
    <w:p w:rsidR="00000000" w:rsidRDefault="007933C1">
      <w:r>
        <w:rPr>
          <w:b/>
        </w:rPr>
        <w:t>Monica:</w:t>
      </w:r>
      <w:r>
        <w:t xml:space="preserve"> I love this friend thing!</w:t>
      </w:r>
    </w:p>
    <w:p w:rsidR="00000000" w:rsidRDefault="007933C1">
      <w:r>
        <w:t>[Scene: Central Perk, Phoebe, Chandler, and Ros</w:t>
      </w:r>
      <w:r>
        <w:t>s are there.]</w:t>
      </w:r>
    </w:p>
    <w:p w:rsidR="00000000" w:rsidRDefault="007933C1">
      <w:r>
        <w:rPr>
          <w:b/>
        </w:rPr>
        <w:t>Phoebe:</w:t>
      </w:r>
      <w:r>
        <w:t xml:space="preserve"> Listen, Robert's gonna be here any second so, will one of you just tell him?</w:t>
      </w:r>
    </w:p>
    <w:p w:rsidR="00000000" w:rsidRDefault="007933C1">
      <w:r>
        <w:t>Ross: Oh.</w:t>
      </w:r>
    </w:p>
    <w:p w:rsidR="00000000" w:rsidRDefault="007933C1">
      <w:r>
        <w:rPr>
          <w:b/>
        </w:rPr>
        <w:t>Phoebe:</w:t>
      </w:r>
      <w:r>
        <w:t xml:space="preserve"> Please, right now, no, every time I see him it's like 'Is it on the lose?' 'Is it watching me?'</w:t>
      </w:r>
    </w:p>
    <w:p w:rsidR="00000000" w:rsidRDefault="007933C1">
      <w:r>
        <w:rPr>
          <w:b/>
        </w:rPr>
        <w:t>Chandler:</w:t>
      </w:r>
      <w:r>
        <w:t xml:space="preserve"> We can't tell him, you can't go u</w:t>
      </w:r>
      <w:r>
        <w:t>p to a guy you barely know and talk about his.... stuff.</w:t>
      </w:r>
    </w:p>
    <w:p w:rsidR="00000000" w:rsidRDefault="007933C1">
      <w:r>
        <w:rPr>
          <w:b/>
        </w:rPr>
        <w:t>Ross:</w:t>
      </w:r>
      <w:r>
        <w:t xml:space="preserve"> He's right, even if it's to say something complementary. (He stops and thinks about what he just said.) </w:t>
      </w:r>
    </w:p>
    <w:p w:rsidR="00000000" w:rsidRDefault="007933C1">
      <w:r>
        <w:rPr>
          <w:b/>
        </w:rPr>
        <w:t>Robert:</w:t>
      </w:r>
      <w:r>
        <w:t xml:space="preserve"> (entering) Hey! </w:t>
      </w:r>
    </w:p>
    <w:p w:rsidR="00000000" w:rsidRDefault="007933C1">
      <w:r>
        <w:t>Phoebe: Hey.</w:t>
      </w:r>
    </w:p>
    <w:p w:rsidR="00000000" w:rsidRDefault="007933C1">
      <w:r>
        <w:rPr>
          <w:b/>
        </w:rPr>
        <w:t>Robert:</w:t>
      </w:r>
      <w:r>
        <w:t xml:space="preserve"> (to Phoebe) So are ready for the gym? They</w:t>
      </w:r>
      <w:r>
        <w:t>'ve got this new rock climbing wall, we can spot each other.</w:t>
      </w:r>
    </w:p>
    <w:p w:rsidR="00000000" w:rsidRDefault="007933C1">
      <w:r>
        <w:rPr>
          <w:b/>
        </w:rPr>
        <w:t>Phoebe:</w:t>
      </w:r>
      <w:r>
        <w:t xml:space="preserve"> No, I can spot you from here.</w:t>
      </w:r>
    </w:p>
    <w:p w:rsidR="00000000" w:rsidRDefault="007933C1">
      <w:r>
        <w:t>Robert: What?</w:t>
      </w:r>
    </w:p>
    <w:p w:rsidR="00000000" w:rsidRDefault="007933C1">
      <w:r>
        <w:rPr>
          <w:b/>
        </w:rPr>
        <w:t>Phoebe:</w:t>
      </w:r>
      <w:r>
        <w:t xml:space="preserve"> Okay, listen Robert...</w:t>
      </w:r>
    </w:p>
    <w:p w:rsidR="00000000" w:rsidRDefault="007933C1">
      <w:r>
        <w:rPr>
          <w:b/>
        </w:rPr>
        <w:t>Ross:</w:t>
      </w:r>
      <w:r>
        <w:t xml:space="preserve"> (to Chandler) Hey, don't we have to...</w:t>
      </w:r>
    </w:p>
    <w:p w:rsidR="00000000" w:rsidRDefault="007933C1">
      <w:r>
        <w:rPr>
          <w:b/>
        </w:rPr>
        <w:t>Chandler:</w:t>
      </w:r>
      <w:r>
        <w:t xml:space="preserve"> Yeah, we got, um-hmm.</w:t>
      </w:r>
    </w:p>
    <w:p w:rsidR="00000000" w:rsidRDefault="007933C1">
      <w:r>
        <w:rPr>
          <w:b/>
        </w:rPr>
        <w:t>Phoebe:</w:t>
      </w:r>
      <w:r>
        <w:t xml:space="preserve"> Umm, I think you're really,</w:t>
      </w:r>
      <w:r>
        <w:t xml:space="preserve"> really great...</w:t>
      </w:r>
    </w:p>
    <w:p w:rsidR="00000000" w:rsidRDefault="007933C1">
      <w:r>
        <w:rPr>
          <w:b/>
        </w:rPr>
        <w:t>Robert:</w:t>
      </w:r>
      <w:r>
        <w:t xml:space="preserve"> Oh God! Here we go again. Why does this keep happening to me? (spreads his legs) Is it something I'm putting out there? Is this my fault? Or am I just nuts?</w:t>
      </w:r>
    </w:p>
    <w:p w:rsidR="00000000" w:rsidRDefault="007933C1">
      <w:r>
        <w:rPr>
          <w:b/>
        </w:rPr>
        <w:t>Phoebe:</w:t>
      </w:r>
      <w:r>
        <w:t xml:space="preserve"> I-I-I-I-I don't know, I don't know what to say.</w:t>
      </w:r>
    </w:p>
    <w:p w:rsidR="00000000" w:rsidRDefault="007933C1">
      <w:r>
        <w:rPr>
          <w:b/>
        </w:rPr>
        <w:t>Gunther:</w:t>
      </w:r>
      <w:r>
        <w:t xml:space="preserve"> (cleaning</w:t>
      </w:r>
      <w:r>
        <w:t xml:space="preserve"> up the table) (to Robert) Hey buddy, this is a family place, put the mouse back in the house.</w:t>
      </w:r>
    </w:p>
    <w:p w:rsidR="00000000" w:rsidRDefault="007933C1">
      <w:r>
        <w:t xml:space="preserve">(Robert looks down and realises the problem.) </w:t>
      </w:r>
    </w:p>
    <w:p w:rsidR="00000000" w:rsidRDefault="007933C1">
      <w:r>
        <w:t>[Scene: Richard's bedroom, Monica has covered it in rose pedals and candles. We hear Richard come in to the apartm</w:t>
      </w:r>
      <w:r>
        <w:t>ent, and Monica frantically throws the rest of the pedals on the bed, and jumps onto the bed and puts a rose in her mouth, and bites a thorn.]</w:t>
      </w:r>
    </w:p>
    <w:p w:rsidR="00000000" w:rsidRDefault="007933C1">
      <w:r>
        <w:t>Monica: Ow!</w:t>
      </w:r>
    </w:p>
    <w:p w:rsidR="00000000" w:rsidRDefault="007933C1">
      <w:r>
        <w:rPr>
          <w:b/>
        </w:rPr>
        <w:t>Richard:</w:t>
      </w:r>
      <w:r>
        <w:t xml:space="preserve"> (outside the bedroom) Really?! Well, it's just like everyone else's apartment. It's got room</w:t>
      </w:r>
      <w:r>
        <w:t>s, walls, and ceilings.</w:t>
      </w:r>
    </w:p>
    <w:p w:rsidR="00000000" w:rsidRDefault="007933C1">
      <w:r>
        <w:rPr>
          <w:b/>
        </w:rPr>
        <w:t>Richard's Date:</w:t>
      </w:r>
      <w:r>
        <w:t xml:space="preserve"> Well, I just wanted to see where you lived. Now, give me the tour.</w:t>
      </w:r>
    </w:p>
    <w:p w:rsidR="00000000" w:rsidRDefault="007933C1">
      <w:r>
        <w:rPr>
          <w:b/>
        </w:rPr>
        <w:t>Monica:</w:t>
      </w:r>
      <w:r>
        <w:t xml:space="preserve"> Oh my God! Oh my God! (She frantically tries to clean up the bedroom as Richard starts the tour.) </w:t>
      </w:r>
    </w:p>
    <w:p w:rsidR="00000000" w:rsidRDefault="007933C1">
      <w:r>
        <w:rPr>
          <w:b/>
        </w:rPr>
        <w:t>Richard:</w:t>
      </w:r>
      <w:r>
        <w:t xml:space="preserve"> Ah well, this is the living room.</w:t>
      </w:r>
    </w:p>
    <w:p w:rsidR="00000000" w:rsidRDefault="007933C1">
      <w:r>
        <w:t>Richard's Date: Impressive.</w:t>
      </w:r>
    </w:p>
    <w:p w:rsidR="00000000" w:rsidRDefault="007933C1">
      <w:r>
        <w:rPr>
          <w:b/>
        </w:rPr>
        <w:t>Richard:</w:t>
      </w:r>
      <w:r>
        <w:t xml:space="preserve"> All right. This is the kitchen.</w:t>
      </w:r>
    </w:p>
    <w:p w:rsidR="00000000" w:rsidRDefault="007933C1">
      <w:r>
        <w:rPr>
          <w:b/>
        </w:rPr>
        <w:t>Richard's Date:</w:t>
      </w:r>
      <w:r>
        <w:t xml:space="preserve"> Oh, that's real pretty. Wait a minute, don't I get to see the bedroom?</w:t>
      </w:r>
    </w:p>
    <w:p w:rsidR="00000000" w:rsidRDefault="007933C1">
      <w:r>
        <w:rPr>
          <w:b/>
        </w:rPr>
        <w:t>Richard:</w:t>
      </w:r>
      <w:r>
        <w:t xml:space="preserve"> The bedroom. Well it's pretty much your typical... (opens the door as Monica hides under t</w:t>
      </w:r>
      <w:r>
        <w:t>he covers, and quickly closes the door before his date can see the room.) bedroom.</w:t>
      </w:r>
    </w:p>
    <w:p w:rsidR="00000000" w:rsidRDefault="007933C1">
      <w:r>
        <w:rPr>
          <w:b/>
        </w:rPr>
        <w:t>Richard's Date:</w:t>
      </w:r>
      <w:r>
        <w:t xml:space="preserve"> We're still on this side of the door.</w:t>
      </w:r>
    </w:p>
    <w:p w:rsidR="00000000" w:rsidRDefault="007933C1">
      <w:r>
        <w:rPr>
          <w:b/>
        </w:rPr>
        <w:t>Richard:</w:t>
      </w:r>
      <w:r>
        <w:t xml:space="preserve"> Um-hmm.</w:t>
      </w:r>
    </w:p>
    <w:p w:rsidR="00000000" w:rsidRDefault="007933C1">
      <w:r>
        <w:rPr>
          <w:b/>
        </w:rPr>
        <w:t>Richard's Date:</w:t>
      </w:r>
      <w:r>
        <w:t xml:space="preserve"> Yeah, but I didn't get to see it.</w:t>
      </w:r>
    </w:p>
    <w:p w:rsidR="00000000" w:rsidRDefault="007933C1">
      <w:r>
        <w:rPr>
          <w:b/>
        </w:rPr>
        <w:t>Richard:</w:t>
      </w:r>
      <w:r>
        <w:t xml:space="preserve"> Oh shoot! Maybe next time. (yawns) Thanks f</w:t>
      </w:r>
      <w:r>
        <w:t xml:space="preserve">or a lovely evening. (shows her out) </w:t>
      </w:r>
    </w:p>
    <w:p w:rsidR="00000000" w:rsidRDefault="007933C1">
      <w:r>
        <w:t>[Cut to into the bedroom, with Monica still hiding under the covers. Richard enters and sits down next to her.]</w:t>
      </w:r>
    </w:p>
    <w:p w:rsidR="00000000" w:rsidRDefault="007933C1">
      <w:r>
        <w:rPr>
          <w:b/>
        </w:rPr>
        <w:t>Monica:</w:t>
      </w:r>
      <w:r>
        <w:t xml:space="preserve"> (still hiding under the blankets) So um, who was she?</w:t>
      </w:r>
    </w:p>
    <w:p w:rsidR="00000000" w:rsidRDefault="007933C1">
      <w:r>
        <w:rPr>
          <w:b/>
        </w:rPr>
        <w:t>Richard:</w:t>
      </w:r>
      <w:r>
        <w:t xml:space="preserve"> Oh, (laughs) that was the blind dat</w:t>
      </w:r>
      <w:r>
        <w:t>e that I told you about, she called and switched it to today.</w:t>
      </w:r>
    </w:p>
    <w:p w:rsidR="00000000" w:rsidRDefault="007933C1">
      <w:r>
        <w:rPr>
          <w:b/>
        </w:rPr>
        <w:t>Monica:</w:t>
      </w:r>
      <w:r>
        <w:t xml:space="preserve"> (still hiding under the blankets) Did you like her? And I'm just asking as a friend, because I am totally fine with this.</w:t>
      </w:r>
    </w:p>
    <w:p w:rsidR="00000000" w:rsidRDefault="007933C1">
      <w:r>
        <w:rPr>
          <w:b/>
        </w:rPr>
        <w:t>Richard:</w:t>
      </w:r>
      <w:r>
        <w:t xml:space="preserve"> Well, you seem fine.</w:t>
      </w:r>
    </w:p>
    <w:p w:rsidR="00000000" w:rsidRDefault="007933C1">
      <w:r>
        <w:rPr>
          <w:b/>
        </w:rPr>
        <w:t>Monica:</w:t>
      </w:r>
      <w:r>
        <w:t xml:space="preserve"> (gets up) Okay, y'know wha</w:t>
      </w:r>
      <w:r>
        <w:t>t, I'm not fine, I'm not. I mean how can I be fine, hearing you come in with her, she wants to see your bedroom.... (pause) Y'know what, what if we're friends who don't see other people?</w:t>
      </w:r>
    </w:p>
    <w:p w:rsidR="00000000" w:rsidRDefault="007933C1">
      <w:r>
        <w:rPr>
          <w:b/>
        </w:rPr>
        <w:t>Richard:</w:t>
      </w:r>
      <w:r>
        <w:t xml:space="preserve"> You mean like exclusive friends?</w:t>
      </w:r>
    </w:p>
    <w:p w:rsidR="00000000" w:rsidRDefault="007933C1">
      <w:r>
        <w:rPr>
          <w:b/>
        </w:rPr>
        <w:t>Monica:</w:t>
      </w:r>
      <w:r>
        <w:t xml:space="preserve"> Why not?! I mean th</w:t>
      </w:r>
      <w:r>
        <w:t>is has been the most amazing week. Would it be so terrible? Even if we were friends who lived together. Or, maybe someday friends who stood up in front of their other friends, and vowed to be friends forever.</w:t>
      </w:r>
    </w:p>
    <w:p w:rsidR="00000000" w:rsidRDefault="007933C1">
      <w:r>
        <w:rPr>
          <w:b/>
        </w:rPr>
        <w:t>Richard:</w:t>
      </w:r>
      <w:r>
        <w:t xml:space="preserve"> Wow. Y'know we're back where we were. </w:t>
      </w:r>
      <w:r>
        <w:t>Honey, I would love to do all that, but nothing's changed.</w:t>
      </w:r>
    </w:p>
    <w:p w:rsidR="00000000" w:rsidRDefault="007933C1">
      <w:r>
        <w:rPr>
          <w:b/>
        </w:rPr>
        <w:t>Monica:</w:t>
      </w:r>
      <w:r>
        <w:t xml:space="preserve"> That's not true, you don't have a moustache.</w:t>
      </w:r>
    </w:p>
    <w:p w:rsidR="00000000" w:rsidRDefault="007933C1">
      <w:r>
        <w:rPr>
          <w:b/>
        </w:rPr>
        <w:t>Richard:</w:t>
      </w:r>
      <w:r>
        <w:t xml:space="preserve"> Okay, okay, one thing's changed. But we still want different things and we know how this is gonna end.</w:t>
      </w:r>
    </w:p>
    <w:p w:rsidR="00000000" w:rsidRDefault="007933C1">
      <w:r>
        <w:rPr>
          <w:b/>
        </w:rPr>
        <w:t>Monica:</w:t>
      </w:r>
      <w:r>
        <w:t xml:space="preserve"> Y'know what, I've got to</w:t>
      </w:r>
      <w:r>
        <w:t xml:space="preserve"> walk out of here right now, 'cause getting over you is the hardest thing that I have ever had to do. I don't think I could do it again.</w:t>
      </w:r>
    </w:p>
    <w:p w:rsidR="00000000" w:rsidRDefault="007933C1">
      <w:r>
        <w:rPr>
          <w:b/>
        </w:rPr>
        <w:t>Richard:</w:t>
      </w:r>
      <w:r>
        <w:t xml:space="preserve"> I know I couldn't. So....</w:t>
      </w:r>
    </w:p>
    <w:p w:rsidR="00000000" w:rsidRDefault="007933C1">
      <w:r>
        <w:t xml:space="preserve">(Monica kisses him.) </w:t>
      </w:r>
    </w:p>
    <w:p w:rsidR="00000000" w:rsidRDefault="007933C1">
      <w:r>
        <w:rPr>
          <w:b/>
        </w:rPr>
        <w:t>Monica:</w:t>
      </w:r>
      <w:r>
        <w:t xml:space="preserve"> How 'bout one last game of racquetball?</w:t>
      </w:r>
    </w:p>
    <w:p w:rsidR="00000000" w:rsidRDefault="007933C1">
      <w:r>
        <w:t>(They both kis</w:t>
      </w:r>
      <w:r>
        <w:t xml:space="preserve">s, and Richard picks her up and goes over to the bed and starts to lie down.) </w:t>
      </w:r>
    </w:p>
    <w:p w:rsidR="00000000" w:rsidRDefault="007933C1">
      <w:r>
        <w:rPr>
          <w:b/>
        </w:rPr>
        <w:t>Monica:</w:t>
      </w:r>
      <w:r>
        <w:t xml:space="preserve"> Watch the thorns!</w:t>
      </w:r>
    </w:p>
    <w:p w:rsidR="00000000" w:rsidRDefault="007933C1">
      <w:r>
        <w:rPr>
          <w:b/>
        </w:rPr>
        <w:t>Richard:</w:t>
      </w:r>
      <w:r>
        <w:t xml:space="preserve"> (lying down) Ow!!</w:t>
      </w:r>
    </w:p>
    <w:p w:rsidR="00000000" w:rsidRDefault="007933C1">
      <w:r>
        <w:t>Closing Credits</w:t>
      </w:r>
    </w:p>
    <w:p w:rsidR="00000000" w:rsidRDefault="007933C1">
      <w:r>
        <w:t>[Scene: Monica and Rachel's, Joey is entering, and he's very dejected.]</w:t>
      </w:r>
    </w:p>
    <w:p w:rsidR="00000000" w:rsidRDefault="007933C1">
      <w:r>
        <w:t>Rachel: What?</w:t>
      </w:r>
    </w:p>
    <w:p w:rsidR="00000000" w:rsidRDefault="007933C1">
      <w:r>
        <w:rPr>
          <w:b/>
        </w:rPr>
        <w:t>Joey:</w:t>
      </w:r>
      <w:r>
        <w:t xml:space="preserve"> Beth is really, </w:t>
      </w:r>
      <w:r>
        <w:t>really sick.</w:t>
      </w:r>
    </w:p>
    <w:p w:rsidR="00000000" w:rsidRDefault="007933C1">
      <w:r>
        <w:rPr>
          <w:b/>
        </w:rPr>
        <w:t>Rachel:</w:t>
      </w:r>
      <w:r>
        <w:t xml:space="preserve"> Awwww.</w:t>
      </w:r>
    </w:p>
    <w:p w:rsidR="00000000" w:rsidRDefault="007933C1">
      <w:r>
        <w:rPr>
          <w:b/>
        </w:rPr>
        <w:t>Joey:</w:t>
      </w:r>
      <w:r>
        <w:t xml:space="preserve"> Jo's there, but I don't think there's anything she could do.</w:t>
      </w:r>
    </w:p>
    <w:p w:rsidR="00000000" w:rsidRDefault="007933C1">
      <w:r>
        <w:t xml:space="preserve">(Rachel hugs him) </w:t>
      </w:r>
    </w:p>
    <w:p w:rsidR="00000000" w:rsidRDefault="007933C1">
      <w:r>
        <w:t>Rachel: Joey?</w:t>
      </w:r>
    </w:p>
    <w:p w:rsidR="00000000" w:rsidRDefault="007933C1">
      <w:r>
        <w:rPr>
          <w:b/>
        </w:rPr>
        <w:t>Joey:</w:t>
      </w:r>
      <w:r>
        <w:t xml:space="preserve"> Yeah.</w:t>
      </w:r>
    </w:p>
    <w:p w:rsidR="00000000" w:rsidRDefault="007933C1">
      <w:r>
        <w:rPr>
          <w:b/>
        </w:rPr>
        <w:t>Rachel:</w:t>
      </w:r>
      <w:r>
        <w:t xml:space="preserve"> Do you want to put the book in the freezer?</w:t>
      </w:r>
    </w:p>
    <w:p w:rsidR="00000000" w:rsidRDefault="007933C1">
      <w:r>
        <w:rPr>
          <w:b/>
        </w:rPr>
        <w:t>Joey:</w:t>
      </w:r>
      <w:r>
        <w:t xml:space="preserve"> (nodding his head) Okay.</w:t>
      </w:r>
    </w:p>
    <w:p w:rsidR="00000000" w:rsidRDefault="007933C1">
      <w:r>
        <w:t>Rachel: Okay.</w:t>
      </w:r>
    </w:p>
    <w:p w:rsidR="00000000" w:rsidRDefault="007933C1">
      <w:r>
        <w:t>(Joey hands her the</w:t>
      </w:r>
      <w:r>
        <w:t xml:space="preserve"> book and she puts it in the freezer.) </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314 The One With Phoebe's Ex-Partner</w:t>
      </w:r>
    </w:p>
    <w:p w:rsidR="00000000" w:rsidRDefault="007933C1"/>
    <w:p w:rsidR="00000000" w:rsidRDefault="007933C1">
      <w:r>
        <w:t>[Scene: Central Perk, the gang, except Rachel, is watching a new singer.]</w:t>
      </w:r>
    </w:p>
    <w:p w:rsidR="00000000" w:rsidRDefault="007933C1">
      <w:r>
        <w:rPr>
          <w:b/>
        </w:rPr>
        <w:t>Singer:</w:t>
      </w:r>
      <w:r>
        <w:t xml:space="preserve"> (singing) 'Cause every time I see your face, I can't help but fall from grace. I know.....</w:t>
      </w:r>
    </w:p>
    <w:p w:rsidR="00000000" w:rsidRDefault="007933C1">
      <w:r>
        <w:rPr>
          <w:b/>
        </w:rPr>
        <w:t>Joey:</w:t>
      </w:r>
      <w:r>
        <w:t xml:space="preserve"> Wow! This girl is good.</w:t>
      </w:r>
    </w:p>
    <w:p w:rsidR="00000000" w:rsidRDefault="007933C1">
      <w:r>
        <w:rPr>
          <w:b/>
        </w:rPr>
        <w:t>Phoebe:</w:t>
      </w:r>
      <w:r>
        <w:t xml:space="preserve"> Oh-ho yeah! A song with rhyming words. Oo, I never thought of that before.</w:t>
      </w:r>
    </w:p>
    <w:p w:rsidR="00000000" w:rsidRDefault="007933C1">
      <w:r>
        <w:rPr>
          <w:b/>
        </w:rPr>
        <w:t>Chandler:</w:t>
      </w:r>
      <w:r>
        <w:t xml:space="preserve"> I like her.</w:t>
      </w:r>
    </w:p>
    <w:p w:rsidR="00000000" w:rsidRDefault="007933C1">
      <w:r>
        <w:rPr>
          <w:b/>
        </w:rPr>
        <w:t>Phoebe:</w:t>
      </w:r>
      <w:r>
        <w:t xml:space="preserve"> (to Chandler) Why? Because she can sing and play guitar and do both at the same time?</w:t>
      </w:r>
    </w:p>
    <w:p w:rsidR="00000000" w:rsidRDefault="007933C1">
      <w:r>
        <w:rPr>
          <w:b/>
        </w:rPr>
        <w:t>Chandler:</w:t>
      </w:r>
      <w:r>
        <w:t xml:space="preserve"> Well, that's pre</w:t>
      </w:r>
      <w:r>
        <w:t>tty much all I'm looking for from these people.</w:t>
      </w:r>
    </w:p>
    <w:p w:rsidR="00000000" w:rsidRDefault="007933C1">
      <w:r>
        <w:rPr>
          <w:b/>
        </w:rPr>
        <w:t>Monica:</w:t>
      </w:r>
      <w:r>
        <w:t xml:space="preserve"> (to Phoebe) Look at you. All jealous.</w:t>
      </w:r>
    </w:p>
    <w:p w:rsidR="00000000" w:rsidRDefault="007933C1">
      <w:r>
        <w:rPr>
          <w:b/>
        </w:rPr>
        <w:t>Ross:</w:t>
      </w:r>
      <w:r>
        <w:t xml:space="preserve"> Yeah Pheebs, come on, you two have completely different styles. Y'know, she's more.. (shakes his shoulders, like he's dancing) y'know, and you're more (sees</w:t>
      </w:r>
      <w:r>
        <w:t xml:space="preserve"> the look from Phoebe and stops) </w:t>
      </w:r>
    </w:p>
    <w:p w:rsidR="00000000" w:rsidRDefault="007933C1">
      <w:r>
        <w:rPr>
          <w:b/>
        </w:rPr>
        <w:t>Singer:</w:t>
      </w:r>
      <w:r>
        <w:t xml:space="preserve"> (singing) beside meeeee-eeee-ee. (everyone applauds her) .</w:t>
      </w:r>
    </w:p>
    <w:p w:rsidR="00000000" w:rsidRDefault="007933C1">
      <w:r>
        <w:rPr>
          <w:b/>
        </w:rPr>
        <w:t>Phoebe:</w:t>
      </w:r>
      <w:r>
        <w:t xml:space="preserve"> Okay, see, see, everyone else is happy she's done.</w:t>
      </w:r>
    </w:p>
    <w:p w:rsidR="00000000" w:rsidRDefault="007933C1">
      <w:r>
        <w:rPr>
          <w:b/>
        </w:rPr>
        <w:t>Singer:</w:t>
      </w:r>
      <w:r>
        <w:t xml:space="preserve"> Okay, my next song's called: Phoebe Buffay, What Can I Say. I Really Loved When We Were </w:t>
      </w:r>
      <w:r>
        <w:t>Singing Partners, And I Shouldn't Have Left You That Way.</w:t>
      </w:r>
    </w:p>
    <w:p w:rsidR="00000000" w:rsidRDefault="007933C1">
      <w:r>
        <w:t xml:space="preserve">(The gang all looks at Phoebe.) </w:t>
      </w:r>
    </w:p>
    <w:p w:rsidR="00000000" w:rsidRDefault="007933C1">
      <w:r>
        <w:rPr>
          <w:b/>
        </w:rPr>
        <w:t>Phoebe:</w:t>
      </w:r>
      <w:r>
        <w:t xml:space="preserve"> Oh no, one of those 'look for the hidden meaning' songs.</w:t>
      </w:r>
    </w:p>
    <w:p w:rsidR="00000000" w:rsidRDefault="007933C1">
      <w:r>
        <w:t>Opening Credits</w:t>
      </w:r>
    </w:p>
    <w:p w:rsidR="00000000" w:rsidRDefault="007933C1">
      <w:r>
        <w:t>[Scene: Central Perk, later.]</w:t>
      </w:r>
    </w:p>
    <w:p w:rsidR="00000000" w:rsidRDefault="007933C1">
      <w:r>
        <w:rPr>
          <w:b/>
        </w:rPr>
        <w:t>Singer:</w:t>
      </w:r>
      <w:r>
        <w:t xml:space="preserve"> Hey Phoebe.</w:t>
      </w:r>
    </w:p>
    <w:p w:rsidR="00000000" w:rsidRDefault="007933C1">
      <w:r>
        <w:rPr>
          <w:b/>
        </w:rPr>
        <w:t>Phoebe:</w:t>
      </w:r>
      <w:r>
        <w:t xml:space="preserve"> Hey Leslie, how'd you know</w:t>
      </w:r>
      <w:r>
        <w:t xml:space="preserve"> I'd be here?</w:t>
      </w:r>
    </w:p>
    <w:p w:rsidR="00000000" w:rsidRDefault="007933C1">
      <w:r>
        <w:rPr>
          <w:b/>
        </w:rPr>
        <w:t>Leslie:</w:t>
      </w:r>
      <w:r>
        <w:t xml:space="preserve"> I ran into Vlad at the place where they sell the big fish, and he said you played here a lot, so umm....</w:t>
      </w:r>
    </w:p>
    <w:p w:rsidR="00000000" w:rsidRDefault="007933C1">
      <w:r>
        <w:rPr>
          <w:b/>
        </w:rPr>
        <w:t>Chandler:</w:t>
      </w:r>
      <w:r>
        <w:t xml:space="preserve"> (to Ross) All right listen, I have to go to the bathroom, but if the place with the big fish comes up again. I'd like k</w:t>
      </w:r>
      <w:r>
        <w:t>now whether that's several big fish or just one big fish.</w:t>
      </w:r>
    </w:p>
    <w:p w:rsidR="00000000" w:rsidRDefault="007933C1">
      <w:r>
        <w:rPr>
          <w:b/>
        </w:rPr>
        <w:t>Joey:</w:t>
      </w:r>
      <w:r>
        <w:t xml:space="preserve"> (to Leslie) So ah, Phoebe tells us you write jingles.</w:t>
      </w:r>
    </w:p>
    <w:p w:rsidR="00000000" w:rsidRDefault="007933C1">
      <w:r>
        <w:rPr>
          <w:b/>
        </w:rPr>
        <w:t>Phoebe:</w:t>
      </w:r>
      <w:r>
        <w:t xml:space="preserve"> Actually I said she abandoned me to write jingles.</w:t>
      </w:r>
    </w:p>
    <w:p w:rsidR="00000000" w:rsidRDefault="007933C1">
      <w:r>
        <w:rPr>
          <w:b/>
        </w:rPr>
        <w:t>Joey:</w:t>
      </w:r>
      <w:r>
        <w:t xml:space="preserve"> (to Leslie) Ah, anything we might of heard of?</w:t>
      </w:r>
    </w:p>
    <w:p w:rsidR="00000000" w:rsidRDefault="007933C1">
      <w:r>
        <w:rPr>
          <w:b/>
        </w:rPr>
        <w:t>Leslie:</w:t>
      </w:r>
      <w:r>
        <w:t xml:space="preserve"> Ah, yeah, umm. (si</w:t>
      </w:r>
      <w:r>
        <w:t>nging) Home is never far away..</w:t>
      </w:r>
    </w:p>
    <w:p w:rsidR="00000000" w:rsidRDefault="007933C1">
      <w:r>
        <w:rPr>
          <w:b/>
        </w:rPr>
        <w:t>Monica, Ross, and Joey:</w:t>
      </w:r>
      <w:r>
        <w:t xml:space="preserve"> (joining in) Home is Home Star stew.</w:t>
      </w:r>
    </w:p>
    <w:p w:rsidR="00000000" w:rsidRDefault="007933C1">
      <w:r>
        <w:rPr>
          <w:b/>
        </w:rPr>
        <w:t>Leslie:</w:t>
      </w:r>
      <w:r>
        <w:t xml:space="preserve"> Yeah, but, I don't do that anymore. I got kinda sick of it, and then I couldn't come up with anything good, so they fired me.</w:t>
      </w:r>
    </w:p>
    <w:p w:rsidR="00000000" w:rsidRDefault="007933C1">
      <w:r>
        <w:rPr>
          <w:b/>
        </w:rPr>
        <w:t>Phoebe:</w:t>
      </w:r>
      <w:r>
        <w:t xml:space="preserve"> Hmm, bummer.</w:t>
      </w:r>
    </w:p>
    <w:p w:rsidR="00000000" w:rsidRDefault="007933C1">
      <w:r>
        <w:rPr>
          <w:b/>
        </w:rPr>
        <w:t>Leslie:</w:t>
      </w:r>
      <w:r>
        <w:t xml:space="preserve"> </w:t>
      </w:r>
      <w:r>
        <w:t>Well, I y'know, I was just, umm, I was just thinking and hoping, that umm, maybe you'd want to get back together?</w:t>
      </w:r>
    </w:p>
    <w:p w:rsidR="00000000" w:rsidRDefault="007933C1">
      <w:r>
        <w:rPr>
          <w:b/>
        </w:rPr>
        <w:t>Phoebe:</w:t>
      </w:r>
      <w:r>
        <w:t xml:space="preserve"> No. But thanks.</w:t>
      </w:r>
    </w:p>
    <w:p w:rsidR="00000000" w:rsidRDefault="007933C1">
      <w:r>
        <w:rPr>
          <w:b/>
        </w:rPr>
        <w:t>Leslie:</w:t>
      </w:r>
      <w:r>
        <w:t xml:space="preserve"> Aw come on Phoebe would you just think about it?</w:t>
      </w:r>
    </w:p>
    <w:p w:rsidR="00000000" w:rsidRDefault="007933C1">
      <w:r>
        <w:rPr>
          <w:b/>
        </w:rPr>
        <w:t>Phoebe:</w:t>
      </w:r>
      <w:r>
        <w:t xml:space="preserve"> Okay. No. But thanks.</w:t>
      </w:r>
    </w:p>
    <w:p w:rsidR="00000000" w:rsidRDefault="007933C1">
      <w:r>
        <w:rPr>
          <w:b/>
        </w:rPr>
        <w:t>Leslie:</w:t>
      </w:r>
      <w:r>
        <w:t xml:space="preserve"> Okay, ah, see ya Pheebs</w:t>
      </w:r>
      <w:r>
        <w:t xml:space="preserve">. (leaves) </w:t>
      </w:r>
    </w:p>
    <w:p w:rsidR="00000000" w:rsidRDefault="007933C1">
      <w:r>
        <w:rPr>
          <w:b/>
        </w:rPr>
        <w:t>Joey:</w:t>
      </w:r>
      <w:r>
        <w:t xml:space="preserve"> (to Phoebe) Wow, that was kinda brutal.</w:t>
      </w:r>
    </w:p>
    <w:p w:rsidR="00000000" w:rsidRDefault="007933C1">
      <w:r>
        <w:rPr>
          <w:b/>
        </w:rPr>
        <w:t>Phoebe:</w:t>
      </w:r>
      <w:r>
        <w:t xml:space="preserve"> Well okay, let this be a lesson to all of you, all right. Once you, once you betray me, I become like the ice woman, y'know. Very cold, hard, unyielding, y'know nothing, </w:t>
      </w:r>
      <w:r>
        <w:rPr>
          <w:b/>
        </w:rPr>
        <w:t>nothing</w:t>
      </w:r>
      <w:r>
        <w:t xml:space="preserve"> can penetrat</w:t>
      </w:r>
      <w:r>
        <w:t>e this icy exterior. (to Monica) Can I have a tissue, please?</w:t>
      </w:r>
    </w:p>
    <w:p w:rsidR="00000000" w:rsidRDefault="007933C1">
      <w:r>
        <w:rPr>
          <w:b/>
        </w:rPr>
        <w:t>Monica:</w:t>
      </w:r>
      <w:r>
        <w:t xml:space="preserve"> Yeah, sure.</w:t>
      </w:r>
    </w:p>
    <w:p w:rsidR="00000000" w:rsidRDefault="007933C1">
      <w:r>
        <w:t>[Scene: Outside the bathroom, Chandler is pacing back and fourth, waiting is use it.]</w:t>
      </w:r>
    </w:p>
    <w:p w:rsidR="00000000" w:rsidRDefault="007933C1">
      <w:r>
        <w:rPr>
          <w:b/>
        </w:rPr>
        <w:t>Gunther:</w:t>
      </w:r>
      <w:r>
        <w:t xml:space="preserve"> (to Chandler) Someone in there?</w:t>
      </w:r>
    </w:p>
    <w:p w:rsidR="00000000" w:rsidRDefault="007933C1">
      <w:r>
        <w:rPr>
          <w:b/>
        </w:rPr>
        <w:t>Chandler:</w:t>
      </w:r>
      <w:r>
        <w:t xml:space="preserve"> No. This is just part of a dare devil</w:t>
      </w:r>
      <w:r>
        <w:t xml:space="preserve"> game that I play called 'wait until the last moment before I burst and die.'</w:t>
      </w:r>
    </w:p>
    <w:p w:rsidR="00000000" w:rsidRDefault="007933C1">
      <w:r>
        <w:t xml:space="preserve">(The door opens.) </w:t>
      </w:r>
    </w:p>
    <w:p w:rsidR="00000000" w:rsidRDefault="007933C1">
      <w:r>
        <w:rPr>
          <w:b/>
        </w:rPr>
        <w:t>Chandler:</w:t>
      </w:r>
      <w:r>
        <w:t xml:space="preserve"> Jeez, man did you fall.. (sees it's a beautiful woman coming out of the men's room) Hi! So ah, did ya, did-did-did ya fall high?</w:t>
      </w:r>
    </w:p>
    <w:p w:rsidR="00000000" w:rsidRDefault="007933C1">
      <w:r>
        <w:rPr>
          <w:b/>
        </w:rPr>
        <w:t>Woman:</w:t>
      </w:r>
      <w:r>
        <w:t xml:space="preserve"> Someone was i</w:t>
      </w:r>
      <w:r>
        <w:t>n the lady's room, I couldn't wait. I left the lid up for ya though.</w:t>
      </w:r>
    </w:p>
    <w:p w:rsidR="00000000" w:rsidRDefault="007933C1">
      <w:r>
        <w:t xml:space="preserve">(Gunther walks up) </w:t>
      </w:r>
    </w:p>
    <w:p w:rsidR="00000000" w:rsidRDefault="007933C1">
      <w:r>
        <w:rPr>
          <w:b/>
        </w:rPr>
        <w:t>Chandler:</w:t>
      </w:r>
      <w:r>
        <w:t xml:space="preserve"> (to Gunther) Y'know what Gunther, go ah, go ahead, I'm-I'm talking to ah, (tries to get her to say her name) . (to her) This is the part where you say your n</w:t>
      </w:r>
      <w:r>
        <w:t>ame.</w:t>
      </w:r>
    </w:p>
    <w:p w:rsidR="00000000" w:rsidRDefault="007933C1">
      <w:r>
        <w:rPr>
          <w:b/>
        </w:rPr>
        <w:t>Woman:</w:t>
      </w:r>
      <w:r>
        <w:t xml:space="preserve"> Ginger.</w:t>
      </w:r>
    </w:p>
    <w:p w:rsidR="00000000" w:rsidRDefault="007933C1">
      <w:r>
        <w:rPr>
          <w:b/>
        </w:rPr>
        <w:t>Chandler:</w:t>
      </w:r>
      <w:r>
        <w:t xml:space="preserve"> Ginger. I'm talking to Ginger, so.... </w:t>
      </w:r>
    </w:p>
    <w:p w:rsidR="00000000" w:rsidRDefault="007933C1">
      <w:r>
        <w:rPr>
          <w:b/>
        </w:rPr>
        <w:t>Ginger:</w:t>
      </w:r>
      <w:r>
        <w:t xml:space="preserve"> Don't you have to use the bathroom?</w:t>
      </w:r>
    </w:p>
    <w:p w:rsidR="00000000" w:rsidRDefault="007933C1">
      <w:r>
        <w:rPr>
          <w:b/>
        </w:rPr>
        <w:t>Chandler:</w:t>
      </w:r>
      <w:r>
        <w:t xml:space="preserve"> Nope, nope, I'd just ah, I'd rather talk to you. (pause) Yes, I do. Yes, I do have to go to the bathroom. (knocks on the door) </w:t>
      </w:r>
    </w:p>
    <w:p w:rsidR="00000000" w:rsidRDefault="007933C1">
      <w:r>
        <w:rPr>
          <w:b/>
        </w:rPr>
        <w:t>Gunth</w:t>
      </w:r>
      <w:r>
        <w:rPr>
          <w:b/>
        </w:rPr>
        <w:t>er:</w:t>
      </w:r>
      <w:r>
        <w:t xml:space="preserve"> Someone in here.</w:t>
      </w:r>
    </w:p>
    <w:p w:rsidR="00000000" w:rsidRDefault="007933C1">
      <w:r>
        <w:t>[Scene: Central Perk, the gang's putting their coats on to leave.]</w:t>
      </w:r>
    </w:p>
    <w:p w:rsidR="00000000" w:rsidRDefault="007933C1">
      <w:r>
        <w:rPr>
          <w:b/>
        </w:rPr>
        <w:t>Phoebe:</w:t>
      </w:r>
      <w:r>
        <w:t xml:space="preserve"> Where's Chandler?</w:t>
      </w:r>
    </w:p>
    <w:p w:rsidR="00000000" w:rsidRDefault="007933C1">
      <w:r>
        <w:rPr>
          <w:b/>
        </w:rPr>
        <w:t>Joey:</w:t>
      </w:r>
      <w:r>
        <w:t xml:space="preserve"> Ah, he can't make it, he said he had to his... (sees Ginger) Whoa-oh! (hides behind the coat rack.) </w:t>
      </w:r>
    </w:p>
    <w:p w:rsidR="00000000" w:rsidRDefault="007933C1">
      <w:r>
        <w:rPr>
          <w:b/>
        </w:rPr>
        <w:t>Ginger:</w:t>
      </w:r>
      <w:r>
        <w:t xml:space="preserve"> Joey? Joey Tribbiani? </w:t>
      </w:r>
    </w:p>
    <w:p w:rsidR="00000000" w:rsidRDefault="007933C1">
      <w:r>
        <w:t>(She</w:t>
      </w:r>
      <w:r>
        <w:t xml:space="preserve"> walks over behind the coat rack, but Joey picks it up and moves it so that he's still behind it, and she can't see him.) </w:t>
      </w:r>
    </w:p>
    <w:p w:rsidR="00000000" w:rsidRDefault="007933C1">
      <w:r>
        <w:rPr>
          <w:b/>
        </w:rPr>
        <w:t>Ginger:</w:t>
      </w:r>
      <w:r>
        <w:t xml:space="preserve"> Joey I can see you okay? You're hiding behind the coats.</w:t>
      </w:r>
    </w:p>
    <w:p w:rsidR="00000000" w:rsidRDefault="007933C1">
      <w:r>
        <w:t>(Joey puts his finger over his mouth to tell Ross to keep quiet. Gin</w:t>
      </w:r>
      <w:r>
        <w:t xml:space="preserve">ger looks at Monica who looks away and leave.) </w:t>
      </w:r>
    </w:p>
    <w:p w:rsidR="00000000" w:rsidRDefault="007933C1">
      <w:r>
        <w:rPr>
          <w:b/>
        </w:rPr>
        <w:t>Joey:</w:t>
      </w:r>
      <w:r>
        <w:t xml:space="preserve"> Phew, close one.</w:t>
      </w:r>
    </w:p>
    <w:p w:rsidR="00000000" w:rsidRDefault="007933C1">
      <w:r>
        <w:t>[Scene: Rachel's office, Mark is packing his stuff into a box.]</w:t>
      </w:r>
    </w:p>
    <w:p w:rsidR="00000000" w:rsidRDefault="007933C1">
      <w:r>
        <w:t>Ross: Hi.</w:t>
      </w:r>
    </w:p>
    <w:p w:rsidR="00000000" w:rsidRDefault="007933C1">
      <w:r>
        <w:rPr>
          <w:b/>
        </w:rPr>
        <w:t>Rachel:</w:t>
      </w:r>
      <w:r>
        <w:t xml:space="preserve"> Hi, sweetie!</w:t>
      </w:r>
    </w:p>
    <w:p w:rsidR="00000000" w:rsidRDefault="007933C1">
      <w:r>
        <w:rPr>
          <w:b/>
        </w:rPr>
        <w:t>Ross:</w:t>
      </w:r>
      <w:r>
        <w:t xml:space="preserve"> Hello. </w:t>
      </w:r>
    </w:p>
    <w:p w:rsidR="00000000" w:rsidRDefault="007933C1">
      <w:r>
        <w:rPr>
          <w:b/>
        </w:rPr>
        <w:t>Mark:</w:t>
      </w:r>
      <w:r>
        <w:t xml:space="preserve"> Hi, Ross.</w:t>
      </w:r>
    </w:p>
    <w:p w:rsidR="00000000" w:rsidRDefault="007933C1">
      <w:r>
        <w:rPr>
          <w:b/>
        </w:rPr>
        <w:t>Ross:</w:t>
      </w:r>
      <w:r>
        <w:t xml:space="preserve"> Yeah, huh. </w:t>
      </w:r>
    </w:p>
    <w:p w:rsidR="00000000" w:rsidRDefault="007933C1">
      <w:r>
        <w:rPr>
          <w:b/>
        </w:rPr>
        <w:t>Rachel:</w:t>
      </w:r>
      <w:r>
        <w:t xml:space="preserve"> I've got some bad news.</w:t>
      </w:r>
    </w:p>
    <w:p w:rsidR="00000000" w:rsidRDefault="007933C1">
      <w:r>
        <w:rPr>
          <w:b/>
        </w:rPr>
        <w:t>Ross:</w:t>
      </w:r>
      <w:r>
        <w:t xml:space="preserve"> What</w:t>
      </w:r>
      <w:r>
        <w:t>?</w:t>
      </w:r>
    </w:p>
    <w:p w:rsidR="00000000" w:rsidRDefault="007933C1">
      <w:r>
        <w:rPr>
          <w:b/>
        </w:rPr>
        <w:t>Rachel:</w:t>
      </w:r>
      <w:r>
        <w:t xml:space="preserve"> I can get a quick bite to eat, but then I have to come back up here.</w:t>
      </w:r>
    </w:p>
    <w:p w:rsidR="00000000" w:rsidRDefault="007933C1">
      <w:r>
        <w:rPr>
          <w:b/>
        </w:rPr>
        <w:t>Ross:</w:t>
      </w:r>
      <w:r>
        <w:t xml:space="preserve"> Come on sweetie! You've had to work late every night for the past two weeks, what is it this time?</w:t>
      </w:r>
    </w:p>
    <w:p w:rsidR="00000000" w:rsidRDefault="007933C1">
      <w:r>
        <w:rPr>
          <w:b/>
        </w:rPr>
        <w:t>Mark:</w:t>
      </w:r>
      <w:r>
        <w:t xml:space="preserve"> Actually, it's kinda my fault. I-I quit today.</w:t>
      </w:r>
    </w:p>
    <w:p w:rsidR="00000000" w:rsidRDefault="007933C1">
      <w:r>
        <w:rPr>
          <w:b/>
        </w:rPr>
        <w:t>Ross:</w:t>
      </w:r>
      <w:r>
        <w:t xml:space="preserve"> (to Rachel) B</w:t>
      </w:r>
      <w:r>
        <w:t>ut work comes first! (to Mark) Oh hey, but that's sad about you though, what happened? Burn out? Burn all out, did ya?</w:t>
      </w:r>
    </w:p>
    <w:p w:rsidR="00000000" w:rsidRDefault="007933C1">
      <w:r>
        <w:rPr>
          <w:b/>
        </w:rPr>
        <w:t>Rachel:</w:t>
      </w:r>
      <w:r>
        <w:t xml:space="preserve"> Nooo, he's leaving for a better job.</w:t>
      </w:r>
    </w:p>
    <w:p w:rsidR="00000000" w:rsidRDefault="007933C1">
      <w:r>
        <w:rPr>
          <w:b/>
        </w:rPr>
        <w:t>Ross:</w:t>
      </w:r>
      <w:r>
        <w:t xml:space="preserve"> Oh well that's great, so I guess this is ah, this is good bye then. Huh? (picks a pad </w:t>
      </w:r>
      <w:r>
        <w:t>up off Rachel's desk and tosses it into his box) Good bye.</w:t>
      </w:r>
    </w:p>
    <w:p w:rsidR="00000000" w:rsidRDefault="007933C1">
      <w:r>
        <w:rPr>
          <w:b/>
        </w:rPr>
        <w:t>Mark:</w:t>
      </w:r>
      <w:r>
        <w:t xml:space="preserve"> Okay, then.</w:t>
      </w:r>
    </w:p>
    <w:p w:rsidR="00000000" w:rsidRDefault="007933C1">
      <w:r>
        <w:rPr>
          <w:b/>
        </w:rPr>
        <w:t>Ross:</w:t>
      </w:r>
      <w:r>
        <w:t xml:space="preserve"> Okay.</w:t>
      </w:r>
    </w:p>
    <w:p w:rsidR="00000000" w:rsidRDefault="007933C1">
      <w:r>
        <w:rPr>
          <w:b/>
        </w:rPr>
        <w:t>Rachel:</w:t>
      </w:r>
      <w:r>
        <w:t xml:space="preserve"> Well we're gonna miss you around here.</w:t>
      </w:r>
    </w:p>
    <w:p w:rsidR="00000000" w:rsidRDefault="007933C1">
      <w:r>
        <w:rPr>
          <w:b/>
        </w:rPr>
        <w:t>Mark:</w:t>
      </w:r>
      <w:r>
        <w:t xml:space="preserve"> Yeah, me too.</w:t>
      </w:r>
    </w:p>
    <w:p w:rsidR="00000000" w:rsidRDefault="007933C1">
      <w:r>
        <w:t>(Rachel goes to hug him but Ross is holding one of her hands and doesn't let go, so she can only put</w:t>
      </w:r>
      <w:r>
        <w:t xml:space="preserve"> one arm around him.) </w:t>
      </w:r>
    </w:p>
    <w:p w:rsidR="00000000" w:rsidRDefault="007933C1">
      <w:r>
        <w:rPr>
          <w:b/>
        </w:rPr>
        <w:t>Mark:</w:t>
      </w:r>
      <w:r>
        <w:t xml:space="preserve"> So, see ya on Saturday.</w:t>
      </w:r>
    </w:p>
    <w:p w:rsidR="00000000" w:rsidRDefault="007933C1">
      <w:r>
        <w:rPr>
          <w:b/>
        </w:rPr>
        <w:t>Rachel:</w:t>
      </w:r>
      <w:r>
        <w:t xml:space="preserve"> Yeah, you bet.</w:t>
      </w:r>
    </w:p>
    <w:p w:rsidR="00000000" w:rsidRDefault="007933C1">
      <w:r>
        <w:t xml:space="preserve">(Ross is shocked, but Rachel drags him out of the office.) </w:t>
      </w:r>
    </w:p>
    <w:p w:rsidR="00000000" w:rsidRDefault="007933C1">
      <w:r>
        <w:t>[Scene: Monica and Rachel's, Phoebe and Monica are playing with a Ouija board, Phoebe's beeper goes off and Monica screa</w:t>
      </w:r>
      <w:r>
        <w:t>ms.]</w:t>
      </w:r>
    </w:p>
    <w:p w:rsidR="00000000" w:rsidRDefault="007933C1">
      <w:r>
        <w:rPr>
          <w:b/>
        </w:rPr>
        <w:t>Phoebe:</w:t>
      </w:r>
      <w:r>
        <w:t xml:space="preserve"> Oh. (takes her beeper puts in a pot, covers it, and puts the pot in the oven) </w:t>
      </w:r>
    </w:p>
    <w:p w:rsidR="00000000" w:rsidRDefault="007933C1">
      <w:r>
        <w:rPr>
          <w:b/>
        </w:rPr>
        <w:t>Monica:</w:t>
      </w:r>
      <w:r>
        <w:t xml:space="preserve"> Y'know those are a delicacy in India.</w:t>
      </w:r>
    </w:p>
    <w:p w:rsidR="00000000" w:rsidRDefault="007933C1">
      <w:r>
        <w:rPr>
          <w:b/>
        </w:rPr>
        <w:t>Phoebe:</w:t>
      </w:r>
      <w:r>
        <w:t xml:space="preserve"> Yeah, that was Leslie calling again to see if we can get back together. That's the twentieth time today! And g</w:t>
      </w:r>
      <w:r>
        <w:t>ood luck Leslie!</w:t>
      </w:r>
    </w:p>
    <w:p w:rsidR="00000000" w:rsidRDefault="007933C1">
      <w:r>
        <w:rPr>
          <w:b/>
        </w:rPr>
        <w:t>Monica:</w:t>
      </w:r>
      <w:r>
        <w:t xml:space="preserve"> Wow, she must have hurt you pretty bad, huh?</w:t>
      </w:r>
    </w:p>
    <w:p w:rsidR="00000000" w:rsidRDefault="007933C1">
      <w:r>
        <w:rPr>
          <w:b/>
        </w:rPr>
        <w:t>Phoebe:</w:t>
      </w:r>
      <w:r>
        <w:t xml:space="preserve"> Well, yeah. Y'know, we were best friends, ever since we were little, our Moms worked on the barge together.</w:t>
      </w:r>
    </w:p>
    <w:p w:rsidR="00000000" w:rsidRDefault="007933C1">
      <w:r>
        <w:rPr>
          <w:b/>
        </w:rPr>
        <w:t>Monica:</w:t>
      </w:r>
      <w:r>
        <w:t xml:space="preserve"> Oh, you two must have been so cute running around on a barge.</w:t>
      </w:r>
    </w:p>
    <w:p w:rsidR="00000000" w:rsidRDefault="007933C1">
      <w:r>
        <w:rPr>
          <w:b/>
        </w:rPr>
        <w:t>Phoebe:</w:t>
      </w:r>
      <w:r>
        <w:t xml:space="preserve"> You </w:t>
      </w:r>
      <w:r>
        <w:rPr>
          <w:b/>
        </w:rPr>
        <w:t>never</w:t>
      </w:r>
      <w:r>
        <w:t xml:space="preserve"> run on a barge!</w:t>
      </w:r>
    </w:p>
    <w:p w:rsidR="00000000" w:rsidRDefault="007933C1">
      <w:r>
        <w:rPr>
          <w:b/>
        </w:rPr>
        <w:t>Joey:</w:t>
      </w:r>
      <w:r>
        <w:t xml:space="preserve"> (entering) Hey.</w:t>
      </w:r>
    </w:p>
    <w:p w:rsidR="00000000" w:rsidRDefault="007933C1">
      <w:r>
        <w:t>Phoebe and Monica: Hey.</w:t>
      </w:r>
    </w:p>
    <w:p w:rsidR="00000000" w:rsidRDefault="007933C1">
      <w:r>
        <w:rPr>
          <w:b/>
        </w:rPr>
        <w:t>Joey:</w:t>
      </w:r>
      <w:r>
        <w:t xml:space="preserve"> Is ah, is Chandler around?</w:t>
      </w:r>
    </w:p>
    <w:p w:rsidR="00000000" w:rsidRDefault="007933C1">
      <w:r>
        <w:rPr>
          <w:b/>
        </w:rPr>
        <w:t>Monica:</w:t>
      </w:r>
      <w:r>
        <w:t xml:space="preserve"> No, umm, he met some girl at the coffee house.</w:t>
      </w:r>
    </w:p>
    <w:p w:rsidR="00000000" w:rsidRDefault="007933C1">
      <w:r>
        <w:rPr>
          <w:b/>
        </w:rPr>
        <w:t>Joey:</w:t>
      </w:r>
      <w:r>
        <w:t xml:space="preserve"> Oooh.</w:t>
      </w:r>
    </w:p>
    <w:p w:rsidR="00000000" w:rsidRDefault="007933C1">
      <w:r>
        <w:rPr>
          <w:b/>
        </w:rPr>
        <w:t>Monica:</w:t>
      </w:r>
      <w:r>
        <w:t xml:space="preserve"> Yeah, Ginger something.</w:t>
      </w:r>
    </w:p>
    <w:p w:rsidR="00000000" w:rsidRDefault="007933C1">
      <w:r>
        <w:rPr>
          <w:b/>
        </w:rPr>
        <w:t>Joey:</w:t>
      </w:r>
      <w:r>
        <w:t xml:space="preserve"> Nooo. No, no, ah, are you sure it wasn</w:t>
      </w:r>
      <w:r>
        <w:t>'t something that sounded like Ginger, like ah, Gingeer?</w:t>
      </w:r>
    </w:p>
    <w:p w:rsidR="00000000" w:rsidRDefault="007933C1">
      <w:r>
        <w:rPr>
          <w:b/>
        </w:rPr>
        <w:t>Monica:</w:t>
      </w:r>
      <w:r>
        <w:t xml:space="preserve"> No, it was Ginger. I remember, because when he told me, I said, (singing) 'the movie star.'</w:t>
      </w:r>
    </w:p>
    <w:p w:rsidR="00000000" w:rsidRDefault="007933C1">
      <w:r>
        <w:rPr>
          <w:b/>
        </w:rPr>
        <w:t>Joey:</w:t>
      </w:r>
      <w:r>
        <w:t xml:space="preserve"> Aww, man. That's the girl I was hiding from. When she finds out he's my roommate, she's gonna</w:t>
      </w:r>
      <w:r>
        <w:t xml:space="preserve"> tell him what I did.</w:t>
      </w:r>
    </w:p>
    <w:p w:rsidR="00000000" w:rsidRDefault="007933C1">
      <w:r>
        <w:rPr>
          <w:b/>
        </w:rPr>
        <w:t>Monica:</w:t>
      </w:r>
      <w:r>
        <w:t xml:space="preserve"> Well, what did you do?</w:t>
      </w:r>
    </w:p>
    <w:p w:rsidR="00000000" w:rsidRDefault="007933C1">
      <w:r>
        <w:rPr>
          <w:b/>
        </w:rPr>
        <w:t>Joey:</w:t>
      </w:r>
      <w:r>
        <w:t xml:space="preserve"> What, oh, oh, oh, no, no, I can't, I can't tell you that, it's like the most awful, horrible thing I've ever done my whole life.</w:t>
      </w:r>
    </w:p>
    <w:p w:rsidR="00000000" w:rsidRDefault="007933C1">
      <w:r>
        <w:rPr>
          <w:b/>
        </w:rPr>
        <w:t>Monica:</w:t>
      </w:r>
      <w:r>
        <w:t xml:space="preserve"> Y'know what, don't tell us. We'll just wait until Chandler g</w:t>
      </w:r>
      <w:r>
        <w:t>ets home, (to Phoebe) because it'll be more fun that way.</w:t>
      </w:r>
    </w:p>
    <w:p w:rsidR="00000000" w:rsidRDefault="007933C1">
      <w:r>
        <w:rPr>
          <w:b/>
        </w:rPr>
        <w:t>Joey:</w:t>
      </w:r>
      <w:r>
        <w:t xml:space="preserve"> All right!! Okay, it was like four years ago. Okay, Ginger and I had gone out a few times, and then this one weekend, we went up to her Dad's cabin. Just me, her, and her annoying little dog P</w:t>
      </w:r>
      <w:r>
        <w:t>epper. Well that night, I cooked this really romantic dinner....</w:t>
      </w:r>
    </w:p>
    <w:p w:rsidR="00000000" w:rsidRDefault="007933C1">
      <w:r>
        <w:rPr>
          <w:b/>
        </w:rPr>
        <w:t>Monica:</w:t>
      </w:r>
      <w:r>
        <w:t xml:space="preserve"> You gave her food poisoning!?</w:t>
      </w:r>
    </w:p>
    <w:p w:rsidR="00000000" w:rsidRDefault="007933C1">
      <w:r>
        <w:rPr>
          <w:b/>
        </w:rPr>
        <w:t>Joey:</w:t>
      </w:r>
      <w:r>
        <w:t xml:space="preserve"> I wish. No. After dinner, me, her, and Pepper all fell asleep in front of the fire. Well I woke up in the middle of the night and I saw that the fi</w:t>
      </w:r>
      <w:r>
        <w:t>re was dying out. So, I picked up a log and threw it on. Or, at least what I thought was a log.</w:t>
      </w:r>
    </w:p>
    <w:p w:rsidR="00000000" w:rsidRDefault="007933C1">
      <w:r>
        <w:rPr>
          <w:b/>
        </w:rPr>
        <w:t>Phoebe:</w:t>
      </w:r>
      <w:r>
        <w:t xml:space="preserve"> Oh my God!! You threw Pepper on the fire!</w:t>
      </w:r>
    </w:p>
    <w:p w:rsidR="00000000" w:rsidRDefault="007933C1">
      <w:r>
        <w:rPr>
          <w:b/>
        </w:rPr>
        <w:t>Joey:</w:t>
      </w:r>
      <w:r>
        <w:t xml:space="preserve"> I wish. See, I guess another thing I probably should've told you about Ginger is that she kinda has a ah</w:t>
      </w:r>
      <w:r>
        <w:t>, artificial leg.</w:t>
      </w:r>
    </w:p>
    <w:p w:rsidR="00000000" w:rsidRDefault="007933C1">
      <w:r>
        <w:t xml:space="preserve">(Phoebe and Monica both stand up and gasp.) </w:t>
      </w:r>
    </w:p>
    <w:p w:rsidR="00000000" w:rsidRDefault="007933C1">
      <w:r>
        <w:rPr>
          <w:b/>
        </w:rPr>
        <w:t>Monica:</w:t>
      </w:r>
      <w:r>
        <w:t xml:space="preserve"> Oh my God! Joey, what did you do after you threw her leg on the fire?</w:t>
      </w:r>
    </w:p>
    <w:p w:rsidR="00000000" w:rsidRDefault="007933C1">
      <w:r>
        <w:rPr>
          <w:b/>
        </w:rPr>
        <w:t>Joey:</w:t>
      </w:r>
      <w:r>
        <w:t xml:space="preserve"> I ran!!</w:t>
      </w:r>
    </w:p>
    <w:p w:rsidR="00000000" w:rsidRDefault="007933C1">
      <w:r>
        <w:t>[Scene: A street, Chandler is kissing Ginger.]</w:t>
      </w:r>
    </w:p>
    <w:p w:rsidR="00000000" w:rsidRDefault="007933C1">
      <w:r>
        <w:rPr>
          <w:b/>
        </w:rPr>
        <w:t>Chandler:</w:t>
      </w:r>
      <w:r>
        <w:t xml:space="preserve"> Well, that's the best kiss I've had with any</w:t>
      </w:r>
      <w:r>
        <w:t>one I've ever met in a men's room.</w:t>
      </w:r>
    </w:p>
    <w:p w:rsidR="00000000" w:rsidRDefault="007933C1">
      <w:r>
        <w:rPr>
          <w:b/>
        </w:rPr>
        <w:t>Ginger:</w:t>
      </w:r>
      <w:r>
        <w:t xml:space="preserve"> Actually, me too.</w:t>
      </w:r>
    </w:p>
    <w:p w:rsidR="00000000" w:rsidRDefault="007933C1">
      <w:r>
        <w:rPr>
          <w:b/>
        </w:rPr>
        <w:t>Chandler:</w:t>
      </w:r>
      <w:r>
        <w:t xml:space="preserve"> (sees her foot is in a slush puddle) Op, foot in a puddle, foot all in a puddle.</w:t>
      </w:r>
    </w:p>
    <w:p w:rsidR="00000000" w:rsidRDefault="007933C1">
      <w:r>
        <w:rPr>
          <w:b/>
        </w:rPr>
        <w:t>Ginger:</w:t>
      </w:r>
      <w:r>
        <w:t xml:space="preserve"> Oh damn, I hate that.</w:t>
      </w:r>
    </w:p>
    <w:p w:rsidR="00000000" w:rsidRDefault="007933C1">
      <w:r>
        <w:rPr>
          <w:b/>
        </w:rPr>
        <w:t>Chandler:</w:t>
      </w:r>
      <w:r>
        <w:t xml:space="preserve"> Yeah, we're gonna have to get you out of those shoes.</w:t>
      </w:r>
    </w:p>
    <w:p w:rsidR="00000000" w:rsidRDefault="007933C1">
      <w:r>
        <w:rPr>
          <w:b/>
        </w:rPr>
        <w:t>Ginger:</w:t>
      </w:r>
      <w:r>
        <w:t xml:space="preserve"> Oh</w:t>
      </w:r>
      <w:r>
        <w:t>, don't worry about it.</w:t>
      </w:r>
    </w:p>
    <w:p w:rsidR="00000000" w:rsidRDefault="007933C1">
      <w:r>
        <w:rPr>
          <w:b/>
        </w:rPr>
        <w:t>Chandler:</w:t>
      </w:r>
      <w:r>
        <w:t xml:space="preserve"> No, really you're gonna freeze.</w:t>
      </w:r>
    </w:p>
    <w:p w:rsidR="00000000" w:rsidRDefault="007933C1">
      <w:r>
        <w:rPr>
          <w:b/>
        </w:rPr>
        <w:t>Ginger:</w:t>
      </w:r>
      <w:r>
        <w:t xml:space="preserve"> No, I'm not.</w:t>
      </w:r>
    </w:p>
    <w:p w:rsidR="00000000" w:rsidRDefault="007933C1">
      <w:r>
        <w:rPr>
          <w:b/>
        </w:rPr>
        <w:t>Chandler:</w:t>
      </w:r>
      <w:r>
        <w:t xml:space="preserve"> You're not, what do you, what do you got a bionic foot?</w:t>
      </w:r>
    </w:p>
    <w:p w:rsidR="00000000" w:rsidRDefault="007933C1">
      <w:r>
        <w:rPr>
          <w:b/>
        </w:rPr>
        <w:t>Ginger:</w:t>
      </w:r>
      <w:r>
        <w:t xml:space="preserve"> Some day, maybe.</w:t>
      </w:r>
    </w:p>
    <w:p w:rsidR="00000000" w:rsidRDefault="007933C1">
      <w:r>
        <w:t>[Scene: Ross's bedroom, Rachel getting into bed while Ross is reading and laug</w:t>
      </w:r>
      <w:r>
        <w:t>hs.]</w:t>
      </w:r>
    </w:p>
    <w:p w:rsidR="00000000" w:rsidRDefault="007933C1">
      <w:r>
        <w:rPr>
          <w:b/>
        </w:rPr>
        <w:t>Rachel:</w:t>
      </w:r>
      <w:r>
        <w:t xml:space="preserve"> Funny book?</w:t>
      </w:r>
    </w:p>
    <w:p w:rsidR="00000000" w:rsidRDefault="007933C1">
      <w:r>
        <w:rPr>
          <w:b/>
        </w:rPr>
        <w:t>Ross:</w:t>
      </w:r>
      <w:r>
        <w:t xml:space="preserve"> Hmmm. Oh, no, no, I just thinking about something funny I heard today. Umm, Mark, Mark saying 'I'll see you Saturday.'</w:t>
      </w:r>
    </w:p>
    <w:p w:rsidR="00000000" w:rsidRDefault="007933C1">
      <w:r>
        <w:rPr>
          <w:b/>
        </w:rPr>
        <w:t>Rachel:</w:t>
      </w:r>
      <w:r>
        <w:t xml:space="preserve"> Yeah, at the lecture, I told you that last week, you said you didn't mind.</w:t>
      </w:r>
    </w:p>
    <w:p w:rsidR="00000000" w:rsidRDefault="007933C1">
      <w:r>
        <w:rPr>
          <w:b/>
        </w:rPr>
        <w:t>Ross:</w:t>
      </w:r>
      <w:r>
        <w:t xml:space="preserve"> Oh, no, no, no, i</w:t>
      </w:r>
      <w:r>
        <w:t>t's-it's not the lecture ah, I mind, umm....</w:t>
      </w:r>
    </w:p>
    <w:p w:rsidR="00000000" w:rsidRDefault="007933C1">
      <w:r>
        <w:rPr>
          <w:b/>
        </w:rPr>
        <w:t>Rachel:</w:t>
      </w:r>
      <w:r>
        <w:t xml:space="preserve"> Oh, please tell me it's not because I'm going with Mark.</w:t>
      </w:r>
    </w:p>
    <w:p w:rsidR="00000000" w:rsidRDefault="007933C1">
      <w:r>
        <w:rPr>
          <w:b/>
        </w:rPr>
        <w:t>Ross:</w:t>
      </w:r>
      <w:r>
        <w:t xml:space="preserve"> Oh, well...</w:t>
      </w:r>
    </w:p>
    <w:p w:rsidR="00000000" w:rsidRDefault="007933C1">
      <w:r>
        <w:rPr>
          <w:b/>
        </w:rPr>
        <w:t>Rachel:</w:t>
      </w:r>
      <w:r>
        <w:t xml:space="preserve"> Oh my God!!! Ross!!</w:t>
      </w:r>
    </w:p>
    <w:p w:rsidR="00000000" w:rsidRDefault="007933C1">
      <w:r>
        <w:rPr>
          <w:b/>
        </w:rPr>
        <w:t>Ross:</w:t>
      </w:r>
      <w:r>
        <w:t xml:space="preserve"> Well, I'm sorry, but ah, look if you're not working with him anymore, why do you have to still</w:t>
      </w:r>
      <w:r>
        <w:t xml:space="preserve"> do stuff with him?</w:t>
      </w:r>
    </w:p>
    <w:p w:rsidR="00000000" w:rsidRDefault="007933C1">
      <w:r>
        <w:rPr>
          <w:b/>
        </w:rPr>
        <w:t>Rachel:</w:t>
      </w:r>
      <w:r>
        <w:t xml:space="preserve"> Because, he's my friend.</w:t>
      </w:r>
    </w:p>
    <w:p w:rsidR="00000000" w:rsidRDefault="007933C1">
      <w:r>
        <w:rPr>
          <w:b/>
        </w:rPr>
        <w:t>Ross:</w:t>
      </w:r>
      <w:r>
        <w:t xml:space="preserve"> Okay, but do you really need another friend? I mean...</w:t>
      </w:r>
    </w:p>
    <w:p w:rsidR="00000000" w:rsidRDefault="007933C1">
      <w:r>
        <w:rPr>
          <w:b/>
        </w:rPr>
        <w:t>Rachel:</w:t>
      </w:r>
      <w:r>
        <w:t xml:space="preserve"> Okay, well if I stop playing with Joey and Chandler, can I play with Mark?</w:t>
      </w:r>
    </w:p>
    <w:p w:rsidR="00000000" w:rsidRDefault="007933C1">
      <w:r>
        <w:rPr>
          <w:b/>
        </w:rPr>
        <w:t>Ross:</w:t>
      </w:r>
      <w:r>
        <w:t xml:space="preserve"> Is that funny? Am I supposed to be laughing?</w:t>
      </w:r>
    </w:p>
    <w:p w:rsidR="00000000" w:rsidRDefault="007933C1">
      <w:r>
        <w:rPr>
          <w:b/>
        </w:rPr>
        <w:t>Rachel:</w:t>
      </w:r>
      <w:r>
        <w:t xml:space="preserve"> </w:t>
      </w:r>
      <w:r>
        <w:t>I don't know, you thought 'See you Saturday' was funny. Look honey, Mark is in fashion okay, I like having a friend that I can share this stuff with. You guys would never want to go to a lecture with me.</w:t>
      </w:r>
    </w:p>
    <w:p w:rsidR="00000000" w:rsidRDefault="007933C1">
      <w:r>
        <w:rPr>
          <w:b/>
        </w:rPr>
        <w:t>Ross:</w:t>
      </w:r>
      <w:r>
        <w:t xml:space="preserve"> Pa-haa!! I would love to go with you.</w:t>
      </w:r>
    </w:p>
    <w:p w:rsidR="00000000" w:rsidRDefault="007933C1">
      <w:r>
        <w:rPr>
          <w:b/>
        </w:rPr>
        <w:t>Rachel:</w:t>
      </w:r>
      <w:r>
        <w:t xml:space="preserve"> </w:t>
      </w:r>
      <w:r>
        <w:t>Really!?</w:t>
      </w:r>
    </w:p>
    <w:p w:rsidR="00000000" w:rsidRDefault="007933C1">
      <w:r>
        <w:rPr>
          <w:b/>
        </w:rPr>
        <w:t>Ross:</w:t>
      </w:r>
      <w:r>
        <w:t xml:space="preserve"> Yeah, hey I-I have clothes, I even pick them out. I mean for, for all you know I could be a fashion..... monger.</w:t>
      </w:r>
    </w:p>
    <w:p w:rsidR="00000000" w:rsidRDefault="007933C1">
      <w:r>
        <w:rPr>
          <w:b/>
        </w:rPr>
        <w:t>Rachel:</w:t>
      </w:r>
      <w:r>
        <w:t xml:space="preserve"> Okay. Honey, I would love for you to go with me. (Ross has a worried look on his face) What?</w:t>
      </w:r>
    </w:p>
    <w:p w:rsidR="00000000" w:rsidRDefault="007933C1">
      <w:r>
        <w:rPr>
          <w:b/>
        </w:rPr>
        <w:t>Ross:</w:t>
      </w:r>
      <w:r>
        <w:t xml:space="preserve"> What should I wear, n</w:t>
      </w:r>
      <w:r>
        <w:t>ow I'm all nervous.</w:t>
      </w:r>
    </w:p>
    <w:p w:rsidR="00000000" w:rsidRDefault="007933C1">
      <w:r>
        <w:t>[Scene: Monica and Rachel's, Phoebe is looking at her beeper still in the pot. She takes it out, shakes it, and puts it back in.]</w:t>
      </w:r>
    </w:p>
    <w:p w:rsidR="00000000" w:rsidRDefault="007933C1">
      <w:r>
        <w:rPr>
          <w:b/>
        </w:rPr>
        <w:t>Monica:</w:t>
      </w:r>
      <w:r>
        <w:t xml:space="preserve"> Y'know they say a watched pot never beeps.</w:t>
      </w:r>
    </w:p>
    <w:p w:rsidR="00000000" w:rsidRDefault="007933C1">
      <w:r>
        <w:rPr>
          <w:b/>
        </w:rPr>
        <w:t>Phoebe:</w:t>
      </w:r>
      <w:r>
        <w:t xml:space="preserve"> It's just y'know, been a couple of hours, and s</w:t>
      </w:r>
      <w:r>
        <w:t>he hasn't called. Not that I even care, y'know.</w:t>
      </w:r>
    </w:p>
    <w:p w:rsidR="00000000" w:rsidRDefault="007933C1">
      <w:r>
        <w:rPr>
          <w:b/>
        </w:rPr>
        <w:t>Monica:</w:t>
      </w:r>
      <w:r>
        <w:t xml:space="preserve"> Phoebe why don't you just call her? You obviously want to.</w:t>
      </w:r>
    </w:p>
    <w:p w:rsidR="00000000" w:rsidRDefault="007933C1">
      <w:r>
        <w:rPr>
          <w:b/>
        </w:rPr>
        <w:t>Phoebe:</w:t>
      </w:r>
      <w:r>
        <w:t xml:space="preserve"> You think you know me so well.</w:t>
      </w:r>
    </w:p>
    <w:p w:rsidR="00000000" w:rsidRDefault="007933C1">
      <w:r>
        <w:rPr>
          <w:b/>
        </w:rPr>
        <w:t>Monica:</w:t>
      </w:r>
      <w:r>
        <w:t xml:space="preserve"> Well, don't 'cha wanna?</w:t>
      </w:r>
    </w:p>
    <w:p w:rsidR="00000000" w:rsidRDefault="007933C1">
      <w:r>
        <w:t>Phoebe: Yeah.</w:t>
      </w:r>
    </w:p>
    <w:p w:rsidR="00000000" w:rsidRDefault="007933C1">
      <w:r>
        <w:rPr>
          <w:b/>
        </w:rPr>
        <w:t>Monica:</w:t>
      </w:r>
      <w:r>
        <w:t xml:space="preserve"> Okay, well I do know you.</w:t>
      </w:r>
    </w:p>
    <w:p w:rsidR="00000000" w:rsidRDefault="007933C1">
      <w:r>
        <w:rPr>
          <w:b/>
        </w:rPr>
        <w:t>Phoebe:</w:t>
      </w:r>
      <w:r>
        <w:t xml:space="preserve"> That's what I </w:t>
      </w:r>
      <w:r>
        <w:t>said.</w:t>
      </w:r>
    </w:p>
    <w:p w:rsidR="00000000" w:rsidRDefault="007933C1">
      <w:r>
        <w:rPr>
          <w:b/>
        </w:rPr>
        <w:t>Monica:</w:t>
      </w:r>
      <w:r>
        <w:t xml:space="preserve"> Well so?</w:t>
      </w:r>
    </w:p>
    <w:p w:rsidR="00000000" w:rsidRDefault="007933C1">
      <w:r>
        <w:rPr>
          <w:b/>
        </w:rPr>
        <w:t>Phoebe:</w:t>
      </w:r>
      <w:r>
        <w:t xml:space="preserve"> I can't. I can't. She dumped me, I mean I totally trusted her and then one day it was 'Okay, bye Pheebs' gone. Y'know what the saddest part is, when we were playing together, that was like the most fun I've ever had in like a</w:t>
      </w:r>
      <w:r>
        <w:t>ll my lives.</w:t>
      </w:r>
    </w:p>
    <w:p w:rsidR="00000000" w:rsidRDefault="007933C1">
      <w:r>
        <w:t>[Scene: Central Perk, Leslie is singing.]</w:t>
      </w:r>
    </w:p>
    <w:p w:rsidR="00000000" w:rsidRDefault="007933C1">
      <w:r>
        <w:rPr>
          <w:b/>
        </w:rPr>
        <w:t>Leslie:</w:t>
      </w:r>
      <w:r>
        <w:t xml:space="preserve"> (singing) My best shoes, so good to me. I wear them everyday. Down at the heel, holes in the toes. Don't care what people say. My feet's best friends, pals to the end. With them I'm one hot chi</w:t>
      </w:r>
      <w:r>
        <w:t>cky. Though late one night, not much light, I....</w:t>
      </w:r>
    </w:p>
    <w:p w:rsidR="00000000" w:rsidRDefault="007933C1">
      <w:r>
        <w:t xml:space="preserve">(Phoebe runs in and joins her.) </w:t>
      </w:r>
    </w:p>
    <w:p w:rsidR="00000000" w:rsidRDefault="007933C1">
      <w:r>
        <w:rPr>
          <w:b/>
        </w:rPr>
        <w:t>Phoebe:</w:t>
      </w:r>
      <w:r>
        <w:t xml:space="preserve"> (singing) I stepped in something icky.</w:t>
      </w:r>
    </w:p>
    <w:p w:rsidR="00000000" w:rsidRDefault="007933C1">
      <w:r>
        <w:rPr>
          <w:b/>
        </w:rPr>
        <w:t>Phoebe and Leslie:</w:t>
      </w:r>
      <w:r>
        <w:t xml:space="preserve"> (singing) Sticky shoes, sticky shoes, always make me smile. Sticky shoes, sticky shoes, next time I'll.... </w:t>
      </w:r>
      <w:r>
        <w:t>avoid the..... pillleeeee.</w:t>
      </w:r>
    </w:p>
    <w:p w:rsidR="00000000" w:rsidRDefault="007933C1">
      <w:r>
        <w:t>Commercial Break</w:t>
      </w:r>
    </w:p>
    <w:p w:rsidR="00000000" w:rsidRDefault="007933C1">
      <w:r>
        <w:t>[Scene: The lecture, Rachel is listening closely, Ross is bored out of his mind.]</w:t>
      </w:r>
    </w:p>
    <w:p w:rsidR="00000000" w:rsidRDefault="007933C1">
      <w:r>
        <w:rPr>
          <w:b/>
        </w:rPr>
        <w:t>Lecturer:</w:t>
      </w:r>
      <w:r>
        <w:t xml:space="preserve"> We're beginning to see a lot of layering of sheer fabrics and colours. For instance a sheer navy blouse over a pink....</w:t>
      </w:r>
    </w:p>
    <w:p w:rsidR="00000000" w:rsidRDefault="007933C1">
      <w:r>
        <w:rPr>
          <w:b/>
        </w:rPr>
        <w:t>Ross:</w:t>
      </w:r>
      <w:r>
        <w:t xml:space="preserve"> (to Rachel) I'm really glad we came. (Rachel smiles and rubs his arm) You're so pretty. I love you.</w:t>
      </w:r>
    </w:p>
    <w:p w:rsidR="00000000" w:rsidRDefault="007933C1">
      <w:r>
        <w:rPr>
          <w:b/>
        </w:rPr>
        <w:t>Rachel:</w:t>
      </w:r>
      <w:r>
        <w:t xml:space="preserve"> Oh. (puts her hand over his mouth) </w:t>
      </w:r>
    </w:p>
    <w:p w:rsidR="00000000" w:rsidRDefault="007933C1">
      <w:r>
        <w:t>[Scene: Central Perk, Phoebe is teaching Leslie how to sing Smelly Cat.]</w:t>
      </w:r>
    </w:p>
    <w:p w:rsidR="00000000" w:rsidRDefault="007933C1">
      <w:r>
        <w:rPr>
          <w:b/>
        </w:rPr>
        <w:t>Phoebe:</w:t>
      </w:r>
      <w:r>
        <w:t xml:space="preserve"> (singing) Smelly cat, sme</w:t>
      </w:r>
      <w:r>
        <w:t>lly cat, what are they feeding you? Smelly cat, smelly cat, it's not your fault.</w:t>
      </w:r>
    </w:p>
    <w:p w:rsidR="00000000" w:rsidRDefault="007933C1">
      <w:r>
        <w:rPr>
          <w:b/>
        </w:rPr>
        <w:t>Leslie:</w:t>
      </w:r>
      <w:r>
        <w:t xml:space="preserve"> Wow, that's great.</w:t>
      </w:r>
    </w:p>
    <w:p w:rsidR="00000000" w:rsidRDefault="007933C1">
      <w:r>
        <w:rPr>
          <w:b/>
        </w:rPr>
        <w:t>Phoebe:</w:t>
      </w:r>
      <w:r>
        <w:t xml:space="preserve"> Oh, yeah!</w:t>
      </w:r>
    </w:p>
    <w:p w:rsidR="00000000" w:rsidRDefault="007933C1">
      <w:r>
        <w:rPr>
          <w:b/>
        </w:rPr>
        <w:t>Leslie:</w:t>
      </w:r>
      <w:r>
        <w:t xml:space="preserve"> Y'know you could totally sell this. It'd be perfect for like umm, a kitty litter campaign.</w:t>
      </w:r>
    </w:p>
    <w:p w:rsidR="00000000" w:rsidRDefault="007933C1">
      <w:r>
        <w:rPr>
          <w:b/>
        </w:rPr>
        <w:t>Phoebe:</w:t>
      </w:r>
      <w:r>
        <w:t xml:space="preserve"> I..., a jingle? No, no-</w:t>
      </w:r>
      <w:r>
        <w:t>no-no, no.</w:t>
      </w:r>
    </w:p>
    <w:p w:rsidR="00000000" w:rsidRDefault="007933C1">
      <w:r>
        <w:rPr>
          <w:b/>
        </w:rPr>
        <w:t>Leslie:</w:t>
      </w:r>
      <w:r>
        <w:t xml:space="preserve"> What? Why not? You could make a ton of money.</w:t>
      </w:r>
    </w:p>
    <w:p w:rsidR="00000000" w:rsidRDefault="007933C1">
      <w:r>
        <w:rPr>
          <w:b/>
        </w:rPr>
        <w:t>Phoebe:</w:t>
      </w:r>
      <w:r>
        <w:t xml:space="preserve"> Okay, well if I was in this for the money, I'd be a millionaire by now, y'know. You just got to get out of that jingle head sweetie.</w:t>
      </w:r>
    </w:p>
    <w:p w:rsidR="00000000" w:rsidRDefault="007933C1">
      <w:r>
        <w:rPr>
          <w:b/>
        </w:rPr>
        <w:t>Leslie:</w:t>
      </w:r>
      <w:r>
        <w:t xml:space="preserve"> Aw, you're right, you're right. I'm sorry.</w:t>
      </w:r>
    </w:p>
    <w:p w:rsidR="00000000" w:rsidRDefault="007933C1">
      <w:r>
        <w:rPr>
          <w:b/>
        </w:rPr>
        <w:t>Phoebe:</w:t>
      </w:r>
      <w:r>
        <w:t xml:space="preserve"> That's okay. All right, I'm gonna play song that's really, really sad. It's called Magician Box Mix Up. (she turns her guitar upside down to play it.) </w:t>
      </w:r>
    </w:p>
    <w:p w:rsidR="00000000" w:rsidRDefault="007933C1">
      <w:r>
        <w:t>[Scene: The lecture, Ross is passed out against Rachel's shoulder.]</w:t>
      </w:r>
    </w:p>
    <w:p w:rsidR="00000000" w:rsidRDefault="007933C1">
      <w:r>
        <w:rPr>
          <w:b/>
        </w:rPr>
        <w:t>Lecturer:</w:t>
      </w:r>
      <w:r>
        <w:t xml:space="preserve"> ....oversized bra</w:t>
      </w:r>
      <w:r>
        <w:t>celets, oversized earrings, oversizing of accessories in general are very popular now.</w:t>
      </w:r>
    </w:p>
    <w:p w:rsidR="00000000" w:rsidRDefault="007933C1">
      <w:r>
        <w:t xml:space="preserve">(Ross wakes up with a start and startles Rachel. The guy next to him starts laughing, which starts Ross laughing, Rachel gives him a look and he stops.) </w:t>
      </w:r>
    </w:p>
    <w:p w:rsidR="00000000" w:rsidRDefault="007933C1">
      <w:r>
        <w:t>[Scene: Chandle</w:t>
      </w:r>
      <w:r>
        <w:t>r and Joey's, Chandler is reading the newspaper.]</w:t>
      </w:r>
    </w:p>
    <w:p w:rsidR="00000000" w:rsidRDefault="007933C1">
      <w:r>
        <w:rPr>
          <w:b/>
        </w:rPr>
        <w:t>Monica:</w:t>
      </w:r>
      <w:r>
        <w:t xml:space="preserve"> (entering) Hi!</w:t>
      </w:r>
    </w:p>
    <w:p w:rsidR="00000000" w:rsidRDefault="007933C1">
      <w:r>
        <w:t>Chandler: Hey.</w:t>
      </w:r>
    </w:p>
    <w:p w:rsidR="00000000" w:rsidRDefault="007933C1">
      <w:r>
        <w:rPr>
          <w:b/>
        </w:rPr>
        <w:t>Monica:</w:t>
      </w:r>
      <w:r>
        <w:t xml:space="preserve"> Oh, can I borrow this? (points to his milk) My milk's gone bad.</w:t>
      </w:r>
    </w:p>
    <w:p w:rsidR="00000000" w:rsidRDefault="007933C1">
      <w:r>
        <w:rPr>
          <w:b/>
        </w:rPr>
        <w:t>Chandler:</w:t>
      </w:r>
      <w:r>
        <w:t xml:space="preserve"> Oh, I hate that. I once had a thing of half and half, stole my car.</w:t>
      </w:r>
    </w:p>
    <w:p w:rsidR="00000000" w:rsidRDefault="007933C1">
      <w:r>
        <w:rPr>
          <w:b/>
        </w:rPr>
        <w:t>Monica:</w:t>
      </w:r>
      <w:r>
        <w:t xml:space="preserve"> So umm, ho</w:t>
      </w:r>
      <w:r>
        <w:t>w was your date with Ginger?</w:t>
      </w:r>
    </w:p>
    <w:p w:rsidR="00000000" w:rsidRDefault="007933C1">
      <w:r>
        <w:rPr>
          <w:b/>
        </w:rPr>
        <w:t>Chandler:</w:t>
      </w:r>
      <w:r>
        <w:t xml:space="preserve"> Great. It was great. She's ah, she's great, great looking, great personality, she's greatness.</w:t>
      </w:r>
    </w:p>
    <w:p w:rsidR="00000000" w:rsidRDefault="007933C1">
      <w:r>
        <w:rPr>
          <w:b/>
        </w:rPr>
        <w:t>Monica:</w:t>
      </w:r>
      <w:r>
        <w:t xml:space="preserve"> Sounds like she's got the ah, whole package.</w:t>
      </w:r>
    </w:p>
    <w:p w:rsidR="00000000" w:rsidRDefault="007933C1">
      <w:r>
        <w:rPr>
          <w:b/>
        </w:rPr>
        <w:t>Chandler:</w:t>
      </w:r>
      <w:r>
        <w:t xml:space="preserve"> Joey told you about the leg, huh?</w:t>
      </w:r>
    </w:p>
    <w:p w:rsidR="00000000" w:rsidRDefault="007933C1">
      <w:r>
        <w:rPr>
          <w:b/>
        </w:rPr>
        <w:t>Monica:</w:t>
      </w:r>
      <w:r>
        <w:t xml:space="preserve"> Uh-huh.</w:t>
      </w:r>
    </w:p>
    <w:p w:rsidR="00000000" w:rsidRDefault="007933C1">
      <w:r>
        <w:rPr>
          <w:b/>
        </w:rPr>
        <w:t>Chandler:</w:t>
      </w:r>
      <w:r>
        <w:t xml:space="preserve"> Oh God, it freaked me out. Okay, I know it shouldn't have, but it did. I mean I like her, I don't want to stop seeing her, but every so often it's like 'Hey, y'know what, where's your leg?' I mean I'm the smallest person in the world aren't I? I'm the sma</w:t>
      </w:r>
      <w:r>
        <w:t>llest person in the world.</w:t>
      </w:r>
    </w:p>
    <w:p w:rsidR="00000000" w:rsidRDefault="007933C1">
      <w:r>
        <w:rPr>
          <w:b/>
        </w:rPr>
        <w:t>Joey:</w:t>
      </w:r>
      <w:r>
        <w:t xml:space="preserve"> (entering from his bedroom) Morning.</w:t>
      </w:r>
    </w:p>
    <w:p w:rsidR="00000000" w:rsidRDefault="007933C1">
      <w:r>
        <w:rPr>
          <w:b/>
        </w:rPr>
        <w:t>Chandler:</w:t>
      </w:r>
      <w:r>
        <w:t xml:space="preserve"> (to Monica) Actually he's the smallest person in the world.</w:t>
      </w:r>
    </w:p>
    <w:p w:rsidR="00000000" w:rsidRDefault="007933C1">
      <w:r>
        <w:rPr>
          <w:b/>
        </w:rPr>
        <w:t>Joey:</w:t>
      </w:r>
      <w:r>
        <w:t xml:space="preserve"> (to Chandler) Heard about the leg burnin' huh?</w:t>
      </w:r>
    </w:p>
    <w:p w:rsidR="00000000" w:rsidRDefault="007933C1">
      <w:r>
        <w:rPr>
          <w:b/>
        </w:rPr>
        <w:t>Chandler:</w:t>
      </w:r>
      <w:r>
        <w:t xml:space="preserve"> It came up.</w:t>
      </w:r>
    </w:p>
    <w:p w:rsidR="00000000" w:rsidRDefault="007933C1">
      <w:r>
        <w:rPr>
          <w:b/>
        </w:rPr>
        <w:t>Joey:</w:t>
      </w:r>
      <w:r>
        <w:t xml:space="preserve"> Listen, I ah, I know it's a longsho</w:t>
      </w:r>
      <w:r>
        <w:t>t. But, by any chance did she find that funny?</w:t>
      </w:r>
    </w:p>
    <w:p w:rsidR="00000000" w:rsidRDefault="007933C1">
      <w:r>
        <w:t xml:space="preserve">(Both Chandler and Monica walk away in disgust.) </w:t>
      </w:r>
    </w:p>
    <w:p w:rsidR="00000000" w:rsidRDefault="007933C1">
      <w:r>
        <w:t>[Scene: Monica and Rachel's, Ross and Rachel are getting back from the lecture.]</w:t>
      </w:r>
    </w:p>
    <w:p w:rsidR="00000000" w:rsidRDefault="007933C1">
      <w:r>
        <w:rPr>
          <w:b/>
        </w:rPr>
        <w:t>Ross:</w:t>
      </w:r>
      <w:r>
        <w:t xml:space="preserve"> (entering) So I nodded off a little.</w:t>
      </w:r>
    </w:p>
    <w:p w:rsidR="00000000" w:rsidRDefault="007933C1">
      <w:r>
        <w:rPr>
          <w:b/>
        </w:rPr>
        <w:t>Rachel:</w:t>
      </w:r>
      <w:r>
        <w:t xml:space="preserve"> Nodded off!! Ross you were </w:t>
      </w:r>
      <w:r>
        <w:t>snoring. My father's boat didn't make that much noise when it hit rocks!</w:t>
      </w:r>
    </w:p>
    <w:p w:rsidR="00000000" w:rsidRDefault="007933C1">
      <w:r>
        <w:rPr>
          <w:b/>
        </w:rPr>
        <w:t>Ross:</w:t>
      </w:r>
      <w:r>
        <w:t xml:space="preserve"> Come on! Forty-five minutes! Forty-five minutes the man talked about strappy backed dresses.</w:t>
      </w:r>
    </w:p>
    <w:p w:rsidR="00000000" w:rsidRDefault="007933C1">
      <w:r>
        <w:rPr>
          <w:b/>
        </w:rPr>
        <w:t>Rachel:</w:t>
      </w:r>
      <w:r>
        <w:t xml:space="preserve"> Well okay, how about four hours in a freezing museum auditorium listening to</w:t>
      </w:r>
      <w:r>
        <w:t xml:space="preserve"> Professor Pitstains and he's 'Hey everybody! Remember that thing that's been dead for a gazillion years. Well there's this little bone we didn't know it had!'</w:t>
      </w:r>
    </w:p>
    <w:p w:rsidR="00000000" w:rsidRDefault="007933C1">
      <w:r>
        <w:rPr>
          <w:b/>
        </w:rPr>
        <w:t>Ross:</w:t>
      </w:r>
      <w:r>
        <w:t xml:space="preserve"> First of all it's Professor Pittain! And second of all, that little bone, proved that, tha</w:t>
      </w:r>
      <w:r>
        <w:t>t particular dinosaur had wings, but didn't fly.</w:t>
      </w:r>
    </w:p>
    <w:p w:rsidR="00000000" w:rsidRDefault="007933C1">
      <w:r>
        <w:rPr>
          <w:b/>
        </w:rPr>
        <w:t>Rachel:</w:t>
      </w:r>
      <w:r>
        <w:t xml:space="preserve"> Okay, see now, what I just heard: blah-blah-blah, blah-blah-blah-blah-blah, blah-blah-blah, blah, blah.</w:t>
      </w:r>
    </w:p>
    <w:p w:rsidR="00000000" w:rsidRDefault="007933C1">
      <w:r>
        <w:rPr>
          <w:b/>
        </w:rPr>
        <w:t>Ross:</w:t>
      </w:r>
      <w:r>
        <w:t xml:space="preserve"> Y'know what, 100 million people went to see a movie about what I do, I wonder how many pe</w:t>
      </w:r>
      <w:r>
        <w:t>ople would go see a movie called, Jurassic Parka.</w:t>
      </w:r>
    </w:p>
    <w:p w:rsidR="00000000" w:rsidRDefault="007933C1">
      <w:r>
        <w:rPr>
          <w:b/>
        </w:rPr>
        <w:t>Rachel:</w:t>
      </w:r>
      <w:r>
        <w:t xml:space="preserve"> Oh, that is so...</w:t>
      </w:r>
    </w:p>
    <w:p w:rsidR="00000000" w:rsidRDefault="007933C1">
      <w:r>
        <w:rPr>
          <w:b/>
        </w:rPr>
        <w:t>Ross:</w:t>
      </w:r>
      <w:r>
        <w:t xml:space="preserve"> No-no-no, a bunch of out of control jackets take over an island. (Makes an unusual sound, then he realises that he still has his jacket on and quickly tries to shake it off, </w:t>
      </w:r>
      <w:r>
        <w:t xml:space="preserve">thinking it's alive and attacking him.) </w:t>
      </w:r>
    </w:p>
    <w:p w:rsidR="00000000" w:rsidRDefault="007933C1">
      <w:r>
        <w:rPr>
          <w:b/>
        </w:rPr>
        <w:t>Rachel:</w:t>
      </w:r>
      <w:r>
        <w:t xml:space="preserve"> Y'know if what I do is so lame, then why did you insist on coming with me this morning? Huh? Was it so I just wouldn't go with Mark?</w:t>
      </w:r>
    </w:p>
    <w:p w:rsidR="00000000" w:rsidRDefault="007933C1">
      <w:r>
        <w:rPr>
          <w:b/>
        </w:rPr>
        <w:t>Ross:</w:t>
      </w:r>
      <w:r>
        <w:t xml:space="preserve"> No. I... I wanted to be with you. I don't know, I feel like lately, </w:t>
      </w:r>
      <w:r>
        <w:t>I feel like you're slipping away from me, y'know. With this new job, and all these new people, and you've got this whole other life going on. I-I-I know it's dumb, but I hate that I'm not a part of it.</w:t>
      </w:r>
    </w:p>
    <w:p w:rsidR="00000000" w:rsidRDefault="007933C1">
      <w:r>
        <w:rPr>
          <w:b/>
        </w:rPr>
        <w:t>Rachel:</w:t>
      </w:r>
      <w:r>
        <w:t xml:space="preserve"> It's not dumb. But, maybe it's okay that you'r</w:t>
      </w:r>
      <w:r>
        <w:t>e not a part of it. Y'know what I mean? (Ross looks confused) I mean it's like, I-I-I like that you're not involved in that part of my life.</w:t>
      </w:r>
    </w:p>
    <w:p w:rsidR="00000000" w:rsidRDefault="007933C1">
      <w:r>
        <w:rPr>
          <w:b/>
        </w:rPr>
        <w:t>Ross:</w:t>
      </w:r>
      <w:r>
        <w:t xml:space="preserve"> That's a little clearer.</w:t>
      </w:r>
    </w:p>
    <w:p w:rsidR="00000000" w:rsidRDefault="007933C1">
      <w:r>
        <w:rPr>
          <w:b/>
        </w:rPr>
        <w:t>Rachel:</w:t>
      </w:r>
      <w:r>
        <w:t xml:space="preserve"> Honey see, it doesn't mean that I don't love you. Because I do. I love you, </w:t>
      </w:r>
      <w:r>
        <w:t>I love you so much. But my work it's-it's for me y'know, I'm out there, on my own, and I'm doing it and it's scary but I love it, because it's mine. I, but, I mean is that okay?</w:t>
      </w:r>
    </w:p>
    <w:p w:rsidR="00000000" w:rsidRDefault="007933C1">
      <w:r>
        <w:rPr>
          <w:b/>
        </w:rPr>
        <w:t>Ross:</w:t>
      </w:r>
      <w:r>
        <w:t xml:space="preserve"> Sure, I-I-I... (hugs her and mouths No!!) </w:t>
      </w:r>
    </w:p>
    <w:p w:rsidR="00000000" w:rsidRDefault="007933C1">
      <w:r>
        <w:t xml:space="preserve">[Scene: Chandler and Joey's, </w:t>
      </w:r>
      <w:r>
        <w:t>Chandler and Ginger are eating dinner.]</w:t>
      </w:r>
    </w:p>
    <w:p w:rsidR="00000000" w:rsidRDefault="007933C1">
      <w:r>
        <w:rPr>
          <w:b/>
        </w:rPr>
        <w:t>Ginger:</w:t>
      </w:r>
      <w:r>
        <w:t xml:space="preserve"> Your thinking about my leg aren't you?</w:t>
      </w:r>
    </w:p>
    <w:p w:rsidR="00000000" w:rsidRDefault="007933C1">
      <w:r>
        <w:rPr>
          <w:b/>
        </w:rPr>
        <w:t>Chandler:</w:t>
      </w:r>
      <w:r>
        <w:t xml:space="preserve"> No. No. Actually I forgot, what is the deal with that again?</w:t>
      </w:r>
    </w:p>
    <w:p w:rsidR="00000000" w:rsidRDefault="007933C1">
      <w:r>
        <w:rPr>
          <w:b/>
        </w:rPr>
        <w:t>Ginger:</w:t>
      </w:r>
      <w:r>
        <w:t xml:space="preserve"> It's okay if it bothers you. Really. I mean the only thing I need to know is: 'How much it</w:t>
      </w:r>
      <w:r>
        <w:t xml:space="preserve"> bothers you?' because I don't like wasting my time. Am I wasting my time?</w:t>
      </w:r>
    </w:p>
    <w:p w:rsidR="00000000" w:rsidRDefault="007933C1">
      <w:r>
        <w:rPr>
          <w:b/>
        </w:rPr>
        <w:t>Chandler:</w:t>
      </w:r>
      <w:r>
        <w:t xml:space="preserve"> No. No. I don't think so.</w:t>
      </w:r>
    </w:p>
    <w:p w:rsidR="00000000" w:rsidRDefault="007933C1">
      <w:r>
        <w:rPr>
          <w:b/>
        </w:rPr>
        <w:t>Ginger:</w:t>
      </w:r>
      <w:r>
        <w:t xml:space="preserve"> Okay. It's just like anything else, you just have to get used to it.</w:t>
      </w:r>
    </w:p>
    <w:p w:rsidR="00000000" w:rsidRDefault="007933C1">
      <w:r>
        <w:t>(They start making out. She opens his shirt and feels inside and sto</w:t>
      </w:r>
      <w:r>
        <w:t xml:space="preserve">ps.) </w:t>
      </w:r>
    </w:p>
    <w:p w:rsidR="00000000" w:rsidRDefault="007933C1">
      <w:r>
        <w:rPr>
          <w:b/>
        </w:rPr>
        <w:t>Ginger:</w:t>
      </w:r>
      <w:r>
        <w:t xml:space="preserve"> What's that?</w:t>
      </w:r>
    </w:p>
    <w:p w:rsidR="00000000" w:rsidRDefault="007933C1">
      <w:r>
        <w:rPr>
          <w:b/>
        </w:rPr>
        <w:t>Chandler:</w:t>
      </w:r>
      <w:r>
        <w:t xml:space="preserve"> That's-that's my nubbin.</w:t>
      </w:r>
    </w:p>
    <w:p w:rsidR="00000000" w:rsidRDefault="007933C1">
      <w:r>
        <w:rPr>
          <w:b/>
        </w:rPr>
        <w:t>Ginger:</w:t>
      </w:r>
      <w:r>
        <w:t xml:space="preserve"> What's a nubbin?</w:t>
      </w:r>
    </w:p>
    <w:p w:rsidR="00000000" w:rsidRDefault="007933C1">
      <w:r>
        <w:rPr>
          <w:b/>
        </w:rPr>
        <w:t>Chandler:</w:t>
      </w:r>
      <w:r>
        <w:t xml:space="preserve"> It's kinda a ah, a third nipple kinda thing.</w:t>
      </w:r>
    </w:p>
    <w:p w:rsidR="00000000" w:rsidRDefault="007933C1">
      <w:r>
        <w:rPr>
          <w:b/>
        </w:rPr>
        <w:t>Ginger:</w:t>
      </w:r>
      <w:r>
        <w:t xml:space="preserve"> You have three nipples?</w:t>
      </w:r>
    </w:p>
    <w:p w:rsidR="00000000" w:rsidRDefault="007933C1">
      <w:r>
        <w:rPr>
          <w:b/>
        </w:rPr>
        <w:t>Chandler:</w:t>
      </w:r>
      <w:r>
        <w:t xml:space="preserve"> Well, y'know two regulars. And ah one that barely qualifies as... (start</w:t>
      </w:r>
      <w:r>
        <w:t>s to kiss her again, but she gets up.) Ahh, what?</w:t>
      </w:r>
    </w:p>
    <w:p w:rsidR="00000000" w:rsidRDefault="007933C1">
      <w:r>
        <w:rPr>
          <w:b/>
        </w:rPr>
        <w:t>Ginger:</w:t>
      </w:r>
      <w:r>
        <w:t xml:space="preserve"> Nothing. I, I just remembered I have to leave.</w:t>
      </w:r>
    </w:p>
    <w:p w:rsidR="00000000" w:rsidRDefault="007933C1">
      <w:r>
        <w:rPr>
          <w:b/>
        </w:rPr>
        <w:t>Chandler:</w:t>
      </w:r>
      <w:r>
        <w:t xml:space="preserve"> You ah, you have, you have to leave, now? How come?</w:t>
      </w:r>
    </w:p>
    <w:p w:rsidR="00000000" w:rsidRDefault="007933C1">
      <w:r>
        <w:rPr>
          <w:b/>
        </w:rPr>
        <w:t>Ginger:</w:t>
      </w:r>
      <w:r>
        <w:t xml:space="preserve"> Ah well, it's nubbin. Nothing! Umm. Y'know what, I'll see you later. Okay. (She l</w:t>
      </w:r>
      <w:r>
        <w:t xml:space="preserve">eaves and in the hall we see her shake her shoulders like when someone runs their fingernails across a blackboard.) </w:t>
      </w:r>
    </w:p>
    <w:p w:rsidR="00000000" w:rsidRDefault="007933C1">
      <w:r>
        <w:t>[Scene: Central Perk, Phoebe is getting ready to sing as Leslie enters.]</w:t>
      </w:r>
    </w:p>
    <w:p w:rsidR="00000000" w:rsidRDefault="007933C1">
      <w:r>
        <w:rPr>
          <w:b/>
        </w:rPr>
        <w:t>Phoebe:</w:t>
      </w:r>
      <w:r>
        <w:t xml:space="preserve"> (to Leslie) Oh, I thought you weren't coming. What? Where </w:t>
      </w:r>
      <w:r>
        <w:t>were you?</w:t>
      </w:r>
    </w:p>
    <w:p w:rsidR="00000000" w:rsidRDefault="007933C1">
      <w:r>
        <w:rPr>
          <w:b/>
        </w:rPr>
        <w:t>Leslie:</w:t>
      </w:r>
      <w:r>
        <w:t xml:space="preserve"> Come here, come here. (they go to the side of the stage) Okay, don't get mad, okay.</w:t>
      </w:r>
    </w:p>
    <w:p w:rsidR="00000000" w:rsidRDefault="007933C1">
      <w:r>
        <w:rPr>
          <w:b/>
        </w:rPr>
        <w:t>Phoebe:</w:t>
      </w:r>
      <w:r>
        <w:t xml:space="preserve"> Okay, don't give me a reason to get mad, okay</w:t>
      </w:r>
    </w:p>
    <w:p w:rsidR="00000000" w:rsidRDefault="007933C1">
      <w:r>
        <w:rPr>
          <w:b/>
        </w:rPr>
        <w:t>Leslie:</w:t>
      </w:r>
      <w:r>
        <w:t xml:space="preserve"> I played Smelly Cat for the people at my old ad agency, they went nuts.</w:t>
      </w:r>
    </w:p>
    <w:p w:rsidR="00000000" w:rsidRDefault="007933C1">
      <w:r>
        <w:rPr>
          <w:b/>
        </w:rPr>
        <w:t>Phoebe:</w:t>
      </w:r>
      <w:r>
        <w:t xml:space="preserve"> No, look, I </w:t>
      </w:r>
      <w:r>
        <w:t>told you that I didn't want you to try and sell it, and you just, you big fat did it anyway. God, y'know what, I think five years ago I probably would've done anything to play with you but, I can do it by myself. And if I can't trust you then just forget i</w:t>
      </w:r>
      <w:r>
        <w:t xml:space="preserve">t. </w:t>
      </w:r>
    </w:p>
    <w:p w:rsidR="00000000" w:rsidRDefault="007933C1">
      <w:r>
        <w:rPr>
          <w:b/>
        </w:rPr>
        <w:t>Leslie:</w:t>
      </w:r>
      <w:r>
        <w:t xml:space="preserve"> No, no, I don't want to forget it.</w:t>
      </w:r>
    </w:p>
    <w:p w:rsidR="00000000" w:rsidRDefault="007933C1">
      <w:r>
        <w:rPr>
          <w:b/>
        </w:rPr>
        <w:t>Phoebe:</w:t>
      </w:r>
      <w:r>
        <w:t xml:space="preserve"> Okay y'know what you have to choose. All right, if-if the most important thing on the planet to you is this cat poopy thing then, okay you can have Smelly Cat, but we won't be partners. So what's it go</w:t>
      </w:r>
      <w:r>
        <w:t>nna be?</w:t>
      </w:r>
    </w:p>
    <w:p w:rsidR="00000000" w:rsidRDefault="007933C1">
      <w:r>
        <w:t>[Scene: Monica and Rachel's, Phoebe, Monica, and Joey are watching TV.]</w:t>
      </w:r>
    </w:p>
    <w:p w:rsidR="00000000" w:rsidRDefault="007933C1">
      <w:r>
        <w:rPr>
          <w:b/>
        </w:rPr>
        <w:t>Commercial:</w:t>
      </w:r>
      <w:r>
        <w:t xml:space="preserve"> (in the background their singing Smelly Cat) Problem odour in the litter box? Don't change your kitty, change your kitty litter.</w:t>
      </w:r>
    </w:p>
    <w:p w:rsidR="00000000" w:rsidRDefault="007933C1">
      <w:r>
        <w:t>(Monica gets up and shuts off the T</w:t>
      </w:r>
      <w:r>
        <w:t xml:space="preserve">V.) </w:t>
      </w:r>
    </w:p>
    <w:p w:rsidR="00000000" w:rsidRDefault="007933C1">
      <w:r>
        <w:rPr>
          <w:b/>
        </w:rPr>
        <w:t>Monica:</w:t>
      </w:r>
      <w:r>
        <w:t xml:space="preserve"> Sorry, Pheebs.</w:t>
      </w:r>
    </w:p>
    <w:p w:rsidR="00000000" w:rsidRDefault="007933C1">
      <w:r>
        <w:rPr>
          <w:b/>
        </w:rPr>
        <w:t>Joey:</w:t>
      </w:r>
      <w:r>
        <w:t xml:space="preserve"> Yeah. You okay?</w:t>
      </w:r>
    </w:p>
    <w:p w:rsidR="00000000" w:rsidRDefault="007933C1">
      <w:r>
        <w:rPr>
          <w:b/>
        </w:rPr>
        <w:t>Phoebe:</w:t>
      </w:r>
      <w:r>
        <w:t xml:space="preserve"> Yeah. I actually am, yeah. Y'know life-life's gonna had you all kinds of stuff, y'know you learn your little lessons and hopefully you grow. Wanna hear a new song?</w:t>
      </w:r>
    </w:p>
    <w:p w:rsidR="00000000" w:rsidRDefault="007933C1">
      <w:r>
        <w:rPr>
          <w:b/>
        </w:rPr>
        <w:t>Joey:</w:t>
      </w:r>
      <w:r>
        <w:t xml:space="preserve"> Yeah.</w:t>
      </w:r>
    </w:p>
    <w:p w:rsidR="00000000" w:rsidRDefault="007933C1">
      <w:r>
        <w:rPr>
          <w:b/>
        </w:rPr>
        <w:t>Monica:</w:t>
      </w:r>
      <w:r>
        <w:t xml:space="preserve"> We'd love too.</w:t>
      </w:r>
    </w:p>
    <w:p w:rsidR="00000000" w:rsidRDefault="007933C1">
      <w:r>
        <w:rPr>
          <w:b/>
        </w:rPr>
        <w:t>Phoebe:</w:t>
      </w:r>
      <w:r>
        <w:t xml:space="preserve"> Okay. (singing) 'Jingle bitch screwed me over! Go to hell jingle whore! Go to hell Go to hell. Go to hell-hell-hell.' That's all I have so far.</w:t>
      </w:r>
    </w:p>
    <w:p w:rsidR="00000000" w:rsidRDefault="007933C1">
      <w:r>
        <w:t>Closing Credits</w:t>
      </w:r>
    </w:p>
    <w:p w:rsidR="00000000" w:rsidRDefault="007933C1">
      <w:r>
        <w:t>[Scene: Monica and Rachel's, the whole gang except Chandler is there.]</w:t>
      </w:r>
    </w:p>
    <w:p w:rsidR="00000000" w:rsidRDefault="007933C1">
      <w:r>
        <w:rPr>
          <w:b/>
        </w:rPr>
        <w:t>Chandler:</w:t>
      </w:r>
      <w:r>
        <w:t xml:space="preserve"> (enter</w:t>
      </w:r>
      <w:r>
        <w:t>ing, happily) Well hello!</w:t>
      </w:r>
    </w:p>
    <w:p w:rsidR="00000000" w:rsidRDefault="007933C1">
      <w:r>
        <w:rPr>
          <w:b/>
        </w:rPr>
        <w:t>Joey:</w:t>
      </w:r>
      <w:r>
        <w:t xml:space="preserve"> Where have you been?</w:t>
      </w:r>
    </w:p>
    <w:p w:rsidR="00000000" w:rsidRDefault="007933C1">
      <w:r>
        <w:rPr>
          <w:b/>
        </w:rPr>
        <w:t>Chandler:</w:t>
      </w:r>
      <w:r>
        <w:t xml:space="preserve"> The doctor.</w:t>
      </w:r>
    </w:p>
    <w:p w:rsidR="00000000" w:rsidRDefault="007933C1">
      <w:r>
        <w:rPr>
          <w:b/>
        </w:rPr>
        <w:t>Ross:</w:t>
      </w:r>
      <w:r>
        <w:t xml:space="preserve"> Is everything okay?</w:t>
      </w:r>
    </w:p>
    <w:p w:rsidR="00000000" w:rsidRDefault="007933C1">
      <w:r>
        <w:rPr>
          <w:b/>
        </w:rPr>
        <w:t>Chandler:</w:t>
      </w:r>
      <w:r>
        <w:t xml:space="preserve"> Oh yes! Just had me a little nubbin-ectomy. Yep! Two nipples, no waiting.</w:t>
      </w:r>
    </w:p>
    <w:p w:rsidR="00000000" w:rsidRDefault="007933C1">
      <w:r>
        <w:rPr>
          <w:b/>
        </w:rPr>
        <w:t>Monica:</w:t>
      </w:r>
      <w:r>
        <w:t xml:space="preserve"> Wow! It's like Rachel in High School.</w:t>
      </w:r>
    </w:p>
    <w:p w:rsidR="00000000" w:rsidRDefault="007933C1">
      <w:r>
        <w:rPr>
          <w:b/>
        </w:rPr>
        <w:t>Rachel:</w:t>
      </w:r>
      <w:r>
        <w:t xml:space="preserve"> What?!!</w:t>
      </w:r>
    </w:p>
    <w:p w:rsidR="00000000" w:rsidRDefault="007933C1">
      <w:r>
        <w:rPr>
          <w:b/>
        </w:rPr>
        <w:t>Monica:</w:t>
      </w:r>
      <w:r>
        <w:t xml:space="preserve"> C</w:t>
      </w:r>
      <w:r>
        <w:t>ome on! Come on, I was kidding! It was such an obvious joke!</w:t>
      </w:r>
    </w:p>
    <w:p w:rsidR="00000000" w:rsidRDefault="007933C1">
      <w:r>
        <w:rPr>
          <w:b/>
        </w:rPr>
        <w:t>Chandler:</w:t>
      </w:r>
      <w:r>
        <w:t xml:space="preserve"> That was an obvious joke, and I didn't think of it. Why didn't I think of it? The source of all my powers. Oh dear God, what have I done!</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 xml:space="preserve">315 The One Where Ross and Rachel Take A </w:t>
      </w:r>
      <w:r>
        <w:rPr>
          <w:b/>
          <w:shd w:val="pct10" w:color="auto" w:fill="FFFFFF"/>
        </w:rPr>
        <w:t xml:space="preserve">Break </w:t>
      </w:r>
    </w:p>
    <w:p w:rsidR="00000000" w:rsidRDefault="007933C1"/>
    <w:p w:rsidR="00000000" w:rsidRDefault="007933C1">
      <w:r>
        <w:t>[Scene: Monica and Rachel's, Joey is taking a jar of olives out of the fridge.]</w:t>
      </w:r>
    </w:p>
    <w:p w:rsidR="00000000" w:rsidRDefault="007933C1">
      <w:r>
        <w:rPr>
          <w:b/>
        </w:rPr>
        <w:t>Joey:</w:t>
      </w:r>
      <w:r>
        <w:t xml:space="preserve"> (to Monica) Hey, how much will you give me to eat this whole jar of olives?</w:t>
      </w:r>
    </w:p>
    <w:p w:rsidR="00000000" w:rsidRDefault="007933C1">
      <w:r>
        <w:rPr>
          <w:b/>
        </w:rPr>
        <w:t>Monica:</w:t>
      </w:r>
      <w:r>
        <w:t xml:space="preserve"> I won't give you anything, but you'll owe me 2.95.</w:t>
      </w:r>
    </w:p>
    <w:p w:rsidR="00000000" w:rsidRDefault="007933C1">
      <w:r>
        <w:rPr>
          <w:b/>
        </w:rPr>
        <w:t>Joey:</w:t>
      </w:r>
      <w:r>
        <w:t xml:space="preserve"> Done.</w:t>
      </w:r>
    </w:p>
    <w:p w:rsidR="00000000" w:rsidRDefault="007933C1">
      <w:r>
        <w:rPr>
          <w:b/>
        </w:rPr>
        <w:t>Phoebe:</w:t>
      </w:r>
      <w:r>
        <w:t xml:space="preserve"> (enteri</w:t>
      </w:r>
      <w:r>
        <w:t>ng) Hey. I need an atlas! I need an atlas!</w:t>
      </w:r>
    </w:p>
    <w:p w:rsidR="00000000" w:rsidRDefault="007933C1">
      <w:r>
        <w:rPr>
          <w:b/>
        </w:rPr>
        <w:t>Monica:</w:t>
      </w:r>
      <w:r>
        <w:t xml:space="preserve"> Why? (in a motherlike tone) Do you have a report due?</w:t>
      </w:r>
    </w:p>
    <w:p w:rsidR="00000000" w:rsidRDefault="007933C1">
      <w:r>
        <w:rPr>
          <w:b/>
        </w:rPr>
        <w:t>Phoebe:</w:t>
      </w:r>
      <w:r>
        <w:t xml:space="preserve"> I have a date with this diplomat I met while I was giving free massages outside the UN and, I don't know where his country is.</w:t>
      </w:r>
    </w:p>
    <w:p w:rsidR="00000000" w:rsidRDefault="007933C1">
      <w:r>
        <w:rPr>
          <w:b/>
        </w:rPr>
        <w:t>Monica:</w:t>
      </w:r>
      <w:r>
        <w:t xml:space="preserve"> Okay, le</w:t>
      </w:r>
      <w:r>
        <w:t>t's start with the free messages outside the UN.</w:t>
      </w:r>
    </w:p>
    <w:p w:rsidR="00000000" w:rsidRDefault="007933C1">
      <w:r>
        <w:rPr>
          <w:b/>
        </w:rPr>
        <w:t>Phoebe:</w:t>
      </w:r>
      <w:r>
        <w:t xml:space="preserve"> Oh!! That's my new thing. I figure bodies at peace, make peace.</w:t>
      </w:r>
    </w:p>
    <w:p w:rsidR="00000000" w:rsidRDefault="007933C1">
      <w:r>
        <w:rPr>
          <w:b/>
        </w:rPr>
        <w:t>Monica:</w:t>
      </w:r>
      <w:r>
        <w:t xml:space="preserve"> Wow! You might just get the first Nobel prize in rubbing. So what country is this guy from?</w:t>
      </w:r>
    </w:p>
    <w:p w:rsidR="00000000" w:rsidRDefault="007933C1">
      <w:r>
        <w:rPr>
          <w:b/>
        </w:rPr>
        <w:t>Phoebe:</w:t>
      </w:r>
      <w:r>
        <w:t xml:space="preserve"> Ick-neck-tree-anis..... The</w:t>
      </w:r>
      <w:r>
        <w:t>re's a 'g' in there.</w:t>
      </w:r>
    </w:p>
    <w:p w:rsidR="00000000" w:rsidRDefault="007933C1">
      <w:r>
        <w:rPr>
          <w:b/>
        </w:rPr>
        <w:t>Monica:</w:t>
      </w:r>
      <w:r>
        <w:t xml:space="preserve"> Where's that?</w:t>
      </w:r>
    </w:p>
    <w:p w:rsidR="00000000" w:rsidRDefault="007933C1">
      <w:r>
        <w:rPr>
          <w:b/>
        </w:rPr>
        <w:t>Phoebe:</w:t>
      </w:r>
      <w:r>
        <w:t xml:space="preserve"> In your atlas!</w:t>
      </w:r>
    </w:p>
    <w:p w:rsidR="00000000" w:rsidRDefault="007933C1">
      <w:r>
        <w:rPr>
          <w:b/>
        </w:rPr>
        <w:t>Monica:</w:t>
      </w:r>
      <w:r>
        <w:t xml:space="preserve"> I don't have an atlas.</w:t>
      </w:r>
    </w:p>
    <w:p w:rsidR="00000000" w:rsidRDefault="007933C1">
      <w:r>
        <w:t>Phoebe: Oh.</w:t>
      </w:r>
    </w:p>
    <w:p w:rsidR="00000000" w:rsidRDefault="007933C1">
      <w:r>
        <w:rPr>
          <w:b/>
        </w:rPr>
        <w:t>Monica:</w:t>
      </w:r>
      <w:r>
        <w:t xml:space="preserve"> Oh, but wait I do have a globe.</w:t>
      </w:r>
    </w:p>
    <w:p w:rsidR="00000000" w:rsidRDefault="007933C1">
      <w:r>
        <w:t>Phoebe: Oh.</w:t>
      </w:r>
    </w:p>
    <w:p w:rsidR="00000000" w:rsidRDefault="007933C1">
      <w:r>
        <w:rPr>
          <w:b/>
        </w:rPr>
        <w:t>Monica:</w:t>
      </w:r>
      <w:r>
        <w:t xml:space="preserve"> Hold on.</w:t>
      </w:r>
    </w:p>
    <w:p w:rsidR="00000000" w:rsidRDefault="007933C1">
      <w:r>
        <w:rPr>
          <w:b/>
        </w:rPr>
        <w:t>Joey:</w:t>
      </w:r>
      <w:r>
        <w:t xml:space="preserve"> So Pheebs what's this guy like?</w:t>
      </w:r>
    </w:p>
    <w:p w:rsidR="00000000" w:rsidRDefault="007933C1">
      <w:r>
        <w:rPr>
          <w:b/>
        </w:rPr>
        <w:t>Phoebe:</w:t>
      </w:r>
      <w:r>
        <w:t xml:space="preserve"> Umm, well he's very dashing, y'k</w:t>
      </w:r>
      <w:r>
        <w:t>now, and umm, very, very sophisticated, and he doesn't speak any English, but according to his translator, he totally gets me.</w:t>
      </w:r>
    </w:p>
    <w:p w:rsidR="00000000" w:rsidRDefault="007933C1">
      <w:r>
        <w:rPr>
          <w:b/>
        </w:rPr>
        <w:t>Monica:</w:t>
      </w:r>
      <w:r>
        <w:t xml:space="preserve"> 'Kay, here you go. (Hands her this tiny little globe.) </w:t>
      </w:r>
    </w:p>
    <w:p w:rsidR="00000000" w:rsidRDefault="007933C1">
      <w:r>
        <w:rPr>
          <w:b/>
        </w:rPr>
        <w:t>Phoebe:</w:t>
      </w:r>
      <w:r>
        <w:t xml:space="preserve"> What is this?</w:t>
      </w:r>
    </w:p>
    <w:p w:rsidR="00000000" w:rsidRDefault="007933C1">
      <w:r>
        <w:rPr>
          <w:b/>
        </w:rPr>
        <w:t>Monica:</w:t>
      </w:r>
      <w:r>
        <w:t xml:space="preserve"> It's a globe and, a pencil sharpene</w:t>
      </w:r>
      <w:r>
        <w:t>r.</w:t>
      </w:r>
    </w:p>
    <w:p w:rsidR="00000000" w:rsidRDefault="007933C1">
      <w:r>
        <w:t xml:space="preserve">(Phoebe puts the globe right up next to her eye to try and find the country.) </w:t>
      </w:r>
    </w:p>
    <w:p w:rsidR="00000000" w:rsidRDefault="007933C1">
      <w:r>
        <w:rPr>
          <w:b/>
        </w:rPr>
        <w:t>Chandler:</w:t>
      </w:r>
      <w:r>
        <w:t xml:space="preserve"> (entering) Hey, does anybody need anything copied? I'm going down to the Xerox place.</w:t>
      </w:r>
    </w:p>
    <w:p w:rsidR="00000000" w:rsidRDefault="007933C1">
      <w:r>
        <w:rPr>
          <w:b/>
        </w:rPr>
        <w:t>Monica:</w:t>
      </w:r>
      <w:r>
        <w:t xml:space="preserve"> Oh, no thanks.</w:t>
      </w:r>
    </w:p>
    <w:p w:rsidR="00000000" w:rsidRDefault="007933C1">
      <w:r>
        <w:rPr>
          <w:b/>
        </w:rPr>
        <w:t>Chandler:</w:t>
      </w:r>
      <w:r>
        <w:t xml:space="preserve"> Okay listen, just give me anything I can make</w:t>
      </w:r>
      <w:r>
        <w:t xml:space="preserve"> two of.</w:t>
      </w:r>
    </w:p>
    <w:p w:rsidR="00000000" w:rsidRDefault="007933C1">
      <w:r>
        <w:rPr>
          <w:b/>
        </w:rPr>
        <w:t>Monica:</w:t>
      </w:r>
      <w:r>
        <w:t xml:space="preserve"> Well, if you don't have anything to copy, why are you going down there?</w:t>
      </w:r>
    </w:p>
    <w:p w:rsidR="00000000" w:rsidRDefault="007933C1">
      <w:r>
        <w:rPr>
          <w:b/>
        </w:rPr>
        <w:t>Joey:</w:t>
      </w:r>
      <w:r>
        <w:t xml:space="preserve"> Yeah, are you just going down there to gawk at that hot girl with the belly button ring again?</w:t>
      </w:r>
    </w:p>
    <w:p w:rsidR="00000000" w:rsidRDefault="007933C1">
      <w:r>
        <w:rPr>
          <w:b/>
        </w:rPr>
        <w:t>Chandler:</w:t>
      </w:r>
      <w:r>
        <w:t xml:space="preserve"> Yeah! You wanna come?</w:t>
      </w:r>
    </w:p>
    <w:p w:rsidR="00000000" w:rsidRDefault="007933C1">
      <w:r>
        <w:rPr>
          <w:b/>
        </w:rPr>
        <w:t>Joey:</w:t>
      </w:r>
      <w:r>
        <w:t xml:space="preserve"> Yeah!</w:t>
      </w:r>
    </w:p>
    <w:p w:rsidR="00000000" w:rsidRDefault="007933C1">
      <w:r>
        <w:t>Opening Credits</w:t>
      </w:r>
    </w:p>
    <w:p w:rsidR="00000000" w:rsidRDefault="007933C1">
      <w:r>
        <w:t>[Scene</w:t>
      </w:r>
      <w:r>
        <w:t>: The Xerox place, Chandler and Joey are waiting in line.]</w:t>
      </w:r>
    </w:p>
    <w:p w:rsidR="00000000" w:rsidRDefault="007933C1">
      <w:r>
        <w:rPr>
          <w:b/>
        </w:rPr>
        <w:t>Chandler:</w:t>
      </w:r>
      <w:r>
        <w:t xml:space="preserve"> Come on Chloe! Finish up with your customer first. Come on Chloe! Come on Chloe!!</w:t>
      </w:r>
    </w:p>
    <w:p w:rsidR="00000000" w:rsidRDefault="007933C1">
      <w:r>
        <w:rPr>
          <w:b/>
        </w:rPr>
        <w:t>Issac:</w:t>
      </w:r>
      <w:r>
        <w:t xml:space="preserve"> (to Chandler and Joey) Can I help you?</w:t>
      </w:r>
    </w:p>
    <w:p w:rsidR="00000000" w:rsidRDefault="007933C1">
      <w:r>
        <w:t>Chandler: Uh-oh.</w:t>
      </w:r>
    </w:p>
    <w:p w:rsidR="00000000" w:rsidRDefault="007933C1">
      <w:r>
        <w:rPr>
          <w:b/>
        </w:rPr>
        <w:t>Joey:</w:t>
      </w:r>
      <w:r>
        <w:t xml:space="preserve"> Uh, y'know what, we're having second</w:t>
      </w:r>
      <w:r>
        <w:t xml:space="preserve"> thoughts about our copying needs. And we'll need a little more time to think about it.</w:t>
      </w:r>
    </w:p>
    <w:p w:rsidR="00000000" w:rsidRDefault="007933C1">
      <w:r>
        <w:rPr>
          <w:b/>
        </w:rPr>
        <w:t>Issac:</w:t>
      </w:r>
      <w:r>
        <w:t xml:space="preserve"> Chloe, switch with me, there's some guys here that got a crush on you.</w:t>
      </w:r>
    </w:p>
    <w:p w:rsidR="00000000" w:rsidRDefault="007933C1">
      <w:r>
        <w:rPr>
          <w:b/>
        </w:rPr>
        <w:t>Chandler:</w:t>
      </w:r>
      <w:r>
        <w:t xml:space="preserve"> (to Joey) Okay, that hurt us.</w:t>
      </w:r>
    </w:p>
    <w:p w:rsidR="00000000" w:rsidRDefault="007933C1">
      <w:r>
        <w:rPr>
          <w:b/>
        </w:rPr>
        <w:t>Chloe:</w:t>
      </w:r>
      <w:r>
        <w:t xml:space="preserve"> Hi guys. I haven't seen you since this morn</w:t>
      </w:r>
      <w:r>
        <w:t>ing.</w:t>
      </w:r>
    </w:p>
    <w:p w:rsidR="00000000" w:rsidRDefault="007933C1">
      <w:r>
        <w:rPr>
          <w:b/>
        </w:rPr>
        <w:t>Chandler:</w:t>
      </w:r>
      <w:r>
        <w:t xml:space="preserve"> Well ah, ........y'know.</w:t>
      </w:r>
    </w:p>
    <w:p w:rsidR="00000000" w:rsidRDefault="007933C1">
      <w:r>
        <w:rPr>
          <w:b/>
        </w:rPr>
        <w:t>Chloe:</w:t>
      </w:r>
      <w:r>
        <w:t xml:space="preserve"> Hey, what are you guys doing tomorrow night?</w:t>
      </w:r>
    </w:p>
    <w:p w:rsidR="00000000" w:rsidRDefault="007933C1">
      <w:r>
        <w:rPr>
          <w:b/>
        </w:rPr>
        <w:t>Joey:</w:t>
      </w:r>
      <w:r>
        <w:t xml:space="preserve"> Both of us? (points to Chandler and himself) </w:t>
      </w:r>
    </w:p>
    <w:p w:rsidR="00000000" w:rsidRDefault="007933C1">
      <w:r>
        <w:rPr>
          <w:b/>
        </w:rPr>
        <w:t>Chloe:</w:t>
      </w:r>
      <w:r>
        <w:t xml:space="preserve"> Maybe. Does that scare ya?</w:t>
      </w:r>
    </w:p>
    <w:p w:rsidR="00000000" w:rsidRDefault="007933C1">
      <w:r>
        <w:t>(They both start laughing. They look at each other, stop and step apart a litt</w:t>
      </w:r>
      <w:r>
        <w:t xml:space="preserve">le bit.) </w:t>
      </w:r>
    </w:p>
    <w:p w:rsidR="00000000" w:rsidRDefault="007933C1">
      <w:r>
        <w:rPr>
          <w:b/>
        </w:rPr>
        <w:t>Chloe:</w:t>
      </w:r>
      <w:r>
        <w:t xml:space="preserve"> Relax. It's just Issac's D.J.-ing at the Philly. You should come.</w:t>
      </w:r>
    </w:p>
    <w:p w:rsidR="00000000" w:rsidRDefault="007933C1">
      <w:r>
        <w:rPr>
          <w:b/>
        </w:rPr>
        <w:t>Joey:</w:t>
      </w:r>
      <w:r>
        <w:t xml:space="preserve"> We'll be there.</w:t>
      </w:r>
    </w:p>
    <w:p w:rsidR="00000000" w:rsidRDefault="007933C1">
      <w:r>
        <w:rPr>
          <w:b/>
        </w:rPr>
        <w:t>Chloe:</w:t>
      </w:r>
      <w:r>
        <w:t xml:space="preserve"> Great. I'll ah, see ya then.</w:t>
      </w:r>
    </w:p>
    <w:p w:rsidR="00000000" w:rsidRDefault="007933C1">
      <w:r>
        <w:rPr>
          <w:b/>
        </w:rPr>
        <w:t>Chandler:</w:t>
      </w:r>
      <w:r>
        <w:t xml:space="preserve"> All right, rock on. (Does the 'Hang 10' sign, then hides his face in shame.) </w:t>
      </w:r>
    </w:p>
    <w:p w:rsidR="00000000" w:rsidRDefault="007933C1">
      <w:r>
        <w:t>[Scene: A Street, Phoebe is</w:t>
      </w:r>
      <w:r>
        <w:t xml:space="preserve"> walking along with the diplomat (Sergei) and his translator (Mischa) .]</w:t>
      </w:r>
    </w:p>
    <w:p w:rsidR="00000000" w:rsidRDefault="007933C1">
      <w:r>
        <w:rPr>
          <w:b/>
        </w:rPr>
        <w:t>Sergei:</w:t>
      </w:r>
      <w:r>
        <w:t xml:space="preserve"> (something in Russian or Polish) </w:t>
      </w:r>
    </w:p>
    <w:p w:rsidR="00000000" w:rsidRDefault="007933C1">
      <w:r>
        <w:rPr>
          <w:b/>
        </w:rPr>
        <w:t>Mischa:</w:t>
      </w:r>
      <w:r>
        <w:t xml:space="preserve"> He's says, 'Walking with you makes this strange city, feel like home.'</w:t>
      </w:r>
    </w:p>
    <w:p w:rsidR="00000000" w:rsidRDefault="007933C1">
      <w:r>
        <w:rPr>
          <w:b/>
        </w:rPr>
        <w:t>Phoebe:</w:t>
      </w:r>
      <w:r>
        <w:t xml:space="preserve"> Me too. Although this city is my home, so. So that's d</w:t>
      </w:r>
      <w:r>
        <w:t>umb what I said, don't tell him I said that. Umm, you make something up. (Mischa does so and Sergei kisses her hand.) Nice, (to Mischa) thank you. This is me. Here.</w:t>
      </w:r>
    </w:p>
    <w:p w:rsidR="00000000" w:rsidRDefault="007933C1">
      <w:r>
        <w:t xml:space="preserve">(Sergei goes up to her at her door and says something.) </w:t>
      </w:r>
    </w:p>
    <w:p w:rsidR="00000000" w:rsidRDefault="007933C1">
      <w:r>
        <w:rPr>
          <w:b/>
        </w:rPr>
        <w:t>Mischa:</w:t>
      </w:r>
      <w:r>
        <w:t xml:space="preserve"> (leaning in) Your eyes are</w:t>
      </w:r>
      <w:r>
        <w:t xml:space="preserve"> very pretty.</w:t>
      </w:r>
    </w:p>
    <w:p w:rsidR="00000000" w:rsidRDefault="007933C1">
      <w:r>
        <w:rPr>
          <w:b/>
        </w:rPr>
        <w:t>Phoebe:</w:t>
      </w:r>
      <w:r>
        <w:t xml:space="preserve"> (to Mischa) Thank you, very much! Oh! (to Sergei) Thank you!</w:t>
      </w:r>
    </w:p>
    <w:p w:rsidR="00000000" w:rsidRDefault="007933C1">
      <w:r>
        <w:t xml:space="preserve">(Sergei says something and leans in to kiss her, but just as he's about to....) </w:t>
      </w:r>
    </w:p>
    <w:p w:rsidR="00000000" w:rsidRDefault="007933C1">
      <w:r>
        <w:rPr>
          <w:b/>
        </w:rPr>
        <w:t>Mischa:</w:t>
      </w:r>
      <w:r>
        <w:t xml:space="preserve"> (leaning in) He would like to kiss you.</w:t>
      </w:r>
    </w:p>
    <w:p w:rsidR="00000000" w:rsidRDefault="007933C1">
      <w:r>
        <w:rPr>
          <w:b/>
        </w:rPr>
        <w:t>Phoebe:</w:t>
      </w:r>
      <w:r>
        <w:t xml:space="preserve"> (to Mischa) Okay, y'know what, you d</w:t>
      </w:r>
      <w:r>
        <w:t>on't have to do that now. (Mischa translates that to Sergei) No-no-no-no!! Not him, you don't! (Mischa tells Sergei he can proceed and steps away) Well the moment's over.</w:t>
      </w:r>
    </w:p>
    <w:p w:rsidR="00000000" w:rsidRDefault="007933C1">
      <w:r>
        <w:t xml:space="preserve">(Sergei says something and kisses her.) </w:t>
      </w:r>
    </w:p>
    <w:p w:rsidR="00000000" w:rsidRDefault="007933C1">
      <w:r>
        <w:t>Phoebe: Oh.</w:t>
      </w:r>
    </w:p>
    <w:p w:rsidR="00000000" w:rsidRDefault="007933C1">
      <w:r>
        <w:t>Mischa: Oy!</w:t>
      </w:r>
    </w:p>
    <w:p w:rsidR="00000000" w:rsidRDefault="007933C1">
      <w:r>
        <w:t>[Scene: Monica and R</w:t>
      </w:r>
      <w:r>
        <w:t>achel's, Phoebe is showing Monica where Sergei's country is.]</w:t>
      </w:r>
    </w:p>
    <w:p w:rsidR="00000000" w:rsidRDefault="007933C1">
      <w:r>
        <w:rPr>
          <w:b/>
        </w:rPr>
        <w:t>Phoebe:</w:t>
      </w:r>
      <w:r>
        <w:t xml:space="preserve"> (pointing to the globe) See there it is right there.</w:t>
      </w:r>
    </w:p>
    <w:p w:rsidR="00000000" w:rsidRDefault="007933C1">
      <w:r>
        <w:rPr>
          <w:b/>
        </w:rPr>
        <w:t>Monica:</w:t>
      </w:r>
      <w:r>
        <w:t xml:space="preserve"> Wow! It's small.</w:t>
      </w:r>
    </w:p>
    <w:p w:rsidR="00000000" w:rsidRDefault="007933C1">
      <w:r>
        <w:rPr>
          <w:b/>
        </w:rPr>
        <w:t>Phoebe:</w:t>
      </w:r>
      <w:r>
        <w:t xml:space="preserve"> Yeah. But Sergei said it took the Germans six weeks to get all the way across it.</w:t>
      </w:r>
    </w:p>
    <w:p w:rsidR="00000000" w:rsidRDefault="007933C1">
      <w:r>
        <w:rPr>
          <w:b/>
        </w:rPr>
        <w:t>Monica:</w:t>
      </w:r>
      <w:r>
        <w:t xml:space="preserve"> So you had</w:t>
      </w:r>
      <w:r>
        <w:t xml:space="preserve"> fun, huh?</w:t>
      </w:r>
    </w:p>
    <w:p w:rsidR="00000000" w:rsidRDefault="007933C1">
      <w:r>
        <w:rPr>
          <w:b/>
        </w:rPr>
        <w:t>Phoebe:</w:t>
      </w:r>
      <w:r>
        <w:t xml:space="preserve"> Yeah. Except for, y'know when you're on a date and you're getting along really great but the guy's translator keeps getting in the way.</w:t>
      </w:r>
    </w:p>
    <w:p w:rsidR="00000000" w:rsidRDefault="007933C1">
      <w:r>
        <w:t>Monica: No.</w:t>
      </w:r>
    </w:p>
    <w:p w:rsidR="00000000" w:rsidRDefault="007933C1">
      <w:r>
        <w:rPr>
          <w:b/>
        </w:rPr>
        <w:t>Ross:</w:t>
      </w:r>
      <w:r>
        <w:t xml:space="preserve"> (entering) Hey.</w:t>
      </w:r>
    </w:p>
    <w:p w:rsidR="00000000" w:rsidRDefault="007933C1">
      <w:r>
        <w:t>Phoebe and Monica: Hey.</w:t>
      </w:r>
    </w:p>
    <w:p w:rsidR="00000000" w:rsidRDefault="007933C1">
      <w:r>
        <w:rPr>
          <w:b/>
        </w:rPr>
        <w:t>Ross:</w:t>
      </w:r>
      <w:r>
        <w:t xml:space="preserve"> What is ah, Rach in her room?</w:t>
      </w:r>
    </w:p>
    <w:p w:rsidR="00000000" w:rsidRDefault="007933C1">
      <w:r>
        <w:rPr>
          <w:b/>
        </w:rPr>
        <w:t>Monica:</w:t>
      </w:r>
      <w:r>
        <w:t xml:space="preserve"> Oh no, she's still at work, but she told me to tell you to call her.</w:t>
      </w:r>
    </w:p>
    <w:p w:rsidR="00000000" w:rsidRDefault="007933C1">
      <w:r>
        <w:rPr>
          <w:b/>
        </w:rPr>
        <w:t>Ross:</w:t>
      </w:r>
      <w:r>
        <w:t xml:space="preserve"> Oh what?! Is she gonna cancel on me again?! How can she do this? Doesn't she know it's our anniversary?</w:t>
      </w:r>
    </w:p>
    <w:p w:rsidR="00000000" w:rsidRDefault="007933C1">
      <w:r>
        <w:rPr>
          <w:b/>
        </w:rPr>
        <w:t>Monica:</w:t>
      </w:r>
      <w:r>
        <w:t xml:space="preserve"> All right ah, Ross, this is the extent of my knowledge on the subjec</w:t>
      </w:r>
      <w:r>
        <w:t>t. (holds up a notepad) Call Rachel.</w:t>
      </w:r>
    </w:p>
    <w:p w:rsidR="00000000" w:rsidRDefault="007933C1">
      <w:r>
        <w:rPr>
          <w:b/>
        </w:rPr>
        <w:t>Ross:</w:t>
      </w:r>
      <w:r>
        <w:t xml:space="preserve"> What's that on the bottom?</w:t>
      </w:r>
    </w:p>
    <w:p w:rsidR="00000000" w:rsidRDefault="007933C1">
      <w:r>
        <w:rPr>
          <w:b/>
        </w:rPr>
        <w:t>Monica:</w:t>
      </w:r>
      <w:r>
        <w:t xml:space="preserve"> Oh that's my doodle of a ladybug, with a top hat. (to Phoebe) She's fancy.</w:t>
      </w:r>
    </w:p>
    <w:p w:rsidR="00000000" w:rsidRDefault="007933C1">
      <w:r>
        <w:t xml:space="preserve">(Ross calls Rachel) </w:t>
      </w:r>
    </w:p>
    <w:p w:rsidR="00000000" w:rsidRDefault="007933C1">
      <w:r>
        <w:rPr>
          <w:b/>
        </w:rPr>
        <w:t>Rachel:</w:t>
      </w:r>
      <w:r>
        <w:t xml:space="preserve"> (answering her phone at work) Hello.</w:t>
      </w:r>
    </w:p>
    <w:p w:rsidR="00000000" w:rsidRDefault="007933C1">
      <w:r>
        <w:rPr>
          <w:b/>
        </w:rPr>
        <w:t>Ross:</w:t>
      </w:r>
      <w:r>
        <w:t xml:space="preserve"> Hey, honey.</w:t>
      </w:r>
    </w:p>
    <w:p w:rsidR="00000000" w:rsidRDefault="007933C1">
      <w:r>
        <w:rPr>
          <w:b/>
        </w:rPr>
        <w:t>Rachel:</w:t>
      </w:r>
      <w:r>
        <w:t xml:space="preserve"> Oh, hi.</w:t>
      </w:r>
    </w:p>
    <w:p w:rsidR="00000000" w:rsidRDefault="007933C1">
      <w:r>
        <w:rPr>
          <w:b/>
        </w:rPr>
        <w:t>Ros</w:t>
      </w:r>
      <w:r>
        <w:rPr>
          <w:b/>
        </w:rPr>
        <w:t>s:</w:t>
      </w:r>
      <w:r>
        <w:t xml:space="preserve"> Hey, what's going on?</w:t>
      </w:r>
    </w:p>
    <w:p w:rsidR="00000000" w:rsidRDefault="007933C1">
      <w:r>
        <w:rPr>
          <w:b/>
        </w:rPr>
        <w:t>Rachel:</w:t>
      </w:r>
      <w:r>
        <w:t xml:space="preserve"> Well, there was a disaster in shipping and I've got to get this order in. Honey, I'm so sorry, but it looks like I'm gonna be here all night.</w:t>
      </w:r>
    </w:p>
    <w:p w:rsidR="00000000" w:rsidRDefault="007933C1">
      <w:r>
        <w:rPr>
          <w:b/>
        </w:rPr>
        <w:t>Ross:</w:t>
      </w:r>
      <w:r>
        <w:t xml:space="preserve"> What, do you, well umm, oh how about I come up there?</w:t>
      </w:r>
    </w:p>
    <w:p w:rsidR="00000000" w:rsidRDefault="007933C1">
      <w:r>
        <w:rPr>
          <w:b/>
        </w:rPr>
        <w:t>Rachel:</w:t>
      </w:r>
      <w:r>
        <w:t xml:space="preserve"> No-no-no, no,</w:t>
      </w:r>
      <w:r>
        <w:t xml:space="preserve"> honey please, I've got, I've just have so much to deal with.</w:t>
      </w:r>
    </w:p>
    <w:p w:rsidR="00000000" w:rsidRDefault="007933C1">
      <w:r>
        <w:t>[Cut to kitchen.]</w:t>
      </w:r>
    </w:p>
    <w:p w:rsidR="00000000" w:rsidRDefault="007933C1">
      <w:r>
        <w:rPr>
          <w:b/>
        </w:rPr>
        <w:t>Phoebe:</w:t>
      </w:r>
      <w:r>
        <w:t xml:space="preserve"> (to Monica) Anyway, I'm going out with Sergei again tonight, and um, could you come and be the translator's date? So that when we, it's time for our alone time, you two</w:t>
      </w:r>
      <w:r>
        <w:t xml:space="preserve"> could split off. Y'know, he's really, he's kinda cute.</w:t>
      </w:r>
    </w:p>
    <w:p w:rsidR="00000000" w:rsidRDefault="007933C1">
      <w:r>
        <w:rPr>
          <w:b/>
        </w:rPr>
        <w:t>Monica:</w:t>
      </w:r>
      <w:r>
        <w:t xml:space="preserve"> Yeah, well kinda cute, like really kinda cute, or kinda cute like your friend Spackel Back Larry?</w:t>
      </w:r>
    </w:p>
    <w:p w:rsidR="00000000" w:rsidRDefault="007933C1">
      <w:r>
        <w:rPr>
          <w:b/>
        </w:rPr>
        <w:t>Phoebe:</w:t>
      </w:r>
      <w:r>
        <w:t xml:space="preserve"> Hey, don't call him that! His name is Spackel Back Harry!</w:t>
      </w:r>
    </w:p>
    <w:p w:rsidR="00000000" w:rsidRDefault="007933C1">
      <w:r>
        <w:t>[Scene: Central Perk, Chandl</w:t>
      </w:r>
      <w:r>
        <w:t>er and Joey are sitting on the big couch.]</w:t>
      </w:r>
    </w:p>
    <w:p w:rsidR="00000000" w:rsidRDefault="007933C1">
      <w:r>
        <w:rPr>
          <w:b/>
        </w:rPr>
        <w:t>Chandler:</w:t>
      </w:r>
      <w:r>
        <w:t xml:space="preserve"> Hey, y'know what, maybe we should get going. I mean what time did Chloe say we should be there?</w:t>
      </w:r>
    </w:p>
    <w:p w:rsidR="00000000" w:rsidRDefault="007933C1">
      <w:r>
        <w:rPr>
          <w:b/>
        </w:rPr>
        <w:t>Joey:</w:t>
      </w:r>
      <w:r>
        <w:t xml:space="preserve"> Uh, 10:30.</w:t>
      </w:r>
    </w:p>
    <w:p w:rsidR="00000000" w:rsidRDefault="007933C1">
      <w:r>
        <w:rPr>
          <w:b/>
        </w:rPr>
        <w:t>Chandler:</w:t>
      </w:r>
      <w:r>
        <w:t xml:space="preserve"> What time is it now?</w:t>
      </w:r>
    </w:p>
    <w:p w:rsidR="00000000" w:rsidRDefault="007933C1">
      <w:r>
        <w:rPr>
          <w:b/>
        </w:rPr>
        <w:t>Joey:</w:t>
      </w:r>
      <w:r>
        <w:t xml:space="preserve"> 4:30.</w:t>
      </w:r>
    </w:p>
    <w:p w:rsidR="00000000" w:rsidRDefault="007933C1">
      <w:r>
        <w:rPr>
          <w:b/>
        </w:rPr>
        <w:t>Chandler:</w:t>
      </w:r>
      <w:r>
        <w:t xml:space="preserve"> Yeah all right, so we'll hang out.</w:t>
      </w:r>
    </w:p>
    <w:p w:rsidR="00000000" w:rsidRDefault="007933C1">
      <w:r>
        <w:rPr>
          <w:b/>
        </w:rPr>
        <w:t>Jo</w:t>
      </w:r>
      <w:r>
        <w:rPr>
          <w:b/>
        </w:rPr>
        <w:t>ey:</w:t>
      </w:r>
      <w:r>
        <w:t xml:space="preserve"> Yeah. Hey, remember when she brought up that thing about the three of us?</w:t>
      </w:r>
    </w:p>
    <w:p w:rsidR="00000000" w:rsidRDefault="007933C1">
      <w:r>
        <w:rPr>
          <w:b/>
        </w:rPr>
        <w:t>Chandler:</w:t>
      </w:r>
      <w:r>
        <w:t xml:space="preserve"> Yes. Vividly.</w:t>
      </w:r>
    </w:p>
    <w:p w:rsidR="00000000" w:rsidRDefault="007933C1">
      <w:r>
        <w:rPr>
          <w:b/>
        </w:rPr>
        <w:t>Joey:</w:t>
      </w:r>
      <w:r>
        <w:t xml:space="preserve"> She was kidding about that right?</w:t>
      </w:r>
    </w:p>
    <w:p w:rsidR="00000000" w:rsidRDefault="007933C1">
      <w:r>
        <w:rPr>
          <w:b/>
        </w:rPr>
        <w:t>Chandler:</w:t>
      </w:r>
      <w:r>
        <w:t xml:space="preserve"> Yeah, I-I-I think so. (Pauses and thinks about it for a second) Yeah, I-I think so...</w:t>
      </w:r>
    </w:p>
    <w:p w:rsidR="00000000" w:rsidRDefault="007933C1">
      <w:r>
        <w:rPr>
          <w:b/>
        </w:rPr>
        <w:t>Joey:</w:t>
      </w:r>
      <w:r>
        <w:t xml:space="preserve"> God, that wo</w:t>
      </w:r>
      <w:r>
        <w:t>uld be weird it that situation presented itself tonight, huh?</w:t>
      </w:r>
    </w:p>
    <w:p w:rsidR="00000000" w:rsidRDefault="007933C1">
      <w:r>
        <w:rPr>
          <w:b/>
        </w:rPr>
        <w:t>Chandler:</w:t>
      </w:r>
      <w:r>
        <w:t xml:space="preserve"> Yeah. Yeah, I mean what, what would we do?</w:t>
      </w:r>
    </w:p>
    <w:p w:rsidR="00000000" w:rsidRDefault="007933C1">
      <w:r>
        <w:rPr>
          <w:b/>
        </w:rPr>
        <w:t>Joey:</w:t>
      </w:r>
      <w:r>
        <w:t xml:space="preserve"> Dude, I don't know.</w:t>
      </w:r>
    </w:p>
    <w:p w:rsidR="00000000" w:rsidRDefault="007933C1">
      <w:r>
        <w:rPr>
          <w:b/>
        </w:rPr>
        <w:t>Chandler:</w:t>
      </w:r>
      <w:r>
        <w:t xml:space="preserve"> She was kidding.</w:t>
      </w:r>
    </w:p>
    <w:p w:rsidR="00000000" w:rsidRDefault="007933C1">
      <w:r>
        <w:rPr>
          <w:b/>
        </w:rPr>
        <w:t>Joey:</w:t>
      </w:r>
      <w:r>
        <w:t xml:space="preserve"> Yeah.</w:t>
      </w:r>
    </w:p>
    <w:p w:rsidR="00000000" w:rsidRDefault="007933C1">
      <w:r>
        <w:rPr>
          <w:b/>
        </w:rPr>
        <w:t>Chandler:</w:t>
      </w:r>
      <w:r>
        <w:t xml:space="preserve"> She was.... But y'know what, just in case, maybe we should come up</w:t>
      </w:r>
      <w:r>
        <w:t xml:space="preserve"> with a set of ground rules.</w:t>
      </w:r>
    </w:p>
    <w:p w:rsidR="00000000" w:rsidRDefault="007933C1">
      <w:r>
        <w:rPr>
          <w:b/>
        </w:rPr>
        <w:t>Joey:</w:t>
      </w:r>
      <w:r>
        <w:t xml:space="preserve"> Yeah, for sure. Okay. Probably want the first thing to be, never open your eyes. Y'know, because you don't want to be doing something and then look up and see something you don't want to be seeing.</w:t>
      </w:r>
    </w:p>
    <w:p w:rsidR="00000000" w:rsidRDefault="007933C1">
      <w:r>
        <w:rPr>
          <w:b/>
        </w:rPr>
        <w:t>Chandler:</w:t>
      </w:r>
      <w:r>
        <w:t xml:space="preserve"> Yeah. Good ca</w:t>
      </w:r>
      <w:r>
        <w:t xml:space="preserve">ll, nice one. Hold it!! Hold it! What if me eyes are closed, and, and my hand is out there.... (holds his arm out and pretends to grab something with his hand.) </w:t>
      </w:r>
    </w:p>
    <w:p w:rsidR="00000000" w:rsidRDefault="007933C1">
      <w:r>
        <w:rPr>
          <w:b/>
        </w:rPr>
        <w:t>Joey:</w:t>
      </w:r>
      <w:r>
        <w:t xml:space="preserve"> Ah!! Okay! Eyes open at all times! Oh, hey, how do we decide where we... (clears throat)</w:t>
      </w:r>
      <w:r>
        <w:t xml:space="preserve"> y'know each would, (clears throat again) y'know (pause) be?</w:t>
      </w:r>
    </w:p>
    <w:p w:rsidR="00000000" w:rsidRDefault="007933C1">
      <w:r>
        <w:rPr>
          <w:b/>
        </w:rPr>
        <w:t>Chandler:</w:t>
      </w:r>
      <w:r>
        <w:t xml:space="preserve"> Right. Right. Well ah, y'know we could flip for it.</w:t>
      </w:r>
    </w:p>
    <w:p w:rsidR="00000000" w:rsidRDefault="007933C1">
      <w:r>
        <w:rPr>
          <w:b/>
        </w:rPr>
        <w:t>Joey:</w:t>
      </w:r>
      <w:r>
        <w:t xml:space="preserve"> Yeah, I guess, but what's like heads and what's tails?</w:t>
      </w:r>
    </w:p>
    <w:p w:rsidR="00000000" w:rsidRDefault="007933C1">
      <w:r>
        <w:rPr>
          <w:b/>
        </w:rPr>
        <w:t>Chandler:</w:t>
      </w:r>
      <w:r>
        <w:t xml:space="preserve"> Well it you don't know that, then I don't want to do this with</w:t>
      </w:r>
      <w:r>
        <w:t xml:space="preserve"> you.</w:t>
      </w:r>
    </w:p>
    <w:p w:rsidR="00000000" w:rsidRDefault="007933C1">
      <w:r>
        <w:t>[Scene: Rachel's office, Rachel and a co-worker (Sophie) are dealing with the crisis.]</w:t>
      </w:r>
    </w:p>
    <w:p w:rsidR="00000000" w:rsidRDefault="007933C1">
      <w:r>
        <w:rPr>
          <w:b/>
        </w:rPr>
        <w:t>Rachel:</w:t>
      </w:r>
      <w:r>
        <w:t xml:space="preserve"> (on the phone) No, no, no, I'm looking at a purchase order right here and it clearly states that we ordered the Rivera bikini in a variety of sizes and col</w:t>
      </w:r>
      <w:r>
        <w:t>ours. And.... (listens) What does it matter, what I'm wearing?! Can I please speak to your supervisor? (listens) Thank you. (to Sophie) We're holding.</w:t>
      </w:r>
    </w:p>
    <w:p w:rsidR="00000000" w:rsidRDefault="007933C1">
      <w:r>
        <w:rPr>
          <w:b/>
        </w:rPr>
        <w:t>Ross:</w:t>
      </w:r>
      <w:r>
        <w:t xml:space="preserve"> (entering, carrying a basket) Hi!</w:t>
      </w:r>
    </w:p>
    <w:p w:rsidR="00000000" w:rsidRDefault="007933C1">
      <w:r>
        <w:rPr>
          <w:b/>
        </w:rPr>
        <w:t>Rachel:</w:t>
      </w:r>
      <w:r>
        <w:t xml:space="preserve"> (startled) Oh!! My God, what are you doing here?</w:t>
      </w:r>
    </w:p>
    <w:p w:rsidR="00000000" w:rsidRDefault="007933C1">
      <w:r>
        <w:rPr>
          <w:b/>
        </w:rPr>
        <w:t>Ross:</w:t>
      </w:r>
      <w:r>
        <w:t xml:space="preserve"> We</w:t>
      </w:r>
      <w:r>
        <w:t xml:space="preserve">ll you said you couldn't go out so.... (pulls the cover off of the basket) </w:t>
      </w:r>
    </w:p>
    <w:p w:rsidR="00000000" w:rsidRDefault="007933C1">
      <w:r>
        <w:rPr>
          <w:b/>
        </w:rPr>
        <w:t>Sophie:</w:t>
      </w:r>
      <w:r>
        <w:t xml:space="preserve"> You brought a picnic, oh, what a boyfriend. That's it, on Monday I start wearing make-up.</w:t>
      </w:r>
    </w:p>
    <w:p w:rsidR="00000000" w:rsidRDefault="007933C1">
      <w:r>
        <w:rPr>
          <w:b/>
        </w:rPr>
        <w:t>Rachel:</w:t>
      </w:r>
      <w:r>
        <w:t xml:space="preserve"> Ross honey, this is very nice, but, but I-I got a crisis.</w:t>
      </w:r>
    </w:p>
    <w:p w:rsidR="00000000" w:rsidRDefault="007933C1">
      <w:r>
        <w:rPr>
          <w:b/>
        </w:rPr>
        <w:t>Ross:</w:t>
      </w:r>
      <w:r>
        <w:t xml:space="preserve"> Yeah, but </w:t>
      </w:r>
      <w:r>
        <w:t>I got cous-cous!</w:t>
      </w:r>
    </w:p>
    <w:p w:rsidR="00000000" w:rsidRDefault="007933C1">
      <w:r>
        <w:rPr>
          <w:b/>
        </w:rPr>
        <w:t>Rachel:</w:t>
      </w:r>
      <w:r>
        <w:t xml:space="preserve"> Honey, honey, I'm sorry, I know it's our anniversary but I told you on the phone I don't have time to stop.</w:t>
      </w:r>
    </w:p>
    <w:p w:rsidR="00000000" w:rsidRDefault="007933C1">
      <w:r>
        <w:rPr>
          <w:b/>
        </w:rPr>
        <w:t>Ross:</w:t>
      </w:r>
      <w:r>
        <w:t xml:space="preserve"> Okay, you don't have to stop, I'm invisible, I'm not here. (lights a candle) </w:t>
      </w:r>
    </w:p>
    <w:p w:rsidR="00000000" w:rsidRDefault="007933C1">
      <w:r>
        <w:rPr>
          <w:b/>
        </w:rPr>
        <w:t>Rachel:</w:t>
      </w:r>
      <w:r>
        <w:t xml:space="preserve"> But I don't, hmm... (on phone) </w:t>
      </w:r>
      <w:r>
        <w:t>Oh, who approved that order?! (listens) Well there is no Mark Robbinson in this office. (to Sophie) Get me Mark on the phone!</w:t>
      </w:r>
    </w:p>
    <w:p w:rsidR="00000000" w:rsidRDefault="007933C1">
      <w:r>
        <w:rPr>
          <w:b/>
        </w:rPr>
        <w:t>Sophie:</w:t>
      </w:r>
      <w:r>
        <w:t xml:space="preserve"> I love Mark. (to Ross) Do you know Mark?</w:t>
      </w:r>
    </w:p>
    <w:p w:rsidR="00000000" w:rsidRDefault="007933C1">
      <w:r>
        <w:rPr>
          <w:b/>
        </w:rPr>
        <w:t>Ross:</w:t>
      </w:r>
      <w:r>
        <w:t xml:space="preserve"> Yeah!!</w:t>
      </w:r>
    </w:p>
    <w:p w:rsidR="00000000" w:rsidRDefault="007933C1">
      <w:r>
        <w:rPr>
          <w:b/>
        </w:rPr>
        <w:t>Rachel:</w:t>
      </w:r>
      <w:r>
        <w:t xml:space="preserve"> Well, let me just check that with what I got here, all right</w:t>
      </w:r>
      <w:r>
        <w:t xml:space="preserve"> see 038 is not the number for (Ross starts making a lot of noise with a handheld pepper grinder) this store, 038 is Atlanta. And I... (stops and looks at Ross) </w:t>
      </w:r>
    </w:p>
    <w:p w:rsidR="00000000" w:rsidRDefault="007933C1">
      <w:r>
        <w:rPr>
          <w:b/>
        </w:rPr>
        <w:t>Ross:</w:t>
      </w:r>
      <w:r>
        <w:t xml:space="preserve"> (stopping grinding) Pepper?</w:t>
      </w:r>
    </w:p>
    <w:p w:rsidR="00000000" w:rsidRDefault="007933C1">
      <w:r>
        <w:rPr>
          <w:b/>
        </w:rPr>
        <w:t>Rachel:</w:t>
      </w:r>
      <w:r>
        <w:t xml:space="preserve"> (angrily) None for me.</w:t>
      </w:r>
    </w:p>
    <w:p w:rsidR="00000000" w:rsidRDefault="007933C1">
      <w:r>
        <w:rPr>
          <w:b/>
        </w:rPr>
        <w:t>Ross:</w:t>
      </w:r>
      <w:r>
        <w:t xml:space="preserve"> Okay sorry, whew.</w:t>
      </w:r>
    </w:p>
    <w:p w:rsidR="00000000" w:rsidRDefault="007933C1">
      <w:r>
        <w:rPr>
          <w:b/>
        </w:rPr>
        <w:t>Rache</w:t>
      </w:r>
      <w:r>
        <w:rPr>
          <w:b/>
        </w:rPr>
        <w:t>l:</w:t>
      </w:r>
      <w:r>
        <w:t xml:space="preserve"> I'm sorry, as I was saying the store number is wrong, and I'm sorry but that's... (notices a fire that Ross's candle has started) Oh my God!! </w:t>
      </w:r>
    </w:p>
    <w:p w:rsidR="00000000" w:rsidRDefault="007933C1">
      <w:r>
        <w:rPr>
          <w:b/>
        </w:rPr>
        <w:t>Ross:</w:t>
      </w:r>
      <w:r>
        <w:t xml:space="preserve"> (putting out the fire with a squeeze bottle of water) Okay, that's a fire. Oh yeah. Oh yeah.</w:t>
      </w:r>
    </w:p>
    <w:p w:rsidR="00000000" w:rsidRDefault="007933C1">
      <w:r>
        <w:rPr>
          <w:b/>
        </w:rPr>
        <w:t>Rachel:</w:t>
      </w:r>
      <w:r>
        <w:t xml:space="preserve"> (on</w:t>
      </w:r>
      <w:r>
        <w:t xml:space="preserve"> phone) Excuse me, I'm sorry, I'm gonna have to call you back, I've got a Schemp in my office. (hangs up) (to Ross) What are you doing?</w:t>
      </w:r>
    </w:p>
    <w:p w:rsidR="00000000" w:rsidRDefault="007933C1">
      <w:r>
        <w:rPr>
          <w:b/>
        </w:rPr>
        <w:t>Ross:</w:t>
      </w:r>
      <w:r>
        <w:t xml:space="preserve"> I'm sorry. But ah, hey, oh, somebody's off the phone, how 'bout a glass of wine by the fire, I could get it going </w:t>
      </w:r>
      <w:r>
        <w:t>again.</w:t>
      </w:r>
    </w:p>
    <w:p w:rsidR="00000000" w:rsidRDefault="007933C1">
      <w:r>
        <w:rPr>
          <w:b/>
        </w:rPr>
        <w:t>Rachel:</w:t>
      </w:r>
      <w:r>
        <w:t xml:space="preserve"> Ross you're not listening to me, I don't have time to stop.</w:t>
      </w:r>
    </w:p>
    <w:p w:rsidR="00000000" w:rsidRDefault="007933C1">
      <w:r>
        <w:rPr>
          <w:b/>
        </w:rPr>
        <w:t>Ross:</w:t>
      </w:r>
      <w:r>
        <w:t xml:space="preserve"> Come on Rach, you don't have what, ten minutes?</w:t>
      </w:r>
    </w:p>
    <w:p w:rsidR="00000000" w:rsidRDefault="007933C1">
      <w:r>
        <w:rPr>
          <w:b/>
        </w:rPr>
        <w:t>Rachel:</w:t>
      </w:r>
      <w:r>
        <w:t xml:space="preserve"> I don't have ten minutes!!</w:t>
      </w:r>
    </w:p>
    <w:p w:rsidR="00000000" w:rsidRDefault="007933C1">
      <w:r>
        <w:rPr>
          <w:b/>
        </w:rPr>
        <w:t>Ross:</w:t>
      </w:r>
      <w:r>
        <w:t xml:space="preserve"> What? (to Sophie) Sophie, does she have ten minutes?</w:t>
      </w:r>
    </w:p>
    <w:p w:rsidR="00000000" w:rsidRDefault="007933C1">
      <w:r>
        <w:rPr>
          <w:b/>
        </w:rPr>
        <w:t>Rachel:</w:t>
      </w:r>
      <w:r>
        <w:t xml:space="preserve"> Hey, Ross!!! I told you I</w:t>
      </w:r>
      <w:r>
        <w:t xml:space="preserve"> don't!</w:t>
      </w:r>
    </w:p>
    <w:p w:rsidR="00000000" w:rsidRDefault="007933C1">
      <w:r>
        <w:rPr>
          <w:b/>
        </w:rPr>
        <w:t>Ross:</w:t>
      </w:r>
      <w:r>
        <w:t xml:space="preserve"> Don't yell at me okay, this is the most I've seen you all week.</w:t>
      </w:r>
    </w:p>
    <w:p w:rsidR="00000000" w:rsidRDefault="007933C1">
      <w:r>
        <w:rPr>
          <w:b/>
        </w:rPr>
        <w:t>Rachel:</w:t>
      </w:r>
      <w:r>
        <w:t xml:space="preserve"> Look, I cannot do this right now, okay, I've got a deadline, would you just go home, I'll talk to you later. (storms out) </w:t>
      </w:r>
    </w:p>
    <w:p w:rsidR="00000000" w:rsidRDefault="007933C1">
      <w:r>
        <w:rPr>
          <w:b/>
        </w:rPr>
        <w:t>Ross:</w:t>
      </w:r>
      <w:r>
        <w:t xml:space="preserve"> Yeah, but wait...</w:t>
      </w:r>
    </w:p>
    <w:p w:rsidR="00000000" w:rsidRDefault="007933C1">
      <w:r>
        <w:rPr>
          <w:b/>
        </w:rPr>
        <w:t>Rachel:</w:t>
      </w:r>
      <w:r>
        <w:t xml:space="preserve"> Good bye!</w:t>
      </w:r>
    </w:p>
    <w:p w:rsidR="00000000" w:rsidRDefault="007933C1">
      <w:r>
        <w:t>(Ross</w:t>
      </w:r>
      <w:r>
        <w:t xml:space="preserve"> starts to pack up the picnic in anger, and throws a three hole punch in the basket.) </w:t>
      </w:r>
    </w:p>
    <w:p w:rsidR="00000000" w:rsidRDefault="007933C1">
      <w:r>
        <w:rPr>
          <w:b/>
        </w:rPr>
        <w:t>Sophie:</w:t>
      </w:r>
      <w:r>
        <w:t xml:space="preserve"> Actually, that's our three hole punch.</w:t>
      </w:r>
    </w:p>
    <w:p w:rsidR="00000000" w:rsidRDefault="007933C1">
      <w:r>
        <w:t>[Scene: Monica and Rachel's, Ross is eating the picnic as Rachel comes home from work.]</w:t>
      </w:r>
    </w:p>
    <w:p w:rsidR="00000000" w:rsidRDefault="007933C1">
      <w:r>
        <w:rPr>
          <w:b/>
        </w:rPr>
        <w:t>Ross:</w:t>
      </w:r>
      <w:r>
        <w:t xml:space="preserve"> Hey.</w:t>
      </w:r>
    </w:p>
    <w:p w:rsidR="00000000" w:rsidRDefault="007933C1">
      <w:r>
        <w:rPr>
          <w:b/>
        </w:rPr>
        <w:t>Rachel:</w:t>
      </w:r>
      <w:r>
        <w:t xml:space="preserve"> Hi. Look um, ab</w:t>
      </w:r>
      <w:r>
        <w:t>out what happened earlier...</w:t>
      </w:r>
    </w:p>
    <w:p w:rsidR="00000000" w:rsidRDefault="007933C1">
      <w:r>
        <w:rPr>
          <w:b/>
        </w:rPr>
        <w:t>Ross:</w:t>
      </w:r>
      <w:r>
        <w:t xml:space="preserve"> No, hey, well, I-I completely understand. You were, you were stressed.</w:t>
      </w:r>
    </w:p>
    <w:p w:rsidR="00000000" w:rsidRDefault="007933C1">
      <w:r>
        <w:rPr>
          <w:b/>
        </w:rPr>
        <w:t>Rachel:</w:t>
      </w:r>
      <w:r>
        <w:t xml:space="preserve"> (throws her stuff down) I was gonna give you a chance to apologise to me.</w:t>
      </w:r>
    </w:p>
    <w:p w:rsidR="00000000" w:rsidRDefault="007933C1">
      <w:r>
        <w:rPr>
          <w:b/>
        </w:rPr>
        <w:t>Ross:</w:t>
      </w:r>
      <w:r>
        <w:t xml:space="preserve"> For what? For letting you throw me out of your office?</w:t>
      </w:r>
    </w:p>
    <w:p w:rsidR="00000000" w:rsidRDefault="007933C1">
      <w:r>
        <w:rPr>
          <w:b/>
        </w:rPr>
        <w:t>Rachel:</w:t>
      </w:r>
      <w:r>
        <w:t xml:space="preserve"> You had no </w:t>
      </w:r>
      <w:r>
        <w:rPr>
          <w:b/>
        </w:rPr>
        <w:t>right</w:t>
      </w:r>
      <w:r>
        <w:t xml:space="preserve"> coming down to my office Ross. You do not bring a picnic basket to somebody's work! Unless maybe they were a park ranger!</w:t>
      </w:r>
    </w:p>
    <w:p w:rsidR="00000000" w:rsidRDefault="007933C1">
      <w:r>
        <w:rPr>
          <w:b/>
        </w:rPr>
        <w:t>Ross:</w:t>
      </w:r>
      <w:r>
        <w:t xml:space="preserve"> Yeah, well excuse me for wanting to be with my girlfriend on our anniversary, boy what an ass am I. </w:t>
      </w:r>
    </w:p>
    <w:p w:rsidR="00000000" w:rsidRDefault="007933C1">
      <w:r>
        <w:rPr>
          <w:b/>
        </w:rPr>
        <w:t>Rachel:</w:t>
      </w:r>
      <w:r>
        <w:t xml:space="preserve"> B</w:t>
      </w:r>
      <w:r>
        <w:t>ut I told you, I didn't have the time!</w:t>
      </w:r>
    </w:p>
    <w:p w:rsidR="00000000" w:rsidRDefault="007933C1">
      <w:r>
        <w:rPr>
          <w:b/>
        </w:rPr>
        <w:t>Ross:</w:t>
      </w:r>
      <w:r>
        <w:t xml:space="preserve"> Yeah, well you never have the time. I mean, I don't feel like I even have a girlfriend anymore, Rachel.</w:t>
      </w:r>
    </w:p>
    <w:p w:rsidR="00000000" w:rsidRDefault="007933C1">
      <w:r>
        <w:rPr>
          <w:b/>
        </w:rPr>
        <w:t>Rachel:</w:t>
      </w:r>
      <w:r>
        <w:t xml:space="preserve"> Wh, Ross what do you want from me? You want me, you want me to quit my job so you can feel like you</w:t>
      </w:r>
      <w:r>
        <w:t xml:space="preserve"> have a girlfriend?</w:t>
      </w:r>
    </w:p>
    <w:p w:rsidR="00000000" w:rsidRDefault="007933C1">
      <w:r>
        <w:rPr>
          <w:b/>
        </w:rPr>
        <w:t>Ross:</w:t>
      </w:r>
      <w:r>
        <w:t xml:space="preserve"> No, but it'd be nice if you realised, it's just a job!</w:t>
      </w:r>
    </w:p>
    <w:p w:rsidR="00000000" w:rsidRDefault="007933C1">
      <w:r>
        <w:t>Rachel:Just a job!</w:t>
      </w:r>
    </w:p>
    <w:p w:rsidR="00000000" w:rsidRDefault="007933C1">
      <w:r>
        <w:rPr>
          <w:b/>
        </w:rPr>
        <w:t>Ross:</w:t>
      </w:r>
      <w:r>
        <w:t xml:space="preserve"> Yes.</w:t>
      </w:r>
    </w:p>
    <w:p w:rsidR="00000000" w:rsidRDefault="007933C1">
      <w:r>
        <w:rPr>
          <w:b/>
        </w:rPr>
        <w:t>Rachel:</w:t>
      </w:r>
      <w:r>
        <w:t xml:space="preserve"> Ross do you realise this is the first time in my life I'm doing something I actually care about. This is the first time in my life I'm do</w:t>
      </w:r>
      <w:r>
        <w:t>ing something that I'm actually good at. I mean. if you don't get that...</w:t>
      </w:r>
    </w:p>
    <w:p w:rsidR="00000000" w:rsidRDefault="007933C1">
      <w:r>
        <w:rPr>
          <w:b/>
        </w:rPr>
        <w:t>Ross:</w:t>
      </w:r>
      <w:r>
        <w:t xml:space="preserve"> No, hey, I get that, okay, I get that big time. And I'm happy for ya, but I'm tired of having a relationship with your answering machine! Okay, I don't know what to do anymore.</w:t>
      </w:r>
    </w:p>
    <w:p w:rsidR="00000000" w:rsidRDefault="007933C1">
      <w:r>
        <w:rPr>
          <w:b/>
        </w:rPr>
        <w:t>Rachel:</w:t>
      </w:r>
      <w:r>
        <w:t xml:space="preserve"> Well neither do I!</w:t>
      </w:r>
    </w:p>
    <w:p w:rsidR="00000000" w:rsidRDefault="007933C1">
      <w:r>
        <w:rPr>
          <w:b/>
        </w:rPr>
        <w:t>Ross:</w:t>
      </w:r>
      <w:r>
        <w:t xml:space="preserve"> Is this about Mark?</w:t>
      </w:r>
    </w:p>
    <w:p w:rsidR="00000000" w:rsidRDefault="007933C1">
      <w:r>
        <w:rPr>
          <w:b/>
        </w:rPr>
        <w:t>Rachel:</w:t>
      </w:r>
      <w:r>
        <w:t xml:space="preserve"> (shocked) Oh my God.</w:t>
      </w:r>
    </w:p>
    <w:p w:rsidR="00000000" w:rsidRDefault="007933C1">
      <w:r>
        <w:rPr>
          <w:b/>
        </w:rPr>
        <w:t>Ross:</w:t>
      </w:r>
      <w:r>
        <w:t xml:space="preserve"> Okay, it's not, it's not.</w:t>
      </w:r>
    </w:p>
    <w:p w:rsidR="00000000" w:rsidRDefault="007933C1">
      <w:r>
        <w:rPr>
          <w:b/>
        </w:rPr>
        <w:t>Rachel:</w:t>
      </w:r>
      <w:r>
        <w:t xml:space="preserve"> Oh my God. I cannot keep having this same fight over and over again, Ross, no, you're, you're, you're making this too hard.</w:t>
      </w:r>
    </w:p>
    <w:p w:rsidR="00000000" w:rsidRDefault="007933C1">
      <w:r>
        <w:rPr>
          <w:b/>
        </w:rPr>
        <w:t>Ross:</w:t>
      </w:r>
      <w:r>
        <w:t xml:space="preserve"> Oh </w:t>
      </w:r>
      <w:r>
        <w:t>I'm, I'm making this too hard. Okay, what do you want me to do.</w:t>
      </w:r>
    </w:p>
    <w:p w:rsidR="00000000" w:rsidRDefault="007933C1">
      <w:r>
        <w:rPr>
          <w:b/>
        </w:rPr>
        <w:t>Rachel:</w:t>
      </w:r>
      <w:r>
        <w:t xml:space="preserve"> I don't know, I don't know. Urrrgh! Look, maybe we should take a break.</w:t>
      </w:r>
    </w:p>
    <w:p w:rsidR="00000000" w:rsidRDefault="007933C1">
      <w:r>
        <w:rPr>
          <w:b/>
        </w:rPr>
        <w:t>Ross:</w:t>
      </w:r>
      <w:r>
        <w:t xml:space="preserve"> Okay, okay, fine, you're right. Let's ah, let's take a break, (goes to the door) let's cool off, okay, let</w:t>
      </w:r>
      <w:r>
        <w:t xml:space="preserve">'s get some frozen yogart, or something.. (opens the door) </w:t>
      </w:r>
    </w:p>
    <w:p w:rsidR="00000000" w:rsidRDefault="007933C1">
      <w:r>
        <w:rPr>
          <w:b/>
        </w:rPr>
        <w:t>Rachel:</w:t>
      </w:r>
      <w:r>
        <w:t xml:space="preserve"> No. (Ross is standing in the doorway.) A break from us.</w:t>
      </w:r>
    </w:p>
    <w:p w:rsidR="00000000" w:rsidRDefault="007933C1">
      <w:r>
        <w:t xml:space="preserve">(Ross looks at her, then leaves slamming the door behind him.) </w:t>
      </w:r>
    </w:p>
    <w:p w:rsidR="00000000" w:rsidRDefault="007933C1">
      <w:r>
        <w:t>Commercial Break</w:t>
      </w:r>
    </w:p>
    <w:p w:rsidR="00000000" w:rsidRDefault="007933C1">
      <w:r>
        <w:t>[Scene: The Philly, Chandler and Joey are talking t</w:t>
      </w:r>
      <w:r>
        <w:t>o Chloe.]</w:t>
      </w:r>
    </w:p>
    <w:p w:rsidR="00000000" w:rsidRDefault="007933C1">
      <w:r>
        <w:rPr>
          <w:b/>
        </w:rPr>
        <w:t>Chloe:</w:t>
      </w:r>
      <w:r>
        <w:t xml:space="preserve"> And the advances in collating in the past five years, I mean we just got in an X-5000, y'know. The X-5000 makes the X-50 look like a T-71. </w:t>
      </w:r>
    </w:p>
    <w:p w:rsidR="00000000" w:rsidRDefault="007933C1">
      <w:r>
        <w:t xml:space="preserve">(Chandler agrees in an absolutely bored way.) </w:t>
      </w:r>
    </w:p>
    <w:p w:rsidR="00000000" w:rsidRDefault="007933C1">
      <w:r>
        <w:rPr>
          <w:b/>
        </w:rPr>
        <w:t>Chloe:</w:t>
      </w:r>
      <w:r>
        <w:t xml:space="preserve"> (seeing Ross enter) Hey, it's the dinosaur gu</w:t>
      </w:r>
      <w:r>
        <w:t>y. (runs over to Ross) Hi, Ross.</w:t>
      </w:r>
    </w:p>
    <w:p w:rsidR="00000000" w:rsidRDefault="007933C1">
      <w:r>
        <w:rPr>
          <w:b/>
        </w:rPr>
        <w:t>Ross:</w:t>
      </w:r>
      <w:r>
        <w:t xml:space="preserve"> Oh, hi Chloe.</w:t>
      </w:r>
    </w:p>
    <w:p w:rsidR="00000000" w:rsidRDefault="007933C1">
      <w:r>
        <w:rPr>
          <w:b/>
        </w:rPr>
        <w:t>Chloe:</w:t>
      </w:r>
      <w:r>
        <w:t xml:space="preserve"> I want you to met some friends of mine. (Introduces him to Chandler and Joey) This guy is my hero, he comes in with some stuff he wants it blown up 400%, we said we don't do that, and he says you </w:t>
      </w:r>
      <w:r>
        <w:t>gotta. And y'know what, we did it. And now anytime anybody wants 400, we just say 'let's Ross it!'</w:t>
      </w:r>
    </w:p>
    <w:p w:rsidR="00000000" w:rsidRDefault="007933C1">
      <w:r>
        <w:rPr>
          <w:b/>
        </w:rPr>
        <w:t>Chandler:</w:t>
      </w:r>
      <w:r>
        <w:t xml:space="preserve"> And that's the only colour that comes in.</w:t>
      </w:r>
    </w:p>
    <w:p w:rsidR="00000000" w:rsidRDefault="007933C1">
      <w:r>
        <w:rPr>
          <w:b/>
        </w:rPr>
        <w:t>Issac:</w:t>
      </w:r>
      <w:r>
        <w:t xml:space="preserve"> Yo, Chloe, do you have a quarter for the condom machine?</w:t>
      </w:r>
    </w:p>
    <w:p w:rsidR="00000000" w:rsidRDefault="007933C1">
      <w:r>
        <w:rPr>
          <w:b/>
        </w:rPr>
        <w:t>Chloe:</w:t>
      </w:r>
      <w:r>
        <w:t xml:space="preserve"> Oh! (storms off) </w:t>
      </w:r>
    </w:p>
    <w:p w:rsidR="00000000" w:rsidRDefault="007933C1">
      <w:r>
        <w:rPr>
          <w:b/>
        </w:rPr>
        <w:t>Chandler:</w:t>
      </w:r>
      <w:r>
        <w:t xml:space="preserve"> So, wh</w:t>
      </w:r>
      <w:r>
        <w:t>at are you doing here? I thought tonight was your big anniversary dinner.</w:t>
      </w:r>
    </w:p>
    <w:p w:rsidR="00000000" w:rsidRDefault="007933C1">
      <w:r>
        <w:rPr>
          <w:b/>
        </w:rPr>
        <w:t>Ross:</w:t>
      </w:r>
      <w:r>
        <w:t xml:space="preserve"> Yeah, little change in plans. Ahh, we're gonna break-up instead.</w:t>
      </w:r>
    </w:p>
    <w:p w:rsidR="00000000" w:rsidRDefault="007933C1">
      <w:r>
        <w:t xml:space="preserve">(Chandler and Joey stare at each other in shock.) </w:t>
      </w:r>
    </w:p>
    <w:p w:rsidR="00000000" w:rsidRDefault="007933C1">
      <w:r>
        <w:t>[Scene: A Restaurant, Monica and Phoebe are on their dates w</w:t>
      </w:r>
      <w:r>
        <w:t>ith Sergei and Mischa.]</w:t>
      </w:r>
    </w:p>
    <w:p w:rsidR="00000000" w:rsidRDefault="007933C1">
      <w:r>
        <w:rPr>
          <w:b/>
        </w:rPr>
        <w:t>Monica:</w:t>
      </w:r>
      <w:r>
        <w:t xml:space="preserve"> Oh, and I can also speak a little French. Voulez-vous coucher avec moi ce soir? (Mischa laughs) Why? What did I say?</w:t>
      </w:r>
    </w:p>
    <w:p w:rsidR="00000000" w:rsidRDefault="007933C1">
      <w:r>
        <w:rPr>
          <w:b/>
        </w:rPr>
        <w:t>Mischa:</w:t>
      </w:r>
      <w:r>
        <w:t xml:space="preserve"> Well, you just asked if I wanted to go to bed with you tonight.</w:t>
      </w:r>
    </w:p>
    <w:p w:rsidR="00000000" w:rsidRDefault="007933C1">
      <w:r>
        <w:rPr>
          <w:b/>
        </w:rPr>
        <w:t>Monica:</w:t>
      </w:r>
      <w:r>
        <w:t xml:space="preserve"> Oh my God! No wonder I get </w:t>
      </w:r>
      <w:r>
        <w:t>such great service at Cafe Maurice.</w:t>
      </w:r>
    </w:p>
    <w:p w:rsidR="00000000" w:rsidRDefault="007933C1">
      <w:r>
        <w:rPr>
          <w:b/>
        </w:rPr>
        <w:t>Phoebe:</w:t>
      </w:r>
      <w:r>
        <w:t xml:space="preserve"> (laughing and banging her spoon on the table) Knock, knock, knock, knock, hi. Um, could you please tell Sergei that um, I was fascinated by what Boutros Boutros Gali said in the New York Times.</w:t>
      </w:r>
    </w:p>
    <w:p w:rsidR="00000000" w:rsidRDefault="007933C1">
      <w:r>
        <w:t xml:space="preserve">(Mischa does so.) </w:t>
      </w:r>
    </w:p>
    <w:p w:rsidR="00000000" w:rsidRDefault="007933C1">
      <w:r>
        <w:rPr>
          <w:b/>
        </w:rPr>
        <w:t>Phoebe:</w:t>
      </w:r>
      <w:r>
        <w:t xml:space="preserve"> You didn't say Boutros Boutros Gali.</w:t>
      </w:r>
    </w:p>
    <w:p w:rsidR="00000000" w:rsidRDefault="007933C1">
      <w:r>
        <w:rPr>
          <w:b/>
        </w:rPr>
        <w:t>Mischa:</w:t>
      </w:r>
      <w:r>
        <w:t xml:space="preserve"> (to Sergei) Boutros Boutros Gali.</w:t>
      </w:r>
    </w:p>
    <w:p w:rsidR="00000000" w:rsidRDefault="007933C1">
      <w:r>
        <w:t xml:space="preserve">(Sergei responds.) </w:t>
      </w:r>
    </w:p>
    <w:p w:rsidR="00000000" w:rsidRDefault="007933C1">
      <w:r>
        <w:rPr>
          <w:b/>
        </w:rPr>
        <w:t>Mischa:</w:t>
      </w:r>
      <w:r>
        <w:t xml:space="preserve"> He says he was too.</w:t>
      </w:r>
    </w:p>
    <w:p w:rsidR="00000000" w:rsidRDefault="007933C1">
      <w:r>
        <w:rPr>
          <w:b/>
        </w:rPr>
        <w:t>Phoebe:</w:t>
      </w:r>
      <w:r>
        <w:t xml:space="preserve"> Interesting.</w:t>
      </w:r>
    </w:p>
    <w:p w:rsidR="00000000" w:rsidRDefault="007933C1">
      <w:r>
        <w:rPr>
          <w:b/>
        </w:rPr>
        <w:t>Mischa:</w:t>
      </w:r>
      <w:r>
        <w:t xml:space="preserve"> (to Monica) So I was wondering....</w:t>
      </w:r>
    </w:p>
    <w:p w:rsidR="00000000" w:rsidRDefault="007933C1">
      <w:r>
        <w:rPr>
          <w:b/>
        </w:rPr>
        <w:t>Phoebe:</w:t>
      </w:r>
      <w:r>
        <w:t xml:space="preserve"> Okay, ah, before you get all talky again, umm, c</w:t>
      </w:r>
      <w:r>
        <w:t>ould you also please tell Sergei that I really like his suit.</w:t>
      </w:r>
    </w:p>
    <w:p w:rsidR="00000000" w:rsidRDefault="007933C1">
      <w:r>
        <w:t xml:space="preserve">(Mischa does so, and Sergei complements Phoebe, and says it slowly) </w:t>
      </w:r>
    </w:p>
    <w:p w:rsidR="00000000" w:rsidRDefault="007933C1">
      <w:r>
        <w:rPr>
          <w:b/>
        </w:rPr>
        <w:t>Mischa:</w:t>
      </w:r>
      <w:r>
        <w:t xml:space="preserve"> (to Phoebe, very quickly) Eh, he said, thank you very much, he thinks you look very pretty tonight, your hair, golden</w:t>
      </w:r>
      <w:r>
        <w:t xml:space="preserve"> like the sun. (to Monica) So you're a chef?</w:t>
      </w:r>
    </w:p>
    <w:p w:rsidR="00000000" w:rsidRDefault="007933C1">
      <w:r>
        <w:rPr>
          <w:b/>
        </w:rPr>
        <w:t>Monica:</w:t>
      </w:r>
      <w:r>
        <w:t xml:space="preserve"> I'm also thinking about opening up my own restaurant.</w:t>
      </w:r>
    </w:p>
    <w:p w:rsidR="00000000" w:rsidRDefault="007933C1">
      <w:r>
        <w:rPr>
          <w:b/>
        </w:rPr>
        <w:t>Mischa:</w:t>
      </w:r>
      <w:r>
        <w:t xml:space="preserve"> Oh, really.</w:t>
      </w:r>
    </w:p>
    <w:p w:rsidR="00000000" w:rsidRDefault="007933C1">
      <w:r>
        <w:rPr>
          <w:b/>
        </w:rPr>
        <w:t>Phoebe:</w:t>
      </w:r>
      <w:r>
        <w:t xml:space="preserve"> Monica, can I talk to you behind my menu, please. (Behind the menu) What are you doing?</w:t>
      </w:r>
    </w:p>
    <w:p w:rsidR="00000000" w:rsidRDefault="007933C1">
      <w:r>
        <w:rPr>
          <w:b/>
        </w:rPr>
        <w:t>Monica:</w:t>
      </w:r>
      <w:r>
        <w:t xml:space="preserve"> Well, I was having a conv</w:t>
      </w:r>
      <w:r>
        <w:t>ersation.</w:t>
      </w:r>
    </w:p>
    <w:p w:rsidR="00000000" w:rsidRDefault="007933C1">
      <w:r>
        <w:rPr>
          <w:b/>
        </w:rPr>
        <w:t>Phoebe:</w:t>
      </w:r>
      <w:r>
        <w:t xml:space="preserve"> Yeah but, Mischa is so interested in you, that Sergei and I haven't been able to say two words to each other.</w:t>
      </w:r>
    </w:p>
    <w:p w:rsidR="00000000" w:rsidRDefault="007933C1">
      <w:r>
        <w:rPr>
          <w:b/>
        </w:rPr>
        <w:t>Monica:</w:t>
      </w:r>
      <w:r>
        <w:t xml:space="preserve"> What do you want me to do? Just sit here silently while you three have a conversation?</w:t>
      </w:r>
    </w:p>
    <w:p w:rsidR="00000000" w:rsidRDefault="007933C1">
      <w:r>
        <w:rPr>
          <w:b/>
        </w:rPr>
        <w:t>Phoebe:</w:t>
      </w:r>
      <w:r>
        <w:t xml:space="preserve"> That would be great. Than</w:t>
      </w:r>
      <w:r>
        <w:t>k you.</w:t>
      </w:r>
    </w:p>
    <w:p w:rsidR="00000000" w:rsidRDefault="007933C1">
      <w:r>
        <w:t>[Scene: Monica and Rachel's, Rachel is lying in front of the bay window, and the phone rings.]</w:t>
      </w:r>
    </w:p>
    <w:p w:rsidR="00000000" w:rsidRDefault="007933C1">
      <w:r>
        <w:rPr>
          <w:b/>
        </w:rPr>
        <w:t>Rachel:</w:t>
      </w:r>
      <w:r>
        <w:t xml:space="preserve"> (jumping up to answer the phone) Hello!</w:t>
      </w:r>
    </w:p>
    <w:p w:rsidR="00000000" w:rsidRDefault="007933C1">
      <w:r>
        <w:rPr>
          <w:b/>
        </w:rPr>
        <w:t>Mark:</w:t>
      </w:r>
      <w:r>
        <w:t xml:space="preserve"> Oh, hi. It's Mark.</w:t>
      </w:r>
    </w:p>
    <w:p w:rsidR="00000000" w:rsidRDefault="007933C1">
      <w:r>
        <w:rPr>
          <w:b/>
        </w:rPr>
        <w:t>Rachel:</w:t>
      </w:r>
      <w:r>
        <w:t xml:space="preserve"> (disappointed) Oh.</w:t>
      </w:r>
    </w:p>
    <w:p w:rsidR="00000000" w:rsidRDefault="007933C1">
      <w:r>
        <w:rPr>
          <w:b/>
        </w:rPr>
        <w:t>Mark:</w:t>
      </w:r>
      <w:r>
        <w:t xml:space="preserve"> What? Is it my breath?</w:t>
      </w:r>
    </w:p>
    <w:p w:rsidR="00000000" w:rsidRDefault="007933C1">
      <w:r>
        <w:rPr>
          <w:b/>
        </w:rPr>
        <w:t>Rachel:</w:t>
      </w:r>
      <w:r>
        <w:t xml:space="preserve"> No! Sorry, I just</w:t>
      </w:r>
      <w:r>
        <w:t xml:space="preserve"> thought you were somebody else. Hi!</w:t>
      </w:r>
    </w:p>
    <w:p w:rsidR="00000000" w:rsidRDefault="007933C1">
      <w:r>
        <w:rPr>
          <w:b/>
        </w:rPr>
        <w:t>Mark:</w:t>
      </w:r>
      <w:r>
        <w:t xml:space="preserve"> Hi. Well, look, I was just gonna leave a message, isn't tonight your, your big anniversary dinner?</w:t>
      </w:r>
    </w:p>
    <w:p w:rsidR="00000000" w:rsidRDefault="007933C1">
      <w:r>
        <w:rPr>
          <w:b/>
        </w:rPr>
        <w:t>Rachel:</w:t>
      </w:r>
      <w:r>
        <w:t xml:space="preserve"> Yeah. Well, umm.....</w:t>
      </w:r>
    </w:p>
    <w:p w:rsidR="00000000" w:rsidRDefault="007933C1">
      <w:r>
        <w:rPr>
          <w:b/>
        </w:rPr>
        <w:t>Mark:</w:t>
      </w:r>
      <w:r>
        <w:t xml:space="preserve"> Rach, are you okay?</w:t>
      </w:r>
    </w:p>
    <w:p w:rsidR="00000000" w:rsidRDefault="007933C1">
      <w:r>
        <w:rPr>
          <w:b/>
        </w:rPr>
        <w:t>Rachel:</w:t>
      </w:r>
      <w:r>
        <w:t xml:space="preserve"> (on the verge of tears) Yeah, I'm fine.</w:t>
      </w:r>
    </w:p>
    <w:p w:rsidR="00000000" w:rsidRDefault="007933C1">
      <w:r>
        <w:rPr>
          <w:b/>
        </w:rPr>
        <w:t>Mark:</w:t>
      </w:r>
      <w:r>
        <w:t xml:space="preserve"> You w</w:t>
      </w:r>
      <w:r>
        <w:t>anna talk, I mean I can come over?</w:t>
      </w:r>
    </w:p>
    <w:p w:rsidR="00000000" w:rsidRDefault="007933C1">
      <w:r>
        <w:rPr>
          <w:b/>
        </w:rPr>
        <w:t>Rachel:</w:t>
      </w:r>
      <w:r>
        <w:t xml:space="preserve"> No! Really, no, please, please, that's, that's okay.</w:t>
      </w:r>
    </w:p>
    <w:p w:rsidR="00000000" w:rsidRDefault="007933C1">
      <w:r>
        <w:rPr>
          <w:b/>
        </w:rPr>
        <w:t>Mark:</w:t>
      </w:r>
      <w:r>
        <w:t xml:space="preserve"> All right, all right, I'm coming over, and I'm bringing Chinese food.</w:t>
      </w:r>
    </w:p>
    <w:p w:rsidR="00000000" w:rsidRDefault="007933C1">
      <w:r>
        <w:rPr>
          <w:b/>
        </w:rPr>
        <w:t>Rachel:</w:t>
      </w:r>
      <w:r>
        <w:t xml:space="preserve"> Oh, yeah, I'm not, I'm not hungry.</w:t>
      </w:r>
    </w:p>
    <w:p w:rsidR="00000000" w:rsidRDefault="007933C1">
      <w:r>
        <w:rPr>
          <w:b/>
        </w:rPr>
        <w:t>Mark:</w:t>
      </w:r>
      <w:r>
        <w:t xml:space="preserve"> It's for me.</w:t>
      </w:r>
    </w:p>
    <w:p w:rsidR="00000000" w:rsidRDefault="007933C1">
      <w:r>
        <w:rPr>
          <w:b/>
        </w:rPr>
        <w:t>Rachel:</w:t>
      </w:r>
      <w:r>
        <w:t xml:space="preserve"> Oh. Okay, bye.</w:t>
      </w:r>
    </w:p>
    <w:p w:rsidR="00000000" w:rsidRDefault="007933C1">
      <w:r>
        <w:t>[Scene: The Philly.]</w:t>
      </w:r>
    </w:p>
    <w:p w:rsidR="00000000" w:rsidRDefault="007933C1">
      <w:r>
        <w:rPr>
          <w:b/>
        </w:rPr>
        <w:t>Joey:</w:t>
      </w:r>
      <w:r>
        <w:t xml:space="preserve"> So what are you gonna do?</w:t>
      </w:r>
    </w:p>
    <w:p w:rsidR="00000000" w:rsidRDefault="007933C1">
      <w:r>
        <w:rPr>
          <w:b/>
        </w:rPr>
        <w:t>Ross:</w:t>
      </w:r>
      <w:r>
        <w:t xml:space="preserve"> What can I do? One person wants to break-up, you break-up.</w:t>
      </w:r>
    </w:p>
    <w:p w:rsidR="00000000" w:rsidRDefault="007933C1">
      <w:r>
        <w:rPr>
          <w:b/>
        </w:rPr>
        <w:t>Chandler:</w:t>
      </w:r>
      <w:r>
        <w:t xml:space="preserve"> Hey, no way! Come on, this is you guys, call her and work it out.</w:t>
      </w:r>
    </w:p>
    <w:p w:rsidR="00000000" w:rsidRDefault="007933C1">
      <w:r>
        <w:rPr>
          <w:b/>
        </w:rPr>
        <w:t>Ross:</w:t>
      </w:r>
      <w:r>
        <w:t xml:space="preserve"> Oh come on, we just had this huge fight, all right, don</w:t>
      </w:r>
      <w:r>
        <w:t>'t I have to wait a while?</w:t>
      </w:r>
    </w:p>
    <w:p w:rsidR="00000000" w:rsidRDefault="007933C1">
      <w:r>
        <w:rPr>
          <w:b/>
        </w:rPr>
        <w:t>Chandler:</w:t>
      </w:r>
      <w:r>
        <w:t xml:space="preserve"> Hey, this isn't like swimming after you eat, pick up the phone!!</w:t>
      </w:r>
    </w:p>
    <w:p w:rsidR="00000000" w:rsidRDefault="007933C1">
      <w:r>
        <w:t xml:space="preserve">(Ross goes to call her.) </w:t>
      </w:r>
    </w:p>
    <w:p w:rsidR="00000000" w:rsidRDefault="007933C1">
      <w:r>
        <w:rPr>
          <w:b/>
        </w:rPr>
        <w:t>Chandler:</w:t>
      </w:r>
      <w:r>
        <w:t xml:space="preserve"> Y'know that whole swimming thing is a myth.</w:t>
      </w:r>
    </w:p>
    <w:p w:rsidR="00000000" w:rsidRDefault="007933C1">
      <w:r>
        <w:rPr>
          <w:b/>
        </w:rPr>
        <w:t>Joey:</w:t>
      </w:r>
      <w:r>
        <w:t xml:space="preserve"> Yeah, tell that to my Uncle Lenny.</w:t>
      </w:r>
    </w:p>
    <w:p w:rsidR="00000000" w:rsidRDefault="007933C1">
      <w:r>
        <w:rPr>
          <w:b/>
        </w:rPr>
        <w:t>Chandler:</w:t>
      </w:r>
      <w:r>
        <w:t xml:space="preserve"> Why? What happened to h</w:t>
      </w:r>
      <w:r>
        <w:t>im?</w:t>
      </w:r>
    </w:p>
    <w:p w:rsidR="00000000" w:rsidRDefault="007933C1">
      <w:r>
        <w:rPr>
          <w:b/>
        </w:rPr>
        <w:t>Joey:</w:t>
      </w:r>
      <w:r>
        <w:t xml:space="preserve"> Nothing, he's just really believes in that.</w:t>
      </w:r>
    </w:p>
    <w:p w:rsidR="00000000" w:rsidRDefault="007933C1">
      <w:r>
        <w:t>[Scene: Monica and Rachel's, Mark is there, opening Chinese food boxes.]</w:t>
      </w:r>
    </w:p>
    <w:p w:rsidR="00000000" w:rsidRDefault="007933C1">
      <w:r>
        <w:rPr>
          <w:b/>
        </w:rPr>
        <w:t>Rachel:</w:t>
      </w:r>
      <w:r>
        <w:t xml:space="preserve"> Oh, and then, we got into this big, stupid fight. I just, it was awful. I told him he treats me like a park ranger, or so</w:t>
      </w:r>
      <w:r>
        <w:t>mething, oh and then I told him I wanted to take a break, I don't want to take a break.</w:t>
      </w:r>
    </w:p>
    <w:p w:rsidR="00000000" w:rsidRDefault="007933C1">
      <w:r>
        <w:rPr>
          <w:b/>
        </w:rPr>
        <w:t>Mark:</w:t>
      </w:r>
      <w:r>
        <w:t xml:space="preserve"> Wow. I'm sorry. Eggroll?</w:t>
      </w:r>
    </w:p>
    <w:p w:rsidR="00000000" w:rsidRDefault="007933C1">
      <w:r>
        <w:rPr>
          <w:b/>
        </w:rPr>
        <w:t>Rachel:</w:t>
      </w:r>
      <w:r>
        <w:t xml:space="preserve"> No. (grabs an eggroll) And then I called him, and he wasn't there.</w:t>
      </w:r>
    </w:p>
    <w:p w:rsidR="00000000" w:rsidRDefault="007933C1">
      <w:r>
        <w:rPr>
          <w:b/>
        </w:rPr>
        <w:t>Mark:</w:t>
      </w:r>
      <w:r>
        <w:t xml:space="preserve"> Well, then he's, he's probably just, out.</w:t>
      </w:r>
    </w:p>
    <w:p w:rsidR="00000000" w:rsidRDefault="007933C1">
      <w:r>
        <w:rPr>
          <w:b/>
        </w:rPr>
        <w:t>Rachel:</w:t>
      </w:r>
      <w:r>
        <w:t xml:space="preserve"> Oh, th</w:t>
      </w:r>
      <w:r>
        <w:t>ank you that's very helpful, I'm glad you came over.</w:t>
      </w:r>
    </w:p>
    <w:p w:rsidR="00000000" w:rsidRDefault="007933C1">
      <w:r>
        <w:t xml:space="preserve">(The phone rings and Rachel answers it.) </w:t>
      </w:r>
    </w:p>
    <w:p w:rsidR="00000000" w:rsidRDefault="007933C1">
      <w:r>
        <w:rPr>
          <w:b/>
        </w:rPr>
        <w:t>Rachel:</w:t>
      </w:r>
      <w:r>
        <w:t xml:space="preserve"> Hello.</w:t>
      </w:r>
    </w:p>
    <w:p w:rsidR="00000000" w:rsidRDefault="007933C1">
      <w:r>
        <w:rPr>
          <w:b/>
        </w:rPr>
        <w:t>Ross:</w:t>
      </w:r>
      <w:r>
        <w:t xml:space="preserve"> Hi! It's me.</w:t>
      </w:r>
    </w:p>
    <w:p w:rsidR="00000000" w:rsidRDefault="007933C1">
      <w:r>
        <w:rPr>
          <w:b/>
        </w:rPr>
        <w:t>Rachel:</w:t>
      </w:r>
      <w:r>
        <w:t xml:space="preserve"> Hi! Oh, I'm so glad you called.</w:t>
      </w:r>
    </w:p>
    <w:p w:rsidR="00000000" w:rsidRDefault="007933C1">
      <w:r>
        <w:rPr>
          <w:b/>
        </w:rPr>
        <w:t>Ross:</w:t>
      </w:r>
      <w:r>
        <w:t xml:space="preserve"> Really? I've been thinking, this is crazy, I mean don't, don't you think we can w</w:t>
      </w:r>
      <w:r>
        <w:t xml:space="preserve">ork on this? </w:t>
      </w:r>
    </w:p>
    <w:p w:rsidR="00000000" w:rsidRDefault="007933C1">
      <w:r>
        <w:rPr>
          <w:b/>
        </w:rPr>
        <w:t>Mark:</w:t>
      </w:r>
      <w:r>
        <w:t xml:space="preserve"> Hey, what do you want to drink?</w:t>
      </w:r>
    </w:p>
    <w:p w:rsidR="00000000" w:rsidRDefault="007933C1">
      <w:r>
        <w:rPr>
          <w:b/>
        </w:rPr>
        <w:t>Ross:</w:t>
      </w:r>
      <w:r>
        <w:t xml:space="preserve"> Who's that?</w:t>
      </w:r>
    </w:p>
    <w:p w:rsidR="00000000" w:rsidRDefault="007933C1">
      <w:r>
        <w:rPr>
          <w:b/>
        </w:rPr>
        <w:t>Rachel:</w:t>
      </w:r>
      <w:r>
        <w:t xml:space="preserve"> Nobody.</w:t>
      </w:r>
    </w:p>
    <w:p w:rsidR="00000000" w:rsidRDefault="007933C1">
      <w:r>
        <w:rPr>
          <w:b/>
        </w:rPr>
        <w:t>Mark:</w:t>
      </w:r>
      <w:r>
        <w:t xml:space="preserve"> Is it okay if I finish the apple juice?</w:t>
      </w:r>
    </w:p>
    <w:p w:rsidR="00000000" w:rsidRDefault="007933C1">
      <w:r>
        <w:t xml:space="preserve">(Rachel mouths 'Shoot!' or something similar.) </w:t>
      </w:r>
    </w:p>
    <w:p w:rsidR="00000000" w:rsidRDefault="007933C1">
      <w:r>
        <w:rPr>
          <w:b/>
        </w:rPr>
        <w:t>Ross:</w:t>
      </w:r>
      <w:r>
        <w:t xml:space="preserve"> Is that Mark?</w:t>
      </w:r>
    </w:p>
    <w:p w:rsidR="00000000" w:rsidRDefault="007933C1">
      <w:r>
        <w:rPr>
          <w:b/>
        </w:rPr>
        <w:t>Rachel:</w:t>
      </w:r>
      <w:r>
        <w:t xml:space="preserve"> Umm, honey, look he just came over to....</w:t>
      </w:r>
    </w:p>
    <w:p w:rsidR="00000000" w:rsidRDefault="007933C1">
      <w:r>
        <w:t>[Cut t</w:t>
      </w:r>
      <w:r>
        <w:t>o The Philly.]</w:t>
      </w:r>
    </w:p>
    <w:p w:rsidR="00000000" w:rsidRDefault="007933C1">
      <w:r>
        <w:rPr>
          <w:b/>
        </w:rPr>
        <w:t>Ross:</w:t>
      </w:r>
      <w:r>
        <w:t xml:space="preserve"> Yeah! Got it! (slams the phone down, and walks back to the bar.) </w:t>
      </w:r>
    </w:p>
    <w:p w:rsidR="00000000" w:rsidRDefault="007933C1">
      <w:r>
        <w:rPr>
          <w:b/>
        </w:rPr>
        <w:t>Chloe:</w:t>
      </w:r>
      <w:r>
        <w:t xml:space="preserve"> Hey, dinosaur guy, look at you, so sad. Come dance.</w:t>
      </w:r>
    </w:p>
    <w:p w:rsidR="00000000" w:rsidRDefault="007933C1">
      <w:r>
        <w:rPr>
          <w:b/>
        </w:rPr>
        <w:t>Ross:</w:t>
      </w:r>
      <w:r>
        <w:t xml:space="preserve"> Ah, that's okay, thanks.</w:t>
      </w:r>
    </w:p>
    <w:p w:rsidR="00000000" w:rsidRDefault="007933C1">
      <w:r>
        <w:rPr>
          <w:b/>
        </w:rPr>
        <w:t>Chloe:</w:t>
      </w:r>
      <w:r>
        <w:t xml:space="preserve"> Hey, you don't have to smile. You just have to dance.</w:t>
      </w:r>
    </w:p>
    <w:p w:rsidR="00000000" w:rsidRDefault="007933C1">
      <w:r>
        <w:rPr>
          <w:b/>
        </w:rPr>
        <w:t>Ross:</w:t>
      </w:r>
      <w:r>
        <w:t xml:space="preserve"> Look, I don'</w:t>
      </w:r>
      <w:r>
        <w:t>t feel like dancing, I feel like having a drink. Okay?</w:t>
      </w:r>
    </w:p>
    <w:p w:rsidR="00000000" w:rsidRDefault="007933C1">
      <w:r>
        <w:rPr>
          <w:b/>
        </w:rPr>
        <w:t>Chloe:</w:t>
      </w:r>
      <w:r>
        <w:t xml:space="preserve"> Oh, okay. (to the bartender) Hey, two beers. (sits down next to him) </w:t>
      </w:r>
    </w:p>
    <w:p w:rsidR="00000000" w:rsidRDefault="007933C1">
      <w:r>
        <w:t>[Scene: The Restaurant, after dinner.]</w:t>
      </w:r>
    </w:p>
    <w:p w:rsidR="00000000" w:rsidRDefault="007933C1">
      <w:r>
        <w:rPr>
          <w:b/>
        </w:rPr>
        <w:t>Mischa:</w:t>
      </w:r>
      <w:r>
        <w:t xml:space="preserve"> (to Monica) And the vet said it was time. And so from half a world away, whil</w:t>
      </w:r>
      <w:r>
        <w:t>e my Mother held the phone to his ear, I said good bye to my dog,. In seven languages.</w:t>
      </w:r>
    </w:p>
    <w:p w:rsidR="00000000" w:rsidRDefault="007933C1">
      <w:r>
        <w:rPr>
          <w:b/>
        </w:rPr>
        <w:t>Monica:</w:t>
      </w:r>
      <w:r>
        <w:t xml:space="preserve"> Oh. (to Phoebe) Can I have a tissue?</w:t>
      </w:r>
    </w:p>
    <w:p w:rsidR="00000000" w:rsidRDefault="007933C1">
      <w:r>
        <w:rPr>
          <w:b/>
        </w:rPr>
        <w:t>Phoebe:</w:t>
      </w:r>
      <w:r>
        <w:t xml:space="preserve"> Oh, yeah, sure. I just hope you, hope you don't accidentally suck it up through your nose and choke on it.</w:t>
      </w:r>
    </w:p>
    <w:p w:rsidR="00000000" w:rsidRDefault="007933C1">
      <w:r>
        <w:t>(Sergei s</w:t>
      </w:r>
      <w:r>
        <w:t xml:space="preserve">ays something to Mischa.) </w:t>
      </w:r>
    </w:p>
    <w:p w:rsidR="00000000" w:rsidRDefault="007933C1">
      <w:r>
        <w:rPr>
          <w:b/>
        </w:rPr>
        <w:t>Mischa:</w:t>
      </w:r>
      <w:r>
        <w:t xml:space="preserve"> (to Phoebe) Sergei, would like to apologise for my behaviour tonight.</w:t>
      </w:r>
    </w:p>
    <w:p w:rsidR="00000000" w:rsidRDefault="007933C1">
      <w:r>
        <w:rPr>
          <w:b/>
        </w:rPr>
        <w:t>Phoebe:</w:t>
      </w:r>
      <w:r>
        <w:t xml:space="preserve"> Well, tell him, apology accepted.</w:t>
      </w:r>
    </w:p>
    <w:p w:rsidR="00000000" w:rsidRDefault="007933C1">
      <w:r>
        <w:t xml:space="preserve">(Mischa does so.) </w:t>
      </w:r>
    </w:p>
    <w:p w:rsidR="00000000" w:rsidRDefault="007933C1">
      <w:r>
        <w:rPr>
          <w:b/>
        </w:rPr>
        <w:t>Mischa:</w:t>
      </w:r>
      <w:r>
        <w:t xml:space="preserve"> (to Monica) Oh, he's unbelievable. I mean for the first time in three years somebo</w:t>
      </w:r>
      <w:r>
        <w:t>dy wants to actually want to talk to me, but do you think he would let me enjoy that, no!! (to Sergei) You silly diplomat, why don't you learn some English, Sergei?</w:t>
      </w:r>
    </w:p>
    <w:p w:rsidR="00000000" w:rsidRDefault="007933C1">
      <w:r>
        <w:rPr>
          <w:b/>
        </w:rPr>
        <w:t>Phoebe:</w:t>
      </w:r>
      <w:r>
        <w:t xml:space="preserve"> Excuse me, but umm, isn't he paying for your dinner?</w:t>
      </w:r>
    </w:p>
    <w:p w:rsidR="00000000" w:rsidRDefault="007933C1">
      <w:r>
        <w:rPr>
          <w:b/>
        </w:rPr>
        <w:t>Monica:</w:t>
      </w:r>
      <w:r>
        <w:t xml:space="preserve"> Hey, the man's dog jus</w:t>
      </w:r>
      <w:r>
        <w:t>t died.</w:t>
      </w:r>
    </w:p>
    <w:p w:rsidR="00000000" w:rsidRDefault="007933C1">
      <w:r>
        <w:t xml:space="preserve">(Sergei insults Mischa, and they get into a huge fight, in Russian.) </w:t>
      </w:r>
    </w:p>
    <w:p w:rsidR="00000000" w:rsidRDefault="007933C1">
      <w:r>
        <w:rPr>
          <w:b/>
        </w:rPr>
        <w:t>Mischa:</w:t>
      </w:r>
      <w:r>
        <w:t xml:space="preserve"> (to Monica) I have just resigned my post. Would you care to accompany me to the Rainbow Room? I have diplomatic coupons.</w:t>
      </w:r>
    </w:p>
    <w:p w:rsidR="00000000" w:rsidRDefault="007933C1">
      <w:r>
        <w:rPr>
          <w:b/>
        </w:rPr>
        <w:t>Monica:</w:t>
      </w:r>
      <w:r>
        <w:t xml:space="preserve"> It will be my pleasure. (to Phoebe) My gu</w:t>
      </w:r>
      <w:r>
        <w:t xml:space="preserve">y has diplomatic coupons. Your guy can't even say coupons. (they leave) </w:t>
      </w:r>
    </w:p>
    <w:p w:rsidR="00000000" w:rsidRDefault="007933C1">
      <w:r>
        <w:rPr>
          <w:b/>
        </w:rPr>
        <w:t>Sergei:</w:t>
      </w:r>
      <w:r>
        <w:t xml:space="preserve"> Uh, (picks up a plate) plate?</w:t>
      </w:r>
    </w:p>
    <w:p w:rsidR="00000000" w:rsidRDefault="007933C1">
      <w:r>
        <w:rPr>
          <w:b/>
        </w:rPr>
        <w:t>Phoebe:</w:t>
      </w:r>
      <w:r>
        <w:t xml:space="preserve"> Plate! Yes, plate.</w:t>
      </w:r>
    </w:p>
    <w:p w:rsidR="00000000" w:rsidRDefault="007933C1">
      <w:r>
        <w:rPr>
          <w:b/>
        </w:rPr>
        <w:t>Sergei:</w:t>
      </w:r>
      <w:r>
        <w:t xml:space="preserve"> Plate. Plate. Plate.</w:t>
      </w:r>
    </w:p>
    <w:p w:rsidR="00000000" w:rsidRDefault="007933C1">
      <w:r>
        <w:rPr>
          <w:b/>
        </w:rPr>
        <w:t>Phoebe:</w:t>
      </w:r>
      <w:r>
        <w:t xml:space="preserve"> See, we don't need them.</w:t>
      </w:r>
    </w:p>
    <w:p w:rsidR="00000000" w:rsidRDefault="007933C1">
      <w:r>
        <w:rPr>
          <w:b/>
        </w:rPr>
        <w:t>Sergei:</w:t>
      </w:r>
      <w:r>
        <w:t xml:space="preserve"> (picking up a cup) Plate?</w:t>
      </w:r>
    </w:p>
    <w:p w:rsidR="00000000" w:rsidRDefault="007933C1">
      <w:r>
        <w:t>Phoebe: Yeah.</w:t>
      </w:r>
    </w:p>
    <w:p w:rsidR="00000000" w:rsidRDefault="007933C1">
      <w:r>
        <w:t xml:space="preserve">[Scene: </w:t>
      </w:r>
      <w:r>
        <w:t xml:space="preserve">The Philly, </w:t>
      </w:r>
      <w:r>
        <w:rPr>
          <w:i/>
        </w:rPr>
        <w:t>With or Without You</w:t>
      </w:r>
      <w:r>
        <w:t xml:space="preserve"> is playing. (Which is the same song Ross played for Rachel in TOW the List.) ]</w:t>
      </w:r>
    </w:p>
    <w:p w:rsidR="00000000" w:rsidRDefault="007933C1">
      <w:r>
        <w:rPr>
          <w:b/>
        </w:rPr>
        <w:t>Ross:</w:t>
      </w:r>
      <w:r>
        <w:t xml:space="preserve"> (to Chloe) I like this song.</w:t>
      </w:r>
    </w:p>
    <w:p w:rsidR="00000000" w:rsidRDefault="007933C1">
      <w:r>
        <w:rPr>
          <w:b/>
        </w:rPr>
        <w:t>Chloe:</w:t>
      </w:r>
      <w:r>
        <w:t xml:space="preserve"> Well, you're practically dancing already. Why don't you just do it over here?</w:t>
      </w:r>
    </w:p>
    <w:p w:rsidR="00000000" w:rsidRDefault="007933C1">
      <w:r>
        <w:rPr>
          <w:b/>
        </w:rPr>
        <w:t>Ross:</w:t>
      </w:r>
      <w:r>
        <w:t xml:space="preserve"> Oh, no, no.</w:t>
      </w:r>
    </w:p>
    <w:p w:rsidR="00000000" w:rsidRDefault="007933C1">
      <w:r>
        <w:rPr>
          <w:b/>
        </w:rPr>
        <w:t>Chloe:</w:t>
      </w:r>
      <w:r>
        <w:t xml:space="preserve"> </w:t>
      </w:r>
      <w:r>
        <w:t>What? Are you married? 'Cause that's okay.</w:t>
      </w:r>
    </w:p>
    <w:p w:rsidR="00000000" w:rsidRDefault="007933C1">
      <w:r>
        <w:t>[Scene: Monica and Rachel's, Rachel is next to the bay window again, Mark has left.]</w:t>
      </w:r>
    </w:p>
    <w:p w:rsidR="00000000" w:rsidRDefault="007933C1">
      <w:r>
        <w:rPr>
          <w:b/>
        </w:rPr>
        <w:t>Rachel:</w:t>
      </w:r>
      <w:r>
        <w:t xml:space="preserve"> (picks up the phone and calls Ross) Oh, be home, be home, be home, be home, be home, be home. Be home. Be home, be home,</w:t>
      </w:r>
      <w:r>
        <w:t xml:space="preserve"> be home. Oh, you're not home.</w:t>
      </w:r>
    </w:p>
    <w:p w:rsidR="00000000" w:rsidRDefault="007933C1">
      <w:r>
        <w:t>[Scene: The Philly, Ross is dancing with Chloe.]</w:t>
      </w:r>
    </w:p>
    <w:p w:rsidR="00000000" w:rsidRDefault="007933C1">
      <w:r>
        <w:rPr>
          <w:b/>
        </w:rPr>
        <w:t>Chloe:</w:t>
      </w:r>
      <w:r>
        <w:t xml:space="preserve"> Still no smile?</w:t>
      </w:r>
    </w:p>
    <w:p w:rsidR="00000000" w:rsidRDefault="007933C1">
      <w:r>
        <w:t xml:space="preserve">(She kisses him. Ross leans back for a second, and then they both kiss, more passionately this time as U2's </w:t>
      </w:r>
      <w:r>
        <w:rPr>
          <w:i/>
        </w:rPr>
        <w:t>With or Without You</w:t>
      </w:r>
      <w:r>
        <w:t xml:space="preserve"> plays in the background.)</w:t>
      </w:r>
      <w:r>
        <w:t xml:space="preserve"> </w:t>
      </w:r>
    </w:p>
    <w:p w:rsidR="00000000" w:rsidRDefault="007933C1">
      <w:r>
        <w:t>To Be Continued......</w:t>
      </w:r>
    </w:p>
    <w:p w:rsidR="00000000" w:rsidRDefault="007933C1">
      <w:r>
        <w:t>Closing Credits</w:t>
      </w:r>
    </w:p>
    <w:p w:rsidR="00000000" w:rsidRDefault="007933C1">
      <w:r>
        <w:t xml:space="preserve">[Scene: Central Perk, Sergei is teaching Phoebe how to sing </w:t>
      </w:r>
      <w:r>
        <w:rPr>
          <w:i/>
        </w:rPr>
        <w:t>American Pie</w:t>
      </w:r>
      <w:r>
        <w:t>, by Don Maclean.]</w:t>
      </w:r>
    </w:p>
    <w:p w:rsidR="00000000" w:rsidRDefault="007933C1">
      <w:r>
        <w:t xml:space="preserve">(Both Phoebe and him are singing along and they get to the chorus.) </w:t>
      </w:r>
    </w:p>
    <w:p w:rsidR="00000000" w:rsidRDefault="007933C1">
      <w:r>
        <w:rPr>
          <w:b/>
        </w:rPr>
        <w:t>Sergei:</w:t>
      </w:r>
      <w:r>
        <w:t xml:space="preserve"> (singing) Touchet, touchet, Miss Americccan pie.</w:t>
      </w:r>
      <w:r>
        <w:t xml:space="preserve"> (stops to correct Phoebe) Ameri-ccan.</w:t>
      </w:r>
    </w:p>
    <w:p w:rsidR="00000000" w:rsidRDefault="007933C1">
      <w:r>
        <w:rPr>
          <w:b/>
        </w:rPr>
        <w:t>Phoebe:</w:t>
      </w:r>
      <w:r>
        <w:t xml:space="preserve"> Ameri-can.</w:t>
      </w:r>
    </w:p>
    <w:p w:rsidR="00000000" w:rsidRDefault="007933C1">
      <w:r>
        <w:rPr>
          <w:b/>
        </w:rPr>
        <w:t>Sergei:</w:t>
      </w:r>
      <w:r>
        <w:t xml:space="preserve"> Ameri-ccan.</w:t>
      </w:r>
    </w:p>
    <w:p w:rsidR="00000000" w:rsidRDefault="007933C1">
      <w:r>
        <w:rPr>
          <w:b/>
        </w:rPr>
        <w:t>Phoebe:</w:t>
      </w:r>
      <w:r>
        <w:t xml:space="preserve"> Ameri-can. Y'know it's a </w:t>
      </w:r>
      <w:r>
        <w:rPr>
          <w:b/>
        </w:rPr>
        <w:t>very</w:t>
      </w:r>
      <w:r>
        <w:t xml:space="preserve"> hard language. Let's do it again.</w:t>
      </w:r>
    </w:p>
    <w:p w:rsidR="00000000" w:rsidRDefault="007933C1">
      <w:r>
        <w:t xml:space="preserve">(They start singing, and Phoebe covers her mouth at the American part.) </w:t>
      </w:r>
    </w:p>
    <w:p w:rsidR="00000000" w:rsidRDefault="007933C1">
      <w:r>
        <w:rPr>
          <w:b/>
        </w:rPr>
        <w:t>Sergei:</w:t>
      </w:r>
      <w:r>
        <w:t xml:space="preserve"> (to the rest of Central P</w:t>
      </w:r>
      <w:r>
        <w:t xml:space="preserve">erk) Everybody!! (In his language, and continues.) </w:t>
      </w:r>
    </w:p>
    <w:p w:rsidR="00000000" w:rsidRDefault="007933C1">
      <w:r>
        <w:t>End</w:t>
      </w:r>
    </w:p>
    <w:p w:rsidR="00000000" w:rsidRDefault="007933C1"/>
    <w:p w:rsidR="00000000" w:rsidRDefault="007933C1">
      <w:pPr>
        <w:rPr>
          <w:b/>
          <w:shd w:val="pct10" w:color="auto" w:fill="FFFFFF"/>
        </w:rPr>
      </w:pPr>
      <w:r>
        <w:rPr>
          <w:b/>
          <w:shd w:val="pct10" w:color="auto" w:fill="FFFFFF"/>
        </w:rPr>
        <w:t>316 The One The Morning After</w:t>
      </w:r>
    </w:p>
    <w:p w:rsidR="00000000" w:rsidRDefault="007933C1">
      <w:r>
        <w:rPr>
          <w:b/>
        </w:rPr>
        <w:t>Joey:</w:t>
      </w:r>
      <w:r>
        <w:t xml:space="preserve"> (Voice Over) Previously on Friends.</w:t>
      </w:r>
    </w:p>
    <w:p w:rsidR="00000000" w:rsidRDefault="007933C1">
      <w:r>
        <w:t>[A montage of scenes from The One Where Ross and Rachel Take A Break follows.]</w:t>
      </w:r>
    </w:p>
    <w:p w:rsidR="00000000" w:rsidRDefault="007933C1">
      <w:r>
        <w:t xml:space="preserve">[Scene: Monica and Rachel's, Ross is eating the </w:t>
      </w:r>
      <w:r>
        <w:t>picnic as Rachel comes home from work.]</w:t>
      </w:r>
    </w:p>
    <w:p w:rsidR="00000000" w:rsidRDefault="007933C1">
      <w:r>
        <w:rPr>
          <w:b/>
        </w:rPr>
        <w:t>Ross:</w:t>
      </w:r>
      <w:r>
        <w:t xml:space="preserve"> I mean, I don't feel like I even have a girlfriend anymore.</w:t>
      </w:r>
    </w:p>
    <w:p w:rsidR="00000000" w:rsidRDefault="007933C1">
      <w:r>
        <w:rPr>
          <w:b/>
        </w:rPr>
        <w:t>Rachel:</w:t>
      </w:r>
      <w:r>
        <w:t xml:space="preserve"> You want me to just quit my job so that you can feel like you've got a girlfriend?</w:t>
      </w:r>
    </w:p>
    <w:p w:rsidR="00000000" w:rsidRDefault="007933C1">
      <w:r>
        <w:rPr>
          <w:b/>
        </w:rPr>
        <w:t>Ross:</w:t>
      </w:r>
      <w:r>
        <w:t xml:space="preserve"> Is this about Mark?</w:t>
      </w:r>
    </w:p>
    <w:p w:rsidR="00000000" w:rsidRDefault="007933C1">
      <w:r>
        <w:rPr>
          <w:b/>
        </w:rPr>
        <w:t>Rachel:</w:t>
      </w:r>
      <w:r>
        <w:t xml:space="preserve"> (shocked) Oh my God.</w:t>
      </w:r>
    </w:p>
    <w:p w:rsidR="00000000" w:rsidRDefault="007933C1">
      <w:r>
        <w:rPr>
          <w:b/>
        </w:rPr>
        <w:t>Ross</w:t>
      </w:r>
      <w:r>
        <w:rPr>
          <w:b/>
        </w:rPr>
        <w:t>:</w:t>
      </w:r>
      <w:r>
        <w:t xml:space="preserve"> Okay, it's not, it's not.</w:t>
      </w:r>
    </w:p>
    <w:p w:rsidR="00000000" w:rsidRDefault="007933C1">
      <w:r>
        <w:rPr>
          <w:b/>
        </w:rPr>
        <w:t>Rachel:</w:t>
      </w:r>
      <w:r>
        <w:t xml:space="preserve"> Oh my God. I cannot keep having this same fight with you Ross! Look, urrgh, maybe we should take a break.</w:t>
      </w:r>
    </w:p>
    <w:p w:rsidR="00000000" w:rsidRDefault="007933C1">
      <w:r>
        <w:rPr>
          <w:b/>
        </w:rPr>
        <w:t>Ross:</w:t>
      </w:r>
      <w:r>
        <w:t xml:space="preserve"> Fine, you're right. Let's ah, let's take a break, (goes to the door) let's cool off, okay, let's get some fr</w:t>
      </w:r>
      <w:r>
        <w:t xml:space="preserve">ozen yoghurt, or something.. (opens the door) </w:t>
      </w:r>
    </w:p>
    <w:p w:rsidR="00000000" w:rsidRDefault="007933C1">
      <w:r>
        <w:rPr>
          <w:b/>
        </w:rPr>
        <w:t>Rachel:</w:t>
      </w:r>
      <w:r>
        <w:t xml:space="preserve"> No. A break from us.</w:t>
      </w:r>
    </w:p>
    <w:p w:rsidR="00000000" w:rsidRDefault="007933C1">
      <w:r>
        <w:t xml:space="preserve">(Ross looks at her, then leaves slamming the door behind him.) </w:t>
      </w:r>
    </w:p>
    <w:p w:rsidR="00000000" w:rsidRDefault="007933C1">
      <w:r>
        <w:t>[Scene: Monica and Rachel's, Mark is there, opening Chinese food boxes.]</w:t>
      </w:r>
    </w:p>
    <w:p w:rsidR="00000000" w:rsidRDefault="007933C1">
      <w:r>
        <w:rPr>
          <w:b/>
        </w:rPr>
        <w:t>Rachel:</w:t>
      </w:r>
      <w:r>
        <w:t xml:space="preserve"> Then, we had this big, stupid fight</w:t>
      </w:r>
      <w:r>
        <w:t>, and I said I wanted to take a break, I don't want to take a break.</w:t>
      </w:r>
    </w:p>
    <w:p w:rsidR="00000000" w:rsidRDefault="007933C1">
      <w:r>
        <w:rPr>
          <w:b/>
        </w:rPr>
        <w:t>Ross:</w:t>
      </w:r>
      <w:r>
        <w:t xml:space="preserve"> (on the phone) I've been thinking, this is crazy, I mean don't, don't you think we can work on this? </w:t>
      </w:r>
    </w:p>
    <w:p w:rsidR="00000000" w:rsidRDefault="007933C1">
      <w:r>
        <w:rPr>
          <w:b/>
        </w:rPr>
        <w:t>Mark:</w:t>
      </w:r>
      <w:r>
        <w:t xml:space="preserve"> Hey, what do you want to drink?</w:t>
      </w:r>
    </w:p>
    <w:p w:rsidR="00000000" w:rsidRDefault="007933C1">
      <w:r>
        <w:rPr>
          <w:b/>
        </w:rPr>
        <w:t>Ross:</w:t>
      </w:r>
      <w:r>
        <w:t xml:space="preserve"> Who's that?</w:t>
      </w:r>
    </w:p>
    <w:p w:rsidR="00000000" w:rsidRDefault="007933C1">
      <w:r>
        <w:rPr>
          <w:b/>
        </w:rPr>
        <w:t>Rachel:</w:t>
      </w:r>
      <w:r>
        <w:t xml:space="preserve"> Nobody.</w:t>
      </w:r>
    </w:p>
    <w:p w:rsidR="00000000" w:rsidRDefault="007933C1">
      <w:r>
        <w:rPr>
          <w:b/>
        </w:rPr>
        <w:t>Ross:</w:t>
      </w:r>
      <w:r>
        <w:t xml:space="preserve"> I</w:t>
      </w:r>
      <w:r>
        <w:t>s that Mark?</w:t>
      </w:r>
    </w:p>
    <w:p w:rsidR="00000000" w:rsidRDefault="007933C1">
      <w:r>
        <w:rPr>
          <w:b/>
        </w:rPr>
        <w:t>Rachel:</w:t>
      </w:r>
      <w:r>
        <w:t xml:space="preserve"> Umm, honey, look he just came over to....</w:t>
      </w:r>
    </w:p>
    <w:p w:rsidR="00000000" w:rsidRDefault="007933C1">
      <w:r>
        <w:rPr>
          <w:b/>
        </w:rPr>
        <w:t>Ross:</w:t>
      </w:r>
      <w:r>
        <w:t xml:space="preserve"> Yeah! Got it! (slams down the phone) </w:t>
      </w:r>
    </w:p>
    <w:p w:rsidR="00000000" w:rsidRDefault="007933C1">
      <w:r>
        <w:t>[Scene: The Philly.]</w:t>
      </w:r>
    </w:p>
    <w:p w:rsidR="00000000" w:rsidRDefault="007933C1">
      <w:r>
        <w:rPr>
          <w:b/>
        </w:rPr>
        <w:t>Chloe:</w:t>
      </w:r>
      <w:r>
        <w:t xml:space="preserve"> Hey, come dance. What? Are you married? 'Cause that's okay.</w:t>
      </w:r>
    </w:p>
    <w:p w:rsidR="00000000" w:rsidRDefault="007933C1">
      <w:r>
        <w:t>[Cut to Chloe and Ross dancing, and their kiss.]</w:t>
      </w:r>
    </w:p>
    <w:p w:rsidR="00000000" w:rsidRDefault="007933C1">
      <w:r>
        <w:t>The Next Mor</w:t>
      </w:r>
      <w:r>
        <w:t>ning</w:t>
      </w:r>
    </w:p>
    <w:p w:rsidR="00000000" w:rsidRDefault="007933C1">
      <w:r>
        <w:t>[Scene: Monica and Rachel's, Monica is making a fruit drink in the blender, Rachel has just finished her shower and is coming out of the bathroom.]</w:t>
      </w:r>
    </w:p>
    <w:p w:rsidR="00000000" w:rsidRDefault="007933C1">
      <w:r>
        <w:t>Monica: Hey.</w:t>
      </w:r>
    </w:p>
    <w:p w:rsidR="00000000" w:rsidRDefault="007933C1">
      <w:r>
        <w:t>Rachel: Hey.</w:t>
      </w:r>
    </w:p>
    <w:p w:rsidR="00000000" w:rsidRDefault="007933C1">
      <w:r>
        <w:rPr>
          <w:b/>
        </w:rPr>
        <w:t>Monica:</w:t>
      </w:r>
      <w:r>
        <w:t xml:space="preserve"> How's the big anniversary dinner?</w:t>
      </w:r>
    </w:p>
    <w:p w:rsidR="00000000" w:rsidRDefault="007933C1">
      <w:r>
        <w:rPr>
          <w:b/>
        </w:rPr>
        <w:t>Rachel:</w:t>
      </w:r>
      <w:r>
        <w:t xml:space="preserve"> Well, we never actually got</w:t>
      </w:r>
      <w:r>
        <w:t xml:space="preserve"> to dinner.</w:t>
      </w:r>
    </w:p>
    <w:p w:rsidR="00000000" w:rsidRDefault="007933C1">
      <w:r>
        <w:rPr>
          <w:b/>
        </w:rPr>
        <w:t>Monica:</w:t>
      </w:r>
      <w:r>
        <w:t xml:space="preserve"> Ohhh, nice.</w:t>
      </w:r>
    </w:p>
    <w:p w:rsidR="00000000" w:rsidRDefault="007933C1">
      <w:r>
        <w:rPr>
          <w:b/>
        </w:rPr>
        <w:t>Rachel:</w:t>
      </w:r>
      <w:r>
        <w:t xml:space="preserve"> No, we kinda broke up instead.</w:t>
      </w:r>
    </w:p>
    <w:p w:rsidR="00000000" w:rsidRDefault="007933C1">
      <w:r>
        <w:rPr>
          <w:b/>
        </w:rPr>
        <w:t>Monica:</w:t>
      </w:r>
      <w:r>
        <w:t xml:space="preserve"> What?! (She accidentally starts the blender without the lid on it and fruit flies everywhere.) </w:t>
      </w:r>
    </w:p>
    <w:p w:rsidR="00000000" w:rsidRDefault="007933C1">
      <w:r>
        <w:rPr>
          <w:b/>
        </w:rPr>
        <w:t>Rachel:</w:t>
      </w:r>
      <w:r>
        <w:t xml:space="preserve"> (looking up at the ceiling) God, Monica it's on the ceiling.</w:t>
      </w:r>
    </w:p>
    <w:p w:rsidR="00000000" w:rsidRDefault="007933C1">
      <w:r>
        <w:rPr>
          <w:b/>
        </w:rPr>
        <w:t>Monica:</w:t>
      </w:r>
      <w:r>
        <w:t xml:space="preserve"> That</w:t>
      </w:r>
      <w:r>
        <w:t>'s okay, this is more important than fruit (pause) (angrily) on my ceiling! You broke up?!</w:t>
      </w:r>
    </w:p>
    <w:p w:rsidR="00000000" w:rsidRDefault="007933C1">
      <w:r>
        <w:rPr>
          <w:b/>
        </w:rPr>
        <w:t>Rachel:</w:t>
      </w:r>
      <w:r>
        <w:t xml:space="preserve"> Yeah, but it's okay, because when Ross left Mark came over.</w:t>
      </w:r>
    </w:p>
    <w:p w:rsidR="00000000" w:rsidRDefault="007933C1">
      <w:r>
        <w:rPr>
          <w:b/>
        </w:rPr>
        <w:t>Monica:</w:t>
      </w:r>
      <w:r>
        <w:t xml:space="preserve"> Oh no!! </w:t>
      </w:r>
    </w:p>
    <w:p w:rsidR="00000000" w:rsidRDefault="007933C1">
      <w:r>
        <w:t>Rachel: No.</w:t>
      </w:r>
    </w:p>
    <w:p w:rsidR="00000000" w:rsidRDefault="007933C1">
      <w:r>
        <w:rPr>
          <w:b/>
        </w:rPr>
        <w:t>Monica:</w:t>
      </w:r>
      <w:r>
        <w:t xml:space="preserve"> Rachel, you and Mark?!</w:t>
      </w:r>
    </w:p>
    <w:p w:rsidR="00000000" w:rsidRDefault="007933C1">
      <w:r>
        <w:rPr>
          <w:b/>
        </w:rPr>
        <w:t>Rachel:</w:t>
      </w:r>
      <w:r>
        <w:t xml:space="preserve"> No, no-no, it's okay, calm do</w:t>
      </w:r>
      <w:r>
        <w:t>wn. Mark and I talked, and I realised how much I love your stupid brother, and, yeah, we got our problems, but I really want to make it work.</w:t>
      </w:r>
    </w:p>
    <w:p w:rsidR="00000000" w:rsidRDefault="007933C1">
      <w:r>
        <w:t>[Scene: Ross's Bedroom, Ross is waking up. He straightens himself out on the bed and puts the covers over his head</w:t>
      </w:r>
      <w:r>
        <w:t>.]</w:t>
      </w:r>
    </w:p>
    <w:p w:rsidR="00000000" w:rsidRDefault="007933C1">
      <w:r>
        <w:rPr>
          <w:b/>
        </w:rPr>
        <w:t>Chloe:</w:t>
      </w:r>
      <w:r>
        <w:t xml:space="preserve"> (entering from bathroom) Morning!</w:t>
      </w:r>
    </w:p>
    <w:p w:rsidR="00000000" w:rsidRDefault="007933C1">
      <w:r>
        <w:t xml:space="preserve">(Ross sits bolt upright, without moving the covers.) </w:t>
      </w:r>
    </w:p>
    <w:p w:rsidR="00000000" w:rsidRDefault="007933C1">
      <w:r>
        <w:t>Opening Credits</w:t>
      </w:r>
    </w:p>
    <w:p w:rsidR="00000000" w:rsidRDefault="007933C1">
      <w:r>
        <w:t>[Scene: Ross's Kitchen, Ross is taking some aspirin and checking his messages.]</w:t>
      </w:r>
    </w:p>
    <w:p w:rsidR="00000000" w:rsidRDefault="007933C1">
      <w:r>
        <w:rPr>
          <w:b/>
        </w:rPr>
        <w:t>Rachel:</w:t>
      </w:r>
      <w:r>
        <w:t xml:space="preserve"> (on answering machine) Hi, it's me. I've been trying t</w:t>
      </w:r>
      <w:r>
        <w:t xml:space="preserve">o reach you all night. I feel awful. Please, Ross, you gotta know there is nothing between me and Mark. This whole break-up thing is just stupid. </w:t>
      </w:r>
    </w:p>
    <w:p w:rsidR="00000000" w:rsidRDefault="007933C1">
      <w:r>
        <w:rPr>
          <w:b/>
        </w:rPr>
        <w:t>Ross:</w:t>
      </w:r>
      <w:r>
        <w:t xml:space="preserve"> Yeah!!</w:t>
      </w:r>
    </w:p>
    <w:p w:rsidR="00000000" w:rsidRDefault="007933C1">
      <w:r>
        <w:rPr>
          <w:b/>
        </w:rPr>
        <w:t>Rachel:</w:t>
      </w:r>
      <w:r>
        <w:t xml:space="preserve"> Eh, I'm just so sorry I put you through it. And, I y'know, I don't want to get back toge</w:t>
      </w:r>
      <w:r>
        <w:t>ther over a machine.</w:t>
      </w:r>
    </w:p>
    <w:p w:rsidR="00000000" w:rsidRDefault="007933C1">
      <w:r>
        <w:rPr>
          <w:b/>
        </w:rPr>
        <w:t>Ross:</w:t>
      </w:r>
      <w:r>
        <w:t xml:space="preserve"> Na-huh.</w:t>
      </w:r>
    </w:p>
    <w:p w:rsidR="00000000" w:rsidRDefault="007933C1">
      <w:r>
        <w:rPr>
          <w:b/>
        </w:rPr>
        <w:t>Rachel:</w:t>
      </w:r>
      <w:r>
        <w:t xml:space="preserve"> So, I love you.</w:t>
      </w:r>
    </w:p>
    <w:p w:rsidR="00000000" w:rsidRDefault="007933C1">
      <w:r>
        <w:rPr>
          <w:b/>
        </w:rPr>
        <w:t>Ross:</w:t>
      </w:r>
      <w:r>
        <w:t xml:space="preserve"> I love you.</w:t>
      </w:r>
    </w:p>
    <w:p w:rsidR="00000000" w:rsidRDefault="007933C1">
      <w:r>
        <w:rPr>
          <w:b/>
        </w:rPr>
        <w:t>Rachel:</w:t>
      </w:r>
      <w:r>
        <w:t xml:space="preserve"> And y'know what, I'm gonna, I'm gonna go to bed now, but ah, on my way to work tomorrow morning, I'm gonna stop by around 8:30.</w:t>
      </w:r>
    </w:p>
    <w:p w:rsidR="00000000" w:rsidRDefault="007933C1">
      <w:r>
        <w:rPr>
          <w:b/>
        </w:rPr>
        <w:t>Ross:</w:t>
      </w:r>
      <w:r>
        <w:t xml:space="preserve"> Okay. (Ross starts frantically lookin</w:t>
      </w:r>
      <w:r>
        <w:t xml:space="preserve">g for a clock.) </w:t>
      </w:r>
    </w:p>
    <w:p w:rsidR="00000000" w:rsidRDefault="007933C1">
      <w:r>
        <w:t>Rachel: Bye.</w:t>
      </w:r>
    </w:p>
    <w:p w:rsidR="00000000" w:rsidRDefault="007933C1">
      <w:r>
        <w:t xml:space="preserve">(Ross finds a clock, sees it's almost 8:30, and silently screams.) </w:t>
      </w:r>
    </w:p>
    <w:p w:rsidR="00000000" w:rsidRDefault="007933C1">
      <w:r>
        <w:rPr>
          <w:b/>
        </w:rPr>
        <w:t>Ross:</w:t>
      </w:r>
      <w:r>
        <w:t xml:space="preserve"> Chloe, Chloe how's it coming?!!</w:t>
      </w:r>
    </w:p>
    <w:p w:rsidR="00000000" w:rsidRDefault="007933C1">
      <w:r>
        <w:rPr>
          <w:b/>
        </w:rPr>
        <w:t>Chloe:</w:t>
      </w:r>
      <w:r>
        <w:t xml:space="preserve"> (entering from bedroom) Hey, what kind of puppy do you think I should get?</w:t>
      </w:r>
    </w:p>
    <w:p w:rsidR="00000000" w:rsidRDefault="007933C1">
      <w:r>
        <w:rPr>
          <w:b/>
        </w:rPr>
        <w:t>Ross:</w:t>
      </w:r>
      <w:r>
        <w:t xml:space="preserve"> Umm, oh, hey, I don't know. How </w:t>
      </w:r>
      <w:r>
        <w:t>about a big one?</w:t>
      </w:r>
    </w:p>
    <w:p w:rsidR="00000000" w:rsidRDefault="007933C1">
      <w:r>
        <w:rPr>
          <w:b/>
        </w:rPr>
        <w:t>Chloe:</w:t>
      </w:r>
      <w:r>
        <w:t xml:space="preserve"> But my apartment is so...</w:t>
      </w:r>
    </w:p>
    <w:p w:rsidR="00000000" w:rsidRDefault="007933C1">
      <w:r>
        <w:rPr>
          <w:b/>
        </w:rPr>
        <w:t>Ross:</w:t>
      </w:r>
      <w:r>
        <w:t xml:space="preserve"> Well then a small one!! Listen, let's, we kinda have to get going!</w:t>
      </w:r>
    </w:p>
    <w:p w:rsidR="00000000" w:rsidRDefault="007933C1">
      <w:r>
        <w:rPr>
          <w:b/>
        </w:rPr>
        <w:t>Chloe:</w:t>
      </w:r>
      <w:r>
        <w:t xml:space="preserve"> Wait! Where's my shoes?</w:t>
      </w:r>
    </w:p>
    <w:p w:rsidR="00000000" w:rsidRDefault="007933C1">
      <w:r>
        <w:rPr>
          <w:b/>
        </w:rPr>
        <w:t>Ross:</w:t>
      </w:r>
      <w:r>
        <w:t xml:space="preserve"> You, you sure you need shoes? (Chloe nods her head) Okay. (reaches down and picks up a shoe) </w:t>
      </w:r>
    </w:p>
    <w:p w:rsidR="00000000" w:rsidRDefault="007933C1">
      <w:r>
        <w:rPr>
          <w:b/>
        </w:rPr>
        <w:t>Ch</w:t>
      </w:r>
      <w:r>
        <w:rPr>
          <w:b/>
        </w:rPr>
        <w:t>loe:</w:t>
      </w:r>
      <w:r>
        <w:t xml:space="preserve"> Do I know why we're rushing?</w:t>
      </w:r>
    </w:p>
    <w:p w:rsidR="00000000" w:rsidRDefault="007933C1">
      <w:r>
        <w:rPr>
          <w:b/>
        </w:rPr>
        <w:t>Ross:</w:t>
      </w:r>
      <w:r>
        <w:t xml:space="preserve"> Yeah, y'know the ah, the girlfriend I told you about last night? (He's frantically throwing the cushions off of the couch looking for her other shoe) Well it turns out she ah, she wants to get back together with me. </w:t>
      </w:r>
      <w:r>
        <w:t xml:space="preserve">Oh, I found it!! </w:t>
      </w:r>
    </w:p>
    <w:p w:rsidR="00000000" w:rsidRDefault="007933C1">
      <w:r>
        <w:rPr>
          <w:b/>
        </w:rPr>
        <w:t>Chloe:</w:t>
      </w:r>
      <w:r>
        <w:t xml:space="preserve"> That's so great for you guys!</w:t>
      </w:r>
    </w:p>
    <w:p w:rsidR="00000000" w:rsidRDefault="007933C1">
      <w:r>
        <w:rPr>
          <w:b/>
        </w:rPr>
        <w:t>Ross:</w:t>
      </w:r>
      <w:r>
        <w:t xml:space="preserve"> Yeah! </w:t>
      </w:r>
    </w:p>
    <w:p w:rsidR="00000000" w:rsidRDefault="007933C1">
      <w:r>
        <w:rPr>
          <w:b/>
        </w:rPr>
        <w:t>Chloe:</w:t>
      </w:r>
      <w:r>
        <w:t xml:space="preserve"> You must be so happy!</w:t>
      </w:r>
    </w:p>
    <w:p w:rsidR="00000000" w:rsidRDefault="007933C1">
      <w:r>
        <w:rPr>
          <w:b/>
        </w:rPr>
        <w:t>Ross:</w:t>
      </w:r>
      <w:r>
        <w:t xml:space="preserve"> Yes, yes I am, one of the many things I'm feeling. Well.... (picks up her coat) </w:t>
      </w:r>
    </w:p>
    <w:p w:rsidR="00000000" w:rsidRDefault="007933C1">
      <w:r>
        <w:rPr>
          <w:b/>
        </w:rPr>
        <w:t>Chloe:</w:t>
      </w:r>
      <w:r>
        <w:t xml:space="preserve"> Good luck, with your girlfriend. </w:t>
      </w:r>
    </w:p>
    <w:p w:rsidR="00000000" w:rsidRDefault="007933C1">
      <w:r>
        <w:rPr>
          <w:b/>
        </w:rPr>
        <w:t>Ross:</w:t>
      </w:r>
      <w:r>
        <w:t xml:space="preserve"> Oh, thank you. (She goes </w:t>
      </w:r>
      <w:r>
        <w:t>to kiss him, but he holds her coat up between their faces to stop her.) Hey, hey. (opens the door, sees Rachel, and hides Chloe behind the door) Rachel!!!!</w:t>
      </w:r>
    </w:p>
    <w:p w:rsidR="00000000" w:rsidRDefault="007933C1">
      <w:r>
        <w:rPr>
          <w:b/>
        </w:rPr>
        <w:t>Rachel:</w:t>
      </w:r>
      <w:r>
        <w:t xml:space="preserve"> Hi. Ohhh, you got my message.</w:t>
      </w:r>
    </w:p>
    <w:p w:rsidR="00000000" w:rsidRDefault="007933C1">
      <w:r>
        <w:rPr>
          <w:b/>
        </w:rPr>
        <w:t>Ross:</w:t>
      </w:r>
      <w:r>
        <w:t xml:space="preserve"> Yeah, oh hey, you are right on time.</w:t>
      </w:r>
    </w:p>
    <w:p w:rsidR="00000000" w:rsidRDefault="007933C1">
      <w:r>
        <w:rPr>
          <w:b/>
        </w:rPr>
        <w:t>Rachel:</w:t>
      </w:r>
      <w:r>
        <w:t xml:space="preserve"> So what do </w:t>
      </w:r>
      <w:r>
        <w:t>you say? Can I be your girlfriend again?</w:t>
      </w:r>
    </w:p>
    <w:p w:rsidR="00000000" w:rsidRDefault="007933C1">
      <w:r>
        <w:rPr>
          <w:b/>
        </w:rPr>
        <w:t>Ross:</w:t>
      </w:r>
      <w:r>
        <w:t xml:space="preserve"> Yes, you can, very much.</w:t>
      </w:r>
    </w:p>
    <w:p w:rsidR="00000000" w:rsidRDefault="007933C1">
      <w:r>
        <w:t xml:space="preserve">(Chloe gives Ross the thumbs up while still standing behind the door.) </w:t>
      </w:r>
    </w:p>
    <w:p w:rsidR="00000000" w:rsidRDefault="007933C1">
      <w:r>
        <w:rPr>
          <w:b/>
        </w:rPr>
        <w:t>Ross:</w:t>
      </w:r>
      <w:r>
        <w:t xml:space="preserve"> (seeing the thumbs up) Ahhhh!! (Hugs Rachel tighter.) </w:t>
      </w:r>
    </w:p>
    <w:p w:rsidR="00000000" w:rsidRDefault="007933C1">
      <w:r>
        <w:t>[Scene: Monica and Rachel's, Phoebe is entering car</w:t>
      </w:r>
      <w:r>
        <w:t>ry a large box, Monica is mopping the ceiling.]</w:t>
      </w:r>
    </w:p>
    <w:p w:rsidR="00000000" w:rsidRDefault="007933C1">
      <w:r>
        <w:t>Phoebe: Hey!</w:t>
      </w:r>
    </w:p>
    <w:p w:rsidR="00000000" w:rsidRDefault="007933C1">
      <w:r>
        <w:t>Monica: Hey.</w:t>
      </w:r>
    </w:p>
    <w:p w:rsidR="00000000" w:rsidRDefault="007933C1">
      <w:r>
        <w:rPr>
          <w:b/>
        </w:rPr>
        <w:t>Phoebe:</w:t>
      </w:r>
      <w:r>
        <w:t xml:space="preserve"> Hey, why are you mopping your ceiling?</w:t>
      </w:r>
    </w:p>
    <w:p w:rsidR="00000000" w:rsidRDefault="007933C1">
      <w:r>
        <w:rPr>
          <w:b/>
        </w:rPr>
        <w:t>Monica:</w:t>
      </w:r>
      <w:r>
        <w:t xml:space="preserve"> Oh, there's banana on it.</w:t>
      </w:r>
    </w:p>
    <w:p w:rsidR="00000000" w:rsidRDefault="007933C1">
      <w:r>
        <w:rPr>
          <w:b/>
        </w:rPr>
        <w:t>Phoebe:</w:t>
      </w:r>
      <w:r>
        <w:t xml:space="preserve"> Wow, I have the spirit of an old Indian women living in mine.</w:t>
      </w:r>
    </w:p>
    <w:p w:rsidR="00000000" w:rsidRDefault="007933C1">
      <w:r>
        <w:rPr>
          <w:b/>
        </w:rPr>
        <w:t>Monica:</w:t>
      </w:r>
      <w:r>
        <w:t xml:space="preserve"> So then you know? (Phoe</w:t>
      </w:r>
      <w:r>
        <w:t xml:space="preserve">be nods her head) </w:t>
      </w:r>
    </w:p>
    <w:p w:rsidR="00000000" w:rsidRDefault="007933C1">
      <w:r>
        <w:rPr>
          <w:b/>
        </w:rPr>
        <w:t>Phoebe:</w:t>
      </w:r>
      <w:r>
        <w:t xml:space="preserve"> The mailman was downstairs, so I brought up your mail.</w:t>
      </w:r>
    </w:p>
    <w:p w:rsidR="00000000" w:rsidRDefault="007933C1">
      <w:r>
        <w:rPr>
          <w:b/>
        </w:rPr>
        <w:t>Monica:</w:t>
      </w:r>
      <w:r>
        <w:t xml:space="preserve"> Oh, good. Thanks.</w:t>
      </w:r>
    </w:p>
    <w:p w:rsidR="00000000" w:rsidRDefault="007933C1">
      <w:r>
        <w:rPr>
          <w:b/>
        </w:rPr>
        <w:t>Phoebe:</w:t>
      </w:r>
      <w:r>
        <w:t xml:space="preserve"> Now what is Fabutec?</w:t>
      </w:r>
    </w:p>
    <w:p w:rsidR="00000000" w:rsidRDefault="007933C1">
      <w:r>
        <w:rPr>
          <w:b/>
        </w:rPr>
        <w:t>Monica:</w:t>
      </w:r>
      <w:r>
        <w:t xml:space="preserve"> Okay, all right don't judge me to much. Okay? Um, but I saw this info-mercial, and um, I swear to you I have ne</w:t>
      </w:r>
      <w:r>
        <w:t>ver-ever bought anything on TV before, except for this mop. But there was this stuff on leg waxing, it just, it looked so amazing....</w:t>
      </w:r>
    </w:p>
    <w:p w:rsidR="00000000" w:rsidRDefault="007933C1">
      <w:r>
        <w:rPr>
          <w:b/>
        </w:rPr>
        <w:t>Phoebe:</w:t>
      </w:r>
      <w:r>
        <w:t xml:space="preserve"> Waxine!!</w:t>
      </w:r>
    </w:p>
    <w:p w:rsidR="00000000" w:rsidRDefault="007933C1">
      <w:r>
        <w:rPr>
          <w:b/>
        </w:rPr>
        <w:t>Monica:</w:t>
      </w:r>
      <w:r>
        <w:t xml:space="preserve"> Yes! Have you seen it?</w:t>
      </w:r>
    </w:p>
    <w:p w:rsidR="00000000" w:rsidRDefault="007933C1">
      <w:r>
        <w:rPr>
          <w:b/>
        </w:rPr>
        <w:t>Phoebe:</w:t>
      </w:r>
      <w:r>
        <w:t xml:space="preserve"> Oh, it's incredible! I so want to be a Waxine girl.</w:t>
      </w:r>
    </w:p>
    <w:p w:rsidR="00000000" w:rsidRDefault="007933C1">
      <w:r>
        <w:rPr>
          <w:b/>
        </w:rPr>
        <w:t>Monica:</w:t>
      </w:r>
      <w:r>
        <w:t xml:space="preserve"> I know</w:t>
      </w:r>
      <w:r>
        <w:t>!!</w:t>
      </w:r>
    </w:p>
    <w:p w:rsidR="00000000" w:rsidRDefault="007933C1">
      <w:r>
        <w:rPr>
          <w:b/>
        </w:rPr>
        <w:t>Phoebe:</w:t>
      </w:r>
      <w:r>
        <w:t xml:space="preserve"> God. Do think it really doesn't hurt? 'Cause how can they do that?</w:t>
      </w:r>
    </w:p>
    <w:p w:rsidR="00000000" w:rsidRDefault="007933C1">
      <w:r>
        <w:rPr>
          <w:b/>
        </w:rPr>
        <w:t>Monica:</w:t>
      </w:r>
      <w:r>
        <w:t xml:space="preserve"> Hello! Organic substances recently discovered in the depths of the rain forest!</w:t>
      </w:r>
    </w:p>
    <w:p w:rsidR="00000000" w:rsidRDefault="007933C1">
      <w:r>
        <w:rPr>
          <w:b/>
        </w:rPr>
        <w:t>Phoebe:</w:t>
      </w:r>
      <w:r>
        <w:t xml:space="preserve"> They have the best stuff in there.</w:t>
      </w:r>
    </w:p>
    <w:p w:rsidR="00000000" w:rsidRDefault="007933C1">
      <w:r>
        <w:t>[Scene: Chandler and Joey's, Ross has told Chan</w:t>
      </w:r>
      <w:r>
        <w:t>dler and Joey his terrible act.]</w:t>
      </w:r>
    </w:p>
    <w:p w:rsidR="00000000" w:rsidRDefault="007933C1">
      <w:r>
        <w:rPr>
          <w:b/>
        </w:rPr>
        <w:t>Chandler:</w:t>
      </w:r>
      <w:r>
        <w:t xml:space="preserve"> Oh my God! Oh my God!</w:t>
      </w:r>
    </w:p>
    <w:p w:rsidR="00000000" w:rsidRDefault="007933C1">
      <w:r>
        <w:rPr>
          <w:b/>
        </w:rPr>
        <w:t>Joey:</w:t>
      </w:r>
      <w:r>
        <w:t xml:space="preserve"> Yeah. We figured when we couldn't find you, you'd gone home to make up with Rachel. Which is probably what you shoulda done. Huh?</w:t>
      </w:r>
    </w:p>
    <w:p w:rsidR="00000000" w:rsidRDefault="007933C1">
      <w:r>
        <w:rPr>
          <w:b/>
        </w:rPr>
        <w:t>Ross:</w:t>
      </w:r>
      <w:r>
        <w:t xml:space="preserve"> You think?! God, I, ah, I'm in hell. I mean what,</w:t>
      </w:r>
      <w:r>
        <w:t xml:space="preserve"> what am I gonna do? Rachel's all like, 'I love you and, and let's work on this.' And all I can think about is, 'What is she gonna do? What is she gonna say?' when I tell her what I did.</w:t>
      </w:r>
    </w:p>
    <w:p w:rsidR="00000000" w:rsidRDefault="007933C1">
      <w:r>
        <w:rPr>
          <w:b/>
        </w:rPr>
        <w:t>Chandler:</w:t>
      </w:r>
      <w:r>
        <w:t xml:space="preserve"> Well, before we answer that, I think we should address the </w:t>
      </w:r>
      <w:r>
        <w:t>more important question. How dumb are you?</w:t>
      </w:r>
    </w:p>
    <w:p w:rsidR="00000000" w:rsidRDefault="007933C1">
      <w:r>
        <w:rPr>
          <w:b/>
        </w:rPr>
        <w:t>Ross:</w:t>
      </w:r>
      <w:r>
        <w:t xml:space="preserve"> What?! Look, we're trying to rebuild a relationship here, right. How am I supposed to do that here, without being totally honest with each other?</w:t>
      </w:r>
    </w:p>
    <w:p w:rsidR="00000000" w:rsidRDefault="007933C1">
      <w:r>
        <w:rPr>
          <w:b/>
        </w:rPr>
        <w:t>Joey:</w:t>
      </w:r>
      <w:r>
        <w:t xml:space="preserve"> Look, Ross look, I'm on board about this totally honest</w:t>
      </w:r>
      <w:r>
        <w:t>y thing, I am, just not about stuff that's gonna get you in trouble.</w:t>
      </w:r>
    </w:p>
    <w:p w:rsidR="00000000" w:rsidRDefault="007933C1">
      <w:r>
        <w:rPr>
          <w:b/>
        </w:rPr>
        <w:t>Chandler:</w:t>
      </w:r>
      <w:r>
        <w:t xml:space="preserve"> He's right. Nobody's gonna benefit, and you're just gonna hurt her.</w:t>
      </w:r>
    </w:p>
    <w:p w:rsidR="00000000" w:rsidRDefault="007933C1">
      <w:r>
        <w:rPr>
          <w:b/>
        </w:rPr>
        <w:t>Joey:</w:t>
      </w:r>
      <w:r>
        <w:t xml:space="preserve"> Yeah, and there won't be a relationship left to rebuild.</w:t>
      </w:r>
    </w:p>
    <w:p w:rsidR="00000000" w:rsidRDefault="007933C1">
      <w:r>
        <w:rPr>
          <w:b/>
        </w:rPr>
        <w:t>Ross:</w:t>
      </w:r>
      <w:r>
        <w:t xml:space="preserve"> Yeah, but don't you think....</w:t>
      </w:r>
    </w:p>
    <w:p w:rsidR="00000000" w:rsidRDefault="007933C1">
      <w:r>
        <w:rPr>
          <w:b/>
        </w:rPr>
        <w:t>Chandler:</w:t>
      </w:r>
      <w:r>
        <w:t xml:space="preserve"> </w:t>
      </w:r>
      <w:r>
        <w:t>All right look, if you absolutely have to tell her, at least wait until the timing's right. And that's what deathbeds are for.</w:t>
      </w:r>
    </w:p>
    <w:p w:rsidR="00000000" w:rsidRDefault="007933C1">
      <w:r>
        <w:rPr>
          <w:b/>
        </w:rPr>
        <w:t>Ross:</w:t>
      </w:r>
      <w:r>
        <w:t xml:space="preserve"> Yeah, okay. (he plops down into one of the leather chairs, with the footrest extended.) </w:t>
      </w:r>
    </w:p>
    <w:p w:rsidR="00000000" w:rsidRDefault="007933C1">
      <w:r>
        <w:rPr>
          <w:b/>
        </w:rPr>
        <w:t>Joey:</w:t>
      </w:r>
      <w:r>
        <w:t xml:space="preserve"> All right, okay, now, we jus</w:t>
      </w:r>
      <w:r>
        <w:t>t have to make sure she doesn't find out some other way. (spins the chair around so that Ross is facing him) Did you think about the trail?</w:t>
      </w:r>
    </w:p>
    <w:p w:rsidR="00000000" w:rsidRDefault="007933C1">
      <w:r>
        <w:rPr>
          <w:b/>
        </w:rPr>
        <w:t>Ross:</w:t>
      </w:r>
      <w:r>
        <w:t xml:space="preserve"> What trail?</w:t>
      </w:r>
    </w:p>
    <w:p w:rsidR="00000000" w:rsidRDefault="007933C1">
      <w:r>
        <w:rPr>
          <w:b/>
        </w:rPr>
        <w:t>Joey:</w:t>
      </w:r>
      <w:r>
        <w:t xml:space="preserve"> (stomps on the footrest which pops Ross up into a sitting position) The trail from the woman</w:t>
      </w:r>
      <w:r>
        <w:t xml:space="preserve"> you did it with to the woman you hope never finds out who did it! (slapping his hands with each word) You always have to think about the trail!</w:t>
      </w:r>
    </w:p>
    <w:p w:rsidR="00000000" w:rsidRDefault="007933C1">
      <w:r>
        <w:rPr>
          <w:b/>
        </w:rPr>
        <w:t>Ross:</w:t>
      </w:r>
      <w:r>
        <w:t xml:space="preserve"> Oh, I-I don't think there's any trail.</w:t>
      </w:r>
    </w:p>
    <w:p w:rsidR="00000000" w:rsidRDefault="007933C1">
      <w:r>
        <w:rPr>
          <w:b/>
        </w:rPr>
        <w:t>Chandler:</w:t>
      </w:r>
      <w:r>
        <w:t xml:space="preserve"> Okay, okay-okay, ah, Chloe works with that guy Issac. Is</w:t>
      </w:r>
      <w:r>
        <w:t>sac's sister is Jasmine. And Jasmine works at that message place with Phoebe. And Phoebe's friends with Rachel. And that's the trail, I did it!</w:t>
      </w:r>
    </w:p>
    <w:p w:rsidR="00000000" w:rsidRDefault="007933C1">
      <w:r>
        <w:t>[Scene: Monica's Bedroom, Monica and Phoebe are waxing their legs.]</w:t>
      </w:r>
    </w:p>
    <w:p w:rsidR="00000000" w:rsidRDefault="007933C1">
      <w:r>
        <w:rPr>
          <w:b/>
        </w:rPr>
        <w:t>Phoebe:</w:t>
      </w:r>
      <w:r>
        <w:t xml:space="preserve"> (reading from the instructions) Afte</w:t>
      </w:r>
      <w:r>
        <w:t xml:space="preserve">r applying the Waxine and linen strips to leg number one, </w:t>
      </w:r>
    </w:p>
    <w:p w:rsidR="00000000" w:rsidRDefault="007933C1">
      <w:r>
        <w:rPr>
          <w:b/>
        </w:rPr>
        <w:t>Monica:</w:t>
      </w:r>
      <w:r>
        <w:t xml:space="preserve"> Did that!</w:t>
      </w:r>
    </w:p>
    <w:p w:rsidR="00000000" w:rsidRDefault="007933C1">
      <w:r>
        <w:rPr>
          <w:b/>
        </w:rPr>
        <w:t>Phoebe:</w:t>
      </w:r>
      <w:r>
        <w:t xml:space="preserve"> Grasp one of the linen strips by its 'easy grab tab' and pull it off in one quick pain free motion.</w:t>
      </w:r>
    </w:p>
    <w:p w:rsidR="00000000" w:rsidRDefault="007933C1">
      <w:r>
        <w:rPr>
          <w:b/>
        </w:rPr>
        <w:t>Monica:</w:t>
      </w:r>
      <w:r>
        <w:t xml:space="preserve"> Okay. (Does so.) Ow!!!!! Ow-oh-oh!</w:t>
      </w:r>
    </w:p>
    <w:p w:rsidR="00000000" w:rsidRDefault="007933C1">
      <w:r>
        <w:rPr>
          <w:b/>
        </w:rPr>
        <w:t>Phoebe:</w:t>
      </w:r>
      <w:r>
        <w:t xml:space="preserve"> Was it not pain-free</w:t>
      </w:r>
      <w:r>
        <w:t>?</w:t>
      </w:r>
    </w:p>
    <w:p w:rsidR="00000000" w:rsidRDefault="007933C1">
      <w:r>
        <w:rPr>
          <w:b/>
        </w:rPr>
        <w:t>Monica:</w:t>
      </w:r>
      <w:r>
        <w:t xml:space="preserve"> No. It was painful. Oh my God , they should call it Pain-zine, now with a little wax.</w:t>
      </w:r>
    </w:p>
    <w:p w:rsidR="00000000" w:rsidRDefault="007933C1">
      <w:r>
        <w:rPr>
          <w:b/>
        </w:rPr>
        <w:t>Phoebe:</w:t>
      </w:r>
      <w:r>
        <w:t xml:space="preserve"> Huh, well, the girls in the satin nighties on the commercial don't seem to think it's that bad.</w:t>
      </w:r>
    </w:p>
    <w:p w:rsidR="00000000" w:rsidRDefault="007933C1">
      <w:r>
        <w:rPr>
          <w:b/>
        </w:rPr>
        <w:t>Monica:</w:t>
      </w:r>
      <w:r>
        <w:t xml:space="preserve"> That's because their nerves are probably deadene</w:t>
      </w:r>
      <w:r>
        <w:t>d from being so stupid. But hey, y'know if you don't believe me, please, by my guest.</w:t>
      </w:r>
    </w:p>
    <w:p w:rsidR="00000000" w:rsidRDefault="007933C1">
      <w:r>
        <w:rPr>
          <w:b/>
        </w:rPr>
        <w:t>Phoebe:</w:t>
      </w:r>
      <w:r>
        <w:t xml:space="preserve"> (Removing one of the strips) Ow-ow-ow-ow! Oh my God!!!</w:t>
      </w:r>
    </w:p>
    <w:p w:rsidR="00000000" w:rsidRDefault="007933C1">
      <w:r>
        <w:rPr>
          <w:b/>
        </w:rPr>
        <w:t>Monica:</w:t>
      </w:r>
      <w:r>
        <w:t xml:space="preserve"> Now, are you glad we didn't start with the bikini strips?</w:t>
      </w:r>
    </w:p>
    <w:p w:rsidR="00000000" w:rsidRDefault="007933C1">
      <w:r>
        <w:t>[Scene: The Xerox Place, Ross is trying t</w:t>
      </w:r>
      <w:r>
        <w:t>o break the trail.]</w:t>
      </w:r>
    </w:p>
    <w:p w:rsidR="00000000" w:rsidRDefault="007933C1">
      <w:r>
        <w:rPr>
          <w:b/>
        </w:rPr>
        <w:t>Ross:</w:t>
      </w:r>
      <w:r>
        <w:t xml:space="preserve"> (entering) Chloe? Hi.. </w:t>
      </w:r>
    </w:p>
    <w:p w:rsidR="00000000" w:rsidRDefault="007933C1">
      <w:r>
        <w:rPr>
          <w:b/>
        </w:rPr>
        <w:t>Chloe:</w:t>
      </w:r>
      <w:r>
        <w:t xml:space="preserve"> Is this about me taking your watch?</w:t>
      </w:r>
    </w:p>
    <w:p w:rsidR="00000000" w:rsidRDefault="007933C1">
      <w:r>
        <w:rPr>
          <w:b/>
        </w:rPr>
        <w:t>Ross:</w:t>
      </w:r>
      <w:r>
        <w:t xml:space="preserve"> You took my watch?</w:t>
      </w:r>
    </w:p>
    <w:p w:rsidR="00000000" w:rsidRDefault="007933C1">
      <w:r>
        <w:rPr>
          <w:b/>
        </w:rPr>
        <w:t>Chloe:</w:t>
      </w:r>
      <w:r>
        <w:t xml:space="preserve"> I'm sorry, I do that.</w:t>
      </w:r>
    </w:p>
    <w:p w:rsidR="00000000" w:rsidRDefault="007933C1">
      <w:r>
        <w:rPr>
          <w:b/>
        </w:rPr>
        <w:t>Ross:</w:t>
      </w:r>
      <w:r>
        <w:t xml:space="preserve"> Just you keep it, listen did you, did you tell anyone about us?</w:t>
      </w:r>
    </w:p>
    <w:p w:rsidR="00000000" w:rsidRDefault="007933C1">
      <w:r>
        <w:rPr>
          <w:b/>
        </w:rPr>
        <w:t>Chloe:</w:t>
      </w:r>
      <w:r>
        <w:t xml:space="preserve"> Oh no. I feel it isn't really an</w:t>
      </w:r>
      <w:r>
        <w:t>ybody's business, y'know.</w:t>
      </w:r>
    </w:p>
    <w:p w:rsidR="00000000" w:rsidRDefault="007933C1">
      <w:r>
        <w:rPr>
          <w:b/>
        </w:rPr>
        <w:t>Ross:</w:t>
      </w:r>
      <w:r>
        <w:t xml:space="preserve"> Exactly. So you didn't, didn't mention anything to Issac right?</w:t>
      </w:r>
    </w:p>
    <w:p w:rsidR="00000000" w:rsidRDefault="007933C1">
      <w:r>
        <w:rPr>
          <w:b/>
        </w:rPr>
        <w:t>Chloe:</w:t>
      </w:r>
      <w:r>
        <w:t xml:space="preserve"> Oh, well I tell Issac everything.</w:t>
      </w:r>
    </w:p>
    <w:p w:rsidR="00000000" w:rsidRDefault="007933C1">
      <w:r>
        <w:rPr>
          <w:b/>
        </w:rPr>
        <w:t>Ross:</w:t>
      </w:r>
      <w:r>
        <w:t xml:space="preserve"> You tell, of course you do. Issac. Issac. Hey, Issac. Issac, hi! Y'know we haven't actually met...</w:t>
      </w:r>
    </w:p>
    <w:p w:rsidR="00000000" w:rsidRDefault="007933C1">
      <w:r>
        <w:rPr>
          <w:b/>
        </w:rPr>
        <w:t>Issac:</w:t>
      </w:r>
      <w:r>
        <w:t xml:space="preserve"> You dog</w:t>
      </w:r>
      <w:r>
        <w:t>!</w:t>
      </w:r>
    </w:p>
    <w:p w:rsidR="00000000" w:rsidRDefault="007933C1">
      <w:r>
        <w:rPr>
          <w:b/>
        </w:rPr>
        <w:t>Ross:</w:t>
      </w:r>
      <w:r>
        <w:t xml:space="preserve"> Yes, I suppose I am a dog. But Issac, see I-I happen to have a girlfriend.</w:t>
      </w:r>
    </w:p>
    <w:p w:rsidR="00000000" w:rsidRDefault="007933C1">
      <w:r>
        <w:rPr>
          <w:b/>
        </w:rPr>
        <w:t>Issac:</w:t>
      </w:r>
      <w:r>
        <w:t xml:space="preserve"> Oh right, that Rachel chick from the coffee place.</w:t>
      </w:r>
    </w:p>
    <w:p w:rsidR="00000000" w:rsidRDefault="007933C1">
      <w:r>
        <w:rPr>
          <w:b/>
        </w:rPr>
        <w:t>Ross:</w:t>
      </w:r>
      <w:r>
        <w:t xml:space="preserve"> Yeah, that's the one. Listen, I don't want to hurt her.</w:t>
      </w:r>
    </w:p>
    <w:p w:rsidR="00000000" w:rsidRDefault="007933C1">
      <w:r>
        <w:rPr>
          <w:b/>
        </w:rPr>
        <w:t>Issac:</w:t>
      </w:r>
      <w:r>
        <w:t xml:space="preserve"> Oh, hey, man I know, doesn't matter how much w</w:t>
      </w:r>
      <w:r>
        <w:t>e love 'em, monogamy is too cruel a rule.</w:t>
      </w:r>
    </w:p>
    <w:p w:rsidR="00000000" w:rsidRDefault="007933C1">
      <w:r>
        <w:rPr>
          <w:b/>
        </w:rPr>
        <w:t>Ross:</w:t>
      </w:r>
      <w:r>
        <w:t xml:space="preserve"> Yeah. Listen, can you keep this information to yourself?</w:t>
      </w:r>
    </w:p>
    <w:p w:rsidR="00000000" w:rsidRDefault="007933C1">
      <w:r>
        <w:rPr>
          <w:b/>
        </w:rPr>
        <w:t>Issac:</w:t>
      </w:r>
      <w:r>
        <w:t xml:space="preserve"> Aw, no problem dude. Y'know we got to look out for each other. We're the same, you and me.</w:t>
      </w:r>
    </w:p>
    <w:p w:rsidR="00000000" w:rsidRDefault="007933C1">
      <w:r>
        <w:rPr>
          <w:b/>
        </w:rPr>
        <w:t>Ross:</w:t>
      </w:r>
      <w:r>
        <w:t xml:space="preserve"> Actually, no, we're not.</w:t>
      </w:r>
    </w:p>
    <w:p w:rsidR="00000000" w:rsidRDefault="007933C1">
      <w:r>
        <w:rPr>
          <w:b/>
        </w:rPr>
        <w:t>Issac:</w:t>
      </w:r>
      <w:r>
        <w:t xml:space="preserve"> Yeah, we are.</w:t>
      </w:r>
    </w:p>
    <w:p w:rsidR="00000000" w:rsidRDefault="007933C1">
      <w:r>
        <w:rPr>
          <w:b/>
        </w:rPr>
        <w:t>R</w:t>
      </w:r>
      <w:r>
        <w:rPr>
          <w:b/>
        </w:rPr>
        <w:t>oss:</w:t>
      </w:r>
      <w:r>
        <w:t xml:space="preserve"> No, we're not.</w:t>
      </w:r>
    </w:p>
    <w:p w:rsidR="00000000" w:rsidRDefault="007933C1">
      <w:r>
        <w:rPr>
          <w:b/>
        </w:rPr>
        <w:t>Issac:</w:t>
      </w:r>
      <w:r>
        <w:t xml:space="preserve"> Yeah, we are.</w:t>
      </w:r>
    </w:p>
    <w:p w:rsidR="00000000" w:rsidRDefault="007933C1">
      <w:r>
        <w:rPr>
          <w:b/>
        </w:rPr>
        <w:t>Ross:</w:t>
      </w:r>
      <w:r>
        <w:t xml:space="preserve"> No, we're not!!</w:t>
      </w:r>
    </w:p>
    <w:p w:rsidR="00000000" w:rsidRDefault="007933C1">
      <w:r>
        <w:rPr>
          <w:b/>
        </w:rPr>
        <w:t>Issac:</w:t>
      </w:r>
      <w:r>
        <w:t xml:space="preserve"> Okay, we're not.</w:t>
      </w:r>
    </w:p>
    <w:p w:rsidR="00000000" w:rsidRDefault="007933C1">
      <w:r>
        <w:rPr>
          <w:b/>
        </w:rPr>
        <w:t>Ross:</w:t>
      </w:r>
      <w:r>
        <w:t xml:space="preserve"> Right.</w:t>
      </w:r>
    </w:p>
    <w:p w:rsidR="00000000" w:rsidRDefault="007933C1">
      <w:r>
        <w:rPr>
          <w:b/>
        </w:rPr>
        <w:t>Issac:</w:t>
      </w:r>
      <w:r>
        <w:t xml:space="preserve"> But, we are.</w:t>
      </w:r>
    </w:p>
    <w:p w:rsidR="00000000" w:rsidRDefault="007933C1">
      <w:r>
        <w:rPr>
          <w:b/>
        </w:rPr>
        <w:t>Ross:</w:t>
      </w:r>
      <w:r>
        <w:t xml:space="preserve"> Fine. I just need to know that you're not gonna tell your sister.</w:t>
      </w:r>
    </w:p>
    <w:p w:rsidR="00000000" w:rsidRDefault="007933C1">
      <w:r>
        <w:rPr>
          <w:b/>
        </w:rPr>
        <w:t>Issac:</w:t>
      </w:r>
      <w:r>
        <w:t xml:space="preserve"> I can promise not to tell her again.</w:t>
      </w:r>
    </w:p>
    <w:p w:rsidR="00000000" w:rsidRDefault="007933C1">
      <w:r>
        <w:t>[Scene: Phoebe's Wor</w:t>
      </w:r>
      <w:r>
        <w:t>k, Ross is now trying to stop Jasmine from telling Phoebe.]</w:t>
      </w:r>
    </w:p>
    <w:p w:rsidR="00000000" w:rsidRDefault="007933C1">
      <w:r>
        <w:rPr>
          <w:b/>
        </w:rPr>
        <w:t>Ross:</w:t>
      </w:r>
      <w:r>
        <w:t xml:space="preserve"> (entering out of breath) Jasmine? </w:t>
      </w:r>
    </w:p>
    <w:p w:rsidR="00000000" w:rsidRDefault="007933C1">
      <w:r>
        <w:rPr>
          <w:b/>
        </w:rPr>
        <w:t>Jasmine:</w:t>
      </w:r>
      <w:r>
        <w:t xml:space="preserve"> Uh-huh.</w:t>
      </w:r>
    </w:p>
    <w:p w:rsidR="00000000" w:rsidRDefault="007933C1">
      <w:r>
        <w:rPr>
          <w:b/>
        </w:rPr>
        <w:t>Ross:</w:t>
      </w:r>
      <w:r>
        <w:t xml:space="preserve"> We met at Phoebe's birthday party, I'm, I'm Ross Geller.</w:t>
      </w:r>
    </w:p>
    <w:p w:rsidR="00000000" w:rsidRDefault="007933C1">
      <w:r>
        <w:rPr>
          <w:b/>
        </w:rPr>
        <w:t>Jasmine:</w:t>
      </w:r>
      <w:r>
        <w:t xml:space="preserve"> You did a bad thing!</w:t>
      </w:r>
    </w:p>
    <w:p w:rsidR="00000000" w:rsidRDefault="007933C1">
      <w:r>
        <w:rPr>
          <w:b/>
        </w:rPr>
        <w:t>Ross:</w:t>
      </w:r>
      <w:r>
        <w:t xml:space="preserve"> Yes, I did.</w:t>
      </w:r>
    </w:p>
    <w:p w:rsidR="00000000" w:rsidRDefault="007933C1">
      <w:r>
        <w:rPr>
          <w:b/>
        </w:rPr>
        <w:t>Jasmine:</w:t>
      </w:r>
      <w:r>
        <w:t xml:space="preserve"> Very bad!</w:t>
      </w:r>
    </w:p>
    <w:p w:rsidR="00000000" w:rsidRDefault="007933C1">
      <w:r>
        <w:rPr>
          <w:b/>
        </w:rPr>
        <w:t>Ross:</w:t>
      </w:r>
      <w:r>
        <w:t xml:space="preserve"> Ve</w:t>
      </w:r>
      <w:r>
        <w:t>ry bad.</w:t>
      </w:r>
    </w:p>
    <w:p w:rsidR="00000000" w:rsidRDefault="007933C1">
      <w:r>
        <w:rPr>
          <w:b/>
        </w:rPr>
        <w:t>Jasmine:</w:t>
      </w:r>
      <w:r>
        <w:t xml:space="preserve"> Very, very bad.</w:t>
      </w:r>
    </w:p>
    <w:p w:rsidR="00000000" w:rsidRDefault="007933C1">
      <w:r>
        <w:rPr>
          <w:b/>
        </w:rPr>
        <w:t>Ross:</w:t>
      </w:r>
      <w:r>
        <w:t xml:space="preserve"> I'm agreeing with you. Did you, listen, did you happen to tell Phoebe yet?</w:t>
      </w:r>
    </w:p>
    <w:p w:rsidR="00000000" w:rsidRDefault="007933C1">
      <w:r>
        <w:t>Jasmine: No.</w:t>
      </w:r>
    </w:p>
    <w:p w:rsidR="00000000" w:rsidRDefault="007933C1">
      <w:r>
        <w:rPr>
          <w:b/>
        </w:rPr>
        <w:t>Ross:</w:t>
      </w:r>
      <w:r>
        <w:t xml:space="preserve"> Okay, Jasmine, please, please don't. I love my girlfriend very much, and I want more than anything to just work it out with</w:t>
      </w:r>
      <w:r>
        <w:t xml:space="preserve"> her. Okay?</w:t>
      </w:r>
    </w:p>
    <w:p w:rsidR="00000000" w:rsidRDefault="007933C1">
      <w:r>
        <w:rPr>
          <w:b/>
        </w:rPr>
        <w:t>Jasmine:</w:t>
      </w:r>
      <w:r>
        <w:t xml:space="preserve"> All right.</w:t>
      </w:r>
    </w:p>
    <w:p w:rsidR="00000000" w:rsidRDefault="007933C1">
      <w:r>
        <w:rPr>
          <w:b/>
        </w:rPr>
        <w:t>Ross:</w:t>
      </w:r>
      <w:r>
        <w:t xml:space="preserve"> Thank you, thank you.</w:t>
      </w:r>
    </w:p>
    <w:p w:rsidR="00000000" w:rsidRDefault="007933C1">
      <w:r>
        <w:rPr>
          <w:b/>
        </w:rPr>
        <w:t>Jasmine:</w:t>
      </w:r>
      <w:r>
        <w:t xml:space="preserve"> But you should probably talk to my roommate, because I told him and he knows Phoebe too.</w:t>
      </w:r>
    </w:p>
    <w:p w:rsidR="00000000" w:rsidRDefault="007933C1">
      <w:r>
        <w:rPr>
          <w:b/>
        </w:rPr>
        <w:t>Ross:</w:t>
      </w:r>
      <w:r>
        <w:t xml:space="preserve"> (angrily) Who's your roommate?</w:t>
      </w:r>
    </w:p>
    <w:p w:rsidR="00000000" w:rsidRDefault="007933C1">
      <w:r>
        <w:t>[Scene: Central Perk, Gunther is wiping down the counter as R</w:t>
      </w:r>
      <w:r>
        <w:t>oss rushes in.]</w:t>
      </w:r>
    </w:p>
    <w:p w:rsidR="00000000" w:rsidRDefault="007933C1">
      <w:r>
        <w:rPr>
          <w:b/>
        </w:rPr>
        <w:t>Ross:</w:t>
      </w:r>
      <w:r>
        <w:t xml:space="preserve"> Gunther! Gunther. Gunther, please tell me you didn't say anything to Rachel about me and the girl from the Xerox place.</w:t>
      </w:r>
    </w:p>
    <w:p w:rsidR="00000000" w:rsidRDefault="007933C1">
      <w:r>
        <w:rPr>
          <w:b/>
        </w:rPr>
        <w:t>Gunther:</w:t>
      </w:r>
      <w:r>
        <w:t xml:space="preserve"> I'm sorry. Was I not supposed to?</w:t>
      </w:r>
    </w:p>
    <w:p w:rsidR="00000000" w:rsidRDefault="007933C1">
      <w:r>
        <w:t>(Ross turns around and sees Rachel sitting by the window. She is just g</w:t>
      </w:r>
      <w:r>
        <w:t xml:space="preserve">laring at him.) </w:t>
      </w:r>
    </w:p>
    <w:p w:rsidR="00000000" w:rsidRDefault="007933C1">
      <w:r>
        <w:t>Commercial Break</w:t>
      </w:r>
    </w:p>
    <w:p w:rsidR="00000000" w:rsidRDefault="007933C1">
      <w:r>
        <w:t>[Scene: Monica's Bedroom, Monica and Phoebe are removing the rest of their wax strips.]</w:t>
      </w:r>
    </w:p>
    <w:p w:rsidR="00000000" w:rsidRDefault="007933C1">
      <w:r>
        <w:t>Monica: Ow!</w:t>
      </w:r>
    </w:p>
    <w:p w:rsidR="00000000" w:rsidRDefault="007933C1">
      <w:r>
        <w:t>Phoebe: Oh!!</w:t>
      </w:r>
    </w:p>
    <w:p w:rsidR="00000000" w:rsidRDefault="007933C1">
      <w:r>
        <w:rPr>
          <w:b/>
        </w:rPr>
        <w:t>Monica:</w:t>
      </w:r>
      <w:r>
        <w:t xml:space="preserve"> Ow!! Ow!!</w:t>
      </w:r>
    </w:p>
    <w:p w:rsidR="00000000" w:rsidRDefault="007933C1">
      <w:r>
        <w:t>Phoebe: Ow!!!</w:t>
      </w:r>
    </w:p>
    <w:p w:rsidR="00000000" w:rsidRDefault="007933C1">
      <w:r>
        <w:rPr>
          <w:b/>
        </w:rPr>
        <w:t>Monica and Phoebe:</w:t>
      </w:r>
      <w:r>
        <w:t xml:space="preserve"> Ow!!!!!!! Ow-ow-ow-ow!</w:t>
      </w:r>
    </w:p>
    <w:p w:rsidR="00000000" w:rsidRDefault="007933C1">
      <w:r>
        <w:t>(Hearing the screaming Chandler and</w:t>
      </w:r>
      <w:r>
        <w:t xml:space="preserve"> Joey rush in. Joey has a pan, Chandler has a tea kettle.) </w:t>
      </w:r>
    </w:p>
    <w:p w:rsidR="00000000" w:rsidRDefault="007933C1">
      <w:r>
        <w:rPr>
          <w:b/>
        </w:rPr>
        <w:t>Phoebe:</w:t>
      </w:r>
      <w:r>
        <w:t xml:space="preserve"> We're all right.</w:t>
      </w:r>
    </w:p>
    <w:p w:rsidR="00000000" w:rsidRDefault="007933C1">
      <w:r>
        <w:rPr>
          <w:b/>
        </w:rPr>
        <w:t>Monica:</w:t>
      </w:r>
      <w:r>
        <w:t xml:space="preserve"> It's okay, it's okay.</w:t>
      </w:r>
    </w:p>
    <w:p w:rsidR="00000000" w:rsidRDefault="007933C1">
      <w:r>
        <w:rPr>
          <w:b/>
        </w:rPr>
        <w:t>Phoebe:</w:t>
      </w:r>
      <w:r>
        <w:t xml:space="preserve"> We're all right.</w:t>
      </w:r>
    </w:p>
    <w:p w:rsidR="00000000" w:rsidRDefault="007933C1">
      <w:r>
        <w:rPr>
          <w:b/>
        </w:rPr>
        <w:t>Monica:</w:t>
      </w:r>
      <w:r>
        <w:t xml:space="preserve"> We were just waxing our legs.</w:t>
      </w:r>
    </w:p>
    <w:p w:rsidR="00000000" w:rsidRDefault="007933C1">
      <w:r>
        <w:t>Chandler: Off?!!</w:t>
      </w:r>
    </w:p>
    <w:p w:rsidR="00000000" w:rsidRDefault="007933C1">
      <w:r>
        <w:rPr>
          <w:b/>
        </w:rPr>
        <w:t>Phoebe:</w:t>
      </w:r>
      <w:r>
        <w:t xml:space="preserve"> For your information, this happens to be a pain like </w:t>
      </w:r>
      <w:r>
        <w:t>no man will ever experience.</w:t>
      </w:r>
    </w:p>
    <w:p w:rsidR="00000000" w:rsidRDefault="007933C1">
      <w:r>
        <w:rPr>
          <w:b/>
        </w:rPr>
        <w:t>Chandler:</w:t>
      </w:r>
      <w:r>
        <w:t xml:space="preserve"> Yeah, well I don't think you can make that statement, unless you've been kicked in an area that God only meant to be treated nicely.</w:t>
      </w:r>
    </w:p>
    <w:p w:rsidR="00000000" w:rsidRDefault="007933C1">
      <w:r>
        <w:rPr>
          <w:b/>
        </w:rPr>
        <w:t>Joey:</w:t>
      </w:r>
      <w:r>
        <w:t xml:space="preserve"> Yeah, I-I think that women just have a lower threshold of pain than men, that'</w:t>
      </w:r>
      <w:r>
        <w:t>s all. I mean, come on, it's just a little wax.</w:t>
      </w:r>
    </w:p>
    <w:p w:rsidR="00000000" w:rsidRDefault="007933C1">
      <w:r>
        <w:rPr>
          <w:b/>
        </w:rPr>
        <w:t>Phoebe:</w:t>
      </w:r>
      <w:r>
        <w:t xml:space="preserve"> Oh yeah, come here. (Puts a little wax on Joey's arm and puts a strip on it.) </w:t>
      </w:r>
    </w:p>
    <w:p w:rsidR="00000000" w:rsidRDefault="007933C1">
      <w:r>
        <w:rPr>
          <w:b/>
        </w:rPr>
        <w:t>Chandler:</w:t>
      </w:r>
      <w:r>
        <w:t xml:space="preserve"> Oh, that's mature.</w:t>
      </w:r>
    </w:p>
    <w:p w:rsidR="00000000" w:rsidRDefault="007933C1">
      <w:r>
        <w:rPr>
          <w:b/>
        </w:rPr>
        <w:t>Joey:</w:t>
      </w:r>
      <w:r>
        <w:t xml:space="preserve"> Okay, fine, so now what, I just pull it off?</w:t>
      </w:r>
    </w:p>
    <w:p w:rsidR="00000000" w:rsidRDefault="007933C1">
      <w:r>
        <w:rPr>
          <w:b/>
        </w:rPr>
        <w:t>Phoebe:</w:t>
      </w:r>
      <w:r>
        <w:t xml:space="preserve"> Uh-huh.</w:t>
      </w:r>
    </w:p>
    <w:p w:rsidR="00000000" w:rsidRDefault="007933C1">
      <w:r>
        <w:rPr>
          <w:b/>
        </w:rPr>
        <w:t>Monica:</w:t>
      </w:r>
      <w:r>
        <w:t xml:space="preserve"> That's right.</w:t>
      </w:r>
    </w:p>
    <w:p w:rsidR="00000000" w:rsidRDefault="007933C1">
      <w:r>
        <w:t>(Jo</w:t>
      </w:r>
      <w:r>
        <w:t xml:space="preserve">ey laughs, pulls it off, then does a high-pitched whine.) </w:t>
      </w:r>
    </w:p>
    <w:p w:rsidR="00000000" w:rsidRDefault="007933C1">
      <w:r>
        <w:t>[Cut to Living Room, Rachel is trying to close the door on Ross.]</w:t>
      </w:r>
    </w:p>
    <w:p w:rsidR="00000000" w:rsidRDefault="007933C1">
      <w:r>
        <w:rPr>
          <w:b/>
        </w:rPr>
        <w:t>Ross:</w:t>
      </w:r>
      <w:r>
        <w:t xml:space="preserve"> (forcing the door open) Come on, Rachel, come on! Talk to me! Please!!</w:t>
      </w:r>
    </w:p>
    <w:p w:rsidR="00000000" w:rsidRDefault="007933C1">
      <w:r>
        <w:t>[Cut to Monica's bedroom, Chandler slowly closes the d</w:t>
      </w:r>
      <w:r>
        <w:t>oor, and we hear Rachel from the living room.]</w:t>
      </w:r>
    </w:p>
    <w:p w:rsidR="00000000" w:rsidRDefault="007933C1">
      <w:r>
        <w:rPr>
          <w:b/>
        </w:rPr>
        <w:t>Rachel:</w:t>
      </w:r>
      <w:r>
        <w:t xml:space="preserve"> I can't talk to you. I can't even look at you right now!</w:t>
      </w:r>
    </w:p>
    <w:p w:rsidR="00000000" w:rsidRDefault="007933C1">
      <w:r>
        <w:t>Monica: What?</w:t>
      </w:r>
    </w:p>
    <w:p w:rsidR="00000000" w:rsidRDefault="007933C1">
      <w:r>
        <w:rPr>
          <w:b/>
        </w:rPr>
        <w:t>Chandler:</w:t>
      </w:r>
      <w:r>
        <w:t xml:space="preserve"> Nothing, nothing.</w:t>
      </w:r>
    </w:p>
    <w:p w:rsidR="00000000" w:rsidRDefault="007933C1">
      <w:r>
        <w:rPr>
          <w:b/>
        </w:rPr>
        <w:t>Monica:</w:t>
      </w:r>
      <w:r>
        <w:t xml:space="preserve"> (going over to listen at the door) Rachel said everything was okay.</w:t>
      </w:r>
    </w:p>
    <w:p w:rsidR="00000000" w:rsidRDefault="007933C1">
      <w:r>
        <w:rPr>
          <w:b/>
        </w:rPr>
        <w:t>Phoebe:</w:t>
      </w:r>
      <w:r>
        <w:t xml:space="preserve"> (to Joey) What, wh</w:t>
      </w:r>
      <w:r>
        <w:t>at are they talking about?</w:t>
      </w:r>
    </w:p>
    <w:p w:rsidR="00000000" w:rsidRDefault="007933C1">
      <w:r>
        <w:rPr>
          <w:b/>
        </w:rPr>
        <w:t>Ross:</w:t>
      </w:r>
      <w:r>
        <w:t xml:space="preserve"> Rachel?</w:t>
      </w:r>
    </w:p>
    <w:p w:rsidR="00000000" w:rsidRDefault="007933C1">
      <w:r>
        <w:t>[Cut to Living Room]</w:t>
      </w:r>
    </w:p>
    <w:p w:rsidR="00000000" w:rsidRDefault="007933C1">
      <w:r>
        <w:rPr>
          <w:b/>
        </w:rPr>
        <w:t>Rachel:</w:t>
      </w:r>
      <w:r>
        <w:t xml:space="preserve"> Just get away from me!</w:t>
      </w:r>
    </w:p>
    <w:p w:rsidR="00000000" w:rsidRDefault="007933C1">
      <w:r>
        <w:rPr>
          <w:b/>
        </w:rPr>
        <w:t>Ross:</w:t>
      </w:r>
      <w:r>
        <w:t xml:space="preserve"> No, it was a mistake! I made a mistake! Okay?</w:t>
      </w:r>
    </w:p>
    <w:p w:rsidR="00000000" w:rsidRDefault="007933C1">
      <w:r>
        <w:rPr>
          <w:b/>
        </w:rPr>
        <w:t>Rachel:</w:t>
      </w:r>
      <w:r>
        <w:t xml:space="preserve"> A mistake?! What were you trying to put it in? Her purse?!</w:t>
      </w:r>
    </w:p>
    <w:p w:rsidR="00000000" w:rsidRDefault="007933C1">
      <w:r>
        <w:t>[Cut to Monica's bedroom]</w:t>
      </w:r>
    </w:p>
    <w:p w:rsidR="00000000" w:rsidRDefault="007933C1">
      <w:r>
        <w:rPr>
          <w:b/>
        </w:rPr>
        <w:t>Phoebe:</w:t>
      </w:r>
      <w:r>
        <w:t xml:space="preserve"> Whe-where </w:t>
      </w:r>
      <w:r>
        <w:t>did he put it?!</w:t>
      </w:r>
    </w:p>
    <w:p w:rsidR="00000000" w:rsidRDefault="007933C1">
      <w:r>
        <w:t>[Cut to Living Room]</w:t>
      </w:r>
    </w:p>
    <w:p w:rsidR="00000000" w:rsidRDefault="007933C1">
      <w:r>
        <w:rPr>
          <w:b/>
        </w:rPr>
        <w:t>Rachel:</w:t>
      </w:r>
      <w:r>
        <w:t xml:space="preserve"> Ross, you had sex with another woman!</w:t>
      </w:r>
    </w:p>
    <w:p w:rsidR="00000000" w:rsidRDefault="007933C1">
      <w:r>
        <w:t>[Cut to Monica's bedroom, both Monica and Phoebe gasp.]</w:t>
      </w:r>
    </w:p>
    <w:p w:rsidR="00000000" w:rsidRDefault="007933C1">
      <w:r>
        <w:rPr>
          <w:b/>
        </w:rPr>
        <w:t>Monica:</w:t>
      </w:r>
      <w:r>
        <w:t xml:space="preserve"> Oh my God.</w:t>
      </w:r>
    </w:p>
    <w:p w:rsidR="00000000" w:rsidRDefault="007933C1">
      <w:r>
        <w:rPr>
          <w:b/>
        </w:rPr>
        <w:t>Phoebe:</w:t>
      </w:r>
      <w:r>
        <w:t xml:space="preserve"> Oh, I knew something had to be wrong, because my fingernails did not grow at all yesterday</w:t>
      </w:r>
      <w:r>
        <w:t>.</w:t>
      </w:r>
    </w:p>
    <w:p w:rsidR="00000000" w:rsidRDefault="007933C1">
      <w:r>
        <w:rPr>
          <w:b/>
        </w:rPr>
        <w:t>Chandler:</w:t>
      </w:r>
      <w:r>
        <w:t xml:space="preserve"> Yeah, well, I guess they had a fight, and he got drunk....</w:t>
      </w:r>
    </w:p>
    <w:p w:rsidR="00000000" w:rsidRDefault="007933C1">
      <w:r>
        <w:rPr>
          <w:b/>
        </w:rPr>
        <w:t>Monica:</w:t>
      </w:r>
      <w:r>
        <w:t xml:space="preserve"> Oh!! (hits Chandler and Joey in the head) You guys knew about this and you didn't tell us?!</w:t>
      </w:r>
    </w:p>
    <w:p w:rsidR="00000000" w:rsidRDefault="007933C1">
      <w:r>
        <w:rPr>
          <w:b/>
        </w:rPr>
        <w:t>Chandler:</w:t>
      </w:r>
      <w:r>
        <w:t xml:space="preserve"> (to Joey) He has sex, and we get hit in our heads.</w:t>
      </w:r>
    </w:p>
    <w:p w:rsidR="00000000" w:rsidRDefault="007933C1">
      <w:r>
        <w:t>[Cut to Living Room]</w:t>
      </w:r>
    </w:p>
    <w:p w:rsidR="00000000" w:rsidRDefault="007933C1">
      <w:r>
        <w:rPr>
          <w:b/>
        </w:rPr>
        <w:t>Rac</w:t>
      </w:r>
      <w:r>
        <w:rPr>
          <w:b/>
        </w:rPr>
        <w:t>hel:</w:t>
      </w:r>
      <w:r>
        <w:t xml:space="preserve"> (opening the door) Y'know what, I want you to leave! Get outta here! </w:t>
      </w:r>
    </w:p>
    <w:p w:rsidR="00000000" w:rsidRDefault="007933C1">
      <w:r>
        <w:rPr>
          <w:b/>
        </w:rPr>
        <w:t>Ross:</w:t>
      </w:r>
      <w:r>
        <w:t xml:space="preserve"> No!!</w:t>
      </w:r>
    </w:p>
    <w:p w:rsidR="00000000" w:rsidRDefault="007933C1">
      <w:r>
        <w:rPr>
          <w:b/>
        </w:rPr>
        <w:t>Rachel:</w:t>
      </w:r>
      <w:r>
        <w:t xml:space="preserve"> Just get out! Now!!</w:t>
      </w:r>
    </w:p>
    <w:p w:rsidR="00000000" w:rsidRDefault="007933C1">
      <w:r>
        <w:rPr>
          <w:b/>
        </w:rPr>
        <w:t>Ross:</w:t>
      </w:r>
      <w:r>
        <w:t xml:space="preserve"> No!! No!! I wanna stay. I wanna talk about this.</w:t>
      </w:r>
    </w:p>
    <w:p w:rsidR="00000000" w:rsidRDefault="007933C1">
      <w:r>
        <w:rPr>
          <w:b/>
        </w:rPr>
        <w:t>Rachel:</w:t>
      </w:r>
      <w:r>
        <w:t xml:space="preserve"> Okay! All right! How was she?</w:t>
      </w:r>
    </w:p>
    <w:p w:rsidR="00000000" w:rsidRDefault="007933C1">
      <w:r>
        <w:t>[Cut to Monica's bedroom]</w:t>
      </w:r>
    </w:p>
    <w:p w:rsidR="00000000" w:rsidRDefault="007933C1">
      <w:r>
        <w:t>Chandler: Uh-oh.</w:t>
      </w:r>
    </w:p>
    <w:p w:rsidR="00000000" w:rsidRDefault="007933C1">
      <w:r>
        <w:t>[Cut t</w:t>
      </w:r>
      <w:r>
        <w:t>o Living Room]</w:t>
      </w:r>
    </w:p>
    <w:p w:rsidR="00000000" w:rsidRDefault="007933C1">
      <w:r>
        <w:rPr>
          <w:b/>
        </w:rPr>
        <w:t>Ross:</w:t>
      </w:r>
      <w:r>
        <w:t xml:space="preserve"> What?</w:t>
      </w:r>
    </w:p>
    <w:p w:rsidR="00000000" w:rsidRDefault="007933C1">
      <w:r>
        <w:rPr>
          <w:b/>
        </w:rPr>
        <w:t>Rachel:</w:t>
      </w:r>
      <w:r>
        <w:t xml:space="preserve"> Was she good?</w:t>
      </w:r>
    </w:p>
    <w:p w:rsidR="00000000" w:rsidRDefault="007933C1">
      <w:r>
        <w:t>[Cut to Monica's bedroom]</w:t>
      </w:r>
    </w:p>
    <w:p w:rsidR="00000000" w:rsidRDefault="007933C1">
      <w:r>
        <w:rPr>
          <w:b/>
        </w:rPr>
        <w:t>Joey:</w:t>
      </w:r>
      <w:r>
        <w:t xml:space="preserve"> Don't answer that.</w:t>
      </w:r>
    </w:p>
    <w:p w:rsidR="00000000" w:rsidRDefault="007933C1">
      <w:r>
        <w:t>[Cut to Living Room]</w:t>
      </w:r>
    </w:p>
    <w:p w:rsidR="00000000" w:rsidRDefault="007933C1">
      <w:r>
        <w:rPr>
          <w:b/>
        </w:rPr>
        <w:t>Rachel:</w:t>
      </w:r>
      <w:r>
        <w:t xml:space="preserve"> Come on Ross! You said you wanted to talk about it, let's talk about it!! How was she?</w:t>
      </w:r>
    </w:p>
    <w:p w:rsidR="00000000" w:rsidRDefault="007933C1">
      <w:r>
        <w:rPr>
          <w:b/>
        </w:rPr>
        <w:t>Ross:</w:t>
      </w:r>
      <w:r>
        <w:t xml:space="preserve"> She was...</w:t>
      </w:r>
    </w:p>
    <w:p w:rsidR="00000000" w:rsidRDefault="007933C1">
      <w:r>
        <w:t>[Cut to Monica's bedroo</w:t>
      </w:r>
      <w:r>
        <w:t>m]</w:t>
      </w:r>
    </w:p>
    <w:p w:rsidR="00000000" w:rsidRDefault="007933C1">
      <w:r>
        <w:rPr>
          <w:b/>
        </w:rPr>
        <w:t>Joey:</w:t>
      </w:r>
      <w:r>
        <w:t xml:space="preserve"> Awful! Horrible!</w:t>
      </w:r>
    </w:p>
    <w:p w:rsidR="00000000" w:rsidRDefault="007933C1">
      <w:r>
        <w:rPr>
          <w:b/>
        </w:rPr>
        <w:t>Chandler:</w:t>
      </w:r>
      <w:r>
        <w:t xml:space="preserve"> She was not good. Not good.</w:t>
      </w:r>
    </w:p>
    <w:p w:rsidR="00000000" w:rsidRDefault="007933C1">
      <w:r>
        <w:rPr>
          <w:b/>
        </w:rPr>
        <w:t>Joey:</w:t>
      </w:r>
      <w:r>
        <w:t xml:space="preserve"> She was nothing compared to you.</w:t>
      </w:r>
    </w:p>
    <w:p w:rsidR="00000000" w:rsidRDefault="007933C1">
      <w:r>
        <w:t>[Cut to Living Room]</w:t>
      </w:r>
    </w:p>
    <w:p w:rsidR="00000000" w:rsidRDefault="007933C1">
      <w:r>
        <w:rPr>
          <w:b/>
        </w:rPr>
        <w:t>Ross:</w:t>
      </w:r>
      <w:r>
        <w:t xml:space="preserve"> She, she was different.</w:t>
      </w:r>
    </w:p>
    <w:p w:rsidR="00000000" w:rsidRDefault="007933C1">
      <w:r>
        <w:t>[Cut to Monica's bedroom]</w:t>
      </w:r>
    </w:p>
    <w:p w:rsidR="00000000" w:rsidRDefault="007933C1">
      <w:r>
        <w:rPr>
          <w:b/>
        </w:rPr>
        <w:t>Joey:</w:t>
      </w:r>
      <w:r>
        <w:t xml:space="preserve"> Ewwwww!</w:t>
      </w:r>
    </w:p>
    <w:p w:rsidR="00000000" w:rsidRDefault="007933C1">
      <w:r>
        <w:t>Chandler: Uh-oh.</w:t>
      </w:r>
    </w:p>
    <w:p w:rsidR="00000000" w:rsidRDefault="007933C1">
      <w:r>
        <w:t>[Cut to Living Room]</w:t>
      </w:r>
    </w:p>
    <w:p w:rsidR="00000000" w:rsidRDefault="007933C1">
      <w:r>
        <w:rPr>
          <w:b/>
        </w:rPr>
        <w:t>Rachel:</w:t>
      </w:r>
      <w:r>
        <w:t xml:space="preserve"> Good different?</w:t>
      </w:r>
    </w:p>
    <w:p w:rsidR="00000000" w:rsidRDefault="007933C1">
      <w:r>
        <w:rPr>
          <w:b/>
        </w:rPr>
        <w:t>Ross:</w:t>
      </w:r>
      <w:r>
        <w:t xml:space="preserve"> Nobody likes change.</w:t>
      </w:r>
    </w:p>
    <w:p w:rsidR="00000000" w:rsidRDefault="007933C1">
      <w:r>
        <w:t xml:space="preserve">(Rachel picks up a newspaper and starts beating him with it.) </w:t>
      </w:r>
    </w:p>
    <w:p w:rsidR="00000000" w:rsidRDefault="007933C1">
      <w:r>
        <w:rPr>
          <w:b/>
        </w:rPr>
        <w:t>Ross:</w:t>
      </w:r>
      <w:r>
        <w:t xml:space="preserve"> What? Okay, okay, okay, okay.</w:t>
      </w:r>
    </w:p>
    <w:p w:rsidR="00000000" w:rsidRDefault="007933C1">
      <w:r>
        <w:t>[Cut to Monica's bedroom]</w:t>
      </w:r>
    </w:p>
    <w:p w:rsidR="00000000" w:rsidRDefault="007933C1">
      <w:r>
        <w:rPr>
          <w:b/>
        </w:rPr>
        <w:t>Phoebe:</w:t>
      </w:r>
      <w:r>
        <w:t xml:space="preserve"> Should we do something?</w:t>
      </w:r>
    </w:p>
    <w:p w:rsidR="00000000" w:rsidRDefault="007933C1">
      <w:r>
        <w:rPr>
          <w:b/>
        </w:rPr>
        <w:t>Chandler:</w:t>
      </w:r>
      <w:r>
        <w:t xml:space="preserve"> Yeah, never cheat on Rachel.</w:t>
      </w:r>
    </w:p>
    <w:p w:rsidR="00000000" w:rsidRDefault="007933C1">
      <w:r>
        <w:t>[Cut to Living Room]</w:t>
      </w:r>
    </w:p>
    <w:p w:rsidR="00000000" w:rsidRDefault="007933C1">
      <w:r>
        <w:rPr>
          <w:b/>
        </w:rPr>
        <w:t>Ross:</w:t>
      </w:r>
      <w:r>
        <w:t xml:space="preserve"> I'm so</w:t>
      </w:r>
      <w:r>
        <w:t>rry, okay, I'm sorry. I wa-I was disgusted with myself, and this morning I was so, I was so upset and then I got your message and I was so happy, and all I wanted was to get her out of my apartment as fast as possible.</w:t>
      </w:r>
    </w:p>
    <w:p w:rsidR="00000000" w:rsidRDefault="007933C1">
      <w:r>
        <w:rPr>
          <w:b/>
        </w:rPr>
        <w:t>Rachel:</w:t>
      </w:r>
      <w:r>
        <w:t xml:space="preserve"> Whoa!! Whoa, whoa, wait a min</w:t>
      </w:r>
      <w:r>
        <w:t>ute. What time did your little friend leave? (Ross can't answer that) Oh my God. She was there? She was still there? She was in there, when I was in there?!</w:t>
      </w:r>
    </w:p>
    <w:p w:rsidR="00000000" w:rsidRDefault="007933C1">
      <w:r>
        <w:t xml:space="preserve">(Ross hands Rachel back the newspaper, and she starts beating him with it again.) </w:t>
      </w:r>
    </w:p>
    <w:p w:rsidR="00000000" w:rsidRDefault="007933C1">
      <w:r>
        <w:rPr>
          <w:b/>
        </w:rPr>
        <w:t>Ross:</w:t>
      </w:r>
      <w:r>
        <w:t xml:space="preserve"> Listen. Oh</w:t>
      </w:r>
      <w:r>
        <w:t xml:space="preserve"> hey, hey, the important thing was that she meant, she meant nothing to me!</w:t>
      </w:r>
    </w:p>
    <w:p w:rsidR="00000000" w:rsidRDefault="007933C1">
      <w:r>
        <w:rPr>
          <w:b/>
        </w:rPr>
        <w:t>Rachel:</w:t>
      </w:r>
      <w:r>
        <w:t xml:space="preserve"> And yet she was worth jeopardising our relationship!! </w:t>
      </w:r>
    </w:p>
    <w:p w:rsidR="00000000" w:rsidRDefault="007933C1">
      <w:r>
        <w:t xml:space="preserve">(She throws the paper at him, misses and hits Monica's door, they all jump back at the sound.) </w:t>
      </w:r>
    </w:p>
    <w:p w:rsidR="00000000" w:rsidRDefault="007933C1">
      <w:r>
        <w:rPr>
          <w:b/>
        </w:rPr>
        <w:t>Ross:</w:t>
      </w:r>
      <w:r>
        <w:t xml:space="preserve"> Look, I didn't </w:t>
      </w:r>
      <w:r>
        <w:t xml:space="preserve">think there was a relationship to jeopardise. I thought we were broken up. </w:t>
      </w:r>
    </w:p>
    <w:p w:rsidR="00000000" w:rsidRDefault="007933C1">
      <w:r>
        <w:rPr>
          <w:b/>
        </w:rPr>
        <w:t>Rachel:</w:t>
      </w:r>
      <w:r>
        <w:t xml:space="preserve"> We were on a break!</w:t>
      </w:r>
    </w:p>
    <w:p w:rsidR="00000000" w:rsidRDefault="007933C1">
      <w:r>
        <w:rPr>
          <w:b/>
        </w:rPr>
        <w:t>Ross:</w:t>
      </w:r>
      <w:r>
        <w:t xml:space="preserve"> That, for all I knew would, could last forever. That to me is a break-up.</w:t>
      </w:r>
    </w:p>
    <w:p w:rsidR="00000000" w:rsidRDefault="007933C1">
      <w:r>
        <w:rPr>
          <w:b/>
        </w:rPr>
        <w:t>Rachel:</w:t>
      </w:r>
      <w:r>
        <w:t xml:space="preserve"> You think you're gonna get out of this on a technicality?</w:t>
      </w:r>
    </w:p>
    <w:p w:rsidR="00000000" w:rsidRDefault="007933C1">
      <w:r>
        <w:rPr>
          <w:b/>
        </w:rPr>
        <w:t>Ross:</w:t>
      </w:r>
      <w:r>
        <w:t xml:space="preserve"> </w:t>
      </w:r>
      <w:r>
        <w:t>Look, I'm not trying to get out of anything, okay. I thought our relationship was dead!</w:t>
      </w:r>
    </w:p>
    <w:p w:rsidR="00000000" w:rsidRDefault="007933C1">
      <w:r>
        <w:rPr>
          <w:b/>
        </w:rPr>
        <w:t>Rachel:</w:t>
      </w:r>
      <w:r>
        <w:t xml:space="preserve"> Well, you sure had a hell of a time at the wake!</w:t>
      </w:r>
    </w:p>
    <w:p w:rsidR="00000000" w:rsidRDefault="007933C1">
      <w:r>
        <w:t>[Cut to Monica's bedroom]</w:t>
      </w:r>
    </w:p>
    <w:p w:rsidR="00000000" w:rsidRDefault="007933C1">
      <w:r>
        <w:rPr>
          <w:b/>
        </w:rPr>
        <w:t>Joey:</w:t>
      </w:r>
      <w:r>
        <w:t xml:space="preserve"> Y'know what, I don't think we should listen to this anymore. (Goes to open the </w:t>
      </w:r>
      <w:r>
        <w:t xml:space="preserve">door) </w:t>
      </w:r>
    </w:p>
    <w:p w:rsidR="00000000" w:rsidRDefault="007933C1">
      <w:r>
        <w:rPr>
          <w:b/>
        </w:rPr>
        <w:t>Monica:</w:t>
      </w:r>
      <w:r>
        <w:t xml:space="preserve"> (stopping him) What, what are you doing? You can't go out there.</w:t>
      </w:r>
    </w:p>
    <w:p w:rsidR="00000000" w:rsidRDefault="007933C1">
      <w:r>
        <w:rPr>
          <w:b/>
        </w:rPr>
        <w:t>Joey:</w:t>
      </w:r>
      <w:r>
        <w:t xml:space="preserve"> Why not?! (to Chandler) I'm hungry.</w:t>
      </w:r>
    </w:p>
    <w:p w:rsidR="00000000" w:rsidRDefault="007933C1">
      <w:r>
        <w:rPr>
          <w:b/>
        </w:rPr>
        <w:t>Monica:</w:t>
      </w:r>
      <w:r>
        <w:t xml:space="preserve"> Because they'll know we've been listening.</w:t>
      </w:r>
    </w:p>
    <w:p w:rsidR="00000000" w:rsidRDefault="007933C1">
      <w:r>
        <w:t>[Cut to Living Room]</w:t>
      </w:r>
    </w:p>
    <w:p w:rsidR="00000000" w:rsidRDefault="007933C1">
      <w:r>
        <w:rPr>
          <w:b/>
        </w:rPr>
        <w:t>Rachel:</w:t>
      </w:r>
      <w:r>
        <w:t xml:space="preserve"> God! And to have to hear about it from Gunther!!</w:t>
      </w:r>
    </w:p>
    <w:p w:rsidR="00000000" w:rsidRDefault="007933C1">
      <w:r>
        <w:rPr>
          <w:b/>
        </w:rPr>
        <w:t>Ross:</w:t>
      </w:r>
      <w:r>
        <w:t xml:space="preserve"> Come on! Like I wanted him to tell you, I ran all over the place trying to make sure that didn't happen!</w:t>
      </w:r>
    </w:p>
    <w:p w:rsidR="00000000" w:rsidRDefault="007933C1">
      <w:r>
        <w:rPr>
          <w:b/>
        </w:rPr>
        <w:t>Rachel:</w:t>
      </w:r>
      <w:r>
        <w:t xml:space="preserve"> Oh, that is so sweet. I think I'm falling in love with you all over again.</w:t>
      </w:r>
    </w:p>
    <w:p w:rsidR="00000000" w:rsidRDefault="007933C1">
      <w:r>
        <w:t>[Cut to Monica's bedroom]</w:t>
      </w:r>
    </w:p>
    <w:p w:rsidR="00000000" w:rsidRDefault="007933C1">
      <w:r>
        <w:rPr>
          <w:b/>
        </w:rPr>
        <w:t>Chandler:</w:t>
      </w:r>
      <w:r>
        <w:t xml:space="preserve"> Y'know what, I think we can go </w:t>
      </w:r>
      <w:r>
        <w:t>out there. I mean they have more important things to worry about.</w:t>
      </w:r>
    </w:p>
    <w:p w:rsidR="00000000" w:rsidRDefault="007933C1">
      <w:r>
        <w:rPr>
          <w:b/>
        </w:rPr>
        <w:t>Joey:</w:t>
      </w:r>
      <w:r>
        <w:t xml:space="preserve"> Yeah, we'll be fine.</w:t>
      </w:r>
    </w:p>
    <w:p w:rsidR="00000000" w:rsidRDefault="007933C1">
      <w:r>
        <w:t>[Cut to Living Room]</w:t>
      </w:r>
    </w:p>
    <w:p w:rsidR="00000000" w:rsidRDefault="007933C1">
      <w:r>
        <w:rPr>
          <w:b/>
        </w:rPr>
        <w:t>Ross:</w:t>
      </w:r>
      <w:r>
        <w:t xml:space="preserve"> Look Rachel, I wanted to tell you, I thought I should, I-I did, and then Chandler and Joey convinced me not to.</w:t>
      </w:r>
    </w:p>
    <w:p w:rsidR="00000000" w:rsidRDefault="007933C1">
      <w:r>
        <w:t>[Cut to Monica's bedroom</w:t>
      </w:r>
      <w:r>
        <w:t>]</w:t>
      </w:r>
    </w:p>
    <w:p w:rsidR="00000000" w:rsidRDefault="007933C1">
      <w:r>
        <w:rPr>
          <w:b/>
        </w:rPr>
        <w:t>Chandler:</w:t>
      </w:r>
      <w:r>
        <w:t xml:space="preserve"> (handing Monica the wax) Wax the door shut, we're never leaving, ever.</w:t>
      </w:r>
    </w:p>
    <w:p w:rsidR="00000000" w:rsidRDefault="007933C1">
      <w:r>
        <w:t>[Later, Phoebe is on the phone, they're all still trapped in Monica's bedroom.]</w:t>
      </w:r>
    </w:p>
    <w:p w:rsidR="00000000" w:rsidRDefault="007933C1">
      <w:r>
        <w:rPr>
          <w:b/>
        </w:rPr>
        <w:t>Phoebe:</w:t>
      </w:r>
      <w:r>
        <w:t xml:space="preserve"> Hi, it's Phoebe. Listen someone's gonna have to take my 9:00 with Mr. Rehack, 'cause </w:t>
      </w:r>
      <w:r>
        <w:t>it's like 9:15 now, and I'm not there.</w:t>
      </w:r>
    </w:p>
    <w:p w:rsidR="00000000" w:rsidRDefault="007933C1">
      <w:r>
        <w:t>[Cut to Living Room]</w:t>
      </w:r>
    </w:p>
    <w:p w:rsidR="00000000" w:rsidRDefault="007933C1">
      <w:r>
        <w:rPr>
          <w:b/>
        </w:rPr>
        <w:t>Ross:</w:t>
      </w:r>
      <w:r>
        <w:t xml:space="preserve"> Don't you realise none of this would've ever happened if I didn't think at that same moment you weren't having sex with Mark?</w:t>
      </w:r>
    </w:p>
    <w:p w:rsidR="00000000" w:rsidRDefault="007933C1">
      <w:r>
        <w:rPr>
          <w:b/>
        </w:rPr>
        <w:t>Rachel:</w:t>
      </w:r>
      <w:r>
        <w:t xml:space="preserve"> All right. Let's say I had slept with Mark. Would you ha</w:t>
      </w:r>
      <w:r>
        <w:t>ve been able to forgive me?</w:t>
      </w:r>
    </w:p>
    <w:p w:rsidR="00000000" w:rsidRDefault="007933C1">
      <w:r>
        <w:rPr>
          <w:b/>
        </w:rPr>
        <w:t>Ross:</w:t>
      </w:r>
      <w:r>
        <w:t xml:space="preserve"> (pause) Yes I would.</w:t>
      </w:r>
    </w:p>
    <w:p w:rsidR="00000000" w:rsidRDefault="007933C1">
      <w:r>
        <w:rPr>
          <w:b/>
        </w:rPr>
        <w:t>Rachel:</w:t>
      </w:r>
      <w:r>
        <w:t xml:space="preserve"> You'd be okay if you knew that Mark had kissed me, and been naked with me, and made love to me?</w:t>
      </w:r>
    </w:p>
    <w:p w:rsidR="00000000" w:rsidRDefault="007933C1">
      <w:r>
        <w:rPr>
          <w:b/>
        </w:rPr>
        <w:t>Ross:</w:t>
      </w:r>
      <w:r>
        <w:t xml:space="preserve"> (less sure) Yes.</w:t>
      </w:r>
    </w:p>
    <w:p w:rsidR="00000000" w:rsidRDefault="007933C1">
      <w:r>
        <w:rPr>
          <w:b/>
        </w:rPr>
        <w:t>Rachel:</w:t>
      </w:r>
      <w:r>
        <w:t xml:space="preserve"> You knew that our hot, sweaty, writhing bodies were....</w:t>
      </w:r>
    </w:p>
    <w:p w:rsidR="00000000" w:rsidRDefault="007933C1">
      <w:r>
        <w:rPr>
          <w:b/>
        </w:rPr>
        <w:t>Ross:</w:t>
      </w:r>
      <w:r>
        <w:t xml:space="preserve"> (cov</w:t>
      </w:r>
      <w:r>
        <w:t>ering his ears and screaming) La-la-la-la-la-la-la-la-la-la! Okay, okay, yeah, I would have been devastated but, I would still want to be with you. Because it's, I mean it's you.</w:t>
      </w:r>
    </w:p>
    <w:p w:rsidR="00000000" w:rsidRDefault="007933C1">
      <w:r>
        <w:t>[Cut to Monica's bedroom]</w:t>
      </w:r>
    </w:p>
    <w:p w:rsidR="00000000" w:rsidRDefault="007933C1">
      <w:r>
        <w:rPr>
          <w:b/>
        </w:rPr>
        <w:t>All:</w:t>
      </w:r>
      <w:r>
        <w:t xml:space="preserve"> Ohhhhh!</w:t>
      </w:r>
    </w:p>
    <w:p w:rsidR="00000000" w:rsidRDefault="007933C1">
      <w:r>
        <w:t>[Later, Ross and Rachel are sitting in</w:t>
      </w:r>
      <w:r>
        <w:t xml:space="preserve"> the kitchen.]</w:t>
      </w:r>
    </w:p>
    <w:p w:rsidR="00000000" w:rsidRDefault="007933C1">
      <w:r>
        <w:rPr>
          <w:b/>
        </w:rPr>
        <w:t>Ross:</w:t>
      </w:r>
      <w:r>
        <w:t xml:space="preserve"> What? Come on Rach, tell me what you're thinking?</w:t>
      </w:r>
    </w:p>
    <w:p w:rsidR="00000000" w:rsidRDefault="007933C1">
      <w:r>
        <w:rPr>
          <w:b/>
        </w:rPr>
        <w:t>Rachel:</w:t>
      </w:r>
      <w:r>
        <w:t xml:space="preserve"> I'm thinking, I'm gonna order a pizza.</w:t>
      </w:r>
    </w:p>
    <w:p w:rsidR="00000000" w:rsidRDefault="007933C1">
      <w:r>
        <w:rPr>
          <w:b/>
        </w:rPr>
        <w:t>Ross:</w:t>
      </w:r>
      <w:r>
        <w:t xml:space="preserve"> Order a pizza like, 'I forgive you?'</w:t>
      </w:r>
    </w:p>
    <w:p w:rsidR="00000000" w:rsidRDefault="007933C1">
      <w:r>
        <w:t xml:space="preserve">(She turns around and glares at him, he turns away.) </w:t>
      </w:r>
    </w:p>
    <w:p w:rsidR="00000000" w:rsidRDefault="007933C1">
      <w:r>
        <w:t>[Cut to Monica's bedroom]</w:t>
      </w:r>
    </w:p>
    <w:p w:rsidR="00000000" w:rsidRDefault="007933C1">
      <w:r>
        <w:rPr>
          <w:b/>
        </w:rPr>
        <w:t>Joey:</w:t>
      </w:r>
      <w:r>
        <w:t xml:space="preserve"> Oh man, p</w:t>
      </w:r>
      <w:r>
        <w:t>izza? I like pizza. (makes like he is trying to send a telepathic message to Rachel) Put olives on the pizza.</w:t>
      </w:r>
    </w:p>
    <w:p w:rsidR="00000000" w:rsidRDefault="007933C1">
      <w:r>
        <w:rPr>
          <w:b/>
        </w:rPr>
        <w:t>Phoebe:</w:t>
      </w:r>
      <w:r>
        <w:t xml:space="preserve"> We could eat the wax! It's organic.</w:t>
      </w:r>
    </w:p>
    <w:p w:rsidR="00000000" w:rsidRDefault="007933C1">
      <w:r>
        <w:rPr>
          <w:b/>
        </w:rPr>
        <w:t>Chandler:</w:t>
      </w:r>
      <w:r>
        <w:t xml:space="preserve"> Oh great, food with hair on it.</w:t>
      </w:r>
    </w:p>
    <w:p w:rsidR="00000000" w:rsidRDefault="007933C1">
      <w:r>
        <w:rPr>
          <w:b/>
        </w:rPr>
        <w:t>Phoebe:</w:t>
      </w:r>
      <w:r>
        <w:t xml:space="preserve"> No, not the used wax.</w:t>
      </w:r>
    </w:p>
    <w:p w:rsidR="00000000" w:rsidRDefault="007933C1">
      <w:r>
        <w:rPr>
          <w:b/>
        </w:rPr>
        <w:t>Chandler:</w:t>
      </w:r>
      <w:r>
        <w:t xml:space="preserve"> Because </w:t>
      </w:r>
      <w:r>
        <w:rPr>
          <w:b/>
        </w:rPr>
        <w:t>that</w:t>
      </w:r>
      <w:r>
        <w:t xml:space="preserve"> would b</w:t>
      </w:r>
      <w:r>
        <w:t>e crazy?</w:t>
      </w:r>
    </w:p>
    <w:p w:rsidR="00000000" w:rsidRDefault="007933C1">
      <w:r>
        <w:t>[Cut to Living Room]</w:t>
      </w:r>
    </w:p>
    <w:p w:rsidR="00000000" w:rsidRDefault="007933C1">
      <w:r>
        <w:rPr>
          <w:b/>
        </w:rPr>
        <w:t>Ross:</w:t>
      </w:r>
      <w:r>
        <w:t xml:space="preserve"> Hey, can I, can I get in on that? Because I'm kinda hungry myself.</w:t>
      </w:r>
    </w:p>
    <w:p w:rsidR="00000000" w:rsidRDefault="007933C1">
      <w:r>
        <w:rPr>
          <w:b/>
        </w:rPr>
        <w:t>Rachel:</w:t>
      </w:r>
      <w:r>
        <w:t xml:space="preserve"> Fine. (on phone) Hi! Yes, I'd like to order a large pizza.</w:t>
      </w:r>
    </w:p>
    <w:p w:rsidR="00000000" w:rsidRDefault="007933C1">
      <w:r>
        <w:rPr>
          <w:b/>
        </w:rPr>
        <w:t>Ross:</w:t>
      </w:r>
      <w:r>
        <w:t xml:space="preserve"> No anchovies.</w:t>
      </w:r>
    </w:p>
    <w:p w:rsidR="00000000" w:rsidRDefault="007933C1">
      <w:r>
        <w:rPr>
          <w:b/>
        </w:rPr>
        <w:t>Rachel:</w:t>
      </w:r>
      <w:r>
        <w:t xml:space="preserve"> With ah, extra anchovies.</w:t>
      </w:r>
    </w:p>
    <w:p w:rsidR="00000000" w:rsidRDefault="007933C1">
      <w:r>
        <w:rPr>
          <w:b/>
        </w:rPr>
        <w:t>Ross:</w:t>
      </w:r>
      <w:r>
        <w:t xml:space="preserve"> That's okay, I'll just pic</w:t>
      </w:r>
      <w:r>
        <w:t>k 'em off.</w:t>
      </w:r>
    </w:p>
    <w:p w:rsidR="00000000" w:rsidRDefault="007933C1">
      <w:r>
        <w:rPr>
          <w:b/>
        </w:rPr>
        <w:t>Rachel:</w:t>
      </w:r>
      <w:r>
        <w:t xml:space="preserve"> Yeah, and could you please chop some up and just put it right there in the sauce?</w:t>
      </w:r>
    </w:p>
    <w:p w:rsidR="00000000" w:rsidRDefault="007933C1">
      <w:r>
        <w:t>[Cut to later, they are finishing up the pizza, there's one piece left.]</w:t>
      </w:r>
    </w:p>
    <w:p w:rsidR="00000000" w:rsidRDefault="007933C1">
      <w:r>
        <w:rPr>
          <w:b/>
        </w:rPr>
        <w:t>Ross:</w:t>
      </w:r>
      <w:r>
        <w:t xml:space="preserve"> You can have the last piece, if you want.</w:t>
      </w:r>
    </w:p>
    <w:p w:rsidR="00000000" w:rsidRDefault="007933C1">
      <w:r>
        <w:rPr>
          <w:b/>
        </w:rPr>
        <w:t>Rachel:</w:t>
      </w:r>
      <w:r>
        <w:t xml:space="preserve"> Well, I should think so. Y</w:t>
      </w:r>
      <w:r>
        <w:t>ou slept with someone.</w:t>
      </w:r>
    </w:p>
    <w:p w:rsidR="00000000" w:rsidRDefault="007933C1">
      <w:r>
        <w:t>[Cut to Monica's bedroom, they're all eating the wax, Chandler and Phoebe, don't like it. Joey tries some and makes a face like: 'Hey, that's not so bad.']</w:t>
      </w:r>
    </w:p>
    <w:p w:rsidR="00000000" w:rsidRDefault="007933C1">
      <w:r>
        <w:rPr>
          <w:b/>
        </w:rPr>
        <w:t>Phoebe:</w:t>
      </w:r>
      <w:r>
        <w:t xml:space="preserve"> They're gonna get through this, aren't they?</w:t>
      </w:r>
    </w:p>
    <w:p w:rsidR="00000000" w:rsidRDefault="007933C1">
      <w:r>
        <w:rPr>
          <w:b/>
        </w:rPr>
        <w:t>Chandler:</w:t>
      </w:r>
      <w:r>
        <w:t xml:space="preserve"> Yeah, come on,</w:t>
      </w:r>
      <w:r>
        <w:t xml:space="preserve"> it's Ross and Rachel, they've got too.</w:t>
      </w:r>
    </w:p>
    <w:p w:rsidR="00000000" w:rsidRDefault="007933C1">
      <w:r>
        <w:rPr>
          <w:b/>
        </w:rPr>
        <w:t>Monica:</w:t>
      </w:r>
      <w:r>
        <w:t xml:space="preserve"> What if they don't?</w:t>
      </w:r>
    </w:p>
    <w:p w:rsidR="00000000" w:rsidRDefault="007933C1">
      <w:r>
        <w:t xml:space="preserve">(Long pause.) </w:t>
      </w:r>
    </w:p>
    <w:p w:rsidR="00000000" w:rsidRDefault="007933C1">
      <w:r>
        <w:rPr>
          <w:b/>
        </w:rPr>
        <w:t>Joey:</w:t>
      </w:r>
      <w:r>
        <w:t xml:space="preserve"> You think I need a new walk?</w:t>
      </w:r>
    </w:p>
    <w:p w:rsidR="00000000" w:rsidRDefault="007933C1">
      <w:r>
        <w:t>Chandler: What?</w:t>
      </w:r>
    </w:p>
    <w:p w:rsidR="00000000" w:rsidRDefault="007933C1">
      <w:r>
        <w:rPr>
          <w:b/>
        </w:rPr>
        <w:t>Joey:</w:t>
      </w:r>
      <w:r>
        <w:t xml:space="preserve"> Well y'know, I've been walking the same way since high school. Y'know, y'know how some guys they walk into a room an</w:t>
      </w:r>
      <w:r>
        <w:t>d everybody takes notice. I think I need a 'take notice' walk.</w:t>
      </w:r>
    </w:p>
    <w:p w:rsidR="00000000" w:rsidRDefault="007933C1">
      <w:r>
        <w:rPr>
          <w:b/>
        </w:rPr>
        <w:t>Chandler:</w:t>
      </w:r>
      <w:r>
        <w:t xml:space="preserve"> Are you actually saying these words?</w:t>
      </w:r>
    </w:p>
    <w:p w:rsidR="00000000" w:rsidRDefault="007933C1">
      <w:r>
        <w:t>[Later, in the living room, Rachel is sitting on the couch, Ross is on the chair.]</w:t>
      </w:r>
    </w:p>
    <w:p w:rsidR="00000000" w:rsidRDefault="007933C1">
      <w:r>
        <w:rPr>
          <w:b/>
        </w:rPr>
        <w:t>Ross:</w:t>
      </w:r>
      <w:r>
        <w:t xml:space="preserve"> What, now you're not even taking to me? (moves over to th</w:t>
      </w:r>
      <w:r>
        <w:t>e coffee table) Look Rachel, I-I'm sorry, okay, I'm sorry, I was out of my mind. I thought I'd lost you, I didn't know what to do. Come on! Come on, how insane must I have been to do something like this? Huh? I-I don't cheat right, I, that's not me, I'm no</w:t>
      </w:r>
      <w:r>
        <w:t>t Joey!</w:t>
      </w:r>
    </w:p>
    <w:p w:rsidR="00000000" w:rsidRDefault="007933C1">
      <w:r>
        <w:t>[Cut to Monica's bedroom]</w:t>
      </w:r>
    </w:p>
    <w:p w:rsidR="00000000" w:rsidRDefault="007933C1">
      <w:r>
        <w:rPr>
          <w:b/>
        </w:rPr>
        <w:t>Joey:</w:t>
      </w:r>
      <w:r>
        <w:t xml:space="preserve"> Whoa-ho-ho! (He looks at Chandler, who gives him a 'come on' look.) Yeah, okay.</w:t>
      </w:r>
    </w:p>
    <w:p w:rsidR="00000000" w:rsidRDefault="007933C1">
      <w:r>
        <w:rPr>
          <w:b/>
        </w:rPr>
        <w:t>Monica:</w:t>
      </w:r>
      <w:r>
        <w:t xml:space="preserve"> Hey. It's three in the morning. They don't know that I've come home yet. You notice how neither one of them are wondering where </w:t>
      </w:r>
      <w:r>
        <w:t>I am.</w:t>
      </w:r>
    </w:p>
    <w:p w:rsidR="00000000" w:rsidRDefault="007933C1">
      <w:r>
        <w:rPr>
          <w:b/>
        </w:rPr>
        <w:t>Phoebe:</w:t>
      </w:r>
      <w:r>
        <w:t xml:space="preserve"> Yeah, y'know, people can be so self-involved.</w:t>
      </w:r>
    </w:p>
    <w:p w:rsidR="00000000" w:rsidRDefault="007933C1">
      <w:r>
        <w:t>[Cut to Living Room]</w:t>
      </w:r>
    </w:p>
    <w:p w:rsidR="00000000" w:rsidRDefault="007933C1">
      <w:r>
        <w:rPr>
          <w:b/>
        </w:rPr>
        <w:t>Ross:</w:t>
      </w:r>
      <w:r>
        <w:t xml:space="preserve"> Y'know what, y'know what, I'm-I'm not the one that wanted that, that break, okay. You're the one that bailed on us. You're the one that, that ran when things got just a </w:t>
      </w:r>
      <w:r>
        <w:t>little rough!</w:t>
      </w:r>
    </w:p>
    <w:p w:rsidR="00000000" w:rsidRDefault="007933C1">
      <w:r>
        <w:rPr>
          <w:b/>
        </w:rPr>
        <w:t>Rachel:</w:t>
      </w:r>
      <w:r>
        <w:t xml:space="preserve"> That's....</w:t>
      </w:r>
    </w:p>
    <w:p w:rsidR="00000000" w:rsidRDefault="007933C1">
      <w:r>
        <w:rPr>
          <w:b/>
        </w:rPr>
        <w:t>Ross:</w:t>
      </w:r>
      <w:r>
        <w:t xml:space="preserve"> That's what?!</w:t>
      </w:r>
    </w:p>
    <w:p w:rsidR="00000000" w:rsidRDefault="007933C1">
      <w:r>
        <w:rPr>
          <w:b/>
        </w:rPr>
        <w:t>Rachel:</w:t>
      </w:r>
      <w:r>
        <w:t xml:space="preserve"> That is neither here nor there.</w:t>
      </w:r>
    </w:p>
    <w:p w:rsidR="00000000" w:rsidRDefault="007933C1">
      <w:r>
        <w:rPr>
          <w:b/>
        </w:rPr>
        <w:t>Ross:</w:t>
      </w:r>
      <w:r>
        <w:t xml:space="preserve"> Okay, well here we are. Now we're in a tough spot again, Rach. What do you want to do? How do you want to handle it? Huh? Do you wanna fight for us? Or, do y</w:t>
      </w:r>
      <w:r>
        <w:t>ou wanna bail? (sits down next to her) Look, I, (on the verge of tears) I did a terrible, stupid, stupid thing. Okay? And I'm sorry, I wish I could take it back, but I can't. (We see Monica and Phoebe are almost in tears.) I just can't see us throwing away</w:t>
      </w:r>
      <w:r>
        <w:t xml:space="preserve"> something we know is so damn good. Rachel, I love you so much.</w:t>
      </w:r>
    </w:p>
    <w:p w:rsidR="00000000" w:rsidRDefault="007933C1">
      <w:r>
        <w:t xml:space="preserve">(He kisses her on her shoulder, then her neck, then the side of her face, then just before he kisses her on the lips....) </w:t>
      </w:r>
    </w:p>
    <w:p w:rsidR="00000000" w:rsidRDefault="007933C1">
      <w:r>
        <w:rPr>
          <w:b/>
        </w:rPr>
        <w:t>Rachel:</w:t>
      </w:r>
      <w:r>
        <w:t xml:space="preserve"> No Ross!! (stands up and moves away from him) Don't! You can'</w:t>
      </w:r>
      <w:r>
        <w:t>t just kiss me and think you're gonna make it all go away, okay? It doesn't work that way. It doesn't just make it better. Okay?</w:t>
      </w:r>
    </w:p>
    <w:p w:rsidR="00000000" w:rsidRDefault="007933C1">
      <w:r>
        <w:rPr>
          <w:b/>
        </w:rPr>
        <w:t>Ross:</w:t>
      </w:r>
      <w:r>
        <w:t xml:space="preserve"> Okay, okay, okay.</w:t>
      </w:r>
    </w:p>
    <w:p w:rsidR="00000000" w:rsidRDefault="007933C1">
      <w:r>
        <w:rPr>
          <w:b/>
        </w:rPr>
        <w:t>Rachel:</w:t>
      </w:r>
      <w:r>
        <w:t xml:space="preserve"> (softly) I think you should go.</w:t>
      </w:r>
    </w:p>
    <w:p w:rsidR="00000000" w:rsidRDefault="007933C1">
      <w:r>
        <w:rPr>
          <w:b/>
        </w:rPr>
        <w:t>Ross:</w:t>
      </w:r>
      <w:r>
        <w:t xml:space="preserve"> What?</w:t>
      </w:r>
    </w:p>
    <w:p w:rsidR="00000000" w:rsidRDefault="007933C1">
      <w:r>
        <w:rPr>
          <w:b/>
        </w:rPr>
        <w:t>Rachel:</w:t>
      </w:r>
      <w:r>
        <w:t xml:space="preserve"> (softly) I really think you need to go now.</w:t>
      </w:r>
    </w:p>
    <w:p w:rsidR="00000000" w:rsidRDefault="007933C1">
      <w:r>
        <w:rPr>
          <w:b/>
        </w:rPr>
        <w:t>Ross:</w:t>
      </w:r>
      <w:r>
        <w:t xml:space="preserve"> (moving over to stand in front of her) Okay, okay. This morning you said there was nothing so big that we couldn't work past it together...</w:t>
      </w:r>
    </w:p>
    <w:p w:rsidR="00000000" w:rsidRDefault="007933C1">
      <w:r>
        <w:rPr>
          <w:b/>
        </w:rPr>
        <w:t>Rachel:</w:t>
      </w:r>
      <w:r>
        <w:t xml:space="preserve"> Yeah, what the hell did I know!</w:t>
      </w:r>
    </w:p>
    <w:p w:rsidR="00000000" w:rsidRDefault="007933C1">
      <w:r>
        <w:rPr>
          <w:b/>
        </w:rPr>
        <w:t>Ross:</w:t>
      </w:r>
      <w:r>
        <w:t xml:space="preserve"> Look, look, there's got to be a way we can work past this. Okay</w:t>
      </w:r>
      <w:r>
        <w:t>, (takes a hold of one of her arms.) I can't imagine, I can't imagine my life without you. (Both of them are starting to cry.) Without, without these arms, and your face, and this heart. Your good heart Rach, (drops to his knees and hugs her around her wai</w:t>
      </w:r>
      <w:r>
        <w:t>st) and, and....</w:t>
      </w:r>
    </w:p>
    <w:p w:rsidR="00000000" w:rsidRDefault="007933C1">
      <w:r>
        <w:rPr>
          <w:b/>
        </w:rPr>
        <w:t>Rachel:</w:t>
      </w:r>
      <w:r>
        <w:t xml:space="preserve"> (crying) No. I can't, you're a totally different person to me now. I used to think of you as somebody that would never, ever hurt me, ever. God, and now I just can't stop picturing with her, I can't, (Ross stands up and backs away)</w:t>
      </w:r>
      <w:r>
        <w:t xml:space="preserve"> it doesn't matter what you say, or what you do, Ross. It's just changed, everything. Forever.</w:t>
      </w:r>
    </w:p>
    <w:p w:rsidR="00000000" w:rsidRDefault="007933C1">
      <w:r>
        <w:t>[We see the rest of them are now crying.]</w:t>
      </w:r>
    </w:p>
    <w:p w:rsidR="00000000" w:rsidRDefault="007933C1">
      <w:r>
        <w:rPr>
          <w:b/>
        </w:rPr>
        <w:t>Ross:</w:t>
      </w:r>
      <w:r>
        <w:t xml:space="preserve"> (crying) Yeah, but this can't be it, I mean.</w:t>
      </w:r>
    </w:p>
    <w:p w:rsidR="00000000" w:rsidRDefault="007933C1">
      <w:r>
        <w:t xml:space="preserve">(Pause) </w:t>
      </w:r>
    </w:p>
    <w:p w:rsidR="00000000" w:rsidRDefault="007933C1">
      <w:r>
        <w:rPr>
          <w:b/>
        </w:rPr>
        <w:t>Rachel:</w:t>
      </w:r>
      <w:r>
        <w:t xml:space="preserve"> Then how come it is?</w:t>
      </w:r>
    </w:p>
    <w:p w:rsidR="00000000" w:rsidRDefault="007933C1">
      <w:r>
        <w:t>Closing Credits</w:t>
      </w:r>
    </w:p>
    <w:p w:rsidR="00000000" w:rsidRDefault="007933C1">
      <w:r>
        <w:t>[Scene: Monica</w:t>
      </w:r>
      <w:r>
        <w:t>'s bedroom.]</w:t>
      </w:r>
    </w:p>
    <w:p w:rsidR="00000000" w:rsidRDefault="007933C1">
      <w:r>
        <w:rPr>
          <w:b/>
        </w:rPr>
        <w:t>Phoebe:</w:t>
      </w:r>
      <w:r>
        <w:t xml:space="preserve"> They've been quiet for a long time.</w:t>
      </w:r>
    </w:p>
    <w:p w:rsidR="00000000" w:rsidRDefault="007933C1">
      <w:r>
        <w:rPr>
          <w:b/>
        </w:rPr>
        <w:t>Joey:</w:t>
      </w:r>
      <w:r>
        <w:t xml:space="preserve"> Maybe she killed him?</w:t>
      </w:r>
    </w:p>
    <w:p w:rsidR="00000000" w:rsidRDefault="007933C1">
      <w:r>
        <w:rPr>
          <w:b/>
        </w:rPr>
        <w:t>Chandler:</w:t>
      </w:r>
      <w:r>
        <w:t xml:space="preserve"> Let's go.</w:t>
      </w:r>
    </w:p>
    <w:p w:rsidR="00000000" w:rsidRDefault="007933C1">
      <w:r>
        <w:t>[Cut to Living Room, Rachel is sleeping on the couch, Ross is gone, the rest of them can finally emerge from their cell. They all wave good bye, and st</w:t>
      </w:r>
      <w:r>
        <w:t>art to walk quietly out, as Monica goes and puts a blanket on Rachel. Joey starts walking all hunched over and bobbing his shoulders as he goes.]</w:t>
      </w:r>
    </w:p>
    <w:p w:rsidR="00000000" w:rsidRDefault="007933C1">
      <w:r>
        <w:rPr>
          <w:b/>
        </w:rPr>
        <w:t>Chandler:</w:t>
      </w:r>
      <w:r>
        <w:t xml:space="preserve"> (to Joey) Is that your new walk?</w:t>
      </w:r>
    </w:p>
    <w:p w:rsidR="00000000" w:rsidRDefault="007933C1">
      <w:r>
        <w:rPr>
          <w:b/>
        </w:rPr>
        <w:t>Joey:</w:t>
      </w:r>
      <w:r>
        <w:t xml:space="preserve"> (whispering) No, I really have to pee.</w:t>
      </w:r>
    </w:p>
    <w:p w:rsidR="00000000" w:rsidRDefault="007933C1">
      <w:r>
        <w:t>End</w:t>
      </w:r>
    </w:p>
    <w:p w:rsidR="00000000" w:rsidRDefault="007933C1"/>
    <w:p w:rsidR="00000000" w:rsidRDefault="007933C1"/>
    <w:p w:rsidR="00000000" w:rsidRDefault="007933C1">
      <w:pPr>
        <w:rPr>
          <w:b/>
          <w:shd w:val="pct10" w:color="auto" w:fill="FFFFFF"/>
        </w:rPr>
      </w:pPr>
      <w:r>
        <w:rPr>
          <w:b/>
          <w:shd w:val="pct10" w:color="auto" w:fill="FFFFFF"/>
        </w:rPr>
        <w:t>317 The One With</w:t>
      </w:r>
      <w:r>
        <w:rPr>
          <w:b/>
          <w:shd w:val="pct10" w:color="auto" w:fill="FFFFFF"/>
        </w:rPr>
        <w:t>out The Ski Trip</w:t>
      </w:r>
    </w:p>
    <w:p w:rsidR="00000000" w:rsidRDefault="007933C1"/>
    <w:p w:rsidR="00000000" w:rsidRDefault="007933C1">
      <w:r>
        <w:t>[Scene: Central Perk, Chandler and Joey are sitting on the couch reading.]</w:t>
      </w:r>
    </w:p>
    <w:p w:rsidR="00000000" w:rsidRDefault="007933C1">
      <w:r>
        <w:rPr>
          <w:b/>
        </w:rPr>
        <w:t>Joey:</w:t>
      </w:r>
      <w:r>
        <w:t xml:space="preserve"> Can I see the comics?</w:t>
      </w:r>
    </w:p>
    <w:p w:rsidR="00000000" w:rsidRDefault="007933C1">
      <w:r>
        <w:rPr>
          <w:b/>
        </w:rPr>
        <w:t>Chandler:</w:t>
      </w:r>
      <w:r>
        <w:t xml:space="preserve"> This is the </w:t>
      </w:r>
      <w:r>
        <w:rPr>
          <w:i/>
        </w:rPr>
        <w:t>New York Times</w:t>
      </w:r>
      <w:r>
        <w:t>.</w:t>
      </w:r>
    </w:p>
    <w:p w:rsidR="00000000" w:rsidRDefault="007933C1">
      <w:r>
        <w:rPr>
          <w:b/>
        </w:rPr>
        <w:t>Joey:</w:t>
      </w:r>
      <w:r>
        <w:t xml:space="preserve"> Okay, </w:t>
      </w:r>
      <w:r>
        <w:rPr>
          <w:b/>
        </w:rPr>
        <w:t>may</w:t>
      </w:r>
      <w:r>
        <w:t xml:space="preserve"> I see the comics?</w:t>
      </w:r>
    </w:p>
    <w:p w:rsidR="00000000" w:rsidRDefault="007933C1">
      <w:r>
        <w:t>[Monica and Phoebe enter.]</w:t>
      </w:r>
    </w:p>
    <w:p w:rsidR="00000000" w:rsidRDefault="007933C1">
      <w:r>
        <w:rPr>
          <w:b/>
        </w:rPr>
        <w:t>Monica:</w:t>
      </w:r>
      <w:r>
        <w:t xml:space="preserve"> Guys. I thought you were tak</w:t>
      </w:r>
      <w:r>
        <w:t>ing Ross to the game?</w:t>
      </w:r>
    </w:p>
    <w:p w:rsidR="00000000" w:rsidRDefault="007933C1">
      <w:r>
        <w:rPr>
          <w:b/>
        </w:rPr>
        <w:t>Chandler:</w:t>
      </w:r>
      <w:r>
        <w:t xml:space="preserve"> We are. He's meeting us here.</w:t>
      </w:r>
    </w:p>
    <w:p w:rsidR="00000000" w:rsidRDefault="007933C1">
      <w:r>
        <w:rPr>
          <w:b/>
        </w:rPr>
        <w:t>Monica:</w:t>
      </w:r>
      <w:r>
        <w:t xml:space="preserve"> No! Rachel is meeting </w:t>
      </w:r>
      <w:r>
        <w:rPr>
          <w:b/>
        </w:rPr>
        <w:t>us</w:t>
      </w:r>
      <w:r>
        <w:t xml:space="preserve"> here.</w:t>
      </w:r>
    </w:p>
    <w:p w:rsidR="00000000" w:rsidRDefault="007933C1">
      <w:r>
        <w:rPr>
          <w:b/>
        </w:rPr>
        <w:t>Phoebe:</w:t>
      </w:r>
      <w:r>
        <w:t xml:space="preserve"> Oh come on, they can be in the same room.</w:t>
      </w:r>
    </w:p>
    <w:p w:rsidR="00000000" w:rsidRDefault="007933C1">
      <w:r>
        <w:rPr>
          <w:b/>
        </w:rPr>
        <w:t>Joey:</w:t>
      </w:r>
      <w:r>
        <w:t xml:space="preserve"> Yeah, you shoulda been there last night.</w:t>
      </w:r>
    </w:p>
    <w:p w:rsidR="00000000" w:rsidRDefault="007933C1">
      <w:r>
        <w:rPr>
          <w:b/>
        </w:rPr>
        <w:t>Phoebe:</w:t>
      </w:r>
      <w:r>
        <w:t xml:space="preserve"> Why? What happened now?</w:t>
      </w:r>
    </w:p>
    <w:p w:rsidR="00000000" w:rsidRDefault="007933C1">
      <w:r>
        <w:rPr>
          <w:b/>
        </w:rPr>
        <w:t>Joey:</w:t>
      </w:r>
      <w:r>
        <w:t xml:space="preserve"> Well Ross was hangin</w:t>
      </w:r>
      <w:r>
        <w:t>' out over at our place, Rachel comes over to borrow some moisturiser from Chandler....</w:t>
      </w:r>
    </w:p>
    <w:p w:rsidR="00000000" w:rsidRDefault="007933C1">
      <w:r>
        <w:rPr>
          <w:b/>
        </w:rPr>
        <w:t>Chandler:</w:t>
      </w:r>
      <w:r>
        <w:t xml:space="preserve"> Yeah y-you, how hard is it to say something? Rachel came over to borrow something.</w:t>
      </w:r>
    </w:p>
    <w:p w:rsidR="00000000" w:rsidRDefault="007933C1">
      <w:r>
        <w:rPr>
          <w:b/>
        </w:rPr>
        <w:t>Joey:</w:t>
      </w:r>
      <w:r>
        <w:t xml:space="preserve"> Anyway! Her and Ross just started yelling at each other.</w:t>
      </w:r>
    </w:p>
    <w:p w:rsidR="00000000" w:rsidRDefault="007933C1">
      <w:r>
        <w:rPr>
          <w:b/>
        </w:rPr>
        <w:t>Phoebe:</w:t>
      </w:r>
      <w:r>
        <w:t xml:space="preserve"> Wait</w:t>
      </w:r>
      <w:r>
        <w:t xml:space="preserve">. Why was he yelling at her? He's the one who slept with someone else. </w:t>
      </w:r>
    </w:p>
    <w:p w:rsidR="00000000" w:rsidRDefault="007933C1">
      <w:r>
        <w:rPr>
          <w:b/>
        </w:rPr>
        <w:t>Joey:</w:t>
      </w:r>
      <w:r>
        <w:t xml:space="preserve"> Well, I guess he says that because they were on a break when it happened, that she should of forgiven him by now.</w:t>
      </w:r>
    </w:p>
    <w:p w:rsidR="00000000" w:rsidRDefault="007933C1">
      <w:r>
        <w:rPr>
          <w:b/>
        </w:rPr>
        <w:t>Phoebe:</w:t>
      </w:r>
      <w:r>
        <w:t xml:space="preserve"> Whoa!! He is soo unreasonable! God, although I think I u</w:t>
      </w:r>
      <w:r>
        <w:t xml:space="preserve">nderstand what he means. Oh my God, this is like </w:t>
      </w:r>
      <w:r>
        <w:rPr>
          <w:i/>
        </w:rPr>
        <w:t>60 Minutes</w:t>
      </w:r>
      <w:r>
        <w:t>, okay, when, when, at first you're really mad at that pharmaceutical company for making the drug and then y'know you just feel bad for the people because they needed to make their hair grow.</w:t>
      </w:r>
    </w:p>
    <w:p w:rsidR="00000000" w:rsidRDefault="007933C1">
      <w:r>
        <w:rPr>
          <w:b/>
        </w:rPr>
        <w:t>Chand</w:t>
      </w:r>
      <w:r>
        <w:rPr>
          <w:b/>
        </w:rPr>
        <w:t>ler:</w:t>
      </w:r>
      <w:r>
        <w:t xml:space="preserve"> Y'know what this is like? This is like when my parents got divorced. Man, I hope Ross doesn't try to kidnap me after Cub Scouts.</w:t>
      </w:r>
    </w:p>
    <w:p w:rsidR="00000000" w:rsidRDefault="007933C1">
      <w:r>
        <w:rPr>
          <w:b/>
        </w:rPr>
        <w:t>Phoebe:</w:t>
      </w:r>
      <w:r>
        <w:t xml:space="preserve"> Y'know I had a dream where Ross and Rachel were still together, they never broke up. And we were all just like han</w:t>
      </w:r>
      <w:r>
        <w:t>ging out, and everyone was happy....</w:t>
      </w:r>
    </w:p>
    <w:p w:rsidR="00000000" w:rsidRDefault="007933C1">
      <w:r>
        <w:rPr>
          <w:b/>
        </w:rPr>
        <w:t>Joey:</w:t>
      </w:r>
      <w:r>
        <w:t xml:space="preserve"> I had the same dream!</w:t>
      </w:r>
    </w:p>
    <w:p w:rsidR="00000000" w:rsidRDefault="007933C1">
      <w:r>
        <w:rPr>
          <w:b/>
        </w:rPr>
        <w:t>Phoebe:</w:t>
      </w:r>
      <w:r>
        <w:t xml:space="preserve"> Yeah, and nobody slept with that Xerox girl. </w:t>
      </w:r>
    </w:p>
    <w:p w:rsidR="00000000" w:rsidRDefault="007933C1">
      <w:r>
        <w:rPr>
          <w:b/>
        </w:rPr>
        <w:t>Joey:</w:t>
      </w:r>
      <w:r>
        <w:t xml:space="preserve"> Oh, I had the opposite dream.</w:t>
      </w:r>
    </w:p>
    <w:p w:rsidR="00000000" w:rsidRDefault="007933C1">
      <w:r>
        <w:rPr>
          <w:b/>
        </w:rPr>
        <w:t>Chandler:</w:t>
      </w:r>
      <w:r>
        <w:t xml:space="preserve"> Y'know what maybe it's gonna be okay, I mean it's been a week.</w:t>
      </w:r>
    </w:p>
    <w:p w:rsidR="00000000" w:rsidRDefault="007933C1">
      <w:r>
        <w:rPr>
          <w:b/>
        </w:rPr>
        <w:t>Joey:</w:t>
      </w:r>
      <w:r>
        <w:t xml:space="preserve"> Yeah, I mean it's neve</w:t>
      </w:r>
      <w:r>
        <w:t>r taken me a week to get over a relationship.</w:t>
      </w:r>
    </w:p>
    <w:p w:rsidR="00000000" w:rsidRDefault="007933C1">
      <w:r>
        <w:rPr>
          <w:b/>
        </w:rPr>
        <w:t>Monica:</w:t>
      </w:r>
      <w:r>
        <w:t xml:space="preserve"> It's never taken you more than a </w:t>
      </w:r>
      <w:r>
        <w:rPr>
          <w:b/>
        </w:rPr>
        <w:t>shower</w:t>
      </w:r>
      <w:r>
        <w:t xml:space="preserve"> to get over a relationship.</w:t>
      </w:r>
    </w:p>
    <w:p w:rsidR="00000000" w:rsidRDefault="007933C1">
      <w:r>
        <w:t>[Rachel enters.]</w:t>
      </w:r>
    </w:p>
    <w:p w:rsidR="00000000" w:rsidRDefault="007933C1">
      <w:r>
        <w:rPr>
          <w:b/>
        </w:rPr>
        <w:t>Monica:</w:t>
      </w:r>
      <w:r>
        <w:t xml:space="preserve"> (seeing her) Okay, let's go!! Let's hit the road!!</w:t>
      </w:r>
    </w:p>
    <w:p w:rsidR="00000000" w:rsidRDefault="007933C1">
      <w:r>
        <w:t>Rachel: Hey!</w:t>
      </w:r>
    </w:p>
    <w:p w:rsidR="00000000" w:rsidRDefault="007933C1">
      <w:r>
        <w:rPr>
          <w:b/>
        </w:rPr>
        <w:t>Monica:</w:t>
      </w:r>
      <w:r>
        <w:t xml:space="preserve"> Let's get the show on it! </w:t>
      </w:r>
    </w:p>
    <w:p w:rsidR="00000000" w:rsidRDefault="007933C1">
      <w:r>
        <w:rPr>
          <w:b/>
        </w:rPr>
        <w:t>Rachel:</w:t>
      </w:r>
      <w:r>
        <w:t xml:space="preserve"> Ok</w:t>
      </w:r>
      <w:r>
        <w:t>ay, let me just get a cup of coffee.</w:t>
      </w:r>
    </w:p>
    <w:p w:rsidR="00000000" w:rsidRDefault="007933C1">
      <w:r>
        <w:rPr>
          <w:b/>
        </w:rPr>
        <w:t>Monica:</w:t>
      </w:r>
      <w:r>
        <w:t xml:space="preserve"> Oh Rachel, I know the best coffee house and it's sooo close.</w:t>
      </w:r>
    </w:p>
    <w:p w:rsidR="00000000" w:rsidRDefault="007933C1">
      <w:r>
        <w:rPr>
          <w:b/>
        </w:rPr>
        <w:t>Rachel:</w:t>
      </w:r>
      <w:r>
        <w:t xml:space="preserve"> Closer than here?</w:t>
      </w:r>
    </w:p>
    <w:p w:rsidR="00000000" w:rsidRDefault="007933C1">
      <w:r>
        <w:rPr>
          <w:b/>
        </w:rPr>
        <w:t>Phoebe:</w:t>
      </w:r>
      <w:r>
        <w:t xml:space="preserve"> (turning around and picking a cup off of a table) Oh, hey, look, I found coffee! (handing her the cup) Okay, let's s</w:t>
      </w:r>
      <w:r>
        <w:t>kedaddle.</w:t>
      </w:r>
    </w:p>
    <w:p w:rsidR="00000000" w:rsidRDefault="007933C1">
      <w:r>
        <w:rPr>
          <w:b/>
        </w:rPr>
        <w:t>Rachel:</w:t>
      </w:r>
      <w:r>
        <w:t xml:space="preserve"> Wait, I'm not just gonna drink somebody's old coffee.</w:t>
      </w:r>
    </w:p>
    <w:p w:rsidR="00000000" w:rsidRDefault="007933C1">
      <w:r>
        <w:rPr>
          <w:b/>
        </w:rPr>
        <w:t>Phoebe:</w:t>
      </w:r>
      <w:r>
        <w:t xml:space="preserve"> Okay, your highness.</w:t>
      </w:r>
    </w:p>
    <w:p w:rsidR="00000000" w:rsidRDefault="007933C1">
      <w:r>
        <w:t>[Ross enters behind Rachel, and look at each other for a moment.]</w:t>
      </w:r>
    </w:p>
    <w:p w:rsidR="00000000" w:rsidRDefault="007933C1">
      <w:r>
        <w:rPr>
          <w:b/>
        </w:rPr>
        <w:t>Phoebe:</w:t>
      </w:r>
      <w:r>
        <w:t xml:space="preserve"> (in a deep voice, imitating Ross) Um, Rachel I'm really sorry. (imitating Rachel)</w:t>
      </w:r>
      <w:r>
        <w:t xml:space="preserve"> That's okay, do you wanna get back together? (imitating Ross) Yeah, okay. (in her normal voice) Did anyone else hear that?!</w:t>
      </w:r>
    </w:p>
    <w:p w:rsidR="00000000" w:rsidRDefault="007933C1">
      <w:r>
        <w:t>Opening Credits</w:t>
      </w:r>
    </w:p>
    <w:p w:rsidR="00000000" w:rsidRDefault="007933C1">
      <w:r>
        <w:t>[Scene: Chandler and Joey's, the whole gang is there, except for Ross and Rachel. Joey is trying to eat Chinese wit</w:t>
      </w:r>
      <w:r>
        <w:t>h chopsticks and fails miserably. There's a knock on the door, and Chandler answers it to reveal Rachel]</w:t>
      </w:r>
    </w:p>
    <w:p w:rsidR="00000000" w:rsidRDefault="007933C1">
      <w:r>
        <w:rPr>
          <w:b/>
        </w:rPr>
        <w:t>Rachel:</w:t>
      </w:r>
      <w:r>
        <w:t xml:space="preserve"> (softly) Is he here?</w:t>
      </w:r>
    </w:p>
    <w:p w:rsidR="00000000" w:rsidRDefault="007933C1">
      <w:r>
        <w:t>Chandler: No.</w:t>
      </w:r>
    </w:p>
    <w:p w:rsidR="00000000" w:rsidRDefault="007933C1">
      <w:r>
        <w:rPr>
          <w:b/>
        </w:rPr>
        <w:t>Rachel:</w:t>
      </w:r>
      <w:r>
        <w:t xml:space="preserve"> Oh. (smiles) Here's your moisturiser. Hi! </w:t>
      </w:r>
    </w:p>
    <w:p w:rsidR="00000000" w:rsidRDefault="007933C1">
      <w:r>
        <w:t>Monica and Phoebe: Hey!</w:t>
      </w:r>
    </w:p>
    <w:p w:rsidR="00000000" w:rsidRDefault="007933C1">
      <w:r>
        <w:rPr>
          <w:b/>
        </w:rPr>
        <w:t>Rachel:</w:t>
      </w:r>
      <w:r>
        <w:t xml:space="preserve"> You guys are gonna love m</w:t>
      </w:r>
      <w:r>
        <w:t xml:space="preserve">eee! Okay, check it out, Thursday night, five tickets, </w:t>
      </w:r>
      <w:r>
        <w:rPr>
          <w:i/>
        </w:rPr>
        <w:t>Calvin Klein</w:t>
      </w:r>
      <w:r>
        <w:t xml:space="preserve"> lingerie show, and you guys are coming with me. (they're all silent and look away) Okay, I said that out loud right?</w:t>
      </w:r>
    </w:p>
    <w:p w:rsidR="00000000" w:rsidRDefault="007933C1">
      <w:r>
        <w:rPr>
          <w:b/>
        </w:rPr>
        <w:t>Chandler:</w:t>
      </w:r>
      <w:r>
        <w:t xml:space="preserve"> Yes, yes, it's just that we ah, we kinda all ready, made plan</w:t>
      </w:r>
      <w:r>
        <w:t>s with Ross.</w:t>
      </w:r>
    </w:p>
    <w:p w:rsidR="00000000" w:rsidRDefault="007933C1">
      <w:r>
        <w:rPr>
          <w:b/>
        </w:rPr>
        <w:t>Rachel:</w:t>
      </w:r>
      <w:r>
        <w:t xml:space="preserve"> Oh, well okay. Well, there you go.</w:t>
      </w:r>
    </w:p>
    <w:p w:rsidR="00000000" w:rsidRDefault="007933C1">
      <w:r>
        <w:rPr>
          <w:b/>
        </w:rPr>
        <w:t>Phoebe:</w:t>
      </w:r>
      <w:r>
        <w:t xml:space="preserve"> No, it's just that he got this new like home theater dealie, and he wants y'know, us to check it out.</w:t>
      </w:r>
    </w:p>
    <w:p w:rsidR="00000000" w:rsidRDefault="007933C1">
      <w:r>
        <w:rPr>
          <w:b/>
        </w:rPr>
        <w:t>Rachel:</w:t>
      </w:r>
      <w:r>
        <w:t xml:space="preserve"> Hm-mm.</w:t>
      </w:r>
    </w:p>
    <w:p w:rsidR="00000000" w:rsidRDefault="007933C1">
      <w:r>
        <w:rPr>
          <w:b/>
        </w:rPr>
        <w:t>Chandler:</w:t>
      </w:r>
      <w:r>
        <w:t xml:space="preserve"> Yeah, he's really excited about it too, he even recorded show tim</w:t>
      </w:r>
      <w:r>
        <w:t>es on his answering machine.</w:t>
      </w:r>
    </w:p>
    <w:p w:rsidR="00000000" w:rsidRDefault="007933C1">
      <w:r>
        <w:t>Rachel: Ohh!</w:t>
      </w:r>
    </w:p>
    <w:p w:rsidR="00000000" w:rsidRDefault="007933C1">
      <w:r>
        <w:rPr>
          <w:b/>
        </w:rPr>
        <w:t>Monica:</w:t>
      </w:r>
      <w:r>
        <w:t xml:space="preserve"> We're sorry honey.</w:t>
      </w:r>
    </w:p>
    <w:p w:rsidR="00000000" w:rsidRDefault="007933C1">
      <w:r>
        <w:rPr>
          <w:b/>
        </w:rPr>
        <w:t>Rachel:</w:t>
      </w:r>
      <w:r>
        <w:t xml:space="preserve"> Oh, it's okay. (starts to leave) </w:t>
      </w:r>
    </w:p>
    <w:p w:rsidR="00000000" w:rsidRDefault="007933C1">
      <w:r>
        <w:rPr>
          <w:b/>
        </w:rPr>
        <w:t>Joey:</w:t>
      </w:r>
      <w:r>
        <w:t xml:space="preserve"> Rach, it's, it's ah, it's not that we don't want to, really. (quietly) Are we talking models in their underwear?</w:t>
      </w:r>
    </w:p>
    <w:p w:rsidR="00000000" w:rsidRDefault="007933C1">
      <w:r>
        <w:rPr>
          <w:b/>
        </w:rPr>
        <w:t>Rachel:</w:t>
      </w:r>
      <w:r>
        <w:t xml:space="preserve"> And heels.</w:t>
      </w:r>
    </w:p>
    <w:p w:rsidR="00000000" w:rsidRDefault="007933C1">
      <w:r>
        <w:rPr>
          <w:b/>
        </w:rPr>
        <w:t>Joey:</w:t>
      </w:r>
      <w:r>
        <w:t xml:space="preserve"> (</w:t>
      </w:r>
      <w:r>
        <w:t>He turns around to Chandler looking for approval to go with Rachel, Chandler mouths 'Come on!') (turning back to Rachel) Ross, did ask us first, and we set that night aside.</w:t>
      </w:r>
    </w:p>
    <w:p w:rsidR="00000000" w:rsidRDefault="007933C1">
      <w:r>
        <w:rPr>
          <w:b/>
        </w:rPr>
        <w:t>Rachel:</w:t>
      </w:r>
      <w:r>
        <w:t xml:space="preserve"> No, hey, come on, if he asked you first, that's only fair. (leaves) </w:t>
      </w:r>
    </w:p>
    <w:p w:rsidR="00000000" w:rsidRDefault="007933C1">
      <w:r>
        <w:t>[Chan</w:t>
      </w:r>
      <w:r>
        <w:t>dler makes a noise of absolute disgust and heads into the living room.]</w:t>
      </w:r>
    </w:p>
    <w:p w:rsidR="00000000" w:rsidRDefault="007933C1">
      <w:r>
        <w:rPr>
          <w:b/>
        </w:rPr>
        <w:t>Phoebe:</w:t>
      </w:r>
      <w:r>
        <w:t xml:space="preserve"> Ohhh boy, do I feel bad.</w:t>
      </w:r>
    </w:p>
    <w:p w:rsidR="00000000" w:rsidRDefault="007933C1">
      <w:r>
        <w:rPr>
          <w:b/>
        </w:rPr>
        <w:t>Joey:</w:t>
      </w:r>
      <w:r>
        <w:t xml:space="preserve"> Oh yeah.</w:t>
      </w:r>
    </w:p>
    <w:p w:rsidR="00000000" w:rsidRDefault="007933C1">
      <w:r>
        <w:rPr>
          <w:b/>
        </w:rPr>
        <w:t>Monica:</w:t>
      </w:r>
      <w:r>
        <w:t xml:space="preserve"> Very bad.</w:t>
      </w:r>
    </w:p>
    <w:p w:rsidR="00000000" w:rsidRDefault="007933C1">
      <w:r>
        <w:t>[We see Chandler lighting up a cigarette.]</w:t>
      </w:r>
    </w:p>
    <w:p w:rsidR="00000000" w:rsidRDefault="007933C1">
      <w:r>
        <w:rPr>
          <w:b/>
        </w:rPr>
        <w:t>Phoebe:</w:t>
      </w:r>
      <w:r>
        <w:t xml:space="preserve"> Chandler what are you doing?!</w:t>
      </w:r>
    </w:p>
    <w:p w:rsidR="00000000" w:rsidRDefault="007933C1">
      <w:r>
        <w:rPr>
          <w:b/>
        </w:rPr>
        <w:t>Monica:</w:t>
      </w:r>
      <w:r>
        <w:t xml:space="preserve"> Chandler!!</w:t>
      </w:r>
    </w:p>
    <w:p w:rsidR="00000000" w:rsidRDefault="007933C1">
      <w:r>
        <w:rPr>
          <w:b/>
        </w:rPr>
        <w:t>Chandler:</w:t>
      </w:r>
      <w:r>
        <w:t xml:space="preserve"> (jumps b</w:t>
      </w:r>
      <w:r>
        <w:t>ack and points at the cigarette) Oh my God!</w:t>
      </w:r>
    </w:p>
    <w:p w:rsidR="00000000" w:rsidRDefault="007933C1">
      <w:r>
        <w:rPr>
          <w:b/>
        </w:rPr>
        <w:t>Joey:</w:t>
      </w:r>
      <w:r>
        <w:t xml:space="preserve"> You're smoking again?!</w:t>
      </w:r>
    </w:p>
    <w:p w:rsidR="00000000" w:rsidRDefault="007933C1">
      <w:r>
        <w:rPr>
          <w:b/>
        </w:rPr>
        <w:t>Chandler:</w:t>
      </w:r>
      <w:r>
        <w:t xml:space="preserve"> Well, actually, yesterday I was smoking again. Today, I'm, I'm smoking still.</w:t>
      </w:r>
    </w:p>
    <w:p w:rsidR="00000000" w:rsidRDefault="007933C1">
      <w:r>
        <w:rPr>
          <w:b/>
        </w:rPr>
        <w:t>Phoebe:</w:t>
      </w:r>
      <w:r>
        <w:t xml:space="preserve"> Why would you start again after chewing all that quitting gum?</w:t>
      </w:r>
    </w:p>
    <w:p w:rsidR="00000000" w:rsidRDefault="007933C1">
      <w:r>
        <w:rPr>
          <w:b/>
        </w:rPr>
        <w:t>Chandler:</w:t>
      </w:r>
      <w:r>
        <w:t xml:space="preserve"> Look, I'm tell</w:t>
      </w:r>
      <w:r>
        <w:t>ing you this is just like my parents divorce, which is when I started smoking in the first place.</w:t>
      </w:r>
    </w:p>
    <w:p w:rsidR="00000000" w:rsidRDefault="007933C1">
      <w:r>
        <w:rPr>
          <w:b/>
        </w:rPr>
        <w:t>Monica:</w:t>
      </w:r>
      <w:r>
        <w:t xml:space="preserve"> Weren't you nine?!</w:t>
      </w:r>
    </w:p>
    <w:p w:rsidR="00000000" w:rsidRDefault="007933C1">
      <w:r>
        <w:rPr>
          <w:b/>
        </w:rPr>
        <w:t>Chandler:</w:t>
      </w:r>
      <w:r>
        <w:t xml:space="preserve"> Yeahhh. I'm tellin' ya something, that ah, first smoke after nap time....</w:t>
      </w:r>
    </w:p>
    <w:p w:rsidR="00000000" w:rsidRDefault="007933C1">
      <w:r>
        <w:t>[There's a knock on the door.]</w:t>
      </w:r>
    </w:p>
    <w:p w:rsidR="00000000" w:rsidRDefault="007933C1">
      <w:r>
        <w:rPr>
          <w:b/>
        </w:rPr>
        <w:t>Chandler:</w:t>
      </w:r>
      <w:r>
        <w:t xml:space="preserve"> Oh tha</w:t>
      </w:r>
      <w:r>
        <w:t>t's great, with my luck, that's gonna be him.</w:t>
      </w:r>
    </w:p>
    <w:p w:rsidR="00000000" w:rsidRDefault="007933C1">
      <w:r>
        <w:rPr>
          <w:b/>
        </w:rPr>
        <w:t>Phoebe:</w:t>
      </w:r>
      <w:r>
        <w:t xml:space="preserve"> Him? Him, Ross?</w:t>
      </w:r>
    </w:p>
    <w:p w:rsidR="00000000" w:rsidRDefault="007933C1">
      <w:r>
        <w:rPr>
          <w:b/>
        </w:rPr>
        <w:t>Chandler:</w:t>
      </w:r>
      <w:r>
        <w:t xml:space="preserve"> Nope, hymn 253, His Eyes Are On The Sparrow! When my parents got divorced is when I started using humour as a defence mechanism. (answers the door and it's Rachel again.) </w:t>
      </w:r>
    </w:p>
    <w:p w:rsidR="00000000" w:rsidRDefault="007933C1">
      <w:r>
        <w:rPr>
          <w:b/>
        </w:rPr>
        <w:t>Rach</w:t>
      </w:r>
      <w:r>
        <w:rPr>
          <w:b/>
        </w:rPr>
        <w:t>el:</w:t>
      </w:r>
      <w:r>
        <w:t xml:space="preserve"> Hi! Uhh, do you guys have plans for the weekend? Because I have my sister on hold, and she said that we could use her cabin for the weekend and go skiing. Huh? I'm asking you first, right?!. I mean I'm playing by the rules.</w:t>
      </w:r>
    </w:p>
    <w:p w:rsidR="00000000" w:rsidRDefault="007933C1">
      <w:r>
        <w:rPr>
          <w:b/>
        </w:rPr>
        <w:t>All:</w:t>
      </w:r>
      <w:r>
        <w:t xml:space="preserve"> Absolutely, yeah!</w:t>
      </w:r>
    </w:p>
    <w:p w:rsidR="00000000" w:rsidRDefault="007933C1">
      <w:r>
        <w:rPr>
          <w:b/>
        </w:rPr>
        <w:t>Rache</w:t>
      </w:r>
      <w:r>
        <w:rPr>
          <w:b/>
        </w:rPr>
        <w:t>l:</w:t>
      </w:r>
      <w:r>
        <w:t xml:space="preserve"> Chandler! You're smoking? What are you doing?!</w:t>
      </w:r>
    </w:p>
    <w:p w:rsidR="00000000" w:rsidRDefault="007933C1">
      <w:r>
        <w:rPr>
          <w:b/>
        </w:rPr>
        <w:t>Chandler:</w:t>
      </w:r>
      <w:r>
        <w:t xml:space="preserve"> Hey, shut up!! You're not my real Mom!!</w:t>
      </w:r>
    </w:p>
    <w:p w:rsidR="00000000" w:rsidRDefault="007933C1">
      <w:r>
        <w:t>[Scene: Ross's, the gang, minus Rachel of course, is there. Chandler is forced to smoke by an open window.]</w:t>
      </w:r>
    </w:p>
    <w:p w:rsidR="00000000" w:rsidRDefault="007933C1">
      <w:r>
        <w:rPr>
          <w:b/>
        </w:rPr>
        <w:t>Joey:</w:t>
      </w:r>
      <w:r>
        <w:t xml:space="preserve"> (obviously cold) Hey, can you close that w</w:t>
      </w:r>
      <w:r>
        <w:t>indow Chandler? My nipples can cut glass over here!</w:t>
      </w:r>
    </w:p>
    <w:p w:rsidR="00000000" w:rsidRDefault="007933C1">
      <w:r>
        <w:rPr>
          <w:b/>
        </w:rPr>
        <w:t>Phoebe:</w:t>
      </w:r>
      <w:r>
        <w:t xml:space="preserve"> Wait. Really?! 'Cause mine get me out of tickets.</w:t>
      </w:r>
    </w:p>
    <w:p w:rsidR="00000000" w:rsidRDefault="007933C1">
      <w:r>
        <w:rPr>
          <w:b/>
        </w:rPr>
        <w:t>Ross:</w:t>
      </w:r>
      <w:r>
        <w:t xml:space="preserve"> Look, you guys I just wanna say, I really, really appreciate you spending this time with me. It's been a pretty hard time right now, so I ju</w:t>
      </w:r>
      <w:r>
        <w:t>st wanna say thanks.</w:t>
      </w:r>
    </w:p>
    <w:p w:rsidR="00000000" w:rsidRDefault="007933C1">
      <w:r>
        <w:rPr>
          <w:b/>
        </w:rPr>
        <w:t>Chandler:</w:t>
      </w:r>
      <w:r>
        <w:t xml:space="preserve"> Can somebody else hug him? I have to stay by the window.</w:t>
      </w:r>
    </w:p>
    <w:p w:rsidR="00000000" w:rsidRDefault="007933C1">
      <w:r>
        <w:rPr>
          <w:b/>
        </w:rPr>
        <w:t>Ross:</w:t>
      </w:r>
      <w:r>
        <w:t xml:space="preserve"> Oh hey, hey, huh, how about this weekend we have a laser disc marathon okay, and maybe a tournament on my new dart board? Huh, huh, what do you think? (in an Iris</w:t>
      </w:r>
      <w:r>
        <w:t>h accent) Two days of darts, it'll be great!</w:t>
      </w:r>
    </w:p>
    <w:p w:rsidR="00000000" w:rsidRDefault="007933C1">
      <w:r>
        <w:rPr>
          <w:b/>
        </w:rPr>
        <w:t>Joey:</w:t>
      </w:r>
      <w:r>
        <w:t xml:space="preserve"> It'll be great for next weekend.</w:t>
      </w:r>
    </w:p>
    <w:p w:rsidR="00000000" w:rsidRDefault="007933C1">
      <w:r>
        <w:rPr>
          <w:b/>
        </w:rPr>
        <w:t>Ross:</w:t>
      </w:r>
      <w:r>
        <w:t xml:space="preserve"> No, no, no, this weekend guys!</w:t>
      </w:r>
    </w:p>
    <w:p w:rsidR="00000000" w:rsidRDefault="007933C1">
      <w:r>
        <w:rPr>
          <w:b/>
        </w:rPr>
        <w:t>Joey:</w:t>
      </w:r>
      <w:r>
        <w:t xml:space="preserve"> It'll be great for next weekend. I mean, (in an Irish accent) it'll be grrreat.</w:t>
      </w:r>
    </w:p>
    <w:p w:rsidR="00000000" w:rsidRDefault="007933C1">
      <w:r>
        <w:rPr>
          <w:b/>
        </w:rPr>
        <w:t>Ross:</w:t>
      </w:r>
      <w:r>
        <w:t xml:space="preserve"> What's going on?</w:t>
      </w:r>
    </w:p>
    <w:p w:rsidR="00000000" w:rsidRDefault="007933C1">
      <w:r>
        <w:rPr>
          <w:b/>
        </w:rPr>
        <w:t>Phoebe:</w:t>
      </w:r>
      <w:r>
        <w:t xml:space="preserve"> Well, we were um, </w:t>
      </w:r>
      <w:r>
        <w:t xml:space="preserve">sorta invited to go skiing, y'know Rachel's sister's cabin. (Chandler goes back to the window to smoke again.) </w:t>
      </w:r>
    </w:p>
    <w:p w:rsidR="00000000" w:rsidRDefault="007933C1">
      <w:r>
        <w:rPr>
          <w:b/>
        </w:rPr>
        <w:t>Ross:</w:t>
      </w:r>
      <w:r>
        <w:t xml:space="preserve"> So, for the whole weekend?</w:t>
      </w:r>
    </w:p>
    <w:p w:rsidR="00000000" w:rsidRDefault="007933C1">
      <w:r>
        <w:rPr>
          <w:b/>
        </w:rPr>
        <w:t>Monica:</w:t>
      </w:r>
      <w:r>
        <w:t xml:space="preserve"> We're really sorry, but um, she did ask us first.</w:t>
      </w:r>
    </w:p>
    <w:p w:rsidR="00000000" w:rsidRDefault="007933C1">
      <w:r>
        <w:rPr>
          <w:b/>
        </w:rPr>
        <w:t>Ross:</w:t>
      </w:r>
      <w:r>
        <w:t xml:space="preserve"> Yeah, that's okay, I mean if you guys </w:t>
      </w:r>
      <w:r>
        <w:rPr>
          <w:b/>
        </w:rPr>
        <w:t>all</w:t>
      </w:r>
      <w:r>
        <w:t xml:space="preserve"> have </w:t>
      </w:r>
      <w:r>
        <w:t>to go away for the first weekend I'm alone by myself, y'know then I totally, totally understand.</w:t>
      </w:r>
    </w:p>
    <w:p w:rsidR="00000000" w:rsidRDefault="007933C1">
      <w:r>
        <w:rPr>
          <w:b/>
        </w:rPr>
        <w:t>Phoebe:</w:t>
      </w:r>
      <w:r>
        <w:t xml:space="preserve"> Y'know what, I can stay, I'm gonna stay. 'Cause the last time I went skiing I was to afraid to jump off the chair lift, I just went around and around.</w:t>
      </w:r>
    </w:p>
    <w:p w:rsidR="00000000" w:rsidRDefault="007933C1">
      <w:r>
        <w:rPr>
          <w:b/>
        </w:rPr>
        <w:t>Joey:</w:t>
      </w:r>
      <w:r>
        <w:t xml:space="preserve"> Uh, Pheebs we kinda need you to drive us all up there in your grandmother's cab, but y'know what, I'll stay.</w:t>
      </w:r>
    </w:p>
    <w:p w:rsidR="00000000" w:rsidRDefault="007933C1">
      <w:r>
        <w:rPr>
          <w:b/>
        </w:rPr>
        <w:t>Monica:</w:t>
      </w:r>
      <w:r>
        <w:t xml:space="preserve"> Noo! I'll stay. He's my brother.</w:t>
      </w:r>
    </w:p>
    <w:p w:rsidR="00000000" w:rsidRDefault="007933C1">
      <w:r>
        <w:rPr>
          <w:b/>
        </w:rPr>
        <w:t>Ross:</w:t>
      </w:r>
      <w:r>
        <w:t xml:space="preserve"> What a pity stay?</w:t>
      </w:r>
    </w:p>
    <w:p w:rsidR="00000000" w:rsidRDefault="007933C1">
      <w:r>
        <w:rPr>
          <w:b/>
        </w:rPr>
        <w:t>Monica:</w:t>
      </w:r>
      <w:r>
        <w:t xml:space="preserve"> No! We're gonna have fun. We can make fudge!</w:t>
      </w:r>
    </w:p>
    <w:p w:rsidR="00000000" w:rsidRDefault="007933C1">
      <w:r>
        <w:rPr>
          <w:b/>
        </w:rPr>
        <w:t>Ross:</w:t>
      </w:r>
      <w:r>
        <w:t xml:space="preserve"> Pity food? Y'know</w:t>
      </w:r>
      <w:r>
        <w:t xml:space="preserve"> what that's okay, all right, I don't need any of you to stay, okay nobody stays.</w:t>
      </w:r>
    </w:p>
    <w:p w:rsidR="00000000" w:rsidRDefault="007933C1">
      <w:r>
        <w:rPr>
          <w:b/>
        </w:rPr>
        <w:t>Chandler:</w:t>
      </w:r>
      <w:r>
        <w:t xml:space="preserve"> Well, then, I might as well offer to stay.</w:t>
      </w:r>
    </w:p>
    <w:p w:rsidR="00000000" w:rsidRDefault="007933C1">
      <w:r>
        <w:t>[Scene: In Phoebe's Grandmother's cab, driving up to the cabin. Phoebe's driving, Rachel's sitting shotgun, Chandler, Mon</w:t>
      </w:r>
      <w:r>
        <w:t>ica, and Joey are in the back seat.]</w:t>
      </w:r>
    </w:p>
    <w:p w:rsidR="00000000" w:rsidRDefault="007933C1">
      <w:r>
        <w:rPr>
          <w:b/>
        </w:rPr>
        <w:t>Joey:</w:t>
      </w:r>
      <w:r>
        <w:t xml:space="preserve"> (to Chandler and Monica) Hey, does anybody else feel bad about Ross?</w:t>
      </w:r>
    </w:p>
    <w:p w:rsidR="00000000" w:rsidRDefault="007933C1">
      <w:r>
        <w:rPr>
          <w:b/>
        </w:rPr>
        <w:t>Monica:</w:t>
      </w:r>
      <w:r>
        <w:t xml:space="preserve"> Why? Do you think he's still mad at us?</w:t>
      </w:r>
    </w:p>
    <w:p w:rsidR="00000000" w:rsidRDefault="007933C1">
      <w:r>
        <w:rPr>
          <w:b/>
        </w:rPr>
        <w:t>Chandler:</w:t>
      </w:r>
      <w:r>
        <w:t xml:space="preserve"> (to Joey) Well he's probably mad after you called him this morning to borrow his goggl</w:t>
      </w:r>
      <w:r>
        <w:t>es.</w:t>
      </w:r>
    </w:p>
    <w:p w:rsidR="00000000" w:rsidRDefault="007933C1">
      <w:r>
        <w:rPr>
          <w:b/>
        </w:rPr>
        <w:t>Joey:</w:t>
      </w:r>
      <w:r>
        <w:t xml:space="preserve"> What? Mine aren't tinted.</w:t>
      </w:r>
    </w:p>
    <w:p w:rsidR="00000000" w:rsidRDefault="007933C1">
      <w:r>
        <w:t>[Chandler starts to light a cigarette.]</w:t>
      </w:r>
    </w:p>
    <w:p w:rsidR="00000000" w:rsidRDefault="007933C1">
      <w:r>
        <w:rPr>
          <w:b/>
        </w:rPr>
        <w:t>Phoebe:</w:t>
      </w:r>
      <w:r>
        <w:t xml:space="preserve"> Chandler!!</w:t>
      </w:r>
    </w:p>
    <w:p w:rsidR="00000000" w:rsidRDefault="007933C1">
      <w:r>
        <w:t>Chandler: What?</w:t>
      </w:r>
    </w:p>
    <w:p w:rsidR="00000000" w:rsidRDefault="007933C1">
      <w:r>
        <w:rPr>
          <w:b/>
        </w:rPr>
        <w:t>Phoebe:</w:t>
      </w:r>
      <w:r>
        <w:t xml:space="preserve"> What does the sign say?</w:t>
      </w:r>
    </w:p>
    <w:p w:rsidR="00000000" w:rsidRDefault="007933C1">
      <w:r>
        <w:rPr>
          <w:b/>
        </w:rPr>
        <w:t>Chandler:</w:t>
      </w:r>
      <w:r>
        <w:t xml:space="preserve"> Beam me up Jesus.</w:t>
      </w:r>
    </w:p>
    <w:p w:rsidR="00000000" w:rsidRDefault="007933C1">
      <w:r>
        <w:rPr>
          <w:b/>
        </w:rPr>
        <w:t>Phoebe:</w:t>
      </w:r>
      <w:r>
        <w:t xml:space="preserve"> No, the 'No Smoking' sign. There's no smoking in my Grandmother's cab.</w:t>
      </w:r>
    </w:p>
    <w:p w:rsidR="00000000" w:rsidRDefault="007933C1">
      <w:r>
        <w:rPr>
          <w:b/>
        </w:rPr>
        <w:t>Chandl</w:t>
      </w:r>
      <w:r>
        <w:rPr>
          <w:b/>
        </w:rPr>
        <w:t>er:</w:t>
      </w:r>
      <w:r>
        <w:t xml:space="preserve"> Okay, well, then, I-I have to go to the bathroom.</w:t>
      </w:r>
    </w:p>
    <w:p w:rsidR="00000000" w:rsidRDefault="007933C1">
      <w:r>
        <w:rPr>
          <w:b/>
        </w:rPr>
        <w:t>All:</w:t>
      </w:r>
      <w:r>
        <w:t xml:space="preserve"> Oh!</w:t>
      </w:r>
    </w:p>
    <w:p w:rsidR="00000000" w:rsidRDefault="007933C1">
      <w:r>
        <w:rPr>
          <w:b/>
        </w:rPr>
        <w:t>Phoebe:</w:t>
      </w:r>
      <w:r>
        <w:t xml:space="preserve"> Please!</w:t>
      </w:r>
    </w:p>
    <w:p w:rsidR="00000000" w:rsidRDefault="007933C1">
      <w:r>
        <w:rPr>
          <w:b/>
        </w:rPr>
        <w:t>Monica:</w:t>
      </w:r>
      <w:r>
        <w:t xml:space="preserve"> No Chandler no! No unscheduled stops. You can go when we stop for gas.</w:t>
      </w:r>
    </w:p>
    <w:p w:rsidR="00000000" w:rsidRDefault="007933C1">
      <w:r>
        <w:rPr>
          <w:b/>
        </w:rPr>
        <w:t>Chandler:</w:t>
      </w:r>
      <w:r>
        <w:t xml:space="preserve"> Oh, come on, there's a rest stop right up there! Come on, I really have to goooooooooo.</w:t>
      </w:r>
    </w:p>
    <w:p w:rsidR="00000000" w:rsidRDefault="007933C1">
      <w:r>
        <w:rPr>
          <w:b/>
        </w:rPr>
        <w:t>Joey:</w:t>
      </w:r>
      <w:r>
        <w:t xml:space="preserve"> Oh, now I have to go!!</w:t>
      </w:r>
    </w:p>
    <w:p w:rsidR="00000000" w:rsidRDefault="007933C1">
      <w:r>
        <w:t>[Scene: The rest stop, Phoebe's pulling in.]</w:t>
      </w:r>
    </w:p>
    <w:p w:rsidR="00000000" w:rsidRDefault="007933C1">
      <w:r>
        <w:rPr>
          <w:b/>
        </w:rPr>
        <w:t>Chandler:</w:t>
      </w:r>
      <w:r>
        <w:t xml:space="preserve"> Here we go. Okay, brace yourselves.</w:t>
      </w:r>
    </w:p>
    <w:p w:rsidR="00000000" w:rsidRDefault="007933C1">
      <w:r>
        <w:t>Monica: What?</w:t>
      </w:r>
    </w:p>
    <w:p w:rsidR="00000000" w:rsidRDefault="007933C1">
      <w:r>
        <w:t>[Both Chandler and Joey put their feet up against the glass, Monica doesn't and gets thrown up against the glass.]</w:t>
      </w:r>
    </w:p>
    <w:p w:rsidR="00000000" w:rsidRDefault="007933C1">
      <w:r>
        <w:t>Rachel:</w:t>
      </w:r>
      <w:r>
        <w:t xml:space="preserve"> Okay.</w:t>
      </w:r>
    </w:p>
    <w:p w:rsidR="00000000" w:rsidRDefault="007933C1">
      <w:r>
        <w:t>Monica: Ow!</w:t>
      </w:r>
    </w:p>
    <w:p w:rsidR="00000000" w:rsidRDefault="007933C1">
      <w:r>
        <w:t>[Joey gets out and sprints to the bathroom and Chandler follows with a cigarette in his hands.]</w:t>
      </w:r>
    </w:p>
    <w:p w:rsidR="00000000" w:rsidRDefault="007933C1">
      <w:r>
        <w:rPr>
          <w:b/>
        </w:rPr>
        <w:t>Phoebe:</w:t>
      </w:r>
      <w:r>
        <w:t xml:space="preserve"> (to Rachel, who's staying in the cab.) Aren't you gonna go?</w:t>
      </w:r>
    </w:p>
    <w:p w:rsidR="00000000" w:rsidRDefault="007933C1">
      <w:r>
        <w:rPr>
          <w:b/>
        </w:rPr>
        <w:t>Rachel:</w:t>
      </w:r>
      <w:r>
        <w:t xml:space="preserve"> No. Thank you.</w:t>
      </w:r>
    </w:p>
    <w:p w:rsidR="00000000" w:rsidRDefault="007933C1">
      <w:r>
        <w:rPr>
          <w:b/>
        </w:rPr>
        <w:t>Monica:</w:t>
      </w:r>
      <w:r>
        <w:t xml:space="preserve"> (getting out) No, Rachel never pees in pub</w:t>
      </w:r>
      <w:r>
        <w:t>lic restrooms.</w:t>
      </w:r>
    </w:p>
    <w:p w:rsidR="00000000" w:rsidRDefault="007933C1">
      <w:r>
        <w:rPr>
          <w:b/>
        </w:rPr>
        <w:t>Rachel:</w:t>
      </w:r>
      <w:r>
        <w:t xml:space="preserve"> Well, they never have any paper in there y'know. So my rule is 'no tissue, no tuschy.' (Phoebe laughs and gets out.) Well, if everybody's going. (She gets out and starts to close the door.) </w:t>
      </w:r>
    </w:p>
    <w:p w:rsidR="00000000" w:rsidRDefault="007933C1">
      <w:r>
        <w:rPr>
          <w:b/>
        </w:rPr>
        <w:t>Phoebe:</w:t>
      </w:r>
      <w:r>
        <w:t xml:space="preserve"> No, y'know what don't close it (Ra</w:t>
      </w:r>
      <w:r>
        <w:t>chel slams the door shut locking themselves out.) 'cause the... keys...are in there.</w:t>
      </w:r>
    </w:p>
    <w:p w:rsidR="00000000" w:rsidRDefault="007933C1">
      <w:r>
        <w:rPr>
          <w:b/>
        </w:rPr>
        <w:t>Chandler:</w:t>
      </w:r>
      <w:r>
        <w:t xml:space="preserve"> Oh, no-no-no-no-no-no!!</w:t>
      </w:r>
    </w:p>
    <w:p w:rsidR="00000000" w:rsidRDefault="007933C1">
      <w:r>
        <w:rPr>
          <w:b/>
        </w:rPr>
        <w:t>Joey:</w:t>
      </w:r>
      <w:r>
        <w:t xml:space="preserve"> What's going on?</w:t>
      </w:r>
    </w:p>
    <w:p w:rsidR="00000000" w:rsidRDefault="007933C1">
      <w:r>
        <w:rPr>
          <w:b/>
        </w:rPr>
        <w:t>Chandler:</w:t>
      </w:r>
      <w:r>
        <w:t xml:space="preserve"> (to Joey) My lighter's in there! (points to the cab) </w:t>
      </w:r>
    </w:p>
    <w:p w:rsidR="00000000" w:rsidRDefault="007933C1">
      <w:r>
        <w:t>Commercial Break</w:t>
      </w:r>
    </w:p>
    <w:p w:rsidR="00000000" w:rsidRDefault="007933C1">
      <w:r>
        <w:t>[Scene: The rest stop, the gang i</w:t>
      </w:r>
      <w:r>
        <w:t>s still stuck, Chandler is kneeling at the rear bumper.]</w:t>
      </w:r>
    </w:p>
    <w:p w:rsidR="00000000" w:rsidRDefault="007933C1">
      <w:r>
        <w:rPr>
          <w:b/>
        </w:rPr>
        <w:t>Chandler:</w:t>
      </w:r>
      <w:r>
        <w:t xml:space="preserve"> Damn! (stands up) The tailpipe's not hot enough to light this!</w:t>
      </w:r>
    </w:p>
    <w:p w:rsidR="00000000" w:rsidRDefault="007933C1">
      <w:r>
        <w:rPr>
          <w:b/>
        </w:rPr>
        <w:t>Joey:</w:t>
      </w:r>
      <w:r>
        <w:t xml:space="preserve"> Relax okay, I-I-I can get this open. Anybody have a coat hanger?</w:t>
      </w:r>
    </w:p>
    <w:p w:rsidR="00000000" w:rsidRDefault="007933C1">
      <w:r>
        <w:rPr>
          <w:b/>
        </w:rPr>
        <w:t>Chandler:</w:t>
      </w:r>
      <w:r>
        <w:t xml:space="preserve"> Oh I do! Op, no, wait a minute, I took it out</w:t>
      </w:r>
      <w:r>
        <w:t xml:space="preserve"> of my shirt when I put it on this morning.</w:t>
      </w:r>
    </w:p>
    <w:p w:rsidR="00000000" w:rsidRDefault="007933C1">
      <w:r>
        <w:rPr>
          <w:b/>
        </w:rPr>
        <w:t>Monica:</w:t>
      </w:r>
      <w:r>
        <w:t xml:space="preserve"> So, if you're parents hadn't got divorced, you'd be able to answer a question like a normal person?</w:t>
      </w:r>
    </w:p>
    <w:p w:rsidR="00000000" w:rsidRDefault="007933C1">
      <w:r>
        <w:rPr>
          <w:b/>
        </w:rPr>
        <w:t>Joey:</w:t>
      </w:r>
      <w:r>
        <w:t xml:space="preserve"> Look, I just need a wire something to jimmy it. Oh hey, one of you guys give me the underwire from</w:t>
      </w:r>
      <w:r>
        <w:t xml:space="preserve"> your bra!</w:t>
      </w:r>
    </w:p>
    <w:p w:rsidR="00000000" w:rsidRDefault="007933C1">
      <w:r>
        <w:rPr>
          <w:b/>
        </w:rPr>
        <w:t>Monica:</w:t>
      </w:r>
      <w:r>
        <w:t xml:space="preserve"> What?!</w:t>
      </w:r>
    </w:p>
    <w:p w:rsidR="00000000" w:rsidRDefault="007933C1">
      <w:r>
        <w:rPr>
          <w:b/>
        </w:rPr>
        <w:t>Rachel:</w:t>
      </w:r>
      <w:r>
        <w:t xml:space="preserve"> What?!</w:t>
      </w:r>
    </w:p>
    <w:p w:rsidR="00000000" w:rsidRDefault="007933C1">
      <w:r>
        <w:rPr>
          <w:b/>
        </w:rPr>
        <w:t>Joey:</w:t>
      </w:r>
      <w:r>
        <w:t xml:space="preserve"> Come on! Who has the biggest boobs?</w:t>
      </w:r>
    </w:p>
    <w:p w:rsidR="00000000" w:rsidRDefault="007933C1">
      <w:r>
        <w:rPr>
          <w:b/>
        </w:rPr>
        <w:t>Monica:</w:t>
      </w:r>
      <w:r>
        <w:t xml:space="preserve"> Please!!</w:t>
      </w:r>
    </w:p>
    <w:p w:rsidR="00000000" w:rsidRDefault="007933C1">
      <w:r>
        <w:rPr>
          <w:b/>
        </w:rPr>
        <w:t>Joey:</w:t>
      </w:r>
      <w:r>
        <w:t xml:space="preserve"> Whoever has the biggest boobs, has the biggest bra, therefore has the biggest wire.</w:t>
      </w:r>
    </w:p>
    <w:p w:rsidR="00000000" w:rsidRDefault="007933C1">
      <w:r>
        <w:rPr>
          <w:b/>
        </w:rPr>
        <w:t>The Girls:</w:t>
      </w:r>
      <w:r>
        <w:t xml:space="preserve"> No, not getting my bra!</w:t>
      </w:r>
    </w:p>
    <w:p w:rsidR="00000000" w:rsidRDefault="007933C1">
      <w:r>
        <w:rPr>
          <w:b/>
        </w:rPr>
        <w:t>Joey:</w:t>
      </w:r>
      <w:r>
        <w:t xml:space="preserve"> If you wanna get back in </w:t>
      </w:r>
      <w:r>
        <w:t>the car, we need the wire, your call.</w:t>
      </w:r>
    </w:p>
    <w:p w:rsidR="00000000" w:rsidRDefault="007933C1">
      <w:r>
        <w:rPr>
          <w:b/>
        </w:rPr>
        <w:t>Phoebe:</w:t>
      </w:r>
      <w:r>
        <w:t xml:space="preserve"> Okay, Monica's are the biggest.</w:t>
      </w:r>
    </w:p>
    <w:p w:rsidR="00000000" w:rsidRDefault="007933C1">
      <w:r>
        <w:rPr>
          <w:b/>
        </w:rPr>
        <w:t>Monica:</w:t>
      </w:r>
      <w:r>
        <w:t xml:space="preserve"> These tiny, little non-breasts?! Please, it's gotta be Rachel.</w:t>
      </w:r>
    </w:p>
    <w:p w:rsidR="00000000" w:rsidRDefault="007933C1">
      <w:r>
        <w:rPr>
          <w:b/>
        </w:rPr>
        <w:t>Rachel:</w:t>
      </w:r>
      <w:r>
        <w:t xml:space="preserve"> What, no, no, no, mine are deceptively small I mean, I-I-I actually sometimes, st-stuff my bra.</w:t>
      </w:r>
    </w:p>
    <w:p w:rsidR="00000000" w:rsidRDefault="007933C1">
      <w:r>
        <w:rPr>
          <w:b/>
        </w:rPr>
        <w:t>Mon</w:t>
      </w:r>
      <w:r>
        <w:rPr>
          <w:b/>
        </w:rPr>
        <w:t>ica:</w:t>
      </w:r>
      <w:r>
        <w:t xml:space="preserve"> All right then, your bra would still be big.</w:t>
      </w:r>
    </w:p>
    <w:p w:rsidR="00000000" w:rsidRDefault="007933C1">
      <w:r>
        <w:rPr>
          <w:b/>
        </w:rPr>
        <w:t>Rachel:</w:t>
      </w:r>
      <w:r>
        <w:t xml:space="preserve"> No, I stuff outside the bra.</w:t>
      </w:r>
    </w:p>
    <w:p w:rsidR="00000000" w:rsidRDefault="007933C1">
      <w:r>
        <w:rPr>
          <w:b/>
        </w:rPr>
        <w:t>Chandler:</w:t>
      </w:r>
      <w:r>
        <w:t xml:space="preserve"> Ladies, ladies, let's just compromise okay? Phoebe, Rachel take off Monica's bra.</w:t>
      </w:r>
    </w:p>
    <w:p w:rsidR="00000000" w:rsidRDefault="007933C1">
      <w:r>
        <w:rPr>
          <w:b/>
        </w:rPr>
        <w:t>Phoebe:</w:t>
      </w:r>
      <w:r>
        <w:t xml:space="preserve"> All right, forget it, nevermind, you can have mine.</w:t>
      </w:r>
    </w:p>
    <w:p w:rsidR="00000000" w:rsidRDefault="007933C1">
      <w:r>
        <w:t>[Chandler crumple</w:t>
      </w:r>
      <w:r>
        <w:t>s up his cigarette pack and throws it on the ground.]</w:t>
      </w:r>
    </w:p>
    <w:p w:rsidR="00000000" w:rsidRDefault="007933C1">
      <w:r>
        <w:rPr>
          <w:b/>
        </w:rPr>
        <w:t>Rachel:</w:t>
      </w:r>
      <w:r>
        <w:t xml:space="preserve"> (seeing him) Chandler, what are you doing? There is a trash can right there.</w:t>
      </w:r>
    </w:p>
    <w:p w:rsidR="00000000" w:rsidRDefault="007933C1">
      <w:r>
        <w:rPr>
          <w:b/>
        </w:rPr>
        <w:t>Chandler:</w:t>
      </w:r>
      <w:r>
        <w:t xml:space="preserve"> Well, I thought if I littered, that crying Indian might come by and save us.</w:t>
      </w:r>
    </w:p>
    <w:p w:rsidR="00000000" w:rsidRDefault="007933C1">
      <w:r>
        <w:rPr>
          <w:b/>
        </w:rPr>
        <w:t>Phoebe:</w:t>
      </w:r>
      <w:r>
        <w:t xml:space="preserve"> (finishing removing he</w:t>
      </w:r>
      <w:r>
        <w:t>r bra) Okay, there.</w:t>
      </w:r>
    </w:p>
    <w:p w:rsidR="00000000" w:rsidRDefault="007933C1">
      <w:r>
        <w:rPr>
          <w:b/>
        </w:rPr>
        <w:t>Joey:</w:t>
      </w:r>
      <w:r>
        <w:t xml:space="preserve"> Thank you Phoebe, that is very, very generous.</w:t>
      </w:r>
    </w:p>
    <w:p w:rsidR="00000000" w:rsidRDefault="007933C1">
      <w:r>
        <w:rPr>
          <w:b/>
        </w:rPr>
        <w:t>Chandler:</w:t>
      </w:r>
      <w:r>
        <w:t xml:space="preserve"> Okay, now let's decide who has the nicest ass.</w:t>
      </w:r>
    </w:p>
    <w:p w:rsidR="00000000" w:rsidRDefault="007933C1">
      <w:r>
        <w:rPr>
          <w:b/>
        </w:rPr>
        <w:t>Joey:</w:t>
      </w:r>
      <w:r>
        <w:t xml:space="preserve"> (opening the door) And there you go!</w:t>
      </w:r>
    </w:p>
    <w:p w:rsidR="00000000" w:rsidRDefault="007933C1">
      <w:r>
        <w:rPr>
          <w:b/>
        </w:rPr>
        <w:t>All:</w:t>
      </w:r>
      <w:r>
        <w:t xml:space="preserve"> Oh, yeahhhhh!!!</w:t>
      </w:r>
    </w:p>
    <w:p w:rsidR="00000000" w:rsidRDefault="007933C1">
      <w:r>
        <w:t>[They all run to get in the cab, and Chandler pulls out a smok</w:t>
      </w:r>
      <w:r>
        <w:t>e.]</w:t>
      </w:r>
    </w:p>
    <w:p w:rsidR="00000000" w:rsidRDefault="007933C1">
      <w:r>
        <w:rPr>
          <w:b/>
        </w:rPr>
        <w:t>Monica:</w:t>
      </w:r>
      <w:r>
        <w:t xml:space="preserve"> Chandler!!</w:t>
      </w:r>
    </w:p>
    <w:p w:rsidR="00000000" w:rsidRDefault="007933C1">
      <w:r>
        <w:rPr>
          <w:b/>
        </w:rPr>
        <w:t>Chandler:</w:t>
      </w:r>
      <w:r>
        <w:t xml:space="preserve"> At least let me smoke it to the good part.</w:t>
      </w:r>
    </w:p>
    <w:p w:rsidR="00000000" w:rsidRDefault="007933C1">
      <w:r>
        <w:t>[Phoebe puts the car in gear and starts to back out.]</w:t>
      </w:r>
    </w:p>
    <w:p w:rsidR="00000000" w:rsidRDefault="007933C1">
      <w:r>
        <w:rPr>
          <w:b/>
        </w:rPr>
        <w:t>Phoebe:</w:t>
      </w:r>
      <w:r>
        <w:t xml:space="preserve"> Okay. (The car moves a few feet and sputters to a stop.) Oh, no!</w:t>
      </w:r>
    </w:p>
    <w:p w:rsidR="00000000" w:rsidRDefault="007933C1">
      <w:r>
        <w:rPr>
          <w:b/>
        </w:rPr>
        <w:t>Rachel:</w:t>
      </w:r>
      <w:r>
        <w:t xml:space="preserve"> What, what's it, what's going on?</w:t>
      </w:r>
    </w:p>
    <w:p w:rsidR="00000000" w:rsidRDefault="007933C1">
      <w:r>
        <w:rPr>
          <w:b/>
        </w:rPr>
        <w:t>Phoebe:</w:t>
      </w:r>
      <w:r>
        <w:t xml:space="preserve"> Yea</w:t>
      </w:r>
      <w:r>
        <w:t>h, this has happened before.</w:t>
      </w:r>
    </w:p>
    <w:p w:rsidR="00000000" w:rsidRDefault="007933C1">
      <w:r>
        <w:rPr>
          <w:b/>
        </w:rPr>
        <w:t>Rachel:</w:t>
      </w:r>
      <w:r>
        <w:t xml:space="preserve"> So you know how to fix it?</w:t>
      </w:r>
    </w:p>
    <w:p w:rsidR="00000000" w:rsidRDefault="007933C1">
      <w:r>
        <w:rPr>
          <w:b/>
        </w:rPr>
        <w:t>Phoebe:</w:t>
      </w:r>
      <w:r>
        <w:t xml:space="preserve"> Yep. Put more gas in.</w:t>
      </w:r>
    </w:p>
    <w:p w:rsidR="00000000" w:rsidRDefault="007933C1">
      <w:r>
        <w:t>[Scene: Carol and Susan's, Carol is setting a romantic dinner for Susan as there is a knock on the door.]</w:t>
      </w:r>
    </w:p>
    <w:p w:rsidR="00000000" w:rsidRDefault="007933C1">
      <w:r>
        <w:rPr>
          <w:b/>
        </w:rPr>
        <w:t>Carol:</w:t>
      </w:r>
      <w:r>
        <w:t xml:space="preserve"> (answering the door) Hi! </w:t>
      </w:r>
    </w:p>
    <w:p w:rsidR="00000000" w:rsidRDefault="007933C1">
      <w:r>
        <w:rPr>
          <w:b/>
        </w:rPr>
        <w:t>Ross:</w:t>
      </w:r>
      <w:r>
        <w:t xml:space="preserve"> (entering) Hey.</w:t>
      </w:r>
    </w:p>
    <w:p w:rsidR="00000000" w:rsidRDefault="007933C1">
      <w:r>
        <w:rPr>
          <w:b/>
        </w:rPr>
        <w:t>C</w:t>
      </w:r>
      <w:r>
        <w:rPr>
          <w:b/>
        </w:rPr>
        <w:t>arol:</w:t>
      </w:r>
      <w:r>
        <w:t xml:space="preserve"> Hey, what are you doing here?</w:t>
      </w:r>
    </w:p>
    <w:p w:rsidR="00000000" w:rsidRDefault="007933C1">
      <w:r>
        <w:rPr>
          <w:b/>
        </w:rPr>
        <w:t>Ross:</w:t>
      </w:r>
      <w:r>
        <w:t xml:space="preserve"> Well, oh just ah, I was just wondering, when you and I split up, did you get the tape that was half the last episode of </w:t>
      </w:r>
      <w:r>
        <w:rPr>
          <w:i/>
        </w:rPr>
        <w:t>M*A*S*H</w:t>
      </w:r>
      <w:r>
        <w:t xml:space="preserve"> and half the hostages coming home?</w:t>
      </w:r>
    </w:p>
    <w:p w:rsidR="00000000" w:rsidRDefault="007933C1">
      <w:r>
        <w:rPr>
          <w:b/>
        </w:rPr>
        <w:t>Carol:</w:t>
      </w:r>
      <w:r>
        <w:t xml:space="preserve"> Ah yeah, but now it's Susan and me in Mexico</w:t>
      </w:r>
      <w:r>
        <w:t xml:space="preserve"> and the hostages coming home.</w:t>
      </w:r>
    </w:p>
    <w:p w:rsidR="00000000" w:rsidRDefault="007933C1">
      <w:r>
        <w:rPr>
          <w:b/>
        </w:rPr>
        <w:t>Ross:</w:t>
      </w:r>
      <w:r>
        <w:t xml:space="preserve"> Where's Ben?</w:t>
      </w:r>
    </w:p>
    <w:p w:rsidR="00000000" w:rsidRDefault="007933C1">
      <w:r>
        <w:rPr>
          <w:b/>
        </w:rPr>
        <w:t>Carol:</w:t>
      </w:r>
      <w:r>
        <w:t xml:space="preserve"> He's sleeping.</w:t>
      </w:r>
    </w:p>
    <w:p w:rsidR="00000000" w:rsidRDefault="007933C1">
      <w:r>
        <w:rPr>
          <w:b/>
        </w:rPr>
        <w:t>Ross:</w:t>
      </w:r>
      <w:r>
        <w:t xml:space="preserve"> Ahh. (notices the table) Ooh, is this a ah, is this a bad time?</w:t>
      </w:r>
    </w:p>
    <w:p w:rsidR="00000000" w:rsidRDefault="007933C1">
      <w:r>
        <w:rPr>
          <w:b/>
        </w:rPr>
        <w:t>Carol:</w:t>
      </w:r>
      <w:r>
        <w:t xml:space="preserve"> Umm, yeah, actually, Susan's gonna be home any minute, it's kinda an anniversary.</w:t>
      </w:r>
    </w:p>
    <w:p w:rsidR="00000000" w:rsidRDefault="007933C1">
      <w:r>
        <w:rPr>
          <w:b/>
        </w:rPr>
        <w:t>Ross:</w:t>
      </w:r>
      <w:r>
        <w:t xml:space="preserve"> Oh! I thought you g</w:t>
      </w:r>
      <w:r>
        <w:t>uys got married in uh, January?</w:t>
      </w:r>
    </w:p>
    <w:p w:rsidR="00000000" w:rsidRDefault="007933C1">
      <w:r>
        <w:rPr>
          <w:b/>
        </w:rPr>
        <w:t>Carol:</w:t>
      </w:r>
      <w:r>
        <w:t xml:space="preserve"> It's not that kind of anniversary.</w:t>
      </w:r>
    </w:p>
    <w:p w:rsidR="00000000" w:rsidRDefault="007933C1">
      <w:r>
        <w:rPr>
          <w:b/>
        </w:rPr>
        <w:t>Ross:</w:t>
      </w:r>
      <w:r>
        <w:t xml:space="preserve"> Ah! (realises) Oh.</w:t>
      </w:r>
    </w:p>
    <w:p w:rsidR="00000000" w:rsidRDefault="007933C1">
      <w:r>
        <w:rPr>
          <w:b/>
        </w:rPr>
        <w:t>Carol:</w:t>
      </w:r>
      <w:r>
        <w:t xml:space="preserve"> Sooo!! Anyway...</w:t>
      </w:r>
    </w:p>
    <w:p w:rsidR="00000000" w:rsidRDefault="007933C1">
      <w:r>
        <w:rPr>
          <w:b/>
        </w:rPr>
        <w:t>Ross:</w:t>
      </w:r>
      <w:r>
        <w:t xml:space="preserve"> Umm, candles, champagne, yeah anniversaries are great. 'Cause you know love lasts forever, y'know. Nothing like it in this life</w:t>
      </w:r>
      <w:r>
        <w:t>time, money in the bank, so Rachel and I broke up.</w:t>
      </w:r>
    </w:p>
    <w:p w:rsidR="00000000" w:rsidRDefault="007933C1">
      <w:r>
        <w:rPr>
          <w:b/>
        </w:rPr>
        <w:t>Carol:</w:t>
      </w:r>
      <w:r>
        <w:t xml:space="preserve"> Oh God, Ross I am so sorry.</w:t>
      </w:r>
    </w:p>
    <w:p w:rsidR="00000000" w:rsidRDefault="007933C1">
      <w:r>
        <w:rPr>
          <w:b/>
        </w:rPr>
        <w:t>Ross:</w:t>
      </w:r>
      <w:r>
        <w:t xml:space="preserve"> Yeah, well.</w:t>
      </w:r>
    </w:p>
    <w:p w:rsidR="00000000" w:rsidRDefault="007933C1">
      <w:r>
        <w:rPr>
          <w:b/>
        </w:rPr>
        <w:t>Carol:</w:t>
      </w:r>
      <w:r>
        <w:t xml:space="preserve"> Y'know what, I want to talk to you about this so much, but we should probably do it when we could really get into it, are you free for dinner tom</w:t>
      </w:r>
      <w:r>
        <w:t>orrow night?</w:t>
      </w:r>
    </w:p>
    <w:p w:rsidR="00000000" w:rsidRDefault="007933C1">
      <w:r>
        <w:rPr>
          <w:b/>
        </w:rPr>
        <w:t>Ross:</w:t>
      </w:r>
      <w:r>
        <w:t xml:space="preserve"> Oh yeah, I'd love that.</w:t>
      </w:r>
    </w:p>
    <w:p w:rsidR="00000000" w:rsidRDefault="007933C1">
      <w:r>
        <w:rPr>
          <w:b/>
        </w:rPr>
        <w:t>Carol:</w:t>
      </w:r>
      <w:r>
        <w:t xml:space="preserve"> Oh, great! Me too.</w:t>
      </w:r>
    </w:p>
    <w:p w:rsidR="00000000" w:rsidRDefault="007933C1">
      <w:r>
        <w:rPr>
          <w:b/>
        </w:rPr>
        <w:t>Ross:</w:t>
      </w:r>
      <w:r>
        <w:t xml:space="preserve"> I guess it all started when Rachel got this new job. (he sits down at the table.) </w:t>
      </w:r>
    </w:p>
    <w:p w:rsidR="00000000" w:rsidRDefault="007933C1">
      <w:r>
        <w:t>[Scene: The rest stop, Phoebe is on the phone to the motor club.]</w:t>
      </w:r>
    </w:p>
    <w:p w:rsidR="00000000" w:rsidRDefault="007933C1">
      <w:r>
        <w:rPr>
          <w:b/>
        </w:rPr>
        <w:t>Phoebe:</w:t>
      </w:r>
      <w:r>
        <w:t xml:space="preserve"> Okay, yeah. (to Monica a</w:t>
      </w:r>
      <w:r>
        <w:t>nd Rachel) Triple A can pick us up.</w:t>
      </w:r>
    </w:p>
    <w:p w:rsidR="00000000" w:rsidRDefault="007933C1">
      <w:r>
        <w:rPr>
          <w:b/>
        </w:rPr>
        <w:t>Rachel:</w:t>
      </w:r>
      <w:r>
        <w:t xml:space="preserve"> Great!</w:t>
      </w:r>
    </w:p>
    <w:p w:rsidR="00000000" w:rsidRDefault="007933C1">
      <w:r>
        <w:rPr>
          <w:b/>
        </w:rPr>
        <w:t>Phoebe:</w:t>
      </w:r>
      <w:r>
        <w:t xml:space="preserve"> Yeah, what town are we near?</w:t>
      </w:r>
    </w:p>
    <w:p w:rsidR="00000000" w:rsidRDefault="007933C1">
      <w:r>
        <w:rPr>
          <w:b/>
        </w:rPr>
        <w:t>Monica:</w:t>
      </w:r>
      <w:r>
        <w:t xml:space="preserve"> Freemont. West-Westmont, ah Westburg?</w:t>
      </w:r>
    </w:p>
    <w:p w:rsidR="00000000" w:rsidRDefault="007933C1">
      <w:r>
        <w:rPr>
          <w:b/>
        </w:rPr>
        <w:t>Phoebe:</w:t>
      </w:r>
      <w:r>
        <w:t xml:space="preserve"> (to Monica) Then why are you answering? Do you at least know what route we're on?</w:t>
      </w:r>
    </w:p>
    <w:p w:rsidR="00000000" w:rsidRDefault="007933C1">
      <w:r>
        <w:rPr>
          <w:b/>
        </w:rPr>
        <w:t>Rachel:</w:t>
      </w:r>
      <w:r>
        <w:t xml:space="preserve"> Yeah, we are definitely </w:t>
      </w:r>
      <w:r>
        <w:t>on Route 27.</w:t>
      </w:r>
    </w:p>
    <w:p w:rsidR="00000000" w:rsidRDefault="007933C1">
      <w:r>
        <w:rPr>
          <w:b/>
        </w:rPr>
        <w:t>Phoebe:</w:t>
      </w:r>
      <w:r>
        <w:t xml:space="preserve"> Okay. (on phone) We are at a rest stop on Route 27. Okay. (to Rachel) There is no Route 27. (listens) (to Rachel) Okay, either 93 or 76?</w:t>
      </w:r>
    </w:p>
    <w:p w:rsidR="00000000" w:rsidRDefault="007933C1">
      <w:r>
        <w:rPr>
          <w:b/>
        </w:rPr>
        <w:t>Rachel:</w:t>
      </w:r>
      <w:r>
        <w:t xml:space="preserve"> I don't know, I'm sorry, I always slept in the back when we drove up here.</w:t>
      </w:r>
    </w:p>
    <w:p w:rsidR="00000000" w:rsidRDefault="007933C1">
      <w:r>
        <w:rPr>
          <w:b/>
        </w:rPr>
        <w:t>Phoebe:</w:t>
      </w:r>
      <w:r>
        <w:t xml:space="preserve"> Okay. (</w:t>
      </w:r>
      <w:r>
        <w:t>on phone) Hey, can you send somebody up and down 76 and check every rest stop, and, and also 93? (listens) Okay! (hangs up) Yeah, no they don't do that.</w:t>
      </w:r>
    </w:p>
    <w:p w:rsidR="00000000" w:rsidRDefault="007933C1">
      <w:r>
        <w:rPr>
          <w:b/>
        </w:rPr>
        <w:t>Rachel:</w:t>
      </w:r>
      <w:r>
        <w:t xml:space="preserve"> Ugh, okay, well somebody will come and save us.</w:t>
      </w:r>
    </w:p>
    <w:p w:rsidR="00000000" w:rsidRDefault="007933C1">
      <w:r>
        <w:rPr>
          <w:b/>
        </w:rPr>
        <w:t>Monica:</w:t>
      </w:r>
      <w:r>
        <w:t xml:space="preserve"> Who? I mean have you seen a car come by</w:t>
      </w:r>
      <w:r>
        <w:t xml:space="preserve"> here in the last hour and a half? I think we should call Ross, maybe he can get a car and come pick us up.</w:t>
      </w:r>
    </w:p>
    <w:p w:rsidR="00000000" w:rsidRDefault="007933C1">
      <w:r>
        <w:rPr>
          <w:b/>
        </w:rPr>
        <w:t>Rachel:</w:t>
      </w:r>
      <w:r>
        <w:t xml:space="preserve"> No! No, I am not getting in a car with Ross, we will just have to live here! </w:t>
      </w:r>
    </w:p>
    <w:p w:rsidR="00000000" w:rsidRDefault="007933C1">
      <w:r>
        <w:rPr>
          <w:b/>
        </w:rPr>
        <w:t>Phoebe:</w:t>
      </w:r>
      <w:r>
        <w:t xml:space="preserve"> But if...</w:t>
      </w:r>
    </w:p>
    <w:p w:rsidR="00000000" w:rsidRDefault="007933C1">
      <w:r>
        <w:rPr>
          <w:b/>
        </w:rPr>
        <w:t>Rachel:</w:t>
      </w:r>
      <w:r>
        <w:t xml:space="preserve"> No you guys, I am not getting in a c</w:t>
      </w:r>
      <w:r>
        <w:t>ar with him, you'll have to think of something else.</w:t>
      </w:r>
    </w:p>
    <w:p w:rsidR="00000000" w:rsidRDefault="007933C1">
      <w:r>
        <w:rPr>
          <w:b/>
        </w:rPr>
        <w:t>Phoebe:</w:t>
      </w:r>
      <w:r>
        <w:t xml:space="preserve"> Oh good, oh Joey and Chandler are back.</w:t>
      </w:r>
    </w:p>
    <w:p w:rsidR="00000000" w:rsidRDefault="007933C1">
      <w:r>
        <w:t>[Joey walks up helping Chandler.]</w:t>
      </w:r>
    </w:p>
    <w:p w:rsidR="00000000" w:rsidRDefault="007933C1">
      <w:r>
        <w:rPr>
          <w:b/>
        </w:rPr>
        <w:t>Monica:</w:t>
      </w:r>
      <w:r>
        <w:t xml:space="preserve"> So the going for help went well?</w:t>
      </w:r>
    </w:p>
    <w:p w:rsidR="00000000" w:rsidRDefault="007933C1">
      <w:r>
        <w:rPr>
          <w:b/>
        </w:rPr>
        <w:t>Joey:</w:t>
      </w:r>
      <w:r>
        <w:t xml:space="preserve"> Oh yeah, Smokey Joe here got half way to the highway and collapsed.</w:t>
      </w:r>
    </w:p>
    <w:p w:rsidR="00000000" w:rsidRDefault="007933C1">
      <w:r>
        <w:rPr>
          <w:b/>
        </w:rPr>
        <w:t>Chandl</w:t>
      </w:r>
      <w:r>
        <w:rPr>
          <w:b/>
        </w:rPr>
        <w:t>er:</w:t>
      </w:r>
      <w:r>
        <w:t xml:space="preserve"> I have the lung capacity of a two year old. (starts to light another cigarette.) </w:t>
      </w:r>
    </w:p>
    <w:p w:rsidR="00000000" w:rsidRDefault="007933C1">
      <w:r>
        <w:rPr>
          <w:b/>
        </w:rPr>
        <w:t>Monica:</w:t>
      </w:r>
      <w:r>
        <w:t xml:space="preserve"> Then why are you smoking?</w:t>
      </w:r>
    </w:p>
    <w:p w:rsidR="00000000" w:rsidRDefault="007933C1">
      <w:r>
        <w:rPr>
          <w:b/>
        </w:rPr>
        <w:t>Chandler:</w:t>
      </w:r>
      <w:r>
        <w:t xml:space="preserve"> Well it's very unsettling.</w:t>
      </w:r>
    </w:p>
    <w:p w:rsidR="00000000" w:rsidRDefault="007933C1">
      <w:r>
        <w:t>[Scene: Carol and Susan's, Ross is eating the dinner Carol made for Susan.]</w:t>
      </w:r>
    </w:p>
    <w:p w:rsidR="00000000" w:rsidRDefault="007933C1">
      <w:r>
        <w:rPr>
          <w:b/>
        </w:rPr>
        <w:t>Ross:</w:t>
      </w:r>
      <w:r>
        <w:t xml:space="preserve"> ....right? Right?</w:t>
      </w:r>
      <w:r>
        <w:t xml:space="preserve"> I mean it's pretty unbelievable y'know, I mean they just took off, took off without even looking back. Y'know I don't, I don't need them, huh, I've got you guys now as friends, you and Susan.</w:t>
      </w:r>
    </w:p>
    <w:p w:rsidR="00000000" w:rsidRDefault="007933C1">
      <w:r>
        <w:rPr>
          <w:b/>
        </w:rPr>
        <w:t>Carol:</w:t>
      </w:r>
      <w:r>
        <w:t xml:space="preserve"> Ah, Susan will be so pleased.</w:t>
      </w:r>
    </w:p>
    <w:p w:rsidR="00000000" w:rsidRDefault="007933C1">
      <w:r>
        <w:t>[Ross's beeper goes off.]</w:t>
      </w:r>
    </w:p>
    <w:p w:rsidR="00000000" w:rsidRDefault="007933C1">
      <w:r>
        <w:rPr>
          <w:b/>
        </w:rPr>
        <w:t>Ross:</w:t>
      </w:r>
      <w:r>
        <w:t xml:space="preserve"> (looking at the page) 717? (to Carol) Where's 717? (He gets up to return the page, Carol starts to take the last of the food into the kitchen, but Ross grabs the last piece.) Hey, you've have more of these for Susan right?</w:t>
      </w:r>
    </w:p>
    <w:p w:rsidR="00000000" w:rsidRDefault="007933C1">
      <w:r>
        <w:rPr>
          <w:b/>
        </w:rPr>
        <w:t>Carol:</w:t>
      </w:r>
      <w:r>
        <w:t xml:space="preserve"> No. But it's okay, I</w:t>
      </w:r>
      <w:r>
        <w:t>'ll just put out pickles or something.</w:t>
      </w:r>
    </w:p>
    <w:p w:rsidR="00000000" w:rsidRDefault="007933C1">
      <w:r>
        <w:t>[Cut to the rest stop, Monica and Phoebe are waiting anxiously by the phone as it rings.]</w:t>
      </w:r>
    </w:p>
    <w:p w:rsidR="00000000" w:rsidRDefault="007933C1">
      <w:r>
        <w:rPr>
          <w:b/>
        </w:rPr>
        <w:t>Phoebe:</w:t>
      </w:r>
      <w:r>
        <w:t xml:space="preserve"> (answering the phone) (whispering) Ross, thank God.</w:t>
      </w:r>
    </w:p>
    <w:p w:rsidR="00000000" w:rsidRDefault="007933C1">
      <w:r>
        <w:rPr>
          <w:b/>
        </w:rPr>
        <w:t>Ross:</w:t>
      </w:r>
      <w:r>
        <w:t xml:space="preserve"> Pheebs? What, why are you whispering?</w:t>
      </w:r>
    </w:p>
    <w:p w:rsidR="00000000" w:rsidRDefault="007933C1">
      <w:r>
        <w:rPr>
          <w:b/>
        </w:rPr>
        <w:t>Phoebe:</w:t>
      </w:r>
      <w:r>
        <w:t xml:space="preserve"> I ate a bug.</w:t>
      </w:r>
    </w:p>
    <w:p w:rsidR="00000000" w:rsidRDefault="007933C1">
      <w:r>
        <w:t>[R</w:t>
      </w:r>
      <w:r>
        <w:t>achel starts to walk up.]</w:t>
      </w:r>
    </w:p>
    <w:p w:rsidR="00000000" w:rsidRDefault="007933C1">
      <w:r>
        <w:rPr>
          <w:b/>
        </w:rPr>
        <w:t>Monica:</w:t>
      </w:r>
      <w:r>
        <w:t xml:space="preserve"> (running over to stop Rachel) Hey Rach, the tampons here are only a penny. Let's stock up. (takes her into the bathroom) </w:t>
      </w:r>
    </w:p>
    <w:p w:rsidR="00000000" w:rsidRDefault="007933C1">
      <w:r>
        <w:rPr>
          <w:b/>
        </w:rPr>
        <w:t>Phoebe:</w:t>
      </w:r>
      <w:r>
        <w:t xml:space="preserve"> Listen Ross, we ran out of gas, and we don't know where we are, so we can't get a tow truck.</w:t>
      </w:r>
    </w:p>
    <w:p w:rsidR="00000000" w:rsidRDefault="007933C1">
      <w:r>
        <w:rPr>
          <w:b/>
        </w:rPr>
        <w:t>Ross:</w:t>
      </w:r>
      <w:r>
        <w:t xml:space="preserve"> Oh, now you want a favour?</w:t>
      </w:r>
    </w:p>
    <w:p w:rsidR="00000000" w:rsidRDefault="007933C1">
      <w:r>
        <w:rPr>
          <w:b/>
        </w:rPr>
        <w:t>Phoebe:</w:t>
      </w:r>
      <w:r>
        <w:t xml:space="preserve"> Yes, please.</w:t>
      </w:r>
    </w:p>
    <w:p w:rsidR="00000000" w:rsidRDefault="007933C1">
      <w:r>
        <w:rPr>
          <w:b/>
        </w:rPr>
        <w:t>Ross:</w:t>
      </w:r>
      <w:r>
        <w:t xml:space="preserve"> Well, oh, I'm sorry your car broke down Pheebs, but I'm a little too busy with some of my real friends right now, but please call to let me know you got home safely okay?</w:t>
      </w:r>
    </w:p>
    <w:p w:rsidR="00000000" w:rsidRDefault="007933C1">
      <w:r>
        <w:rPr>
          <w:b/>
        </w:rPr>
        <w:t>Carol:</w:t>
      </w:r>
      <w:r>
        <w:t xml:space="preserve"> (running over and</w:t>
      </w:r>
      <w:r>
        <w:t xml:space="preserve"> grabbing the phone away from Ross) (on phone) Phoebe, hang on a second. (Hands Ross her keys) Here, take my car, go pick up your friends.</w:t>
      </w:r>
    </w:p>
    <w:p w:rsidR="00000000" w:rsidRDefault="007933C1">
      <w:r>
        <w:rPr>
          <w:b/>
        </w:rPr>
        <w:t>Ross:</w:t>
      </w:r>
      <w:r>
        <w:t xml:space="preserve"> No, I'm not gonna pick them up.</w:t>
      </w:r>
    </w:p>
    <w:p w:rsidR="00000000" w:rsidRDefault="007933C1">
      <w:r>
        <w:rPr>
          <w:b/>
        </w:rPr>
        <w:t>Carol:</w:t>
      </w:r>
      <w:r>
        <w:t xml:space="preserve"> Listen, we both know you're gonna do it 'cause you're not a jerk. Okay? </w:t>
      </w:r>
      <w:r>
        <w:t>So you can either sulk here for a half hour and then go pick them up, or save us both time and sulk in the car.</w:t>
      </w:r>
    </w:p>
    <w:p w:rsidR="00000000" w:rsidRDefault="007933C1">
      <w:r>
        <w:rPr>
          <w:b/>
        </w:rPr>
        <w:t>Ross:</w:t>
      </w:r>
      <w:r>
        <w:t xml:space="preserve"> No, Rachel doesn't want me to....</w:t>
      </w:r>
    </w:p>
    <w:p w:rsidR="00000000" w:rsidRDefault="007933C1">
      <w:r>
        <w:rPr>
          <w:b/>
        </w:rPr>
        <w:t>Carol:</w:t>
      </w:r>
      <w:r>
        <w:t xml:space="preserve"> Look, I-I-I am sorry that Rachel dumped you 'cause she fell in love with that Mark guy, and you a</w:t>
      </w:r>
      <w:r>
        <w:t>re the innocent victim in all of this, but don't punish your friends for what Rachel did to you.</w:t>
      </w:r>
    </w:p>
    <w:p w:rsidR="00000000" w:rsidRDefault="007933C1">
      <w:r>
        <w:rPr>
          <w:b/>
        </w:rPr>
        <w:t>Ross:</w:t>
      </w:r>
      <w:r>
        <w:t xml:space="preserve"> Yeah, you're right.</w:t>
      </w:r>
    </w:p>
    <w:p w:rsidR="00000000" w:rsidRDefault="007933C1">
      <w:r>
        <w:rPr>
          <w:b/>
        </w:rPr>
        <w:t>Carol:</w:t>
      </w:r>
      <w:r>
        <w:t xml:space="preserve"> (on phone) Phoebe hang on a second Ross wants to say something. (listens) What? (listens) (to Ross) You slept with someone els</w:t>
      </w:r>
      <w:r>
        <w:t>e?!</w:t>
      </w:r>
    </w:p>
    <w:p w:rsidR="00000000" w:rsidRDefault="007933C1">
      <w:r>
        <w:rPr>
          <w:b/>
        </w:rPr>
        <w:t>Ross:</w:t>
      </w:r>
      <w:r>
        <w:t xml:space="preserve"> We were on a break!!! Okay!! (grabs the phone) We were, we were..., (calms down) yeah. Where are you? I'll find you. (hangs up) </w:t>
      </w:r>
    </w:p>
    <w:p w:rsidR="00000000" w:rsidRDefault="007933C1">
      <w:r>
        <w:rPr>
          <w:b/>
        </w:rPr>
        <w:t>Carol:</w:t>
      </w:r>
      <w:r>
        <w:t xml:space="preserve"> You slept with another woman?</w:t>
      </w:r>
    </w:p>
    <w:p w:rsidR="00000000" w:rsidRDefault="007933C1">
      <w:r>
        <w:rPr>
          <w:b/>
        </w:rPr>
        <w:t>Ross:</w:t>
      </w:r>
      <w:r>
        <w:t xml:space="preserve"> Oh, you-you're-you're one to talk.</w:t>
      </w:r>
    </w:p>
    <w:p w:rsidR="00000000" w:rsidRDefault="007933C1">
      <w:r>
        <w:t>[Scene: The rest stop, Joey is making a</w:t>
      </w:r>
      <w:r>
        <w:t xml:space="preserve"> sign.]</w:t>
      </w:r>
    </w:p>
    <w:p w:rsidR="00000000" w:rsidRDefault="007933C1">
      <w:r>
        <w:rPr>
          <w:b/>
        </w:rPr>
        <w:t>Joey:</w:t>
      </w:r>
      <w:r>
        <w:t xml:space="preserve"> Okay, done.</w:t>
      </w:r>
    </w:p>
    <w:p w:rsidR="00000000" w:rsidRDefault="007933C1">
      <w:r>
        <w:rPr>
          <w:b/>
        </w:rPr>
        <w:t>Monica:</w:t>
      </w:r>
      <w:r>
        <w:t xml:space="preserve"> (reading the sign) What's 'pleh'?</w:t>
      </w:r>
    </w:p>
    <w:p w:rsidR="00000000" w:rsidRDefault="007933C1">
      <w:r>
        <w:rPr>
          <w:b/>
        </w:rPr>
        <w:t>Joey:</w:t>
      </w:r>
      <w:r>
        <w:t xml:space="preserve"> That's 'help' spelled backwards so that the helicopters can read it from the air!</w:t>
      </w:r>
    </w:p>
    <w:p w:rsidR="00000000" w:rsidRDefault="007933C1">
      <w:r>
        <w:rPr>
          <w:b/>
        </w:rPr>
        <w:t>Monica:</w:t>
      </w:r>
      <w:r>
        <w:t xml:space="preserve"> Huh. What's doofus spelled backwards?</w:t>
      </w:r>
    </w:p>
    <w:p w:rsidR="00000000" w:rsidRDefault="007933C1">
      <w:r>
        <w:t>[Ross drives up.]</w:t>
      </w:r>
    </w:p>
    <w:p w:rsidR="00000000" w:rsidRDefault="007933C1">
      <w:r>
        <w:rPr>
          <w:b/>
        </w:rPr>
        <w:t>Rachel:</w:t>
      </w:r>
      <w:r>
        <w:t xml:space="preserve"> (all excited) Op, op, car! C</w:t>
      </w:r>
      <w:r>
        <w:t>ar!! (sees it's Ross) Ugh!!!</w:t>
      </w:r>
    </w:p>
    <w:p w:rsidR="00000000" w:rsidRDefault="007933C1">
      <w:r>
        <w:rPr>
          <w:b/>
        </w:rPr>
        <w:t>Phoebe:</w:t>
      </w:r>
      <w:r>
        <w:t xml:space="preserve"> Oh, it's Ross on one of his drives!</w:t>
      </w:r>
    </w:p>
    <w:p w:rsidR="00000000" w:rsidRDefault="007933C1">
      <w:r>
        <w:t>Chandler and Joey: Hey!!</w:t>
      </w:r>
    </w:p>
    <w:p w:rsidR="00000000" w:rsidRDefault="007933C1">
      <w:r>
        <w:t>Phoebe: Hi!</w:t>
      </w:r>
    </w:p>
    <w:p w:rsidR="00000000" w:rsidRDefault="007933C1">
      <w:r>
        <w:rPr>
          <w:b/>
        </w:rPr>
        <w:t>Rachel:</w:t>
      </w:r>
      <w:r>
        <w:t xml:space="preserve"> What is he doing here?!</w:t>
      </w:r>
    </w:p>
    <w:p w:rsidR="00000000" w:rsidRDefault="007933C1">
      <w:r>
        <w:rPr>
          <w:b/>
        </w:rPr>
        <w:t>Ross:He</w:t>
      </w:r>
      <w:r>
        <w:t xml:space="preserve"> is saving your butt, ah, unless of course I'm stepping on some toes here, in which case I can just mosey o</w:t>
      </w:r>
      <w:r>
        <w:t>n, I've got plenty of people to help on the Interstate.</w:t>
      </w:r>
    </w:p>
    <w:p w:rsidR="00000000" w:rsidRDefault="007933C1">
      <w:r>
        <w:rPr>
          <w:b/>
        </w:rPr>
        <w:t>All:</w:t>
      </w:r>
      <w:r>
        <w:t xml:space="preserve"> No! Come on!</w:t>
      </w:r>
    </w:p>
    <w:p w:rsidR="00000000" w:rsidRDefault="007933C1">
      <w:r>
        <w:rPr>
          <w:b/>
        </w:rPr>
        <w:t>Rachel:</w:t>
      </w:r>
      <w:r>
        <w:t xml:space="preserve"> All right!! Fine! Fine.</w:t>
      </w:r>
    </w:p>
    <w:p w:rsidR="00000000" w:rsidRDefault="007933C1">
      <w:r>
        <w:t>[Ross grabs the gas can he brought along, and walks through Joey's sign destroying it.]</w:t>
      </w:r>
    </w:p>
    <w:p w:rsidR="00000000" w:rsidRDefault="007933C1">
      <w:r>
        <w:rPr>
          <w:b/>
        </w:rPr>
        <w:t>Joey:</w:t>
      </w:r>
      <w:r>
        <w:t xml:space="preserve"> Arrrghh!!</w:t>
      </w:r>
    </w:p>
    <w:p w:rsidR="00000000" w:rsidRDefault="007933C1">
      <w:r>
        <w:rPr>
          <w:b/>
        </w:rPr>
        <w:t>Chandler:</w:t>
      </w:r>
      <w:r>
        <w:t xml:space="preserve"> Oh no, now it's not gonna make any s</w:t>
      </w:r>
      <w:r>
        <w:t>ense!</w:t>
      </w:r>
    </w:p>
    <w:p w:rsidR="00000000" w:rsidRDefault="007933C1">
      <w:r>
        <w:rPr>
          <w:b/>
        </w:rPr>
        <w:t>Phoebe:</w:t>
      </w:r>
      <w:r>
        <w:t xml:space="preserve"> (to Chandler and Monica) You guys, what, what do we do about Ross who drove all the way up here? What do we do? Just like send him back and we're then gonna go skiing?</w:t>
      </w:r>
    </w:p>
    <w:p w:rsidR="00000000" w:rsidRDefault="007933C1">
      <w:r>
        <w:rPr>
          <w:b/>
        </w:rPr>
        <w:t>Chandler:</w:t>
      </w:r>
      <w:r>
        <w:t xml:space="preserve"> Oh, this is horrible, it's just horrible.</w:t>
      </w:r>
    </w:p>
    <w:p w:rsidR="00000000" w:rsidRDefault="007933C1">
      <w:r>
        <w:rPr>
          <w:b/>
        </w:rPr>
        <w:t>Joey:</w:t>
      </w:r>
      <w:r>
        <w:t xml:space="preserve"> Guys, do you thi</w:t>
      </w:r>
      <w:r>
        <w:t>nk we should ask Ross to come along?</w:t>
      </w:r>
    </w:p>
    <w:p w:rsidR="00000000" w:rsidRDefault="007933C1">
      <w:r>
        <w:rPr>
          <w:b/>
        </w:rPr>
        <w:t>Monica:</w:t>
      </w:r>
      <w:r>
        <w:t xml:space="preserve"> I know, what about Rachel? I mean how are we even gonna ask her?</w:t>
      </w:r>
    </w:p>
    <w:p w:rsidR="00000000" w:rsidRDefault="007933C1">
      <w:r>
        <w:rPr>
          <w:b/>
        </w:rPr>
        <w:t>Rachel:</w:t>
      </w:r>
      <w:r>
        <w:t xml:space="preserve"> Ask me what?</w:t>
      </w:r>
    </w:p>
    <w:p w:rsidR="00000000" w:rsidRDefault="007933C1">
      <w:r>
        <w:rPr>
          <w:b/>
        </w:rPr>
        <w:t>Monica:</w:t>
      </w:r>
      <w:r>
        <w:t xml:space="preserve"> Umm, if ah, it might be okay if Ross came skiing?</w:t>
      </w:r>
    </w:p>
    <w:p w:rsidR="00000000" w:rsidRDefault="007933C1">
      <w:r>
        <w:rPr>
          <w:b/>
        </w:rPr>
        <w:t>Chandler, Phoebe, and Joey:</w:t>
      </w:r>
      <w:r>
        <w:t xml:space="preserve"> No, I wasn't gonna ask you that, no.</w:t>
      </w:r>
    </w:p>
    <w:p w:rsidR="00000000" w:rsidRDefault="007933C1">
      <w:r>
        <w:rPr>
          <w:b/>
        </w:rPr>
        <w:t>Ra</w:t>
      </w:r>
      <w:r>
        <w:rPr>
          <w:b/>
        </w:rPr>
        <w:t>chel:</w:t>
      </w:r>
      <w:r>
        <w:t xml:space="preserve"> You guys are unbelievable. No! He cannot come.</w:t>
      </w:r>
    </w:p>
    <w:p w:rsidR="00000000" w:rsidRDefault="007933C1">
      <w:r>
        <w:rPr>
          <w:b/>
        </w:rPr>
        <w:t>Ross:</w:t>
      </w:r>
      <w:r>
        <w:t xml:space="preserve"> Excuse me?</w:t>
      </w:r>
    </w:p>
    <w:p w:rsidR="00000000" w:rsidRDefault="007933C1">
      <w:r>
        <w:rPr>
          <w:b/>
        </w:rPr>
        <w:t>Chandler:</w:t>
      </w:r>
      <w:r>
        <w:t xml:space="preserve"> It's horrible.</w:t>
      </w:r>
    </w:p>
    <w:p w:rsidR="00000000" w:rsidRDefault="007933C1">
      <w:r>
        <w:rPr>
          <w:b/>
        </w:rPr>
        <w:t>Ross:</w:t>
      </w:r>
      <w:r>
        <w:t xml:space="preserve"> (sarcastic) Oh please, can't I come to your special, magical cabin?</w:t>
      </w:r>
    </w:p>
    <w:p w:rsidR="00000000" w:rsidRDefault="007933C1">
      <w:r>
        <w:rPr>
          <w:b/>
        </w:rPr>
        <w:t>Rachel:</w:t>
      </w:r>
      <w:r>
        <w:t xml:space="preserve"> Why would you even want to come Ross? You're a horrible skier.</w:t>
      </w:r>
    </w:p>
    <w:p w:rsidR="00000000" w:rsidRDefault="007933C1">
      <w:r>
        <w:rPr>
          <w:b/>
        </w:rPr>
        <w:t>Ross:</w:t>
      </w:r>
      <w:r>
        <w:t xml:space="preserve"> Oh-oh, hit</w:t>
      </w:r>
      <w:r>
        <w:t>ting me where it hurts, my ski skills.</w:t>
      </w:r>
    </w:p>
    <w:p w:rsidR="00000000" w:rsidRDefault="007933C1">
      <w:r>
        <w:rPr>
          <w:b/>
        </w:rPr>
        <w:t>Monica:</w:t>
      </w:r>
      <w:r>
        <w:t xml:space="preserve"> Here we go again.</w:t>
      </w:r>
    </w:p>
    <w:p w:rsidR="00000000" w:rsidRDefault="007933C1">
      <w:r>
        <w:rPr>
          <w:b/>
        </w:rPr>
        <w:t>Joey:</w:t>
      </w:r>
      <w:r>
        <w:t xml:space="preserve"> I-I can't handle this, you guys.</w:t>
      </w:r>
    </w:p>
    <w:p w:rsidR="00000000" w:rsidRDefault="007933C1">
      <w:r>
        <w:rPr>
          <w:b/>
        </w:rPr>
        <w:t>Chandler:</w:t>
      </w:r>
      <w:r>
        <w:t xml:space="preserve"> Y'know what, I can handle it, handle's my middle name. Actually it's the ah, middle part of my first name.</w:t>
      </w:r>
    </w:p>
    <w:p w:rsidR="00000000" w:rsidRDefault="007933C1">
      <w:r>
        <w:rPr>
          <w:b/>
        </w:rPr>
        <w:t>Ross:</w:t>
      </w:r>
      <w:r>
        <w:t xml:space="preserve"> All right Pheebs, your cab's </w:t>
      </w:r>
      <w:r>
        <w:t>ready.</w:t>
      </w:r>
    </w:p>
    <w:p w:rsidR="00000000" w:rsidRDefault="007933C1">
      <w:r>
        <w:rPr>
          <w:b/>
        </w:rPr>
        <w:t>Rachel:</w:t>
      </w:r>
      <w:r>
        <w:t xml:space="preserve"> All right, let's go!</w:t>
      </w:r>
    </w:p>
    <w:p w:rsidR="00000000" w:rsidRDefault="007933C1">
      <w:r>
        <w:rPr>
          <w:b/>
        </w:rPr>
        <w:t>Ross:</w:t>
      </w:r>
      <w:r>
        <w:t xml:space="preserve"> You're welcome.</w:t>
      </w:r>
    </w:p>
    <w:p w:rsidR="00000000" w:rsidRDefault="007933C1">
      <w:r>
        <w:rPr>
          <w:b/>
        </w:rPr>
        <w:t>Rachel:</w:t>
      </w:r>
      <w:r>
        <w:t xml:space="preserve"> Oh, I'm sorry, were you speaking to me or sleeping with someone else?</w:t>
      </w:r>
    </w:p>
    <w:p w:rsidR="00000000" w:rsidRDefault="007933C1">
      <w:r>
        <w:rPr>
          <w:b/>
        </w:rPr>
        <w:t>Ross:</w:t>
      </w:r>
      <w:r>
        <w:t xml:space="preserve"> We were on a break!</w:t>
      </w:r>
    </w:p>
    <w:p w:rsidR="00000000" w:rsidRDefault="007933C1">
      <w:r>
        <w:rPr>
          <w:b/>
        </w:rPr>
        <w:t>Rachel:</w:t>
      </w:r>
      <w:r>
        <w:t xml:space="preserve"> Y'know Ross why don't you put </w:t>
      </w:r>
      <w:r>
        <w:rPr>
          <w:b/>
        </w:rPr>
        <w:t>that</w:t>
      </w:r>
      <w:r>
        <w:t xml:space="preserve"> on your answering machine!</w:t>
      </w:r>
    </w:p>
    <w:p w:rsidR="00000000" w:rsidRDefault="007933C1">
      <w:r>
        <w:rPr>
          <w:b/>
        </w:rPr>
        <w:t>Ross:</w:t>
      </w:r>
      <w:r>
        <w:t xml:space="preserve"> Hey-hey, it's vali</w:t>
      </w:r>
      <w:r>
        <w:t>d okay? And I'm not the only one who thinks so, Monica agrees with me.</w:t>
      </w:r>
    </w:p>
    <w:p w:rsidR="00000000" w:rsidRDefault="007933C1">
      <w:r>
        <w:rPr>
          <w:b/>
        </w:rPr>
        <w:t>Rachel:</w:t>
      </w:r>
      <w:r>
        <w:t xml:space="preserve"> (to Monica) What?!</w:t>
      </w:r>
    </w:p>
    <w:p w:rsidR="00000000" w:rsidRDefault="007933C1">
      <w:r>
        <w:rPr>
          <w:b/>
        </w:rPr>
        <w:t>Monica:</w:t>
      </w:r>
      <w:r>
        <w:t xml:space="preserve"> (shyly) I don't know.</w:t>
      </w:r>
    </w:p>
    <w:p w:rsidR="00000000" w:rsidRDefault="007933C1">
      <w:r>
        <w:rPr>
          <w:b/>
        </w:rPr>
        <w:t>Ross:</w:t>
      </w:r>
      <w:r>
        <w:t xml:space="preserve"> That's what you said last night.</w:t>
      </w:r>
    </w:p>
    <w:p w:rsidR="00000000" w:rsidRDefault="007933C1">
      <w:r>
        <w:rPr>
          <w:b/>
        </w:rPr>
        <w:t>Monica:</w:t>
      </w:r>
      <w:r>
        <w:t xml:space="preserve"> What I said was, was that I understood. Joey's the one who agreed with you!</w:t>
      </w:r>
    </w:p>
    <w:p w:rsidR="00000000" w:rsidRDefault="007933C1">
      <w:r>
        <w:rPr>
          <w:b/>
        </w:rPr>
        <w:t>Ross:</w:t>
      </w:r>
      <w:r>
        <w:t xml:space="preserve"> Okay.</w:t>
      </w:r>
    </w:p>
    <w:p w:rsidR="00000000" w:rsidRDefault="007933C1">
      <w:r>
        <w:rPr>
          <w:b/>
        </w:rPr>
        <w:t>Rachel:</w:t>
      </w:r>
      <w:r>
        <w:t xml:space="preserve"> Really Joey?</w:t>
      </w:r>
    </w:p>
    <w:p w:rsidR="00000000" w:rsidRDefault="007933C1">
      <w:r>
        <w:rPr>
          <w:b/>
        </w:rPr>
        <w:t>Joey:</w:t>
      </w:r>
      <w:r>
        <w:t xml:space="preserve"> (pause) What?</w:t>
      </w:r>
    </w:p>
    <w:p w:rsidR="00000000" w:rsidRDefault="007933C1">
      <w:r>
        <w:rPr>
          <w:b/>
        </w:rPr>
        <w:t>Phoebe:</w:t>
      </w:r>
      <w:r>
        <w:t xml:space="preserve"> Y'know what, but there is, there is no right or wrong, here.</w:t>
      </w:r>
    </w:p>
    <w:p w:rsidR="00000000" w:rsidRDefault="007933C1">
      <w:r>
        <w:rPr>
          <w:b/>
        </w:rPr>
        <w:t>Rachel:</w:t>
      </w:r>
      <w:r>
        <w:t xml:space="preserve"> No, I think it's very obvious who's wrong here.</w:t>
      </w:r>
    </w:p>
    <w:p w:rsidR="00000000" w:rsidRDefault="007933C1">
      <w:r>
        <w:rPr>
          <w:b/>
        </w:rPr>
        <w:t>Ross:</w:t>
      </w:r>
      <w:r>
        <w:t xml:space="preserve"> Obviously not to Joey.</w:t>
      </w:r>
    </w:p>
    <w:p w:rsidR="00000000" w:rsidRDefault="007933C1">
      <w:r>
        <w:t>[They all turn around and look at Joey.]</w:t>
      </w:r>
    </w:p>
    <w:p w:rsidR="00000000" w:rsidRDefault="007933C1">
      <w:r>
        <w:rPr>
          <w:b/>
        </w:rPr>
        <w:t>Joey:</w:t>
      </w:r>
      <w:r>
        <w:t xml:space="preserve"> (pause)</w:t>
      </w:r>
      <w:r>
        <w:t xml:space="preserve"> What?</w:t>
      </w:r>
    </w:p>
    <w:p w:rsidR="00000000" w:rsidRDefault="007933C1">
      <w:r>
        <w:t>[They all start fighting with each other.]</w:t>
      </w:r>
    </w:p>
    <w:p w:rsidR="00000000" w:rsidRDefault="007933C1">
      <w:r>
        <w:rPr>
          <w:b/>
        </w:rPr>
        <w:t>Ross:</w:t>
      </w:r>
      <w:r>
        <w:t xml:space="preserve"> (to Rachel) Look both, Joey and Monica feel the same way that I do. No-no-no-no.</w:t>
      </w:r>
    </w:p>
    <w:p w:rsidR="00000000" w:rsidRDefault="007933C1">
      <w:r>
        <w:rPr>
          <w:b/>
        </w:rPr>
        <w:t>Chandler:</w:t>
      </w:r>
      <w:r>
        <w:t xml:space="preserve"> Guys, guys, guess who I am?! (starts dancing around in an effort to stop the fighting.) </w:t>
      </w:r>
    </w:p>
    <w:p w:rsidR="00000000" w:rsidRDefault="007933C1">
      <w:r>
        <w:t>[They stop briefly t</w:t>
      </w:r>
      <w:r>
        <w:t>o look at Chandler, but then start fighting again.]</w:t>
      </w:r>
    </w:p>
    <w:p w:rsidR="00000000" w:rsidRDefault="007933C1">
      <w:r>
        <w:rPr>
          <w:b/>
        </w:rPr>
        <w:t>Phoebe:</w:t>
      </w:r>
      <w:r>
        <w:t xml:space="preserve"> Hey! Hey! Hey! Hey!! Hey!!! (they all stop fighting, Chandler continues to dance.) Look what you're doing to Chandler!! (Chandler finally stops) (to Ross and Rachel) Yeah, look, we know this is re</w:t>
      </w:r>
      <w:r>
        <w:t>ally, really hard for you guys. Okay? (Ross starts to leave) You don't, all right you don't have to love each other, okay? You don't, you don't even have to like each other much right now. But please, you have to figure out a way to be around each other.</w:t>
      </w:r>
    </w:p>
    <w:p w:rsidR="00000000" w:rsidRDefault="007933C1">
      <w:r>
        <w:rPr>
          <w:b/>
        </w:rPr>
        <w:t>J</w:t>
      </w:r>
      <w:r>
        <w:rPr>
          <w:b/>
        </w:rPr>
        <w:t>oey:</w:t>
      </w:r>
      <w:r>
        <w:t xml:space="preserve"> Yeah, and not put us in the middle.</w:t>
      </w:r>
    </w:p>
    <w:p w:rsidR="00000000" w:rsidRDefault="007933C1">
      <w:r>
        <w:rPr>
          <w:b/>
        </w:rPr>
        <w:t>Phoebe:</w:t>
      </w:r>
      <w:r>
        <w:t xml:space="preserve"> Yeah, otherwise, I mean that's, that's, that's just it for us hanging out together. Y'know is that what you want? (they both look away) Can you be civil?</w:t>
      </w:r>
    </w:p>
    <w:p w:rsidR="00000000" w:rsidRDefault="007933C1">
      <w:r>
        <w:t>Rachel: Yeah.</w:t>
      </w:r>
    </w:p>
    <w:p w:rsidR="00000000" w:rsidRDefault="007933C1">
      <w:r>
        <w:rPr>
          <w:b/>
        </w:rPr>
        <w:t>Ross:</w:t>
      </w:r>
      <w:r>
        <w:t xml:space="preserve"> I can.</w:t>
      </w:r>
    </w:p>
    <w:p w:rsidR="00000000" w:rsidRDefault="007933C1">
      <w:r>
        <w:rPr>
          <w:b/>
        </w:rPr>
        <w:t>Phoebe:</w:t>
      </w:r>
      <w:r>
        <w:t xml:space="preserve"> Okay. Good, all ri</w:t>
      </w:r>
      <w:r>
        <w:t>ght, let's get back in the car, 'cause it's freezing, and my chest is unsupported.</w:t>
      </w:r>
    </w:p>
    <w:p w:rsidR="00000000" w:rsidRDefault="007933C1">
      <w:r>
        <w:rPr>
          <w:b/>
        </w:rPr>
        <w:t>Joey:</w:t>
      </w:r>
      <w:r>
        <w:t xml:space="preserve"> Oh what, wait, wait a second, I mean, what are we doing? Who's going with who?</w:t>
      </w:r>
    </w:p>
    <w:p w:rsidR="00000000" w:rsidRDefault="007933C1">
      <w:r>
        <w:rPr>
          <w:b/>
        </w:rPr>
        <w:t>Ross:</w:t>
      </w:r>
      <w:r>
        <w:t xml:space="preserve"> Look, you guys, you guys should go. (Joey tries to say something, but Ross cuts hi</w:t>
      </w:r>
      <w:r>
        <w:t>m off.) No, I'm, you, you planned this all out, and I don't want to ruin it, so you guys should just go.</w:t>
      </w:r>
    </w:p>
    <w:p w:rsidR="00000000" w:rsidRDefault="007933C1">
      <w:r>
        <w:rPr>
          <w:b/>
        </w:rPr>
        <w:t>Joey:</w:t>
      </w:r>
      <w:r>
        <w:t xml:space="preserve"> Come on man, you drove all the way up here.</w:t>
      </w:r>
    </w:p>
    <w:p w:rsidR="00000000" w:rsidRDefault="007933C1">
      <w:r>
        <w:rPr>
          <w:b/>
        </w:rPr>
        <w:t>Ross:</w:t>
      </w:r>
      <w:r>
        <w:t xml:space="preserve"> No, no, really, I've got to take the car back anyway, I'm spending all day tomorrow with Ben, I</w:t>
      </w:r>
      <w:r>
        <w:t>t's fine, no guilt I promise.</w:t>
      </w:r>
    </w:p>
    <w:p w:rsidR="00000000" w:rsidRDefault="007933C1">
      <w:r>
        <w:rPr>
          <w:b/>
        </w:rPr>
        <w:t>Rachel:</w:t>
      </w:r>
      <w:r>
        <w:t xml:space="preserve"> Thank you.</w:t>
      </w:r>
    </w:p>
    <w:p w:rsidR="00000000" w:rsidRDefault="007933C1">
      <w:r>
        <w:rPr>
          <w:b/>
        </w:rPr>
        <w:t>Monica:</w:t>
      </w:r>
      <w:r>
        <w:t xml:space="preserve"> All right, we'll call you when we get back.</w:t>
      </w:r>
    </w:p>
    <w:p w:rsidR="00000000" w:rsidRDefault="007933C1">
      <w:r>
        <w:rPr>
          <w:b/>
        </w:rPr>
        <w:t>Ross:</w:t>
      </w:r>
      <w:r>
        <w:t xml:space="preserve"> Okay.</w:t>
      </w:r>
    </w:p>
    <w:p w:rsidR="00000000" w:rsidRDefault="007933C1">
      <w:r>
        <w:rPr>
          <w:b/>
        </w:rPr>
        <w:t>Phoebe:</w:t>
      </w:r>
      <w:r>
        <w:t xml:space="preserve"> Maybe we can like go to a movie or something. </w:t>
      </w:r>
    </w:p>
    <w:p w:rsidR="00000000" w:rsidRDefault="007933C1">
      <w:r>
        <w:rPr>
          <w:b/>
        </w:rPr>
        <w:t>Ross:</w:t>
      </w:r>
      <w:r>
        <w:t xml:space="preserve"> Okay.</w:t>
      </w:r>
    </w:p>
    <w:p w:rsidR="00000000" w:rsidRDefault="007933C1">
      <w:r>
        <w:rPr>
          <w:b/>
        </w:rPr>
        <w:t>Phoebe:</w:t>
      </w:r>
      <w:r>
        <w:t xml:space="preserve"> Or, or the rodeo!!</w:t>
      </w:r>
    </w:p>
    <w:p w:rsidR="00000000" w:rsidRDefault="007933C1">
      <w:r>
        <w:rPr>
          <w:b/>
        </w:rPr>
        <w:t>Ross:</w:t>
      </w:r>
      <w:r>
        <w:t xml:space="preserve"> That would be great.</w:t>
      </w:r>
    </w:p>
    <w:p w:rsidR="00000000" w:rsidRDefault="007933C1">
      <w:r>
        <w:t>Phoebe: Okay!</w:t>
      </w:r>
    </w:p>
    <w:p w:rsidR="00000000" w:rsidRDefault="007933C1">
      <w:r>
        <w:rPr>
          <w:b/>
        </w:rPr>
        <w:t>Chandler</w:t>
      </w:r>
      <w:r>
        <w:rPr>
          <w:b/>
        </w:rPr>
        <w:t>:</w:t>
      </w:r>
      <w:r>
        <w:t xml:space="preserve"> I was being Shelly Winters from </w:t>
      </w:r>
      <w:r>
        <w:rPr>
          <w:i/>
        </w:rPr>
        <w:t>The Poseidon Adventure</w:t>
      </w:r>
      <w:r>
        <w:t>.</w:t>
      </w:r>
    </w:p>
    <w:p w:rsidR="00000000" w:rsidRDefault="007933C1">
      <w:r>
        <w:rPr>
          <w:b/>
        </w:rPr>
        <w:t>Ross:</w:t>
      </w:r>
      <w:r>
        <w:t xml:space="preserve"> I know!</w:t>
      </w:r>
    </w:p>
    <w:p w:rsidR="00000000" w:rsidRDefault="007933C1">
      <w:r>
        <w:t>[They all get in the cab and drive away.]</w:t>
      </w:r>
    </w:p>
    <w:p w:rsidR="00000000" w:rsidRDefault="007933C1">
      <w:r>
        <w:rPr>
          <w:b/>
        </w:rPr>
        <w:t>Phoebe:</w:t>
      </w:r>
      <w:r>
        <w:t xml:space="preserve"> Bye!!!</w:t>
      </w:r>
    </w:p>
    <w:p w:rsidR="00000000" w:rsidRDefault="007933C1">
      <w:r>
        <w:t>[Ross tries to start the truck, and discovers the battery's dead.]</w:t>
      </w:r>
    </w:p>
    <w:p w:rsidR="00000000" w:rsidRDefault="007933C1">
      <w:r>
        <w:t>Closing Credits</w:t>
      </w:r>
    </w:p>
    <w:p w:rsidR="00000000" w:rsidRDefault="007933C1">
      <w:r>
        <w:t xml:space="preserve">[Scene: Carol and Susan's, Carol is running </w:t>
      </w:r>
      <w:r>
        <w:t>to answer the door.]</w:t>
      </w:r>
    </w:p>
    <w:p w:rsidR="00000000" w:rsidRDefault="007933C1">
      <w:r>
        <w:rPr>
          <w:b/>
        </w:rPr>
        <w:t>Carol:</w:t>
      </w:r>
      <w:r>
        <w:t xml:space="preserve"> (looking through the peephole) Ugh. (opening the door) Ross!</w:t>
      </w:r>
    </w:p>
    <w:p w:rsidR="00000000" w:rsidRDefault="007933C1">
      <w:r>
        <w:rPr>
          <w:b/>
        </w:rPr>
        <w:t>Ross:</w:t>
      </w:r>
      <w:r>
        <w:t xml:space="preserve"> (entering) Hi! Sorry I'm late. Were you sleeping?</w:t>
      </w:r>
    </w:p>
    <w:p w:rsidR="00000000" w:rsidRDefault="007933C1">
      <w:r>
        <w:rPr>
          <w:b/>
        </w:rPr>
        <w:t>Carol:</w:t>
      </w:r>
      <w:r>
        <w:t xml:space="preserve"> Ahh, nooo!!</w:t>
      </w:r>
    </w:p>
    <w:p w:rsidR="00000000" w:rsidRDefault="007933C1">
      <w:r>
        <w:rPr>
          <w:b/>
        </w:rPr>
        <w:t>Ross:</w:t>
      </w:r>
      <w:r>
        <w:t xml:space="preserve"> Oh, great! Listen, oh I had to get you a whole new battery. I got you the best one I c</w:t>
      </w:r>
      <w:r>
        <w:t>ould, 'cause that's not where you want to skimp.</w:t>
      </w:r>
    </w:p>
    <w:p w:rsidR="00000000" w:rsidRDefault="007933C1">
      <w:r>
        <w:rPr>
          <w:b/>
        </w:rPr>
        <w:t>Carol:</w:t>
      </w:r>
      <w:r>
        <w:t xml:space="preserve"> You're a genius, Ross.</w:t>
      </w:r>
    </w:p>
    <w:p w:rsidR="00000000" w:rsidRDefault="007933C1">
      <w:r>
        <w:rPr>
          <w:b/>
        </w:rPr>
        <w:t>Ross:</w:t>
      </w:r>
      <w:r>
        <w:t xml:space="preserve"> Yeah, well it came to about $112, but what the hell, just call it an even 110?</w:t>
      </w:r>
    </w:p>
    <w:p w:rsidR="00000000" w:rsidRDefault="007933C1">
      <w:r>
        <w:rPr>
          <w:b/>
        </w:rPr>
        <w:t>Carol:</w:t>
      </w:r>
      <w:r>
        <w:t xml:space="preserve"> Okay, I'll pay you tomorrow. (pushes him out the door) </w:t>
      </w:r>
    </w:p>
    <w:p w:rsidR="00000000" w:rsidRDefault="007933C1">
      <w:r>
        <w:rPr>
          <w:b/>
        </w:rPr>
        <w:t>Ross:</w:t>
      </w:r>
      <w:r>
        <w:t xml:space="preserve"> Okay.</w:t>
      </w:r>
    </w:p>
    <w:p w:rsidR="00000000" w:rsidRDefault="007933C1">
      <w:r>
        <w:rPr>
          <w:b/>
        </w:rPr>
        <w:t>Carol:</w:t>
      </w:r>
      <w:r>
        <w:t xml:space="preserve"> Okay, bye!</w:t>
      </w:r>
      <w:r>
        <w:t>!</w:t>
      </w:r>
    </w:p>
    <w:p w:rsidR="00000000" w:rsidRDefault="007933C1">
      <w:r>
        <w:rPr>
          <w:b/>
        </w:rPr>
        <w:t>Ross:</w:t>
      </w:r>
      <w:r>
        <w:t xml:space="preserve"> So they ah, they all took off, it was pretty hard watching them go, y'know?</w:t>
      </w:r>
    </w:p>
    <w:p w:rsidR="00000000" w:rsidRDefault="007933C1">
      <w:r>
        <w:rPr>
          <w:b/>
        </w:rPr>
        <w:t>Carol:</w:t>
      </w:r>
      <w:r>
        <w:t xml:space="preserve"> Yeah, okay, bye. (closes the door, turns out the lights, and runs back to the bedroom) </w:t>
      </w:r>
    </w:p>
    <w:p w:rsidR="00000000" w:rsidRDefault="007933C1">
      <w:r>
        <w:rPr>
          <w:b/>
        </w:rPr>
        <w:t>Ross:</w:t>
      </w:r>
      <w:r>
        <w:t xml:space="preserve"> (outside the door) So I'm gonna take off then!</w:t>
      </w:r>
    </w:p>
    <w:p w:rsidR="00000000" w:rsidRDefault="007933C1">
      <w:r>
        <w:t>End</w:t>
      </w:r>
    </w:p>
    <w:p w:rsidR="00000000" w:rsidRDefault="007933C1"/>
    <w:p w:rsidR="00000000" w:rsidRDefault="007933C1">
      <w:pPr>
        <w:rPr>
          <w:b/>
          <w:shd w:val="pct10" w:color="auto" w:fill="FFFFFF"/>
        </w:rPr>
      </w:pPr>
      <w:r>
        <w:rPr>
          <w:b/>
          <w:shd w:val="pct10" w:color="auto" w:fill="FFFFFF"/>
        </w:rPr>
        <w:t>318 The One With Th</w:t>
      </w:r>
      <w:r>
        <w:rPr>
          <w:b/>
          <w:shd w:val="pct10" w:color="auto" w:fill="FFFFFF"/>
        </w:rPr>
        <w:t>e Hypnosis Tape</w:t>
      </w:r>
    </w:p>
    <w:p w:rsidR="00000000" w:rsidRDefault="007933C1"/>
    <w:p w:rsidR="00000000" w:rsidRDefault="007933C1">
      <w:r>
        <w:t>[Scene: Central Perk, all but Chandler are there, Joey laughs for no apparent reason.]</w:t>
      </w:r>
    </w:p>
    <w:p w:rsidR="00000000" w:rsidRDefault="007933C1">
      <w:r>
        <w:rPr>
          <w:b/>
        </w:rPr>
        <w:t>Monica:</w:t>
      </w:r>
      <w:r>
        <w:t xml:space="preserve"> (to Joey) What's so funny?</w:t>
      </w:r>
    </w:p>
    <w:p w:rsidR="00000000" w:rsidRDefault="007933C1">
      <w:r>
        <w:rPr>
          <w:b/>
        </w:rPr>
        <w:t>Joey:</w:t>
      </w:r>
      <w:r>
        <w:t xml:space="preserve"> Oh, nothing, no. It's an acting exercise, I'm practising my fake laugh.</w:t>
      </w:r>
    </w:p>
    <w:p w:rsidR="00000000" w:rsidRDefault="007933C1">
      <w:r>
        <w:rPr>
          <w:b/>
        </w:rPr>
        <w:t>Monica:</w:t>
      </w:r>
      <w:r>
        <w:t xml:space="preserve"> Oh. (she laughs) </w:t>
      </w:r>
    </w:p>
    <w:p w:rsidR="00000000" w:rsidRDefault="007933C1">
      <w:r>
        <w:rPr>
          <w:b/>
        </w:rPr>
        <w:t>Joey:</w:t>
      </w:r>
      <w:r>
        <w:t xml:space="preserve"> What-wh</w:t>
      </w:r>
      <w:r>
        <w:t>at's so funny?</w:t>
      </w:r>
    </w:p>
    <w:p w:rsidR="00000000" w:rsidRDefault="007933C1">
      <w:r>
        <w:t xml:space="preserve">(Chandler enters with a cigarette.) </w:t>
      </w:r>
    </w:p>
    <w:p w:rsidR="00000000" w:rsidRDefault="007933C1">
      <w:r>
        <w:rPr>
          <w:b/>
        </w:rPr>
        <w:t>Gunther:</w:t>
      </w:r>
      <w:r>
        <w:t xml:space="preserve"> (to Chandler) Oh, no-no, no-no-no, there's none of that in here.</w:t>
      </w:r>
    </w:p>
    <w:p w:rsidR="00000000" w:rsidRDefault="007933C1">
      <w:r>
        <w:rPr>
          <w:b/>
        </w:rPr>
        <w:t>Chandler:</w:t>
      </w:r>
      <w:r>
        <w:t xml:space="preserve"> Oh come on man! At least let me finish this last one.</w:t>
      </w:r>
    </w:p>
    <w:p w:rsidR="00000000" w:rsidRDefault="007933C1">
      <w:r>
        <w:rPr>
          <w:b/>
        </w:rPr>
        <w:t>Gunther:</w:t>
      </w:r>
      <w:r>
        <w:t xml:space="preserve"> Okay, but only if you give me a drag.</w:t>
      </w:r>
    </w:p>
    <w:p w:rsidR="00000000" w:rsidRDefault="007933C1">
      <w:r>
        <w:rPr>
          <w:b/>
        </w:rPr>
        <w:t>Chandler:</w:t>
      </w:r>
      <w:r>
        <w:t xml:space="preserve"> Okay.</w:t>
      </w:r>
    </w:p>
    <w:p w:rsidR="00000000" w:rsidRDefault="007933C1">
      <w:r>
        <w:t>(Ch</w:t>
      </w:r>
      <w:r>
        <w:t xml:space="preserve">andler hands him the cigarette, and he takes a long drag.) </w:t>
      </w:r>
    </w:p>
    <w:p w:rsidR="00000000" w:rsidRDefault="007933C1">
      <w:r>
        <w:rPr>
          <w:b/>
        </w:rPr>
        <w:t>Gunther:</w:t>
      </w:r>
      <w:r>
        <w:t xml:space="preserve"> Oh dark mother, once again I suckle at your smokey tit. (hands Chandler back the cigarette.) </w:t>
      </w:r>
    </w:p>
    <w:p w:rsidR="00000000" w:rsidRDefault="007933C1">
      <w:r>
        <w:rPr>
          <w:b/>
        </w:rPr>
        <w:t>Chandler:</w:t>
      </w:r>
      <w:r>
        <w:t xml:space="preserve"> No-no, why don't you hang on to that one.</w:t>
      </w:r>
    </w:p>
    <w:p w:rsidR="00000000" w:rsidRDefault="007933C1">
      <w:r>
        <w:t>(He goes and sits down next to Rachel and</w:t>
      </w:r>
      <w:r>
        <w:t xml:space="preserve"> puts a cigarette in his mouth, which Rachel takes away from him. He puts another cigarette in his mouth, and Rachel takes it away again.) </w:t>
      </w:r>
    </w:p>
    <w:p w:rsidR="00000000" w:rsidRDefault="007933C1">
      <w:r>
        <w:rPr>
          <w:b/>
        </w:rPr>
        <w:t>Chandler:</w:t>
      </w:r>
      <w:r>
        <w:t xml:space="preserve"> Okay, that's like the least fun game ever.</w:t>
      </w:r>
    </w:p>
    <w:p w:rsidR="00000000" w:rsidRDefault="007933C1">
      <w:r>
        <w:rPr>
          <w:b/>
        </w:rPr>
        <w:t>Rachel:</w:t>
      </w:r>
      <w:r>
        <w:t xml:space="preserve"> Well, I'm really sick of your smoking, so I brought som</w:t>
      </w:r>
      <w:r>
        <w:t xml:space="preserve">ething that is going to help you quit. (hands him an audio cassette) </w:t>
      </w:r>
    </w:p>
    <w:p w:rsidR="00000000" w:rsidRDefault="007933C1">
      <w:r>
        <w:rPr>
          <w:b/>
        </w:rPr>
        <w:t>Chandler:</w:t>
      </w:r>
      <w:r>
        <w:t xml:space="preserve"> Oh. (takes the cassette and puts it on his arm like the stop smoking patch, and it falls off.) Nope, that patch is no good. (Joey and Monica both do their fake laughs.) </w:t>
      </w:r>
    </w:p>
    <w:p w:rsidR="00000000" w:rsidRDefault="007933C1">
      <w:r>
        <w:rPr>
          <w:b/>
        </w:rPr>
        <w:t>Rachel</w:t>
      </w:r>
      <w:r>
        <w:rPr>
          <w:b/>
        </w:rPr>
        <w:t>:</w:t>
      </w:r>
      <w:r>
        <w:t xml:space="preserve"> Come on, it's a hypnosis tape. This woman at work used it for two weeks straight and she hasn't smoked since.</w:t>
      </w:r>
    </w:p>
    <w:p w:rsidR="00000000" w:rsidRDefault="007933C1">
      <w:r>
        <w:rPr>
          <w:b/>
        </w:rPr>
        <w:t>Ross:</w:t>
      </w:r>
      <w:r>
        <w:t xml:space="preserve"> Pffhah.</w:t>
      </w:r>
    </w:p>
    <w:p w:rsidR="00000000" w:rsidRDefault="007933C1">
      <w:r>
        <w:rPr>
          <w:b/>
        </w:rPr>
        <w:t>Rachel:</w:t>
      </w:r>
      <w:r>
        <w:t xml:space="preserve"> (to Ross) What's your problem?</w:t>
      </w:r>
    </w:p>
    <w:p w:rsidR="00000000" w:rsidRDefault="007933C1">
      <w:r>
        <w:rPr>
          <w:b/>
        </w:rPr>
        <w:t>Ross:</w:t>
      </w:r>
      <w:r>
        <w:t xml:space="preserve"> Nothing, it's just that hypnosis is beyond crap.</w:t>
      </w:r>
    </w:p>
    <w:p w:rsidR="00000000" w:rsidRDefault="007933C1">
      <w:r>
        <w:rPr>
          <w:b/>
        </w:rPr>
        <w:t>Rachel:</w:t>
      </w:r>
      <w:r>
        <w:t xml:space="preserve"> Ross, I watched you get hypn</w:t>
      </w:r>
      <w:r>
        <w:t>otised in Atlantic City.</w:t>
      </w:r>
    </w:p>
    <w:p w:rsidR="00000000" w:rsidRDefault="007933C1">
      <w:r>
        <w:rPr>
          <w:b/>
        </w:rPr>
        <w:t>Ross:</w:t>
      </w:r>
      <w:r>
        <w:t xml:space="preserve"> Hey, that guy did not hypnotise me! Okay.</w:t>
      </w:r>
    </w:p>
    <w:p w:rsidR="00000000" w:rsidRDefault="007933C1">
      <w:r>
        <w:rPr>
          <w:b/>
        </w:rPr>
        <w:t>Rachel:</w:t>
      </w:r>
      <w:r>
        <w:t xml:space="preserve"> Oh right, 'cause you always pull your pants down at the count of three and play Wipe-out on your butt cheeks.</w:t>
      </w:r>
    </w:p>
    <w:p w:rsidR="00000000" w:rsidRDefault="007933C1">
      <w:r>
        <w:rPr>
          <w:b/>
        </w:rPr>
        <w:t>Phoebe:</w:t>
      </w:r>
      <w:r>
        <w:t xml:space="preserve"> All right, y'know forget hypnosis. The way to quit smokin</w:t>
      </w:r>
      <w:r>
        <w:t>g is you have to dance naked in a field of heather, and then bath in the sweat of six healthy young men.</w:t>
      </w:r>
    </w:p>
    <w:p w:rsidR="00000000" w:rsidRDefault="007933C1">
      <w:r>
        <w:rPr>
          <w:b/>
        </w:rPr>
        <w:t>Chandler:</w:t>
      </w:r>
      <w:r>
        <w:t xml:space="preserve"> Or what my Father called Thursday night.</w:t>
      </w:r>
    </w:p>
    <w:p w:rsidR="00000000" w:rsidRDefault="007933C1">
      <w:r>
        <w:rPr>
          <w:b/>
        </w:rPr>
        <w:t>Opening Credits</w:t>
      </w:r>
    </w:p>
    <w:p w:rsidR="00000000" w:rsidRDefault="007933C1">
      <w:r>
        <w:t>[Scene: Central Perk, continued from earlier, Ross is handing Rachel a cup of coffee</w:t>
      </w:r>
      <w:r>
        <w:t>.]</w:t>
      </w:r>
    </w:p>
    <w:p w:rsidR="00000000" w:rsidRDefault="007933C1">
      <w:r>
        <w:rPr>
          <w:b/>
        </w:rPr>
        <w:t>Ross:</w:t>
      </w:r>
      <w:r>
        <w:t xml:space="preserve"> Here you go.</w:t>
      </w:r>
    </w:p>
    <w:p w:rsidR="00000000" w:rsidRDefault="007933C1">
      <w:r>
        <w:rPr>
          <w:b/>
        </w:rPr>
        <w:t>Rachel:</w:t>
      </w:r>
      <w:r>
        <w:t xml:space="preserve"> Oh, y'know what, I didn't want cinnamon on this.</w:t>
      </w:r>
    </w:p>
    <w:p w:rsidR="00000000" w:rsidRDefault="007933C1">
      <w:r>
        <w:rPr>
          <w:b/>
        </w:rPr>
        <w:t>Ross:</w:t>
      </w:r>
      <w:r>
        <w:t xml:space="preserve"> Sorry. (To remedy that, Ross scoops the cinnamon off of the top with his hand.) </w:t>
      </w:r>
    </w:p>
    <w:p w:rsidR="00000000" w:rsidRDefault="007933C1">
      <w:r>
        <w:rPr>
          <w:b/>
        </w:rPr>
        <w:t>Frank:</w:t>
      </w:r>
      <w:r>
        <w:t xml:space="preserve"> (entering) Hi!</w:t>
      </w:r>
    </w:p>
    <w:p w:rsidR="00000000" w:rsidRDefault="007933C1">
      <w:r>
        <w:rPr>
          <w:b/>
        </w:rPr>
        <w:t>Phoebe:</w:t>
      </w:r>
      <w:r>
        <w:t xml:space="preserve"> Oh my God!! </w:t>
      </w:r>
    </w:p>
    <w:p w:rsidR="00000000" w:rsidRDefault="007933C1">
      <w:r>
        <w:rPr>
          <w:b/>
        </w:rPr>
        <w:t>Frank:</w:t>
      </w:r>
      <w:r>
        <w:t xml:space="preserve"> Hi!</w:t>
      </w:r>
    </w:p>
    <w:p w:rsidR="00000000" w:rsidRDefault="007933C1">
      <w:r>
        <w:rPr>
          <w:b/>
        </w:rPr>
        <w:t>Phoebe:</w:t>
      </w:r>
      <w:r>
        <w:t xml:space="preserve"> Frank! Hi!</w:t>
      </w:r>
    </w:p>
    <w:p w:rsidR="00000000" w:rsidRDefault="007933C1">
      <w:r>
        <w:rPr>
          <w:b/>
        </w:rPr>
        <w:t>Frank:</w:t>
      </w:r>
      <w:r>
        <w:t xml:space="preserve"> How are yo</w:t>
      </w:r>
      <w:r>
        <w:t>u?</w:t>
      </w:r>
    </w:p>
    <w:p w:rsidR="00000000" w:rsidRDefault="007933C1">
      <w:r>
        <w:rPr>
          <w:b/>
        </w:rPr>
        <w:t>Phoebe:</w:t>
      </w:r>
      <w:r>
        <w:t xml:space="preserve"> What are you doing here?</w:t>
      </w:r>
    </w:p>
    <w:p w:rsidR="00000000" w:rsidRDefault="007933C1">
      <w:r>
        <w:rPr>
          <w:b/>
        </w:rPr>
        <w:t>Frank:</w:t>
      </w:r>
      <w:r>
        <w:t xml:space="preserve"> Oh, well y'know, I would've called but I lost your phone number and then ah, my Mom locked me out of the house so I couldn't find it. And then, I tried to find a pay phone, and ah, the receiver was cut off. So...</w:t>
      </w:r>
    </w:p>
    <w:p w:rsidR="00000000" w:rsidRDefault="007933C1">
      <w:r>
        <w:rPr>
          <w:b/>
        </w:rPr>
        <w:t>Phoebe:</w:t>
      </w:r>
      <w:r>
        <w:t xml:space="preserve"> What happened?</w:t>
      </w:r>
    </w:p>
    <w:p w:rsidR="00000000" w:rsidRDefault="007933C1">
      <w:r>
        <w:rPr>
          <w:b/>
        </w:rPr>
        <w:t>Frank:</w:t>
      </w:r>
      <w:r>
        <w:t xml:space="preserve"> Ah, oh, the ah, vandalism.</w:t>
      </w:r>
    </w:p>
    <w:p w:rsidR="00000000" w:rsidRDefault="007933C1">
      <w:r>
        <w:rPr>
          <w:b/>
        </w:rPr>
        <w:t>Phoebe:</w:t>
      </w:r>
      <w:r>
        <w:t xml:space="preserve"> But, also, what happened between you and your Mom?</w:t>
      </w:r>
    </w:p>
    <w:p w:rsidR="00000000" w:rsidRDefault="007933C1">
      <w:r>
        <w:rPr>
          <w:b/>
        </w:rPr>
        <w:t>Frank:</w:t>
      </w:r>
      <w:r>
        <w:t xml:space="preserve"> Well, we got into a fight 'cause ah, she said I was to immature to get married.</w:t>
      </w:r>
    </w:p>
    <w:p w:rsidR="00000000" w:rsidRDefault="007933C1">
      <w:r>
        <w:rPr>
          <w:b/>
        </w:rPr>
        <w:t>Phoebe:</w:t>
      </w:r>
      <w:r>
        <w:t xml:space="preserve"> You're getting married?!</w:t>
      </w:r>
    </w:p>
    <w:p w:rsidR="00000000" w:rsidRDefault="007933C1">
      <w:r>
        <w:rPr>
          <w:b/>
        </w:rPr>
        <w:t>Frank:</w:t>
      </w:r>
      <w:r>
        <w:t xml:space="preserve"> Oh, yeah!</w:t>
      </w:r>
    </w:p>
    <w:p w:rsidR="00000000" w:rsidRDefault="007933C1">
      <w:r>
        <w:rPr>
          <w:b/>
        </w:rPr>
        <w:t>All</w:t>
      </w:r>
      <w:r>
        <w:rPr>
          <w:b/>
        </w:rPr>
        <w:t>:</w:t>
      </w:r>
      <w:r>
        <w:t xml:space="preserve"> Wow!</w:t>
      </w:r>
    </w:p>
    <w:p w:rsidR="00000000" w:rsidRDefault="007933C1">
      <w:r>
        <w:rPr>
          <w:b/>
        </w:rPr>
        <w:t>Phoebe:</w:t>
      </w:r>
      <w:r>
        <w:t xml:space="preserve"> My little brother's getting married!!</w:t>
      </w:r>
    </w:p>
    <w:p w:rsidR="00000000" w:rsidRDefault="007933C1">
      <w:r>
        <w:rPr>
          <w:b/>
        </w:rPr>
        <w:t>Frank:</w:t>
      </w:r>
      <w:r>
        <w:t xml:space="preserve"> Oh, I knew you'd be so cool about this. All right, ah, hey, do you want to meet her?</w:t>
      </w:r>
    </w:p>
    <w:p w:rsidR="00000000" w:rsidRDefault="007933C1">
      <w:r>
        <w:rPr>
          <w:b/>
        </w:rPr>
        <w:t>Phoebe:</w:t>
      </w:r>
      <w:r>
        <w:t xml:space="preserve"> Do I?</w:t>
      </w:r>
    </w:p>
    <w:p w:rsidR="00000000" w:rsidRDefault="007933C1">
      <w:r>
        <w:rPr>
          <w:b/>
        </w:rPr>
        <w:t>Frank:</w:t>
      </w:r>
      <w:r>
        <w:t xml:space="preserve"> Do you?</w:t>
      </w:r>
    </w:p>
    <w:p w:rsidR="00000000" w:rsidRDefault="007933C1">
      <w:r>
        <w:rPr>
          <w:b/>
        </w:rPr>
        <w:t>Phoebe:</w:t>
      </w:r>
      <w:r>
        <w:t xml:space="preserve"> Yeah, I do, yeah.</w:t>
      </w:r>
    </w:p>
    <w:p w:rsidR="00000000" w:rsidRDefault="007933C1">
      <w:r>
        <w:rPr>
          <w:b/>
        </w:rPr>
        <w:t>Frank:</w:t>
      </w:r>
      <w:r>
        <w:t xml:space="preserve"> Okay, cool, all right, she just ah, parking the t</w:t>
      </w:r>
      <w:r>
        <w:t>ruck. (to Joey) I'm gonna, I'm gonna get my ah, my fianc</w:t>
      </w:r>
      <w:r>
        <w:t>閑</w:t>
      </w:r>
      <w:r>
        <w:t xml:space="preserve"> man!</w:t>
      </w:r>
    </w:p>
    <w:p w:rsidR="00000000" w:rsidRDefault="007933C1">
      <w:r>
        <w:rPr>
          <w:b/>
        </w:rPr>
        <w:t>Chandler:</w:t>
      </w:r>
      <w:r>
        <w:t xml:space="preserve"> Y'know, I would've bet good money that he'd be the first one of us to get married.</w:t>
      </w:r>
    </w:p>
    <w:p w:rsidR="00000000" w:rsidRDefault="007933C1">
      <w:r>
        <w:rPr>
          <w:b/>
        </w:rPr>
        <w:t>Phoebe:</w:t>
      </w:r>
      <w:r>
        <w:t xml:space="preserve"> Yeah, isn't it fantastic?</w:t>
      </w:r>
    </w:p>
    <w:p w:rsidR="00000000" w:rsidRDefault="007933C1">
      <w:r>
        <w:rPr>
          <w:b/>
        </w:rPr>
        <w:t>Monica:</w:t>
      </w:r>
      <w:r>
        <w:t xml:space="preserve"> Yeah, ah, but Pheebs don't you think he's a little young t</w:t>
      </w:r>
      <w:r>
        <w:t>o get married?</w:t>
      </w:r>
    </w:p>
    <w:p w:rsidR="00000000" w:rsidRDefault="007933C1">
      <w:r>
        <w:rPr>
          <w:b/>
        </w:rPr>
        <w:t>Phoebe:</w:t>
      </w:r>
      <w:r>
        <w:t xml:space="preserve"> What, he's 18.</w:t>
      </w:r>
    </w:p>
    <w:p w:rsidR="00000000" w:rsidRDefault="007933C1">
      <w:r>
        <w:rPr>
          <w:b/>
        </w:rPr>
        <w:t>Ross:</w:t>
      </w:r>
      <w:r>
        <w:t xml:space="preserve"> Exactly, it'll be illegal for him to drink at his own bachelor party.</w:t>
      </w:r>
    </w:p>
    <w:p w:rsidR="00000000" w:rsidRDefault="007933C1">
      <w:r>
        <w:rPr>
          <w:b/>
        </w:rPr>
        <w:t>Joey:</w:t>
      </w:r>
      <w:r>
        <w:t xml:space="preserve"> Yeah, or-or to get a hooker.</w:t>
      </w:r>
    </w:p>
    <w:p w:rsidR="00000000" w:rsidRDefault="007933C1">
      <w:r>
        <w:rPr>
          <w:b/>
        </w:rPr>
        <w:t>Chandler:</w:t>
      </w:r>
      <w:r>
        <w:t xml:space="preserve"> Always illegal Joe.</w:t>
      </w:r>
    </w:p>
    <w:p w:rsidR="00000000" w:rsidRDefault="007933C1">
      <w:r>
        <w:rPr>
          <w:b/>
        </w:rPr>
        <w:t>Frank:</w:t>
      </w:r>
      <w:r>
        <w:t xml:space="preserve"> (entering with his fianc</w:t>
      </w:r>
      <w:r>
        <w:t>閑</w:t>
      </w:r>
      <w:r>
        <w:t xml:space="preserve"> Alice, who is obviously much, much older tha</w:t>
      </w:r>
      <w:r>
        <w:t>n he is) Hey! Hey! This is ah, my fianc</w:t>
      </w:r>
      <w:r>
        <w:t>閑</w:t>
      </w:r>
      <w:r>
        <w:t xml:space="preserve">, Mrs. Knight. (he points out Phoebe to her) </w:t>
      </w:r>
    </w:p>
    <w:p w:rsidR="00000000" w:rsidRDefault="007933C1">
      <w:r>
        <w:rPr>
          <w:b/>
        </w:rPr>
        <w:t>Alice:</w:t>
      </w:r>
      <w:r>
        <w:t xml:space="preserve"> Y'know it-it's funny, um, Frank told me so much about you, but your not how I pictured you at all.</w:t>
      </w:r>
    </w:p>
    <w:p w:rsidR="00000000" w:rsidRDefault="007933C1">
      <w:r>
        <w:rPr>
          <w:b/>
        </w:rPr>
        <w:t>Phoebe:</w:t>
      </w:r>
      <w:r>
        <w:t xml:space="preserve"> Yeah, I'm a big surprise.</w:t>
      </w:r>
    </w:p>
    <w:p w:rsidR="00000000" w:rsidRDefault="007933C1">
      <w:r>
        <w:t>(Ross lets them both sit in hi</w:t>
      </w:r>
      <w:r>
        <w:t xml:space="preserve">s chair.) </w:t>
      </w:r>
    </w:p>
    <w:p w:rsidR="00000000" w:rsidRDefault="007933C1">
      <w:r>
        <w:rPr>
          <w:b/>
        </w:rPr>
        <w:t>Monica:</w:t>
      </w:r>
      <w:r>
        <w:t xml:space="preserve"> So, um, how-how did you guys meet?</w:t>
      </w:r>
    </w:p>
    <w:p w:rsidR="00000000" w:rsidRDefault="007933C1">
      <w:r>
        <w:rPr>
          <w:b/>
        </w:rPr>
        <w:t>Frank:</w:t>
      </w:r>
      <w:r>
        <w:t xml:space="preserve"> Well um, I was in ah Mrs. Knight's ah, I mean Alice, sorry, Alice, I always do that. I was in her ah, Home Ec class.</w:t>
      </w:r>
    </w:p>
    <w:p w:rsidR="00000000" w:rsidRDefault="007933C1">
      <w:r>
        <w:rPr>
          <w:b/>
        </w:rPr>
        <w:t>Alice:</w:t>
      </w:r>
      <w:r>
        <w:t xml:space="preserve"> And he was my best student.</w:t>
      </w:r>
    </w:p>
    <w:p w:rsidR="00000000" w:rsidRDefault="007933C1">
      <w:r>
        <w:rPr>
          <w:b/>
        </w:rPr>
        <w:t>Frank:</w:t>
      </w:r>
      <w:r>
        <w:t xml:space="preserve"> Yeah, she was my best teacher. </w:t>
      </w:r>
    </w:p>
    <w:p w:rsidR="00000000" w:rsidRDefault="007933C1">
      <w:r>
        <w:rPr>
          <w:b/>
        </w:rPr>
        <w:t>Alic</w:t>
      </w:r>
      <w:r>
        <w:rPr>
          <w:b/>
        </w:rPr>
        <w:t>e:</w:t>
      </w:r>
      <w:r>
        <w:t xml:space="preserve"> Ohhh. (They embrace in a very passionate kiss.) </w:t>
      </w:r>
    </w:p>
    <w:p w:rsidR="00000000" w:rsidRDefault="007933C1">
      <w:r>
        <w:rPr>
          <w:b/>
        </w:rPr>
        <w:t>Chandler:</w:t>
      </w:r>
      <w:r>
        <w:t xml:space="preserve"> If that doesn't keep kids in school, what will?</w:t>
      </w:r>
    </w:p>
    <w:p w:rsidR="00000000" w:rsidRDefault="007933C1">
      <w:r>
        <w:rPr>
          <w:b/>
        </w:rPr>
        <w:t>Ross:</w:t>
      </w:r>
      <w:r>
        <w:t xml:space="preserve"> And so now you guys are gonna be married?</w:t>
      </w:r>
    </w:p>
    <w:p w:rsidR="00000000" w:rsidRDefault="007933C1">
      <w:r>
        <w:rPr>
          <w:b/>
        </w:rPr>
        <w:t>Alice:</w:t>
      </w:r>
      <w:r>
        <w:t xml:space="preserve"> Yeah. Y'know we-we talked about just living together, but um, we want to have kids right aw</w:t>
      </w:r>
      <w:r>
        <w:t>ay.</w:t>
      </w:r>
    </w:p>
    <w:p w:rsidR="00000000" w:rsidRDefault="007933C1">
      <w:r>
        <w:t xml:space="preserve">(Both Chandler and Phoebe have shocked looks on their faces.) </w:t>
      </w:r>
    </w:p>
    <w:p w:rsidR="00000000" w:rsidRDefault="007933C1">
      <w:r>
        <w:rPr>
          <w:b/>
        </w:rPr>
        <w:t>Rachel:</w:t>
      </w:r>
      <w:r>
        <w:t xml:space="preserve"> Oh my God!! Great!</w:t>
      </w:r>
    </w:p>
    <w:p w:rsidR="00000000" w:rsidRDefault="007933C1">
      <w:r>
        <w:rPr>
          <w:b/>
        </w:rPr>
        <w:t>Phoebe:</w:t>
      </w:r>
      <w:r>
        <w:t xml:space="preserve"> Wow, kids. Frank, are you sure you're ready for that?</w:t>
      </w:r>
    </w:p>
    <w:p w:rsidR="00000000" w:rsidRDefault="007933C1">
      <w:r>
        <w:rPr>
          <w:b/>
        </w:rPr>
        <w:t>Frank:</w:t>
      </w:r>
      <w:r>
        <w:t xml:space="preserve"> I mean, how hard can it be? Y'know, I mean, y'know, babies, y'know who doesn't want babies ri</w:t>
      </w:r>
      <w:r>
        <w:t>ght? And besides y'know, I never had a Dad around, and ah, now-now I always will, 'cause y'know, it'll be me. Right?</w:t>
      </w:r>
    </w:p>
    <w:p w:rsidR="00000000" w:rsidRDefault="007933C1">
      <w:r>
        <w:rPr>
          <w:b/>
        </w:rPr>
        <w:t>Alice:</w:t>
      </w:r>
      <w:r>
        <w:t xml:space="preserve"> Y'know, I mean, really we do realise that there's an age difference between us.</w:t>
      </w:r>
    </w:p>
    <w:p w:rsidR="00000000" w:rsidRDefault="007933C1">
      <w:r>
        <w:rPr>
          <w:b/>
        </w:rPr>
        <w:t>Phoebe:</w:t>
      </w:r>
      <w:r>
        <w:t xml:space="preserve"> Oh good! Okay. 'Cause you were acting like y</w:t>
      </w:r>
      <w:r>
        <w:t>ou didn't.</w:t>
      </w:r>
    </w:p>
    <w:p w:rsidR="00000000" w:rsidRDefault="007933C1">
      <w:r>
        <w:rPr>
          <w:b/>
        </w:rPr>
        <w:t>Alice:</w:t>
      </w:r>
      <w:r>
        <w:t xml:space="preserve"> Oh no, but when it comes to love, what does age matter?</w:t>
      </w:r>
    </w:p>
    <w:p w:rsidR="00000000" w:rsidRDefault="007933C1">
      <w:r>
        <w:t xml:space="preserve">(They both growl and hiss at each other and then kiss passionately again.) </w:t>
      </w:r>
    </w:p>
    <w:p w:rsidR="00000000" w:rsidRDefault="007933C1">
      <w:r>
        <w:t>[Scene: Chandler's bedroom, Chandler is listening to the hypnosis tape.]</w:t>
      </w:r>
    </w:p>
    <w:p w:rsidR="00000000" w:rsidRDefault="007933C1">
      <w:r>
        <w:rPr>
          <w:b/>
        </w:rPr>
        <w:t>Hypnosis Tape:</w:t>
      </w:r>
      <w:r>
        <w:t xml:space="preserve"> You are falling fa</w:t>
      </w:r>
      <w:r>
        <w:t>st asleep. Deeper. Deeper. Deeper. You are now completely asleep. You don't need to smoke. Cigarettes don't control you. You are a strong, confident woman, who does not need to smoke. A strong, confident woman.</w:t>
      </w:r>
    </w:p>
    <w:p w:rsidR="00000000" w:rsidRDefault="007933C1">
      <w:r>
        <w:t>[Scene: The Moondance Diner, Monica is workin</w:t>
      </w:r>
      <w:r>
        <w:t>g, Rachel is having lunch.]</w:t>
      </w:r>
    </w:p>
    <w:p w:rsidR="00000000" w:rsidRDefault="007933C1">
      <w:r>
        <w:rPr>
          <w:b/>
        </w:rPr>
        <w:t>Monica:</w:t>
      </w:r>
      <w:r>
        <w:t xml:space="preserve"> And y'know what, I just realised, in the last year I've only gone out with two guys, Richard and Julio. You gotta help me out here, you gotta set me up, you gotta get me back in the game.</w:t>
      </w:r>
    </w:p>
    <w:p w:rsidR="00000000" w:rsidRDefault="007933C1">
      <w:r>
        <w:rPr>
          <w:b/>
        </w:rPr>
        <w:t>Rachel:</w:t>
      </w:r>
      <w:r>
        <w:t xml:space="preserve"> Well, that shouldn't be </w:t>
      </w:r>
      <w:r>
        <w:t>a problem. I mean I work in fashion and all I meet are eligible straight men.</w:t>
      </w:r>
    </w:p>
    <w:p w:rsidR="00000000" w:rsidRDefault="007933C1">
      <w:r>
        <w:rPr>
          <w:b/>
        </w:rPr>
        <w:t>Monica:</w:t>
      </w:r>
      <w:r>
        <w:t xml:space="preserve"> (to a customer) Pete, can I get you something else?</w:t>
      </w:r>
    </w:p>
    <w:p w:rsidR="00000000" w:rsidRDefault="007933C1">
      <w:r>
        <w:rPr>
          <w:b/>
        </w:rPr>
        <w:t>Pete:</w:t>
      </w:r>
      <w:r>
        <w:t xml:space="preserve"> Yeah, a slice of cheesecake and-and a date if you're given' 'em out.</w:t>
      </w:r>
    </w:p>
    <w:p w:rsidR="00000000" w:rsidRDefault="007933C1">
      <w:r>
        <w:rPr>
          <w:b/>
        </w:rPr>
        <w:t>Monica:</w:t>
      </w:r>
      <w:r>
        <w:t xml:space="preserve"> Haven't you and I covered that topi</w:t>
      </w:r>
      <w:r>
        <w:t>c?</w:t>
      </w:r>
    </w:p>
    <w:p w:rsidR="00000000" w:rsidRDefault="007933C1">
      <w:r>
        <w:rPr>
          <w:b/>
        </w:rPr>
        <w:t>Pete:</w:t>
      </w:r>
      <w:r>
        <w:t xml:space="preserve"> Hmm, come on, you just said to her that you....</w:t>
      </w:r>
    </w:p>
    <w:p w:rsidR="00000000" w:rsidRDefault="007933C1">
      <w:r>
        <w:rPr>
          <w:b/>
        </w:rPr>
        <w:t>Monica:</w:t>
      </w:r>
      <w:r>
        <w:t xml:space="preserve"> Aww, the only reason you want to go out with me because my blond wig, and the big boobs, and the fact that I serve you food.</w:t>
      </w:r>
    </w:p>
    <w:p w:rsidR="00000000" w:rsidRDefault="007933C1">
      <w:r>
        <w:rPr>
          <w:b/>
        </w:rPr>
        <w:t>Pete:</w:t>
      </w:r>
      <w:r>
        <w:t xml:space="preserve"> Well, if that were true, I'd dating my Aunt Ruth. And the tw</w:t>
      </w:r>
      <w:r>
        <w:t>o times we went out were just plain awkward. (to Rachel) Come on, you think she should go out with me, don't you?</w:t>
      </w:r>
    </w:p>
    <w:p w:rsidR="00000000" w:rsidRDefault="007933C1">
      <w:r>
        <w:rPr>
          <w:b/>
        </w:rPr>
        <w:t>Rachel:</w:t>
      </w:r>
      <w:r>
        <w:t xml:space="preserve"> (laughs) Well, I mean, are you sure you want to go out with her? I mean that ain't a pretty picture in the morning, y'know what I mean</w:t>
      </w:r>
      <w:r>
        <w:t xml:space="preserve">. That wig all in disarray, and boobs flung over the night stand, y'know. </w:t>
      </w:r>
    </w:p>
    <w:p w:rsidR="00000000" w:rsidRDefault="007933C1">
      <w:r>
        <w:rPr>
          <w:b/>
        </w:rPr>
        <w:t>Monica:</w:t>
      </w:r>
      <w:r>
        <w:t xml:space="preserve"> I mean really, think about it.</w:t>
      </w:r>
    </w:p>
    <w:p w:rsidR="00000000" w:rsidRDefault="007933C1">
      <w:r>
        <w:rPr>
          <w:b/>
        </w:rPr>
        <w:t>Pete:</w:t>
      </w:r>
      <w:r>
        <w:t xml:space="preserve"> Ho-ho, I will.</w:t>
      </w:r>
    </w:p>
    <w:p w:rsidR="00000000" w:rsidRDefault="007933C1">
      <w:r>
        <w:t>[Scene: Chandler and Joey's, Ross and Joey are being lectured by Phoebe.]</w:t>
      </w:r>
    </w:p>
    <w:p w:rsidR="00000000" w:rsidRDefault="007933C1">
      <w:r>
        <w:rPr>
          <w:b/>
        </w:rPr>
        <w:t>Phoebe:</w:t>
      </w:r>
      <w:r>
        <w:t xml:space="preserve"> No, I know, I know, that this is Frank'</w:t>
      </w:r>
      <w:r>
        <w:t>s life, (walks behind them, they turn around in the leather chairs to face her) y'know. Y'know, I don't want to be all judgmental, y'know, but this is sick, it's sick and wrong!</w:t>
      </w:r>
    </w:p>
    <w:p w:rsidR="00000000" w:rsidRDefault="007933C1">
      <w:r>
        <w:rPr>
          <w:b/>
        </w:rPr>
        <w:t>Ross:</w:t>
      </w:r>
      <w:r>
        <w:t xml:space="preserve"> Pheebs, what, is it the age thing?</w:t>
      </w:r>
    </w:p>
    <w:p w:rsidR="00000000" w:rsidRDefault="007933C1">
      <w:r>
        <w:rPr>
          <w:b/>
        </w:rPr>
        <w:t>Phoebe:</w:t>
      </w:r>
      <w:r>
        <w:t xml:space="preserve"> No-no, oh, I'm fine with the </w:t>
      </w:r>
      <w:r>
        <w:t xml:space="preserve">age thing y'know, until it starts sticking it's tongue down my little brother's throat! </w:t>
      </w:r>
    </w:p>
    <w:p w:rsidR="00000000" w:rsidRDefault="007933C1">
      <w:r>
        <w:rPr>
          <w:b/>
        </w:rPr>
        <w:t>Joey:</w:t>
      </w:r>
      <w:r>
        <w:t xml:space="preserve"> Pheebs, he seems to enjoy it.</w:t>
      </w:r>
    </w:p>
    <w:p w:rsidR="00000000" w:rsidRDefault="007933C1">
      <w:r>
        <w:rPr>
          <w:b/>
        </w:rPr>
        <w:t>Phoebe:</w:t>
      </w:r>
      <w:r>
        <w:t xml:space="preserve"> But, I mean, do you think he's gonna enjoy it when he's up to his elbows in the diapers from all the babies they have to ha</w:t>
      </w:r>
      <w:r>
        <w:t>ve right away?! This is not fair to Frank, (she walks behind them again, and hey again turn to follow her) and it-it's not fair to the babies, and y'know what, it's not good home economics.</w:t>
      </w:r>
    </w:p>
    <w:p w:rsidR="00000000" w:rsidRDefault="007933C1">
      <w:r>
        <w:rPr>
          <w:b/>
        </w:rPr>
        <w:t>Joey:</w:t>
      </w:r>
      <w:r>
        <w:t xml:space="preserve"> Well, have-have you told him how you feel?</w:t>
      </w:r>
    </w:p>
    <w:p w:rsidR="00000000" w:rsidRDefault="007933C1">
      <w:r>
        <w:rPr>
          <w:b/>
        </w:rPr>
        <w:t>Phoebe:</w:t>
      </w:r>
      <w:r>
        <w:t xml:space="preserve"> Yes. Not </w:t>
      </w:r>
      <w:r>
        <w:t>out loud.</w:t>
      </w:r>
    </w:p>
    <w:p w:rsidR="00000000" w:rsidRDefault="007933C1">
      <w:r>
        <w:rPr>
          <w:b/>
        </w:rPr>
        <w:t>Ross:</w:t>
      </w:r>
      <w:r>
        <w:t xml:space="preserve"> Pheebs, if you don't tell him, soon he's gonna be married, and then you're gonna hate yourself.</w:t>
      </w:r>
    </w:p>
    <w:p w:rsidR="00000000" w:rsidRDefault="007933C1">
      <w:r>
        <w:rPr>
          <w:b/>
        </w:rPr>
        <w:t>Phoebe:</w:t>
      </w:r>
      <w:r>
        <w:t xml:space="preserve"> Yeah, but if I do tell him, then he's gonna hate myself. I mean look at him and his Mom, I can't. (pause) But, you guys can, please you </w:t>
      </w:r>
      <w:r>
        <w:t>gotta talk him out of it.</w:t>
      </w:r>
    </w:p>
    <w:p w:rsidR="00000000" w:rsidRDefault="007933C1">
      <w:r>
        <w:rPr>
          <w:b/>
        </w:rPr>
        <w:t>Ross and Joey:</w:t>
      </w:r>
      <w:r>
        <w:t xml:space="preserve"> No-no-no-no-no. (They start to turn away, but Phoebe stops them, and turns them back to face her.) </w:t>
      </w:r>
    </w:p>
    <w:p w:rsidR="00000000" w:rsidRDefault="007933C1">
      <w:r>
        <w:rPr>
          <w:b/>
        </w:rPr>
        <w:t>Phoebe:</w:t>
      </w:r>
      <w:r>
        <w:t xml:space="preserve"> Come on, you guys, you have nothing to lose, I have everything to lose. Do you want me to lose everything? </w:t>
      </w:r>
      <w:r>
        <w:t>Everything?!</w:t>
      </w:r>
    </w:p>
    <w:p w:rsidR="00000000" w:rsidRDefault="007933C1">
      <w:r>
        <w:rPr>
          <w:b/>
        </w:rPr>
        <w:t>Ross and Joey:</w:t>
      </w:r>
      <w:r>
        <w:t xml:space="preserve"> No.</w:t>
      </w:r>
    </w:p>
    <w:p w:rsidR="00000000" w:rsidRDefault="007933C1">
      <w:r>
        <w:rPr>
          <w:b/>
        </w:rPr>
        <w:t>Phoebe:</w:t>
      </w:r>
      <w:r>
        <w:t xml:space="preserve"> Okay, I'm gonna go get Frank. (exits) </w:t>
      </w:r>
    </w:p>
    <w:p w:rsidR="00000000" w:rsidRDefault="007933C1">
      <w:r>
        <w:rPr>
          <w:b/>
        </w:rPr>
        <w:t>Joey:</w:t>
      </w:r>
      <w:r>
        <w:t xml:space="preserve"> So, we're walking down the street and I turn to you and I say, “Hey, let's go hang out at Totally Nude Nudes,” remember? And then, and then, you turn to me and say, “Nah, </w:t>
      </w:r>
      <w:r>
        <w:t xml:space="preserve">let's just hang out at your place.” Well, that was a nice move dumb ass. </w:t>
      </w:r>
    </w:p>
    <w:p w:rsidR="00000000" w:rsidRDefault="007933C1">
      <w:r>
        <w:t>[Scene: Monica and Rachel's, Rachel and Monica are entering.]</w:t>
      </w:r>
    </w:p>
    <w:p w:rsidR="00000000" w:rsidRDefault="007933C1">
      <w:r>
        <w:rPr>
          <w:b/>
        </w:rPr>
        <w:t>Rachel:</w:t>
      </w:r>
      <w:r>
        <w:t xml:space="preserve"> I think you should definitely go out with this guy.</w:t>
      </w:r>
    </w:p>
    <w:p w:rsidR="00000000" w:rsidRDefault="007933C1">
      <w:r>
        <w:rPr>
          <w:b/>
        </w:rPr>
        <w:t>Monica:</w:t>
      </w:r>
      <w:r>
        <w:t xml:space="preserve"> Nah, he doesn't do anything for me.</w:t>
      </w:r>
    </w:p>
    <w:p w:rsidR="00000000" w:rsidRDefault="007933C1">
      <w:r>
        <w:rPr>
          <w:b/>
        </w:rPr>
        <w:t>Rachel:</w:t>
      </w:r>
      <w:r>
        <w:t xml:space="preserve"> Monica, </w:t>
      </w:r>
      <w:r>
        <w:t xml:space="preserve">last Saturday night, what happened on </w:t>
      </w:r>
      <w:r>
        <w:rPr>
          <w:i/>
        </w:rPr>
        <w:t>Walker: Texas Ranger</w:t>
      </w:r>
      <w:r>
        <w:t>?</w:t>
      </w:r>
    </w:p>
    <w:p w:rsidR="00000000" w:rsidRDefault="007933C1">
      <w:r>
        <w:rPr>
          <w:b/>
        </w:rPr>
        <w:t>Monica:</w:t>
      </w:r>
      <w:r>
        <w:t xml:space="preserve"> Well, umm, Walker was looking for this big bus load of kids.... (realises) All right, I get your point.</w:t>
      </w:r>
    </w:p>
    <w:p w:rsidR="00000000" w:rsidRDefault="007933C1">
      <w:r>
        <w:rPr>
          <w:b/>
        </w:rPr>
        <w:t>Rachel:</w:t>
      </w:r>
      <w:r>
        <w:t xml:space="preserve"> All right.</w:t>
      </w:r>
    </w:p>
    <w:p w:rsidR="00000000" w:rsidRDefault="007933C1">
      <w:r>
        <w:rPr>
          <w:b/>
        </w:rPr>
        <w:t>Chandler:</w:t>
      </w:r>
      <w:r>
        <w:t xml:space="preserve"> (entering, carrying a briefcase) Hi.</w:t>
      </w:r>
    </w:p>
    <w:p w:rsidR="00000000" w:rsidRDefault="007933C1">
      <w:r>
        <w:rPr>
          <w:b/>
        </w:rPr>
        <w:t>Monica:</w:t>
      </w:r>
      <w:r>
        <w:t xml:space="preserve"> Hey.</w:t>
      </w:r>
    </w:p>
    <w:p w:rsidR="00000000" w:rsidRDefault="007933C1">
      <w:r>
        <w:rPr>
          <w:b/>
        </w:rPr>
        <w:t>Chand</w:t>
      </w:r>
      <w:r>
        <w:rPr>
          <w:b/>
        </w:rPr>
        <w:t>ler:</w:t>
      </w:r>
      <w:r>
        <w:t xml:space="preserve"> Y'know, I forgot the combination to this about a year ago? I just carry it around. Do you have any Chap Stick?</w:t>
      </w:r>
    </w:p>
    <w:p w:rsidR="00000000" w:rsidRDefault="007933C1">
      <w:r>
        <w:rPr>
          <w:b/>
        </w:rPr>
        <w:t>Monica:</w:t>
      </w:r>
      <w:r>
        <w:t xml:space="preserve"> Uh, yeah.</w:t>
      </w:r>
    </w:p>
    <w:p w:rsidR="00000000" w:rsidRDefault="007933C1">
      <w:r>
        <w:rPr>
          <w:b/>
        </w:rPr>
        <w:t>Rachel:</w:t>
      </w:r>
      <w:r>
        <w:t xml:space="preserve"> Hey, how are those tapes working out for ya?</w:t>
      </w:r>
    </w:p>
    <w:p w:rsidR="00000000" w:rsidRDefault="007933C1">
      <w:r>
        <w:rPr>
          <w:b/>
        </w:rPr>
        <w:t>Chandler:</w:t>
      </w:r>
      <w:r>
        <w:t xml:space="preserve"> Y'know what, pretty good.</w:t>
      </w:r>
    </w:p>
    <w:p w:rsidR="00000000" w:rsidRDefault="007933C1">
      <w:r>
        <w:rPr>
          <w:b/>
        </w:rPr>
        <w:t>Rachel:</w:t>
      </w:r>
      <w:r>
        <w:t xml:space="preserve"> Yeah?</w:t>
      </w:r>
    </w:p>
    <w:p w:rsidR="00000000" w:rsidRDefault="007933C1">
      <w:r>
        <w:rPr>
          <w:b/>
        </w:rPr>
        <w:t>Chandler:</w:t>
      </w:r>
      <w:r>
        <w:t xml:space="preserve"> Good! I h</w:t>
      </w:r>
      <w:r>
        <w:t>aven't smoked yet today, I feel great, and-and-and confident, that is a stunning blouse.</w:t>
      </w:r>
    </w:p>
    <w:p w:rsidR="00000000" w:rsidRDefault="007933C1">
      <w:r>
        <w:rPr>
          <w:b/>
        </w:rPr>
        <w:t>Rachel:</w:t>
      </w:r>
      <w:r>
        <w:t xml:space="preserve"> Thank you.</w:t>
      </w:r>
    </w:p>
    <w:p w:rsidR="00000000" w:rsidRDefault="007933C1">
      <w:r>
        <w:rPr>
          <w:b/>
        </w:rPr>
        <w:t>Monica:</w:t>
      </w:r>
      <w:r>
        <w:t xml:space="preserve"> Here you go.</w:t>
      </w:r>
    </w:p>
    <w:p w:rsidR="00000000" w:rsidRDefault="007933C1">
      <w:r>
        <w:rPr>
          <w:b/>
        </w:rPr>
        <w:t>Chandler:</w:t>
      </w:r>
      <w:r>
        <w:t xml:space="preserve"> Thanks</w:t>
      </w:r>
    </w:p>
    <w:p w:rsidR="00000000" w:rsidRDefault="007933C1">
      <w:r>
        <w:rPr>
          <w:b/>
        </w:rPr>
        <w:t>Rachel:</w:t>
      </w:r>
      <w:r>
        <w:t xml:space="preserve"> Hey Mon, let's give Pete a chance Come on, he was funny, he seems really nice, and that check thing wa</w:t>
      </w:r>
      <w:r>
        <w:t>s adorable.</w:t>
      </w:r>
    </w:p>
    <w:p w:rsidR="00000000" w:rsidRDefault="007933C1">
      <w:r>
        <w:rPr>
          <w:b/>
        </w:rPr>
        <w:t>Chandler:</w:t>
      </w:r>
      <w:r>
        <w:t xml:space="preserve"> What check thing?</w:t>
      </w:r>
    </w:p>
    <w:p w:rsidR="00000000" w:rsidRDefault="007933C1">
      <w:r>
        <w:rPr>
          <w:b/>
        </w:rPr>
        <w:t>Monica:</w:t>
      </w:r>
      <w:r>
        <w:t xml:space="preserve"> As a joke, this customer at work who has a crush on me gave me a $20,000 tip. His number is on the check, he just did so I'd call him.</w:t>
      </w:r>
    </w:p>
    <w:p w:rsidR="00000000" w:rsidRDefault="007933C1">
      <w:r>
        <w:rPr>
          <w:b/>
        </w:rPr>
        <w:t>Chandler:</w:t>
      </w:r>
      <w:r>
        <w:t xml:space="preserve"> (reading the check) Pete Becker. Pete... (quickly grabs a magaz</w:t>
      </w:r>
      <w:r>
        <w:t>ine and opens it up to show her a picture) (pointing to the picture) Is this him?</w:t>
      </w:r>
    </w:p>
    <w:p w:rsidR="00000000" w:rsidRDefault="007933C1">
      <w:r>
        <w:rPr>
          <w:b/>
        </w:rPr>
        <w:t>Monica:</w:t>
      </w:r>
      <w:r>
        <w:t xml:space="preserve"> That's Bill Clinton.</w:t>
      </w:r>
    </w:p>
    <w:p w:rsidR="00000000" w:rsidRDefault="007933C1">
      <w:r>
        <w:rPr>
          <w:b/>
        </w:rPr>
        <w:t>Chandler:</w:t>
      </w:r>
      <w:r>
        <w:t xml:space="preserve"> Who's he huggin'?</w:t>
      </w:r>
    </w:p>
    <w:p w:rsidR="00000000" w:rsidRDefault="007933C1">
      <w:r>
        <w:rPr>
          <w:b/>
        </w:rPr>
        <w:t>Monica:</w:t>
      </w:r>
      <w:r>
        <w:t xml:space="preserve"> Oh my God! That's Pete! But why is Bill huggin' Pete?</w:t>
      </w:r>
    </w:p>
    <w:p w:rsidR="00000000" w:rsidRDefault="007933C1">
      <w:r>
        <w:rPr>
          <w:b/>
        </w:rPr>
        <w:t>Chandler:</w:t>
      </w:r>
      <w:r>
        <w:t xml:space="preserve"> This guy invented Moss 865! Every office in t</w:t>
      </w:r>
      <w:r>
        <w:t>he world uses that program!</w:t>
      </w:r>
    </w:p>
    <w:p w:rsidR="00000000" w:rsidRDefault="007933C1">
      <w:r>
        <w:rPr>
          <w:b/>
        </w:rPr>
        <w:t>Rachel:</w:t>
      </w:r>
      <w:r>
        <w:t xml:space="preserve"> We use it!!</w:t>
      </w:r>
    </w:p>
    <w:p w:rsidR="00000000" w:rsidRDefault="007933C1">
      <w:r>
        <w:rPr>
          <w:b/>
        </w:rPr>
        <w:t>Chandler:</w:t>
      </w:r>
      <w:r>
        <w:t xml:space="preserve"> There you go!!</w:t>
      </w:r>
    </w:p>
    <w:p w:rsidR="00000000" w:rsidRDefault="007933C1">
      <w:r>
        <w:rPr>
          <w:b/>
        </w:rPr>
        <w:t>Rachel:</w:t>
      </w:r>
      <w:r>
        <w:t xml:space="preserve"> Oh my God, Monica's gonna go out with a millionaire. </w:t>
      </w:r>
    </w:p>
    <w:p w:rsidR="00000000" w:rsidRDefault="007933C1">
      <w:r>
        <w:rPr>
          <w:b/>
        </w:rPr>
        <w:t>Monica:</w:t>
      </w:r>
      <w:r>
        <w:t xml:space="preserve"> I'm not gonna go out with him.</w:t>
      </w:r>
    </w:p>
    <w:p w:rsidR="00000000" w:rsidRDefault="007933C1">
      <w:r>
        <w:rPr>
          <w:b/>
        </w:rPr>
        <w:t>Rachel:</w:t>
      </w:r>
      <w:r>
        <w:t xml:space="preserve"> Oh my God, I can't believe this is a real $20,000 check, oh this is just s</w:t>
      </w:r>
      <w:r>
        <w:t>o exciting.</w:t>
      </w:r>
    </w:p>
    <w:p w:rsidR="00000000" w:rsidRDefault="007933C1">
      <w:r>
        <w:rPr>
          <w:b/>
        </w:rPr>
        <w:t>Monica:</w:t>
      </w:r>
      <w:r>
        <w:t xml:space="preserve"> Or incredibly offensive.</w:t>
      </w:r>
    </w:p>
    <w:p w:rsidR="00000000" w:rsidRDefault="007933C1">
      <w:r>
        <w:rPr>
          <w:b/>
        </w:rPr>
        <w:t>Rachel:</w:t>
      </w:r>
      <w:r>
        <w:t xml:space="preserve"> Oh yeah, sure, that too.</w:t>
      </w:r>
    </w:p>
    <w:p w:rsidR="00000000" w:rsidRDefault="007933C1">
      <w:r>
        <w:t xml:space="preserve">(Chandler is putting on the Chap Stick the same way that women put on lipstick, including the bit with the piece of tissue.) </w:t>
      </w:r>
    </w:p>
    <w:p w:rsidR="00000000" w:rsidRDefault="007933C1">
      <w:r>
        <w:rPr>
          <w:b/>
        </w:rPr>
        <w:t>Chandler:</w:t>
      </w:r>
      <w:r>
        <w:t xml:space="preserve"> (to the girls who are staring at him) What</w:t>
      </w:r>
      <w:r>
        <w:t>?</w:t>
      </w:r>
    </w:p>
    <w:p w:rsidR="00000000" w:rsidRDefault="007933C1">
      <w:r>
        <w:t>[Scene: Chandler and Joey's, Ross and Joey are talking to Frank.]</w:t>
      </w:r>
    </w:p>
    <w:p w:rsidR="00000000" w:rsidRDefault="007933C1">
      <w:r>
        <w:rPr>
          <w:b/>
        </w:rPr>
        <w:t>Ross:</w:t>
      </w:r>
      <w:r>
        <w:t xml:space="preserve"> All we're saying is don't rush into anything.</w:t>
      </w:r>
    </w:p>
    <w:p w:rsidR="00000000" w:rsidRDefault="007933C1">
      <w:r>
        <w:rPr>
          <w:b/>
        </w:rPr>
        <w:t>Joey:</w:t>
      </w:r>
      <w:r>
        <w:t xml:space="preserve"> Yeah, come on, think about it. You're 18, okay, she's 44, when you're 36, she's gonna be 88.</w:t>
      </w:r>
    </w:p>
    <w:p w:rsidR="00000000" w:rsidRDefault="007933C1">
      <w:r>
        <w:rPr>
          <w:b/>
        </w:rPr>
        <w:t>Frank:</w:t>
      </w:r>
      <w:r>
        <w:t xml:space="preserve"> What, you don't think I know t</w:t>
      </w:r>
      <w:r>
        <w:t>hat?</w:t>
      </w:r>
    </w:p>
    <w:p w:rsidR="00000000" w:rsidRDefault="007933C1">
      <w:r>
        <w:rPr>
          <w:b/>
        </w:rPr>
        <w:t>Joey:</w:t>
      </w:r>
      <w:r>
        <w:t xml:space="preserve"> Look, the point is, there's a lot of women out there you haven't even had sex with yet!</w:t>
      </w:r>
    </w:p>
    <w:p w:rsidR="00000000" w:rsidRDefault="007933C1">
      <w:r>
        <w:rPr>
          <w:b/>
        </w:rPr>
        <w:t>Ross:</w:t>
      </w:r>
      <w:r>
        <w:t xml:space="preserve"> Yeah, he-he's right, he's right. This is your time y'know, yeah, you're young, you're-you're weird, chicks dig that.</w:t>
      </w:r>
    </w:p>
    <w:p w:rsidR="00000000" w:rsidRDefault="007933C1">
      <w:r>
        <w:rPr>
          <w:b/>
        </w:rPr>
        <w:t>Frank:</w:t>
      </w:r>
      <w:r>
        <w:t xml:space="preserve"> Okay, but isn't sex better </w:t>
      </w:r>
      <w:r>
        <w:t>when it's with one person that you really, really care about.</w:t>
      </w:r>
    </w:p>
    <w:p w:rsidR="00000000" w:rsidRDefault="007933C1">
      <w:r>
        <w:rPr>
          <w:b/>
        </w:rPr>
        <w:t>Joey:</w:t>
      </w:r>
      <w:r>
        <w:t xml:space="preserve"> Yeah, in a poem maybe.</w:t>
      </w:r>
    </w:p>
    <w:p w:rsidR="00000000" w:rsidRDefault="007933C1">
      <w:r>
        <w:rPr>
          <w:b/>
        </w:rPr>
        <w:t>Ross:</w:t>
      </w:r>
      <w:r>
        <w:t xml:space="preserve"> No the man's right, that's what I had with Rachel.</w:t>
      </w:r>
    </w:p>
    <w:p w:rsidR="00000000" w:rsidRDefault="007933C1">
      <w:r>
        <w:rPr>
          <w:b/>
        </w:rPr>
        <w:t>Frank:</w:t>
      </w:r>
      <w:r>
        <w:t xml:space="preserve"> You don't have it anymore?</w:t>
      </w:r>
    </w:p>
    <w:p w:rsidR="00000000" w:rsidRDefault="007933C1">
      <w:r>
        <w:rPr>
          <w:b/>
        </w:rPr>
        <w:t>Ross:</w:t>
      </w:r>
      <w:r>
        <w:t xml:space="preserve"> No, I ah, I slept with someone else.</w:t>
      </w:r>
    </w:p>
    <w:p w:rsidR="00000000" w:rsidRDefault="007933C1">
      <w:r>
        <w:rPr>
          <w:b/>
        </w:rPr>
        <w:t>Frank:</w:t>
      </w:r>
      <w:r>
        <w:t xml:space="preserve"> Okay, so wait, all right</w:t>
      </w:r>
      <w:r>
        <w:t>, so how does that make things better?</w:t>
      </w:r>
    </w:p>
    <w:p w:rsidR="00000000" w:rsidRDefault="007933C1">
      <w:r>
        <w:rPr>
          <w:b/>
        </w:rPr>
        <w:t>Ross:</w:t>
      </w:r>
      <w:r>
        <w:t xml:space="preserve"> It didn't.</w:t>
      </w:r>
    </w:p>
    <w:p w:rsidR="00000000" w:rsidRDefault="007933C1">
      <w:r>
        <w:rPr>
          <w:b/>
        </w:rPr>
        <w:t>Frank:</w:t>
      </w:r>
      <w:r>
        <w:t xml:space="preserve"> Okay, so what you used to have with Rachel, is what I've got with Alice.</w:t>
      </w:r>
    </w:p>
    <w:p w:rsidR="00000000" w:rsidRDefault="007933C1">
      <w:r>
        <w:rPr>
          <w:b/>
        </w:rPr>
        <w:t>Joey:</w:t>
      </w:r>
      <w:r>
        <w:t xml:space="preserve"> Now, wh-what, what is that like?</w:t>
      </w:r>
    </w:p>
    <w:p w:rsidR="00000000" w:rsidRDefault="007933C1">
      <w:r>
        <w:rPr>
          <w:b/>
        </w:rPr>
        <w:t>Frank:</w:t>
      </w:r>
      <w:r>
        <w:t xml:space="preserve"> It's so cool man, it's so, it's just 'cause being with her is so much bett</w:t>
      </w:r>
      <w:r>
        <w:t>er than like not being with her.</w:t>
      </w:r>
    </w:p>
    <w:p w:rsidR="00000000" w:rsidRDefault="007933C1">
      <w:r>
        <w:rPr>
          <w:b/>
        </w:rPr>
        <w:t>Ross:</w:t>
      </w:r>
      <w:r>
        <w:t xml:space="preserve"> Yeah, yeah.</w:t>
      </w:r>
    </w:p>
    <w:p w:rsidR="00000000" w:rsidRDefault="007933C1">
      <w:r>
        <w:rPr>
          <w:b/>
        </w:rPr>
        <w:t>Joey:</w:t>
      </w:r>
      <w:r>
        <w:t xml:space="preserve"> (to Ross) Why can't I find that?</w:t>
      </w:r>
    </w:p>
    <w:p w:rsidR="00000000" w:rsidRDefault="007933C1">
      <w:r>
        <w:rPr>
          <w:b/>
        </w:rPr>
        <w:t>Ross:</w:t>
      </w:r>
      <w:r>
        <w:t xml:space="preserve"> Don't ask me, I had it and I blew it!</w:t>
      </w:r>
    </w:p>
    <w:p w:rsidR="00000000" w:rsidRDefault="007933C1">
      <w:r>
        <w:rPr>
          <w:b/>
        </w:rPr>
        <w:t>Joey:</w:t>
      </w:r>
      <w:r>
        <w:t xml:space="preserve"> Well, I want it!</w:t>
      </w:r>
    </w:p>
    <w:p w:rsidR="00000000" w:rsidRDefault="007933C1">
      <w:r>
        <w:rPr>
          <w:b/>
        </w:rPr>
        <w:t>Frank:</w:t>
      </w:r>
      <w:r>
        <w:t xml:space="preserve"> You can have it!</w:t>
      </w:r>
    </w:p>
    <w:p w:rsidR="00000000" w:rsidRDefault="007933C1">
      <w:r>
        <w:rPr>
          <w:b/>
        </w:rPr>
        <w:t>Joey:</w:t>
      </w:r>
      <w:r>
        <w:t xml:space="preserve"> I don't know, maybe I can't. I mean, maybe there's something wrong wi</w:t>
      </w:r>
      <w:r>
        <w:t>th me.</w:t>
      </w:r>
    </w:p>
    <w:p w:rsidR="00000000" w:rsidRDefault="007933C1">
      <w:r>
        <w:rPr>
          <w:b/>
        </w:rPr>
        <w:t>Ross:</w:t>
      </w:r>
      <w:r>
        <w:t xml:space="preserve"> Oh, no! No!</w:t>
      </w:r>
    </w:p>
    <w:p w:rsidR="00000000" w:rsidRDefault="007933C1">
      <w:r>
        <w:rPr>
          <w:b/>
        </w:rPr>
        <w:t>Frank:</w:t>
      </w:r>
      <w:r>
        <w:t xml:space="preserve"> It's out there man! I've seen it! I got it!!</w:t>
      </w:r>
    </w:p>
    <w:p w:rsidR="00000000" w:rsidRDefault="007933C1">
      <w:r>
        <w:rPr>
          <w:b/>
        </w:rPr>
        <w:t>Joey:</w:t>
      </w:r>
      <w:r>
        <w:t xml:space="preserve"> Then you hold on to it!!</w:t>
      </w:r>
    </w:p>
    <w:p w:rsidR="00000000" w:rsidRDefault="007933C1">
      <w:r>
        <w:rPr>
          <w:b/>
        </w:rPr>
        <w:t>Frank:</w:t>
      </w:r>
      <w:r>
        <w:t xml:space="preserve"> All right, man!!</w:t>
      </w:r>
    </w:p>
    <w:p w:rsidR="00000000" w:rsidRDefault="007933C1">
      <w:r>
        <w:rPr>
          <w:b/>
        </w:rPr>
        <w:t>Joey:</w:t>
      </w:r>
      <w:r>
        <w:t xml:space="preserve"> All right, congratulations you lucky bastard! (hugs him) </w:t>
      </w:r>
    </w:p>
    <w:p w:rsidR="00000000" w:rsidRDefault="007933C1">
      <w:r>
        <w:t>[Scene: Chandler and Joey's, it's after Ross and Joey's talk</w:t>
      </w:r>
      <w:r>
        <w:t xml:space="preserve"> with Frank, and Phoebe's is finding out what happened.]</w:t>
      </w:r>
    </w:p>
    <w:p w:rsidR="00000000" w:rsidRDefault="007933C1">
      <w:r>
        <w:rPr>
          <w:b/>
        </w:rPr>
        <w:t>Phoebe:</w:t>
      </w:r>
      <w:r>
        <w:t xml:space="preserve"> (to Joey) You're Frank's best man?!</w:t>
      </w:r>
    </w:p>
    <w:p w:rsidR="00000000" w:rsidRDefault="007933C1">
      <w:r>
        <w:rPr>
          <w:b/>
        </w:rPr>
        <w:t>Joey:</w:t>
      </w:r>
      <w:r>
        <w:t xml:space="preserve"> I couldn't help it, there love is so pure.</w:t>
      </w:r>
    </w:p>
    <w:p w:rsidR="00000000" w:rsidRDefault="007933C1">
      <w:r>
        <w:rPr>
          <w:b/>
        </w:rPr>
        <w:t>Phoebe:</w:t>
      </w:r>
      <w:r>
        <w:t xml:space="preserve"> Well then, (to Ross) what about you?! Huh?!</w:t>
      </w:r>
    </w:p>
    <w:p w:rsidR="00000000" w:rsidRDefault="007933C1">
      <w:r>
        <w:rPr>
          <w:b/>
        </w:rPr>
        <w:t>Ross:</w:t>
      </w:r>
      <w:r>
        <w:t xml:space="preserve"> I'm the ring bearer.</w:t>
      </w:r>
    </w:p>
    <w:p w:rsidR="00000000" w:rsidRDefault="007933C1">
      <w:r>
        <w:t xml:space="preserve">(As Phoebe stands there in </w:t>
      </w:r>
      <w:r>
        <w:t>shock and disbelief, Chandler comes out of the bathroom and walks to his bedroom. He's just got out of the shower and has the towel wrapped around himself high across his chest, and another towel wrapped around his head, like women wear towels. Joey watche</w:t>
      </w:r>
      <w:r>
        <w:t xml:space="preserve">s Chandler wondering what the hell he's doing.) </w:t>
      </w:r>
    </w:p>
    <w:p w:rsidR="00000000" w:rsidRDefault="007933C1">
      <w:r>
        <w:rPr>
          <w:b/>
        </w:rPr>
        <w:t>Commercial Break</w:t>
      </w:r>
    </w:p>
    <w:p w:rsidR="00000000" w:rsidRDefault="007933C1">
      <w:r>
        <w:t>[Scene: Phoebe's, Phoebe is opening the door.]</w:t>
      </w:r>
    </w:p>
    <w:p w:rsidR="00000000" w:rsidRDefault="007933C1">
      <w:r>
        <w:rPr>
          <w:b/>
        </w:rPr>
        <w:t>Phoebe:</w:t>
      </w:r>
      <w:r>
        <w:t xml:space="preserve"> Hi! Oh, Alice, hi! Thanks. I'm so glad you could come, 'cause I've got a real umm, Home Ec emergency. (Points to the table cloth, which</w:t>
      </w:r>
      <w:r>
        <w:t xml:space="preserve"> has a huge mustard stain on it.) </w:t>
      </w:r>
    </w:p>
    <w:p w:rsidR="00000000" w:rsidRDefault="007933C1">
      <w:r>
        <w:rPr>
          <w:b/>
        </w:rPr>
        <w:t>Alice:</w:t>
      </w:r>
      <w:r>
        <w:t xml:space="preserve"> Oh my God, who died on this?!</w:t>
      </w:r>
    </w:p>
    <w:p w:rsidR="00000000" w:rsidRDefault="007933C1">
      <w:r>
        <w:rPr>
          <w:b/>
        </w:rPr>
        <w:t>Phoebe:</w:t>
      </w:r>
      <w:r>
        <w:t xml:space="preserve"> Yeah, I know. It's a real mustard-tastrophe. Can you help me?</w:t>
      </w:r>
    </w:p>
    <w:p w:rsidR="00000000" w:rsidRDefault="007933C1">
      <w:r>
        <w:rPr>
          <w:b/>
        </w:rPr>
        <w:t>Alice:</w:t>
      </w:r>
      <w:r>
        <w:t xml:space="preserve"> Absolutely. Okay, first we'll start with a little club soda and salt, and then if that doesn't work we can </w:t>
      </w:r>
      <w:r>
        <w:t>go back to...</w:t>
      </w:r>
    </w:p>
    <w:p w:rsidR="00000000" w:rsidRDefault="007933C1">
      <w:r>
        <w:rPr>
          <w:b/>
        </w:rPr>
        <w:t>Phoebe:</w:t>
      </w:r>
      <w:r>
        <w:t xml:space="preserve"> Y'know what, forget it. It's ruined. </w:t>
      </w:r>
    </w:p>
    <w:p w:rsidR="00000000" w:rsidRDefault="007933C1">
      <w:r>
        <w:rPr>
          <w:b/>
        </w:rPr>
        <w:t>Alice:</w:t>
      </w:r>
      <w:r>
        <w:t xml:space="preserve"> Oh no-no, never say that. If we can't get it out then we can cut around the stain, add a little lace, you make a stylish throw.</w:t>
      </w:r>
    </w:p>
    <w:p w:rsidR="00000000" w:rsidRDefault="007933C1">
      <w:r>
        <w:rPr>
          <w:b/>
        </w:rPr>
        <w:t>Phoebe:</w:t>
      </w:r>
      <w:r>
        <w:t xml:space="preserve"> Or instead, maybe you could just not marry my brother</w:t>
      </w:r>
      <w:r>
        <w:t xml:space="preserve"> Frank.</w:t>
      </w:r>
    </w:p>
    <w:p w:rsidR="00000000" w:rsidRDefault="007933C1">
      <w:r>
        <w:t>[Scene: Pete's office, he is participating in a conference call with three other employees, each of whom are on a different TV screen that he controls with a remote.]</w:t>
      </w:r>
    </w:p>
    <w:p w:rsidR="00000000" w:rsidRDefault="007933C1">
      <w:r>
        <w:rPr>
          <w:b/>
        </w:rPr>
        <w:t>Pete:</w:t>
      </w:r>
      <w:r>
        <w:t xml:space="preserve"> Okay, that's great, but can we make it smaller? Can we make it fit on the h</w:t>
      </w:r>
      <w:r>
        <w:t>ead of a pin? I love when we make things fit on the head of a pin.</w:t>
      </w:r>
    </w:p>
    <w:p w:rsidR="00000000" w:rsidRDefault="007933C1">
      <w:r>
        <w:rPr>
          <w:b/>
        </w:rPr>
        <w:t>All:</w:t>
      </w:r>
      <w:r>
        <w:t xml:space="preserve"> Got it. Yeah all right. Yeah, okay.</w:t>
      </w:r>
    </w:p>
    <w:p w:rsidR="00000000" w:rsidRDefault="007933C1">
      <w:r>
        <w:t xml:space="preserve">(The intercom buzzes.) </w:t>
      </w:r>
    </w:p>
    <w:p w:rsidR="00000000" w:rsidRDefault="007933C1">
      <w:r>
        <w:rPr>
          <w:b/>
        </w:rPr>
        <w:t>Secretary:</w:t>
      </w:r>
      <w:r>
        <w:t xml:space="preserve"> You have a Miss Monica Geller here.</w:t>
      </w:r>
    </w:p>
    <w:p w:rsidR="00000000" w:rsidRDefault="007933C1">
      <w:r>
        <w:rPr>
          <w:b/>
        </w:rPr>
        <w:t>Pete:</w:t>
      </w:r>
      <w:r>
        <w:t xml:space="preserve"> Uh, absolutely, yeah, sEnd her in. (Monica enters) Hi.</w:t>
      </w:r>
    </w:p>
    <w:p w:rsidR="00000000" w:rsidRDefault="007933C1">
      <w:r>
        <w:rPr>
          <w:b/>
        </w:rPr>
        <w:t>Monica:</w:t>
      </w:r>
      <w:r>
        <w:t xml:space="preserve"> What the</w:t>
      </w:r>
      <w:r>
        <w:t xml:space="preserve"> hell is this? (holding up the check) </w:t>
      </w:r>
    </w:p>
    <w:p w:rsidR="00000000" w:rsidRDefault="007933C1">
      <w:r>
        <w:rPr>
          <w:b/>
        </w:rPr>
        <w:t>Pete:</w:t>
      </w:r>
      <w:r>
        <w:t xml:space="preserve"> Hang on a second. (to the employees) I'll-I'll talk to you in the morning. (turns two of the three off) I'm sorry what?</w:t>
      </w:r>
    </w:p>
    <w:p w:rsidR="00000000" w:rsidRDefault="007933C1">
      <w:r>
        <w:rPr>
          <w:b/>
        </w:rPr>
        <w:t>Monica:</w:t>
      </w:r>
      <w:r>
        <w:t xml:space="preserve"> Seriously, what is this supposed to mean?</w:t>
      </w:r>
    </w:p>
    <w:p w:rsidR="00000000" w:rsidRDefault="007933C1">
      <w:r>
        <w:rPr>
          <w:b/>
        </w:rPr>
        <w:t>Pete:</w:t>
      </w:r>
      <w:r>
        <w:t xml:space="preserve"> Well, y'know, I never know how much</w:t>
      </w:r>
      <w:r>
        <w:t xml:space="preserve"> to tip.</w:t>
      </w:r>
    </w:p>
    <w:p w:rsidR="00000000" w:rsidRDefault="007933C1">
      <w:r>
        <w:rPr>
          <w:b/>
        </w:rPr>
        <w:t>Monica:</w:t>
      </w:r>
      <w:r>
        <w:t xml:space="preserve"> You're supposed to double the tax. Not double the tax of Romania. I mean, what's-what's the deal? Are you, are you trying to buy me? Is this the way you get girls to go out with you?</w:t>
      </w:r>
    </w:p>
    <w:p w:rsidR="00000000" w:rsidRDefault="007933C1">
      <w:r>
        <w:rPr>
          <w:b/>
        </w:rPr>
        <w:t>Employee:</w:t>
      </w:r>
      <w:r>
        <w:t xml:space="preserve"> Umm, I'm still here.</w:t>
      </w:r>
    </w:p>
    <w:p w:rsidR="00000000" w:rsidRDefault="007933C1">
      <w:r>
        <w:rPr>
          <w:b/>
        </w:rPr>
        <w:t>Pete:</w:t>
      </w:r>
      <w:r>
        <w:t xml:space="preserve"> (turns off the TV) </w:t>
      </w:r>
      <w:r>
        <w:t>You're taking this all wrong. Because, if I didn't leave you that tip, you wouldn't of come down here, we wouldn't be having this argument, and there wouldn't be this ah, heat between us.</w:t>
      </w:r>
    </w:p>
    <w:p w:rsidR="00000000" w:rsidRDefault="007933C1">
      <w:r>
        <w:rPr>
          <w:b/>
        </w:rPr>
        <w:t>Monica:</w:t>
      </w:r>
      <w:r>
        <w:t xml:space="preserve"> What?!</w:t>
      </w:r>
    </w:p>
    <w:p w:rsidR="00000000" w:rsidRDefault="007933C1">
      <w:r>
        <w:rPr>
          <w:b/>
        </w:rPr>
        <w:t>Pete:</w:t>
      </w:r>
      <w:r>
        <w:t xml:space="preserve"> Come on, you gotta admit that our relationship </w:t>
      </w:r>
      <w:r>
        <w:t>is ah, is hitting a new level now. 'Cause you used to be like the chef, and I was the customer, and now we're like this-this couple that fights.</w:t>
      </w:r>
    </w:p>
    <w:p w:rsidR="00000000" w:rsidRDefault="007933C1">
      <w:r>
        <w:rPr>
          <w:b/>
        </w:rPr>
        <w:t>Monica:</w:t>
      </w:r>
      <w:r>
        <w:t xml:space="preserve"> Okay, umm, you're a loon.</w:t>
      </w:r>
    </w:p>
    <w:p w:rsidR="00000000" w:rsidRDefault="007933C1">
      <w:r>
        <w:rPr>
          <w:b/>
        </w:rPr>
        <w:t>Pete:</w:t>
      </w:r>
      <w:r>
        <w:t xml:space="preserve"> Look, forget the check, okay. (rips up the check) I like you. I think y</w:t>
      </w:r>
      <w:r>
        <w:t>ou're great. Come on, what do you say?</w:t>
      </w:r>
    </w:p>
    <w:p w:rsidR="00000000" w:rsidRDefault="007933C1">
      <w:r>
        <w:rPr>
          <w:b/>
        </w:rPr>
        <w:t>Monica:</w:t>
      </w:r>
      <w:r>
        <w:t xml:space="preserve"> I don't know.</w:t>
      </w:r>
    </w:p>
    <w:p w:rsidR="00000000" w:rsidRDefault="007933C1">
      <w:r>
        <w:rPr>
          <w:b/>
        </w:rPr>
        <w:t>Pete:</w:t>
      </w:r>
      <w:r>
        <w:t xml:space="preserve"> Why not?</w:t>
      </w:r>
    </w:p>
    <w:p w:rsidR="00000000" w:rsidRDefault="007933C1">
      <w:r>
        <w:rPr>
          <w:b/>
        </w:rPr>
        <w:t>Monica:</w:t>
      </w:r>
      <w:r>
        <w:t xml:space="preserve"> 'Cause I don't want to encourage this kind of behaviour.</w:t>
      </w:r>
    </w:p>
    <w:p w:rsidR="00000000" w:rsidRDefault="007933C1">
      <w:r>
        <w:rPr>
          <w:b/>
        </w:rPr>
        <w:t>Pete:</w:t>
      </w:r>
      <w:r>
        <w:t xml:space="preserve"> One meal! That's all I'm asking for. Please? We go out, we eat, and if you don't have a good time, I give you</w:t>
      </w:r>
      <w:r>
        <w:t xml:space="preserve"> ten grand, we call it even.</w:t>
      </w:r>
    </w:p>
    <w:p w:rsidR="00000000" w:rsidRDefault="007933C1">
      <w:r>
        <w:t>[Scene: Phoebe's, she is coming home. She turns on the lights, and sits down on the couch.]</w:t>
      </w:r>
    </w:p>
    <w:p w:rsidR="00000000" w:rsidRDefault="007933C1">
      <w:r>
        <w:rPr>
          <w:b/>
        </w:rPr>
        <w:t>Frank:</w:t>
      </w:r>
      <w:r>
        <w:t xml:space="preserve"> (hiding under a pile of clothes) Hi. (She jumps up screaming.) Wait, no! Just put the mail down. It's-it's me!</w:t>
      </w:r>
    </w:p>
    <w:p w:rsidR="00000000" w:rsidRDefault="007933C1">
      <w:r>
        <w:rPr>
          <w:b/>
        </w:rPr>
        <w:t>Phoebe:</w:t>
      </w:r>
      <w:r>
        <w:t xml:space="preserve"> Okay. Who</w:t>
      </w:r>
      <w:r>
        <w:t>a, sorry. Why were you just like all in the dark?</w:t>
      </w:r>
    </w:p>
    <w:p w:rsidR="00000000" w:rsidRDefault="007933C1">
      <w:r>
        <w:rPr>
          <w:b/>
        </w:rPr>
        <w:t>Frank:</w:t>
      </w:r>
      <w:r>
        <w:t xml:space="preserve"> Oh well, um, your, your laundry just smelled so good, that I thought I'd curl up in it. Is that all right?</w:t>
      </w:r>
    </w:p>
    <w:p w:rsidR="00000000" w:rsidRDefault="007933C1">
      <w:r>
        <w:rPr>
          <w:b/>
        </w:rPr>
        <w:t>Phoebe:</w:t>
      </w:r>
      <w:r>
        <w:t xml:space="preserve"> Oh, yeah, sure. So, how was your day?</w:t>
      </w:r>
    </w:p>
    <w:p w:rsidR="00000000" w:rsidRDefault="007933C1">
      <w:r>
        <w:rPr>
          <w:b/>
        </w:rPr>
        <w:t>Frank:</w:t>
      </w:r>
      <w:r>
        <w:t xml:space="preserve"> Oh, well just probably the worst one si</w:t>
      </w:r>
      <w:r>
        <w:t>nce I've been alive.</w:t>
      </w:r>
    </w:p>
    <w:p w:rsidR="00000000" w:rsidRDefault="007933C1">
      <w:r>
        <w:rPr>
          <w:b/>
        </w:rPr>
        <w:t>Phoebe:</w:t>
      </w:r>
      <w:r>
        <w:t xml:space="preserve"> What umm, what happened?</w:t>
      </w:r>
    </w:p>
    <w:p w:rsidR="00000000" w:rsidRDefault="007933C1">
      <w:r>
        <w:rPr>
          <w:b/>
        </w:rPr>
        <w:t>Frank:</w:t>
      </w:r>
      <w:r>
        <w:t xml:space="preserve"> Umm, Alice ah, she ah, called it off.</w:t>
      </w:r>
    </w:p>
    <w:p w:rsidR="00000000" w:rsidRDefault="007933C1">
      <w:r>
        <w:rPr>
          <w:b/>
        </w:rPr>
        <w:t>Phoebe:</w:t>
      </w:r>
      <w:r>
        <w:t xml:space="preserve"> Oh no. Did umm, did she say why?</w:t>
      </w:r>
    </w:p>
    <w:p w:rsidR="00000000" w:rsidRDefault="007933C1">
      <w:r>
        <w:rPr>
          <w:b/>
        </w:rPr>
        <w:t>Frank:</w:t>
      </w:r>
      <w:r>
        <w:t xml:space="preserve"> Uh, no, not really, just that I was too young, y'know, but I don't see how I could all of the sudden be too y</w:t>
      </w:r>
      <w:r>
        <w:t>oung, 'cause I'm older than I was when we first got together.</w:t>
      </w:r>
    </w:p>
    <w:p w:rsidR="00000000" w:rsidRDefault="007933C1">
      <w:r>
        <w:rPr>
          <w:b/>
        </w:rPr>
        <w:t>Phoebe:</w:t>
      </w:r>
      <w:r>
        <w:t xml:space="preserve"> Yeah, yeah, no, I don't, I don't know. But, y'know what, maybe it's just all for the best?</w:t>
      </w:r>
    </w:p>
    <w:p w:rsidR="00000000" w:rsidRDefault="007933C1">
      <w:r>
        <w:rPr>
          <w:b/>
        </w:rPr>
        <w:t>Frank:</w:t>
      </w:r>
      <w:r>
        <w:t xml:space="preserve"> Yeah, if the best is like unbelievable pain!</w:t>
      </w:r>
    </w:p>
    <w:p w:rsidR="00000000" w:rsidRDefault="007933C1">
      <w:r>
        <w:rPr>
          <w:b/>
        </w:rPr>
        <w:t>Phoebe:</w:t>
      </w:r>
      <w:r>
        <w:t xml:space="preserve"> Oh, sweetie, oh. (hugs him) </w:t>
      </w:r>
    </w:p>
    <w:p w:rsidR="00000000" w:rsidRDefault="007933C1">
      <w:r>
        <w:rPr>
          <w:b/>
        </w:rPr>
        <w:t>Frank:</w:t>
      </w:r>
      <w:r>
        <w:t xml:space="preserve"> Y'know, I just was finally happy y'know. For the first time in my life! After my Dad left me, and then, and then getting arrested for stealing those birds, and then, and then the whole punctured lung thing! I can, it's still really hard to take deep breat</w:t>
      </w:r>
      <w:r>
        <w:t>hs in cold weather, but with Alice all that stuff kinda went away. And now it's, and now it's gone and I don't know why!</w:t>
      </w:r>
    </w:p>
    <w:p w:rsidR="00000000" w:rsidRDefault="007933C1">
      <w:r>
        <w:rPr>
          <w:b/>
        </w:rPr>
        <w:t>Phoebe:</w:t>
      </w:r>
      <w:r>
        <w:t xml:space="preserve"> Uh, well I can tell you why. It's, it's because of me. But, y'know what, I only did it because I love you. Okay?</w:t>
      </w:r>
    </w:p>
    <w:p w:rsidR="00000000" w:rsidRDefault="007933C1">
      <w:r>
        <w:rPr>
          <w:b/>
        </w:rPr>
        <w:t>Frank:</w:t>
      </w:r>
      <w:r>
        <w:t xml:space="preserve"> What?</w:t>
      </w:r>
    </w:p>
    <w:p w:rsidR="00000000" w:rsidRDefault="007933C1">
      <w:r>
        <w:rPr>
          <w:b/>
        </w:rPr>
        <w:t>P</w:t>
      </w:r>
      <w:r>
        <w:rPr>
          <w:b/>
        </w:rPr>
        <w:t>hoebe:</w:t>
      </w:r>
      <w:r>
        <w:t xml:space="preserve"> Umm, well I, I kinda had a little chat with Alice, and I sort of made her see why you two shouldn't be together, y'know. And you're gonna see it to, one day, you really, really will.</w:t>
      </w:r>
    </w:p>
    <w:p w:rsidR="00000000" w:rsidRDefault="007933C1">
      <w:r>
        <w:rPr>
          <w:b/>
        </w:rPr>
        <w:t>Frank:</w:t>
      </w:r>
      <w:r>
        <w:t xml:space="preserve"> Wait a minute, wait, this is because of you?</w:t>
      </w:r>
    </w:p>
    <w:p w:rsidR="00000000" w:rsidRDefault="007933C1">
      <w:r>
        <w:rPr>
          <w:b/>
        </w:rPr>
        <w:t>Phoebe:</w:t>
      </w:r>
      <w:r>
        <w:t xml:space="preserve"> Okay.</w:t>
      </w:r>
    </w:p>
    <w:p w:rsidR="00000000" w:rsidRDefault="007933C1">
      <w:r>
        <w:rPr>
          <w:b/>
        </w:rPr>
        <w:t>Frank:</w:t>
      </w:r>
      <w:r>
        <w:t xml:space="preserve"> Well, you, wait no, my Mother didn't want us to be together, but the worst thing she ever did was tie me to the porch. </w:t>
      </w:r>
    </w:p>
    <w:p w:rsidR="00000000" w:rsidRDefault="007933C1">
      <w:r>
        <w:rPr>
          <w:b/>
        </w:rPr>
        <w:t>Phoebe:</w:t>
      </w:r>
      <w:r>
        <w:t xml:space="preserve"> Okay, but.</w:t>
      </w:r>
    </w:p>
    <w:p w:rsidR="00000000" w:rsidRDefault="007933C1">
      <w:r>
        <w:rPr>
          <w:b/>
        </w:rPr>
        <w:t>Frank:</w:t>
      </w:r>
      <w:r>
        <w:t xml:space="preserve"> Wait, y'know what, I-I came to you because I thought you'd understand! Oh no!! Y'know, I would storm ou</w:t>
      </w:r>
      <w:r>
        <w:t>t of here right now if-if I had some money, or a place to go...</w:t>
      </w:r>
    </w:p>
    <w:p w:rsidR="00000000" w:rsidRDefault="007933C1">
      <w:r>
        <w:t>[Scene: Monica and Rachel's, Rachel is getting Monica ready for her date. The guys are also there. The door buzzes.]</w:t>
      </w:r>
    </w:p>
    <w:p w:rsidR="00000000" w:rsidRDefault="007933C1">
      <w:r>
        <w:rPr>
          <w:b/>
        </w:rPr>
        <w:t>Rachel:</w:t>
      </w:r>
      <w:r>
        <w:t xml:space="preserve"> Oh my God! The millionaire's here!</w:t>
      </w:r>
    </w:p>
    <w:p w:rsidR="00000000" w:rsidRDefault="007933C1">
      <w:r>
        <w:rPr>
          <w:b/>
        </w:rPr>
        <w:t>Chandler:</w:t>
      </w:r>
      <w:r>
        <w:t xml:space="preserve"> (in a feminine way) Oh</w:t>
      </w:r>
      <w:r>
        <w:t xml:space="preserve"> my God! (and he jumps all around) </w:t>
      </w:r>
    </w:p>
    <w:p w:rsidR="00000000" w:rsidRDefault="007933C1">
      <w:r>
        <w:rPr>
          <w:b/>
        </w:rPr>
        <w:t>Monica:</w:t>
      </w:r>
      <w:r>
        <w:t xml:space="preserve"> Guys, please, I'm just gonna have dinner with him. Okay?</w:t>
      </w:r>
    </w:p>
    <w:p w:rsidR="00000000" w:rsidRDefault="007933C1">
      <w:r>
        <w:rPr>
          <w:b/>
        </w:rPr>
        <w:t>Chandler:</w:t>
      </w:r>
      <w:r>
        <w:t xml:space="preserve"> Okay, okay, just because he buys you dinner, does not mean you owe him anything.</w:t>
      </w:r>
    </w:p>
    <w:p w:rsidR="00000000" w:rsidRDefault="007933C1">
      <w:r>
        <w:rPr>
          <w:b/>
        </w:rPr>
        <w:t>Monica:</w:t>
      </w:r>
      <w:r>
        <w:t xml:space="preserve"> I know!!</w:t>
      </w:r>
    </w:p>
    <w:p w:rsidR="00000000" w:rsidRDefault="007933C1">
      <w:r>
        <w:rPr>
          <w:b/>
        </w:rPr>
        <w:t>Chandler:</w:t>
      </w:r>
      <w:r>
        <w:t xml:space="preserve"> Okay, then get the lobster!</w:t>
      </w:r>
    </w:p>
    <w:p w:rsidR="00000000" w:rsidRDefault="007933C1">
      <w:r>
        <w:rPr>
          <w:b/>
        </w:rPr>
        <w:t>Monica:</w:t>
      </w:r>
      <w:r>
        <w:t xml:space="preserve"> (</w:t>
      </w:r>
      <w:r>
        <w:t>opening the door) (to Pete) Hey!</w:t>
      </w:r>
    </w:p>
    <w:p w:rsidR="00000000" w:rsidRDefault="007933C1">
      <w:r>
        <w:rPr>
          <w:b/>
        </w:rPr>
        <w:t>Pete:</w:t>
      </w:r>
      <w:r>
        <w:t xml:space="preserve"> Hi.</w:t>
      </w:r>
    </w:p>
    <w:p w:rsidR="00000000" w:rsidRDefault="007933C1">
      <w:r>
        <w:rPr>
          <w:b/>
        </w:rPr>
        <w:t>Rachel:</w:t>
      </w:r>
      <w:r>
        <w:t xml:space="preserve"> Hi!!</w:t>
      </w:r>
    </w:p>
    <w:p w:rsidR="00000000" w:rsidRDefault="007933C1">
      <w:r>
        <w:rPr>
          <w:b/>
        </w:rPr>
        <w:t>Joey:</w:t>
      </w:r>
      <w:r>
        <w:t xml:space="preserve"> Hey!</w:t>
      </w:r>
    </w:p>
    <w:p w:rsidR="00000000" w:rsidRDefault="007933C1">
      <w:r>
        <w:rPr>
          <w:b/>
        </w:rPr>
        <w:t>Ross:</w:t>
      </w:r>
      <w:r>
        <w:t xml:space="preserve"> Hi!</w:t>
      </w:r>
    </w:p>
    <w:p w:rsidR="00000000" w:rsidRDefault="007933C1">
      <w:r>
        <w:t xml:space="preserve">(They're all staring at him, with big, huge smiles on their faces.) </w:t>
      </w:r>
    </w:p>
    <w:p w:rsidR="00000000" w:rsidRDefault="007933C1">
      <w:r>
        <w:rPr>
          <w:b/>
        </w:rPr>
        <w:t>Joey:</w:t>
      </w:r>
      <w:r>
        <w:t xml:space="preserve"> Hey, how much cash do you got in your pocket right now?</w:t>
      </w:r>
    </w:p>
    <w:p w:rsidR="00000000" w:rsidRDefault="007933C1">
      <w:r>
        <w:rPr>
          <w:b/>
        </w:rPr>
        <w:t>Monica:</w:t>
      </w:r>
      <w:r>
        <w:t xml:space="preserve"> And that's why, I'm not inviting you in </w:t>
      </w:r>
      <w:r>
        <w:t>for a drink. (starts to leave) Bye.</w:t>
      </w:r>
    </w:p>
    <w:p w:rsidR="00000000" w:rsidRDefault="007933C1">
      <w:r>
        <w:rPr>
          <w:b/>
        </w:rPr>
        <w:t>All:</w:t>
      </w:r>
      <w:r>
        <w:t xml:space="preserve"> Oh-no-no-no-no....</w:t>
      </w:r>
    </w:p>
    <w:p w:rsidR="00000000" w:rsidRDefault="007933C1">
      <w:r>
        <w:rPr>
          <w:b/>
        </w:rPr>
        <w:t>Rachel:</w:t>
      </w:r>
      <w:r>
        <w:t xml:space="preserve"> Just one drink?!</w:t>
      </w:r>
    </w:p>
    <w:p w:rsidR="00000000" w:rsidRDefault="007933C1">
      <w:r>
        <w:rPr>
          <w:b/>
        </w:rPr>
        <w:t>Monica:</w:t>
      </w:r>
      <w:r>
        <w:t xml:space="preserve"> (in the hallway) So, where do you want to go?</w:t>
      </w:r>
    </w:p>
    <w:p w:rsidR="00000000" w:rsidRDefault="007933C1">
      <w:r>
        <w:rPr>
          <w:b/>
        </w:rPr>
        <w:t>Pete:</w:t>
      </w:r>
      <w:r>
        <w:t xml:space="preserve"> Hey, you like pizza?</w:t>
      </w:r>
    </w:p>
    <w:p w:rsidR="00000000" w:rsidRDefault="007933C1">
      <w:r>
        <w:rPr>
          <w:b/>
        </w:rPr>
        <w:t>Monica:</w:t>
      </w:r>
      <w:r>
        <w:t xml:space="preserve"> Oh, that's sounds great.</w:t>
      </w:r>
    </w:p>
    <w:p w:rsidR="00000000" w:rsidRDefault="007933C1">
      <w:r>
        <w:rPr>
          <w:b/>
        </w:rPr>
        <w:t>Pete:</w:t>
      </w:r>
      <w:r>
        <w:t xml:space="preserve"> I know a great little place.</w:t>
      </w:r>
    </w:p>
    <w:p w:rsidR="00000000" w:rsidRDefault="007933C1">
      <w:r>
        <w:t xml:space="preserve">[Cut to a shot of the </w:t>
      </w:r>
      <w:r>
        <w:t>coliseum in Rome, Italy.]</w:t>
      </w:r>
    </w:p>
    <w:p w:rsidR="00000000" w:rsidRDefault="007933C1">
      <w:r>
        <w:t>[Scene: A restaurant in Rome, Monica is paying for the pizza.]</w:t>
      </w:r>
    </w:p>
    <w:p w:rsidR="00000000" w:rsidRDefault="007933C1">
      <w:r>
        <w:rPr>
          <w:b/>
        </w:rPr>
        <w:t>Pete:</w:t>
      </w:r>
      <w:r>
        <w:t xml:space="preserve"> You're, hey, you're not paying for the pizza!</w:t>
      </w:r>
    </w:p>
    <w:p w:rsidR="00000000" w:rsidRDefault="007933C1">
      <w:r>
        <w:rPr>
          <w:b/>
        </w:rPr>
        <w:t>Monica:</w:t>
      </w:r>
      <w:r>
        <w:t xml:space="preserve"> Oh come on, it's only fair, you paid for the flight. Now is, is that enough lire?</w:t>
      </w:r>
    </w:p>
    <w:p w:rsidR="00000000" w:rsidRDefault="007933C1">
      <w:r>
        <w:rPr>
          <w:b/>
        </w:rPr>
        <w:t>Pete:</w:t>
      </w:r>
      <w:r>
        <w:t xml:space="preserve"> Ahh, I'd throw anot</w:t>
      </w:r>
      <w:r>
        <w:t>her thousand on that.</w:t>
      </w:r>
    </w:p>
    <w:p w:rsidR="00000000" w:rsidRDefault="007933C1">
      <w:r>
        <w:rPr>
          <w:b/>
        </w:rPr>
        <w:t>Monica:</w:t>
      </w:r>
      <w:r>
        <w:t xml:space="preserve"> Why, how much is that?</w:t>
      </w:r>
    </w:p>
    <w:p w:rsidR="00000000" w:rsidRDefault="007933C1">
      <w:r>
        <w:rPr>
          <w:b/>
        </w:rPr>
        <w:t>Pete:</w:t>
      </w:r>
      <w:r>
        <w:t xml:space="preserve"> That's about 60 cents.</w:t>
      </w:r>
    </w:p>
    <w:p w:rsidR="00000000" w:rsidRDefault="007933C1">
      <w:r>
        <w:t>[Scene: Chandler and Joey's, it's the middle of the night. Joey is walking into the living room, and runs into the entertainment centre.]</w:t>
      </w:r>
    </w:p>
    <w:p w:rsidR="00000000" w:rsidRDefault="007933C1">
      <w:r>
        <w:rPr>
          <w:b/>
        </w:rPr>
        <w:t>Joey:</w:t>
      </w:r>
      <w:r>
        <w:t xml:space="preserve"> Every night!! </w:t>
      </w:r>
    </w:p>
    <w:p w:rsidR="00000000" w:rsidRDefault="007933C1">
      <w:r>
        <w:t>(He starts to w</w:t>
      </w:r>
      <w:r>
        <w:t xml:space="preserve">alk to the bathroom and hears the hypnosis tape from Chandler's bedroom.) </w:t>
      </w:r>
    </w:p>
    <w:p w:rsidR="00000000" w:rsidRDefault="007933C1">
      <w:r>
        <w:rPr>
          <w:b/>
        </w:rPr>
        <w:t>Hypnosis Tape:</w:t>
      </w:r>
      <w:r>
        <w:t xml:space="preserve"> You do not need to smoke. Cigarettes don't control you. You are a strong, confident woman, who does not need to smoke. A strong, confident woman, who does not need to</w:t>
      </w:r>
      <w:r>
        <w:t xml:space="preserve"> smoke. (Joey walks out smiling to himself.) </w:t>
      </w:r>
    </w:p>
    <w:p w:rsidR="00000000" w:rsidRDefault="007933C1">
      <w:r>
        <w:t>[Scene: Phoebe's, Frank is watching TV, and he's very depressed as Phoebe enters.]</w:t>
      </w:r>
    </w:p>
    <w:p w:rsidR="00000000" w:rsidRDefault="007933C1">
      <w:r>
        <w:rPr>
          <w:b/>
        </w:rPr>
        <w:t>Phoebe:</w:t>
      </w:r>
      <w:r>
        <w:t xml:space="preserve"> Hey, Frank. Look, okay, I know that you think I did like this totally evil thing, but I so didn't. There's someone here</w:t>
      </w:r>
      <w:r>
        <w:t xml:space="preserve"> who can explain this better than I can.</w:t>
      </w:r>
    </w:p>
    <w:p w:rsidR="00000000" w:rsidRDefault="007933C1">
      <w:r>
        <w:rPr>
          <w:b/>
        </w:rPr>
        <w:t>Alice:</w:t>
      </w:r>
      <w:r>
        <w:t xml:space="preserve"> Hi Frank.</w:t>
      </w:r>
    </w:p>
    <w:p w:rsidR="00000000" w:rsidRDefault="007933C1">
      <w:r>
        <w:rPr>
          <w:b/>
        </w:rPr>
        <w:t>Frank:</w:t>
      </w:r>
      <w:r>
        <w:t xml:space="preserve"> Hi, Mrs. Knight.</w:t>
      </w:r>
    </w:p>
    <w:p w:rsidR="00000000" w:rsidRDefault="007933C1">
      <w:r>
        <w:rPr>
          <w:b/>
        </w:rPr>
        <w:t>Alice:</w:t>
      </w:r>
      <w:r>
        <w:t xml:space="preserve"> Phoebe's right Frank. I know it's hard to hear, but it would've been wrong to go through with it. I-I-I was being selfish, even though we, we want the same things now,</w:t>
      </w:r>
      <w:r>
        <w:t xml:space="preserve"> in the future we may not. (to Phoebe) Is that it, is that what it is?</w:t>
      </w:r>
    </w:p>
    <w:p w:rsidR="00000000" w:rsidRDefault="007933C1">
      <w:r>
        <w:rPr>
          <w:b/>
        </w:rPr>
        <w:t>Phoebe:</w:t>
      </w:r>
      <w:r>
        <w:t xml:space="preserve"> Yeah, but not just that.</w:t>
      </w:r>
    </w:p>
    <w:p w:rsidR="00000000" w:rsidRDefault="007933C1">
      <w:r>
        <w:rPr>
          <w:b/>
        </w:rPr>
        <w:t>Alice:</w:t>
      </w:r>
      <w:r>
        <w:t xml:space="preserve"> Right, not just that. Umm, even though we love each other as much as we do, none the less...</w:t>
      </w:r>
    </w:p>
    <w:p w:rsidR="00000000" w:rsidRDefault="007933C1">
      <w:r>
        <w:rPr>
          <w:b/>
        </w:rPr>
        <w:t>Phoebe:</w:t>
      </w:r>
      <w:r>
        <w:t xml:space="preserve"> None the less.</w:t>
      </w:r>
    </w:p>
    <w:p w:rsidR="00000000" w:rsidRDefault="007933C1">
      <w:r>
        <w:rPr>
          <w:b/>
        </w:rPr>
        <w:t>Alice:</w:t>
      </w:r>
      <w:r>
        <w:t xml:space="preserve"> None the less. Umm, yo</w:t>
      </w:r>
      <w:r>
        <w:t xml:space="preserve">u're too young to, to really know what you want. (They embrace in a passionate kiss.) </w:t>
      </w:r>
    </w:p>
    <w:p w:rsidR="00000000" w:rsidRDefault="007933C1">
      <w:r>
        <w:rPr>
          <w:b/>
        </w:rPr>
        <w:t>Phoebe:</w:t>
      </w:r>
      <w:r>
        <w:t xml:space="preserve"> That's right, exactly. (sees them) All right, it's a good bye kiss, that's good. (Frank picks Alice up and they move to the couch) Bye-bye. (They both lie down o</w:t>
      </w:r>
      <w:r>
        <w:t>n the couch and start to make out.) Okay, no, the important thing is that you see what I'm saying, y'know, just y'know, this is clearly wrong. (They ignore her) Okay, I've decided I'm gonna let this happen! Okay, can I just get my purse? (She reaches in an</w:t>
      </w:r>
      <w:r>
        <w:t>d Alice moans) Okay, all right, good. (leaves) .</w:t>
      </w:r>
    </w:p>
    <w:p w:rsidR="00000000" w:rsidRDefault="007933C1">
      <w:r>
        <w:rPr>
          <w:b/>
        </w:rPr>
        <w:t>Closing Credits</w:t>
      </w:r>
    </w:p>
    <w:p w:rsidR="00000000" w:rsidRDefault="007933C1">
      <w:r>
        <w:t>[Scene: Chandler's bedroom, he's listening to the hypnosis tape again.]</w:t>
      </w:r>
    </w:p>
    <w:p w:rsidR="00000000" w:rsidRDefault="007933C1">
      <w:r>
        <w:rPr>
          <w:b/>
        </w:rPr>
        <w:t>Hypnosis Tape:</w:t>
      </w:r>
      <w:r>
        <w:t xml:space="preserve"> Cigarette's don't control you. You are a strong, confident woman, who does not need to smoke. </w:t>
      </w:r>
    </w:p>
    <w:p w:rsidR="00000000" w:rsidRDefault="007933C1">
      <w:r>
        <w:rPr>
          <w:b/>
        </w:rPr>
        <w:t>Joey:</w:t>
      </w:r>
      <w:r>
        <w:t xml:space="preserve"> (He</w:t>
      </w:r>
      <w:r>
        <w:t xml:space="preserve">'s recorded his voice on the tape) Joey's your best friEnd. You want to make him a cheese sandwich everyday. (he laughs) And you also want to buy him hundreds of dollars worth of pants. </w:t>
      </w:r>
    </w:p>
    <w:p w:rsidR="00000000" w:rsidRDefault="007933C1">
      <w:r>
        <w:t xml:space="preserve">(Chandler wakes up and stares at the tape.) </w:t>
      </w:r>
    </w:p>
    <w:p w:rsidR="00000000" w:rsidRDefault="007933C1">
      <w:r>
        <w:rPr>
          <w:b/>
        </w:rPr>
        <w:t>End</w:t>
      </w:r>
    </w:p>
    <w:p w:rsidR="00000000" w:rsidRDefault="007933C1"/>
    <w:p w:rsidR="00000000" w:rsidRDefault="007933C1"/>
    <w:p w:rsidR="00000000" w:rsidRDefault="007933C1">
      <w:pPr>
        <w:rPr>
          <w:b/>
          <w:shd w:val="pct10" w:color="auto" w:fill="FFFFFF"/>
        </w:rPr>
      </w:pPr>
      <w:r>
        <w:rPr>
          <w:b/>
          <w:shd w:val="pct10" w:color="auto" w:fill="FFFFFF"/>
        </w:rPr>
        <w:t>319 The One With T</w:t>
      </w:r>
      <w:r>
        <w:rPr>
          <w:b/>
          <w:shd w:val="pct10" w:color="auto" w:fill="FFFFFF"/>
        </w:rPr>
        <w:t>he Tiny T-shirt</w:t>
      </w:r>
    </w:p>
    <w:p w:rsidR="00000000" w:rsidRDefault="007933C1"/>
    <w:p w:rsidR="00000000" w:rsidRDefault="007933C1">
      <w:r>
        <w:t>[Scene: Central Perk, Gunther is pouring Rachel coffee.]</w:t>
      </w:r>
    </w:p>
    <w:p w:rsidR="00000000" w:rsidRDefault="007933C1">
      <w:r>
        <w:rPr>
          <w:b/>
        </w:rPr>
        <w:t>Gunther:</w:t>
      </w:r>
      <w:r>
        <w:t xml:space="preserve"> Here you go.</w:t>
      </w:r>
    </w:p>
    <w:p w:rsidR="00000000" w:rsidRDefault="007933C1">
      <w:r>
        <w:rPr>
          <w:b/>
        </w:rPr>
        <w:t>Rachel:</w:t>
      </w:r>
      <w:r>
        <w:t xml:space="preserve"> Thank you.</w:t>
      </w:r>
    </w:p>
    <w:p w:rsidR="00000000" w:rsidRDefault="007933C1">
      <w:r>
        <w:rPr>
          <w:b/>
        </w:rPr>
        <w:t>Gunther:</w:t>
      </w:r>
      <w:r>
        <w:t xml:space="preserve"> (In his head) </w:t>
      </w:r>
      <w:r>
        <w:rPr>
          <w:i/>
        </w:rPr>
        <w:t>Say Rachel, I was wondering if you'd like to go to a movie with me sometime. As my lover! Nnnsch, too out there. Maybe</w:t>
      </w:r>
      <w:r>
        <w:rPr>
          <w:i/>
        </w:rPr>
        <w:t xml:space="preserve"> you'd just like to ah, get something to eat with me sometime? As my lover.</w:t>
      </w:r>
    </w:p>
    <w:p w:rsidR="00000000" w:rsidRDefault="007933C1">
      <w:r>
        <w:rPr>
          <w:b/>
        </w:rPr>
        <w:t>Mark:</w:t>
      </w:r>
      <w:r>
        <w:t xml:space="preserve"> (entering) Hi!</w:t>
      </w:r>
    </w:p>
    <w:p w:rsidR="00000000" w:rsidRDefault="007933C1">
      <w:r>
        <w:rPr>
          <w:b/>
        </w:rPr>
        <w:t>Rachel:</w:t>
      </w:r>
      <w:r>
        <w:t xml:space="preserve"> Hi! All right, let's go shoppin'!!</w:t>
      </w:r>
    </w:p>
    <w:p w:rsidR="00000000" w:rsidRDefault="007933C1">
      <w:r>
        <w:rPr>
          <w:b/>
        </w:rPr>
        <w:t>Mark:</w:t>
      </w:r>
      <w:r>
        <w:t xml:space="preserve"> Um, y'know, before we go ah, there's something I need to say.</w:t>
      </w:r>
    </w:p>
    <w:p w:rsidR="00000000" w:rsidRDefault="007933C1">
      <w:r>
        <w:rPr>
          <w:b/>
        </w:rPr>
        <w:t>Rachel:</w:t>
      </w:r>
      <w:r>
        <w:t xml:space="preserve"> Oh, okay.</w:t>
      </w:r>
    </w:p>
    <w:p w:rsidR="00000000" w:rsidRDefault="007933C1">
      <w:r>
        <w:rPr>
          <w:b/>
        </w:rPr>
        <w:t>Mark:</w:t>
      </w:r>
      <w:r>
        <w:t xml:space="preserve"> I've kinda of had this a</w:t>
      </w:r>
      <w:r>
        <w:t>h, this crush on you. (Rachel is shocked) But since you were with Ross, I-I didn't do anything about it. But, now that you're not, I'd really like to ask you out sometime. So-so that's-that's what I'm doing, now.</w:t>
      </w:r>
    </w:p>
    <w:p w:rsidR="00000000" w:rsidRDefault="007933C1">
      <w:r>
        <w:t>(Gunther gets this hurt expression on his f</w:t>
      </w:r>
      <w:r>
        <w:t xml:space="preserve">ace and goes into the back room) </w:t>
      </w:r>
    </w:p>
    <w:p w:rsidR="00000000" w:rsidRDefault="007933C1">
      <w:r>
        <w:rPr>
          <w:b/>
        </w:rPr>
        <w:t>Rachel:</w:t>
      </w:r>
      <w:r>
        <w:t xml:space="preserve"> Wow! Umm....</w:t>
      </w:r>
    </w:p>
    <w:p w:rsidR="00000000" w:rsidRDefault="007933C1">
      <w:r>
        <w:t xml:space="preserve">(She's interrupted by a loud crash and the sound of braking dishes. Followed quickly by another crash. Everyone turns and looks at the back room, as Gunther emerges.) </w:t>
      </w:r>
    </w:p>
    <w:p w:rsidR="00000000" w:rsidRDefault="007933C1">
      <w:r>
        <w:rPr>
          <w:b/>
        </w:rPr>
        <w:t>Gunther:</w:t>
      </w:r>
      <w:r>
        <w:t xml:space="preserve"> I dropped a cup.</w:t>
      </w:r>
    </w:p>
    <w:p w:rsidR="00000000" w:rsidRDefault="007933C1">
      <w:r>
        <w:rPr>
          <w:b/>
        </w:rPr>
        <w:t>Opening</w:t>
      </w:r>
      <w:r>
        <w:rPr>
          <w:b/>
        </w:rPr>
        <w:t xml:space="preserve"> Credits</w:t>
      </w:r>
    </w:p>
    <w:p w:rsidR="00000000" w:rsidRDefault="007933C1">
      <w:r>
        <w:t>[Scene: The hallway between the two apartments, Pete and Monica are returning from their date.]</w:t>
      </w:r>
    </w:p>
    <w:p w:rsidR="00000000" w:rsidRDefault="007933C1">
      <w:r>
        <w:rPr>
          <w:b/>
        </w:rPr>
        <w:t>Pete:</w:t>
      </w:r>
      <w:r>
        <w:t xml:space="preserve"> ...so y'know, that's why, within a few years, that voice recognition is gonna be pretty much standard on any computer you buy. Y'know, so you cou</w:t>
      </w:r>
      <w:r>
        <w:t>ld be like-like, 'Wash my car.' 'Clean my room.' It's not gonna be able to do any of those things, but it'll understand what you're saying.</w:t>
      </w:r>
    </w:p>
    <w:p w:rsidR="00000000" w:rsidRDefault="007933C1">
      <w:r>
        <w:rPr>
          <w:b/>
        </w:rPr>
        <w:t>Monica:</w:t>
      </w:r>
      <w:r>
        <w:t xml:space="preserve"> Oh, this is so great.</w:t>
      </w:r>
    </w:p>
    <w:p w:rsidR="00000000" w:rsidRDefault="007933C1">
      <w:r>
        <w:rPr>
          <w:b/>
        </w:rPr>
        <w:t>Pete:</w:t>
      </w:r>
      <w:r>
        <w:t xml:space="preserve"> Yeah, it was.</w:t>
      </w:r>
    </w:p>
    <w:p w:rsidR="00000000" w:rsidRDefault="007933C1">
      <w:r>
        <w:rPr>
          <w:b/>
        </w:rPr>
        <w:t>Monica:</w:t>
      </w:r>
      <w:r>
        <w:t xml:space="preserve"> All right then. (He leans in to kiss her goodnight, but sh</w:t>
      </w:r>
      <w:r>
        <w:t>e quickly kisses him on the cheek and pats his shoulder.) Bye.</w:t>
      </w:r>
    </w:p>
    <w:p w:rsidR="00000000" w:rsidRDefault="007933C1">
      <w:r>
        <w:t xml:space="preserve">(She goes into her apartment and sees Chandler, Phoebe, and Ross sitting there.) </w:t>
      </w:r>
    </w:p>
    <w:p w:rsidR="00000000" w:rsidRDefault="007933C1">
      <w:r>
        <w:rPr>
          <w:b/>
        </w:rPr>
        <w:t>Monica:</w:t>
      </w:r>
      <w:r>
        <w:t xml:space="preserve"> Hello, people who do not live here.</w:t>
      </w:r>
    </w:p>
    <w:p w:rsidR="00000000" w:rsidRDefault="007933C1">
      <w:r>
        <w:rPr>
          <w:b/>
        </w:rPr>
        <w:t>All:</w:t>
      </w:r>
      <w:r>
        <w:t xml:space="preserve"> Hi! Hello!</w:t>
      </w:r>
    </w:p>
    <w:p w:rsidR="00000000" w:rsidRDefault="007933C1">
      <w:r>
        <w:rPr>
          <w:b/>
        </w:rPr>
        <w:t>Monica:</w:t>
      </w:r>
      <w:r>
        <w:t xml:space="preserve"> I gave you a key for emergencies!</w:t>
      </w:r>
    </w:p>
    <w:p w:rsidR="00000000" w:rsidRDefault="007933C1">
      <w:r>
        <w:rPr>
          <w:b/>
        </w:rPr>
        <w:t>Phoebe:</w:t>
      </w:r>
      <w:r>
        <w:t xml:space="preserve"> W</w:t>
      </w:r>
      <w:r>
        <w:t xml:space="preserve">e were out of </w:t>
      </w:r>
      <w:r>
        <w:rPr>
          <w:i/>
        </w:rPr>
        <w:t>Doritos</w:t>
      </w:r>
      <w:r>
        <w:t>.</w:t>
      </w:r>
    </w:p>
    <w:p w:rsidR="00000000" w:rsidRDefault="007933C1">
      <w:r>
        <w:rPr>
          <w:b/>
        </w:rPr>
        <w:t>Ross:</w:t>
      </w:r>
      <w:r>
        <w:t xml:space="preserve"> Hey, how'd the date go with Mr. Millionaire?</w:t>
      </w:r>
    </w:p>
    <w:p w:rsidR="00000000" w:rsidRDefault="007933C1">
      <w:r>
        <w:rPr>
          <w:b/>
        </w:rPr>
        <w:t>Chandler:</w:t>
      </w:r>
      <w:r>
        <w:t xml:space="preserve"> Mr. Millionaire, new from Snooty Playthings! Third wife sold separately.</w:t>
      </w:r>
    </w:p>
    <w:p w:rsidR="00000000" w:rsidRDefault="007933C1">
      <w:r>
        <w:rPr>
          <w:b/>
        </w:rPr>
        <w:t>Monica:</w:t>
      </w:r>
      <w:r>
        <w:t xml:space="preserve"> He's great! I mean we have such a good time together! He's so funny, and sooo sweet, and I'</w:t>
      </w:r>
      <w:r>
        <w:t>m not attracted to him at all!!</w:t>
      </w:r>
    </w:p>
    <w:p w:rsidR="00000000" w:rsidRDefault="007933C1">
      <w:r>
        <w:rPr>
          <w:b/>
        </w:rPr>
        <w:t>Ross:</w:t>
      </w:r>
      <w:r>
        <w:t xml:space="preserve"> Still?!</w:t>
      </w:r>
    </w:p>
    <w:p w:rsidR="00000000" w:rsidRDefault="007933C1">
      <w:r>
        <w:rPr>
          <w:b/>
        </w:rPr>
        <w:t>Monica:</w:t>
      </w:r>
      <w:r>
        <w:t xml:space="preserve"> Noo!! It's driving me crazy. I mean every other way he's like the perfect guy, he has everything. Plus! He actually has everything.</w:t>
      </w:r>
    </w:p>
    <w:p w:rsidR="00000000" w:rsidRDefault="007933C1">
      <w:r>
        <w:rPr>
          <w:b/>
        </w:rPr>
        <w:t>Chandler:</w:t>
      </w:r>
      <w:r>
        <w:t xml:space="preserve"> Life-sized Imperial Storm Troopers from </w:t>
      </w:r>
      <w:r>
        <w:rPr>
          <w:i/>
        </w:rPr>
        <w:t>Sharper Image</w:t>
      </w:r>
      <w:r>
        <w:t>?</w:t>
      </w:r>
    </w:p>
    <w:p w:rsidR="00000000" w:rsidRDefault="007933C1">
      <w:r>
        <w:rPr>
          <w:b/>
        </w:rPr>
        <w:t>Monic</w:t>
      </w:r>
      <w:r>
        <w:rPr>
          <w:b/>
        </w:rPr>
        <w:t>a:</w:t>
      </w:r>
      <w:r>
        <w:t xml:space="preserve"> Two.</w:t>
      </w:r>
    </w:p>
    <w:p w:rsidR="00000000" w:rsidRDefault="007933C1">
      <w:r>
        <w:rPr>
          <w:b/>
        </w:rPr>
        <w:t>Chandler:</w:t>
      </w:r>
      <w:r>
        <w:t xml:space="preserve"> Wow!! Can Joey and I put them on and fight?</w:t>
      </w:r>
    </w:p>
    <w:p w:rsidR="00000000" w:rsidRDefault="007933C1">
      <w:r>
        <w:rPr>
          <w:b/>
        </w:rPr>
        <w:t>Joey:</w:t>
      </w:r>
      <w:r>
        <w:t xml:space="preserve"> (entering, dancing and singing) Oh mommie, oh daddie, I am a big old baddie! Oh mommie, oh daddie, I am a big old baddie! (He dances around the dinner table and exits) </w:t>
      </w:r>
    </w:p>
    <w:p w:rsidR="00000000" w:rsidRDefault="007933C1">
      <w:r>
        <w:rPr>
          <w:b/>
        </w:rPr>
        <w:t>Ross:</w:t>
      </w:r>
      <w:r>
        <w:t xml:space="preserve"> I guess he mu</w:t>
      </w:r>
      <w:r>
        <w:t>sta gotten the part in that play.</w:t>
      </w:r>
    </w:p>
    <w:p w:rsidR="00000000" w:rsidRDefault="007933C1">
      <w:r>
        <w:rPr>
          <w:b/>
        </w:rPr>
        <w:t>Monica and Phoebe:</w:t>
      </w:r>
      <w:r>
        <w:t xml:space="preserve"> Oh.</w:t>
      </w:r>
    </w:p>
    <w:p w:rsidR="00000000" w:rsidRDefault="007933C1">
      <w:r>
        <w:rPr>
          <w:b/>
        </w:rPr>
        <w:t>Chandler:</w:t>
      </w:r>
      <w:r>
        <w:t xml:space="preserve"> Yeah, either that, or Gloria Estefan was right, eventually, the rhythm is going to get you.</w:t>
      </w:r>
    </w:p>
    <w:p w:rsidR="00000000" w:rsidRDefault="007933C1">
      <w:r>
        <w:t>[Scene: A Theatre, Joey is arriving to rehearse the play he's in.]</w:t>
      </w:r>
    </w:p>
    <w:p w:rsidR="00000000" w:rsidRDefault="007933C1">
      <w:r>
        <w:rPr>
          <w:b/>
        </w:rPr>
        <w:t>The Director:</w:t>
      </w:r>
      <w:r>
        <w:t xml:space="preserve"> Joe. How's it go</w:t>
      </w:r>
      <w:r>
        <w:t>ing?</w:t>
      </w:r>
    </w:p>
    <w:p w:rsidR="00000000" w:rsidRDefault="007933C1">
      <w:r>
        <w:rPr>
          <w:b/>
        </w:rPr>
        <w:t>Joey:</w:t>
      </w:r>
      <w:r>
        <w:t xml:space="preserve"> Good. (He sets his stuff down and starts talking to Kate, another cast member.) Hey.</w:t>
      </w:r>
    </w:p>
    <w:p w:rsidR="00000000" w:rsidRDefault="007933C1">
      <w:r>
        <w:rPr>
          <w:b/>
        </w:rPr>
        <w:t>Kate:</w:t>
      </w:r>
      <w:r>
        <w:t xml:space="preserve"> Hi.</w:t>
      </w:r>
    </w:p>
    <w:p w:rsidR="00000000" w:rsidRDefault="007933C1">
      <w:r>
        <w:rPr>
          <w:b/>
        </w:rPr>
        <w:t>Joey:</w:t>
      </w:r>
      <w:r>
        <w:t xml:space="preserve"> Oh, so you're playing Adrienne, huh?</w:t>
      </w:r>
    </w:p>
    <w:p w:rsidR="00000000" w:rsidRDefault="007933C1">
      <w:r>
        <w:rPr>
          <w:b/>
        </w:rPr>
        <w:t>Kate:</w:t>
      </w:r>
      <w:r>
        <w:t xml:space="preserve"> Yes. Are you one of the retarded cousins?</w:t>
      </w:r>
    </w:p>
    <w:p w:rsidR="00000000" w:rsidRDefault="007933C1">
      <w:r>
        <w:rPr>
          <w:b/>
        </w:rPr>
        <w:t>Joey:</w:t>
      </w:r>
      <w:r>
        <w:t xml:space="preserve"> Oh, no. Ah, I playing your husband, Victor. I'm Joey </w:t>
      </w:r>
      <w:r>
        <w:t>Tribianni.</w:t>
      </w:r>
    </w:p>
    <w:p w:rsidR="00000000" w:rsidRDefault="007933C1">
      <w:r>
        <w:rPr>
          <w:b/>
        </w:rPr>
        <w:t>Kate:</w:t>
      </w:r>
      <w:r>
        <w:t xml:space="preserve"> Hi, nice to meet you. Kate Miller. </w:t>
      </w:r>
    </w:p>
    <w:p w:rsidR="00000000" w:rsidRDefault="007933C1">
      <w:r>
        <w:t xml:space="preserve">(She goes over to the snack table, and Joey quickly runs over and pours her a cup of coffee.) </w:t>
      </w:r>
    </w:p>
    <w:p w:rsidR="00000000" w:rsidRDefault="007933C1">
      <w:r>
        <w:rPr>
          <w:b/>
        </w:rPr>
        <w:t>Joey:</w:t>
      </w:r>
      <w:r>
        <w:t xml:space="preserve"> So the ah, play's pretty great, huh?</w:t>
      </w:r>
    </w:p>
    <w:p w:rsidR="00000000" w:rsidRDefault="007933C1">
      <w:r>
        <w:rPr>
          <w:b/>
        </w:rPr>
        <w:t>Kate:</w:t>
      </w:r>
      <w:r>
        <w:t xml:space="preserve"> Oh, yeah. I love Jennifer Van Murray's work. She's so brill</w:t>
      </w:r>
      <w:r>
        <w:t>iantly incisive when it comes to deconstructing the psyche of the American middle class.</w:t>
      </w:r>
    </w:p>
    <w:p w:rsidR="00000000" w:rsidRDefault="007933C1">
      <w:r>
        <w:rPr>
          <w:b/>
        </w:rPr>
        <w:t>Joey:</w:t>
      </w:r>
      <w:r>
        <w:t xml:space="preserve"> Oh, forget about it. She rocks!</w:t>
      </w:r>
    </w:p>
    <w:p w:rsidR="00000000" w:rsidRDefault="007933C1">
      <w:r>
        <w:rPr>
          <w:b/>
        </w:rPr>
        <w:t>Kate:</w:t>
      </w:r>
      <w:r>
        <w:t xml:space="preserve"> Where do I know you from?</w:t>
      </w:r>
    </w:p>
    <w:p w:rsidR="00000000" w:rsidRDefault="007933C1">
      <w:r>
        <w:rPr>
          <w:b/>
        </w:rPr>
        <w:t>Joey:</w:t>
      </w:r>
      <w:r>
        <w:t xml:space="preserve"> Dr. Drake Remoray. </w:t>
      </w:r>
      <w:r>
        <w:rPr>
          <w:i/>
        </w:rPr>
        <w:t>Days of Our Lives</w:t>
      </w:r>
      <w:r>
        <w:t xml:space="preserve">. Voted most datable neurosurgeon by </w:t>
      </w:r>
      <w:r>
        <w:rPr>
          <w:i/>
        </w:rPr>
        <w:t>Teen Beat</w:t>
      </w:r>
      <w:r>
        <w:t>.</w:t>
      </w:r>
    </w:p>
    <w:p w:rsidR="00000000" w:rsidRDefault="007933C1">
      <w:r>
        <w:rPr>
          <w:b/>
        </w:rPr>
        <w:t>Kate:</w:t>
      </w:r>
      <w:r>
        <w:t xml:space="preserve"> N</w:t>
      </w:r>
      <w:r>
        <w:t>o, that's not it. So, you're a soap actor? Well this must be pretty exciting for you to be in a real play, hmm?</w:t>
      </w:r>
    </w:p>
    <w:p w:rsidR="00000000" w:rsidRDefault="007933C1">
      <w:r>
        <w:rPr>
          <w:b/>
        </w:rPr>
        <w:t>Joey:</w:t>
      </w:r>
      <w:r>
        <w:t xml:space="preserve"> Hey, I've done plays before. I'm a serious actor.</w:t>
      </w:r>
    </w:p>
    <w:p w:rsidR="00000000" w:rsidRDefault="007933C1">
      <w:r>
        <w:rPr>
          <w:b/>
        </w:rPr>
        <w:t>Kate:</w:t>
      </w:r>
      <w:r>
        <w:t xml:space="preserve"> That info-mercial! For the milk carton spout thing! You're-you're-you're the guy t</w:t>
      </w:r>
      <w:r>
        <w:t>hat doesn't know how to pour milk!!</w:t>
      </w:r>
    </w:p>
    <w:p w:rsidR="00000000" w:rsidRDefault="007933C1">
      <w:r>
        <w:rPr>
          <w:b/>
        </w:rPr>
        <w:t>Joey:</w:t>
      </w:r>
      <w:r>
        <w:t xml:space="preserve"> See, I actually </w:t>
      </w:r>
      <w:r>
        <w:rPr>
          <w:b/>
        </w:rPr>
        <w:t>can</w:t>
      </w:r>
      <w:r>
        <w:t xml:space="preserve"> pour milk, but I got you believing that I couldn't. Now, see, that's acting.</w:t>
      </w:r>
    </w:p>
    <w:p w:rsidR="00000000" w:rsidRDefault="007933C1">
      <w:r>
        <w:rPr>
          <w:b/>
        </w:rPr>
        <w:t>Kate:</w:t>
      </w:r>
      <w:r>
        <w:t xml:space="preserve"> Right, at the end, you choked on a cookie.</w:t>
      </w:r>
    </w:p>
    <w:p w:rsidR="00000000" w:rsidRDefault="007933C1">
      <w:r>
        <w:rPr>
          <w:b/>
        </w:rPr>
        <w:t>Joey:</w:t>
      </w:r>
      <w:r>
        <w:t xml:space="preserve"> Yeah, that was real.</w:t>
      </w:r>
    </w:p>
    <w:p w:rsidR="00000000" w:rsidRDefault="007933C1">
      <w:r>
        <w:t>[Scene: Central Perk, Rachel is telling P</w:t>
      </w:r>
      <w:r>
        <w:t>hoebe about Mark, as Gunther eavesdrops behind them.]</w:t>
      </w:r>
    </w:p>
    <w:p w:rsidR="00000000" w:rsidRDefault="007933C1">
      <w:r>
        <w:rPr>
          <w:b/>
        </w:rPr>
        <w:t>Phoebe:</w:t>
      </w:r>
      <w:r>
        <w:t xml:space="preserve"> Wow! I cannot believe Mark asked you out.</w:t>
      </w:r>
    </w:p>
    <w:p w:rsidR="00000000" w:rsidRDefault="007933C1">
      <w:r>
        <w:rPr>
          <w:b/>
        </w:rPr>
        <w:t>Rachel:</w:t>
      </w:r>
      <w:r>
        <w:t xml:space="preserve"> I know.</w:t>
      </w:r>
    </w:p>
    <w:p w:rsidR="00000000" w:rsidRDefault="007933C1">
      <w:r>
        <w:rPr>
          <w:b/>
        </w:rPr>
        <w:t>Phoebe:</w:t>
      </w:r>
      <w:r>
        <w:t xml:space="preserve"> What, so what are you gonna tell him?</w:t>
      </w:r>
    </w:p>
    <w:p w:rsidR="00000000" w:rsidRDefault="007933C1">
      <w:r>
        <w:rPr>
          <w:b/>
        </w:rPr>
        <w:t>Rachel:</w:t>
      </w:r>
      <w:r>
        <w:t xml:space="preserve"> Well, I told him I would think about it, but I'm gonna tell him no.</w:t>
      </w:r>
    </w:p>
    <w:p w:rsidR="00000000" w:rsidRDefault="007933C1">
      <w:r>
        <w:rPr>
          <w:b/>
        </w:rPr>
        <w:t>Phoebe:</w:t>
      </w:r>
      <w:r>
        <w:t xml:space="preserve"> Huh.</w:t>
      </w:r>
    </w:p>
    <w:p w:rsidR="00000000" w:rsidRDefault="007933C1">
      <w:r>
        <w:t>(</w:t>
      </w:r>
      <w:r>
        <w:t xml:space="preserve">Gunther tries to swoop in to ask Rachel out.) </w:t>
      </w:r>
    </w:p>
    <w:p w:rsidR="00000000" w:rsidRDefault="007933C1">
      <w:r>
        <w:rPr>
          <w:b/>
        </w:rPr>
        <w:t>Rachel:</w:t>
      </w:r>
      <w:r>
        <w:t xml:space="preserve"> I mean I think I'd say no to anybody right now. (Hearing this Gunther swoops back to cleaning tables.) Oh, but it was so strange. I mean I'm standing there with this charming, cute guy, who's asking me</w:t>
      </w:r>
      <w:r>
        <w:t xml:space="preserve"> to go out with him, which I'm allowed to do, and I felt guilty. Y'know, like I'd be cheating on Ross or something.</w:t>
      </w:r>
    </w:p>
    <w:p w:rsidR="00000000" w:rsidRDefault="007933C1">
      <w:r>
        <w:rPr>
          <w:b/>
        </w:rPr>
        <w:t>Phoebe:</w:t>
      </w:r>
      <w:r>
        <w:t xml:space="preserve"> Wow. So, okay, maybe that means that, you're not over Ross yet and you have issues with your father.</w:t>
      </w:r>
    </w:p>
    <w:p w:rsidR="00000000" w:rsidRDefault="007933C1">
      <w:r>
        <w:rPr>
          <w:b/>
        </w:rPr>
        <w:t>Rachel:</w:t>
      </w:r>
      <w:r>
        <w:t xml:space="preserve"> I don't have any issues</w:t>
      </w:r>
      <w:r>
        <w:t xml:space="preserve"> with my Father.</w:t>
      </w:r>
    </w:p>
    <w:p w:rsidR="00000000" w:rsidRDefault="007933C1">
      <w:r>
        <w:rPr>
          <w:b/>
        </w:rPr>
        <w:t>Phoebe:</w:t>
      </w:r>
      <w:r>
        <w:t xml:space="preserve"> Okay, so it's probably just the Ross thing then.</w:t>
      </w:r>
    </w:p>
    <w:p w:rsidR="00000000" w:rsidRDefault="007933C1">
      <w:r>
        <w:t>[Scene: Chandler and Joey's, Joey is telling Chandler about Kate.]</w:t>
      </w:r>
    </w:p>
    <w:p w:rsidR="00000000" w:rsidRDefault="007933C1">
      <w:r>
        <w:rPr>
          <w:b/>
        </w:rPr>
        <w:t>Joey:</w:t>
      </w:r>
      <w:r>
        <w:t xml:space="preserve"> I hate this woman!! I hate her! She told everyone in the company about that info-mercial, and now they all ke</w:t>
      </w:r>
      <w:r>
        <w:t>ep asking me to open their drinks. Okay, and whenever I can't do it, they're all like-like laughing at me.</w:t>
      </w:r>
    </w:p>
    <w:p w:rsidR="00000000" w:rsidRDefault="007933C1">
      <w:r>
        <w:rPr>
          <w:b/>
        </w:rPr>
        <w:t>Ross:</w:t>
      </w:r>
      <w:r>
        <w:t xml:space="preserve"> (entering) Hello.</w:t>
      </w:r>
    </w:p>
    <w:p w:rsidR="00000000" w:rsidRDefault="007933C1">
      <w:r>
        <w:rPr>
          <w:b/>
        </w:rPr>
        <w:t>Chandler and Joey:</w:t>
      </w:r>
      <w:r>
        <w:t xml:space="preserve"> Hey!</w:t>
      </w:r>
    </w:p>
    <w:p w:rsidR="00000000" w:rsidRDefault="007933C1">
      <w:r>
        <w:rPr>
          <w:b/>
        </w:rPr>
        <w:t>Ross:</w:t>
      </w:r>
      <w:r>
        <w:t xml:space="preserve"> So Rachel called. Wants to see me. Going over in a minute.</w:t>
      </w:r>
    </w:p>
    <w:p w:rsidR="00000000" w:rsidRDefault="007933C1">
      <w:r>
        <w:rPr>
          <w:b/>
        </w:rPr>
        <w:t>Joey:</w:t>
      </w:r>
      <w:r>
        <w:t xml:space="preserve"> Wow, what-what do you think sh</w:t>
      </w:r>
      <w:r>
        <w:t>e wants?</w:t>
      </w:r>
    </w:p>
    <w:p w:rsidR="00000000" w:rsidRDefault="007933C1">
      <w:r>
        <w:rPr>
          <w:b/>
        </w:rPr>
        <w:t>Ross:</w:t>
      </w:r>
      <w:r>
        <w:t xml:space="preserve"> Well, maybe the crazy fog has lifted and she realises that life without me ah sucks.</w:t>
      </w:r>
    </w:p>
    <w:p w:rsidR="00000000" w:rsidRDefault="007933C1">
      <w:r>
        <w:rPr>
          <w:b/>
        </w:rPr>
        <w:t>Chandler:</w:t>
      </w:r>
      <w:r>
        <w:t xml:space="preserve"> It's possible. You are very loveable, I'd miss you if I broke up with you. (Ross glares at him) I was just trying to be supportive.</w:t>
      </w:r>
    </w:p>
    <w:p w:rsidR="00000000" w:rsidRDefault="007933C1">
      <w:r>
        <w:rPr>
          <w:b/>
        </w:rPr>
        <w:t>Ross:</w:t>
      </w:r>
      <w:r>
        <w:t xml:space="preserve"> Then be </w:t>
      </w:r>
      <w:r>
        <w:t>supportive like a guy.</w:t>
      </w:r>
    </w:p>
    <w:p w:rsidR="00000000" w:rsidRDefault="007933C1">
      <w:r>
        <w:rPr>
          <w:b/>
        </w:rPr>
        <w:t>Chandler:</w:t>
      </w:r>
      <w:r>
        <w:t xml:space="preserve"> (in a deep voice) If I broke up with you, I'd miss you.</w:t>
      </w:r>
    </w:p>
    <w:p w:rsidR="00000000" w:rsidRDefault="007933C1">
      <w:r>
        <w:t>[Scene: Monica and Rachel's, Rachel is there as Ross enters, walking very confidently.]</w:t>
      </w:r>
    </w:p>
    <w:p w:rsidR="00000000" w:rsidRDefault="007933C1">
      <w:r>
        <w:rPr>
          <w:b/>
        </w:rPr>
        <w:t>Ross:</w:t>
      </w:r>
      <w:r>
        <w:t xml:space="preserve"> Hi.</w:t>
      </w:r>
    </w:p>
    <w:p w:rsidR="00000000" w:rsidRDefault="007933C1">
      <w:r>
        <w:rPr>
          <w:b/>
        </w:rPr>
        <w:t>Rachel:</w:t>
      </w:r>
      <w:r>
        <w:t xml:space="preserve"> Hi!</w:t>
      </w:r>
    </w:p>
    <w:p w:rsidR="00000000" w:rsidRDefault="007933C1">
      <w:r>
        <w:rPr>
          <w:b/>
        </w:rPr>
        <w:t>Ross:</w:t>
      </w:r>
      <w:r>
        <w:t xml:space="preserve"> You ah, wanted to see me?</w:t>
      </w:r>
    </w:p>
    <w:p w:rsidR="00000000" w:rsidRDefault="007933C1">
      <w:r>
        <w:rPr>
          <w:b/>
        </w:rPr>
        <w:t>Rachel:</w:t>
      </w:r>
      <w:r>
        <w:t xml:space="preserve"> Yeah. Ahh, here's</w:t>
      </w:r>
      <w:r>
        <w:t xml:space="preserve"> a box of your stuff. (hands him a box) </w:t>
      </w:r>
    </w:p>
    <w:p w:rsidR="00000000" w:rsidRDefault="007933C1">
      <w:r>
        <w:rPr>
          <w:b/>
        </w:rPr>
        <w:t>Ross:</w:t>
      </w:r>
      <w:r>
        <w:t xml:space="preserve"> What?!</w:t>
      </w:r>
    </w:p>
    <w:p w:rsidR="00000000" w:rsidRDefault="007933C1">
      <w:r>
        <w:rPr>
          <w:b/>
        </w:rPr>
        <w:t>Rachel:</w:t>
      </w:r>
      <w:r>
        <w:t xml:space="preserve"> Oh, y'know, it's just like hats, and a shirt, and CD's, just sort of stuff that you've left here.</w:t>
      </w:r>
    </w:p>
    <w:p w:rsidR="00000000" w:rsidRDefault="007933C1">
      <w:r>
        <w:rPr>
          <w:b/>
        </w:rPr>
        <w:t>Ross:</w:t>
      </w:r>
      <w:r>
        <w:t xml:space="preserve"> What are you doing? Are you trying to hurt me? Or something?</w:t>
      </w:r>
    </w:p>
    <w:p w:rsidR="00000000" w:rsidRDefault="007933C1">
      <w:r>
        <w:rPr>
          <w:b/>
        </w:rPr>
        <w:t>Rachel:</w:t>
      </w:r>
      <w:r>
        <w:t xml:space="preserve"> No. Ross, it, it just</w:t>
      </w:r>
      <w:r>
        <w:t xml:space="preserve"> seems that y'know it's time we-we y'know, move on. I mean, I mean don't' you think?</w:t>
      </w:r>
    </w:p>
    <w:p w:rsidR="00000000" w:rsidRDefault="007933C1">
      <w:r>
        <w:rPr>
          <w:b/>
        </w:rPr>
        <w:t>Ross:</w:t>
      </w:r>
      <w:r>
        <w:t xml:space="preserve"> Yes. </w:t>
      </w:r>
    </w:p>
    <w:p w:rsidR="00000000" w:rsidRDefault="007933C1">
      <w:r>
        <w:rPr>
          <w:b/>
        </w:rPr>
        <w:t>Rachel:</w:t>
      </w:r>
      <w:r>
        <w:t xml:space="preserve"> Yeah?</w:t>
      </w:r>
    </w:p>
    <w:p w:rsidR="00000000" w:rsidRDefault="007933C1">
      <w:r>
        <w:rPr>
          <w:b/>
        </w:rPr>
        <w:t>Ross:</w:t>
      </w:r>
      <w:r>
        <w:t xml:space="preserve"> Yes, I do.</w:t>
      </w:r>
    </w:p>
    <w:p w:rsidR="00000000" w:rsidRDefault="007933C1">
      <w:r>
        <w:rPr>
          <w:b/>
        </w:rPr>
        <w:t>Rachel:</w:t>
      </w:r>
      <w:r>
        <w:t xml:space="preserve"> Good.</w:t>
      </w:r>
    </w:p>
    <w:p w:rsidR="00000000" w:rsidRDefault="007933C1">
      <w:r>
        <w:rPr>
          <w:b/>
        </w:rPr>
        <w:t>Ross:</w:t>
      </w:r>
      <w:r>
        <w:t xml:space="preserve"> Yeah, I-I really do. (takes a dinosaur mug out of the box) Hey! This-this was a gift?!</w:t>
      </w:r>
    </w:p>
    <w:p w:rsidR="00000000" w:rsidRDefault="007933C1">
      <w:r>
        <w:rPr>
          <w:b/>
        </w:rPr>
        <w:t>Rachel:</w:t>
      </w:r>
      <w:r>
        <w:t xml:space="preserve"> Ross, you got</w:t>
      </w:r>
      <w:r>
        <w:t xml:space="preserve"> that for free from the museum gift shop.</w:t>
      </w:r>
    </w:p>
    <w:p w:rsidR="00000000" w:rsidRDefault="007933C1">
      <w:r>
        <w:rPr>
          <w:b/>
        </w:rPr>
        <w:t>Ross:</w:t>
      </w:r>
      <w:r>
        <w:t xml:space="preserve"> It's still a gift! I got it from the </w:t>
      </w:r>
      <w:r>
        <w:rPr>
          <w:b/>
        </w:rPr>
        <w:t>gift shop</w:t>
      </w:r>
      <w:r>
        <w:t>!</w:t>
      </w:r>
    </w:p>
    <w:p w:rsidR="00000000" w:rsidRDefault="007933C1">
      <w:r>
        <w:rPr>
          <w:b/>
        </w:rPr>
        <w:t>Rachel:</w:t>
      </w:r>
      <w:r>
        <w:t xml:space="preserve"> Okay, all right, give me the mug! I'll keep the mug.</w:t>
      </w:r>
    </w:p>
    <w:p w:rsidR="00000000" w:rsidRDefault="007933C1">
      <w:r>
        <w:rPr>
          <w:b/>
        </w:rPr>
        <w:t>Ross:</w:t>
      </w:r>
      <w:r>
        <w:t xml:space="preserve"> No!! Y'know-y'know don't do me any favours. In fact, where, where's the rest of my stuff?! Hu</w:t>
      </w:r>
      <w:r>
        <w:t>h? Like-like my umm, (picks up a book) Hey, this book is mine!! And-and-and, and that T-shirt you sleep in? I'd like that back too. Yes, I do.</w:t>
      </w:r>
    </w:p>
    <w:p w:rsidR="00000000" w:rsidRDefault="007933C1">
      <w:r>
        <w:rPr>
          <w:b/>
        </w:rPr>
        <w:t>Rachel:</w:t>
      </w:r>
      <w:r>
        <w:t xml:space="preserve"> You know how much I love that T-shirt! You never even where that T-shirt!</w:t>
      </w:r>
    </w:p>
    <w:p w:rsidR="00000000" w:rsidRDefault="007933C1">
      <w:r>
        <w:rPr>
          <w:b/>
        </w:rPr>
        <w:t>Ross:</w:t>
      </w:r>
      <w:r>
        <w:t xml:space="preserve"> I'm just trying to help y</w:t>
      </w:r>
      <w:r>
        <w:t>ou, move on.</w:t>
      </w:r>
    </w:p>
    <w:p w:rsidR="00000000" w:rsidRDefault="007933C1">
      <w:r>
        <w:rPr>
          <w:b/>
        </w:rPr>
        <w:t>Rachel:</w:t>
      </w:r>
      <w:r>
        <w:t xml:space="preserve"> Oh, you are a petty man. You are a petty, petty....</w:t>
      </w:r>
    </w:p>
    <w:p w:rsidR="00000000" w:rsidRDefault="007933C1">
      <w:r>
        <w:rPr>
          <w:b/>
        </w:rPr>
        <w:t>Ross:</w:t>
      </w:r>
      <w:r>
        <w:t xml:space="preserve"> Petty...</w:t>
      </w:r>
    </w:p>
    <w:p w:rsidR="00000000" w:rsidRDefault="007933C1">
      <w:r>
        <w:rPr>
          <w:b/>
        </w:rPr>
        <w:t>Rachel:</w:t>
      </w:r>
      <w:r>
        <w:t xml:space="preserve"> Petty... (goes into her room) </w:t>
      </w:r>
    </w:p>
    <w:p w:rsidR="00000000" w:rsidRDefault="007933C1">
      <w:r>
        <w:rPr>
          <w:b/>
        </w:rPr>
        <w:t>Ross:</w:t>
      </w:r>
      <w:r>
        <w:t xml:space="preserve"> Petty...</w:t>
      </w:r>
    </w:p>
    <w:p w:rsidR="00000000" w:rsidRDefault="007933C1">
      <w:r>
        <w:rPr>
          <w:b/>
        </w:rPr>
        <w:t>Rachel:</w:t>
      </w:r>
      <w:r>
        <w:t xml:space="preserve"> Petty...</w:t>
      </w:r>
    </w:p>
    <w:p w:rsidR="00000000" w:rsidRDefault="007933C1">
      <w:r>
        <w:rPr>
          <w:b/>
        </w:rPr>
        <w:t>Ross:</w:t>
      </w:r>
      <w:r>
        <w:t xml:space="preserve"> Petty...</w:t>
      </w:r>
    </w:p>
    <w:p w:rsidR="00000000" w:rsidRDefault="007933C1">
      <w:r>
        <w:rPr>
          <w:b/>
        </w:rPr>
        <w:t>Rachel:</w:t>
      </w:r>
      <w:r>
        <w:t xml:space="preserve"> Small...</w:t>
      </w:r>
    </w:p>
    <w:p w:rsidR="00000000" w:rsidRDefault="007933C1">
      <w:r>
        <w:rPr>
          <w:b/>
        </w:rPr>
        <w:t>Ross:</w:t>
      </w:r>
      <w:r>
        <w:t xml:space="preserve"> Small... (Rachel comes back into the living room and catche</w:t>
      </w:r>
      <w:r>
        <w:t xml:space="preserve">s Ross mocking her.) </w:t>
      </w:r>
    </w:p>
    <w:p w:rsidR="00000000" w:rsidRDefault="007933C1">
      <w:r>
        <w:rPr>
          <w:b/>
        </w:rPr>
        <w:t>Rachel:</w:t>
      </w:r>
      <w:r>
        <w:t xml:space="preserve"> You are so just doing this out of spite.</w:t>
      </w:r>
    </w:p>
    <w:p w:rsidR="00000000" w:rsidRDefault="007933C1">
      <w:r>
        <w:rPr>
          <w:b/>
        </w:rPr>
        <w:t>Ross:</w:t>
      </w:r>
      <w:r>
        <w:t xml:space="preserve"> Awwwahuh, no, no, no!!</w:t>
      </w:r>
    </w:p>
    <w:p w:rsidR="00000000" w:rsidRDefault="007933C1">
      <w:r>
        <w:rPr>
          <w:b/>
        </w:rPr>
        <w:t>Rachel:</w:t>
      </w:r>
      <w:r>
        <w:t xml:space="preserve"> Huh?</w:t>
      </w:r>
    </w:p>
    <w:p w:rsidR="00000000" w:rsidRDefault="007933C1">
      <w:r>
        <w:rPr>
          <w:b/>
        </w:rPr>
        <w:t>Ross:</w:t>
      </w:r>
      <w:r>
        <w:t xml:space="preserve"> I'm-I'm gonna wear this all the time! I love this shirt!! (he kisses the shirt) </w:t>
      </w:r>
    </w:p>
    <w:p w:rsidR="00000000" w:rsidRDefault="007933C1">
      <w:r>
        <w:rPr>
          <w:b/>
        </w:rPr>
        <w:t>Rachel:</w:t>
      </w:r>
      <w:r>
        <w:t xml:space="preserve"> You have not worn that T-shirt since you were 15</w:t>
      </w:r>
      <w:r>
        <w:t>!! It doesn't even fit you anymore!</w:t>
      </w:r>
    </w:p>
    <w:p w:rsidR="00000000" w:rsidRDefault="007933C1">
      <w:r>
        <w:rPr>
          <w:b/>
        </w:rPr>
        <w:t>Ross:</w:t>
      </w:r>
      <w:r>
        <w:t xml:space="preserve"> Oh, yeah-yeah-yeah-yeah...</w:t>
      </w:r>
    </w:p>
    <w:p w:rsidR="00000000" w:rsidRDefault="007933C1">
      <w:r>
        <w:rPr>
          <w:b/>
        </w:rPr>
        <w:t>Rachel:</w:t>
      </w:r>
      <w:r>
        <w:t xml:space="preserve"> (imitating him) yeah-yeah-yeah!!</w:t>
      </w:r>
    </w:p>
    <w:p w:rsidR="00000000" w:rsidRDefault="007933C1">
      <w:r>
        <w:rPr>
          <w:b/>
        </w:rPr>
        <w:t>Ross:</w:t>
      </w:r>
      <w:r>
        <w:t xml:space="preserve"> Oh-oh, okay, okay! (He quickly takes off his sweater in order to put on the T-shirt. It's an old 'Frankie says relax' T-shirt, that barely f</w:t>
      </w:r>
      <w:r>
        <w:t xml:space="preserve">its him. Rachel nods her head in approval of the new look.) If you don't mind I'm gonna the rest of my stuff, and relax, in my favourite shirt. (Starts to leave) You have a pleasant evening. (He exits and leaves the door open.) </w:t>
      </w:r>
    </w:p>
    <w:p w:rsidR="00000000" w:rsidRDefault="007933C1">
      <w:r>
        <w:t>[Scene: Central Perk, the g</w:t>
      </w:r>
      <w:r>
        <w:t>ang minus Rachel and Ross are talking to Pete.]</w:t>
      </w:r>
    </w:p>
    <w:p w:rsidR="00000000" w:rsidRDefault="007933C1">
      <w:r>
        <w:rPr>
          <w:b/>
        </w:rPr>
        <w:t>Phoebe:</w:t>
      </w:r>
      <w:r>
        <w:t xml:space="preserve"> So, you're like a zillionaire? (Pete smiles and nods) </w:t>
      </w:r>
    </w:p>
    <w:p w:rsidR="00000000" w:rsidRDefault="007933C1">
      <w:r>
        <w:rPr>
          <w:b/>
        </w:rPr>
        <w:t>Chandler:</w:t>
      </w:r>
      <w:r>
        <w:t xml:space="preserve"> And you're our age. You're our age.</w:t>
      </w:r>
    </w:p>
    <w:p w:rsidR="00000000" w:rsidRDefault="007933C1">
      <w:r>
        <w:rPr>
          <w:b/>
        </w:rPr>
        <w:t>Phoebe:</w:t>
      </w:r>
      <w:r>
        <w:t xml:space="preserve"> Y'know what, you should like, you should buy a state and then just name it after yourself.</w:t>
      </w:r>
    </w:p>
    <w:p w:rsidR="00000000" w:rsidRDefault="007933C1">
      <w:r>
        <w:rPr>
          <w:b/>
        </w:rPr>
        <w:t>Pete:</w:t>
      </w:r>
      <w:r>
        <w:t xml:space="preserve"> What like Pete Dakota?</w:t>
      </w:r>
    </w:p>
    <w:p w:rsidR="00000000" w:rsidRDefault="007933C1">
      <w:r>
        <w:rPr>
          <w:b/>
        </w:rPr>
        <w:t>Phoebe:</w:t>
      </w:r>
      <w:r>
        <w:t xml:space="preserve"> Yeah, or, or, or, Mississ-Pete.</w:t>
      </w:r>
    </w:p>
    <w:p w:rsidR="00000000" w:rsidRDefault="007933C1">
      <w:r>
        <w:rPr>
          <w:b/>
        </w:rPr>
        <w:t>Joey:</w:t>
      </w:r>
      <w:r>
        <w:t xml:space="preserve"> Oh, oh, I got it! Pete-Chicago.</w:t>
      </w:r>
    </w:p>
    <w:p w:rsidR="00000000" w:rsidRDefault="007933C1">
      <w:r>
        <w:rPr>
          <w:b/>
        </w:rPr>
        <w:t>Chandler:</w:t>
      </w:r>
      <w:r>
        <w:t xml:space="preserve"> That's not a state Joe.</w:t>
      </w:r>
    </w:p>
    <w:p w:rsidR="00000000" w:rsidRDefault="007933C1">
      <w:r>
        <w:rPr>
          <w:b/>
        </w:rPr>
        <w:t>Joey:</w:t>
      </w:r>
      <w:r>
        <w:t xml:space="preserve"> Oh, and Mississ-Pete is?</w:t>
      </w:r>
    </w:p>
    <w:p w:rsidR="00000000" w:rsidRDefault="007933C1">
      <w:r>
        <w:rPr>
          <w:b/>
        </w:rPr>
        <w:t>Pete:</w:t>
      </w:r>
      <w:r>
        <w:t xml:space="preserve"> I got to go, so ah, I'll see you guys later.</w:t>
      </w:r>
    </w:p>
    <w:p w:rsidR="00000000" w:rsidRDefault="007933C1">
      <w:r>
        <w:rPr>
          <w:b/>
        </w:rPr>
        <w:t>All:</w:t>
      </w:r>
      <w:r>
        <w:t xml:space="preserve"> Okay.</w:t>
      </w:r>
    </w:p>
    <w:p w:rsidR="00000000" w:rsidRDefault="007933C1">
      <w:r>
        <w:rPr>
          <w:b/>
        </w:rPr>
        <w:t>Chandler:</w:t>
      </w:r>
      <w:r>
        <w:t xml:space="preserve"> You're our a</w:t>
      </w:r>
      <w:r>
        <w:t>ge!</w:t>
      </w:r>
    </w:p>
    <w:p w:rsidR="00000000" w:rsidRDefault="007933C1">
      <w:r>
        <w:rPr>
          <w:b/>
        </w:rPr>
        <w:t>Pete:</w:t>
      </w:r>
      <w:r>
        <w:t xml:space="preserve"> (to Monica, by the door) So ah, we on for tomorrow?</w:t>
      </w:r>
    </w:p>
    <w:p w:rsidR="00000000" w:rsidRDefault="007933C1">
      <w:r>
        <w:rPr>
          <w:b/>
        </w:rPr>
        <w:t>Monica:</w:t>
      </w:r>
      <w:r>
        <w:t xml:space="preserve"> Absolutely! (He goes to kiss her, but she stops him and rubs his head and says...) Now get out of here you!! (Pete leaves) (to the gang) Okay, I'm running out of places I can touch him! </w:t>
      </w:r>
      <w:r>
        <w:t>Look, is there something wrong with me? I mean why am I only attracted to guys where there's no future? Either they're too old, or they're too young, and then there's Pete who's-who's crazy about me, and who's absolutely perfect for me, and there's like zi</w:t>
      </w:r>
      <w:r>
        <w:t>p going on! I mean, seriously, does it sound like something's wrong with me?!</w:t>
      </w:r>
    </w:p>
    <w:p w:rsidR="00000000" w:rsidRDefault="007933C1">
      <w:r>
        <w:rPr>
          <w:b/>
        </w:rPr>
        <w:t>Phoebe:</w:t>
      </w:r>
      <w:r>
        <w:t xml:space="preserve"> Yeah, kinda.</w:t>
      </w:r>
    </w:p>
    <w:p w:rsidR="00000000" w:rsidRDefault="007933C1">
      <w:r>
        <w:t>[Scene: The Theatre, Joey and Kate are rehearsing for the play.]</w:t>
      </w:r>
    </w:p>
    <w:p w:rsidR="00000000" w:rsidRDefault="007933C1">
      <w:r>
        <w:rPr>
          <w:b/>
        </w:rPr>
        <w:t>Kate:</w:t>
      </w:r>
      <w:r>
        <w:t xml:space="preserve"> Happy?! Is that what I'm supposed to be Vic? Happy?</w:t>
      </w:r>
    </w:p>
    <w:p w:rsidR="00000000" w:rsidRDefault="007933C1">
      <w:r>
        <w:rPr>
          <w:b/>
        </w:rPr>
        <w:t>Joey:</w:t>
      </w:r>
      <w:r>
        <w:t xml:space="preserve"> Well, why don't you tell me </w:t>
      </w:r>
      <w:r>
        <w:t>what you're supposed to be! Huh? Because I sure as hell can't figure it out! I talk to you and nothin'. You look at me, and it's nothin'. (He kisses her) Nothing.</w:t>
      </w:r>
    </w:p>
    <w:p w:rsidR="00000000" w:rsidRDefault="007933C1">
      <w:r>
        <w:rPr>
          <w:b/>
        </w:rPr>
        <w:t>The Director:</w:t>
      </w:r>
      <w:r>
        <w:t xml:space="preserve"> Tasty! I'm really starting to feel like you guys have a history, it's-it's nice</w:t>
      </w:r>
      <w:r>
        <w:t>.</w:t>
      </w:r>
    </w:p>
    <w:p w:rsidR="00000000" w:rsidRDefault="007933C1">
      <w:r>
        <w:rPr>
          <w:b/>
        </w:rPr>
        <w:t>Kate:</w:t>
      </w:r>
      <w:r>
        <w:t xml:space="preserve"> I have a question about this scene.</w:t>
      </w:r>
    </w:p>
    <w:p w:rsidR="00000000" w:rsidRDefault="007933C1">
      <w:r>
        <w:rPr>
          <w:b/>
        </w:rPr>
        <w:t>The Director:</w:t>
      </w:r>
      <w:r>
        <w:t xml:space="preserve"> Yes?</w:t>
      </w:r>
    </w:p>
    <w:p w:rsidR="00000000" w:rsidRDefault="007933C1">
      <w:r>
        <w:rPr>
          <w:b/>
        </w:rPr>
        <w:t>Kate:</w:t>
      </w:r>
      <w:r>
        <w:t xml:space="preserve"> Well, I don't understand why Adrienne's attracted to Victor.</w:t>
      </w:r>
    </w:p>
    <w:p w:rsidR="00000000" w:rsidRDefault="007933C1">
      <w:r>
        <w:rPr>
          <w:b/>
        </w:rPr>
        <w:t>The Director:</w:t>
      </w:r>
      <w:r>
        <w:t xml:space="preserve"> Peel the onion. First of all, he's good looking.</w:t>
      </w:r>
    </w:p>
    <w:p w:rsidR="00000000" w:rsidRDefault="007933C1">
      <w:r>
        <w:rPr>
          <w:b/>
        </w:rPr>
        <w:t>Joey:</w:t>
      </w:r>
      <w:r>
        <w:t xml:space="preserve"> Yeah.</w:t>
      </w:r>
    </w:p>
    <w:p w:rsidR="00000000" w:rsidRDefault="007933C1">
      <w:r>
        <w:rPr>
          <w:b/>
        </w:rPr>
        <w:t>Kate:</w:t>
      </w:r>
      <w:r>
        <w:t xml:space="preserve"> I think my character's gonna need a little bi</w:t>
      </w:r>
      <w:r>
        <w:t>t more of reason than that.</w:t>
      </w:r>
    </w:p>
    <w:p w:rsidR="00000000" w:rsidRDefault="007933C1">
      <w:r>
        <w:rPr>
          <w:b/>
        </w:rPr>
        <w:t>Joey:</w:t>
      </w:r>
      <w:r>
        <w:t xml:space="preserve"> Oh, hey, how about this one. Ah, it's says so in the script! Y'know ah, I-I don't know why my character likes you either, I mean it says in the script here that you're a bitch.</w:t>
      </w:r>
    </w:p>
    <w:p w:rsidR="00000000" w:rsidRDefault="007933C1">
      <w:r>
        <w:rPr>
          <w:b/>
        </w:rPr>
        <w:t>Kate:</w:t>
      </w:r>
      <w:r>
        <w:t xml:space="preserve"> It doesn't say that in the script.</w:t>
      </w:r>
    </w:p>
    <w:p w:rsidR="00000000" w:rsidRDefault="007933C1">
      <w:r>
        <w:rPr>
          <w:b/>
        </w:rPr>
        <w:t>Joey</w:t>
      </w:r>
      <w:r>
        <w:rPr>
          <w:b/>
        </w:rPr>
        <w:t>:</w:t>
      </w:r>
      <w:r>
        <w:t xml:space="preserve"> It does in mine!</w:t>
      </w:r>
    </w:p>
    <w:p w:rsidR="00000000" w:rsidRDefault="007933C1">
      <w:r>
        <w:t>[Scene: The Hallway, Chandler and Ross are returning from working out.]</w:t>
      </w:r>
    </w:p>
    <w:p w:rsidR="00000000" w:rsidRDefault="007933C1">
      <w:r>
        <w:rPr>
          <w:b/>
        </w:rPr>
        <w:t>Chandler:</w:t>
      </w:r>
      <w:r>
        <w:t xml:space="preserve"> I can blow dry it. I can put gel on it. It doesn't matter, I still wind up with this little (pats the flat spot on the back of his head) cowlicky thing on </w:t>
      </w:r>
      <w:r>
        <w:t>the middle part of my head. It's so annoying. Does it bug you?</w:t>
      </w:r>
    </w:p>
    <w:p w:rsidR="00000000" w:rsidRDefault="007933C1">
      <w:r>
        <w:rPr>
          <w:b/>
        </w:rPr>
        <w:t>Ross:</w:t>
      </w:r>
      <w:r>
        <w:t xml:space="preserve"> You bug me.</w:t>
      </w:r>
    </w:p>
    <w:p w:rsidR="00000000" w:rsidRDefault="007933C1">
      <w:r>
        <w:t>[Rachel comes out of her apartment, followed by Mark, and they leave on their date, without saying a word to Ross. Ross is stunned.]</w:t>
      </w:r>
    </w:p>
    <w:p w:rsidR="00000000" w:rsidRDefault="007933C1">
      <w:r>
        <w:rPr>
          <w:b/>
        </w:rPr>
        <w:t>Chandler:</w:t>
      </w:r>
      <w:r>
        <w:t xml:space="preserve"> Is there any chance you didn't s</w:t>
      </w:r>
      <w:r>
        <w:t>ee that?</w:t>
      </w:r>
    </w:p>
    <w:p w:rsidR="00000000" w:rsidRDefault="007933C1">
      <w:r>
        <w:rPr>
          <w:b/>
        </w:rPr>
        <w:t>Commercial Break</w:t>
      </w:r>
    </w:p>
    <w:p w:rsidR="00000000" w:rsidRDefault="007933C1">
      <w:r>
        <w:t>[Scene: Chandler and Joey's, Chandler is watching a basketball game, Ross is staring out the peephole.]</w:t>
      </w:r>
    </w:p>
    <w:p w:rsidR="00000000" w:rsidRDefault="007933C1">
      <w:r>
        <w:rPr>
          <w:b/>
        </w:rPr>
        <w:t>Chandler:</w:t>
      </w:r>
      <w:r>
        <w:t xml:space="preserve"> Ross! You gotta stop! Okay?! You can't just stare through the peep hole for three hours! You're gonna get peep eye!</w:t>
      </w:r>
    </w:p>
    <w:p w:rsidR="00000000" w:rsidRDefault="007933C1">
      <w:r>
        <w:rPr>
          <w:b/>
        </w:rPr>
        <w:t>Ross:</w:t>
      </w:r>
      <w:r>
        <w:t xml:space="preserve"> I knew it! I knew it! I always knew she liked him! Y'know, she'd say no, but here we are! Right? We just broke up, first thing she does!</w:t>
      </w:r>
    </w:p>
    <w:p w:rsidR="00000000" w:rsidRDefault="007933C1">
      <w:r>
        <w:rPr>
          <w:b/>
        </w:rPr>
        <w:t>Chandler:</w:t>
      </w:r>
      <w:r>
        <w:t xml:space="preserve"> You didn't just break up.</w:t>
      </w:r>
    </w:p>
    <w:p w:rsidR="00000000" w:rsidRDefault="007933C1">
      <w:r>
        <w:rPr>
          <w:b/>
        </w:rPr>
        <w:t>Ross:</w:t>
      </w:r>
      <w:r>
        <w:t xml:space="preserve"> Hey, it's been like three weeks!</w:t>
      </w:r>
    </w:p>
    <w:p w:rsidR="00000000" w:rsidRDefault="007933C1">
      <w:r>
        <w:rPr>
          <w:b/>
        </w:rPr>
        <w:t>Chandler:</w:t>
      </w:r>
      <w:r>
        <w:t xml:space="preserve"> You slept with somebody thre</w:t>
      </w:r>
      <w:r>
        <w:t>e hours after you thought you broke up. I mean bullets have left guns slower!</w:t>
      </w:r>
    </w:p>
    <w:p w:rsidR="00000000" w:rsidRDefault="007933C1">
      <w:r>
        <w:rPr>
          <w:b/>
        </w:rPr>
        <w:t>Ross:</w:t>
      </w:r>
      <w:r>
        <w:t xml:space="preserve"> Here they come, here they come. Oh-ho, if she kisses him goodnight, I'm gonna kill myself, I swear. I can't, I can't watch this. (turns away, then quickly turns to look aga</w:t>
      </w:r>
      <w:r>
        <w:t>in) Come on, date over! Date over! Uh-oh, here we go, she's going in.</w:t>
      </w:r>
    </w:p>
    <w:p w:rsidR="00000000" w:rsidRDefault="007933C1">
      <w:r>
        <w:rPr>
          <w:b/>
        </w:rPr>
        <w:t>Chandler:</w:t>
      </w:r>
      <w:r>
        <w:t xml:space="preserve"> Okay.</w:t>
      </w:r>
    </w:p>
    <w:p w:rsidR="00000000" w:rsidRDefault="007933C1">
      <w:r>
        <w:rPr>
          <w:b/>
        </w:rPr>
        <w:t>Ross:</w:t>
      </w:r>
      <w:r>
        <w:t xml:space="preserve"> She's going in. Wait! He's going in! He's going in!! The door's closed! I, I can't see anything but the door closed!!</w:t>
      </w:r>
    </w:p>
    <w:p w:rsidR="00000000" w:rsidRDefault="007933C1">
      <w:r>
        <w:rPr>
          <w:b/>
        </w:rPr>
        <w:t>Chandler:</w:t>
      </w:r>
      <w:r>
        <w:t xml:space="preserve"> And the inventor of the door rests h</w:t>
      </w:r>
      <w:r>
        <w:t>appily in his grave.</w:t>
      </w:r>
    </w:p>
    <w:p w:rsidR="00000000" w:rsidRDefault="007933C1">
      <w:r>
        <w:rPr>
          <w:b/>
        </w:rPr>
        <w:t>Ross:</w:t>
      </w:r>
      <w:r>
        <w:t xml:space="preserve"> Okay, I have to do something. I mean, I have, I have to stop it!</w:t>
      </w:r>
    </w:p>
    <w:p w:rsidR="00000000" w:rsidRDefault="007933C1">
      <w:r>
        <w:rPr>
          <w:b/>
        </w:rPr>
        <w:t>Chandler:</w:t>
      </w:r>
      <w:r>
        <w:t xml:space="preserve"> Stop what?!</w:t>
      </w:r>
    </w:p>
    <w:p w:rsidR="00000000" w:rsidRDefault="007933C1">
      <w:r>
        <w:rPr>
          <w:b/>
        </w:rPr>
        <w:t>Ross:</w:t>
      </w:r>
      <w:r>
        <w:t xml:space="preserve"> I don't know, but I ah, I have the feeling that my being there will do it. I'll go over and I will borrow something. Juice!! I need juic</w:t>
      </w:r>
      <w:r>
        <w:t>e!!</w:t>
      </w:r>
    </w:p>
    <w:p w:rsidR="00000000" w:rsidRDefault="007933C1">
      <w:r>
        <w:t xml:space="preserve">(He starts to exit, but Chandler tries to stop him by climbing on his back and grabbing hold of the foosball table.) </w:t>
      </w:r>
    </w:p>
    <w:p w:rsidR="00000000" w:rsidRDefault="007933C1">
      <w:r>
        <w:rPr>
          <w:b/>
        </w:rPr>
        <w:t>Chandler:</w:t>
      </w:r>
      <w:r>
        <w:t xml:space="preserve"> No!! You can't!! </w:t>
      </w:r>
    </w:p>
    <w:p w:rsidR="00000000" w:rsidRDefault="007933C1">
      <w:r>
        <w:rPr>
          <w:b/>
        </w:rPr>
        <w:t>Ross:</w:t>
      </w:r>
      <w:r>
        <w:t xml:space="preserve"> Look, they must be stopped!</w:t>
      </w:r>
    </w:p>
    <w:p w:rsidR="00000000" w:rsidRDefault="007933C1">
      <w:r>
        <w:rPr>
          <w:b/>
        </w:rPr>
        <w:t>Chandler:</w:t>
      </w:r>
      <w:r>
        <w:t xml:space="preserve"> I am your friend, and I am not gonna let you do this!! (Ross i</w:t>
      </w:r>
      <w:r>
        <w:t>s now dragging Chandler and the foosball table to the door) You are surprisingly strong!</w:t>
      </w:r>
    </w:p>
    <w:p w:rsidR="00000000" w:rsidRDefault="007933C1">
      <w:r>
        <w:rPr>
          <w:b/>
        </w:rPr>
        <w:t>Ross:</w:t>
      </w:r>
      <w:r>
        <w:t xml:space="preserve"> I need juice! People need juice!!</w:t>
      </w:r>
    </w:p>
    <w:p w:rsidR="00000000" w:rsidRDefault="007933C1">
      <w:r>
        <w:rPr>
          <w:b/>
        </w:rPr>
        <w:t>Chandler:</w:t>
      </w:r>
      <w:r>
        <w:t xml:space="preserve"> Look man!</w:t>
      </w:r>
    </w:p>
    <w:p w:rsidR="00000000" w:rsidRDefault="007933C1">
      <w:r>
        <w:rPr>
          <w:b/>
        </w:rPr>
        <w:t>Ross:</w:t>
      </w:r>
      <w:r>
        <w:t xml:space="preserve"> People need juice!</w:t>
      </w:r>
    </w:p>
    <w:p w:rsidR="00000000" w:rsidRDefault="007933C1">
      <w:r>
        <w:rPr>
          <w:b/>
        </w:rPr>
        <w:t>Chandler:</w:t>
      </w:r>
      <w:r>
        <w:t xml:space="preserve"> Listen to me!! (Chandler turns him around and closes and holds the door </w:t>
      </w:r>
      <w:r>
        <w:t xml:space="preserve">shut with his feet.) </w:t>
      </w:r>
    </w:p>
    <w:p w:rsidR="00000000" w:rsidRDefault="007933C1">
      <w:r>
        <w:rPr>
          <w:b/>
        </w:rPr>
        <w:t>Ross:</w:t>
      </w:r>
      <w:r>
        <w:t xml:space="preserve"> Juice, I need...</w:t>
      </w:r>
    </w:p>
    <w:p w:rsidR="00000000" w:rsidRDefault="007933C1">
      <w:r>
        <w:rPr>
          <w:b/>
        </w:rPr>
        <w:t>Chandler:</w:t>
      </w:r>
      <w:r>
        <w:t xml:space="preserve"> She's moving on! Okay, if it's not this guy, it's gonna be somebody else! And unless you're thinking about subletting my peep hole, </w:t>
      </w:r>
      <w:r>
        <w:rPr>
          <w:b/>
        </w:rPr>
        <w:t>you</w:t>
      </w:r>
      <w:r>
        <w:t xml:space="preserve"> are going to have to get used to the fact that the relationship i</w:t>
      </w:r>
      <w:r>
        <w:t>s over! Okay, man? It's over.</w:t>
      </w:r>
    </w:p>
    <w:p w:rsidR="00000000" w:rsidRDefault="007933C1">
      <w:r>
        <w:rPr>
          <w:b/>
        </w:rPr>
        <w:t>Ross:</w:t>
      </w:r>
      <w:r>
        <w:t xml:space="preserve"> Yeah, okay. </w:t>
      </w:r>
    </w:p>
    <w:p w:rsidR="00000000" w:rsidRDefault="007933C1">
      <w:r>
        <w:rPr>
          <w:b/>
        </w:rPr>
        <w:t>Chandler:</w:t>
      </w:r>
      <w:r>
        <w:t xml:space="preserve"> Okay. </w:t>
      </w:r>
    </w:p>
    <w:p w:rsidR="00000000" w:rsidRDefault="007933C1">
      <w:r>
        <w:rPr>
          <w:b/>
        </w:rPr>
        <w:t>Ross:</w:t>
      </w:r>
      <w:r>
        <w:t xml:space="preserve"> It's just I miss her so much.</w:t>
      </w:r>
    </w:p>
    <w:p w:rsidR="00000000" w:rsidRDefault="007933C1">
      <w:r>
        <w:rPr>
          <w:b/>
        </w:rPr>
        <w:t>Chandler:</w:t>
      </w:r>
      <w:r>
        <w:t xml:space="preserve"> I know. (He rubs Ross's head) </w:t>
      </w:r>
    </w:p>
    <w:p w:rsidR="00000000" w:rsidRDefault="007933C1">
      <w:r>
        <w:t>[Scene: Monica and Rachel's, Rachel is pouring Mark some coffee.]</w:t>
      </w:r>
    </w:p>
    <w:p w:rsidR="00000000" w:rsidRDefault="007933C1">
      <w:r>
        <w:rPr>
          <w:b/>
        </w:rPr>
        <w:t>Mark:</w:t>
      </w:r>
      <w:r>
        <w:t xml:space="preserve"> Why do all you're coffee mugs have number</w:t>
      </w:r>
      <w:r>
        <w:t>s on the bottom?</w:t>
      </w:r>
    </w:p>
    <w:p w:rsidR="00000000" w:rsidRDefault="007933C1">
      <w:r>
        <w:rPr>
          <w:b/>
        </w:rPr>
        <w:t>Rachel:</w:t>
      </w:r>
      <w:r>
        <w:t xml:space="preserve"> Oh. That's so Monica can keep track. That way if one on them is missing, she can be like, 'Where's number 27?!'</w:t>
      </w:r>
    </w:p>
    <w:p w:rsidR="00000000" w:rsidRDefault="007933C1">
      <w:r>
        <w:t>(She sits down, and Mark leans over and kisses her. Rachel doesn't react. He tries it again, and Rachel jumps back quic</w:t>
      </w:r>
      <w:r>
        <w:t xml:space="preserve">kly.) </w:t>
      </w:r>
    </w:p>
    <w:p w:rsidR="00000000" w:rsidRDefault="007933C1">
      <w:r>
        <w:rPr>
          <w:b/>
        </w:rPr>
        <w:t>Rachel:</w:t>
      </w:r>
      <w:r>
        <w:t xml:space="preserve"> Y'know what?</w:t>
      </w:r>
    </w:p>
    <w:p w:rsidR="00000000" w:rsidRDefault="007933C1">
      <w:r>
        <w:rPr>
          <w:b/>
        </w:rPr>
        <w:t>Mark:</w:t>
      </w:r>
      <w:r>
        <w:t xml:space="preserve"> No. And I don't think I'm gonna want to.</w:t>
      </w:r>
    </w:p>
    <w:p w:rsidR="00000000" w:rsidRDefault="007933C1">
      <w:r>
        <w:rPr>
          <w:b/>
        </w:rPr>
        <w:t>Rachel:</w:t>
      </w:r>
      <w:r>
        <w:t xml:space="preserve"> I can't do this.</w:t>
      </w:r>
    </w:p>
    <w:p w:rsidR="00000000" w:rsidRDefault="007933C1">
      <w:r>
        <w:rPr>
          <w:b/>
        </w:rPr>
        <w:t>Mark:</w:t>
      </w:r>
      <w:r>
        <w:t xml:space="preserve"> Yep. Yep, that's what I didn't want to know.</w:t>
      </w:r>
    </w:p>
    <w:p w:rsidR="00000000" w:rsidRDefault="007933C1">
      <w:r>
        <w:rPr>
          <w:b/>
        </w:rPr>
        <w:t>Rachel:</w:t>
      </w:r>
      <w:r>
        <w:t xml:space="preserve"> Well, oh, Mark, I'm doing this for the wrong reasons, y'know? I'm just doing it to get back at Ro</w:t>
      </w:r>
      <w:r>
        <w:t>ss. I'm sorry, it's not very fair to you.</w:t>
      </w:r>
    </w:p>
    <w:p w:rsidR="00000000" w:rsidRDefault="007933C1">
      <w:r>
        <w:rPr>
          <w:b/>
        </w:rPr>
        <w:t>Mark:</w:t>
      </w:r>
      <w:r>
        <w:t xml:space="preserve"> Ahh! Fair, schmair! Y'know? Look, if you want to get back at Ross, I am here for you. Really? No-no, I say-I say, I say we get back at him right on this couch. Right here!</w:t>
      </w:r>
    </w:p>
    <w:p w:rsidR="00000000" w:rsidRDefault="007933C1">
      <w:r>
        <w:rPr>
          <w:b/>
        </w:rPr>
        <w:t>Rachel:</w:t>
      </w:r>
      <w:r>
        <w:t xml:space="preserve"> Oh God. I'm sorry about this</w:t>
      </w:r>
      <w:r>
        <w:t>.</w:t>
      </w:r>
    </w:p>
    <w:p w:rsidR="00000000" w:rsidRDefault="007933C1">
      <w:r>
        <w:rPr>
          <w:b/>
        </w:rPr>
        <w:t>Mark:</w:t>
      </w:r>
      <w:r>
        <w:t xml:space="preserve"> That's okay.</w:t>
      </w:r>
    </w:p>
    <w:p w:rsidR="00000000" w:rsidRDefault="007933C1">
      <w:r>
        <w:rPr>
          <w:b/>
        </w:rPr>
        <w:t>Rachel:</w:t>
      </w:r>
      <w:r>
        <w:t xml:space="preserve"> You sure?</w:t>
      </w:r>
    </w:p>
    <w:p w:rsidR="00000000" w:rsidRDefault="007933C1">
      <w:r>
        <w:rPr>
          <w:b/>
        </w:rPr>
        <w:t>Mark:</w:t>
      </w:r>
      <w:r>
        <w:t xml:space="preserve"> Yeah. I can just go home and get back at him by myself.</w:t>
      </w:r>
    </w:p>
    <w:p w:rsidR="00000000" w:rsidRDefault="007933C1">
      <w:r>
        <w:t>[Scene: A Hospital Reception, Monica and Pete are there.]</w:t>
      </w:r>
    </w:p>
    <w:p w:rsidR="00000000" w:rsidRDefault="007933C1">
      <w:r>
        <w:rPr>
          <w:b/>
        </w:rPr>
        <w:t>Spokeswoman:</w:t>
      </w:r>
      <w:r>
        <w:t xml:space="preserve"> ...has become the penicillin of the twenty-first century. And so today, this hospita</w:t>
      </w:r>
      <w:r>
        <w:t>l is about to take major steps toward leading that revolution. It is truly ironic, on one hand consider the size...</w:t>
      </w:r>
    </w:p>
    <w:p w:rsidR="00000000" w:rsidRDefault="007933C1">
      <w:r>
        <w:rPr>
          <w:b/>
        </w:rPr>
        <w:t>Pete:</w:t>
      </w:r>
      <w:r>
        <w:t xml:space="preserve"> (to Monica) Hey, can I ask you something?</w:t>
      </w:r>
    </w:p>
    <w:p w:rsidR="00000000" w:rsidRDefault="007933C1">
      <w:r>
        <w:rPr>
          <w:b/>
        </w:rPr>
        <w:t>Monica:</w:t>
      </w:r>
      <w:r>
        <w:t xml:space="preserve"> Sure.</w:t>
      </w:r>
    </w:p>
    <w:p w:rsidR="00000000" w:rsidRDefault="007933C1">
      <w:r>
        <w:rPr>
          <w:b/>
        </w:rPr>
        <w:t>Pete:</w:t>
      </w:r>
      <w:r>
        <w:t xml:space="preserve"> Where are we? </w:t>
      </w:r>
    </w:p>
    <w:p w:rsidR="00000000" w:rsidRDefault="007933C1">
      <w:r>
        <w:rPr>
          <w:b/>
        </w:rPr>
        <w:t>Monica:</w:t>
      </w:r>
      <w:r>
        <w:t xml:space="preserve"> (looks around) Well, with all these doctors and n</w:t>
      </w:r>
      <w:r>
        <w:t>urses, I'm gonna say, midget rodeo.</w:t>
      </w:r>
    </w:p>
    <w:p w:rsidR="00000000" w:rsidRDefault="007933C1">
      <w:r>
        <w:rPr>
          <w:b/>
        </w:rPr>
        <w:t>Pete:</w:t>
      </w:r>
      <w:r>
        <w:t xml:space="preserve"> Just tell me the truth.</w:t>
      </w:r>
    </w:p>
    <w:p w:rsidR="00000000" w:rsidRDefault="007933C1">
      <w:r>
        <w:rPr>
          <w:b/>
        </w:rPr>
        <w:t>Monica:</w:t>
      </w:r>
      <w:r>
        <w:t xml:space="preserve"> Okay. Umm, y'know, I don't think, I don't think I told you this, but umm, I just got out of a really serious relationship.</w:t>
      </w:r>
    </w:p>
    <w:p w:rsidR="00000000" w:rsidRDefault="007933C1">
      <w:r>
        <w:rPr>
          <w:b/>
        </w:rPr>
        <w:t>Pete:</w:t>
      </w:r>
      <w:r>
        <w:t xml:space="preserve"> Oh, yeah. Wasn't that like a year ago?</w:t>
      </w:r>
    </w:p>
    <w:p w:rsidR="00000000" w:rsidRDefault="007933C1">
      <w:r>
        <w:rPr>
          <w:b/>
        </w:rPr>
        <w:t>Monica:</w:t>
      </w:r>
      <w:r>
        <w:t xml:space="preserve"> So I d</w:t>
      </w:r>
      <w:r>
        <w:t>id tell you. Okay, y'know, that really isn't the thing. Umm, the thing is that, right now I'm just in a place in my life where I need to focus on me. Y'know what I mean?</w:t>
      </w:r>
    </w:p>
    <w:p w:rsidR="00000000" w:rsidRDefault="007933C1">
      <w:r>
        <w:rPr>
          <w:b/>
        </w:rPr>
        <w:t>Pete:</w:t>
      </w:r>
      <w:r>
        <w:t xml:space="preserve"> Oh, yeah. I know that.</w:t>
      </w:r>
    </w:p>
    <w:p w:rsidR="00000000" w:rsidRDefault="007933C1">
      <w:r>
        <w:rPr>
          <w:b/>
        </w:rPr>
        <w:t>Monica:</w:t>
      </w:r>
      <w:r>
        <w:t xml:space="preserve"> I so wanna be attracted to you.</w:t>
      </w:r>
    </w:p>
    <w:p w:rsidR="00000000" w:rsidRDefault="007933C1">
      <w:r>
        <w:rPr>
          <w:b/>
        </w:rPr>
        <w:t>Pete:</w:t>
      </w:r>
      <w:r>
        <w:t xml:space="preserve"> But you're </w:t>
      </w:r>
      <w:r>
        <w:t>not. Okay, good.</w:t>
      </w:r>
    </w:p>
    <w:p w:rsidR="00000000" w:rsidRDefault="007933C1">
      <w:r>
        <w:rPr>
          <w:b/>
        </w:rPr>
        <w:t>Monica:</w:t>
      </w:r>
      <w:r>
        <w:t xml:space="preserve"> I'm sorry.</w:t>
      </w:r>
    </w:p>
    <w:p w:rsidR="00000000" w:rsidRDefault="007933C1">
      <w:r>
        <w:rPr>
          <w:b/>
        </w:rPr>
        <w:t>Pete:</w:t>
      </w:r>
      <w:r>
        <w:t xml:space="preserve"> Y'know what, don't be. This is not, don't be, 'cause it's not so bad.</w:t>
      </w:r>
    </w:p>
    <w:p w:rsidR="00000000" w:rsidRDefault="007933C1">
      <w:r>
        <w:rPr>
          <w:b/>
        </w:rPr>
        <w:t>Monica:</w:t>
      </w:r>
      <w:r>
        <w:t xml:space="preserve"> It's not?</w:t>
      </w:r>
    </w:p>
    <w:p w:rsidR="00000000" w:rsidRDefault="007933C1">
      <w:r>
        <w:rPr>
          <w:b/>
        </w:rPr>
        <w:t>Pete:</w:t>
      </w:r>
      <w:r>
        <w:t xml:space="preserve"> I know I'm no John Bon Jovi, (Monica laughs) or someone who find attractive, I'm just, I think, y'know, that you might e</w:t>
      </w:r>
      <w:r>
        <w:t>nd up feeling differently.</w:t>
      </w:r>
    </w:p>
    <w:p w:rsidR="00000000" w:rsidRDefault="007933C1">
      <w:r>
        <w:rPr>
          <w:b/>
        </w:rPr>
        <w:t>Monica:</w:t>
      </w:r>
      <w:r>
        <w:t xml:space="preserve"> Well, um, look I-I don't want this to come our wrong, but ah, you seem awfully confident for a guy I just told I wasn't attracted too.</w:t>
      </w:r>
    </w:p>
    <w:p w:rsidR="00000000" w:rsidRDefault="007933C1">
      <w:r>
        <w:rPr>
          <w:b/>
        </w:rPr>
        <w:t>Pete:</w:t>
      </w:r>
      <w:r>
        <w:t xml:space="preserve"> Yeah, stupidly charming isn't' it? Well listen let's, you wanna get something to</w:t>
      </w:r>
      <w:r>
        <w:t xml:space="preserve"> eat? 'Cause this place is kinda </w:t>
      </w:r>
      <w:r>
        <w:rPr>
          <w:b/>
        </w:rPr>
        <w:t>de</w:t>
      </w:r>
      <w:r>
        <w:t xml:space="preserve">pressing. (they start to leave) </w:t>
      </w:r>
    </w:p>
    <w:p w:rsidR="00000000" w:rsidRDefault="007933C1">
      <w:r>
        <w:rPr>
          <w:b/>
        </w:rPr>
        <w:t>Spokeswoman:</w:t>
      </w:r>
      <w:r>
        <w:t xml:space="preserve"> And the man who made all this possible... Mr. Peter Becker.</w:t>
      </w:r>
    </w:p>
    <w:p w:rsidR="00000000" w:rsidRDefault="007933C1">
      <w:r>
        <w:rPr>
          <w:b/>
        </w:rPr>
        <w:t>Pete:</w:t>
      </w:r>
      <w:r>
        <w:t xml:space="preserve"> (to Monica) One second.</w:t>
      </w:r>
    </w:p>
    <w:p w:rsidR="00000000" w:rsidRDefault="007933C1">
      <w:r>
        <w:t>(He takes the scissors, cuts the ribbon, shakes her hand, posses for the picture, and</w:t>
      </w:r>
      <w:r>
        <w:t xml:space="preserve"> leaves.) </w:t>
      </w:r>
    </w:p>
    <w:p w:rsidR="00000000" w:rsidRDefault="007933C1">
      <w:r>
        <w:t>[Scene: Chandler and Joey's, Chandler is sitting in one of the black chairs, and turns to face the other one.]</w:t>
      </w:r>
    </w:p>
    <w:p w:rsidR="00000000" w:rsidRDefault="007933C1">
      <w:r>
        <w:rPr>
          <w:b/>
        </w:rPr>
        <w:t>Chandler:</w:t>
      </w:r>
      <w:r>
        <w:t xml:space="preserve"> I don't think this town is big enough for both of us to relax in. (He blows on his hand) Draw!! (He quickly pulls the lever </w:t>
      </w:r>
      <w:r>
        <w:t xml:space="preserve">to raise the foot rest, like a gunfighter in a Western.) </w:t>
      </w:r>
    </w:p>
    <w:p w:rsidR="00000000" w:rsidRDefault="007933C1">
      <w:r>
        <w:t xml:space="preserve">(Joey enters.) </w:t>
      </w:r>
    </w:p>
    <w:p w:rsidR="00000000" w:rsidRDefault="007933C1">
      <w:r>
        <w:rPr>
          <w:b/>
        </w:rPr>
        <w:t>Chandler:</w:t>
      </w:r>
      <w:r>
        <w:t xml:space="preserve"> (to Joey) I wasn't doing anything. (Joey starts angrily throwing his stuff down.) Uh-oh, what did she do now?</w:t>
      </w:r>
    </w:p>
    <w:p w:rsidR="00000000" w:rsidRDefault="007933C1">
      <w:r>
        <w:rPr>
          <w:b/>
        </w:rPr>
        <w:t>Joey:</w:t>
      </w:r>
      <w:r>
        <w:t xml:space="preserve"> Just because she went to Yale drama, she thinks she's li</w:t>
      </w:r>
      <w:r>
        <w:t>ke the greatest actress since, since, sliced bread!</w:t>
      </w:r>
    </w:p>
    <w:p w:rsidR="00000000" w:rsidRDefault="007933C1">
      <w:r>
        <w:rPr>
          <w:b/>
        </w:rPr>
        <w:t>Chandler:</w:t>
      </w:r>
      <w:r>
        <w:t xml:space="preserve"> Ah, Sliced Bread, a wonderful Lady MacBeth.</w:t>
      </w:r>
    </w:p>
    <w:p w:rsidR="00000000" w:rsidRDefault="007933C1">
      <w:r>
        <w:rPr>
          <w:b/>
        </w:rPr>
        <w:t>Joey:</w:t>
      </w:r>
      <w:r>
        <w:t xml:space="preserve"> God, I just, I hate her! I hate her!! With her, 'Oh, I'm so talented.' and 'Oh, I'm so pretty,' and 'Ooh, I smell so good.'</w:t>
      </w:r>
    </w:p>
    <w:p w:rsidR="00000000" w:rsidRDefault="007933C1">
      <w:r>
        <w:rPr>
          <w:b/>
        </w:rPr>
        <w:t>Chandler:</w:t>
      </w:r>
      <w:r>
        <w:t xml:space="preserve"> I think so</w:t>
      </w:r>
      <w:r>
        <w:t>mebody has a crush on somebody.</w:t>
      </w:r>
    </w:p>
    <w:p w:rsidR="00000000" w:rsidRDefault="007933C1">
      <w:r>
        <w:rPr>
          <w:b/>
        </w:rPr>
        <w:t>Joey:</w:t>
      </w:r>
      <w:r>
        <w:t xml:space="preserve"> Hey, Chandler, can we please stay focused on my problem here?! Y'know?</w:t>
      </w:r>
    </w:p>
    <w:p w:rsidR="00000000" w:rsidRDefault="007933C1">
      <w:r>
        <w:rPr>
          <w:b/>
        </w:rPr>
        <w:t>Chandler:</w:t>
      </w:r>
      <w:r>
        <w:t xml:space="preserve"> I'm talking about you. You big, big freak.</w:t>
      </w:r>
    </w:p>
    <w:p w:rsidR="00000000" w:rsidRDefault="007933C1">
      <w:r>
        <w:rPr>
          <w:b/>
        </w:rPr>
        <w:t>Joey:</w:t>
      </w:r>
      <w:r>
        <w:t xml:space="preserve"> Oh. (realises) Ohh. Ohh, you're out of your mind.</w:t>
      </w:r>
    </w:p>
    <w:p w:rsidR="00000000" w:rsidRDefault="007933C1">
      <w:r>
        <w:rPr>
          <w:b/>
        </w:rPr>
        <w:t>Chandler:</w:t>
      </w:r>
      <w:r>
        <w:t xml:space="preserve"> Hey, you have nothing but ta</w:t>
      </w:r>
      <w:r>
        <w:t>lk about her for the last 48 hours! If you were in a school yard you'd be pulling her pigtails and pushing her down now!</w:t>
      </w:r>
    </w:p>
    <w:p w:rsidR="00000000" w:rsidRDefault="007933C1">
      <w:r>
        <w:rPr>
          <w:b/>
        </w:rPr>
        <w:t>Joey:</w:t>
      </w:r>
      <w:r>
        <w:t xml:space="preserve"> Oh, yeah?! Then how come I keep thinking about her in all these sexual scenarios and stuff huh?!</w:t>
      </w:r>
    </w:p>
    <w:p w:rsidR="00000000" w:rsidRDefault="007933C1">
      <w:r>
        <w:t>[Scene: The Theatre, Kate and Jo</w:t>
      </w:r>
      <w:r>
        <w:t xml:space="preserve">ey are rehearsing the same scene as before.] </w:t>
      </w:r>
    </w:p>
    <w:p w:rsidR="00000000" w:rsidRDefault="007933C1">
      <w:r>
        <w:rPr>
          <w:b/>
        </w:rPr>
        <w:t>Kate:</w:t>
      </w:r>
      <w:r>
        <w:t xml:space="preserve"> Happy?! Is that what I'm supposed to be Vic? Happy?</w:t>
      </w:r>
    </w:p>
    <w:p w:rsidR="00000000" w:rsidRDefault="007933C1">
      <w:r>
        <w:rPr>
          <w:b/>
        </w:rPr>
        <w:t>Joey:</w:t>
      </w:r>
      <w:r>
        <w:t xml:space="preserve"> Well, why don't you tell me what you're supposed to be! Huh? Because I sure as hell can't figure it out! I talk to you and it's nothin'. You look </w:t>
      </w:r>
      <w:r>
        <w:t>at me, and nothin'. (He kisses her, more passionately this time) Nothing.</w:t>
      </w:r>
    </w:p>
    <w:p w:rsidR="00000000" w:rsidRDefault="007933C1">
      <w:r>
        <w:rPr>
          <w:b/>
        </w:rPr>
        <w:t>The Director:</w:t>
      </w:r>
      <w:r>
        <w:t xml:space="preserve"> You guys make me fly! High! Okay, we're gonna pick it up here, tomorrow.</w:t>
      </w:r>
    </w:p>
    <w:p w:rsidR="00000000" w:rsidRDefault="007933C1">
      <w:r>
        <w:rPr>
          <w:b/>
        </w:rPr>
        <w:t>Kate:</w:t>
      </w:r>
      <w:r>
        <w:t xml:space="preserve"> Well, that was ah...</w:t>
      </w:r>
    </w:p>
    <w:p w:rsidR="00000000" w:rsidRDefault="007933C1">
      <w:r>
        <w:rPr>
          <w:b/>
        </w:rPr>
        <w:t>Joey:</w:t>
      </w:r>
      <w:r>
        <w:t xml:space="preserve"> Better?</w:t>
      </w:r>
    </w:p>
    <w:p w:rsidR="00000000" w:rsidRDefault="007933C1">
      <w:r>
        <w:rPr>
          <w:b/>
        </w:rPr>
        <w:t>Kate:</w:t>
      </w:r>
      <w:r>
        <w:t xml:space="preserve"> Yeah! Yeah, it was definitely an improvement. G'</w:t>
      </w:r>
      <w:r>
        <w:t>night.</w:t>
      </w:r>
    </w:p>
    <w:p w:rsidR="00000000" w:rsidRDefault="007933C1">
      <w:r>
        <w:rPr>
          <w:b/>
        </w:rPr>
        <w:t>Joey:</w:t>
      </w:r>
      <w:r>
        <w:t xml:space="preserve"> Ah, Kate? </w:t>
      </w:r>
    </w:p>
    <w:p w:rsidR="00000000" w:rsidRDefault="007933C1">
      <w:r>
        <w:rPr>
          <w:b/>
        </w:rPr>
        <w:t>Kate:</w:t>
      </w:r>
      <w:r>
        <w:t xml:space="preserve"> Yeah?</w:t>
      </w:r>
    </w:p>
    <w:p w:rsidR="00000000" w:rsidRDefault="007933C1">
      <w:r>
        <w:rPr>
          <w:b/>
        </w:rPr>
        <w:t>Joey:</w:t>
      </w:r>
      <w:r>
        <w:t xml:space="preserve"> You ah, you forgot your shoes.</w:t>
      </w:r>
    </w:p>
    <w:p w:rsidR="00000000" w:rsidRDefault="007933C1">
      <w:r>
        <w:rPr>
          <w:b/>
        </w:rPr>
        <w:t>Kate:</w:t>
      </w:r>
      <w:r>
        <w:t xml:space="preserve"> (she giggles) I'm probably gonna need those. Huh? (she giggles some more) </w:t>
      </w:r>
    </w:p>
    <w:p w:rsidR="00000000" w:rsidRDefault="007933C1">
      <w:r>
        <w:rPr>
          <w:b/>
        </w:rPr>
        <w:t>Joey:</w:t>
      </w:r>
      <w:r>
        <w:t xml:space="preserve"> Hey, listen you ah....</w:t>
      </w:r>
    </w:p>
    <w:p w:rsidR="00000000" w:rsidRDefault="007933C1">
      <w:r>
        <w:rPr>
          <w:b/>
        </w:rPr>
        <w:t>Kate:</w:t>
      </w:r>
      <w:r>
        <w:t xml:space="preserve"> Hmm?</w:t>
      </w:r>
    </w:p>
    <w:p w:rsidR="00000000" w:rsidRDefault="007933C1">
      <w:r>
        <w:rPr>
          <w:b/>
        </w:rPr>
        <w:t>Joey:</w:t>
      </w:r>
      <w:r>
        <w:t xml:space="preserve"> ...feel like getting a cup of coffee?</w:t>
      </w:r>
    </w:p>
    <w:p w:rsidR="00000000" w:rsidRDefault="007933C1">
      <w:r>
        <w:rPr>
          <w:b/>
        </w:rPr>
        <w:t>Kate:</w:t>
      </w:r>
      <w:r>
        <w:t xml:space="preserve"> Umm.</w:t>
      </w:r>
    </w:p>
    <w:p w:rsidR="00000000" w:rsidRDefault="007933C1">
      <w:r>
        <w:rPr>
          <w:b/>
        </w:rPr>
        <w:t>The Dir</w:t>
      </w:r>
      <w:r>
        <w:rPr>
          <w:b/>
        </w:rPr>
        <w:t>ector:</w:t>
      </w:r>
      <w:r>
        <w:t xml:space="preserve"> (leaning in) Kate?</w:t>
      </w:r>
    </w:p>
    <w:p w:rsidR="00000000" w:rsidRDefault="007933C1">
      <w:r>
        <w:rPr>
          <w:b/>
        </w:rPr>
        <w:t>Kate:</w:t>
      </w:r>
      <w:r>
        <w:t xml:space="preserve"> Yep.</w:t>
      </w:r>
    </w:p>
    <w:p w:rsidR="00000000" w:rsidRDefault="007933C1">
      <w:r>
        <w:rPr>
          <w:b/>
        </w:rPr>
        <w:t>The Director:</w:t>
      </w:r>
      <w:r>
        <w:t xml:space="preserve"> You ready to go?</w:t>
      </w:r>
    </w:p>
    <w:p w:rsidR="00000000" w:rsidRDefault="007933C1">
      <w:r>
        <w:rPr>
          <w:b/>
        </w:rPr>
        <w:t>Kate:</w:t>
      </w:r>
      <w:r>
        <w:t xml:space="preserve"> Yeah.</w:t>
      </w:r>
    </w:p>
    <w:p w:rsidR="00000000" w:rsidRDefault="007933C1">
      <w:r>
        <w:rPr>
          <w:b/>
        </w:rPr>
        <w:t>The Director:</w:t>
      </w:r>
      <w:r>
        <w:t xml:space="preserve"> (to Joey) Very nice. Very nice. (he walks away) </w:t>
      </w:r>
    </w:p>
    <w:p w:rsidR="00000000" w:rsidRDefault="007933C1">
      <w:r>
        <w:rPr>
          <w:b/>
        </w:rPr>
        <w:t>Kate:</w:t>
      </w:r>
      <w:r>
        <w:t xml:space="preserve"> So umm, I'll see you tomorrow, huh?</w:t>
      </w:r>
    </w:p>
    <w:p w:rsidR="00000000" w:rsidRDefault="007933C1">
      <w:r>
        <w:rPr>
          <w:b/>
        </w:rPr>
        <w:t>Joey:</w:t>
      </w:r>
      <w:r>
        <w:t xml:space="preserve"> Yeah, yeah sure, goodnight.</w:t>
      </w:r>
    </w:p>
    <w:p w:rsidR="00000000" w:rsidRDefault="007933C1">
      <w:r>
        <w:t>[Scene: Monica and Rachel's, Monica i</w:t>
      </w:r>
      <w:r>
        <w:t>s in the kitchen chopping vegetables. Chandler and Phoebe are sitting in the living room.]</w:t>
      </w:r>
    </w:p>
    <w:p w:rsidR="00000000" w:rsidRDefault="007933C1">
      <w:r>
        <w:rPr>
          <w:b/>
        </w:rPr>
        <w:t>Phoebe:</w:t>
      </w:r>
      <w:r>
        <w:t xml:space="preserve"> (to Chandler) Hey! (Chandler looks up, startled) Why isn't it Spiderman? Y'know like Goldman, Silverman...</w:t>
      </w:r>
    </w:p>
    <w:p w:rsidR="00000000" w:rsidRDefault="007933C1">
      <w:r>
        <w:rPr>
          <w:b/>
        </w:rPr>
        <w:t>Chandler:</w:t>
      </w:r>
      <w:r>
        <w:t xml:space="preserve"> 'Cause it's-it's not his last name.</w:t>
      </w:r>
    </w:p>
    <w:p w:rsidR="00000000" w:rsidRDefault="007933C1">
      <w:r>
        <w:rPr>
          <w:b/>
        </w:rPr>
        <w:t>Phoe</w:t>
      </w:r>
      <w:r>
        <w:rPr>
          <w:b/>
        </w:rPr>
        <w:t>be:</w:t>
      </w:r>
      <w:r>
        <w:t xml:space="preserve"> It isn't?</w:t>
      </w:r>
    </w:p>
    <w:p w:rsidR="00000000" w:rsidRDefault="007933C1">
      <w:r>
        <w:rPr>
          <w:b/>
        </w:rPr>
        <w:t>Chandler:</w:t>
      </w:r>
      <w:r>
        <w:t xml:space="preserve"> No, it's not like, like Phil Spiderman. He's a spider, man. Y'know like ah, like Goldman is a last name, but there's no Gold Man.</w:t>
      </w:r>
    </w:p>
    <w:p w:rsidR="00000000" w:rsidRDefault="007933C1">
      <w:r>
        <w:rPr>
          <w:b/>
        </w:rPr>
        <w:t>Phoebe:</w:t>
      </w:r>
      <w:r>
        <w:t xml:space="preserve"> Oh, okay. There should be Gold Man!</w:t>
      </w:r>
    </w:p>
    <w:p w:rsidR="00000000" w:rsidRDefault="007933C1">
      <w:r>
        <w:rPr>
          <w:b/>
        </w:rPr>
        <w:t>Rachel:</w:t>
      </w:r>
      <w:r>
        <w:t xml:space="preserve"> (entering) Hey!</w:t>
      </w:r>
    </w:p>
    <w:p w:rsidR="00000000" w:rsidRDefault="007933C1">
      <w:r>
        <w:rPr>
          <w:b/>
        </w:rPr>
        <w:t>Monica:</w:t>
      </w:r>
      <w:r>
        <w:t xml:space="preserve"> Hey, Rach, how was work?</w:t>
      </w:r>
    </w:p>
    <w:p w:rsidR="00000000" w:rsidRDefault="007933C1">
      <w:r>
        <w:rPr>
          <w:b/>
        </w:rPr>
        <w:t>R</w:t>
      </w:r>
      <w:r>
        <w:rPr>
          <w:b/>
        </w:rPr>
        <w:t>achel:</w:t>
      </w:r>
      <w:r>
        <w:t xml:space="preserve"> Oh, great. Although I did sit down where there wasn't a chair.</w:t>
      </w:r>
    </w:p>
    <w:p w:rsidR="00000000" w:rsidRDefault="007933C1">
      <w:r>
        <w:rPr>
          <w:b/>
        </w:rPr>
        <w:t>Monica:</w:t>
      </w:r>
      <w:r>
        <w:t xml:space="preserve"> By the way, Ross dropped by a box of your stuff.</w:t>
      </w:r>
    </w:p>
    <w:p w:rsidR="00000000" w:rsidRDefault="007933C1">
      <w:r>
        <w:rPr>
          <w:b/>
        </w:rPr>
        <w:t>Rachel:</w:t>
      </w:r>
      <w:r>
        <w:t xml:space="preserve"> Oh, well, I guess I had that one coming. I'm just gonna throw it out, it's probably just a bunch of shampoo and... (she o</w:t>
      </w:r>
      <w:r>
        <w:t xml:space="preserve">pens the box and stops) </w:t>
      </w:r>
    </w:p>
    <w:p w:rsidR="00000000" w:rsidRDefault="007933C1">
      <w:r>
        <w:rPr>
          <w:b/>
        </w:rPr>
        <w:t>Monica:</w:t>
      </w:r>
      <w:r>
        <w:t xml:space="preserve"> Something wrong?</w:t>
      </w:r>
    </w:p>
    <w:p w:rsidR="00000000" w:rsidRDefault="007933C1">
      <w:r>
        <w:rPr>
          <w:b/>
        </w:rPr>
        <w:t>Rachel:</w:t>
      </w:r>
      <w:r>
        <w:t xml:space="preserve"> (She takes the T-shirt out of the box and holds it to her chest and take a deep breath.) No. Nothing. (She smiles and goes into her room.) </w:t>
      </w:r>
    </w:p>
    <w:p w:rsidR="00000000" w:rsidRDefault="007933C1">
      <w:r>
        <w:rPr>
          <w:b/>
        </w:rPr>
        <w:t>Closing Credits</w:t>
      </w:r>
    </w:p>
    <w:p w:rsidR="00000000" w:rsidRDefault="007933C1">
      <w:r>
        <w:t>[Scene: Chandler and Joey's, Phoebe and Ch</w:t>
      </w:r>
      <w:r>
        <w:t>andler are sitting in the black chairs.]</w:t>
      </w:r>
    </w:p>
    <w:p w:rsidR="00000000" w:rsidRDefault="007933C1">
      <w:r>
        <w:rPr>
          <w:b/>
        </w:rPr>
        <w:t>Chandler:</w:t>
      </w:r>
      <w:r>
        <w:t xml:space="preserve"> So, ahh, what kind of powers would Gold Man have?</w:t>
      </w:r>
    </w:p>
    <w:p w:rsidR="00000000" w:rsidRDefault="007933C1">
      <w:r>
        <w:rPr>
          <w:b/>
        </w:rPr>
        <w:t>Phoebe:</w:t>
      </w:r>
      <w:r>
        <w:t xml:space="preserve"> Okay well, he would turn things to gold.</w:t>
      </w:r>
    </w:p>
    <w:p w:rsidR="00000000" w:rsidRDefault="007933C1">
      <w:r>
        <w:rPr>
          <w:b/>
        </w:rPr>
        <w:t>Chandler:</w:t>
      </w:r>
      <w:r>
        <w:t xml:space="preserve"> What about things that are already gold?</w:t>
      </w:r>
    </w:p>
    <w:p w:rsidR="00000000" w:rsidRDefault="007933C1">
      <w:r>
        <w:rPr>
          <w:b/>
        </w:rPr>
        <w:t>Phoebe:</w:t>
      </w:r>
      <w:r>
        <w:t xml:space="preserve"> Ahh, his work is done.</w:t>
      </w:r>
    </w:p>
    <w:p w:rsidR="00000000" w:rsidRDefault="007933C1">
      <w:r>
        <w:rPr>
          <w:b/>
        </w:rPr>
        <w:t>Chandler:</w:t>
      </w:r>
      <w:r>
        <w:t xml:space="preserve"> Okay, let's pl</w:t>
      </w:r>
      <w:r>
        <w:t>ay my game now.</w:t>
      </w:r>
    </w:p>
    <w:p w:rsidR="00000000" w:rsidRDefault="007933C1">
      <w:r>
        <w:rPr>
          <w:b/>
        </w:rPr>
        <w:t>Phoebe:</w:t>
      </w:r>
      <w:r>
        <w:t xml:space="preserve"> Okay. All right you yellow-bellied-lilly-livered-DRAW!! (they both kick up the foot rests like an old fashioned gun fight.) </w:t>
      </w:r>
    </w:p>
    <w:p w:rsidR="00000000" w:rsidRDefault="007933C1">
      <w:r>
        <w:rPr>
          <w:b/>
        </w:rPr>
        <w:t>End</w:t>
      </w:r>
    </w:p>
    <w:p w:rsidR="00000000" w:rsidRDefault="007933C1"/>
    <w:p w:rsidR="00000000" w:rsidRDefault="007933C1"/>
    <w:p w:rsidR="00000000" w:rsidRDefault="007933C1">
      <w:pPr>
        <w:rPr>
          <w:b/>
          <w:shd w:val="pct10" w:color="auto" w:fill="FFFFFF"/>
        </w:rPr>
      </w:pPr>
      <w:r>
        <w:rPr>
          <w:b/>
          <w:shd w:val="pct10" w:color="auto" w:fill="FFFFFF"/>
        </w:rPr>
        <w:t>320 The One With The Dollhouse</w:t>
      </w:r>
    </w:p>
    <w:p w:rsidR="00000000" w:rsidRDefault="007933C1"/>
    <w:p w:rsidR="00000000" w:rsidRDefault="007933C1">
      <w:r>
        <w:t>[Scene: Monica and Rachel's, Chandler, Monica, Phoebe, and Joey are t</w:t>
      </w:r>
      <w:r>
        <w:t>here.]</w:t>
      </w:r>
    </w:p>
    <w:p w:rsidR="00000000" w:rsidRDefault="007933C1">
      <w:r>
        <w:rPr>
          <w:b/>
        </w:rPr>
        <w:t>Chandler:</w:t>
      </w:r>
      <w:r>
        <w:t xml:space="preserve"> Wait a minute, wait. You're telling me this actress person is the only woman you ever wanted who didn't want you back?!</w:t>
      </w:r>
    </w:p>
    <w:p w:rsidR="00000000" w:rsidRDefault="007933C1">
      <w:r>
        <w:rPr>
          <w:b/>
        </w:rPr>
        <w:t>Joey:</w:t>
      </w:r>
      <w:r>
        <w:t xml:space="preserve"> Yeah! Oh my God! (to Chandler) Is this what it's like to be you?</w:t>
      </w:r>
    </w:p>
    <w:p w:rsidR="00000000" w:rsidRDefault="007933C1">
      <w:r>
        <w:rPr>
          <w:b/>
        </w:rPr>
        <w:t>Monica:</w:t>
      </w:r>
      <w:r>
        <w:t xml:space="preserve"> Wow, you're really crazy about her, huh?</w:t>
      </w:r>
    </w:p>
    <w:p w:rsidR="00000000" w:rsidRDefault="007933C1">
      <w:r>
        <w:rPr>
          <w:b/>
        </w:rPr>
        <w:t>Joey:</w:t>
      </w:r>
      <w:r>
        <w:t xml:space="preserve"> Oh, you have no idea. And-and when we're on stage I get to-to kiss her and-and touch her, but then she goes home with the director, and it's like somebody's ripping out my heart!</w:t>
      </w:r>
    </w:p>
    <w:p w:rsidR="00000000" w:rsidRDefault="007933C1">
      <w:r>
        <w:rPr>
          <w:b/>
        </w:rPr>
        <w:t>Phoebe:</w:t>
      </w:r>
      <w:r>
        <w:t xml:space="preserve"> Oh, it's so </w:t>
      </w:r>
      <w:r>
        <w:rPr>
          <w:b/>
        </w:rPr>
        <w:t>great</w:t>
      </w:r>
      <w:r>
        <w:t xml:space="preserve"> to see you feeling like this!</w:t>
      </w:r>
    </w:p>
    <w:p w:rsidR="00000000" w:rsidRDefault="007933C1">
      <w:r>
        <w:rPr>
          <w:b/>
        </w:rPr>
        <w:t>Ross:</w:t>
      </w:r>
      <w:r>
        <w:t xml:space="preserve"> (enterin</w:t>
      </w:r>
      <w:r>
        <w:t>g) Hey!</w:t>
      </w:r>
    </w:p>
    <w:p w:rsidR="00000000" w:rsidRDefault="007933C1">
      <w:r>
        <w:rPr>
          <w:b/>
        </w:rPr>
        <w:t>All:</w:t>
      </w:r>
      <w:r>
        <w:t xml:space="preserve"> Hey!</w:t>
      </w:r>
    </w:p>
    <w:p w:rsidR="00000000" w:rsidRDefault="007933C1">
      <w:r>
        <w:rPr>
          <w:b/>
        </w:rPr>
        <w:t>Ross:</w:t>
      </w:r>
      <w:r>
        <w:t xml:space="preserve"> Monica, uh Dad called this morning and ah, Aunt Silvia passed away.</w:t>
      </w:r>
    </w:p>
    <w:p w:rsidR="00000000" w:rsidRDefault="007933C1">
      <w:r>
        <w:rPr>
          <w:b/>
        </w:rPr>
        <w:t>Monica:</w:t>
      </w:r>
      <w:r>
        <w:t xml:space="preserve"> Yes!! Yes! Yeah, yeah, yeah!</w:t>
      </w:r>
    </w:p>
    <w:p w:rsidR="00000000" w:rsidRDefault="007933C1">
      <w:r>
        <w:rPr>
          <w:b/>
        </w:rPr>
        <w:t>Ross:</w:t>
      </w:r>
      <w:r>
        <w:t xml:space="preserve"> We were all pretty shaken up about it.</w:t>
      </w:r>
    </w:p>
    <w:p w:rsidR="00000000" w:rsidRDefault="007933C1">
      <w:r>
        <w:rPr>
          <w:b/>
        </w:rPr>
        <w:t>Phoebe:</w:t>
      </w:r>
      <w:r>
        <w:t xml:space="preserve"> Wait, am I missing something though? 'Cause I thought death was something </w:t>
      </w:r>
      <w:r>
        <w:t>that's supposed to be sad, in a way.</w:t>
      </w:r>
    </w:p>
    <w:p w:rsidR="00000000" w:rsidRDefault="007933C1">
      <w:r>
        <w:rPr>
          <w:b/>
        </w:rPr>
        <w:t>Ross:</w:t>
      </w:r>
      <w:r>
        <w:t xml:space="preserve"> Well ah, Aunt Silvia was, well not a nice person.</w:t>
      </w:r>
    </w:p>
    <w:p w:rsidR="00000000" w:rsidRDefault="007933C1">
      <w:r>
        <w:rPr>
          <w:b/>
        </w:rPr>
        <w:t>Monica:</w:t>
      </w:r>
      <w:r>
        <w:t xml:space="preserve"> Oh, she was a cruel, cranky, old bitch! (Ross gives her a look) (to Ross) And I'm sorry she died. Did Dad say I get the dollhouse?</w:t>
      </w:r>
    </w:p>
    <w:p w:rsidR="00000000" w:rsidRDefault="007933C1">
      <w:r>
        <w:rPr>
          <w:b/>
        </w:rPr>
        <w:t>Ross:</w:t>
      </w:r>
      <w:r>
        <w:t xml:space="preserve"> You get the dollho</w:t>
      </w:r>
      <w:r>
        <w:t>use.</w:t>
      </w:r>
    </w:p>
    <w:p w:rsidR="00000000" w:rsidRDefault="007933C1">
      <w:r>
        <w:rPr>
          <w:b/>
        </w:rPr>
        <w:t>Monica:</w:t>
      </w:r>
      <w:r>
        <w:t xml:space="preserve"> I get the dollhouse!</w:t>
      </w:r>
    </w:p>
    <w:p w:rsidR="00000000" w:rsidRDefault="007933C1">
      <w:r>
        <w:rPr>
          <w:b/>
        </w:rPr>
        <w:t>Phoebe:</w:t>
      </w:r>
      <w:r>
        <w:t xml:space="preserve"> Wow, a house for dolls, that is so cool! When I was kid, I had a barrel.</w:t>
      </w:r>
    </w:p>
    <w:p w:rsidR="00000000" w:rsidRDefault="007933C1">
      <w:r>
        <w:rPr>
          <w:b/>
        </w:rPr>
        <w:t>Joey:</w:t>
      </w:r>
      <w:r>
        <w:t xml:space="preserve"> Uh, Pheebs, you had a barrel for a dollhouse?</w:t>
      </w:r>
    </w:p>
    <w:p w:rsidR="00000000" w:rsidRDefault="007933C1">
      <w:r>
        <w:rPr>
          <w:b/>
        </w:rPr>
        <w:t>Phoebe:</w:t>
      </w:r>
      <w:r>
        <w:t xml:space="preserve"> No, just a barrel.</w:t>
      </w:r>
    </w:p>
    <w:p w:rsidR="00000000" w:rsidRDefault="007933C1">
      <w:r>
        <w:rPr>
          <w:b/>
        </w:rPr>
        <w:t>Monica:</w:t>
      </w:r>
      <w:r>
        <w:t xml:space="preserve"> Y'know what, you can play with my dollhouse.</w:t>
      </w:r>
    </w:p>
    <w:p w:rsidR="00000000" w:rsidRDefault="007933C1">
      <w:r>
        <w:rPr>
          <w:b/>
        </w:rPr>
        <w:t>Phoebe:</w:t>
      </w:r>
      <w:r>
        <w:t xml:space="preserve"> R</w:t>
      </w:r>
      <w:r>
        <w:t>eally?! Really?!</w:t>
      </w:r>
    </w:p>
    <w:p w:rsidR="00000000" w:rsidRDefault="007933C1">
      <w:r>
        <w:rPr>
          <w:b/>
        </w:rPr>
        <w:t>Monica:</w:t>
      </w:r>
      <w:r>
        <w:t xml:space="preserve"> Any time you want. Y'know, when I was younger, all I wanted to do was to play with this dollhouse, but no!! It was to be looked at, but never played with.</w:t>
      </w:r>
    </w:p>
    <w:p w:rsidR="00000000" w:rsidRDefault="007933C1">
      <w:r>
        <w:rPr>
          <w:b/>
        </w:rPr>
        <w:t>Chandler:</w:t>
      </w:r>
      <w:r>
        <w:t xml:space="preserve"> My Grandmother used to say that exact same thing to me.</w:t>
      </w:r>
    </w:p>
    <w:p w:rsidR="00000000" w:rsidRDefault="007933C1">
      <w:r>
        <w:rPr>
          <w:b/>
        </w:rPr>
        <w:t>Opening Cr</w:t>
      </w:r>
      <w:r>
        <w:rPr>
          <w:b/>
        </w:rPr>
        <w:t>edits</w:t>
      </w:r>
    </w:p>
    <w:p w:rsidR="00000000" w:rsidRDefault="007933C1">
      <w:r>
        <w:t>[Scene: Rachel's office, Chandler and her are coming back from lunch.]</w:t>
      </w:r>
    </w:p>
    <w:p w:rsidR="00000000" w:rsidRDefault="007933C1">
      <w:r>
        <w:rPr>
          <w:b/>
        </w:rPr>
        <w:t>Rachel:</w:t>
      </w:r>
      <w:r>
        <w:t xml:space="preserve"> Hey, Sophie!</w:t>
      </w:r>
    </w:p>
    <w:p w:rsidR="00000000" w:rsidRDefault="007933C1">
      <w:r>
        <w:rPr>
          <w:b/>
        </w:rPr>
        <w:t>Sophie:</w:t>
      </w:r>
      <w:r>
        <w:t xml:space="preserve"> Hey, Rach!</w:t>
      </w:r>
    </w:p>
    <w:p w:rsidR="00000000" w:rsidRDefault="007933C1">
      <w:r>
        <w:rPr>
          <w:b/>
        </w:rPr>
        <w:t>Chandler:</w:t>
      </w:r>
      <w:r>
        <w:t xml:space="preserve"> Hey.</w:t>
      </w:r>
    </w:p>
    <w:p w:rsidR="00000000" w:rsidRDefault="007933C1">
      <w:r>
        <w:rPr>
          <w:b/>
        </w:rPr>
        <w:t>Sophie:</w:t>
      </w:r>
      <w:r>
        <w:t xml:space="preserve"> Hey.</w:t>
      </w:r>
    </w:p>
    <w:p w:rsidR="00000000" w:rsidRDefault="007933C1">
      <w:r>
        <w:rPr>
          <w:b/>
        </w:rPr>
        <w:t>Rachel:</w:t>
      </w:r>
      <w:r>
        <w:t xml:space="preserve"> Thanks for lunch, Chandler. Y'know, you didn't have to walk me all the way back up here.</w:t>
      </w:r>
    </w:p>
    <w:p w:rsidR="00000000" w:rsidRDefault="007933C1">
      <w:r>
        <w:rPr>
          <w:b/>
        </w:rPr>
        <w:t>Chandler:</w:t>
      </w:r>
      <w:r>
        <w:t xml:space="preserve"> Oh, </w:t>
      </w:r>
      <w:r>
        <w:t xml:space="preserve">that's-that's okay, no problem. (He starts to look around her office.) </w:t>
      </w:r>
    </w:p>
    <w:p w:rsidR="00000000" w:rsidRDefault="007933C1">
      <w:r>
        <w:rPr>
          <w:b/>
        </w:rPr>
        <w:t>Rachel:</w:t>
      </w:r>
      <w:r>
        <w:t xml:space="preserve"> Honey um, honey, you do realise that we don't keep the women's lingerie here in the office?</w:t>
      </w:r>
    </w:p>
    <w:p w:rsidR="00000000" w:rsidRDefault="007933C1">
      <w:r>
        <w:rPr>
          <w:b/>
        </w:rPr>
        <w:t>Chandler:</w:t>
      </w:r>
      <w:r>
        <w:t xml:space="preserve"> Yes, I realise that.</w:t>
      </w:r>
    </w:p>
    <w:p w:rsidR="00000000" w:rsidRDefault="007933C1">
      <w:r>
        <w:rPr>
          <w:b/>
        </w:rPr>
        <w:t>Rachel:</w:t>
      </w:r>
      <w:r>
        <w:t xml:space="preserve"> Summer catalogue! (hands him the catalogue) </w:t>
      </w:r>
    </w:p>
    <w:p w:rsidR="00000000" w:rsidRDefault="007933C1">
      <w:r>
        <w:rPr>
          <w:b/>
        </w:rPr>
        <w:t>Chandler:</w:t>
      </w:r>
      <w:r>
        <w:t xml:space="preserve"> That's the stuff! (quickly grabs it) </w:t>
      </w:r>
    </w:p>
    <w:p w:rsidR="00000000" w:rsidRDefault="007933C1">
      <w:r>
        <w:t>[Rachel's boss, Joanna, enters]</w:t>
      </w:r>
    </w:p>
    <w:p w:rsidR="00000000" w:rsidRDefault="007933C1">
      <w:r>
        <w:rPr>
          <w:b/>
        </w:rPr>
        <w:t>Joanna:</w:t>
      </w:r>
      <w:r>
        <w:t xml:space="preserve"> Rachel, I need the </w:t>
      </w:r>
      <w:r>
        <w:rPr>
          <w:i/>
        </w:rPr>
        <w:t>Versachi</w:t>
      </w:r>
      <w:r>
        <w:t xml:space="preserve"> invoice. (to Chandler) Hello! You don't work for me.</w:t>
      </w:r>
    </w:p>
    <w:p w:rsidR="00000000" w:rsidRDefault="007933C1">
      <w:r>
        <w:rPr>
          <w:b/>
        </w:rPr>
        <w:t>Rachel:</w:t>
      </w:r>
      <w:r>
        <w:t xml:space="preserve"> (introduces them) Joanna, this is my friend Chandler Bing (to Chandler) Joanna.</w:t>
      </w:r>
    </w:p>
    <w:p w:rsidR="00000000" w:rsidRDefault="007933C1">
      <w:r>
        <w:rPr>
          <w:b/>
        </w:rPr>
        <w:t>Joanna:</w:t>
      </w:r>
      <w:r>
        <w:t xml:space="preserve"> Bing! That's a great name.</w:t>
      </w:r>
    </w:p>
    <w:p w:rsidR="00000000" w:rsidRDefault="007933C1">
      <w:r>
        <w:rPr>
          <w:b/>
        </w:rPr>
        <w:t>Chandler:</w:t>
      </w:r>
      <w:r>
        <w:t xml:space="preserve"> Thanks, it's ah, Gaelic, for 'Thy turkey's done.' So ah, I'm gonna go, nice, nice meeting you.</w:t>
      </w:r>
    </w:p>
    <w:p w:rsidR="00000000" w:rsidRDefault="007933C1">
      <w:r>
        <w:rPr>
          <w:b/>
        </w:rPr>
        <w:t>Joanna:</w:t>
      </w:r>
      <w:r>
        <w:t xml:space="preserve"> Me too.</w:t>
      </w:r>
    </w:p>
    <w:p w:rsidR="00000000" w:rsidRDefault="007933C1">
      <w:r>
        <w:rPr>
          <w:b/>
        </w:rPr>
        <w:t>Rachel:</w:t>
      </w:r>
      <w:r>
        <w:t xml:space="preserve"> Bye, Chandler.</w:t>
      </w:r>
    </w:p>
    <w:p w:rsidR="00000000" w:rsidRDefault="007933C1">
      <w:r>
        <w:rPr>
          <w:b/>
        </w:rPr>
        <w:t>Joanna:</w:t>
      </w:r>
      <w:r>
        <w:t xml:space="preserve"> (to Rachel) So ah, what's wrong with him?</w:t>
      </w:r>
    </w:p>
    <w:p w:rsidR="00000000" w:rsidRDefault="007933C1">
      <w:r>
        <w:rPr>
          <w:b/>
        </w:rPr>
        <w:t>Rachel:</w:t>
      </w:r>
      <w:r>
        <w:t xml:space="preserve"> Oh, nothing, he's </w:t>
      </w:r>
      <w:r>
        <w:t>just goofy like that, I actually, hardly notice it anymore.</w:t>
      </w:r>
    </w:p>
    <w:p w:rsidR="00000000" w:rsidRDefault="007933C1">
      <w:r>
        <w:rPr>
          <w:b/>
        </w:rPr>
        <w:t>Joanna:</w:t>
      </w:r>
      <w:r>
        <w:t xml:space="preserve"> Oh no, no-no-no, is he ah, married, or involved with anyone?</w:t>
      </w:r>
    </w:p>
    <w:p w:rsidR="00000000" w:rsidRDefault="007933C1">
      <w:r>
        <w:rPr>
          <w:b/>
        </w:rPr>
        <w:t>Rachel:</w:t>
      </w:r>
      <w:r>
        <w:t xml:space="preserve"> No!! No! He's not married, or involved, with anyone!</w:t>
      </w:r>
    </w:p>
    <w:p w:rsidR="00000000" w:rsidRDefault="007933C1">
      <w:r>
        <w:rPr>
          <w:b/>
        </w:rPr>
        <w:t>Joanna:</w:t>
      </w:r>
      <w:r>
        <w:t xml:space="preserve"> Oh, Rachel, (pause) actually, y'know what, forget it.</w:t>
      </w:r>
    </w:p>
    <w:p w:rsidR="00000000" w:rsidRDefault="007933C1">
      <w:r>
        <w:rPr>
          <w:b/>
        </w:rPr>
        <w:t>Rach</w:t>
      </w:r>
      <w:r>
        <w:rPr>
          <w:b/>
        </w:rPr>
        <w:t>el:</w:t>
      </w:r>
      <w:r>
        <w:t xml:space="preserve"> Well, I'll ask him for you, if you want me too?</w:t>
      </w:r>
    </w:p>
    <w:p w:rsidR="00000000" w:rsidRDefault="007933C1">
      <w:r>
        <w:rPr>
          <w:b/>
        </w:rPr>
        <w:t>Joanna:</w:t>
      </w:r>
      <w:r>
        <w:t xml:space="preserve"> Would you? Or, is it just to sad and desperate, and y'know something that Sophie would do?</w:t>
      </w:r>
    </w:p>
    <w:p w:rsidR="00000000" w:rsidRDefault="007933C1">
      <w:r>
        <w:rPr>
          <w:b/>
        </w:rPr>
        <w:t>Sophie:</w:t>
      </w:r>
      <w:r>
        <w:t xml:space="preserve"> Uh, uh, uh, I am here.</w:t>
      </w:r>
    </w:p>
    <w:p w:rsidR="00000000" w:rsidRDefault="007933C1">
      <w:r>
        <w:rPr>
          <w:b/>
        </w:rPr>
        <w:t>Joanna:</w:t>
      </w:r>
      <w:r>
        <w:t xml:space="preserve"> I know that.</w:t>
      </w:r>
    </w:p>
    <w:p w:rsidR="00000000" w:rsidRDefault="007933C1">
      <w:r>
        <w:t>[Scene: Monica and Rachel's, Monica is showing off he</w:t>
      </w:r>
      <w:r>
        <w:t>r new dollhouse. It's a huge dollhouse, that takes up the entire living room table.]</w:t>
      </w:r>
    </w:p>
    <w:p w:rsidR="00000000" w:rsidRDefault="007933C1">
      <w:r>
        <w:rPr>
          <w:b/>
        </w:rPr>
        <w:t>Monica:</w:t>
      </w:r>
      <w:r>
        <w:t xml:space="preserve"> Look at it! Ohhh! Wallpaper's a little faded, that's okay. Carpet's a little loose. Hardwood floors!!</w:t>
      </w:r>
    </w:p>
    <w:p w:rsidR="00000000" w:rsidRDefault="007933C1">
      <w:r>
        <w:rPr>
          <w:b/>
        </w:rPr>
        <w:t>Phoebe:</w:t>
      </w:r>
      <w:r>
        <w:t xml:space="preserve"> (entering) Hey!</w:t>
      </w:r>
    </w:p>
    <w:p w:rsidR="00000000" w:rsidRDefault="007933C1">
      <w:r>
        <w:rPr>
          <w:b/>
        </w:rPr>
        <w:t>Chandler:</w:t>
      </w:r>
      <w:r>
        <w:t xml:space="preserve"> Hello.</w:t>
      </w:r>
    </w:p>
    <w:p w:rsidR="00000000" w:rsidRDefault="007933C1">
      <w:r>
        <w:rPr>
          <w:b/>
        </w:rPr>
        <w:t>Phoebe:</w:t>
      </w:r>
      <w:r>
        <w:t xml:space="preserve"> Oh! Ooh! Oh </w:t>
      </w:r>
      <w:r>
        <w:t>Monica! It's so beautiful.</w:t>
      </w:r>
    </w:p>
    <w:p w:rsidR="00000000" w:rsidRDefault="007933C1">
      <w:r>
        <w:rPr>
          <w:b/>
        </w:rPr>
        <w:t>Monica:</w:t>
      </w:r>
      <w:r>
        <w:t xml:space="preserve"> I know!!!</w:t>
      </w:r>
    </w:p>
    <w:p w:rsidR="00000000" w:rsidRDefault="007933C1">
      <w:r>
        <w:rPr>
          <w:b/>
        </w:rPr>
        <w:t>Phoebe:</w:t>
      </w:r>
      <w:r>
        <w:t xml:space="preserve"> So, I'm here, ready to play.</w:t>
      </w:r>
    </w:p>
    <w:p w:rsidR="00000000" w:rsidRDefault="007933C1">
      <w:r>
        <w:rPr>
          <w:b/>
        </w:rPr>
        <w:t>Monica:</w:t>
      </w:r>
      <w:r>
        <w:t xml:space="preserve"> Okay.</w:t>
      </w:r>
    </w:p>
    <w:p w:rsidR="00000000" w:rsidRDefault="007933C1">
      <w:r>
        <w:rPr>
          <w:b/>
        </w:rPr>
        <w:t>Phoebe:</w:t>
      </w:r>
      <w:r>
        <w:t xml:space="preserve"> I brought a bunch of stuff for the house, so check it out. Ha-ha. (She removes this large ceramic dog that comes up to the second floor and places it ne</w:t>
      </w:r>
      <w:r>
        <w:t xml:space="preserve">xt to the house.) </w:t>
      </w:r>
    </w:p>
    <w:p w:rsidR="00000000" w:rsidRDefault="007933C1">
      <w:r>
        <w:rPr>
          <w:b/>
        </w:rPr>
        <w:t>Monica:</w:t>
      </w:r>
      <w:r>
        <w:t xml:space="preserve"> What's this?</w:t>
      </w:r>
    </w:p>
    <w:p w:rsidR="00000000" w:rsidRDefault="007933C1">
      <w:r>
        <w:rPr>
          <w:b/>
        </w:rPr>
        <w:t>Phoebe:</w:t>
      </w:r>
      <w:r>
        <w:t xml:space="preserve"> That's a dog, every house should have a dog.</w:t>
      </w:r>
    </w:p>
    <w:p w:rsidR="00000000" w:rsidRDefault="007933C1">
      <w:r>
        <w:rPr>
          <w:b/>
        </w:rPr>
        <w:t>Monica:</w:t>
      </w:r>
      <w:r>
        <w:t xml:space="preserve"> Not one that can pee on the roof.</w:t>
      </w:r>
    </w:p>
    <w:p w:rsidR="00000000" w:rsidRDefault="007933C1">
      <w:r>
        <w:rPr>
          <w:b/>
        </w:rPr>
        <w:t>Phoebe:</w:t>
      </w:r>
      <w:r>
        <w:t xml:space="preserve"> Well, maybe it's so big because the house was built on radioactive waste.</w:t>
      </w:r>
    </w:p>
    <w:p w:rsidR="00000000" w:rsidRDefault="007933C1">
      <w:r>
        <w:rPr>
          <w:b/>
        </w:rPr>
        <w:t>Chandler:</w:t>
      </w:r>
      <w:r>
        <w:t xml:space="preserve"> (holding a tissue) And is thi</w:t>
      </w:r>
      <w:r>
        <w:t>s in case the house sneezes?</w:t>
      </w:r>
    </w:p>
    <w:p w:rsidR="00000000" w:rsidRDefault="007933C1">
      <w:r>
        <w:rPr>
          <w:b/>
        </w:rPr>
        <w:t>Phoebe:</w:t>
      </w:r>
      <w:r>
        <w:t xml:space="preserve"> No, no, that's the ghost for the attic.</w:t>
      </w:r>
    </w:p>
    <w:p w:rsidR="00000000" w:rsidRDefault="007933C1">
      <w:r>
        <w:rPr>
          <w:b/>
        </w:rPr>
        <w:t>Monica:</w:t>
      </w:r>
      <w:r>
        <w:t xml:space="preserve"> I don't want a ghost.</w:t>
      </w:r>
    </w:p>
    <w:p w:rsidR="00000000" w:rsidRDefault="007933C1">
      <w:r>
        <w:rPr>
          <w:b/>
        </w:rPr>
        <w:t>Phoebe:</w:t>
      </w:r>
      <w:r>
        <w:t xml:space="preserve"> Well, nobody wants a ghost. But you've got one, because the house is sitting on an ancient Indian burial ground.</w:t>
      </w:r>
    </w:p>
    <w:p w:rsidR="00000000" w:rsidRDefault="007933C1">
      <w:r>
        <w:rPr>
          <w:b/>
        </w:rPr>
        <w:t>Ross:</w:t>
      </w:r>
      <w:r>
        <w:t xml:space="preserve"> Wait a minute, the hou</w:t>
      </w:r>
      <w:r>
        <w:t>se was built on radioactive waste, and an ancient Indian burial ground? That would never happen.</w:t>
      </w:r>
    </w:p>
    <w:p w:rsidR="00000000" w:rsidRDefault="007933C1">
      <w:r>
        <w:rPr>
          <w:b/>
        </w:rPr>
        <w:t>Phoebe:</w:t>
      </w:r>
      <w:r>
        <w:t xml:space="preserve"> Okay, obviously you don't know much about the U.S. government.</w:t>
      </w:r>
    </w:p>
    <w:p w:rsidR="00000000" w:rsidRDefault="007933C1">
      <w:r>
        <w:rPr>
          <w:b/>
        </w:rPr>
        <w:t>Rachel:</w:t>
      </w:r>
      <w:r>
        <w:t xml:space="preserve"> (entering) Hey!</w:t>
      </w:r>
    </w:p>
    <w:p w:rsidR="00000000" w:rsidRDefault="007933C1">
      <w:r>
        <w:rPr>
          <w:b/>
        </w:rPr>
        <w:t>All:</w:t>
      </w:r>
      <w:r>
        <w:t xml:space="preserve"> Hello.</w:t>
      </w:r>
    </w:p>
    <w:p w:rsidR="00000000" w:rsidRDefault="007933C1">
      <w:r>
        <w:rPr>
          <w:b/>
        </w:rPr>
        <w:t>Rachel:</w:t>
      </w:r>
      <w:r>
        <w:t xml:space="preserve"> I need to talk to you!</w:t>
      </w:r>
    </w:p>
    <w:p w:rsidR="00000000" w:rsidRDefault="007933C1">
      <w:r>
        <w:rPr>
          <w:b/>
        </w:rPr>
        <w:t>Ross:</w:t>
      </w:r>
      <w:r>
        <w:t xml:space="preserve"> Sure, what's up</w:t>
      </w:r>
      <w:r>
        <w:t>?</w:t>
      </w:r>
    </w:p>
    <w:p w:rsidR="00000000" w:rsidRDefault="007933C1">
      <w:r>
        <w:rPr>
          <w:b/>
        </w:rPr>
        <w:t>Rachel:</w:t>
      </w:r>
      <w:r>
        <w:t xml:space="preserve"> Oh, sorry. I meant Chandler.</w:t>
      </w:r>
    </w:p>
    <w:p w:rsidR="00000000" w:rsidRDefault="007933C1">
      <w:r>
        <w:rPr>
          <w:b/>
        </w:rPr>
        <w:t>Ross:</w:t>
      </w:r>
      <w:r>
        <w:t xml:space="preserve"> I-I know. Well if something comes up... (walks away) </w:t>
      </w:r>
    </w:p>
    <w:p w:rsidR="00000000" w:rsidRDefault="007933C1">
      <w:r>
        <w:rPr>
          <w:b/>
        </w:rPr>
        <w:t>Chandler:</w:t>
      </w:r>
      <w:r>
        <w:t xml:space="preserve"> Oh, I'm glad you guys are past that little awkward phase.</w:t>
      </w:r>
    </w:p>
    <w:p w:rsidR="00000000" w:rsidRDefault="007933C1">
      <w:r>
        <w:rPr>
          <w:b/>
        </w:rPr>
        <w:t>Rachel:</w:t>
      </w:r>
      <w:r>
        <w:t xml:space="preserve"> Okay, my boss, Joanna, when you left, she started asking questions about you...</w:t>
      </w:r>
    </w:p>
    <w:p w:rsidR="00000000" w:rsidRDefault="007933C1">
      <w:r>
        <w:rPr>
          <w:b/>
        </w:rPr>
        <w:t>C</w:t>
      </w:r>
      <w:r>
        <w:rPr>
          <w:b/>
        </w:rPr>
        <w:t>handler:</w:t>
      </w:r>
      <w:r>
        <w:t xml:space="preserve"> Oh-ho, liked what she saw, huh? Dug my action, did she? Checkin' out the Chan-Chan man!</w:t>
      </w:r>
    </w:p>
    <w:p w:rsidR="00000000" w:rsidRDefault="007933C1">
      <w:r>
        <w:rPr>
          <w:b/>
        </w:rPr>
        <w:t>Rachel:</w:t>
      </w:r>
      <w:r>
        <w:t xml:space="preserve"> (looks at him) That was (pause) surreal. Okay, what do think? Are you interested at all?</w:t>
      </w:r>
    </w:p>
    <w:p w:rsidR="00000000" w:rsidRDefault="007933C1">
      <w:r>
        <w:rPr>
          <w:b/>
        </w:rPr>
        <w:t>Chandler:</w:t>
      </w:r>
      <w:r>
        <w:t xml:space="preserve"> Yeah, she seemed cool, attractive. I'll do it.</w:t>
      </w:r>
    </w:p>
    <w:p w:rsidR="00000000" w:rsidRDefault="007933C1">
      <w:r>
        <w:rPr>
          <w:b/>
        </w:rPr>
        <w:t>Rache</w:t>
      </w:r>
      <w:r>
        <w:rPr>
          <w:b/>
        </w:rPr>
        <w:t>l:</w:t>
      </w:r>
      <w:r>
        <w:t xml:space="preserve"> Oh thank you, Chandler, this is so great, she's gonna love me.</w:t>
      </w:r>
    </w:p>
    <w:p w:rsidR="00000000" w:rsidRDefault="007933C1">
      <w:r>
        <w:rPr>
          <w:b/>
        </w:rPr>
        <w:t>Phoebe:</w:t>
      </w:r>
      <w:r>
        <w:t xml:space="preserve"> (holding a dinosaur) Okay, dinosaur attack!! Quick, everybody into the house!! Ahh-ahh! (the dinosaur starts attacking the house. She starts to bark like a dog.) Roof! Rrroof-roof-ro</w:t>
      </w:r>
      <w:r>
        <w:t>of!</w:t>
      </w:r>
    </w:p>
    <w:p w:rsidR="00000000" w:rsidRDefault="007933C1">
      <w:r>
        <w:rPr>
          <w:b/>
        </w:rPr>
        <w:t>Monica:</w:t>
      </w:r>
      <w:r>
        <w:t xml:space="preserve"> Okay, Phoebe, y'know what? That-that's it, that's it, all right? No dinosaurs, no ghosts, no giant dogs, okay? They're not the right size, they're not Victorian, and they just don't go.</w:t>
      </w:r>
    </w:p>
    <w:p w:rsidR="00000000" w:rsidRDefault="007933C1">
      <w:r>
        <w:rPr>
          <w:b/>
        </w:rPr>
        <w:t>Phoebe:</w:t>
      </w:r>
      <w:r>
        <w:t xml:space="preserve"> Okay, (starts to pack up her stuff) fine. Come din</w:t>
      </w:r>
      <w:r>
        <w:t>osaur, we're not welcome in the house of no imagination.</w:t>
      </w:r>
    </w:p>
    <w:p w:rsidR="00000000" w:rsidRDefault="007933C1">
      <w:r>
        <w:rPr>
          <w:b/>
        </w:rPr>
        <w:t>Ross:</w:t>
      </w:r>
      <w:r>
        <w:t xml:space="preserve"> Uh, Pheebs, while we're hovering around the subject. I just have to say dinosaurs, they-they don't go, rrroof!</w:t>
      </w:r>
    </w:p>
    <w:p w:rsidR="00000000" w:rsidRDefault="007933C1">
      <w:r>
        <w:rPr>
          <w:b/>
        </w:rPr>
        <w:t>Phoebe:</w:t>
      </w:r>
      <w:r>
        <w:t xml:space="preserve"> The little ones do.</w:t>
      </w:r>
    </w:p>
    <w:p w:rsidR="00000000" w:rsidRDefault="007933C1">
      <w:r>
        <w:t>[Scene: The Theatre, Joey and Kate are getting ready t</w:t>
      </w:r>
      <w:r>
        <w:t>o rehearse the play.]</w:t>
      </w:r>
    </w:p>
    <w:p w:rsidR="00000000" w:rsidRDefault="007933C1">
      <w:r>
        <w:rPr>
          <w:b/>
        </w:rPr>
        <w:t>Joey:</w:t>
      </w:r>
      <w:r>
        <w:t xml:space="preserve"> Hey, Kate!</w:t>
      </w:r>
    </w:p>
    <w:p w:rsidR="00000000" w:rsidRDefault="007933C1">
      <w:r>
        <w:rPr>
          <w:b/>
        </w:rPr>
        <w:t>Kate:</w:t>
      </w:r>
      <w:r>
        <w:t xml:space="preserve"> Morning.</w:t>
      </w:r>
    </w:p>
    <w:p w:rsidR="00000000" w:rsidRDefault="007933C1">
      <w:r>
        <w:rPr>
          <w:b/>
        </w:rPr>
        <w:t>Joey:</w:t>
      </w:r>
      <w:r>
        <w:t xml:space="preserve"> Listen, I ah, went to that restaurant that you were talking about last week...</w:t>
      </w:r>
    </w:p>
    <w:p w:rsidR="00000000" w:rsidRDefault="007933C1">
      <w:r>
        <w:rPr>
          <w:b/>
        </w:rPr>
        <w:t>The Director:</w:t>
      </w:r>
      <w:r>
        <w:t xml:space="preserve"> Hey, lovely! Come, talk to me a minute! (she goes over to him) </w:t>
      </w:r>
    </w:p>
    <w:p w:rsidR="00000000" w:rsidRDefault="007933C1">
      <w:r>
        <w:rPr>
          <w:b/>
        </w:rPr>
        <w:t>Joey:</w:t>
      </w:r>
      <w:r>
        <w:t xml:space="preserve"> (to himself) And I ate the food, </w:t>
      </w:r>
      <w:r>
        <w:t>I had the fish, it was good, yeah. It was good, yeah...</w:t>
      </w:r>
    </w:p>
    <w:p w:rsidR="00000000" w:rsidRDefault="007933C1">
      <w:r>
        <w:rPr>
          <w:b/>
        </w:rPr>
        <w:t>Woman:</w:t>
      </w:r>
      <w:r>
        <w:t xml:space="preserve"> Hi, oh, I'm Lauren, Kate's understudy.</w:t>
      </w:r>
    </w:p>
    <w:p w:rsidR="00000000" w:rsidRDefault="007933C1">
      <w:r>
        <w:rPr>
          <w:b/>
        </w:rPr>
        <w:t>Joey:</w:t>
      </w:r>
      <w:r>
        <w:t xml:space="preserve"> Oh, hey! Joey Tribbiani.</w:t>
      </w:r>
    </w:p>
    <w:p w:rsidR="00000000" w:rsidRDefault="007933C1">
      <w:r>
        <w:rPr>
          <w:b/>
        </w:rPr>
        <w:t>Lauren:</w:t>
      </w:r>
      <w:r>
        <w:t xml:space="preserve"> I know! I-I'm a big fan of yours.</w:t>
      </w:r>
    </w:p>
    <w:p w:rsidR="00000000" w:rsidRDefault="007933C1">
      <w:r>
        <w:rPr>
          <w:b/>
        </w:rPr>
        <w:t>Joey:</w:t>
      </w:r>
      <w:r>
        <w:t xml:space="preserve"> (looks at her, shocked) What?!</w:t>
      </w:r>
    </w:p>
    <w:p w:rsidR="00000000" w:rsidRDefault="007933C1">
      <w:r>
        <w:rPr>
          <w:b/>
        </w:rPr>
        <w:t>Lauren:</w:t>
      </w:r>
      <w:r>
        <w:t xml:space="preserve"> I used to umm, schedule my classes s</w:t>
      </w:r>
      <w:r>
        <w:t xml:space="preserve">o I could watch Dr. Drake Remoray on </w:t>
      </w:r>
      <w:r>
        <w:rPr>
          <w:i/>
        </w:rPr>
        <w:t>Days of Our Lives</w:t>
      </w:r>
      <w:r>
        <w:t>.</w:t>
      </w:r>
    </w:p>
    <w:p w:rsidR="00000000" w:rsidRDefault="007933C1">
      <w:r>
        <w:rPr>
          <w:b/>
        </w:rPr>
        <w:t>Joey:</w:t>
      </w:r>
      <w:r>
        <w:t xml:space="preserve"> Get out of here, really?!</w:t>
      </w:r>
    </w:p>
    <w:p w:rsidR="00000000" w:rsidRDefault="007933C1">
      <w:r>
        <w:rPr>
          <w:b/>
        </w:rPr>
        <w:t>Lauren:</w:t>
      </w:r>
      <w:r>
        <w:t xml:space="preserve"> Absolutely!</w:t>
      </w:r>
    </w:p>
    <w:p w:rsidR="00000000" w:rsidRDefault="007933C1">
      <w:r>
        <w:rPr>
          <w:b/>
        </w:rPr>
        <w:t>Joey:</w:t>
      </w:r>
      <w:r>
        <w:t xml:space="preserve"> Yeah? </w:t>
      </w:r>
    </w:p>
    <w:p w:rsidR="00000000" w:rsidRDefault="007933C1">
      <w:r>
        <w:rPr>
          <w:b/>
        </w:rPr>
        <w:t>Lauren:</w:t>
      </w:r>
      <w:r>
        <w:t xml:space="preserve"> Oh but then, they went and dropped you down that elevator shaft.</w:t>
      </w:r>
    </w:p>
    <w:p w:rsidR="00000000" w:rsidRDefault="007933C1">
      <w:r>
        <w:rPr>
          <w:b/>
        </w:rPr>
        <w:t>Joey:</w:t>
      </w:r>
      <w:r>
        <w:t xml:space="preserve"> They gave me the shaft all right.</w:t>
      </w:r>
    </w:p>
    <w:p w:rsidR="00000000" w:rsidRDefault="007933C1">
      <w:r>
        <w:rPr>
          <w:b/>
        </w:rPr>
        <w:t>Lauren:</w:t>
      </w:r>
      <w:r>
        <w:t xml:space="preserve"> (laughing) Oh,</w:t>
      </w:r>
      <w:r>
        <w:t xml:space="preserve"> you're so funny. Listen, umm, what are you doing after rehearsals? Do you want to get a drink, or something?</w:t>
      </w:r>
    </w:p>
    <w:p w:rsidR="00000000" w:rsidRDefault="007933C1">
      <w:r>
        <w:rPr>
          <w:b/>
        </w:rPr>
        <w:t>Joey:</w:t>
      </w:r>
      <w:r>
        <w:t xml:space="preserve"> Well Ahh, (he sees Kate and the director kissing) yeah! Yeah, sure, a drink sounds great.</w:t>
      </w:r>
    </w:p>
    <w:p w:rsidR="00000000" w:rsidRDefault="007933C1">
      <w:r>
        <w:rPr>
          <w:b/>
        </w:rPr>
        <w:t>Lauren:</w:t>
      </w:r>
      <w:r>
        <w:t xml:space="preserve"> Cool! I-I'll see you then.</w:t>
      </w:r>
    </w:p>
    <w:p w:rsidR="00000000" w:rsidRDefault="007933C1">
      <w:r>
        <w:rPr>
          <w:b/>
        </w:rPr>
        <w:t>Joey:</w:t>
      </w:r>
      <w:r>
        <w:t xml:space="preserve"> All right</w:t>
      </w:r>
      <w:r>
        <w:t>.</w:t>
      </w:r>
    </w:p>
    <w:p w:rsidR="00000000" w:rsidRDefault="007933C1">
      <w:r>
        <w:rPr>
          <w:b/>
        </w:rPr>
        <w:t>The Director:</w:t>
      </w:r>
      <w:r>
        <w:t xml:space="preserve"> All right, it's time to act, my talking props. (Both Joey and Kate just look at each other.) </w:t>
      </w:r>
    </w:p>
    <w:p w:rsidR="00000000" w:rsidRDefault="007933C1">
      <w:r>
        <w:t>[Scene: Monica and Rachel's, Phoebe is entering with her own dollhouse, that she made herself.]</w:t>
      </w:r>
    </w:p>
    <w:p w:rsidR="00000000" w:rsidRDefault="007933C1">
      <w:r>
        <w:rPr>
          <w:b/>
        </w:rPr>
        <w:t>Phoebe:</w:t>
      </w:r>
      <w:r>
        <w:t xml:space="preserve"> Hey! </w:t>
      </w:r>
    </w:p>
    <w:p w:rsidR="00000000" w:rsidRDefault="007933C1">
      <w:r>
        <w:rPr>
          <w:b/>
        </w:rPr>
        <w:t>All:</w:t>
      </w:r>
      <w:r>
        <w:t xml:space="preserve"> Hey!</w:t>
      </w:r>
    </w:p>
    <w:p w:rsidR="00000000" w:rsidRDefault="007933C1">
      <w:r>
        <w:rPr>
          <w:b/>
        </w:rPr>
        <w:t>Phoebe:</w:t>
      </w:r>
      <w:r>
        <w:t xml:space="preserve"> Look everybody, lo</w:t>
      </w:r>
      <w:r>
        <w:t>ok at my new dollhouse!!</w:t>
      </w:r>
    </w:p>
    <w:p w:rsidR="00000000" w:rsidRDefault="007933C1">
      <w:r>
        <w:rPr>
          <w:b/>
        </w:rPr>
        <w:t>Rachel:</w:t>
      </w:r>
      <w:r>
        <w:t xml:space="preserve"> Wow!!</w:t>
      </w:r>
    </w:p>
    <w:p w:rsidR="00000000" w:rsidRDefault="007933C1">
      <w:r>
        <w:rPr>
          <w:b/>
        </w:rPr>
        <w:t>Phoebe:</w:t>
      </w:r>
      <w:r>
        <w:t xml:space="preserve"> Look, look! (She lifts up the roof, and the front panel falls revealing the interior.) </w:t>
      </w:r>
    </w:p>
    <w:p w:rsidR="00000000" w:rsidRDefault="007933C1">
      <w:r>
        <w:rPr>
          <w:b/>
        </w:rPr>
        <w:t>Ross:</w:t>
      </w:r>
      <w:r>
        <w:t xml:space="preserve"> Hey, what's this?!</w:t>
      </w:r>
    </w:p>
    <w:p w:rsidR="00000000" w:rsidRDefault="007933C1">
      <w:r>
        <w:rPr>
          <w:b/>
        </w:rPr>
        <w:t>Phoebe:</w:t>
      </w:r>
      <w:r>
        <w:t xml:space="preserve"> Oh, okay, it's the slide instead of stairs. Watch this. (She slides a doll down the slid</w:t>
      </w:r>
      <w:r>
        <w:t xml:space="preserve">e) </w:t>
      </w:r>
    </w:p>
    <w:p w:rsidR="00000000" w:rsidRDefault="007933C1">
      <w:r>
        <w:rPr>
          <w:b/>
        </w:rPr>
        <w:t>Monica:</w:t>
      </w:r>
      <w:r>
        <w:t xml:space="preserve"> It's very interesting, Phoebe.</w:t>
      </w:r>
    </w:p>
    <w:p w:rsidR="00000000" w:rsidRDefault="007933C1">
      <w:r>
        <w:rPr>
          <w:b/>
        </w:rPr>
        <w:t>Rachel:</w:t>
      </w:r>
      <w:r>
        <w:t xml:space="preserve"> What's this?</w:t>
      </w:r>
    </w:p>
    <w:p w:rsidR="00000000" w:rsidRDefault="007933C1">
      <w:r>
        <w:rPr>
          <w:b/>
        </w:rPr>
        <w:t>Phoebe:</w:t>
      </w:r>
      <w:r>
        <w:t xml:space="preserve"> The Licorice Room, you can eat all the furniture. And, when guests come over, they can stay on the tootsie roll-away bed.</w:t>
      </w:r>
    </w:p>
    <w:p w:rsidR="00000000" w:rsidRDefault="007933C1">
      <w:r>
        <w:rPr>
          <w:b/>
        </w:rPr>
        <w:t>Ross:</w:t>
      </w:r>
      <w:r>
        <w:t xml:space="preserve"> This is the coolest house ever!!</w:t>
      </w:r>
    </w:p>
    <w:p w:rsidR="00000000" w:rsidRDefault="007933C1">
      <w:r>
        <w:t>(Monica is looking on w</w:t>
      </w:r>
      <w:r>
        <w:t xml:space="preserve">ith a hurt expression on her face.) </w:t>
      </w:r>
    </w:p>
    <w:p w:rsidR="00000000" w:rsidRDefault="007933C1">
      <w:r>
        <w:rPr>
          <w:b/>
        </w:rPr>
        <w:t>Phoebe:</w:t>
      </w:r>
      <w:r>
        <w:t xml:space="preserve"> Hey, does anybody want to join me in the aroma room? (lights some incense) </w:t>
      </w:r>
    </w:p>
    <w:p w:rsidR="00000000" w:rsidRDefault="007933C1">
      <w:r>
        <w:rPr>
          <w:b/>
        </w:rPr>
        <w:t>Rachel:</w:t>
      </w:r>
      <w:r>
        <w:t xml:space="preserve"> All right!</w:t>
      </w:r>
    </w:p>
    <w:p w:rsidR="00000000" w:rsidRDefault="007933C1">
      <w:r>
        <w:rPr>
          <w:b/>
        </w:rPr>
        <w:t>Ross:</w:t>
      </w:r>
      <w:r>
        <w:t xml:space="preserve"> I would!</w:t>
      </w:r>
    </w:p>
    <w:p w:rsidR="00000000" w:rsidRDefault="007933C1">
      <w:r>
        <w:rPr>
          <w:b/>
        </w:rPr>
        <w:t>Monica:</w:t>
      </w:r>
      <w:r>
        <w:t xml:space="preserve"> Hey, guys, guys, did you see my new, china cabinet?!</w:t>
      </w:r>
    </w:p>
    <w:p w:rsidR="00000000" w:rsidRDefault="007933C1">
      <w:r>
        <w:rPr>
          <w:b/>
        </w:rPr>
        <w:t>Ross and Rachel:</w:t>
      </w:r>
      <w:r>
        <w:t xml:space="preserve"> Uh-huh.</w:t>
      </w:r>
    </w:p>
    <w:p w:rsidR="00000000" w:rsidRDefault="007933C1">
      <w:r>
        <w:rPr>
          <w:b/>
        </w:rPr>
        <w:t>Phoebe:</w:t>
      </w:r>
      <w:r>
        <w:t xml:space="preserve"> Watch, </w:t>
      </w:r>
      <w:r>
        <w:t xml:space="preserve">watch. (She turns a strand of Christmas lights strung around the house.) </w:t>
      </w:r>
    </w:p>
    <w:p w:rsidR="00000000" w:rsidRDefault="007933C1">
      <w:r>
        <w:rPr>
          <w:b/>
        </w:rPr>
        <w:t>Ross and Rachel:</w:t>
      </w:r>
      <w:r>
        <w:t xml:space="preserve"> Ooohhhh!!</w:t>
      </w:r>
    </w:p>
    <w:p w:rsidR="00000000" w:rsidRDefault="007933C1">
      <w:r>
        <w:rPr>
          <w:b/>
        </w:rPr>
        <w:t>Phoebe:</w:t>
      </w:r>
      <w:r>
        <w:t xml:space="preserve"> And, and! (She turns on a bubble maker.) </w:t>
      </w:r>
    </w:p>
    <w:p w:rsidR="00000000" w:rsidRDefault="007933C1">
      <w:r>
        <w:rPr>
          <w:b/>
        </w:rPr>
        <w:t>Ross and Rachel:</w:t>
      </w:r>
      <w:r>
        <w:t xml:space="preserve"> Ahhhh!!</w:t>
      </w:r>
    </w:p>
    <w:p w:rsidR="00000000" w:rsidRDefault="007933C1">
      <w:r>
        <w:rPr>
          <w:b/>
        </w:rPr>
        <w:t>Chandler:</w:t>
      </w:r>
      <w:r>
        <w:t xml:space="preserve"> (entering) Hey, my Father's house does that!</w:t>
      </w:r>
    </w:p>
    <w:p w:rsidR="00000000" w:rsidRDefault="007933C1">
      <w:r>
        <w:rPr>
          <w:b/>
        </w:rPr>
        <w:t>Rachel:</w:t>
      </w:r>
      <w:r>
        <w:t xml:space="preserve"> (to Chandler) O-o</w:t>
      </w:r>
      <w:r>
        <w:t>-o-okay, how did it go? Tell me everything.</w:t>
      </w:r>
    </w:p>
    <w:p w:rsidR="00000000" w:rsidRDefault="007933C1">
      <w:r>
        <w:rPr>
          <w:b/>
        </w:rPr>
        <w:t>Chandler:</w:t>
      </w:r>
      <w:r>
        <w:t xml:space="preserve"> Well, the movie was great, dinner was great, and there's nothing like a cool, crisp New York evening. </w:t>
      </w:r>
    </w:p>
    <w:p w:rsidR="00000000" w:rsidRDefault="007933C1">
      <w:r>
        <w:rPr>
          <w:b/>
        </w:rPr>
        <w:t>Rachel:</w:t>
      </w:r>
      <w:r>
        <w:t xml:space="preserve"> Hmm.</w:t>
      </w:r>
    </w:p>
    <w:p w:rsidR="00000000" w:rsidRDefault="007933C1">
      <w:r>
        <w:rPr>
          <w:b/>
        </w:rPr>
        <w:t>Chandler:</w:t>
      </w:r>
      <w:r>
        <w:t xml:space="preserve"> Of course, I didn't get to enjoy any of that, because Joanna's such a </w:t>
      </w:r>
      <w:r>
        <w:rPr>
          <w:b/>
        </w:rPr>
        <w:t>big, d</w:t>
      </w:r>
      <w:r>
        <w:rPr>
          <w:b/>
        </w:rPr>
        <w:t>ull dud</w:t>
      </w:r>
      <w:r>
        <w:t>!</w:t>
      </w:r>
    </w:p>
    <w:p w:rsidR="00000000" w:rsidRDefault="007933C1">
      <w:r>
        <w:t>[Scene: Rachel's office, Joanna's telling Rachel, her side of the story.]</w:t>
      </w:r>
    </w:p>
    <w:p w:rsidR="00000000" w:rsidRDefault="007933C1">
      <w:r>
        <w:rPr>
          <w:b/>
        </w:rPr>
        <w:t>Joanna:</w:t>
      </w:r>
      <w:r>
        <w:t xml:space="preserve"> Chandler is fantastic!!</w:t>
      </w:r>
    </w:p>
    <w:p w:rsidR="00000000" w:rsidRDefault="007933C1">
      <w:r>
        <w:rPr>
          <w:b/>
        </w:rPr>
        <w:t>Rachel:</w:t>
      </w:r>
      <w:r>
        <w:t xml:space="preserve"> What?!</w:t>
      </w:r>
    </w:p>
    <w:p w:rsidR="00000000" w:rsidRDefault="007933C1">
      <w:r>
        <w:rPr>
          <w:b/>
        </w:rPr>
        <w:t>Joanna:</w:t>
      </w:r>
      <w:r>
        <w:t xml:space="preserve"> Oh God, we just clicked! Y'know how people just click? Like he came by to pick me up, and I opened the door, and it wa</w:t>
      </w:r>
      <w:r>
        <w:t>s just like, click! Did he tell you?</w:t>
      </w:r>
    </w:p>
    <w:p w:rsidR="00000000" w:rsidRDefault="007933C1">
      <w:r>
        <w:rPr>
          <w:b/>
        </w:rPr>
        <w:t>Rachel:</w:t>
      </w:r>
      <w:r>
        <w:t xml:space="preserve"> Oh, I....</w:t>
      </w:r>
    </w:p>
    <w:p w:rsidR="00000000" w:rsidRDefault="007933C1">
      <w:r>
        <w:rPr>
          <w:b/>
        </w:rPr>
        <w:t>Joanna:</w:t>
      </w:r>
      <w:r>
        <w:t xml:space="preserve"> Oh, and he's got such a good heart! Doesn't he have a good heart?</w:t>
      </w:r>
    </w:p>
    <w:p w:rsidR="00000000" w:rsidRDefault="007933C1">
      <w:r>
        <w:rPr>
          <w:b/>
        </w:rPr>
        <w:t>Rachel:</w:t>
      </w:r>
      <w:r>
        <w:t xml:space="preserve"> Oh, I know...</w:t>
      </w:r>
    </w:p>
    <w:p w:rsidR="00000000" w:rsidRDefault="007933C1">
      <w:r>
        <w:rPr>
          <w:b/>
        </w:rPr>
        <w:t>Joanna:</w:t>
      </w:r>
      <w:r>
        <w:t xml:space="preserve"> Oh, I know and he's soo sweet! Listen, he said he was going to call, so put him straight through.</w:t>
      </w:r>
    </w:p>
    <w:p w:rsidR="00000000" w:rsidRDefault="007933C1">
      <w:r>
        <w:rPr>
          <w:b/>
        </w:rPr>
        <w:t>Sophie:</w:t>
      </w:r>
      <w:r>
        <w:t xml:space="preserve"> Isn't this great?!</w:t>
      </w:r>
    </w:p>
    <w:p w:rsidR="00000000" w:rsidRDefault="007933C1">
      <w:r>
        <w:rPr>
          <w:b/>
        </w:rPr>
        <w:t>Joanna:</w:t>
      </w:r>
      <w:r>
        <w:t xml:space="preserve"> Don't spoil it.</w:t>
      </w:r>
    </w:p>
    <w:p w:rsidR="00000000" w:rsidRDefault="007933C1">
      <w:r>
        <w:t>[Scene: The Theatre, Joey and Kate are rehearsing.]</w:t>
      </w:r>
    </w:p>
    <w:p w:rsidR="00000000" w:rsidRDefault="007933C1">
      <w:r>
        <w:rPr>
          <w:b/>
        </w:rPr>
        <w:t>Joey:</w:t>
      </w:r>
      <w:r>
        <w:t xml:space="preserve"> Come on baby, don't go. Please? What do you say?</w:t>
      </w:r>
    </w:p>
    <w:p w:rsidR="00000000" w:rsidRDefault="007933C1">
      <w:r>
        <w:t>[A phone rings.]</w:t>
      </w:r>
    </w:p>
    <w:p w:rsidR="00000000" w:rsidRDefault="007933C1">
      <w:r>
        <w:rPr>
          <w:b/>
        </w:rPr>
        <w:t>The Director:</w:t>
      </w:r>
      <w:r>
        <w:t xml:space="preserve"> (answering the phone) Hello. Oh! It's you. Just ah, just one-one s</w:t>
      </w:r>
      <w:r>
        <w:t xml:space="preserve">ec. (to Joey and Kate) I am going to take this call. When I continue, I hope that there will appear on stage this magical thing that in the theatre we call, </w:t>
      </w:r>
      <w:r>
        <w:rPr>
          <w:b/>
        </w:rPr>
        <w:t>committing to the moment</w:t>
      </w:r>
      <w:r>
        <w:t xml:space="preserve">! (He goes to take the call.) </w:t>
      </w:r>
    </w:p>
    <w:p w:rsidR="00000000" w:rsidRDefault="007933C1">
      <w:r>
        <w:rPr>
          <w:b/>
        </w:rPr>
        <w:t>Joey:</w:t>
      </w:r>
      <w:r>
        <w:t xml:space="preserve"> (to Kate) That guy's like a cartoon. W</w:t>
      </w:r>
      <w:r>
        <w:t>hat do you see in him anyway?</w:t>
      </w:r>
    </w:p>
    <w:p w:rsidR="00000000" w:rsidRDefault="007933C1">
      <w:r>
        <w:rPr>
          <w:b/>
        </w:rPr>
        <w:t>Kate:</w:t>
      </w:r>
      <w:r>
        <w:t xml:space="preserve"> He happens to be brilliant. Which is more than I can say for that sweater you're dating.</w:t>
      </w:r>
    </w:p>
    <w:p w:rsidR="00000000" w:rsidRDefault="007933C1">
      <w:r>
        <w:rPr>
          <w:b/>
        </w:rPr>
        <w:t>Joey:</w:t>
      </w:r>
      <w:r>
        <w:t xml:space="preserve"> Hey, I'm not interested in her sweater! It's what's underneath her sweater that counts. And besides, since ah, since when do </w:t>
      </w:r>
      <w:r>
        <w:t>you care who I'm going out with?</w:t>
      </w:r>
    </w:p>
    <w:p w:rsidR="00000000" w:rsidRDefault="007933C1">
      <w:r>
        <w:rPr>
          <w:b/>
        </w:rPr>
        <w:t>Kate:</w:t>
      </w:r>
      <w:r>
        <w:t xml:space="preserve"> I don't care. Why, do you want me to care?</w:t>
      </w:r>
    </w:p>
    <w:p w:rsidR="00000000" w:rsidRDefault="007933C1">
      <w:r>
        <w:rPr>
          <w:b/>
        </w:rPr>
        <w:t>Joey:</w:t>
      </w:r>
      <w:r>
        <w:t xml:space="preserve"> Do you want me to want you to care?</w:t>
      </w:r>
    </w:p>
    <w:p w:rsidR="00000000" w:rsidRDefault="007933C1">
      <w:r>
        <w:rPr>
          <w:b/>
        </w:rPr>
        <w:t>Kate:</w:t>
      </w:r>
      <w:r>
        <w:t xml:space="preserve"> Do you?</w:t>
      </w:r>
    </w:p>
    <w:p w:rsidR="00000000" w:rsidRDefault="007933C1">
      <w:r>
        <w:rPr>
          <w:b/>
        </w:rPr>
        <w:t>Joey:</w:t>
      </w:r>
      <w:r>
        <w:t xml:space="preserve"> What?</w:t>
      </w:r>
    </w:p>
    <w:p w:rsidR="00000000" w:rsidRDefault="007933C1">
      <w:r>
        <w:rPr>
          <w:b/>
        </w:rPr>
        <w:t>The Director:</w:t>
      </w:r>
      <w:r>
        <w:t xml:space="preserve"> (returning) Okay, I'm afraid to say this, but let's pick it up where we left off.</w:t>
      </w:r>
    </w:p>
    <w:p w:rsidR="00000000" w:rsidRDefault="007933C1">
      <w:r>
        <w:t>[They resu</w:t>
      </w:r>
      <w:r>
        <w:t>me rehearsing.]</w:t>
      </w:r>
    </w:p>
    <w:p w:rsidR="00000000" w:rsidRDefault="007933C1">
      <w:r>
        <w:rPr>
          <w:b/>
        </w:rPr>
        <w:t>Joey:</w:t>
      </w:r>
      <w:r>
        <w:t xml:space="preserve"> Come on baby, don't go. Please? What do you say?</w:t>
      </w:r>
    </w:p>
    <w:p w:rsidR="00000000" w:rsidRDefault="007933C1">
      <w:r>
        <w:rPr>
          <w:b/>
        </w:rPr>
        <w:t>Kate:</w:t>
      </w:r>
      <w:r>
        <w:t xml:space="preserve"> I've got no reason to stay. </w:t>
      </w:r>
    </w:p>
    <w:p w:rsidR="00000000" w:rsidRDefault="007933C1">
      <w:r>
        <w:t xml:space="preserve">(Joey grabs her and kisses her.) </w:t>
      </w:r>
    </w:p>
    <w:p w:rsidR="00000000" w:rsidRDefault="007933C1">
      <w:r>
        <w:rPr>
          <w:b/>
        </w:rPr>
        <w:t>The Director:</w:t>
      </w:r>
      <w:r>
        <w:t xml:space="preserve"> Stop!! Stop it! You must stop! You are bad actors! This is a terrible play! I'll see you in the mornin</w:t>
      </w:r>
      <w:r>
        <w:t xml:space="preserve">g. (exits) </w:t>
      </w:r>
    </w:p>
    <w:p w:rsidR="00000000" w:rsidRDefault="007933C1">
      <w:r>
        <w:rPr>
          <w:b/>
        </w:rPr>
        <w:t>Kate:</w:t>
      </w:r>
      <w:r>
        <w:t xml:space="preserve"> I can't believe we go on in, in a week.</w:t>
      </w:r>
    </w:p>
    <w:p w:rsidR="00000000" w:rsidRDefault="007933C1">
      <w:r>
        <w:rPr>
          <w:b/>
        </w:rPr>
        <w:t>Joey:</w:t>
      </w:r>
      <w:r>
        <w:t xml:space="preserve"> Hey, it's gonna be all right.</w:t>
      </w:r>
    </w:p>
    <w:p w:rsidR="00000000" w:rsidRDefault="007933C1">
      <w:r>
        <w:rPr>
          <w:b/>
        </w:rPr>
        <w:t>Lauren:</w:t>
      </w:r>
      <w:r>
        <w:t xml:space="preserve"> (to Joey) Hey! So since we're getting off early, do you want to go and paint mugs?</w:t>
      </w:r>
    </w:p>
    <w:p w:rsidR="00000000" w:rsidRDefault="007933C1">
      <w:r>
        <w:rPr>
          <w:b/>
        </w:rPr>
        <w:t>Joey:</w:t>
      </w:r>
      <w:r>
        <w:t xml:space="preserve"> What?</w:t>
      </w:r>
    </w:p>
    <w:p w:rsidR="00000000" w:rsidRDefault="007933C1">
      <w:r>
        <w:rPr>
          <w:b/>
        </w:rPr>
        <w:t>Lauren:</w:t>
      </w:r>
      <w:r>
        <w:t xml:space="preserve"> You know! At the place I told you about last night?</w:t>
      </w:r>
    </w:p>
    <w:p w:rsidR="00000000" w:rsidRDefault="007933C1">
      <w:r>
        <w:rPr>
          <w:b/>
        </w:rPr>
        <w:t>Joey:</w:t>
      </w:r>
      <w:r>
        <w:t xml:space="preserve"> Oh, yeah, with the mug painting. Yeah. I was so listening to that. But ah, y'know what, I think I kinda need to work on my stuff tonight.</w:t>
      </w:r>
    </w:p>
    <w:p w:rsidR="00000000" w:rsidRDefault="007933C1">
      <w:r>
        <w:rPr>
          <w:b/>
        </w:rPr>
        <w:t>Lauren:</w:t>
      </w:r>
      <w:r>
        <w:t xml:space="preserve"> Oh, okay.</w:t>
      </w:r>
    </w:p>
    <w:p w:rsidR="00000000" w:rsidRDefault="007933C1">
      <w:r>
        <w:rPr>
          <w:b/>
        </w:rPr>
        <w:t>Joey:</w:t>
      </w:r>
      <w:r>
        <w:t xml:space="preserve"> Okay. (he gives her a peck on the cheek) </w:t>
      </w:r>
    </w:p>
    <w:p w:rsidR="00000000" w:rsidRDefault="007933C1">
      <w:r>
        <w:rPr>
          <w:b/>
        </w:rPr>
        <w:t>Lauren:</w:t>
      </w:r>
      <w:r>
        <w:t xml:space="preserve"> I'll see you tomorrow. (she kisses hi</w:t>
      </w:r>
      <w:r>
        <w:t xml:space="preserve">m full on the mouth.) </w:t>
      </w:r>
    </w:p>
    <w:p w:rsidR="00000000" w:rsidRDefault="007933C1">
      <w:r>
        <w:rPr>
          <w:b/>
        </w:rPr>
        <w:t>Joey:</w:t>
      </w:r>
      <w:r>
        <w:t xml:space="preserve"> Okay.</w:t>
      </w:r>
    </w:p>
    <w:p w:rsidR="00000000" w:rsidRDefault="007933C1">
      <w:r>
        <w:rPr>
          <w:b/>
        </w:rPr>
        <w:t>Lauren:</w:t>
      </w:r>
      <w:r>
        <w:t xml:space="preserve"> G'night. (exits) </w:t>
      </w:r>
    </w:p>
    <w:p w:rsidR="00000000" w:rsidRDefault="007933C1">
      <w:r>
        <w:rPr>
          <w:b/>
        </w:rPr>
        <w:t>Joey:</w:t>
      </w:r>
      <w:r>
        <w:t xml:space="preserve"> (to Kate) Ah, are you okay?</w:t>
      </w:r>
    </w:p>
    <w:p w:rsidR="00000000" w:rsidRDefault="007933C1">
      <w:r>
        <w:rPr>
          <w:b/>
        </w:rPr>
        <w:t>Kate:</w:t>
      </w:r>
      <w:r>
        <w:t xml:space="preserve"> Yeah, I guess. Look, what are we gonna do about this scene, huh?</w:t>
      </w:r>
    </w:p>
    <w:p w:rsidR="00000000" w:rsidRDefault="007933C1">
      <w:r>
        <w:rPr>
          <w:b/>
        </w:rPr>
        <w:t>Joey:</w:t>
      </w:r>
      <w:r>
        <w:t xml:space="preserve"> I don't know.</w:t>
      </w:r>
    </w:p>
    <w:p w:rsidR="00000000" w:rsidRDefault="007933C1">
      <w:r>
        <w:rPr>
          <w:b/>
        </w:rPr>
        <w:t>Kate:</w:t>
      </w:r>
      <w:r>
        <w:t xml:space="preserve"> Well umm, maybe if it had more heat.</w:t>
      </w:r>
    </w:p>
    <w:p w:rsidR="00000000" w:rsidRDefault="007933C1">
      <w:r>
        <w:rPr>
          <w:b/>
        </w:rPr>
        <w:t>Joey:</w:t>
      </w:r>
      <w:r>
        <w:t xml:space="preserve"> How do you mean?</w:t>
      </w:r>
    </w:p>
    <w:p w:rsidR="00000000" w:rsidRDefault="007933C1">
      <w:r>
        <w:rPr>
          <w:b/>
        </w:rPr>
        <w:t>Kate</w:t>
      </w:r>
      <w:r>
        <w:rPr>
          <w:b/>
        </w:rPr>
        <w:t>:</w:t>
      </w:r>
      <w:r>
        <w:t xml:space="preserve"> Well, Adrian's looking for a reason to stay, right? Victor can't just kiss her, he's gotta, gotta really give her a reason, y'know?</w:t>
      </w:r>
    </w:p>
    <w:p w:rsidR="00000000" w:rsidRDefault="007933C1">
      <w:r>
        <w:rPr>
          <w:b/>
        </w:rPr>
        <w:t>Joey:</w:t>
      </w:r>
      <w:r>
        <w:t xml:space="preserve"> Maybe he could slip her the tongue.</w:t>
      </w:r>
    </w:p>
    <w:p w:rsidR="00000000" w:rsidRDefault="007933C1">
      <w:r>
        <w:rPr>
          <w:b/>
        </w:rPr>
        <w:t>Kate:</w:t>
      </w:r>
      <w:r>
        <w:t xml:space="preserve"> Or maybe, maybe he could grab her, and, and, and, and lift her up.</w:t>
      </w:r>
    </w:p>
    <w:p w:rsidR="00000000" w:rsidRDefault="007933C1">
      <w:r>
        <w:rPr>
          <w:b/>
        </w:rPr>
        <w:t>Joey:</w:t>
      </w:r>
      <w:r>
        <w:t xml:space="preserve"> Y</w:t>
      </w:r>
      <w:r>
        <w:t>eah, yeah, and then Adrian, she maybe she could wrap her legs around his waist.</w:t>
      </w:r>
    </w:p>
    <w:p w:rsidR="00000000" w:rsidRDefault="007933C1">
      <w:r>
        <w:rPr>
          <w:b/>
        </w:rPr>
        <w:t>Kate:</w:t>
      </w:r>
      <w:r>
        <w:t xml:space="preserve"> And then she could rip off his shirt and kiss his chest, and, and his stomach!</w:t>
      </w:r>
    </w:p>
    <w:p w:rsidR="00000000" w:rsidRDefault="007933C1">
      <w:r>
        <w:rPr>
          <w:b/>
        </w:rPr>
        <w:t>Joey:</w:t>
      </w:r>
      <w:r>
        <w:t xml:space="preserve"> And then, then he could use his teeth, his teeth to undo her dress, and, and, and bit</w:t>
      </w:r>
      <w:r>
        <w:t>e her!</w:t>
      </w:r>
    </w:p>
    <w:p w:rsidR="00000000" w:rsidRDefault="007933C1">
      <w:r>
        <w:rPr>
          <w:b/>
        </w:rPr>
        <w:t>Kate:</w:t>
      </w:r>
      <w:r>
        <w:t xml:space="preserve"> And then right, right when the scene ends, he could take her with this raw, animal....</w:t>
      </w:r>
    </w:p>
    <w:p w:rsidR="00000000" w:rsidRDefault="007933C1">
      <w:r>
        <w:t>[cut to Joey's bedroom, Joey and Kate are emerging from under the covers.]</w:t>
      </w:r>
    </w:p>
    <w:p w:rsidR="00000000" w:rsidRDefault="007933C1">
      <w:r>
        <w:rPr>
          <w:b/>
        </w:rPr>
        <w:t>Joey:</w:t>
      </w:r>
      <w:r>
        <w:t xml:space="preserve"> Something like that?</w:t>
      </w:r>
    </w:p>
    <w:p w:rsidR="00000000" w:rsidRDefault="007933C1">
      <w:r>
        <w:rPr>
          <w:b/>
        </w:rPr>
        <w:t>Kate:</w:t>
      </w:r>
      <w:r>
        <w:t xml:space="preserve"> Yeah, that's pretty much what I had in mind.</w:t>
      </w:r>
    </w:p>
    <w:p w:rsidR="00000000" w:rsidRDefault="007933C1">
      <w:r>
        <w:rPr>
          <w:b/>
        </w:rPr>
        <w:t>Joe</w:t>
      </w:r>
      <w:r>
        <w:rPr>
          <w:b/>
        </w:rPr>
        <w:t>y:</w:t>
      </w:r>
      <w:r>
        <w:t xml:space="preserve"> Yeah.</w:t>
      </w:r>
    </w:p>
    <w:p w:rsidR="00000000" w:rsidRDefault="007933C1">
      <w:r>
        <w:rPr>
          <w:b/>
        </w:rPr>
        <w:t>Commercial Break</w:t>
      </w:r>
    </w:p>
    <w:p w:rsidR="00000000" w:rsidRDefault="007933C1">
      <w:r>
        <w:t>[Scene: Monica and Rachel's, Ross and Monica are eating breakfast as Joey enters, very happily.]</w:t>
      </w:r>
    </w:p>
    <w:p w:rsidR="00000000" w:rsidRDefault="007933C1">
      <w:r>
        <w:rPr>
          <w:b/>
        </w:rPr>
        <w:t>Joey:</w:t>
      </w:r>
      <w:r>
        <w:t xml:space="preserve"> (to Ross) Hey.</w:t>
      </w:r>
    </w:p>
    <w:p w:rsidR="00000000" w:rsidRDefault="007933C1">
      <w:r>
        <w:rPr>
          <w:b/>
        </w:rPr>
        <w:t>Ross:</w:t>
      </w:r>
      <w:r>
        <w:t xml:space="preserve"> Hi.</w:t>
      </w:r>
    </w:p>
    <w:p w:rsidR="00000000" w:rsidRDefault="007933C1">
      <w:r>
        <w:rPr>
          <w:b/>
        </w:rPr>
        <w:t>Joey:</w:t>
      </w:r>
      <w:r>
        <w:t xml:space="preserve"> (to Monica) Hey. </w:t>
      </w:r>
    </w:p>
    <w:p w:rsidR="00000000" w:rsidRDefault="007933C1">
      <w:r>
        <w:t xml:space="preserve">(He walks up behind Monica and gives her a big hug and a kiss on the neck.) </w:t>
      </w:r>
    </w:p>
    <w:p w:rsidR="00000000" w:rsidRDefault="007933C1">
      <w:r>
        <w:rPr>
          <w:b/>
        </w:rPr>
        <w:t>R</w:t>
      </w:r>
      <w:r>
        <w:rPr>
          <w:b/>
        </w:rPr>
        <w:t>oss:</w:t>
      </w:r>
      <w:r>
        <w:t xml:space="preserve"> Hi.</w:t>
      </w:r>
    </w:p>
    <w:p w:rsidR="00000000" w:rsidRDefault="007933C1">
      <w:r>
        <w:rPr>
          <w:b/>
        </w:rPr>
        <w:t>Joey:</w:t>
      </w:r>
      <w:r>
        <w:t xml:space="preserve"> Hey.</w:t>
      </w:r>
    </w:p>
    <w:p w:rsidR="00000000" w:rsidRDefault="007933C1">
      <w:r>
        <w:t xml:space="preserve">(He walks over behind Ross, thinks about it for a moment, and gives him a big hug.) </w:t>
      </w:r>
    </w:p>
    <w:p w:rsidR="00000000" w:rsidRDefault="007933C1">
      <w:r>
        <w:rPr>
          <w:b/>
        </w:rPr>
        <w:t>Ross:</w:t>
      </w:r>
      <w:r>
        <w:t xml:space="preserve"> It's a little early to be drinkin'.</w:t>
      </w:r>
    </w:p>
    <w:p w:rsidR="00000000" w:rsidRDefault="007933C1">
      <w:r>
        <w:rPr>
          <w:b/>
        </w:rPr>
        <w:t>Joey:</w:t>
      </w:r>
      <w:r>
        <w:t xml:space="preserve"> No-no, things ah, finally happened with Kate.</w:t>
      </w:r>
    </w:p>
    <w:p w:rsidR="00000000" w:rsidRDefault="007933C1">
      <w:r>
        <w:rPr>
          <w:b/>
        </w:rPr>
        <w:t>Ross:</w:t>
      </w:r>
      <w:r>
        <w:t xml:space="preserve"> Ohhhhh!</w:t>
      </w:r>
    </w:p>
    <w:p w:rsidR="00000000" w:rsidRDefault="007933C1">
      <w:r>
        <w:rPr>
          <w:b/>
        </w:rPr>
        <w:t>Monica:</w:t>
      </w:r>
      <w:r>
        <w:t xml:space="preserve"> You're kidding?! That's great!</w:t>
      </w:r>
    </w:p>
    <w:p w:rsidR="00000000" w:rsidRDefault="007933C1">
      <w:r>
        <w:rPr>
          <w:b/>
        </w:rPr>
        <w:t>Joey</w:t>
      </w:r>
      <w:r>
        <w:rPr>
          <w:b/>
        </w:rPr>
        <w:t>:</w:t>
      </w:r>
      <w:r>
        <w:t xml:space="preserve"> Oh, it was so amazing. After the (pause) love making...</w:t>
      </w:r>
    </w:p>
    <w:p w:rsidR="00000000" w:rsidRDefault="007933C1">
      <w:r>
        <w:rPr>
          <w:b/>
        </w:rPr>
        <w:t>Monica:</w:t>
      </w:r>
      <w:r>
        <w:t xml:space="preserve"> Oh my.</w:t>
      </w:r>
    </w:p>
    <w:p w:rsidR="00000000" w:rsidRDefault="007933C1">
      <w:r>
        <w:rPr>
          <w:b/>
        </w:rPr>
        <w:t>Joey:</w:t>
      </w:r>
      <w:r>
        <w:t xml:space="preserve"> Yep. I just, I just watched her sleep for like hours, just breathing in and breathing out. And then I knew she was dreaming 'cause, 'cause her eyes keep going like this. (He clo</w:t>
      </w:r>
      <w:r>
        <w:t xml:space="preserve">ses his eyes and moves them around, kinda like he's been processed by the devil, or something.) </w:t>
      </w:r>
    </w:p>
    <w:p w:rsidR="00000000" w:rsidRDefault="007933C1">
      <w:r>
        <w:rPr>
          <w:b/>
        </w:rPr>
        <w:t>Chandler:</w:t>
      </w:r>
      <w:r>
        <w:t xml:space="preserve"> (entering with Rachel) I'm telling ya, Joanna's got it all wrong. Okay? All I said was, 'This was fun. Let's do it again sometime. I'll give you a ca</w:t>
      </w:r>
      <w:r>
        <w:t>ll.'</w:t>
      </w:r>
    </w:p>
    <w:p w:rsidR="00000000" w:rsidRDefault="007933C1">
      <w:r>
        <w:rPr>
          <w:b/>
        </w:rPr>
        <w:t>Rachel:</w:t>
      </w:r>
      <w:r>
        <w:t xml:space="preserve"> Ohh, gee. I wonder why she thinks you're going to call her?</w:t>
      </w:r>
    </w:p>
    <w:p w:rsidR="00000000" w:rsidRDefault="007933C1">
      <w:r>
        <w:rPr>
          <w:b/>
        </w:rPr>
        <w:t>Chandler:</w:t>
      </w:r>
      <w:r>
        <w:t xml:space="preserve"> That's what you say at the end of a date.</w:t>
      </w:r>
    </w:p>
    <w:p w:rsidR="00000000" w:rsidRDefault="007933C1">
      <w:r>
        <w:rPr>
          <w:b/>
        </w:rPr>
        <w:t>Rachel:</w:t>
      </w:r>
      <w:r>
        <w:t xml:space="preserve"> You can't just say, 'Nice to meet you, good night?'</w:t>
      </w:r>
    </w:p>
    <w:p w:rsidR="00000000" w:rsidRDefault="007933C1">
      <w:r>
        <w:rPr>
          <w:b/>
        </w:rPr>
        <w:t>Chandler:</w:t>
      </w:r>
      <w:r>
        <w:t xml:space="preserve"> To her face? Look it's the end of the date, I'm standing ther</w:t>
      </w:r>
      <w:r>
        <w:t>e, I know all she's waiting for is for me to say 'I'll call her' and it's just y'know, comes out. I can't help it, it's a compulsion.</w:t>
      </w:r>
    </w:p>
    <w:p w:rsidR="00000000" w:rsidRDefault="007933C1">
      <w:r>
        <w:rPr>
          <w:b/>
        </w:rPr>
        <w:t>Monica:</w:t>
      </w:r>
      <w:r>
        <w:t xml:space="preserve"> Come on Rach, when a guy says he's going to call, it doesn't mean he's going to call. Hasn't it ever happened to y</w:t>
      </w:r>
      <w:r>
        <w:t>ou?</w:t>
      </w:r>
    </w:p>
    <w:p w:rsidR="00000000" w:rsidRDefault="007933C1">
      <w:r>
        <w:rPr>
          <w:b/>
        </w:rPr>
        <w:t>Rachel:</w:t>
      </w:r>
      <w:r>
        <w:t xml:space="preserve"> Well, they always called.</w:t>
      </w:r>
    </w:p>
    <w:p w:rsidR="00000000" w:rsidRDefault="007933C1">
      <w:r>
        <w:rPr>
          <w:b/>
        </w:rPr>
        <w:t>Monica:</w:t>
      </w:r>
      <w:r>
        <w:t xml:space="preserve"> Hmm, bite me.</w:t>
      </w:r>
    </w:p>
    <w:p w:rsidR="00000000" w:rsidRDefault="007933C1">
      <w:r>
        <w:t>[Scene: Rachel's office.]</w:t>
      </w:r>
    </w:p>
    <w:p w:rsidR="00000000" w:rsidRDefault="007933C1">
      <w:r>
        <w:rPr>
          <w:b/>
        </w:rPr>
        <w:t>Joanna:</w:t>
      </w:r>
      <w:r>
        <w:t xml:space="preserve"> (entering) Did he call?</w:t>
      </w:r>
    </w:p>
    <w:p w:rsidR="00000000" w:rsidRDefault="007933C1">
      <w:r>
        <w:rPr>
          <w:b/>
        </w:rPr>
        <w:t>Rachel:</w:t>
      </w:r>
      <w:r>
        <w:t xml:space="preserve"> No. Sorry.</w:t>
      </w:r>
    </w:p>
    <w:p w:rsidR="00000000" w:rsidRDefault="007933C1">
      <w:r>
        <w:rPr>
          <w:b/>
        </w:rPr>
        <w:t>Joanna:</w:t>
      </w:r>
      <w:r>
        <w:t xml:space="preserve"> Why?! Why?! He said he'd call. Why hasn't he called?</w:t>
      </w:r>
    </w:p>
    <w:p w:rsidR="00000000" w:rsidRDefault="007933C1">
      <w:r>
        <w:rPr>
          <w:b/>
        </w:rPr>
        <w:t>Sophie:</w:t>
      </w:r>
      <w:r>
        <w:t xml:space="preserve"> Maybe he's intimated by really smart, strong, succ</w:t>
      </w:r>
      <w:r>
        <w:t>essful women.</w:t>
      </w:r>
    </w:p>
    <w:p w:rsidR="00000000" w:rsidRDefault="007933C1">
      <w:r>
        <w:rPr>
          <w:b/>
        </w:rPr>
        <w:t>Joanna:</w:t>
      </w:r>
      <w:r>
        <w:t xml:space="preserve"> Sophie, would you please climb out of my butt. Why hasn't he called, Rachel? Why?</w:t>
      </w:r>
    </w:p>
    <w:p w:rsidR="00000000" w:rsidRDefault="007933C1">
      <w:r>
        <w:rPr>
          <w:b/>
        </w:rPr>
        <w:t>Rachel:</w:t>
      </w:r>
      <w:r>
        <w:t xml:space="preserve"> Okay, okay. Umm, well ah, maybe he, maybe he feels awkward because you are my boss.</w:t>
      </w:r>
    </w:p>
    <w:p w:rsidR="00000000" w:rsidRDefault="007933C1">
      <w:r>
        <w:rPr>
          <w:b/>
        </w:rPr>
        <w:t>Joanna:</w:t>
      </w:r>
      <w:r>
        <w:t xml:space="preserve"> Awkward? Why should he feel awkward?</w:t>
      </w:r>
    </w:p>
    <w:p w:rsidR="00000000" w:rsidRDefault="007933C1">
      <w:r>
        <w:rPr>
          <w:b/>
        </w:rPr>
        <w:t>Rachel:</w:t>
      </w:r>
      <w:r>
        <w:t xml:space="preserve"> Well...</w:t>
      </w:r>
    </w:p>
    <w:p w:rsidR="00000000" w:rsidRDefault="007933C1">
      <w:r>
        <w:rPr>
          <w:b/>
        </w:rPr>
        <w:t>Joanna:</w:t>
      </w:r>
      <w:r>
        <w:t xml:space="preserve"> The only person that should feel awkward is you, and you didn't tell him not to call me, did you?</w:t>
      </w:r>
    </w:p>
    <w:p w:rsidR="00000000" w:rsidRDefault="007933C1">
      <w:r>
        <w:rPr>
          <w:b/>
        </w:rPr>
        <w:t>Rachel:</w:t>
      </w:r>
      <w:r>
        <w:t xml:space="preserve"> No. I...</w:t>
      </w:r>
    </w:p>
    <w:p w:rsidR="00000000" w:rsidRDefault="007933C1">
      <w:r>
        <w:rPr>
          <w:b/>
        </w:rPr>
        <w:t>Joanna:</w:t>
      </w:r>
      <w:r>
        <w:t xml:space="preserve"> Because if you feel uncomfortable with your friend dating someone you work for, there are always ways to fix...that.</w:t>
      </w:r>
    </w:p>
    <w:p w:rsidR="00000000" w:rsidRDefault="007933C1">
      <w:r>
        <w:t>[Scene:</w:t>
      </w:r>
      <w:r>
        <w:t xml:space="preserve"> Central Perk, Chandler is reading a magazine as Rachel approaches.]</w:t>
      </w:r>
    </w:p>
    <w:p w:rsidR="00000000" w:rsidRDefault="007933C1">
      <w:r>
        <w:rPr>
          <w:b/>
        </w:rPr>
        <w:t>Rachel:</w:t>
      </w:r>
      <w:r>
        <w:t xml:space="preserve"> (grabbing the magazine out of his hands) Call her! Call her now!</w:t>
      </w:r>
    </w:p>
    <w:p w:rsidR="00000000" w:rsidRDefault="007933C1">
      <w:r>
        <w:rPr>
          <w:b/>
        </w:rPr>
        <w:t>Chandler:</w:t>
      </w:r>
      <w:r>
        <w:t xml:space="preserve"> Multiple, so many paper cuts.</w:t>
      </w:r>
    </w:p>
    <w:p w:rsidR="00000000" w:rsidRDefault="007933C1">
      <w:r>
        <w:rPr>
          <w:b/>
        </w:rPr>
        <w:t>Rachel:</w:t>
      </w:r>
      <w:r>
        <w:t xml:space="preserve"> Why hasn't he called Rachel? Why? Why? I don't understand. Why? He</w:t>
      </w:r>
      <w:r>
        <w:t xml:space="preserve"> said he'll call. Why? Why? Chandler I'm telling you she has flipped out, she's gone crazy!</w:t>
      </w:r>
    </w:p>
    <w:p w:rsidR="00000000" w:rsidRDefault="007933C1">
      <w:r>
        <w:rPr>
          <w:b/>
        </w:rPr>
        <w:t>Chandler:</w:t>
      </w:r>
      <w:r>
        <w:t xml:space="preserve"> (sarcastic) Oh, well give me the phone then.</w:t>
      </w:r>
    </w:p>
    <w:p w:rsidR="00000000" w:rsidRDefault="007933C1">
      <w:r>
        <w:rPr>
          <w:b/>
        </w:rPr>
        <w:t>Rachel:</w:t>
      </w:r>
      <w:r>
        <w:t xml:space="preserve"> Come on, this isn't funny. She thinks it's my fault that you haven't called her. You have to call her</w:t>
      </w:r>
      <w:r>
        <w:t>!</w:t>
      </w:r>
    </w:p>
    <w:p w:rsidR="00000000" w:rsidRDefault="007933C1">
      <w:r>
        <w:rPr>
          <w:b/>
        </w:rPr>
        <w:t>Chandler:</w:t>
      </w:r>
      <w:r>
        <w:t xml:space="preserve"> Look, you can't call somebody after this long just to say, 'In case you didn't notice, I don't like you!'</w:t>
      </w:r>
    </w:p>
    <w:p w:rsidR="00000000" w:rsidRDefault="007933C1">
      <w:r>
        <w:rPr>
          <w:b/>
        </w:rPr>
        <w:t>Rachel:</w:t>
      </w:r>
      <w:r>
        <w:t xml:space="preserve"> Well then you're going to have to take her out again.</w:t>
      </w:r>
    </w:p>
    <w:p w:rsidR="00000000" w:rsidRDefault="007933C1">
      <w:r>
        <w:rPr>
          <w:b/>
        </w:rPr>
        <w:t>Chandler:</w:t>
      </w:r>
      <w:r>
        <w:t xml:space="preserve"> Nooo!! She's really dull! And she gets this gross mascara goop thi</w:t>
      </w:r>
      <w:r>
        <w:t>ng in the corner of her eye!</w:t>
      </w:r>
    </w:p>
    <w:p w:rsidR="00000000" w:rsidRDefault="007933C1">
      <w:r>
        <w:rPr>
          <w:b/>
        </w:rPr>
        <w:t>Rachel:</w:t>
      </w:r>
      <w:r>
        <w:t xml:space="preserve"> I don't care! I don't care! You are going to have to take her out again and end it, and end it in way that she knows it's actually ended. And, I don't care how hard it is for you, do not tell her that you will call her </w:t>
      </w:r>
      <w:r>
        <w:t>again!</w:t>
      </w:r>
    </w:p>
    <w:p w:rsidR="00000000" w:rsidRDefault="007933C1">
      <w:r>
        <w:rPr>
          <w:b/>
        </w:rPr>
        <w:t>Chandler:</w:t>
      </w:r>
      <w:r>
        <w:t xml:space="preserve"> All right! Fine! But it's just a lunch date, no more than an hour! And from now on I get my own dates, I don't want you setting me up with anybody ever again!</w:t>
      </w:r>
    </w:p>
    <w:p w:rsidR="00000000" w:rsidRDefault="007933C1">
      <w:r>
        <w:rPr>
          <w:b/>
        </w:rPr>
        <w:t>Rachel:</w:t>
      </w:r>
      <w:r>
        <w:t xml:space="preserve"> That's fine!</w:t>
      </w:r>
    </w:p>
    <w:p w:rsidR="00000000" w:rsidRDefault="007933C1">
      <w:r>
        <w:rPr>
          <w:b/>
        </w:rPr>
        <w:t>Chandler:</w:t>
      </w:r>
      <w:r>
        <w:t xml:space="preserve"> That's just a lot of big talk, y'know.</w:t>
      </w:r>
    </w:p>
    <w:p w:rsidR="00000000" w:rsidRDefault="007933C1">
      <w:r>
        <w:rPr>
          <w:b/>
        </w:rPr>
        <w:t>Rachel:</w:t>
      </w:r>
      <w:r>
        <w:t xml:space="preserve"> I </w:t>
      </w:r>
      <w:r>
        <w:t>know.</w:t>
      </w:r>
    </w:p>
    <w:p w:rsidR="00000000" w:rsidRDefault="007933C1">
      <w:r>
        <w:t>[Scene: Monica and Rachel's, Ross is entering.]</w:t>
      </w:r>
    </w:p>
    <w:p w:rsidR="00000000" w:rsidRDefault="007933C1">
      <w:r>
        <w:rPr>
          <w:b/>
        </w:rPr>
        <w:t>Ross:</w:t>
      </w:r>
      <w:r>
        <w:t xml:space="preserve"> Mon?</w:t>
      </w:r>
    </w:p>
    <w:p w:rsidR="00000000" w:rsidRDefault="007933C1">
      <w:r>
        <w:rPr>
          <w:b/>
        </w:rPr>
        <w:t>Monica:</w:t>
      </w:r>
      <w:r>
        <w:t xml:space="preserve"> (from the bathroom) I'm in the shower!</w:t>
      </w:r>
    </w:p>
    <w:p w:rsidR="00000000" w:rsidRDefault="007933C1">
      <w:r>
        <w:t>[He closes the door and walks over to get something from the fridge. He starts to smell something and turns around to see Phoebe's dollhouse smo</w:t>
      </w:r>
      <w:r>
        <w:t>king. He runs over and takes off the roof to reveal that the dollhouse fire.]</w:t>
      </w:r>
    </w:p>
    <w:p w:rsidR="00000000" w:rsidRDefault="007933C1">
      <w:r>
        <w:rPr>
          <w:b/>
        </w:rPr>
        <w:t>Ross:</w:t>
      </w:r>
      <w:r>
        <w:t xml:space="preserve"> Oh, fire! There, there's a fire! Fire!!</w:t>
      </w:r>
    </w:p>
    <w:p w:rsidR="00000000" w:rsidRDefault="007933C1">
      <w:r>
        <w:t xml:space="preserve">[He tries to blow it out, and obviously, it doesn't work. He runs over to the sink to get a glass of water to put out the fire, but </w:t>
      </w:r>
      <w:r>
        <w:t xml:space="preserve">since Monica is in the shower the water pressure is very low and takes a long time to fill the glass. In desperation he takes the half full glass over and dumps it on the fire, it doesn't work. He then picks up the dollhouse and considers bringing it over </w:t>
      </w:r>
      <w:r>
        <w:t>to the sink, but decides to take it into the bathroom and use the shower to put it out. He kicks open the door and we hear Monica scream at the top of her lungs.]</w:t>
      </w:r>
    </w:p>
    <w:p w:rsidR="00000000" w:rsidRDefault="007933C1">
      <w:r>
        <w:t>[Scene: The Theatre, Kate is arriving for rehearsal.]</w:t>
      </w:r>
    </w:p>
    <w:p w:rsidR="00000000" w:rsidRDefault="007933C1">
      <w:r>
        <w:rPr>
          <w:b/>
        </w:rPr>
        <w:t>Joey:</w:t>
      </w:r>
      <w:r>
        <w:t xml:space="preserve"> Hey.</w:t>
      </w:r>
    </w:p>
    <w:p w:rsidR="00000000" w:rsidRDefault="007933C1">
      <w:r>
        <w:rPr>
          <w:b/>
        </w:rPr>
        <w:t>Kate:</w:t>
      </w:r>
      <w:r>
        <w:t xml:space="preserve"> Hi.</w:t>
      </w:r>
    </w:p>
    <w:p w:rsidR="00000000" w:rsidRDefault="007933C1">
      <w:r>
        <w:rPr>
          <w:b/>
        </w:rPr>
        <w:t>Joey:</w:t>
      </w:r>
      <w:r>
        <w:t xml:space="preserve"> So I ah, tal</w:t>
      </w:r>
      <w:r>
        <w:t>ked to Lauren, kinda told her how things were with us. Did you ah, did you talk to Marshall?</w:t>
      </w:r>
    </w:p>
    <w:p w:rsidR="00000000" w:rsidRDefault="007933C1">
      <w:r>
        <w:rPr>
          <w:b/>
        </w:rPr>
        <w:t>Kate:</w:t>
      </w:r>
      <w:r>
        <w:t xml:space="preserve"> About what?</w:t>
      </w:r>
    </w:p>
    <w:p w:rsidR="00000000" w:rsidRDefault="007933C1">
      <w:r>
        <w:rPr>
          <w:b/>
        </w:rPr>
        <w:t>Joey:</w:t>
      </w:r>
      <w:r>
        <w:t xml:space="preserve"> Y'know, about what happened with us.</w:t>
      </w:r>
    </w:p>
    <w:p w:rsidR="00000000" w:rsidRDefault="007933C1">
      <w:r>
        <w:rPr>
          <w:b/>
        </w:rPr>
        <w:t>Kate:</w:t>
      </w:r>
      <w:r>
        <w:t xml:space="preserve"> Nooo. And there's really no reason he should find out, so ah let's not make a big deal about it,</w:t>
      </w:r>
      <w:r>
        <w:t xml:space="preserve"> okay?</w:t>
      </w:r>
    </w:p>
    <w:p w:rsidR="00000000" w:rsidRDefault="007933C1">
      <w:r>
        <w:rPr>
          <w:b/>
        </w:rPr>
        <w:t>Joey:</w:t>
      </w:r>
      <w:r>
        <w:t xml:space="preserve"> What are you talking about? It was a big deal. I mean, come on you can't tell me last night didn't mean something to you. I-I was there, you're not that good an actress.</w:t>
      </w:r>
    </w:p>
    <w:p w:rsidR="00000000" w:rsidRDefault="007933C1">
      <w:r>
        <w:rPr>
          <w:b/>
        </w:rPr>
        <w:t>Kate:</w:t>
      </w:r>
      <w:r>
        <w:t xml:space="preserve"> Look umm, I, I was, I was just caught up in the moment. That's all </w:t>
      </w:r>
      <w:r>
        <w:t>it was. Joey, I'm-I'm sorry you feel bad, but haven't you ever sleep with a women where it meant more to her than it did to you?</w:t>
      </w:r>
    </w:p>
    <w:p w:rsidR="00000000" w:rsidRDefault="007933C1">
      <w:r>
        <w:rPr>
          <w:b/>
        </w:rPr>
        <w:t>Joey:</w:t>
      </w:r>
      <w:r>
        <w:t xml:space="preserve"> Nooo.</w:t>
      </w:r>
    </w:p>
    <w:p w:rsidR="00000000" w:rsidRDefault="007933C1">
      <w:r>
        <w:rPr>
          <w:b/>
        </w:rPr>
        <w:t>Lauren:</w:t>
      </w:r>
      <w:r>
        <w:t xml:space="preserve"> (entering) Hi, Kate!</w:t>
      </w:r>
    </w:p>
    <w:p w:rsidR="00000000" w:rsidRDefault="007933C1">
      <w:r>
        <w:rPr>
          <w:b/>
        </w:rPr>
        <w:t>Kate:</w:t>
      </w:r>
      <w:r>
        <w:t xml:space="preserve"> Hi, Lauren.</w:t>
      </w:r>
    </w:p>
    <w:p w:rsidR="00000000" w:rsidRDefault="007933C1">
      <w:r>
        <w:rPr>
          <w:b/>
        </w:rPr>
        <w:t>Joey:</w:t>
      </w:r>
      <w:r>
        <w:t xml:space="preserve"> Hi, Lauren.</w:t>
      </w:r>
    </w:p>
    <w:p w:rsidR="00000000" w:rsidRDefault="007933C1">
      <w:r>
        <w:rPr>
          <w:b/>
        </w:rPr>
        <w:t>Lauren:</w:t>
      </w:r>
      <w:r>
        <w:t xml:space="preserve"> Hi, pig!</w:t>
      </w:r>
    </w:p>
    <w:p w:rsidR="00000000" w:rsidRDefault="007933C1">
      <w:r>
        <w:t>[Scene: Monica and Rachel's, Moni</w:t>
      </w:r>
      <w:r>
        <w:t>ca and Ross are inspecting the damage to the dollhouse.]</w:t>
      </w:r>
    </w:p>
    <w:p w:rsidR="00000000" w:rsidRDefault="007933C1">
      <w:r>
        <w:rPr>
          <w:b/>
        </w:rPr>
        <w:t>Ross:</w:t>
      </w:r>
      <w:r>
        <w:t xml:space="preserve"> Sorry I ah, I scared you in there.</w:t>
      </w:r>
    </w:p>
    <w:p w:rsidR="00000000" w:rsidRDefault="007933C1">
      <w:r>
        <w:rPr>
          <w:b/>
        </w:rPr>
        <w:t>Monica:</w:t>
      </w:r>
      <w:r>
        <w:t xml:space="preserve"> Oh, that's okay. By the way, I was just checking the shower massager.</w:t>
      </w:r>
    </w:p>
    <w:p w:rsidR="00000000" w:rsidRDefault="007933C1">
      <w:r>
        <w:rPr>
          <w:b/>
        </w:rPr>
        <w:t>Ross:</w:t>
      </w:r>
      <w:r>
        <w:t xml:space="preserve"> Yeah.</w:t>
      </w:r>
    </w:p>
    <w:p w:rsidR="00000000" w:rsidRDefault="007933C1">
      <w:r>
        <w:rPr>
          <w:b/>
        </w:rPr>
        <w:t>Phoebe:</w:t>
      </w:r>
      <w:r>
        <w:t xml:space="preserve"> (entering) Hey!</w:t>
      </w:r>
    </w:p>
    <w:p w:rsidR="00000000" w:rsidRDefault="007933C1">
      <w:r>
        <w:rPr>
          <w:b/>
        </w:rPr>
        <w:t>Monica:</w:t>
      </w:r>
      <w:r>
        <w:t xml:space="preserve"> (runs over to her) I tried to reach </w:t>
      </w:r>
      <w:r>
        <w:t>you at work. There's....been a fire.</w:t>
      </w:r>
    </w:p>
    <w:p w:rsidR="00000000" w:rsidRDefault="007933C1">
      <w:r>
        <w:rPr>
          <w:b/>
        </w:rPr>
        <w:t>Phoebe:</w:t>
      </w:r>
      <w:r>
        <w:t xml:space="preserve"> What?! Oh my... (sees the remains of the house) Oh my God!! What happened?!</w:t>
      </w:r>
    </w:p>
    <w:p w:rsidR="00000000" w:rsidRDefault="007933C1">
      <w:r>
        <w:rPr>
          <w:b/>
        </w:rPr>
        <w:t>Ross:</w:t>
      </w:r>
      <w:r>
        <w:t xml:space="preserve"> Well, we believe it originated here. (He uses a pointer and points to the point of origin.) In the Aroma Room.</w:t>
      </w:r>
    </w:p>
    <w:p w:rsidR="00000000" w:rsidRDefault="007933C1">
      <w:r>
        <w:rPr>
          <w:b/>
        </w:rPr>
        <w:t>Phoebe:</w:t>
      </w:r>
      <w:r>
        <w:t xml:space="preserve"> All right.</w:t>
      </w:r>
      <w:r>
        <w:t xml:space="preserve"> Did everyone get out okay?</w:t>
      </w:r>
    </w:p>
    <w:p w:rsidR="00000000" w:rsidRDefault="007933C1">
      <w:r>
        <w:rPr>
          <w:b/>
        </w:rPr>
        <w:t>Monica:</w:t>
      </w:r>
      <w:r>
        <w:t xml:space="preserve"> Well, the giraffe's okay. And so is the pirate.</w:t>
      </w:r>
    </w:p>
    <w:p w:rsidR="00000000" w:rsidRDefault="007933C1">
      <w:r>
        <w:rPr>
          <w:b/>
        </w:rPr>
        <w:t>Phoebe:</w:t>
      </w:r>
      <w:r>
        <w:t xml:space="preserve"> Ohh. What is this? (She sees a tissue covering something, and moves to remove it.) </w:t>
      </w:r>
    </w:p>
    <w:p w:rsidR="00000000" w:rsidRDefault="007933C1">
      <w:r>
        <w:rPr>
          <w:b/>
        </w:rPr>
        <w:t>Ross:</w:t>
      </w:r>
      <w:r>
        <w:t xml:space="preserve"> No Phoebe, don't look! You don't want to see what's under there!!</w:t>
      </w:r>
    </w:p>
    <w:p w:rsidR="00000000" w:rsidRDefault="007933C1">
      <w:r>
        <w:rPr>
          <w:b/>
        </w:rPr>
        <w:t>Phoebe:</w:t>
      </w:r>
      <w:r>
        <w:t xml:space="preserve"> </w:t>
      </w:r>
      <w:r>
        <w:t xml:space="preserve">(She pauses to ready herself, and removes the tissue.) Ohh, the-the Foster puppets! </w:t>
      </w:r>
    </w:p>
    <w:p w:rsidR="00000000" w:rsidRDefault="007933C1">
      <w:r>
        <w:t xml:space="preserve">(She picks up a charred piece of plastic that once was the Foster puppets, and starts to break down. Monica goes over and comforts her.) </w:t>
      </w:r>
    </w:p>
    <w:p w:rsidR="00000000" w:rsidRDefault="007933C1">
      <w:r>
        <w:t>[Scene: Rachel's office, Chandler</w:t>
      </w:r>
      <w:r>
        <w:t xml:space="preserve"> and Joanna are returning from their lunch date. He is telling her about her mascara problem. Rachel is already there.]</w:t>
      </w:r>
    </w:p>
    <w:p w:rsidR="00000000" w:rsidRDefault="007933C1">
      <w:r>
        <w:rPr>
          <w:b/>
        </w:rPr>
        <w:t>Chandler:</w:t>
      </w:r>
      <w:r>
        <w:t xml:space="preserve"> It's not a big deal. It's, just it's right here, (points to his eye) and it's all the time.</w:t>
      </w:r>
    </w:p>
    <w:p w:rsidR="00000000" w:rsidRDefault="007933C1">
      <w:r>
        <w:rPr>
          <w:b/>
        </w:rPr>
        <w:t>Joanna:</w:t>
      </w:r>
      <w:r>
        <w:t xml:space="preserve"> Well, thanks again for lun</w:t>
      </w:r>
      <w:r>
        <w:t>ch.</w:t>
      </w:r>
    </w:p>
    <w:p w:rsidR="00000000" w:rsidRDefault="007933C1">
      <w:r>
        <w:rPr>
          <w:b/>
        </w:rPr>
        <w:t>Chandler:</w:t>
      </w:r>
      <w:r>
        <w:t xml:space="preserve"> (He looks over at Rachel, who nods her head) Yes, this, this was pleasant.</w:t>
      </w:r>
    </w:p>
    <w:p w:rsidR="00000000" w:rsidRDefault="007933C1">
      <w:r>
        <w:t xml:space="preserve">(Rachel is slowing trying to leave and let them talk.) </w:t>
      </w:r>
    </w:p>
    <w:p w:rsidR="00000000" w:rsidRDefault="007933C1">
      <w:r>
        <w:rPr>
          <w:b/>
        </w:rPr>
        <w:t>Joanna:</w:t>
      </w:r>
      <w:r>
        <w:t xml:space="preserve"> It was, wasn't it?</w:t>
      </w:r>
    </w:p>
    <w:p w:rsidR="00000000" w:rsidRDefault="007933C1">
      <w:r>
        <w:rPr>
          <w:b/>
        </w:rPr>
        <w:t>Chandler:</w:t>
      </w:r>
      <w:r>
        <w:t xml:space="preserve"> The food there was, was great.</w:t>
      </w:r>
    </w:p>
    <w:p w:rsidR="00000000" w:rsidRDefault="007933C1">
      <w:r>
        <w:rPr>
          <w:b/>
        </w:rPr>
        <w:t>Joanna:</w:t>
      </w:r>
      <w:r>
        <w:t xml:space="preserve"> Wasn't it?</w:t>
      </w:r>
    </w:p>
    <w:p w:rsidR="00000000" w:rsidRDefault="007933C1">
      <w:r>
        <w:rPr>
          <w:b/>
        </w:rPr>
        <w:t>Chandler:</w:t>
      </w:r>
      <w:r>
        <w:t xml:space="preserve"> So take care.</w:t>
      </w:r>
    </w:p>
    <w:p w:rsidR="00000000" w:rsidRDefault="007933C1">
      <w:r>
        <w:rPr>
          <w:b/>
        </w:rPr>
        <w:t>Joanna:</w:t>
      </w:r>
      <w:r>
        <w:t xml:space="preserve"> You too.</w:t>
      </w:r>
    </w:p>
    <w:p w:rsidR="00000000" w:rsidRDefault="007933C1">
      <w:r>
        <w:rPr>
          <w:b/>
        </w:rPr>
        <w:t>Chandler:</w:t>
      </w:r>
      <w:r>
        <w:t xml:space="preserve"> Well, this was great. I'll give you a call. We should do it again sometime. (Rachel is disappointed) </w:t>
      </w:r>
    </w:p>
    <w:p w:rsidR="00000000" w:rsidRDefault="007933C1">
      <w:r>
        <w:rPr>
          <w:b/>
        </w:rPr>
        <w:t>Joanna:</w:t>
      </w:r>
      <w:r>
        <w:t xml:space="preserve"> Great! I'm looking forward to it. Rachel, any messages?</w:t>
      </w:r>
    </w:p>
    <w:p w:rsidR="00000000" w:rsidRDefault="007933C1">
      <w:r>
        <w:rPr>
          <w:b/>
        </w:rPr>
        <w:t>Rachel:</w:t>
      </w:r>
      <w:r>
        <w:t xml:space="preserve"> Sophie's desk.</w:t>
      </w:r>
    </w:p>
    <w:p w:rsidR="00000000" w:rsidRDefault="007933C1">
      <w:r>
        <w:t>(Chandler starts to leave ashamed of him</w:t>
      </w:r>
      <w:r>
        <w:t xml:space="preserve">self, but Rachel stops him in the hallway.) </w:t>
      </w:r>
    </w:p>
    <w:p w:rsidR="00000000" w:rsidRDefault="007933C1">
      <w:r>
        <w:rPr>
          <w:b/>
        </w:rPr>
        <w:t>Rachel:</w:t>
      </w:r>
      <w:r>
        <w:t xml:space="preserve"> (whispering) Chandler!! Are you gonna call her!</w:t>
      </w:r>
    </w:p>
    <w:p w:rsidR="00000000" w:rsidRDefault="007933C1">
      <w:r>
        <w:rPr>
          <w:b/>
        </w:rPr>
        <w:t>Chandler:</w:t>
      </w:r>
      <w:r>
        <w:t xml:space="preserve"> Noo! </w:t>
      </w:r>
    </w:p>
    <w:p w:rsidR="00000000" w:rsidRDefault="007933C1">
      <w:r>
        <w:rPr>
          <w:b/>
        </w:rPr>
        <w:t>Rachel:</w:t>
      </w:r>
      <w:r>
        <w:t xml:space="preserve"> Chandler!!</w:t>
      </w:r>
    </w:p>
    <w:p w:rsidR="00000000" w:rsidRDefault="007933C1">
      <w:r>
        <w:rPr>
          <w:b/>
        </w:rPr>
        <w:t>Chandler:</w:t>
      </w:r>
      <w:r>
        <w:t xml:space="preserve"> Look, I'm sorry. Okay? I'm weak, and pathetic, and sorry.</w:t>
      </w:r>
    </w:p>
    <w:p w:rsidR="00000000" w:rsidRDefault="007933C1">
      <w:r>
        <w:rPr>
          <w:b/>
        </w:rPr>
        <w:t>Rachel:</w:t>
      </w:r>
      <w:r>
        <w:t xml:space="preserve"> Okay, you are going to tell her and you're g</w:t>
      </w:r>
      <w:r>
        <w:t xml:space="preserve">oing to tell her now. (She grabs his nipple and starts to twist it.) </w:t>
      </w:r>
    </w:p>
    <w:p w:rsidR="00000000" w:rsidRDefault="007933C1">
      <w:r>
        <w:rPr>
          <w:b/>
        </w:rPr>
        <w:t>Chandler:</w:t>
      </w:r>
      <w:r>
        <w:t xml:space="preserve"> Ahhhh -- I'm not going to call you.</w:t>
      </w:r>
    </w:p>
    <w:p w:rsidR="00000000" w:rsidRDefault="007933C1">
      <w:r>
        <w:rPr>
          <w:b/>
        </w:rPr>
        <w:t>Joanna:</w:t>
      </w:r>
      <w:r>
        <w:t xml:space="preserve"> What?</w:t>
      </w:r>
    </w:p>
    <w:p w:rsidR="00000000" w:rsidRDefault="007933C1">
      <w:r>
        <w:rPr>
          <w:b/>
        </w:rPr>
        <w:t>Chandler:</w:t>
      </w:r>
      <w:r>
        <w:t xml:space="preserve"> I'm sorry. I'm-I'm-I'm sorry that I said I was going to when I'm not. Look, this has nothing to do with you, y'know?</w:t>
      </w:r>
      <w:r>
        <w:t xml:space="preserve"> And this isn't Rachel's fault. It's me. I have serious, serious problems when it comes to women. I have issues with commitment, intimacy, (pause) mascara goop. And I'm really sorry, it's just that this is not, this isn't going to work out.</w:t>
      </w:r>
    </w:p>
    <w:p w:rsidR="00000000" w:rsidRDefault="007933C1">
      <w:r>
        <w:rPr>
          <w:b/>
        </w:rPr>
        <w:t>Joanna:</w:t>
      </w:r>
      <w:r>
        <w:t xml:space="preserve"> Well, t</w:t>
      </w:r>
      <w:r>
        <w:t>his isn't how I was hoping how this would end, but I guess I have to appreciate your honesty.</w:t>
      </w:r>
    </w:p>
    <w:p w:rsidR="00000000" w:rsidRDefault="007933C1">
      <w:r>
        <w:rPr>
          <w:b/>
        </w:rPr>
        <w:t>Chandler:</w:t>
      </w:r>
      <w:r>
        <w:t xml:space="preserve"> Yeah, o-okay.</w:t>
      </w:r>
    </w:p>
    <w:p w:rsidR="00000000" w:rsidRDefault="007933C1">
      <w:r>
        <w:rPr>
          <w:b/>
        </w:rPr>
        <w:t>Joanna:</w:t>
      </w:r>
      <w:r>
        <w:t xml:space="preserve"> So...</w:t>
      </w:r>
    </w:p>
    <w:p w:rsidR="00000000" w:rsidRDefault="007933C1">
      <w:r>
        <w:rPr>
          <w:b/>
        </w:rPr>
        <w:t>Chandler:</w:t>
      </w:r>
      <w:r>
        <w:t xml:space="preserve"> Well this is great! I'll give you a call! We should do it again sometime!</w:t>
      </w:r>
    </w:p>
    <w:p w:rsidR="00000000" w:rsidRDefault="007933C1">
      <w:r>
        <w:t>(Rachel is shocked, and holds her arms o</w:t>
      </w:r>
      <w:r>
        <w:t xml:space="preserve">ut in disbelief.) </w:t>
      </w:r>
    </w:p>
    <w:p w:rsidR="00000000" w:rsidRDefault="007933C1">
      <w:r>
        <w:rPr>
          <w:b/>
        </w:rPr>
        <w:t>Closing Credits</w:t>
      </w:r>
    </w:p>
    <w:p w:rsidR="00000000" w:rsidRDefault="007933C1">
      <w:r>
        <w:t>[Scene: Chandler and Joey's, Joey is talking on the phone.]</w:t>
      </w:r>
    </w:p>
    <w:p w:rsidR="00000000" w:rsidRDefault="007933C1">
      <w:r>
        <w:rPr>
          <w:b/>
        </w:rPr>
        <w:t>Joey:</w:t>
      </w:r>
      <w:r>
        <w:t xml:space="preserve"> (on phone) Well, so anyway Beth, what I'm saying is I should've considered your feelings before I went home with you that night. I've ah, I've recently lea</w:t>
      </w:r>
      <w:r>
        <w:t>rned what's it like to be on your side of it, and I'm sorry. So, do you think you can forgive me? (listens) Great. Thanks. Okay, bye. (He sits down and crosses out something, and dials the phone again.) Hello, Jennifer? (listens) Oh hi, Mrs. Loreo, is Jenn</w:t>
      </w:r>
      <w:r>
        <w:t>ifer there? (listens) Oh, she's not home huh? (listens) Well ah, actually I kinda need to talk to you too.</w:t>
      </w:r>
    </w:p>
    <w:p w:rsidR="00000000" w:rsidRDefault="007933C1">
      <w:r>
        <w:rPr>
          <w:b/>
        </w:rPr>
        <w:t>End</w:t>
      </w:r>
    </w:p>
    <w:p w:rsidR="00000000" w:rsidRDefault="007933C1"/>
    <w:p w:rsidR="00000000" w:rsidRDefault="007933C1"/>
    <w:p w:rsidR="00000000" w:rsidRDefault="007933C1">
      <w:pPr>
        <w:rPr>
          <w:b/>
          <w:shd w:val="pct10" w:color="auto" w:fill="FFFFFF"/>
        </w:rPr>
      </w:pPr>
      <w:r>
        <w:rPr>
          <w:b/>
          <w:shd w:val="pct10" w:color="auto" w:fill="FFFFFF"/>
        </w:rPr>
        <w:t>321 The One With A Chick. And A Duck</w:t>
      </w:r>
    </w:p>
    <w:p w:rsidR="00000000" w:rsidRDefault="007933C1"/>
    <w:p w:rsidR="00000000" w:rsidRDefault="007933C1"/>
    <w:p w:rsidR="00000000" w:rsidRDefault="007933C1">
      <w:r>
        <w:t xml:space="preserve">[Scene: Outside Central Perk, Rachel and Phoebe are helping Monica learn how to roller skate by rolling </w:t>
      </w:r>
      <w:r>
        <w:t>her between themselves.]</w:t>
      </w:r>
    </w:p>
    <w:p w:rsidR="00000000" w:rsidRDefault="007933C1">
      <w:r>
        <w:rPr>
          <w:b/>
        </w:rPr>
        <w:t>Rachel:</w:t>
      </w:r>
      <w:r>
        <w:t xml:space="preserve"> So who's idea was it to put everybody in the diner on skates?</w:t>
      </w:r>
    </w:p>
    <w:p w:rsidR="00000000" w:rsidRDefault="007933C1">
      <w:r>
        <w:rPr>
          <w:b/>
        </w:rPr>
        <w:t>Monica:</w:t>
      </w:r>
      <w:r>
        <w:t xml:space="preserve"> Oh, some idiot customer put a suggestion in the suggestion box.</w:t>
      </w:r>
    </w:p>
    <w:p w:rsidR="00000000" w:rsidRDefault="007933C1">
      <w:r>
        <w:rPr>
          <w:b/>
        </w:rPr>
        <w:t>Phoebe:</w:t>
      </w:r>
      <w:r>
        <w:t xml:space="preserve"> Oh my God, they took my idea!</w:t>
      </w:r>
    </w:p>
    <w:p w:rsidR="00000000" w:rsidRDefault="007933C1">
      <w:r>
        <w:rPr>
          <w:b/>
        </w:rPr>
        <w:t>Monica:</w:t>
      </w:r>
      <w:r>
        <w:t xml:space="preserve"> That was you?!</w:t>
      </w:r>
    </w:p>
    <w:p w:rsidR="00000000" w:rsidRDefault="007933C1">
      <w:r>
        <w:rPr>
          <w:b/>
        </w:rPr>
        <w:t>Phoebe:</w:t>
      </w:r>
      <w:r>
        <w:t xml:space="preserve"> Yeah! Okay, here you</w:t>
      </w:r>
      <w:r>
        <w:t xml:space="preserve"> go. (rolls her back to Rachel) </w:t>
      </w:r>
    </w:p>
    <w:p w:rsidR="00000000" w:rsidRDefault="007933C1">
      <w:r>
        <w:rPr>
          <w:b/>
        </w:rPr>
        <w:t>Gunther:</w:t>
      </w:r>
      <w:r>
        <w:t xml:space="preserve"> (bringing Rachel a mug) Rachel, I made you a cocoa. </w:t>
      </w:r>
    </w:p>
    <w:p w:rsidR="00000000" w:rsidRDefault="007933C1">
      <w:r>
        <w:t>[He distracts her from catching Monica and Monica slams into her, knocking her down. Monica then falls on top of her.]</w:t>
      </w:r>
    </w:p>
    <w:p w:rsidR="00000000" w:rsidRDefault="007933C1">
      <w:r>
        <w:rPr>
          <w:b/>
        </w:rPr>
        <w:t>Phoebe:</w:t>
      </w:r>
      <w:r>
        <w:t xml:space="preserve"> Oh my God, are you guys okay?</w:t>
      </w:r>
    </w:p>
    <w:p w:rsidR="00000000" w:rsidRDefault="007933C1">
      <w:r>
        <w:rPr>
          <w:b/>
        </w:rPr>
        <w:t>Gunt</w:t>
      </w:r>
      <w:r>
        <w:rPr>
          <w:b/>
        </w:rPr>
        <w:t>her:</w:t>
      </w:r>
      <w:r>
        <w:t xml:space="preserve"> Are you all right?</w:t>
      </w:r>
    </w:p>
    <w:p w:rsidR="00000000" w:rsidRDefault="007933C1">
      <w:r>
        <w:rPr>
          <w:b/>
        </w:rPr>
        <w:t>Joey:</w:t>
      </w:r>
      <w:r>
        <w:t xml:space="preserve"> (leaving Central Perk and seeing Monica laying on top of Rachel who is moaning in pain.) Oh my.</w:t>
      </w:r>
    </w:p>
    <w:p w:rsidR="00000000" w:rsidRDefault="007933C1">
      <w:r>
        <w:t xml:space="preserve">(They both turn and give him a dirty look.) </w:t>
      </w:r>
    </w:p>
    <w:p w:rsidR="00000000" w:rsidRDefault="007933C1">
      <w:pPr>
        <w:rPr>
          <w:b/>
        </w:rPr>
      </w:pPr>
      <w:r>
        <w:rPr>
          <w:b/>
        </w:rPr>
        <w:t>Opening Credits</w:t>
      </w:r>
    </w:p>
    <w:p w:rsidR="00000000" w:rsidRDefault="007933C1">
      <w:r>
        <w:t xml:space="preserve">[Scene: Chandler and Joey's, Joey is watching </w:t>
      </w:r>
      <w:r>
        <w:rPr>
          <w:i/>
        </w:rPr>
        <w:t>Quincy M.E.</w:t>
      </w:r>
      <w:r>
        <w:t xml:space="preserve"> as Chandler</w:t>
      </w:r>
      <w:r>
        <w:t xml:space="preserve"> is walking into the living room from his bedroom.]</w:t>
      </w:r>
    </w:p>
    <w:p w:rsidR="00000000" w:rsidRDefault="007933C1">
      <w:r>
        <w:rPr>
          <w:b/>
        </w:rPr>
        <w:t>Chandler:</w:t>
      </w:r>
      <w:r>
        <w:t xml:space="preserve"> (sporting a goatee) Hey.</w:t>
      </w:r>
    </w:p>
    <w:p w:rsidR="00000000" w:rsidRDefault="007933C1">
      <w:r>
        <w:rPr>
          <w:b/>
        </w:rPr>
        <w:t>Joey:</w:t>
      </w:r>
      <w:r>
        <w:t xml:space="preserve"> Hey. Y'know with that goatee you kinda look like Satan.</w:t>
      </w:r>
    </w:p>
    <w:p w:rsidR="00000000" w:rsidRDefault="007933C1">
      <w:r>
        <w:rPr>
          <w:b/>
        </w:rPr>
        <w:t>Chandler:</w:t>
      </w:r>
      <w:r>
        <w:t xml:space="preserve"> Oh, so that's why the priest threw holy water on me. (there's no reaction from Joey) Okay, listen</w:t>
      </w:r>
      <w:r>
        <w:t xml:space="preserve">, </w:t>
      </w:r>
      <w:r>
        <w:rPr>
          <w:b/>
        </w:rPr>
        <w:t>you</w:t>
      </w:r>
      <w:r>
        <w:t xml:space="preserve"> have to cheer up! Okay? You should come out with Ross and me, I mean anything is better than sitting around here crying all day about Kate.</w:t>
      </w:r>
    </w:p>
    <w:p w:rsidR="00000000" w:rsidRDefault="007933C1">
      <w:r>
        <w:rPr>
          <w:b/>
        </w:rPr>
        <w:t>Joey:</w:t>
      </w:r>
      <w:r>
        <w:t xml:space="preserve"> Hey I was crying because, because nobody believed Quincy's theory. Okay?</w:t>
      </w:r>
    </w:p>
    <w:p w:rsidR="00000000" w:rsidRDefault="007933C1">
      <w:r>
        <w:rPr>
          <w:b/>
        </w:rPr>
        <w:t>Ross:</w:t>
      </w:r>
      <w:r>
        <w:t xml:space="preserve"> (entering) Hey!</w:t>
      </w:r>
    </w:p>
    <w:p w:rsidR="00000000" w:rsidRDefault="007933C1">
      <w:r>
        <w:rPr>
          <w:b/>
        </w:rPr>
        <w:t>Chandler:</w:t>
      </w:r>
      <w:r>
        <w:t xml:space="preserve"> Hey.</w:t>
      </w:r>
    </w:p>
    <w:p w:rsidR="00000000" w:rsidRDefault="007933C1">
      <w:r>
        <w:rPr>
          <w:b/>
        </w:rPr>
        <w:t>Ross:</w:t>
      </w:r>
      <w:r>
        <w:t xml:space="preserve"> (triumphantly) I'm gonna be on TV!!</w:t>
      </w:r>
    </w:p>
    <w:p w:rsidR="00000000" w:rsidRDefault="007933C1">
      <w:r>
        <w:rPr>
          <w:b/>
        </w:rPr>
        <w:t>Chandler:</w:t>
      </w:r>
      <w:r>
        <w:t xml:space="preserve"> No way!</w:t>
      </w:r>
    </w:p>
    <w:p w:rsidR="00000000" w:rsidRDefault="007933C1">
      <w:r>
        <w:rPr>
          <w:b/>
        </w:rPr>
        <w:t>Ross:</w:t>
      </w:r>
      <w:r>
        <w:t xml:space="preserve"> Yeah! They're putting together this panel to talk about these fossils they just found in Peru and </w:t>
      </w:r>
      <w:r>
        <w:rPr>
          <w:i/>
        </w:rPr>
        <w:t>The Discovery Channel's</w:t>
      </w:r>
      <w:r>
        <w:t xml:space="preserve"> gonna film it!</w:t>
      </w:r>
    </w:p>
    <w:p w:rsidR="00000000" w:rsidRDefault="007933C1">
      <w:r>
        <w:rPr>
          <w:b/>
        </w:rPr>
        <w:t>Chandler:</w:t>
      </w:r>
      <w:r>
        <w:t xml:space="preserve"> Oh my God! Who's gonna watch that?!</w:t>
      </w:r>
    </w:p>
    <w:p w:rsidR="00000000" w:rsidRDefault="007933C1">
      <w:r>
        <w:rPr>
          <w:b/>
        </w:rPr>
        <w:t>R</w:t>
      </w:r>
      <w:r>
        <w:rPr>
          <w:b/>
        </w:rPr>
        <w:t>oss:</w:t>
      </w:r>
      <w:r>
        <w:t xml:space="preserve"> Thanks. You ready to go?</w:t>
      </w:r>
    </w:p>
    <w:p w:rsidR="00000000" w:rsidRDefault="007933C1">
      <w:r>
        <w:rPr>
          <w:b/>
        </w:rPr>
        <w:t>Chandler:</w:t>
      </w:r>
      <w:r>
        <w:t xml:space="preserve"> Yeah. (they start to leave) </w:t>
      </w:r>
    </w:p>
    <w:p w:rsidR="00000000" w:rsidRDefault="007933C1">
      <w:r>
        <w:rPr>
          <w:b/>
        </w:rPr>
        <w:t>Joey:</w:t>
      </w:r>
      <w:r>
        <w:t xml:space="preserve"> Saw a girl with that vest.</w:t>
      </w:r>
    </w:p>
    <w:p w:rsidR="00000000" w:rsidRDefault="007933C1">
      <w:r>
        <w:rPr>
          <w:b/>
        </w:rPr>
        <w:t>Chandler:</w:t>
      </w:r>
      <w:r>
        <w:t xml:space="preserve"> Thanks. (He takes off the vest and throws it on the floor.) </w:t>
      </w:r>
    </w:p>
    <w:p w:rsidR="00000000" w:rsidRDefault="007933C1">
      <w:r>
        <w:rPr>
          <w:b/>
        </w:rPr>
        <w:t>Anchorwoman:</w:t>
      </w:r>
      <w:r>
        <w:t xml:space="preserve"> (on TV) While most of us think of chocolate bunnies and baskets as tra</w:t>
      </w:r>
      <w:r>
        <w:t>ditional Easter gifts. Some people insist on giving live chicks as presents. (Joey is intrigued by the idea) Unfortunately, the sad fact remains that most of these little guys won't live to see the fourth of July. (Joey starts to call a place to buy a litt</w:t>
      </w:r>
      <w:r>
        <w:t>le baby chick) Because of as a result of improper care, they will be dead.</w:t>
      </w:r>
    </w:p>
    <w:p w:rsidR="00000000" w:rsidRDefault="007933C1">
      <w:r>
        <w:rPr>
          <w:b/>
        </w:rPr>
        <w:t>Joey:</w:t>
      </w:r>
      <w:r>
        <w:t xml:space="preserve"> (on phone) Yeah, hi. You guys got any of those baby chicks? 'Cause I was watching this ah, commercial on TV and man, those guys are cute!</w:t>
      </w:r>
    </w:p>
    <w:p w:rsidR="00000000" w:rsidRDefault="007933C1">
      <w:r>
        <w:t xml:space="preserve">[Scene: The Moondance Diner, Pete is </w:t>
      </w:r>
      <w:r>
        <w:t>entering, Monica is on roller skates.]</w:t>
      </w:r>
    </w:p>
    <w:p w:rsidR="00000000" w:rsidRDefault="007933C1">
      <w:r>
        <w:rPr>
          <w:b/>
        </w:rPr>
        <w:t>Pete:</w:t>
      </w:r>
      <w:r>
        <w:t xml:space="preserve"> Hi!</w:t>
      </w:r>
    </w:p>
    <w:p w:rsidR="00000000" w:rsidRDefault="007933C1">
      <w:r>
        <w:rPr>
          <w:b/>
        </w:rPr>
        <w:t>Monica:</w:t>
      </w:r>
      <w:r>
        <w:t xml:space="preserve"> Hi! Hey, Pete you're back! Hey, check this out. (She starts to skate over to him) </w:t>
      </w:r>
    </w:p>
    <w:p w:rsidR="00000000" w:rsidRDefault="007933C1">
      <w:r>
        <w:rPr>
          <w:b/>
        </w:rPr>
        <w:t>Pete:</w:t>
      </w:r>
      <w:r>
        <w:t xml:space="preserve"> Wow! Skates! </w:t>
      </w:r>
    </w:p>
    <w:p w:rsidR="00000000" w:rsidRDefault="007933C1">
      <w:r>
        <w:t xml:space="preserve">(She gets just about all the way over to him and falls into his arms.) </w:t>
      </w:r>
    </w:p>
    <w:p w:rsidR="00000000" w:rsidRDefault="007933C1">
      <w:r>
        <w:rPr>
          <w:b/>
        </w:rPr>
        <w:t>Monica:</w:t>
      </w:r>
      <w:r>
        <w:t xml:space="preserve"> Wow! You're a lo</w:t>
      </w:r>
      <w:r>
        <w:t>t sturdier that Chandler. He crumpled like a piece of paper. So how was you're trip?</w:t>
      </w:r>
    </w:p>
    <w:p w:rsidR="00000000" w:rsidRDefault="007933C1">
      <w:r>
        <w:rPr>
          <w:b/>
        </w:rPr>
        <w:t>Pete:</w:t>
      </w:r>
      <w:r>
        <w:t xml:space="preserve"> Well... (he holds up a gift he brought her) </w:t>
      </w:r>
    </w:p>
    <w:p w:rsidR="00000000" w:rsidRDefault="007933C1">
      <w:r>
        <w:rPr>
          <w:b/>
        </w:rPr>
        <w:t>Monica:</w:t>
      </w:r>
      <w:r>
        <w:t xml:space="preserve"> Oh, what'd ya bring me?! (She opens the gift) Awww, hotel toiletries from Japan. Oh, these are gonna go in my pe</w:t>
      </w:r>
      <w:r>
        <w:t>rmanent collection. You want some coffee?</w:t>
      </w:r>
    </w:p>
    <w:p w:rsidR="00000000" w:rsidRDefault="007933C1">
      <w:r>
        <w:rPr>
          <w:b/>
        </w:rPr>
        <w:t>Pete:</w:t>
      </w:r>
      <w:r>
        <w:t xml:space="preserve"> Yeah, sure, that'd be great.</w:t>
      </w:r>
    </w:p>
    <w:p w:rsidR="00000000" w:rsidRDefault="007933C1">
      <w:r>
        <w:t xml:space="preserve">(She starts to go and get the coffee and falls behind the counter.) </w:t>
      </w:r>
    </w:p>
    <w:p w:rsidR="00000000" w:rsidRDefault="007933C1">
      <w:r>
        <w:rPr>
          <w:b/>
        </w:rPr>
        <w:t>Monica:</w:t>
      </w:r>
      <w:r>
        <w:t xml:space="preserve"> (popping back up) Regular or decaf?</w:t>
      </w:r>
    </w:p>
    <w:p w:rsidR="00000000" w:rsidRDefault="007933C1">
      <w:r>
        <w:rPr>
          <w:b/>
        </w:rPr>
        <w:t>Pete:</w:t>
      </w:r>
      <w:r>
        <w:t xml:space="preserve"> Ah, which ever is closest. </w:t>
      </w:r>
    </w:p>
    <w:p w:rsidR="00000000" w:rsidRDefault="007933C1">
      <w:r>
        <w:rPr>
          <w:b/>
        </w:rPr>
        <w:t>Monica:</w:t>
      </w:r>
      <w:r>
        <w:t xml:space="preserve"> Okay. (hands him a cup) </w:t>
      </w:r>
    </w:p>
    <w:p w:rsidR="00000000" w:rsidRDefault="007933C1">
      <w:r>
        <w:rPr>
          <w:b/>
        </w:rPr>
        <w:t>Pete:</w:t>
      </w:r>
      <w:r>
        <w:t xml:space="preserve"> So ask me what I did today.</w:t>
      </w:r>
    </w:p>
    <w:p w:rsidR="00000000" w:rsidRDefault="007933C1">
      <w:r>
        <w:rPr>
          <w:b/>
        </w:rPr>
        <w:t>Monica:</w:t>
      </w:r>
      <w:r>
        <w:t xml:space="preserve"> So what did you do today Pete?</w:t>
      </w:r>
    </w:p>
    <w:p w:rsidR="00000000" w:rsidRDefault="007933C1">
      <w:r>
        <w:rPr>
          <w:b/>
        </w:rPr>
        <w:t>Pete:</w:t>
      </w:r>
      <w:r>
        <w:t xml:space="preserve"> I bought a restaurant and I would like you to be the head chef.</w:t>
      </w:r>
    </w:p>
    <w:p w:rsidR="00000000" w:rsidRDefault="007933C1">
      <w:r>
        <w:rPr>
          <w:b/>
        </w:rPr>
        <w:t>Monica:</w:t>
      </w:r>
      <w:r>
        <w:t xml:space="preserve"> What?! Oh. (She turns around quickly and falls) </w:t>
      </w:r>
    </w:p>
    <w:p w:rsidR="00000000" w:rsidRDefault="007933C1">
      <w:r>
        <w:t>[Scene: Monica and Rachel's, Monica is telling Rachel a</w:t>
      </w:r>
      <w:r>
        <w:t>bout Pete's offer.]</w:t>
      </w:r>
    </w:p>
    <w:p w:rsidR="00000000" w:rsidRDefault="007933C1">
      <w:r>
        <w:rPr>
          <w:b/>
        </w:rPr>
        <w:t>Monica:</w:t>
      </w:r>
      <w:r>
        <w:t xml:space="preserve"> Can you believe he just offered me a restaurant?</w:t>
      </w:r>
    </w:p>
    <w:p w:rsidR="00000000" w:rsidRDefault="007933C1">
      <w:r>
        <w:rPr>
          <w:b/>
        </w:rPr>
        <w:t>Rachel:</w:t>
      </w:r>
      <w:r>
        <w:t xml:space="preserve"> What a jerk! You want me to kick his ass?</w:t>
      </w:r>
    </w:p>
    <w:p w:rsidR="00000000" w:rsidRDefault="007933C1">
      <w:r>
        <w:rPr>
          <w:b/>
        </w:rPr>
        <w:t>Monica:</w:t>
      </w:r>
      <w:r>
        <w:t xml:space="preserve"> I mean this has been like my dream since I got my first Easy Bake Oven and opened Easy Monica's Bakery. I mean I would ki</w:t>
      </w:r>
      <w:r>
        <w:t>ll for this job. I mean I can totally do this job, and God knows I paid my dues. (She removes her fake breasts) But Pete's just doing this because he has a crush on me.</w:t>
      </w:r>
    </w:p>
    <w:p w:rsidR="00000000" w:rsidRDefault="007933C1">
      <w:r>
        <w:rPr>
          <w:b/>
        </w:rPr>
        <w:t>Rachel:</w:t>
      </w:r>
      <w:r>
        <w:t xml:space="preserve"> And you're still not attracted to him at all?</w:t>
      </w:r>
    </w:p>
    <w:p w:rsidR="00000000" w:rsidRDefault="007933C1">
      <w:r>
        <w:rPr>
          <w:b/>
        </w:rPr>
        <w:t>Monica:</w:t>
      </w:r>
      <w:r>
        <w:t xml:space="preserve"> Hmm, no. I mean how can I</w:t>
      </w:r>
      <w:r>
        <w:t xml:space="preserve"> accept a restaurant from hi-? I-I-I-I can't. I couldn't even accept a necklace from Stu Vincent in the seventh grade.</w:t>
      </w:r>
    </w:p>
    <w:p w:rsidR="00000000" w:rsidRDefault="007933C1">
      <w:r>
        <w:rPr>
          <w:b/>
        </w:rPr>
        <w:t>Rachel:</w:t>
      </w:r>
      <w:r>
        <w:t xml:space="preserve"> Yeah, but Mon that's totally different. He was you're health teacher.</w:t>
      </w:r>
    </w:p>
    <w:p w:rsidR="00000000" w:rsidRDefault="007933C1">
      <w:r>
        <w:rPr>
          <w:b/>
        </w:rPr>
        <w:t>Monica:</w:t>
      </w:r>
      <w:r>
        <w:t xml:space="preserve"> Oh, please. </w:t>
      </w:r>
    </w:p>
    <w:p w:rsidR="00000000" w:rsidRDefault="007933C1">
      <w:r>
        <w:t>(She slaps Rachel's side and Rachel sc</w:t>
      </w:r>
      <w:r>
        <w:t xml:space="preserve">reams in pain.) </w:t>
      </w:r>
    </w:p>
    <w:p w:rsidR="00000000" w:rsidRDefault="007933C1">
      <w:r>
        <w:rPr>
          <w:b/>
        </w:rPr>
        <w:t>Monica:</w:t>
      </w:r>
      <w:r>
        <w:t xml:space="preserve"> What? Honey.</w:t>
      </w:r>
    </w:p>
    <w:p w:rsidR="00000000" w:rsidRDefault="007933C1">
      <w:r>
        <w:rPr>
          <w:b/>
        </w:rPr>
        <w:t>Rachel:</w:t>
      </w:r>
      <w:r>
        <w:t xml:space="preserve"> Oh, I am, my side still hurts from when you crashed into me yesterday.</w:t>
      </w:r>
    </w:p>
    <w:p w:rsidR="00000000" w:rsidRDefault="007933C1">
      <w:r>
        <w:rPr>
          <w:b/>
        </w:rPr>
        <w:t>Monica:</w:t>
      </w:r>
      <w:r>
        <w:t xml:space="preserve"> Oh God, I'm so sorry.</w:t>
      </w:r>
    </w:p>
    <w:p w:rsidR="00000000" w:rsidRDefault="007933C1">
      <w:r>
        <w:rPr>
          <w:b/>
        </w:rPr>
        <w:t>Rachel:</w:t>
      </w:r>
      <w:r>
        <w:t xml:space="preserve"> I know. </w:t>
      </w:r>
    </w:p>
    <w:p w:rsidR="00000000" w:rsidRDefault="007933C1">
      <w:r>
        <w:t xml:space="preserve">(Monica hugs her goes and hugs her) </w:t>
      </w:r>
    </w:p>
    <w:p w:rsidR="00000000" w:rsidRDefault="007933C1">
      <w:r>
        <w:rPr>
          <w:b/>
        </w:rPr>
        <w:t>Rachel:</w:t>
      </w:r>
      <w:r>
        <w:t xml:space="preserve"> Ow!!</w:t>
      </w:r>
    </w:p>
    <w:p w:rsidR="00000000" w:rsidRDefault="007933C1">
      <w:r>
        <w:rPr>
          <w:b/>
        </w:rPr>
        <w:t>Monica:</w:t>
      </w:r>
      <w:r>
        <w:t xml:space="preserve"> Oh God!</w:t>
      </w:r>
    </w:p>
    <w:p w:rsidR="00000000" w:rsidRDefault="007933C1">
      <w:r>
        <w:rPr>
          <w:b/>
        </w:rPr>
        <w:t>Ross:</w:t>
      </w:r>
      <w:r>
        <w:t xml:space="preserve"> (entering, wearing a</w:t>
      </w:r>
      <w:r>
        <w:t xml:space="preserve"> white suit with a little red bow tie) Hey, you guys! Guess what?</w:t>
      </w:r>
    </w:p>
    <w:p w:rsidR="00000000" w:rsidRDefault="007933C1">
      <w:r>
        <w:rPr>
          <w:b/>
        </w:rPr>
        <w:t>Rachel:</w:t>
      </w:r>
      <w:r>
        <w:t xml:space="preserve"> (looking at the outfit) Got a job on a river boat?</w:t>
      </w:r>
    </w:p>
    <w:p w:rsidR="00000000" w:rsidRDefault="007933C1">
      <w:r>
        <w:rPr>
          <w:b/>
        </w:rPr>
        <w:t>Ross:</w:t>
      </w:r>
      <w:r>
        <w:t xml:space="preserve"> Y'know what I didn't wear this suit for a year because you hated it. Well, guess what? You're not my girlfriend anymore so...</w:t>
      </w:r>
    </w:p>
    <w:p w:rsidR="00000000" w:rsidRDefault="007933C1">
      <w:r>
        <w:rPr>
          <w:b/>
        </w:rPr>
        <w:t>Rachel:</w:t>
      </w:r>
      <w:r>
        <w:t xml:space="preserve"> Oh I see, so this suit is making a point.</w:t>
      </w:r>
    </w:p>
    <w:p w:rsidR="00000000" w:rsidRDefault="007933C1">
      <w:r>
        <w:rPr>
          <w:b/>
        </w:rPr>
        <w:t>Ross:</w:t>
      </w:r>
      <w:r>
        <w:t xml:space="preserve"> Right.</w:t>
      </w:r>
    </w:p>
    <w:p w:rsidR="00000000" w:rsidRDefault="007933C1">
      <w:r>
        <w:rPr>
          <w:b/>
        </w:rPr>
        <w:t>Rachel:</w:t>
      </w:r>
      <w:r>
        <w:t xml:space="preserve"> Now that you're on you're own, you're free to look as stupid as you like.</w:t>
      </w:r>
    </w:p>
    <w:p w:rsidR="00000000" w:rsidRDefault="007933C1">
      <w:r>
        <w:rPr>
          <w:b/>
        </w:rPr>
        <w:t>Ross:</w:t>
      </w:r>
      <w:r>
        <w:t xml:space="preserve"> (to Monica) You like it right?</w:t>
      </w:r>
    </w:p>
    <w:p w:rsidR="00000000" w:rsidRDefault="007933C1">
      <w:r>
        <w:rPr>
          <w:b/>
        </w:rPr>
        <w:t>Monica:</w:t>
      </w:r>
      <w:r>
        <w:t xml:space="preserve"> Oh absolutely. I like it even more on you than I did on Colonel S</w:t>
      </w:r>
      <w:r>
        <w:t>anders. (Ross starts to leave) Ross! Ross! I'm kidding!</w:t>
      </w:r>
    </w:p>
    <w:p w:rsidR="00000000" w:rsidRDefault="007933C1">
      <w:r>
        <w:rPr>
          <w:b/>
        </w:rPr>
        <w:t>Rachel:</w:t>
      </w:r>
      <w:r>
        <w:t xml:space="preserve"> Yeah, come here!</w:t>
      </w:r>
    </w:p>
    <w:p w:rsidR="00000000" w:rsidRDefault="007933C1">
      <w:r>
        <w:rPr>
          <w:b/>
        </w:rPr>
        <w:t>Monica:</w:t>
      </w:r>
      <w:r>
        <w:t xml:space="preserve"> What-what was it you were gonna tell us? </w:t>
      </w:r>
    </w:p>
    <w:p w:rsidR="00000000" w:rsidRDefault="007933C1">
      <w:r>
        <w:rPr>
          <w:b/>
        </w:rPr>
        <w:t>Rachel:</w:t>
      </w:r>
      <w:r>
        <w:t xml:space="preserve"> Yeah. Oh! Was how you invented the cotton gin?!</w:t>
      </w:r>
    </w:p>
    <w:p w:rsidR="00000000" w:rsidRDefault="007933C1">
      <w:r>
        <w:rPr>
          <w:b/>
        </w:rPr>
        <w:t>Ross:</w:t>
      </w:r>
      <w:r>
        <w:t xml:space="preserve"> Okay, good bye! (leaves) </w:t>
      </w:r>
    </w:p>
    <w:p w:rsidR="00000000" w:rsidRDefault="007933C1">
      <w:r>
        <w:t>[Scene: Chandler and Joey's, Chandler</w:t>
      </w:r>
      <w:r>
        <w:t xml:space="preserve"> is talking to Phoebe about her suggestion.]</w:t>
      </w:r>
    </w:p>
    <w:p w:rsidR="00000000" w:rsidRDefault="007933C1">
      <w:r>
        <w:rPr>
          <w:b/>
        </w:rPr>
        <w:t>Chandler:</w:t>
      </w:r>
      <w:r>
        <w:t xml:space="preserve"> So um, after you put the suggestion in the box, how long did it take for the roller skating thing to happen.</w:t>
      </w:r>
    </w:p>
    <w:p w:rsidR="00000000" w:rsidRDefault="007933C1">
      <w:r>
        <w:rPr>
          <w:b/>
        </w:rPr>
        <w:t>Phoebe:</w:t>
      </w:r>
      <w:r>
        <w:t xml:space="preserve"> Umm, oh, about three months.</w:t>
      </w:r>
    </w:p>
    <w:p w:rsidR="00000000" w:rsidRDefault="007933C1">
      <w:r>
        <w:rPr>
          <w:b/>
        </w:rPr>
        <w:t>Chandler:</w:t>
      </w:r>
      <w:r>
        <w:t xml:space="preserve"> Okay, so I guess that's about ah, two weeks b</w:t>
      </w:r>
      <w:r>
        <w:t>efore the topless thing kicks in.</w:t>
      </w:r>
    </w:p>
    <w:p w:rsidR="00000000" w:rsidRDefault="007933C1">
      <w:r>
        <w:rPr>
          <w:b/>
        </w:rPr>
        <w:t>Joey:</w:t>
      </w:r>
      <w:r>
        <w:t xml:space="preserve"> (entering carrying a box) Hey!!</w:t>
      </w:r>
    </w:p>
    <w:p w:rsidR="00000000" w:rsidRDefault="007933C1">
      <w:r>
        <w:rPr>
          <w:b/>
        </w:rPr>
        <w:t>Chandler:</w:t>
      </w:r>
      <w:r>
        <w:t xml:space="preserve"> Hey!</w:t>
      </w:r>
    </w:p>
    <w:p w:rsidR="00000000" w:rsidRDefault="007933C1">
      <w:r>
        <w:rPr>
          <w:b/>
        </w:rPr>
        <w:t>Joey:</w:t>
      </w:r>
      <w:r>
        <w:t xml:space="preserve"> I got you something! Open it! Open it!</w:t>
      </w:r>
    </w:p>
    <w:p w:rsidR="00000000" w:rsidRDefault="007933C1">
      <w:r>
        <w:rPr>
          <w:b/>
        </w:rPr>
        <w:t>Chandler:</w:t>
      </w:r>
      <w:r>
        <w:t xml:space="preserve"> Okay. (He opens it and it's a baby chick) It's a chicken.</w:t>
      </w:r>
    </w:p>
    <w:p w:rsidR="00000000" w:rsidRDefault="007933C1">
      <w:r>
        <w:rPr>
          <w:b/>
        </w:rPr>
        <w:t>Joey:</w:t>
      </w:r>
      <w:r>
        <w:t xml:space="preserve"> It's cute, huh?</w:t>
      </w:r>
    </w:p>
    <w:p w:rsidR="00000000" w:rsidRDefault="007933C1">
      <w:r>
        <w:rPr>
          <w:b/>
        </w:rPr>
        <w:t>Phoebe:</w:t>
      </w:r>
      <w:r>
        <w:t xml:space="preserve"> Whoa-whoa-whoa, you guys, </w:t>
      </w:r>
      <w:r>
        <w:t>do you know anything about chicks?</w:t>
      </w:r>
    </w:p>
    <w:p w:rsidR="00000000" w:rsidRDefault="007933C1">
      <w:r>
        <w:rPr>
          <w:b/>
        </w:rPr>
        <w:t>Chandler:</w:t>
      </w:r>
      <w:r>
        <w:t xml:space="preserve"> Fowl? No. Women? Nooo.</w:t>
      </w:r>
    </w:p>
    <w:p w:rsidR="00000000" w:rsidRDefault="007933C1">
      <w:r>
        <w:rPr>
          <w:b/>
        </w:rPr>
        <w:t>Phoebe:</w:t>
      </w:r>
      <w:r>
        <w:t xml:space="preserve"> Okay, well they are a huge responsibility, especially at this age. They require constant care. They-they need just the right food, and lot's and lot's of love.</w:t>
      </w:r>
    </w:p>
    <w:p w:rsidR="00000000" w:rsidRDefault="007933C1">
      <w:r>
        <w:rPr>
          <w:b/>
        </w:rPr>
        <w:t>Joey:</w:t>
      </w:r>
      <w:r>
        <w:t xml:space="preserve"> Oh, well no pr</w:t>
      </w:r>
      <w:r>
        <w:t xml:space="preserve">oblem there. (He picks up the chick, hugs it really tight, and talks to it like it's a little baby.) </w:t>
      </w:r>
    </w:p>
    <w:p w:rsidR="00000000" w:rsidRDefault="007933C1">
      <w:r>
        <w:rPr>
          <w:b/>
        </w:rPr>
        <w:t>Chandler:</w:t>
      </w:r>
      <w:r>
        <w:t xml:space="preserve"> Easy Lenny.</w:t>
      </w:r>
    </w:p>
    <w:p w:rsidR="00000000" w:rsidRDefault="007933C1">
      <w:r>
        <w:t>[Scene: The Moondance Diner, Pete is talking to Monica about the restaurant.]</w:t>
      </w:r>
    </w:p>
    <w:p w:rsidR="00000000" w:rsidRDefault="007933C1">
      <w:r>
        <w:rPr>
          <w:b/>
        </w:rPr>
        <w:t>Pete:</w:t>
      </w:r>
      <w:r>
        <w:t xml:space="preserve"> So? I mean have you thought about it?</w:t>
      </w:r>
    </w:p>
    <w:p w:rsidR="00000000" w:rsidRDefault="007933C1">
      <w:r>
        <w:rPr>
          <w:b/>
        </w:rPr>
        <w:t>Monica:</w:t>
      </w:r>
      <w:r>
        <w:t xml:space="preserve"> Ok</w:t>
      </w:r>
      <w:r>
        <w:t>ay. Here's the thing.</w:t>
      </w:r>
    </w:p>
    <w:p w:rsidR="00000000" w:rsidRDefault="007933C1">
      <w:r>
        <w:rPr>
          <w:b/>
        </w:rPr>
        <w:t>Pete:</w:t>
      </w:r>
      <w:r>
        <w:t xml:space="preserve"> Oh no, not the thing. I hate the thing. What's the thing?</w:t>
      </w:r>
    </w:p>
    <w:p w:rsidR="00000000" w:rsidRDefault="007933C1">
      <w:r>
        <w:rPr>
          <w:b/>
        </w:rPr>
        <w:t>Monica:</w:t>
      </w:r>
      <w:r>
        <w:t xml:space="preserve"> I can't do it. I'm sorry, I wish I could, but umm, see you have these feelings for me....</w:t>
      </w:r>
    </w:p>
    <w:p w:rsidR="00000000" w:rsidRDefault="007933C1">
      <w:r>
        <w:rPr>
          <w:b/>
        </w:rPr>
        <w:t>Pete:</w:t>
      </w:r>
      <w:r>
        <w:t xml:space="preserve"> Wait, wait, wait, wait, that's-that's what you're worried about? I</w:t>
      </w:r>
      <w:r>
        <w:t>f that's the problem, we've got no problem.</w:t>
      </w:r>
    </w:p>
    <w:p w:rsidR="00000000" w:rsidRDefault="007933C1">
      <w:r>
        <w:rPr>
          <w:b/>
        </w:rPr>
        <w:t>Monica:</w:t>
      </w:r>
      <w:r>
        <w:t xml:space="preserve"> Huh?</w:t>
      </w:r>
    </w:p>
    <w:p w:rsidR="00000000" w:rsidRDefault="007933C1">
      <w:r>
        <w:rPr>
          <w:b/>
        </w:rPr>
        <w:t>Pete:</w:t>
      </w:r>
      <w:r>
        <w:t xml:space="preserve"> No! Look, I was gonna tell you this over dinner, but I met somebody else. On my trip.</w:t>
      </w:r>
    </w:p>
    <w:p w:rsidR="00000000" w:rsidRDefault="007933C1">
      <w:r>
        <w:rPr>
          <w:b/>
        </w:rPr>
        <w:t>Monica:</w:t>
      </w:r>
      <w:r>
        <w:t xml:space="preserve"> Oh?</w:t>
      </w:r>
    </w:p>
    <w:p w:rsidR="00000000" w:rsidRDefault="007933C1">
      <w:r>
        <w:rPr>
          <w:b/>
        </w:rPr>
        <w:t>Pete:</w:t>
      </w:r>
      <w:r>
        <w:t xml:space="preserve"> Her name's Ann, she's a journalist. Ahh, we met on the plane. She asked me if she could f</w:t>
      </w:r>
      <w:r>
        <w:t>inish off my peanuts, I thought she said something else, we had a big laugh. Yeah, I just, I mean I got, I got tired of waiting.</w:t>
      </w:r>
    </w:p>
    <w:p w:rsidR="00000000" w:rsidRDefault="007933C1">
      <w:r>
        <w:rPr>
          <w:b/>
        </w:rPr>
        <w:t>Monica:</w:t>
      </w:r>
      <w:r>
        <w:t xml:space="preserve"> Oh, that's great! I mean I'm-I'm sorry, but I'm so happy for you. And now I can work for you!</w:t>
      </w:r>
    </w:p>
    <w:p w:rsidR="00000000" w:rsidRDefault="007933C1">
      <w:r>
        <w:rPr>
          <w:b/>
        </w:rPr>
        <w:t>Pete:</w:t>
      </w:r>
      <w:r>
        <w:t xml:space="preserve"> I guess you can.</w:t>
      </w:r>
    </w:p>
    <w:p w:rsidR="00000000" w:rsidRDefault="007933C1">
      <w:r>
        <w:rPr>
          <w:b/>
        </w:rPr>
        <w:t>Mo</w:t>
      </w:r>
      <w:r>
        <w:rPr>
          <w:b/>
        </w:rPr>
        <w:t>nica:</w:t>
      </w:r>
      <w:r>
        <w:t xml:space="preserve"> Oh my God! Oh, this is incredible! Ohh! (she rolls over and kisses him on the cheek) All right, y'know what? I'm just gonna roll right into that office and-and quit!</w:t>
      </w:r>
    </w:p>
    <w:p w:rsidR="00000000" w:rsidRDefault="007933C1">
      <w:r>
        <w:rPr>
          <w:b/>
        </w:rPr>
        <w:t>Pete:</w:t>
      </w:r>
      <w:r>
        <w:t xml:space="preserve"> All right.</w:t>
      </w:r>
    </w:p>
    <w:p w:rsidR="00000000" w:rsidRDefault="007933C1">
      <w:r>
        <w:rPr>
          <w:b/>
        </w:rPr>
        <w:t>Monica:</w:t>
      </w:r>
      <w:r>
        <w:t xml:space="preserve"> Okay. (she gets ready to go) Can you give me a little push?</w:t>
      </w:r>
    </w:p>
    <w:p w:rsidR="00000000" w:rsidRDefault="007933C1">
      <w:r>
        <w:rPr>
          <w:b/>
        </w:rPr>
        <w:t>Pete:</w:t>
      </w:r>
      <w:r>
        <w:t xml:space="preserve"> Yeah, sure. Good luck!</w:t>
      </w:r>
    </w:p>
    <w:p w:rsidR="00000000" w:rsidRDefault="007933C1">
      <w:r>
        <w:rPr>
          <w:b/>
        </w:rPr>
        <w:t>Monica:</w:t>
      </w:r>
      <w:r>
        <w:t xml:space="preserve"> (rolling towards the office) I'm quitting!! Woo-hoo! (She rolls through a doorway and out of sight. We then hear a big crash, and see Monica roll past the door the other way.) I'm okay!! I'm all right!!</w:t>
      </w:r>
    </w:p>
    <w:p w:rsidR="00000000" w:rsidRDefault="007933C1">
      <w:r>
        <w:rPr>
          <w:b/>
        </w:rPr>
        <w:t>Phoebe:</w:t>
      </w:r>
      <w:r>
        <w:t xml:space="preserve"> (to Pet</w:t>
      </w:r>
      <w:r>
        <w:t>e) Wow! That's exciting, you went to Japan, made up a woman.</w:t>
      </w:r>
    </w:p>
    <w:p w:rsidR="00000000" w:rsidRDefault="007933C1">
      <w:r>
        <w:rPr>
          <w:b/>
        </w:rPr>
        <w:t>Pete:</w:t>
      </w:r>
      <w:r>
        <w:t xml:space="preserve"> What?</w:t>
      </w:r>
    </w:p>
    <w:p w:rsidR="00000000" w:rsidRDefault="007933C1">
      <w:r>
        <w:rPr>
          <w:b/>
        </w:rPr>
        <w:t>Phoebe:</w:t>
      </w:r>
      <w:r>
        <w:t xml:space="preserve"> I'm just saying, this woman, I mean she's fictitious. No?</w:t>
      </w:r>
    </w:p>
    <w:p w:rsidR="00000000" w:rsidRDefault="007933C1">
      <w:r>
        <w:rPr>
          <w:b/>
        </w:rPr>
        <w:t>Pete:</w:t>
      </w:r>
      <w:r>
        <w:t xml:space="preserve"> Why would you say that?</w:t>
      </w:r>
    </w:p>
    <w:p w:rsidR="00000000" w:rsidRDefault="007933C1">
      <w:r>
        <w:rPr>
          <w:b/>
        </w:rPr>
        <w:t>Phoebe:</w:t>
      </w:r>
      <w:r>
        <w:t xml:space="preserve"> 'Cause you're still into Monica. So you told her there was somebody else so she</w:t>
      </w:r>
      <w:r>
        <w:t xml:space="preserve"> would agree to work with you, so 'cause you figure oh if you spent a lot of time together, maybe something might happen, and...</w:t>
      </w:r>
    </w:p>
    <w:p w:rsidR="00000000" w:rsidRDefault="007933C1">
      <w:r>
        <w:rPr>
          <w:b/>
        </w:rPr>
        <w:t>Pete:</w:t>
      </w:r>
      <w:r>
        <w:t xml:space="preserve"> You're good. You're good!</w:t>
      </w:r>
    </w:p>
    <w:p w:rsidR="00000000" w:rsidRDefault="007933C1">
      <w:r>
        <w:rPr>
          <w:b/>
        </w:rPr>
        <w:t>Phoebe:</w:t>
      </w:r>
      <w:r>
        <w:t xml:space="preserve"> Yeah, no, I'm fairly intuitive and psychic. It's a substantial gift.</w:t>
      </w:r>
    </w:p>
    <w:p w:rsidR="00000000" w:rsidRDefault="007933C1">
      <w:r>
        <w:rPr>
          <w:b/>
        </w:rPr>
        <w:t>Pete:</w:t>
      </w:r>
      <w:r>
        <w:t xml:space="preserve"> Listen, can </w:t>
      </w:r>
      <w:r>
        <w:t>you promise me that you won't tell her though?</w:t>
      </w:r>
    </w:p>
    <w:p w:rsidR="00000000" w:rsidRDefault="007933C1">
      <w:r>
        <w:rPr>
          <w:b/>
        </w:rPr>
        <w:t>Phoebe:</w:t>
      </w:r>
      <w:r>
        <w:t xml:space="preserve"> Absolutely, oh I promise. Tell her what?</w:t>
      </w:r>
    </w:p>
    <w:p w:rsidR="00000000" w:rsidRDefault="007933C1">
      <w:r>
        <w:rPr>
          <w:b/>
        </w:rPr>
        <w:t>Pete:</w:t>
      </w:r>
      <w:r>
        <w:t xml:space="preserve"> Thanks a lot.</w:t>
      </w:r>
    </w:p>
    <w:p w:rsidR="00000000" w:rsidRDefault="007933C1">
      <w:r>
        <w:rPr>
          <w:b/>
        </w:rPr>
        <w:t>Phoebe:</w:t>
      </w:r>
      <w:r>
        <w:t xml:space="preserve"> No I'm serious. I mean I'm intuitive, but my memory sucks.</w:t>
      </w:r>
    </w:p>
    <w:p w:rsidR="00000000" w:rsidRDefault="007933C1">
      <w:r>
        <w:t>[Scene: Chandler and Joey's, Chandler is baby-chick sitting.]</w:t>
      </w:r>
    </w:p>
    <w:p w:rsidR="00000000" w:rsidRDefault="007933C1">
      <w:r>
        <w:rPr>
          <w:b/>
        </w:rPr>
        <w:t>Chandler:</w:t>
      </w:r>
      <w:r>
        <w:t xml:space="preserve"> O</w:t>
      </w:r>
      <w:r>
        <w:t>kay, but this is the last time. (singing) With a chick-chick here, and a chick-chick there. Here a chick, there a chick, everywhere a chick-chick- (Joey enters) -chickeeeen.</w:t>
      </w:r>
    </w:p>
    <w:p w:rsidR="00000000" w:rsidRDefault="007933C1">
      <w:r>
        <w:rPr>
          <w:b/>
        </w:rPr>
        <w:t>Joey:</w:t>
      </w:r>
      <w:r>
        <w:t xml:space="preserve"> Hey.</w:t>
      </w:r>
    </w:p>
    <w:p w:rsidR="00000000" w:rsidRDefault="007933C1">
      <w:r>
        <w:rPr>
          <w:b/>
        </w:rPr>
        <w:t>Chandler:</w:t>
      </w:r>
      <w:r>
        <w:t xml:space="preserve"> Hey.</w:t>
      </w:r>
    </w:p>
    <w:p w:rsidR="00000000" w:rsidRDefault="007933C1">
      <w:r>
        <w:rPr>
          <w:b/>
        </w:rPr>
        <w:t>Joey:</w:t>
      </w:r>
      <w:r>
        <w:t xml:space="preserve"> How's she doing?</w:t>
      </w:r>
    </w:p>
    <w:p w:rsidR="00000000" w:rsidRDefault="007933C1">
      <w:r>
        <w:rPr>
          <w:b/>
        </w:rPr>
        <w:t>Chandler:</w:t>
      </w:r>
      <w:r>
        <w:t xml:space="preserve"> She?</w:t>
      </w:r>
    </w:p>
    <w:p w:rsidR="00000000" w:rsidRDefault="007933C1">
      <w:r>
        <w:rPr>
          <w:b/>
        </w:rPr>
        <w:t>Joey:</w:t>
      </w:r>
      <w:r>
        <w:t xml:space="preserve"> Well yeah, d</w:t>
      </w:r>
      <w:r>
        <w:t>on't-don't you think it's a she?</w:t>
      </w:r>
    </w:p>
    <w:p w:rsidR="00000000" w:rsidRDefault="007933C1">
      <w:r>
        <w:rPr>
          <w:b/>
        </w:rPr>
        <w:t>Chandler:</w:t>
      </w:r>
      <w:r>
        <w:t xml:space="preserve"> I don't know. (He picks the chick up and turns it over, trying to determine the sex of the chick, and blows on it.) I can't tell, what ever it was went back in too quickly.</w:t>
      </w:r>
    </w:p>
    <w:p w:rsidR="00000000" w:rsidRDefault="007933C1">
      <w:r>
        <w:rPr>
          <w:b/>
        </w:rPr>
        <w:t>Joey:</w:t>
      </w:r>
      <w:r>
        <w:t xml:space="preserve"> Well, anyway, I got to go change, </w:t>
      </w:r>
      <w:r>
        <w:t>I'm ah, meeting some of the cast for drinks.</w:t>
      </w:r>
    </w:p>
    <w:p w:rsidR="00000000" w:rsidRDefault="007933C1">
      <w:r>
        <w:rPr>
          <w:b/>
        </w:rPr>
        <w:t>Chandler:</w:t>
      </w:r>
      <w:r>
        <w:t xml:space="preserve"> Excuse me?</w:t>
      </w:r>
    </w:p>
    <w:p w:rsidR="00000000" w:rsidRDefault="007933C1">
      <w:r>
        <w:rPr>
          <w:b/>
        </w:rPr>
        <w:t>Joey:</w:t>
      </w:r>
      <w:r>
        <w:t xml:space="preserve"> What?</w:t>
      </w:r>
    </w:p>
    <w:p w:rsidR="00000000" w:rsidRDefault="007933C1">
      <w:r>
        <w:rPr>
          <w:b/>
        </w:rPr>
        <w:t>Chandler:</w:t>
      </w:r>
      <w:r>
        <w:t xml:space="preserve"> I stayed home from work today while you were at rehearsal so somebody could be here with our chick!</w:t>
      </w:r>
    </w:p>
    <w:p w:rsidR="00000000" w:rsidRDefault="007933C1">
      <w:r>
        <w:rPr>
          <w:b/>
        </w:rPr>
        <w:t>Joey:</w:t>
      </w:r>
      <w:r>
        <w:t xml:space="preserve"> Hey! Who was up from 2 o'clock this morning until 5 o'clock th</w:t>
      </w:r>
      <w:r>
        <w:t>is morning trying to get her back to sleep?</w:t>
      </w:r>
    </w:p>
    <w:p w:rsidR="00000000" w:rsidRDefault="007933C1">
      <w:r>
        <w:rPr>
          <w:b/>
        </w:rPr>
        <w:t>Chandler:</w:t>
      </w:r>
      <w:r>
        <w:t xml:space="preserve"> You don't think I get up when you get up?</w:t>
      </w:r>
    </w:p>
    <w:p w:rsidR="00000000" w:rsidRDefault="007933C1">
      <w:r>
        <w:rPr>
          <w:b/>
        </w:rPr>
        <w:t>Joey:</w:t>
      </w:r>
      <w:r>
        <w:t xml:space="preserve"> Ohhh, here it comes.</w:t>
      </w:r>
    </w:p>
    <w:p w:rsidR="00000000" w:rsidRDefault="007933C1">
      <w:r>
        <w:rPr>
          <w:b/>
        </w:rPr>
        <w:t>Chandler:</w:t>
      </w:r>
      <w:r>
        <w:t xml:space="preserve"> Yes, here it comes! I'm stuck here all day, and then you come in and spend two seconds with us and then expect to go off ga</w:t>
      </w:r>
      <w:r>
        <w:t>llivanting with your friends? Well I don't think so mister!</w:t>
      </w:r>
    </w:p>
    <w:p w:rsidR="00000000" w:rsidRDefault="007933C1">
      <w:r>
        <w:rPr>
          <w:b/>
        </w:rPr>
        <w:t>Joey:</w:t>
      </w:r>
      <w:r>
        <w:t xml:space="preserve"> Hey!! I need to relax! Okay? I was working all day!</w:t>
      </w:r>
    </w:p>
    <w:p w:rsidR="00000000" w:rsidRDefault="007933C1">
      <w:r>
        <w:rPr>
          <w:b/>
        </w:rPr>
        <w:t>Chandler:</w:t>
      </w:r>
      <w:r>
        <w:t xml:space="preserve"> And you don't think taking care of our chick is work?</w:t>
      </w:r>
    </w:p>
    <w:p w:rsidR="00000000" w:rsidRDefault="007933C1">
      <w:r>
        <w:rPr>
          <w:b/>
        </w:rPr>
        <w:t>Joey:</w:t>
      </w:r>
      <w:r>
        <w:t xml:space="preserve"> That's not what I said. Okay, I just meant...</w:t>
      </w:r>
    </w:p>
    <w:p w:rsidR="00000000" w:rsidRDefault="007933C1">
      <w:r>
        <w:rPr>
          <w:b/>
        </w:rPr>
        <w:t>Chandler:</w:t>
      </w:r>
      <w:r>
        <w:t xml:space="preserve"> I know what </w:t>
      </w:r>
      <w:r>
        <w:t>you meant!! (pause) You notice that ever since we got this chick, we've been fighting a lot more than we used too?</w:t>
      </w:r>
    </w:p>
    <w:p w:rsidR="00000000" w:rsidRDefault="007933C1">
      <w:r>
        <w:rPr>
          <w:b/>
        </w:rPr>
        <w:t>Joey:</w:t>
      </w:r>
      <w:r>
        <w:t xml:space="preserve"> I don't know, maybe we weren't ready to have a chick.</w:t>
      </w:r>
    </w:p>
    <w:p w:rsidR="00000000" w:rsidRDefault="007933C1">
      <w:r>
        <w:rPr>
          <w:b/>
        </w:rPr>
        <w:t>Chandler:</w:t>
      </w:r>
      <w:r>
        <w:t xml:space="preserve"> I'll take her back tomorrow.</w:t>
      </w:r>
    </w:p>
    <w:p w:rsidR="00000000" w:rsidRDefault="007933C1">
      <w:r>
        <w:rPr>
          <w:b/>
        </w:rPr>
        <w:t>Joey:</w:t>
      </w:r>
      <w:r>
        <w:t xml:space="preserve"> Do you think we'll get our three buc</w:t>
      </w:r>
      <w:r>
        <w:t>ks back?</w:t>
      </w:r>
    </w:p>
    <w:p w:rsidR="00000000" w:rsidRDefault="007933C1">
      <w:r>
        <w:rPr>
          <w:b/>
        </w:rPr>
        <w:t>Ross:</w:t>
      </w:r>
      <w:r>
        <w:t xml:space="preserve"> (entering carrying a garment bag) Hey!</w:t>
      </w:r>
    </w:p>
    <w:p w:rsidR="00000000" w:rsidRDefault="007933C1">
      <w:r>
        <w:rPr>
          <w:b/>
        </w:rPr>
        <w:t>Chandler:</w:t>
      </w:r>
      <w:r>
        <w:t xml:space="preserve"> Hey!</w:t>
      </w:r>
    </w:p>
    <w:p w:rsidR="00000000" w:rsidRDefault="007933C1">
      <w:r>
        <w:rPr>
          <w:b/>
        </w:rPr>
        <w:t>Ross:</w:t>
      </w:r>
      <w:r>
        <w:t xml:space="preserve"> (sees the chick) Ohhh, hey! All right, listen, I-I have that TV thing in like two hours, and I need your help, okay? What do you think? (takes out two suits) This blue suit, or this</w:t>
      </w:r>
      <w:r>
        <w:t xml:space="preserve"> brown one?</w:t>
      </w:r>
    </w:p>
    <w:p w:rsidR="00000000" w:rsidRDefault="007933C1">
      <w:r>
        <w:rPr>
          <w:b/>
        </w:rPr>
        <w:t>Joey:</w:t>
      </w:r>
      <w:r>
        <w:t xml:space="preserve"> Well, the brown one brings out your eyes, but your butt looks great in the blue one.</w:t>
      </w:r>
    </w:p>
    <w:p w:rsidR="00000000" w:rsidRDefault="007933C1">
      <w:r>
        <w:rPr>
          <w:b/>
        </w:rPr>
        <w:t>Ross:</w:t>
      </w:r>
      <w:r>
        <w:t xml:space="preserve"> Really? (Joey gives him a 'Like I would know' look) </w:t>
      </w:r>
    </w:p>
    <w:p w:rsidR="00000000" w:rsidRDefault="007933C1">
      <w:r>
        <w:t>[Scene: Monica and Rachel's, Rachel is trying to take some aspirin.]</w:t>
      </w:r>
    </w:p>
    <w:p w:rsidR="00000000" w:rsidRDefault="007933C1">
      <w:r>
        <w:rPr>
          <w:b/>
        </w:rPr>
        <w:t>Rachel:</w:t>
      </w:r>
      <w:r>
        <w:t xml:space="preserve"> (she reaches for </w:t>
      </w:r>
      <w:r>
        <w:t xml:space="preserve">the bottle) Oww! (She grabs the bottle, but has trouble opening it. She pops the top off and aspirins fly all over the place as Ross enters.) </w:t>
      </w:r>
    </w:p>
    <w:p w:rsidR="00000000" w:rsidRDefault="007933C1">
      <w:r>
        <w:rPr>
          <w:b/>
        </w:rPr>
        <w:t>Ross:</w:t>
      </w:r>
      <w:r>
        <w:t xml:space="preserve"> Wow! That aspirin dance really works!</w:t>
      </w:r>
    </w:p>
    <w:p w:rsidR="00000000" w:rsidRDefault="007933C1">
      <w:r>
        <w:rPr>
          <w:b/>
        </w:rPr>
        <w:t>Rachel:</w:t>
      </w:r>
      <w:r>
        <w:t xml:space="preserve"> (She bends over to try and pick up the aspirin) Oww!</w:t>
      </w:r>
    </w:p>
    <w:p w:rsidR="00000000" w:rsidRDefault="007933C1">
      <w:r>
        <w:rPr>
          <w:b/>
        </w:rPr>
        <w:t>Ross:</w:t>
      </w:r>
      <w:r>
        <w:t xml:space="preserve"> Oh</w:t>
      </w:r>
      <w:r>
        <w:t xml:space="preserve"> my God, is that still...</w:t>
      </w:r>
    </w:p>
    <w:p w:rsidR="00000000" w:rsidRDefault="007933C1">
      <w:r>
        <w:rPr>
          <w:b/>
        </w:rPr>
        <w:t>Rachel:</w:t>
      </w:r>
      <w:r>
        <w:t xml:space="preserve"> I'm fine, I'm fine.</w:t>
      </w:r>
    </w:p>
    <w:p w:rsidR="00000000" w:rsidRDefault="007933C1">
      <w:r>
        <w:rPr>
          <w:b/>
        </w:rPr>
        <w:t>Ross:</w:t>
      </w:r>
      <w:r>
        <w:t xml:space="preserve"> No you're not.</w:t>
      </w:r>
    </w:p>
    <w:p w:rsidR="00000000" w:rsidRDefault="007933C1">
      <w:r>
        <w:rPr>
          <w:b/>
        </w:rPr>
        <w:t>Rachel:</w:t>
      </w:r>
      <w:r>
        <w:t xml:space="preserve"> Yes I am! </w:t>
      </w:r>
    </w:p>
    <w:p w:rsidR="00000000" w:rsidRDefault="007933C1">
      <w:r>
        <w:rPr>
          <w:b/>
        </w:rPr>
        <w:t>Ross:</w:t>
      </w:r>
      <w:r>
        <w:t xml:space="preserve"> Rach!</w:t>
      </w:r>
    </w:p>
    <w:p w:rsidR="00000000" w:rsidRDefault="007933C1">
      <w:r>
        <w:rPr>
          <w:b/>
        </w:rPr>
        <w:t>Rachel:</w:t>
      </w:r>
      <w:r>
        <w:t xml:space="preserve"> Look, I'm fine. Watch. (She picks up an aspirin between her toes) Look at that. (She lifts her leg to grab the aspirin with her hand and almos</w:t>
      </w:r>
      <w:r>
        <w:t>t falls over.) Whoa-whoa!</w:t>
      </w:r>
    </w:p>
    <w:p w:rsidR="00000000" w:rsidRDefault="007933C1">
      <w:r>
        <w:rPr>
          <w:b/>
        </w:rPr>
        <w:t>Ross:</w:t>
      </w:r>
      <w:r>
        <w:t xml:space="preserve"> (stopping her from falling) Okay, okay. Look, you have got to go to a doctor! Okay?</w:t>
      </w:r>
    </w:p>
    <w:p w:rsidR="00000000" w:rsidRDefault="007933C1">
      <w:r>
        <w:rPr>
          <w:b/>
        </w:rPr>
        <w:t>Rachel:</w:t>
      </w:r>
      <w:r>
        <w:t xml:space="preserve"> No. I have </w:t>
      </w:r>
      <w:r>
        <w:rPr>
          <w:b/>
        </w:rPr>
        <w:t>got</w:t>
      </w:r>
      <w:r>
        <w:t xml:space="preserve"> to get ready and go to a dinner at my bosses house. It's a very big deal, there's a lot of people there I have to mee</w:t>
      </w:r>
      <w:r>
        <w:t>t.</w:t>
      </w:r>
    </w:p>
    <w:p w:rsidR="00000000" w:rsidRDefault="007933C1">
      <w:r>
        <w:rPr>
          <w:b/>
        </w:rPr>
        <w:t>Ross:</w:t>
      </w:r>
      <w:r>
        <w:t xml:space="preserve"> And I'm sure you're gonna make a big impression. Hi! I'm Rachel Green. It's nice to meet you. (He lifts his leg and imitates shaking hands with it, just like how Rachel was trying to pick up the aspirin with her feet.) Come on, you probably have a</w:t>
      </w:r>
      <w:r>
        <w:t xml:space="preserve"> broken rib!</w:t>
      </w:r>
    </w:p>
    <w:p w:rsidR="00000000" w:rsidRDefault="007933C1">
      <w:r>
        <w:rPr>
          <w:b/>
        </w:rPr>
        <w:t>Rachel:</w:t>
      </w:r>
      <w:r>
        <w:t xml:space="preserve"> Well, I will go to the hospital tomorrow, it'll still be broken then.</w:t>
      </w:r>
    </w:p>
    <w:p w:rsidR="00000000" w:rsidRDefault="007933C1">
      <w:r>
        <w:rPr>
          <w:b/>
        </w:rPr>
        <w:t>Ross:</w:t>
      </w:r>
      <w:r>
        <w:t xml:space="preserve"> Rach...</w:t>
      </w:r>
    </w:p>
    <w:p w:rsidR="00000000" w:rsidRDefault="007933C1">
      <w:r>
        <w:rPr>
          <w:b/>
        </w:rPr>
        <w:t>Rachel:</w:t>
      </w:r>
      <w:r>
        <w:t xml:space="preserve"> But y'know, I could use a hand getting ready.</w:t>
      </w:r>
    </w:p>
    <w:p w:rsidR="00000000" w:rsidRDefault="007933C1">
      <w:r>
        <w:rPr>
          <w:b/>
        </w:rPr>
        <w:t>Ross:</w:t>
      </w:r>
      <w:r>
        <w:t xml:space="preserve"> Rachel...</w:t>
      </w:r>
    </w:p>
    <w:p w:rsidR="00000000" w:rsidRDefault="007933C1">
      <w:r>
        <w:rPr>
          <w:b/>
        </w:rPr>
        <w:t>Rachel:</w:t>
      </w:r>
      <w:r>
        <w:t xml:space="preserve"> Look, either help me or go.</w:t>
      </w:r>
    </w:p>
    <w:p w:rsidR="00000000" w:rsidRDefault="007933C1">
      <w:r>
        <w:rPr>
          <w:b/>
        </w:rPr>
        <w:t>Ross:</w:t>
      </w:r>
      <w:r>
        <w:t xml:space="preserve"> Fine. I'll go.</w:t>
      </w:r>
    </w:p>
    <w:p w:rsidR="00000000" w:rsidRDefault="007933C1">
      <w:r>
        <w:rPr>
          <w:b/>
        </w:rPr>
        <w:t>Rachel:</w:t>
      </w:r>
      <w:r>
        <w:t xml:space="preserve"> (with a hurt exp</w:t>
      </w:r>
      <w:r>
        <w:t>ression on her face) Okay, but before you go, could you help me first?</w:t>
      </w:r>
    </w:p>
    <w:p w:rsidR="00000000" w:rsidRDefault="007933C1">
      <w:r>
        <w:rPr>
          <w:b/>
        </w:rPr>
        <w:t>Ross:</w:t>
      </w:r>
      <w:r>
        <w:t xml:space="preserve"> (He checks his watch) Sure. I'll help you.</w:t>
      </w:r>
    </w:p>
    <w:p w:rsidR="00000000" w:rsidRDefault="007933C1">
      <w:r>
        <w:rPr>
          <w:b/>
        </w:rPr>
        <w:t>Chandler:</w:t>
      </w:r>
      <w:r>
        <w:t xml:space="preserve"> (rushing in) Oh, good! Good! Do you guys know how to get a chick out of a VCR?!</w:t>
      </w:r>
    </w:p>
    <w:p w:rsidR="00000000" w:rsidRDefault="007933C1">
      <w:pPr>
        <w:rPr>
          <w:b/>
        </w:rPr>
      </w:pPr>
      <w:r>
        <w:rPr>
          <w:b/>
        </w:rPr>
        <w:t>Commercial Break</w:t>
      </w:r>
    </w:p>
    <w:p w:rsidR="00000000" w:rsidRDefault="007933C1">
      <w:r>
        <w:t>[Scene: Rachel's bedroom, Rac</w:t>
      </w:r>
      <w:r>
        <w:t>hel is trying to put on eye liner with her left hand, as Ross is setting out her shoes.]</w:t>
      </w:r>
    </w:p>
    <w:p w:rsidR="00000000" w:rsidRDefault="007933C1">
      <w:r>
        <w:rPr>
          <w:b/>
        </w:rPr>
        <w:t>Rachel:</w:t>
      </w:r>
      <w:r>
        <w:t xml:space="preserve"> (She drops the brush) Y'know what? I cannot do this with my left hand! Would you please, help me with this too?</w:t>
      </w:r>
    </w:p>
    <w:p w:rsidR="00000000" w:rsidRDefault="007933C1">
      <w:r>
        <w:rPr>
          <w:b/>
        </w:rPr>
        <w:t>Ross:</w:t>
      </w:r>
      <w:r>
        <w:t xml:space="preserve"> Ohh. (He drops the shoes, takes the brush</w:t>
      </w:r>
      <w:r>
        <w:t xml:space="preserve"> from her, and licks the tip. He doesn't like how it tastes.) </w:t>
      </w:r>
    </w:p>
    <w:p w:rsidR="00000000" w:rsidRDefault="007933C1">
      <w:r>
        <w:rPr>
          <w:b/>
        </w:rPr>
        <w:t>Rachel:</w:t>
      </w:r>
      <w:r>
        <w:t xml:space="preserve"> (taking the brush back) Okay. Let's use this brush. (Hands him another one.) </w:t>
      </w:r>
    </w:p>
    <w:p w:rsidR="00000000" w:rsidRDefault="007933C1">
      <w:r>
        <w:rPr>
          <w:b/>
        </w:rPr>
        <w:t>Ross:</w:t>
      </w:r>
      <w:r>
        <w:t xml:space="preserve"> Okay. This stuff? </w:t>
      </w:r>
    </w:p>
    <w:p w:rsidR="00000000" w:rsidRDefault="007933C1">
      <w:r>
        <w:rPr>
          <w:b/>
        </w:rPr>
        <w:t>Rachel:</w:t>
      </w:r>
      <w:r>
        <w:t xml:space="preserve"> Yeah.</w:t>
      </w:r>
    </w:p>
    <w:p w:rsidR="00000000" w:rsidRDefault="007933C1">
      <w:r>
        <w:rPr>
          <w:b/>
        </w:rPr>
        <w:t>Ross:</w:t>
      </w:r>
      <w:r>
        <w:t xml:space="preserve"> All right.</w:t>
      </w:r>
    </w:p>
    <w:p w:rsidR="00000000" w:rsidRDefault="007933C1">
      <w:r>
        <w:rPr>
          <w:b/>
        </w:rPr>
        <w:t>Rachel:</w:t>
      </w:r>
      <w:r>
        <w:t xml:space="preserve"> Careful. Light. Okay, do you know how, just</w:t>
      </w:r>
      <w:r>
        <w:t xml:space="preserve"> sweep it across the lid. Okay? Just sweep it.</w:t>
      </w:r>
    </w:p>
    <w:p w:rsidR="00000000" w:rsidRDefault="007933C1">
      <w:r>
        <w:rPr>
          <w:b/>
        </w:rPr>
        <w:t>Ross:</w:t>
      </w:r>
      <w:r>
        <w:t xml:space="preserve"> Oke-dokey. (He pokes her in the eye with the brush.) </w:t>
      </w:r>
    </w:p>
    <w:p w:rsidR="00000000" w:rsidRDefault="007933C1">
      <w:r>
        <w:rPr>
          <w:b/>
        </w:rPr>
        <w:t>Rachel:</w:t>
      </w:r>
      <w:r>
        <w:t xml:space="preserve"> Oh-ho!</w:t>
      </w:r>
    </w:p>
    <w:p w:rsidR="00000000" w:rsidRDefault="007933C1">
      <w:r>
        <w:rPr>
          <w:b/>
        </w:rPr>
        <w:t>Ross:</w:t>
      </w:r>
      <w:r>
        <w:t xml:space="preserve"> Sorry.</w:t>
      </w:r>
    </w:p>
    <w:p w:rsidR="00000000" w:rsidRDefault="007933C1">
      <w:r>
        <w:rPr>
          <w:b/>
        </w:rPr>
        <w:t>Rachel:</w:t>
      </w:r>
      <w:r>
        <w:t xml:space="preserve"> Hey! That's just poking me in the eye!</w:t>
      </w:r>
    </w:p>
    <w:p w:rsidR="00000000" w:rsidRDefault="007933C1">
      <w:r>
        <w:rPr>
          <w:b/>
        </w:rPr>
        <w:t>Ross:</w:t>
      </w:r>
      <w:r>
        <w:t xml:space="preserve"> Sorry, I'm sorry. Close, close, close...</w:t>
      </w:r>
    </w:p>
    <w:p w:rsidR="00000000" w:rsidRDefault="007933C1">
      <w:r>
        <w:rPr>
          <w:b/>
        </w:rPr>
        <w:t>Rachel:</w:t>
      </w:r>
      <w:r>
        <w:t xml:space="preserve"> Okay, just sweep it</w:t>
      </w:r>
      <w:r>
        <w:t>.</w:t>
      </w:r>
    </w:p>
    <w:p w:rsidR="00000000" w:rsidRDefault="007933C1">
      <w:r>
        <w:rPr>
          <w:b/>
        </w:rPr>
        <w:t>Ross:</w:t>
      </w:r>
      <w:r>
        <w:t xml:space="preserve"> I'm sweeping...</w:t>
      </w:r>
    </w:p>
    <w:p w:rsidR="00000000" w:rsidRDefault="007933C1">
      <w:r>
        <w:rPr>
          <w:b/>
        </w:rPr>
        <w:t>Rachel:</w:t>
      </w:r>
      <w:r>
        <w:t xml:space="preserve"> Right.</w:t>
      </w:r>
    </w:p>
    <w:p w:rsidR="00000000" w:rsidRDefault="007933C1">
      <w:r>
        <w:rPr>
          <w:b/>
        </w:rPr>
        <w:t>Ross:</w:t>
      </w:r>
      <w:r>
        <w:t xml:space="preserve"> Sweep, sweep.... (He starts to paint it on her eye, making it look like she has a black eye.) </w:t>
      </w:r>
    </w:p>
    <w:p w:rsidR="00000000" w:rsidRDefault="007933C1">
      <w:r>
        <w:rPr>
          <w:b/>
        </w:rPr>
        <w:t>Rachel:</w:t>
      </w:r>
      <w:r>
        <w:t xml:space="preserve"> Okay, now make it even, 'cause we don't...</w:t>
      </w:r>
    </w:p>
    <w:p w:rsidR="00000000" w:rsidRDefault="007933C1">
      <w:r>
        <w:rPr>
          <w:b/>
        </w:rPr>
        <w:t>Ross:</w:t>
      </w:r>
      <w:r>
        <w:t xml:space="preserve"> What? What?</w:t>
      </w:r>
    </w:p>
    <w:p w:rsidR="00000000" w:rsidRDefault="007933C1">
      <w:r>
        <w:rPr>
          <w:b/>
        </w:rPr>
        <w:t>Rachel:</w:t>
      </w:r>
      <w:r>
        <w:t xml:space="preserve"> We don't want it-it to be too much, we </w:t>
      </w:r>
      <w:r>
        <w:t>want it to be subtle.</w:t>
      </w:r>
    </w:p>
    <w:p w:rsidR="00000000" w:rsidRDefault="007933C1">
      <w:r>
        <w:t xml:space="preserve">(Of course it's too late for that.) </w:t>
      </w:r>
    </w:p>
    <w:p w:rsidR="00000000" w:rsidRDefault="007933C1">
      <w:r>
        <w:rPr>
          <w:b/>
        </w:rPr>
        <w:t>Ross:</w:t>
      </w:r>
      <w:r>
        <w:t xml:space="preserve"> No. No, y'know you don't, you don't wear enough of this. (Rachel is shocked) What?</w:t>
      </w:r>
    </w:p>
    <w:p w:rsidR="00000000" w:rsidRDefault="007933C1">
      <w:r>
        <w:rPr>
          <w:b/>
        </w:rPr>
        <w:t>Rachel:</w:t>
      </w:r>
      <w:r>
        <w:t xml:space="preserve"> Since when, since when do you think I don't wear enough of this?</w:t>
      </w:r>
    </w:p>
    <w:p w:rsidR="00000000" w:rsidRDefault="007933C1">
      <w:r>
        <w:rPr>
          <w:b/>
        </w:rPr>
        <w:t>Ross:</w:t>
      </w:r>
      <w:r>
        <w:t xml:space="preserve"> Well I, close your eyes, I ju</w:t>
      </w:r>
      <w:r>
        <w:t xml:space="preserve">st think you're gonna like this a little better, 'cause, close-close... (He gets some more on the brush) </w:t>
      </w:r>
    </w:p>
    <w:p w:rsidR="00000000" w:rsidRDefault="007933C1">
      <w:r>
        <w:rPr>
          <w:b/>
        </w:rPr>
        <w:t>Rachel:</w:t>
      </w:r>
      <w:r>
        <w:t xml:space="preserve"> Blow it.</w:t>
      </w:r>
    </w:p>
    <w:p w:rsidR="00000000" w:rsidRDefault="007933C1">
      <w:r>
        <w:rPr>
          <w:b/>
        </w:rPr>
        <w:t>Ross:</w:t>
      </w:r>
      <w:r>
        <w:t xml:space="preserve"> (blows it) Sorry. 'Cause umm, I think this will make you a little more sophisticated.</w:t>
      </w:r>
    </w:p>
    <w:p w:rsidR="00000000" w:rsidRDefault="007933C1">
      <w:r>
        <w:rPr>
          <w:b/>
        </w:rPr>
        <w:t>Rachel:</w:t>
      </w:r>
      <w:r>
        <w:t xml:space="preserve"> Sophisticated like a hooker?</w:t>
      </w:r>
    </w:p>
    <w:p w:rsidR="00000000" w:rsidRDefault="007933C1">
      <w:r>
        <w:t>[Sce</w:t>
      </w:r>
      <w:r>
        <w:t>ne: Central Perk, Monica is entering, Phoebe is already there.]</w:t>
      </w:r>
    </w:p>
    <w:p w:rsidR="00000000" w:rsidRDefault="007933C1">
      <w:r>
        <w:rPr>
          <w:b/>
        </w:rPr>
        <w:t>Monica:</w:t>
      </w:r>
      <w:r>
        <w:t xml:space="preserve"> Hey!</w:t>
      </w:r>
    </w:p>
    <w:p w:rsidR="00000000" w:rsidRDefault="007933C1">
      <w:r>
        <w:rPr>
          <w:b/>
        </w:rPr>
        <w:t>Phoebe:</w:t>
      </w:r>
      <w:r>
        <w:t xml:space="preserve"> Hey! </w:t>
      </w:r>
    </w:p>
    <w:p w:rsidR="00000000" w:rsidRDefault="007933C1">
      <w:r>
        <w:rPr>
          <w:b/>
        </w:rPr>
        <w:t>Monica:</w:t>
      </w:r>
      <w:r>
        <w:t xml:space="preserve"> Hey, guess what I'm doing tonight.</w:t>
      </w:r>
    </w:p>
    <w:p w:rsidR="00000000" w:rsidRDefault="007933C1">
      <w:r>
        <w:rPr>
          <w:b/>
        </w:rPr>
        <w:t>Phoebe:</w:t>
      </w:r>
      <w:r>
        <w:t xml:space="preserve"> What?</w:t>
      </w:r>
    </w:p>
    <w:p w:rsidR="00000000" w:rsidRDefault="007933C1">
      <w:r>
        <w:rPr>
          <w:b/>
        </w:rPr>
        <w:t>Monica:</w:t>
      </w:r>
      <w:r>
        <w:t xml:space="preserve"> I'm checking out the restaurant with Pete.</w:t>
      </w:r>
    </w:p>
    <w:p w:rsidR="00000000" w:rsidRDefault="007933C1">
      <w:r>
        <w:rPr>
          <w:b/>
        </w:rPr>
        <w:t>Phoebe:</w:t>
      </w:r>
      <w:r>
        <w:t xml:space="preserve"> Ohh, Monica, I am so excited for you.</w:t>
      </w:r>
    </w:p>
    <w:p w:rsidR="00000000" w:rsidRDefault="007933C1">
      <w:r>
        <w:rPr>
          <w:b/>
        </w:rPr>
        <w:t>Monica:</w:t>
      </w:r>
      <w:r>
        <w:t xml:space="preserve"> I k</w:t>
      </w:r>
      <w:r>
        <w:t>now.</w:t>
      </w:r>
    </w:p>
    <w:p w:rsidR="00000000" w:rsidRDefault="007933C1">
      <w:r>
        <w:rPr>
          <w:b/>
        </w:rPr>
        <w:t>Phoebe:</w:t>
      </w:r>
      <w:r>
        <w:t xml:space="preserve"> Ooh, I have to tell you something.</w:t>
      </w:r>
    </w:p>
    <w:p w:rsidR="00000000" w:rsidRDefault="007933C1">
      <w:r>
        <w:rPr>
          <w:b/>
        </w:rPr>
        <w:t>Monica:</w:t>
      </w:r>
      <w:r>
        <w:t xml:space="preserve"> What?</w:t>
      </w:r>
    </w:p>
    <w:p w:rsidR="00000000" w:rsidRDefault="007933C1">
      <w:r>
        <w:rPr>
          <w:b/>
        </w:rPr>
        <w:t>Phoebe:</w:t>
      </w:r>
      <w:r>
        <w:t xml:space="preserve"> But I can't tell you.</w:t>
      </w:r>
    </w:p>
    <w:p w:rsidR="00000000" w:rsidRDefault="007933C1">
      <w:r>
        <w:rPr>
          <w:b/>
        </w:rPr>
        <w:t>Monica:</w:t>
      </w:r>
      <w:r>
        <w:t xml:space="preserve"> Okay, but wouldn't it be easier if you had to tell me something that you could tell me.</w:t>
      </w:r>
    </w:p>
    <w:p w:rsidR="00000000" w:rsidRDefault="007933C1">
      <w:r>
        <w:rPr>
          <w:b/>
        </w:rPr>
        <w:t>Phoebe:</w:t>
      </w:r>
      <w:r>
        <w:t xml:space="preserve"> Well, sure in a perfect world. But, no, I promised I wouldn'</w:t>
      </w:r>
      <w:r>
        <w:t>t tell, and I swore to like all my gods.</w:t>
      </w:r>
    </w:p>
    <w:p w:rsidR="00000000" w:rsidRDefault="007933C1">
      <w:r>
        <w:rPr>
          <w:b/>
        </w:rPr>
        <w:t>Monica:</w:t>
      </w:r>
      <w:r>
        <w:t xml:space="preserve"> Okay. Does it have to do with Ross and Rachel?</w:t>
      </w:r>
    </w:p>
    <w:p w:rsidR="00000000" w:rsidRDefault="007933C1">
      <w:r>
        <w:rPr>
          <w:b/>
        </w:rPr>
        <w:t>Phoebe:</w:t>
      </w:r>
      <w:r>
        <w:t xml:space="preserve"> No.</w:t>
      </w:r>
    </w:p>
    <w:p w:rsidR="00000000" w:rsidRDefault="007933C1">
      <w:r>
        <w:rPr>
          <w:b/>
        </w:rPr>
        <w:t>Monica:</w:t>
      </w:r>
      <w:r>
        <w:t xml:space="preserve"> Does it have to do with Joey?</w:t>
      </w:r>
    </w:p>
    <w:p w:rsidR="00000000" w:rsidRDefault="007933C1">
      <w:r>
        <w:rPr>
          <w:b/>
        </w:rPr>
        <w:t>Phoebe:</w:t>
      </w:r>
      <w:r>
        <w:t xml:space="preserve"> No.</w:t>
      </w:r>
    </w:p>
    <w:p w:rsidR="00000000" w:rsidRDefault="007933C1">
      <w:r>
        <w:rPr>
          <w:b/>
        </w:rPr>
        <w:t>Monica:</w:t>
      </w:r>
      <w:r>
        <w:t xml:space="preserve"> Does it have to do with-with Chandler and that sock that he keeps by his bed?</w:t>
      </w:r>
    </w:p>
    <w:p w:rsidR="00000000" w:rsidRDefault="007933C1">
      <w:r>
        <w:rPr>
          <w:b/>
        </w:rPr>
        <w:t>Phoebe:</w:t>
      </w:r>
      <w:r>
        <w:t xml:space="preserve"> No, </w:t>
      </w:r>
      <w:r>
        <w:t>but let's come back to that later!</w:t>
      </w:r>
    </w:p>
    <w:p w:rsidR="00000000" w:rsidRDefault="007933C1">
      <w:r>
        <w:t>[Scene: Rachel's Bedroom, Ross is finishing up her make-up.]</w:t>
      </w:r>
    </w:p>
    <w:p w:rsidR="00000000" w:rsidRDefault="007933C1">
      <w:r>
        <w:rPr>
          <w:b/>
        </w:rPr>
        <w:t>Ross:</w:t>
      </w:r>
      <w:r>
        <w:t xml:space="preserve"> There you go! Good enough for your party, huh?</w:t>
      </w:r>
    </w:p>
    <w:p w:rsidR="00000000" w:rsidRDefault="007933C1">
      <w:r>
        <w:t xml:space="preserve">(She turns and looks in the mirror, and it's way, way over done. She looks like she has two black eyes.) </w:t>
      </w:r>
    </w:p>
    <w:p w:rsidR="00000000" w:rsidRDefault="007933C1">
      <w:r>
        <w:rPr>
          <w:b/>
        </w:rPr>
        <w:t>R</w:t>
      </w:r>
      <w:r>
        <w:rPr>
          <w:b/>
        </w:rPr>
        <w:t>achel:</w:t>
      </w:r>
      <w:r>
        <w:t xml:space="preserve"> Sure.</w:t>
      </w:r>
    </w:p>
    <w:p w:rsidR="00000000" w:rsidRDefault="007933C1">
      <w:r>
        <w:rPr>
          <w:b/>
        </w:rPr>
        <w:t>Ross:</w:t>
      </w:r>
      <w:r>
        <w:t xml:space="preserve"> Yep?</w:t>
      </w:r>
    </w:p>
    <w:p w:rsidR="00000000" w:rsidRDefault="007933C1">
      <w:r>
        <w:rPr>
          <w:b/>
        </w:rPr>
        <w:t>Rachel:</w:t>
      </w:r>
      <w:r>
        <w:t xml:space="preserve"> Sure, I'll just sit next to the trans-sexual from purchasing.</w:t>
      </w:r>
    </w:p>
    <w:p w:rsidR="00000000" w:rsidRDefault="007933C1">
      <w:r>
        <w:rPr>
          <w:b/>
        </w:rPr>
        <w:t>Ross:</w:t>
      </w:r>
      <w:r>
        <w:t xml:space="preserve"> Okay, come on! All right, I gotta go! So good luck at the party. Okay?</w:t>
      </w:r>
    </w:p>
    <w:p w:rsidR="00000000" w:rsidRDefault="007933C1">
      <w:r>
        <w:rPr>
          <w:b/>
        </w:rPr>
        <w:t>Rachel:</w:t>
      </w:r>
      <w:r>
        <w:t xml:space="preserve"> Oh wait, Ross, would you just stay and help me get dressed?</w:t>
      </w:r>
    </w:p>
    <w:p w:rsidR="00000000" w:rsidRDefault="007933C1">
      <w:r>
        <w:rPr>
          <w:b/>
        </w:rPr>
        <w:t>Ross:</w:t>
      </w:r>
      <w:r>
        <w:t xml:space="preserve"> (checks his</w:t>
      </w:r>
      <w:r>
        <w:t xml:space="preserve"> watch) Sure, okay.</w:t>
      </w:r>
    </w:p>
    <w:p w:rsidR="00000000" w:rsidRDefault="007933C1">
      <w:r>
        <w:rPr>
          <w:b/>
        </w:rPr>
        <w:t>Rachel:</w:t>
      </w:r>
      <w:r>
        <w:t xml:space="preserve"> Okay. Okay, great! Umm, okay, just turn around.</w:t>
      </w:r>
    </w:p>
    <w:p w:rsidR="00000000" w:rsidRDefault="007933C1">
      <w:r>
        <w:rPr>
          <w:b/>
        </w:rPr>
        <w:t>Ross:</w:t>
      </w:r>
      <w:r>
        <w:t xml:space="preserve"> What?</w:t>
      </w:r>
    </w:p>
    <w:p w:rsidR="00000000" w:rsidRDefault="007933C1">
      <w:r>
        <w:rPr>
          <w:b/>
        </w:rPr>
        <w:t>Rachel:</w:t>
      </w:r>
      <w:r>
        <w:t xml:space="preserve"> I don't want you to see me naked!</w:t>
      </w:r>
    </w:p>
    <w:p w:rsidR="00000000" w:rsidRDefault="007933C1">
      <w:r>
        <w:rPr>
          <w:b/>
        </w:rPr>
        <w:t>Ross:</w:t>
      </w:r>
      <w:r>
        <w:t xml:space="preserve"> Rachel, I've seen you naked a million times. I ate hot fudge off you naked. Remember, I-I sucked that mini-marshmallow o</w:t>
      </w:r>
      <w:r>
        <w:t>ut of your belly button?</w:t>
      </w:r>
    </w:p>
    <w:p w:rsidR="00000000" w:rsidRDefault="007933C1">
      <w:r>
        <w:rPr>
          <w:b/>
        </w:rPr>
        <w:t>Rachel:</w:t>
      </w:r>
      <w:r>
        <w:t xml:space="preserve"> Yeah, but that was different. Y'know? I mean, we were, we were going out then, now I think it's weird.</w:t>
      </w:r>
    </w:p>
    <w:p w:rsidR="00000000" w:rsidRDefault="007933C1">
      <w:r>
        <w:rPr>
          <w:b/>
        </w:rPr>
        <w:t>Ross:</w:t>
      </w:r>
      <w:r>
        <w:t xml:space="preserve"> Rach, y'know I can see you naked any time I want.</w:t>
      </w:r>
    </w:p>
    <w:p w:rsidR="00000000" w:rsidRDefault="007933C1">
      <w:r>
        <w:rPr>
          <w:b/>
        </w:rPr>
        <w:t>Rachel:</w:t>
      </w:r>
      <w:r>
        <w:t xml:space="preserve"> What?</w:t>
      </w:r>
    </w:p>
    <w:p w:rsidR="00000000" w:rsidRDefault="007933C1">
      <w:r>
        <w:rPr>
          <w:b/>
        </w:rPr>
        <w:t>Ross:</w:t>
      </w:r>
      <w:r>
        <w:t xml:space="preserve"> All I have to do is close my eyes. See? (clo</w:t>
      </w:r>
      <w:r>
        <w:t>ses his eyes) Woo-hoo!!</w:t>
      </w:r>
    </w:p>
    <w:p w:rsidR="00000000" w:rsidRDefault="007933C1">
      <w:r>
        <w:rPr>
          <w:b/>
        </w:rPr>
        <w:t>Rachel:</w:t>
      </w:r>
      <w:r>
        <w:t xml:space="preserve"> Ross! Stop that!</w:t>
      </w:r>
    </w:p>
    <w:p w:rsidR="00000000" w:rsidRDefault="007933C1">
      <w:r>
        <w:rPr>
          <w:b/>
        </w:rPr>
        <w:t>Ross:</w:t>
      </w:r>
      <w:r>
        <w:t xml:space="preserve"> Ah, I'm sorry.</w:t>
      </w:r>
    </w:p>
    <w:p w:rsidR="00000000" w:rsidRDefault="007933C1">
      <w:r>
        <w:rPr>
          <w:b/>
        </w:rPr>
        <w:t>Rachel:</w:t>
      </w:r>
      <w:r>
        <w:t xml:space="preserve"> Come on! I don't want you thinking of me like that any more!</w:t>
      </w:r>
    </w:p>
    <w:p w:rsidR="00000000" w:rsidRDefault="007933C1">
      <w:r>
        <w:rPr>
          <w:b/>
        </w:rPr>
        <w:t>Ross:</w:t>
      </w:r>
      <w:r>
        <w:t xml:space="preserve"> Ahh, sorry, nothing you can do about it. It's one of my ah, rights as the ex-boyfriend. (closes his eyes again)</w:t>
      </w:r>
      <w:r>
        <w:t xml:space="preserve"> Oop, oh yeah!</w:t>
      </w:r>
    </w:p>
    <w:p w:rsidR="00000000" w:rsidRDefault="007933C1">
      <w:r>
        <w:rPr>
          <w:b/>
        </w:rPr>
        <w:t>Rachel:</w:t>
      </w:r>
      <w:r>
        <w:t xml:space="preserve"> Stop it! Cut it out! Cut it out!</w:t>
      </w:r>
    </w:p>
    <w:p w:rsidR="00000000" w:rsidRDefault="007933C1">
      <w:r>
        <w:rPr>
          <w:b/>
        </w:rPr>
        <w:t>Ross:</w:t>
      </w:r>
      <w:r>
        <w:t xml:space="preserve"> Okay, okay, I'm sorry, it will never happen... (closes eyes) Uh-oh! Wait a minute! Wait-wait, now there are a hundred of you and I'm the king. </w:t>
      </w:r>
    </w:p>
    <w:p w:rsidR="00000000" w:rsidRDefault="007933C1">
      <w:r>
        <w:rPr>
          <w:b/>
        </w:rPr>
        <w:t>Rachel:</w:t>
      </w:r>
      <w:r>
        <w:t xml:space="preserve"> Rosss...</w:t>
      </w:r>
    </w:p>
    <w:p w:rsidR="00000000" w:rsidRDefault="007933C1">
      <w:r>
        <w:rPr>
          <w:b/>
        </w:rPr>
        <w:t>Ross:</w:t>
      </w:r>
      <w:r>
        <w:t xml:space="preserve"> Come on, would you grow up?</w:t>
      </w:r>
      <w:r>
        <w:t xml:space="preserve"> It's no big deal.</w:t>
      </w:r>
    </w:p>
    <w:p w:rsidR="00000000" w:rsidRDefault="007933C1">
      <w:r>
        <w:rPr>
          <w:b/>
        </w:rPr>
        <w:t>Rachel:</w:t>
      </w:r>
      <w:r>
        <w:t xml:space="preserve"> All right. (She starts to take off her robe) Fine.</w:t>
      </w:r>
    </w:p>
    <w:p w:rsidR="00000000" w:rsidRDefault="007933C1">
      <w:r>
        <w:rPr>
          <w:b/>
        </w:rPr>
        <w:t>Ross:</w:t>
      </w:r>
      <w:r>
        <w:t xml:space="preserve"> Yowzah!!!</w:t>
      </w:r>
    </w:p>
    <w:p w:rsidR="00000000" w:rsidRDefault="007933C1">
      <w:r>
        <w:rPr>
          <w:b/>
        </w:rPr>
        <w:t>Rachel:</w:t>
      </w:r>
      <w:r>
        <w:t xml:space="preserve"> O-kay!! See what you did, I'm gonna be doing it by myself now. Okay? </w:t>
      </w:r>
    </w:p>
    <w:p w:rsidR="00000000" w:rsidRDefault="007933C1">
      <w:r>
        <w:rPr>
          <w:b/>
        </w:rPr>
        <w:t>Ross:</w:t>
      </w:r>
      <w:r>
        <w:t xml:space="preserve"> Aww, come on.</w:t>
      </w:r>
    </w:p>
    <w:p w:rsidR="00000000" w:rsidRDefault="007933C1">
      <w:r>
        <w:rPr>
          <w:b/>
        </w:rPr>
        <w:t>Rachel:</w:t>
      </w:r>
      <w:r>
        <w:t xml:space="preserve"> That's it. (She crawls onto the bed) Ow!!! </w:t>
      </w:r>
    </w:p>
    <w:p w:rsidR="00000000" w:rsidRDefault="007933C1">
      <w:r>
        <w:rPr>
          <w:b/>
        </w:rPr>
        <w:t>Ross:</w:t>
      </w:r>
      <w:r>
        <w:t xml:space="preserve"> Oh my </w:t>
      </w:r>
      <w:r>
        <w:t>God!</w:t>
      </w:r>
    </w:p>
    <w:p w:rsidR="00000000" w:rsidRDefault="007933C1">
      <w:r>
        <w:rPr>
          <w:b/>
        </w:rPr>
        <w:t>Rachel:</w:t>
      </w:r>
      <w:r>
        <w:t xml:space="preserve"> Oh-ow!</w:t>
      </w:r>
    </w:p>
    <w:p w:rsidR="00000000" w:rsidRDefault="007933C1">
      <w:r>
        <w:rPr>
          <w:b/>
        </w:rPr>
        <w:t>Ross:</w:t>
      </w:r>
      <w:r>
        <w:t xml:space="preserve"> All right.</w:t>
      </w:r>
    </w:p>
    <w:p w:rsidR="00000000" w:rsidRDefault="007933C1">
      <w:r>
        <w:rPr>
          <w:b/>
        </w:rPr>
        <w:t>Rachel:</w:t>
      </w:r>
      <w:r>
        <w:t xml:space="preserve"> Ow!</w:t>
      </w:r>
    </w:p>
    <w:p w:rsidR="00000000" w:rsidRDefault="007933C1">
      <w:r>
        <w:rPr>
          <w:b/>
        </w:rPr>
        <w:t>Ross:</w:t>
      </w:r>
      <w:r>
        <w:t xml:space="preserve"> Look...</w:t>
      </w:r>
    </w:p>
    <w:p w:rsidR="00000000" w:rsidRDefault="007933C1">
      <w:r>
        <w:rPr>
          <w:b/>
        </w:rPr>
        <w:t>Rachel:</w:t>
      </w:r>
      <w:r>
        <w:t xml:space="preserve"> Ow!</w:t>
      </w:r>
    </w:p>
    <w:p w:rsidR="00000000" w:rsidRDefault="007933C1">
      <w:r>
        <w:rPr>
          <w:b/>
        </w:rPr>
        <w:t>Ross:</w:t>
      </w:r>
      <w:r>
        <w:t xml:space="preserve"> Okay.</w:t>
      </w:r>
    </w:p>
    <w:p w:rsidR="00000000" w:rsidRDefault="007933C1">
      <w:r>
        <w:rPr>
          <w:b/>
        </w:rPr>
        <w:t>Rachel:</w:t>
      </w:r>
      <w:r>
        <w:t xml:space="preserve"> Ow!</w:t>
      </w:r>
    </w:p>
    <w:p w:rsidR="00000000" w:rsidRDefault="007933C1">
      <w:r>
        <w:rPr>
          <w:b/>
        </w:rPr>
        <w:t>Ross:</w:t>
      </w:r>
      <w:r>
        <w:t xml:space="preserve"> Rach?</w:t>
      </w:r>
    </w:p>
    <w:p w:rsidR="00000000" w:rsidRDefault="007933C1">
      <w:r>
        <w:rPr>
          <w:b/>
        </w:rPr>
        <w:t>Rachel:</w:t>
      </w:r>
      <w:r>
        <w:t xml:space="preserve"> Ow! Ow!</w:t>
      </w:r>
    </w:p>
    <w:p w:rsidR="00000000" w:rsidRDefault="007933C1">
      <w:r>
        <w:rPr>
          <w:b/>
        </w:rPr>
        <w:t>Ross:</w:t>
      </w:r>
      <w:r>
        <w:t xml:space="preserve"> Easy. Easy. You have to go to the hospital. Okay?</w:t>
      </w:r>
    </w:p>
    <w:p w:rsidR="00000000" w:rsidRDefault="007933C1">
      <w:r>
        <w:rPr>
          <w:b/>
        </w:rPr>
        <w:t>Rachel:</w:t>
      </w:r>
      <w:r>
        <w:t xml:space="preserve"> Okay, I do. </w:t>
      </w:r>
    </w:p>
    <w:p w:rsidR="00000000" w:rsidRDefault="007933C1">
      <w:r>
        <w:rPr>
          <w:b/>
        </w:rPr>
        <w:t>Ross:</w:t>
      </w:r>
      <w:r>
        <w:t xml:space="preserve"> Okay.</w:t>
      </w:r>
    </w:p>
    <w:p w:rsidR="00000000" w:rsidRDefault="007933C1">
      <w:r>
        <w:rPr>
          <w:b/>
        </w:rPr>
        <w:t>Rachel:</w:t>
      </w:r>
      <w:r>
        <w:t xml:space="preserve"> I really do.</w:t>
      </w:r>
    </w:p>
    <w:p w:rsidR="00000000" w:rsidRDefault="007933C1">
      <w:r>
        <w:rPr>
          <w:b/>
        </w:rPr>
        <w:t>Ross:</w:t>
      </w:r>
      <w:r>
        <w:t xml:space="preserve"> Okay, I'm gon</w:t>
      </w:r>
      <w:r>
        <w:t>na get your coat and then I'll-I'll put you in a cab.</w:t>
      </w:r>
    </w:p>
    <w:p w:rsidR="00000000" w:rsidRDefault="007933C1">
      <w:r>
        <w:rPr>
          <w:b/>
        </w:rPr>
        <w:t>Rachel:</w:t>
      </w:r>
      <w:r>
        <w:t xml:space="preserve"> Okay. Oh wait, wait-wait, you're not gonna come with me?</w:t>
      </w:r>
    </w:p>
    <w:p w:rsidR="00000000" w:rsidRDefault="007933C1">
      <w:r>
        <w:rPr>
          <w:b/>
        </w:rPr>
        <w:t>Ross:</w:t>
      </w:r>
      <w:r>
        <w:t xml:space="preserve"> (He thinks about it) Of course I am. I just have to make a call.</w:t>
      </w:r>
    </w:p>
    <w:p w:rsidR="00000000" w:rsidRDefault="007933C1">
      <w:r>
        <w:rPr>
          <w:b/>
        </w:rPr>
        <w:t>Rachel:</w:t>
      </w:r>
      <w:r>
        <w:t xml:space="preserve"> Okay.</w:t>
      </w:r>
    </w:p>
    <w:p w:rsidR="00000000" w:rsidRDefault="007933C1">
      <w:r>
        <w:rPr>
          <w:b/>
        </w:rPr>
        <w:t>Ross:</w:t>
      </w:r>
      <w:r>
        <w:t xml:space="preserve"> Okay? (goes into the living room) </w:t>
      </w:r>
    </w:p>
    <w:p w:rsidR="00000000" w:rsidRDefault="007933C1">
      <w:r>
        <w:rPr>
          <w:b/>
        </w:rPr>
        <w:t>Rachel:</w:t>
      </w:r>
      <w:r>
        <w:t xml:space="preserve"> Tha</w:t>
      </w:r>
      <w:r>
        <w:t>nk you. (She goes to take off her make-up and screams in pain) Oww!!!! God!</w:t>
      </w:r>
    </w:p>
    <w:p w:rsidR="00000000" w:rsidRDefault="007933C1">
      <w:r>
        <w:rPr>
          <w:b/>
        </w:rPr>
        <w:t>Ross:</w:t>
      </w:r>
      <w:r>
        <w:t xml:space="preserve"> (rushing back in) What?! I wh-, what's wrong?</w:t>
      </w:r>
    </w:p>
    <w:p w:rsidR="00000000" w:rsidRDefault="007933C1">
      <w:r>
        <w:rPr>
          <w:b/>
        </w:rPr>
        <w:t>Rachel:</w:t>
      </w:r>
      <w:r>
        <w:t xml:space="preserve"> I'm sorry, I just can't go to the hospital lookin' like this.</w:t>
      </w:r>
    </w:p>
    <w:p w:rsidR="00000000" w:rsidRDefault="007933C1">
      <w:r>
        <w:t>[Scene: Central Perk, Monica is trying to find out what Ph</w:t>
      </w:r>
      <w:r>
        <w:t>oebe won't tell her.]</w:t>
      </w:r>
    </w:p>
    <w:p w:rsidR="00000000" w:rsidRDefault="007933C1">
      <w:r>
        <w:rPr>
          <w:b/>
        </w:rPr>
        <w:t>Monica:</w:t>
      </w:r>
      <w:r>
        <w:t xml:space="preserve"> Does it involve travel?</w:t>
      </w:r>
    </w:p>
    <w:p w:rsidR="00000000" w:rsidRDefault="007933C1">
      <w:r>
        <w:rPr>
          <w:b/>
        </w:rPr>
        <w:t>Phoebe:</w:t>
      </w:r>
      <w:r>
        <w:t xml:space="preserve"> Noo!</w:t>
      </w:r>
    </w:p>
    <w:p w:rsidR="00000000" w:rsidRDefault="007933C1">
      <w:r>
        <w:rPr>
          <w:b/>
        </w:rPr>
        <w:t>Monica:</w:t>
      </w:r>
      <w:r>
        <w:t xml:space="preserve"> Does it involve clogs?</w:t>
      </w:r>
    </w:p>
    <w:p w:rsidR="00000000" w:rsidRDefault="007933C1">
      <w:r>
        <w:rPr>
          <w:b/>
        </w:rPr>
        <w:t>Phoebe:</w:t>
      </w:r>
      <w:r>
        <w:t xml:space="preserve"> Oh, wait, wait. Clogs, or claws?</w:t>
      </w:r>
    </w:p>
    <w:p w:rsidR="00000000" w:rsidRDefault="007933C1">
      <w:r>
        <w:rPr>
          <w:b/>
        </w:rPr>
        <w:t>Monica:</w:t>
      </w:r>
      <w:r>
        <w:t xml:space="preserve"> Clogs.</w:t>
      </w:r>
    </w:p>
    <w:p w:rsidR="00000000" w:rsidRDefault="007933C1">
      <w:r>
        <w:rPr>
          <w:b/>
        </w:rPr>
        <w:t>Phoebe:</w:t>
      </w:r>
      <w:r>
        <w:t xml:space="preserve"> No.</w:t>
      </w:r>
    </w:p>
    <w:p w:rsidR="00000000" w:rsidRDefault="007933C1">
      <w:r>
        <w:rPr>
          <w:b/>
        </w:rPr>
        <w:t>Monica:</w:t>
      </w:r>
      <w:r>
        <w:t xml:space="preserve"> Claws?!</w:t>
      </w:r>
    </w:p>
    <w:p w:rsidR="00000000" w:rsidRDefault="007933C1">
      <w:r>
        <w:rPr>
          <w:b/>
        </w:rPr>
        <w:t>Phoebe:</w:t>
      </w:r>
      <w:r>
        <w:t xml:space="preserve"> No.</w:t>
      </w:r>
    </w:p>
    <w:p w:rsidR="00000000" w:rsidRDefault="007933C1">
      <w:r>
        <w:rPr>
          <w:b/>
        </w:rPr>
        <w:t>Monica:</w:t>
      </w:r>
      <w:r>
        <w:t xml:space="preserve"> Okay, so it doesn't involve Ross or Rachel or Chandler</w:t>
      </w:r>
      <w:r>
        <w:t xml:space="preserve"> or Joey. But, what about Pete?</w:t>
      </w:r>
    </w:p>
    <w:p w:rsidR="00000000" w:rsidRDefault="007933C1">
      <w:r>
        <w:rPr>
          <w:b/>
        </w:rPr>
        <w:t>Phoebe:</w:t>
      </w:r>
      <w:r>
        <w:t xml:space="preserve"> (Shaking her head yes) No!</w:t>
      </w:r>
    </w:p>
    <w:p w:rsidR="00000000" w:rsidRDefault="007933C1">
      <w:r>
        <w:rPr>
          <w:b/>
        </w:rPr>
        <w:t>Monica:</w:t>
      </w:r>
      <w:r>
        <w:t xml:space="preserve"> What is it?! What about Pete?</w:t>
      </w:r>
    </w:p>
    <w:p w:rsidR="00000000" w:rsidRDefault="007933C1">
      <w:r>
        <w:rPr>
          <w:b/>
        </w:rPr>
        <w:t>Phoebe:</w:t>
      </w:r>
      <w:r>
        <w:t xml:space="preserve"> I don't know! (frantically points at Monica) </w:t>
      </w:r>
    </w:p>
    <w:p w:rsidR="00000000" w:rsidRDefault="007933C1">
      <w:r>
        <w:rPr>
          <w:b/>
        </w:rPr>
        <w:t>Monica:</w:t>
      </w:r>
      <w:r>
        <w:t xml:space="preserve"> Okay, I feel like I'm talking to Lassie. All right, Phoebe would you just tell me!</w:t>
      </w:r>
    </w:p>
    <w:p w:rsidR="00000000" w:rsidRDefault="007933C1">
      <w:r>
        <w:rPr>
          <w:b/>
        </w:rPr>
        <w:t>Phoebe</w:t>
      </w:r>
      <w:r>
        <w:rPr>
          <w:b/>
        </w:rPr>
        <w:t>:</w:t>
      </w:r>
      <w:r>
        <w:t xml:space="preserve"> I can't!!</w:t>
      </w:r>
    </w:p>
    <w:p w:rsidR="00000000" w:rsidRDefault="007933C1">
      <w:r>
        <w:rPr>
          <w:b/>
        </w:rPr>
        <w:t>Monica:</w:t>
      </w:r>
      <w:r>
        <w:t xml:space="preserve"> Okay, I gotta go. (gets up) </w:t>
      </w:r>
    </w:p>
    <w:p w:rsidR="00000000" w:rsidRDefault="007933C1">
      <w:r>
        <w:rPr>
          <w:b/>
        </w:rPr>
        <w:t>Phoebe:</w:t>
      </w:r>
      <w:r>
        <w:t xml:space="preserve"> I, but you're so close! No!</w:t>
      </w:r>
    </w:p>
    <w:p w:rsidR="00000000" w:rsidRDefault="007933C1">
      <w:r>
        <w:rPr>
          <w:b/>
        </w:rPr>
        <w:t>Monica:</w:t>
      </w:r>
      <w:r>
        <w:t xml:space="preserve"> Okay, does it involve something to do with Pete's computer company?</w:t>
      </w:r>
    </w:p>
    <w:p w:rsidR="00000000" w:rsidRDefault="007933C1">
      <w:r>
        <w:rPr>
          <w:b/>
        </w:rPr>
        <w:t>Phoebe:</w:t>
      </w:r>
      <w:r>
        <w:t xml:space="preserve"> Oh, just go. You're never gonna get it!</w:t>
      </w:r>
    </w:p>
    <w:p w:rsidR="00000000" w:rsidRDefault="007933C1">
      <w:r>
        <w:t>[Scene: Chandler and Joey's, Chandler is watchi</w:t>
      </w:r>
      <w:r>
        <w:t xml:space="preserve">ng </w:t>
      </w:r>
      <w:r>
        <w:rPr>
          <w:i/>
        </w:rPr>
        <w:t>Baywatch</w:t>
      </w:r>
      <w:r>
        <w:t xml:space="preserve"> with the baby chick. He's on one leather chair, the chick is on the other. It's watching Yasmine Bleeth run and is chirping.]</w:t>
      </w:r>
    </w:p>
    <w:p w:rsidR="00000000" w:rsidRDefault="007933C1">
      <w:r>
        <w:rPr>
          <w:b/>
        </w:rPr>
        <w:t>Chandler:</w:t>
      </w:r>
      <w:r>
        <w:t xml:space="preserve"> I know. See, yes. That's Yasmine Bleeth, she's a completely different kind of chick. I love you both. But in</w:t>
      </w:r>
      <w:r>
        <w:t xml:space="preserve"> very different ways.</w:t>
      </w:r>
    </w:p>
    <w:p w:rsidR="00000000" w:rsidRDefault="007933C1">
      <w:r>
        <w:rPr>
          <w:b/>
        </w:rPr>
        <w:t>Joey:</w:t>
      </w:r>
      <w:r>
        <w:t xml:space="preserve"> (entering) Hey!</w:t>
      </w:r>
    </w:p>
    <w:p w:rsidR="00000000" w:rsidRDefault="007933C1">
      <w:r>
        <w:rPr>
          <w:b/>
        </w:rPr>
        <w:t>Chandler:</w:t>
      </w:r>
      <w:r>
        <w:t xml:space="preserve"> Hey!</w:t>
      </w:r>
    </w:p>
    <w:p w:rsidR="00000000" w:rsidRDefault="007933C1">
      <w:r>
        <w:rPr>
          <w:b/>
        </w:rPr>
        <w:t>Joey:</w:t>
      </w:r>
      <w:r>
        <w:t xml:space="preserve"> (sees he's watching </w:t>
      </w:r>
      <w:r>
        <w:rPr>
          <w:i/>
        </w:rPr>
        <w:t>Baywatch</w:t>
      </w:r>
      <w:r>
        <w:t>) Ohhh. (sees he still has the chick) Ahh! What are you doing?! I thought you were gonna take her back to the store today.</w:t>
      </w:r>
    </w:p>
    <w:p w:rsidR="00000000" w:rsidRDefault="007933C1">
      <w:r>
        <w:rPr>
          <w:b/>
        </w:rPr>
        <w:t>Chandler:</w:t>
      </w:r>
      <w:r>
        <w:t xml:space="preserve"> I did! But the store wouldn't </w:t>
      </w:r>
      <w:r>
        <w:t xml:space="preserve">take her back! So then I took her to the shelter, and you know what I found out? </w:t>
      </w:r>
    </w:p>
    <w:p w:rsidR="00000000" w:rsidRDefault="007933C1">
      <w:r>
        <w:t xml:space="preserve">(Joey wants to know, but Chandler doesn't want to discuss it by the chick, so he and Joey move over to the windows and away from the chick.) </w:t>
      </w:r>
    </w:p>
    <w:p w:rsidR="00000000" w:rsidRDefault="007933C1">
      <w:r>
        <w:rPr>
          <w:b/>
        </w:rPr>
        <w:t>Chandler:</w:t>
      </w:r>
      <w:r>
        <w:t xml:space="preserve"> If they can't find a h</w:t>
      </w:r>
      <w:r>
        <w:t>ome for her, they kill her! And I'm not gonna let that happen to little Yasmine!</w:t>
      </w:r>
    </w:p>
    <w:p w:rsidR="00000000" w:rsidRDefault="007933C1">
      <w:r>
        <w:rPr>
          <w:b/>
        </w:rPr>
        <w:t>Joey:</w:t>
      </w:r>
      <w:r>
        <w:t xml:space="preserve"> Okay, good, good, good, 'cause, good, 'cause I was kinda having second thoughts too. </w:t>
      </w:r>
    </w:p>
    <w:p w:rsidR="00000000" w:rsidRDefault="007933C1">
      <w:r>
        <w:rPr>
          <w:b/>
        </w:rPr>
        <w:t>Chandler:</w:t>
      </w:r>
      <w:r>
        <w:t xml:space="preserve"> Okay. And it's not just chicks y'know? It's all kinds of other animals!</w:t>
      </w:r>
    </w:p>
    <w:p w:rsidR="00000000" w:rsidRDefault="007933C1">
      <w:r>
        <w:rPr>
          <w:b/>
        </w:rPr>
        <w:t>J</w:t>
      </w:r>
      <w:r>
        <w:rPr>
          <w:b/>
        </w:rPr>
        <w:t>oey:</w:t>
      </w:r>
      <w:r>
        <w:t xml:space="preserve"> That's horrible! Well, you did the right thing man.</w:t>
      </w:r>
    </w:p>
    <w:p w:rsidR="00000000" w:rsidRDefault="007933C1">
      <w:r>
        <w:rPr>
          <w:b/>
        </w:rPr>
        <w:t>Chandler:</w:t>
      </w:r>
      <w:r>
        <w:t xml:space="preserve"> Thanks, I'm glad you see it that way.</w:t>
      </w:r>
    </w:p>
    <w:p w:rsidR="00000000" w:rsidRDefault="007933C1">
      <w:r>
        <w:t xml:space="preserve">(He hear a duck start quacking, and see it waddle into the living room from the bathroom. Joey wants to know what's with the duck.) </w:t>
      </w:r>
    </w:p>
    <w:p w:rsidR="00000000" w:rsidRDefault="007933C1">
      <w:r>
        <w:rPr>
          <w:b/>
        </w:rPr>
        <w:t>Chandler:</w:t>
      </w:r>
      <w:r>
        <w:t xml:space="preserve"> Ohhh-hoo</w:t>
      </w:r>
      <w:r>
        <w:t>, funny story!</w:t>
      </w:r>
    </w:p>
    <w:p w:rsidR="00000000" w:rsidRDefault="007933C1">
      <w:r>
        <w:t>[Scene: Pete's Restaurant's Kitchen, Pete is showing Monica around the kitchen.]</w:t>
      </w:r>
    </w:p>
    <w:p w:rsidR="00000000" w:rsidRDefault="007933C1">
      <w:r>
        <w:rPr>
          <w:b/>
        </w:rPr>
        <w:t>Monica:</w:t>
      </w:r>
      <w:r>
        <w:t xml:space="preserve"> I don't believe this! Wow, look at this refrigerator! It's gigantic! I mean I could live in this thing! I'd be cold, but I'm always cold. Oh my God, loo</w:t>
      </w:r>
      <w:r>
        <w:t>k at these spider burners! I love spider burners.</w:t>
      </w:r>
    </w:p>
    <w:p w:rsidR="00000000" w:rsidRDefault="007933C1">
      <w:r>
        <w:rPr>
          <w:b/>
        </w:rPr>
        <w:t>Pete:</w:t>
      </w:r>
      <w:r>
        <w:t xml:space="preserve"> So you like it?</w:t>
      </w:r>
    </w:p>
    <w:p w:rsidR="00000000" w:rsidRDefault="007933C1">
      <w:r>
        <w:rPr>
          <w:b/>
        </w:rPr>
        <w:t>Monica:</w:t>
      </w:r>
      <w:r>
        <w:t xml:space="preserve"> Oh, it is sooo perfect. Thank you so much. (runs over and hugs him) </w:t>
      </w:r>
    </w:p>
    <w:p w:rsidR="00000000" w:rsidRDefault="007933C1">
      <w:r>
        <w:rPr>
          <w:b/>
        </w:rPr>
        <w:t>Pete:</w:t>
      </w:r>
      <w:r>
        <w:t xml:space="preserve"> Oh, you're welcome. (He takes a deep breath) </w:t>
      </w:r>
    </w:p>
    <w:p w:rsidR="00000000" w:rsidRDefault="007933C1">
      <w:r>
        <w:rPr>
          <w:b/>
        </w:rPr>
        <w:t>Monica:</w:t>
      </w:r>
      <w:r>
        <w:t xml:space="preserve"> Did you just smell my hair?</w:t>
      </w:r>
    </w:p>
    <w:p w:rsidR="00000000" w:rsidRDefault="007933C1">
      <w:r>
        <w:rPr>
          <w:b/>
        </w:rPr>
        <w:t>Pete:</w:t>
      </w:r>
      <w:r>
        <w:t xml:space="preserve"> Nooo. Uh-huh,</w:t>
      </w:r>
      <w:r>
        <w:t xml:space="preserve"> no way. What? No.</w:t>
      </w:r>
    </w:p>
    <w:p w:rsidR="00000000" w:rsidRDefault="007933C1">
      <w:r>
        <w:rPr>
          <w:b/>
        </w:rPr>
        <w:t>Monica:</w:t>
      </w:r>
      <w:r>
        <w:t xml:space="preserve"> Oh God.</w:t>
      </w:r>
    </w:p>
    <w:p w:rsidR="00000000" w:rsidRDefault="007933C1">
      <w:r>
        <w:rPr>
          <w:b/>
        </w:rPr>
        <w:t>Pete:</w:t>
      </w:r>
      <w:r>
        <w:t xml:space="preserve"> What?</w:t>
      </w:r>
    </w:p>
    <w:p w:rsidR="00000000" w:rsidRDefault="007933C1">
      <w:r>
        <w:rPr>
          <w:b/>
        </w:rPr>
        <w:t>Monica:</w:t>
      </w:r>
      <w:r>
        <w:t xml:space="preserve"> You still have feelings for me don't you?</w:t>
      </w:r>
    </w:p>
    <w:p w:rsidR="00000000" w:rsidRDefault="007933C1">
      <w:r>
        <w:rPr>
          <w:b/>
        </w:rPr>
        <w:t>Pete:</w:t>
      </w:r>
      <w:r>
        <w:t xml:space="preserve"> Now, nooo! I'm just excited about the restaurant, that's all.</w:t>
      </w:r>
    </w:p>
    <w:p w:rsidR="00000000" w:rsidRDefault="007933C1">
      <w:r>
        <w:rPr>
          <w:b/>
        </w:rPr>
        <w:t>Monica:</w:t>
      </w:r>
      <w:r>
        <w:t xml:space="preserve"> Pete.</w:t>
      </w:r>
    </w:p>
    <w:p w:rsidR="00000000" w:rsidRDefault="007933C1">
      <w:r>
        <w:rPr>
          <w:b/>
        </w:rPr>
        <w:t>Pete:</w:t>
      </w:r>
      <w:r>
        <w:t xml:space="preserve"> Okay, I love you. Is that so bad?</w:t>
      </w:r>
    </w:p>
    <w:p w:rsidR="00000000" w:rsidRDefault="007933C1">
      <w:r>
        <w:rPr>
          <w:b/>
        </w:rPr>
        <w:t>Monica:</w:t>
      </w:r>
      <w:r>
        <w:t xml:space="preserve"> No, it's not bad. It's not ba</w:t>
      </w:r>
      <w:r>
        <w:t>d at all. It's-it's really nice.</w:t>
      </w:r>
    </w:p>
    <w:p w:rsidR="00000000" w:rsidRDefault="007933C1">
      <w:r>
        <w:rPr>
          <w:b/>
        </w:rPr>
        <w:t>Pete:</w:t>
      </w:r>
      <w:r>
        <w:t xml:space="preserve"> Look, the only who stands to get hurt is me. And I'm okay with that.</w:t>
      </w:r>
    </w:p>
    <w:p w:rsidR="00000000" w:rsidRDefault="007933C1">
      <w:r>
        <w:rPr>
          <w:b/>
        </w:rPr>
        <w:t>Monica:</w:t>
      </w:r>
      <w:r>
        <w:t xml:space="preserve"> You may be okay about getting hurt, but I am not okay with being the one who hurts you. That's why I can't take this job.</w:t>
      </w:r>
    </w:p>
    <w:p w:rsidR="00000000" w:rsidRDefault="007933C1">
      <w:r>
        <w:rPr>
          <w:b/>
        </w:rPr>
        <w:t>Pete:</w:t>
      </w:r>
      <w:r>
        <w:t xml:space="preserve"> What?</w:t>
      </w:r>
    </w:p>
    <w:p w:rsidR="00000000" w:rsidRDefault="007933C1">
      <w:r>
        <w:rPr>
          <w:b/>
        </w:rPr>
        <w:t>Monica</w:t>
      </w:r>
      <w:r>
        <w:rPr>
          <w:b/>
        </w:rPr>
        <w:t>:</w:t>
      </w:r>
      <w:r>
        <w:t xml:space="preserve"> And well, we probably shouldn't see each other anymore. I'm sorry.</w:t>
      </w:r>
    </w:p>
    <w:p w:rsidR="00000000" w:rsidRDefault="007933C1">
      <w:r>
        <w:rPr>
          <w:b/>
        </w:rPr>
        <w:t>Pete:</w:t>
      </w:r>
      <w:r>
        <w:t xml:space="preserve"> Okay, yeah. I mean... If that's, if that's really what you want, okay.</w:t>
      </w:r>
    </w:p>
    <w:p w:rsidR="00000000" w:rsidRDefault="007933C1">
      <w:r>
        <w:rPr>
          <w:b/>
        </w:rPr>
        <w:t>Monica:</w:t>
      </w:r>
      <w:r>
        <w:t xml:space="preserve"> Okay, bye. </w:t>
      </w:r>
    </w:p>
    <w:p w:rsidR="00000000" w:rsidRDefault="007933C1">
      <w:r>
        <w:t xml:space="preserve">(She kisses him on the cheek, and he kisses her back on the mouth.) </w:t>
      </w:r>
    </w:p>
    <w:p w:rsidR="00000000" w:rsidRDefault="007933C1">
      <w:r>
        <w:rPr>
          <w:b/>
        </w:rPr>
        <w:t>Pete:</w:t>
      </w:r>
      <w:r>
        <w:t xml:space="preserve"> I'm sorry thing</w:t>
      </w:r>
      <w:r>
        <w:t>s didn't work out...</w:t>
      </w:r>
    </w:p>
    <w:p w:rsidR="00000000" w:rsidRDefault="007933C1">
      <w:r>
        <w:rPr>
          <w:b/>
        </w:rPr>
        <w:t>Monica:</w:t>
      </w:r>
      <w:r>
        <w:t xml:space="preserve"> All right shut up for a second and let me just see something. (She kisses him back on the lips) Oh, wow! (They then hug and kiss, very passionately.) </w:t>
      </w:r>
    </w:p>
    <w:p w:rsidR="00000000" w:rsidRDefault="007933C1">
      <w:r>
        <w:t xml:space="preserve">[Scene: The Hallway Between The Apartments, Ross and Rachel are coming back </w:t>
      </w:r>
      <w:r>
        <w:t>from the hospital. Ross is helping her up the stairs.]</w:t>
      </w:r>
    </w:p>
    <w:p w:rsidR="00000000" w:rsidRDefault="007933C1">
      <w:r>
        <w:rPr>
          <w:b/>
        </w:rPr>
        <w:t>Rachel:</w:t>
      </w:r>
      <w:r>
        <w:t xml:space="preserve"> Okay, you'd tell me the truth. Right?</w:t>
      </w:r>
    </w:p>
    <w:p w:rsidR="00000000" w:rsidRDefault="007933C1">
      <w:r>
        <w:rPr>
          <w:b/>
        </w:rPr>
        <w:t>Ross:</w:t>
      </w:r>
      <w:r>
        <w:t xml:space="preserve"> Rach, you can't look fat in an x-ray.</w:t>
      </w:r>
    </w:p>
    <w:p w:rsidR="00000000" w:rsidRDefault="007933C1">
      <w:r>
        <w:rPr>
          <w:b/>
        </w:rPr>
        <w:t>Rachel:</w:t>
      </w:r>
      <w:r>
        <w:t xml:space="preserve"> Okay.</w:t>
      </w:r>
    </w:p>
    <w:p w:rsidR="00000000" w:rsidRDefault="007933C1">
      <w:r>
        <w:t xml:space="preserve">(As they approach the door, Chandler comes out carrying his duck.) </w:t>
      </w:r>
    </w:p>
    <w:p w:rsidR="00000000" w:rsidRDefault="007933C1">
      <w:r>
        <w:rPr>
          <w:b/>
        </w:rPr>
        <w:t>Chandler:</w:t>
      </w:r>
      <w:r>
        <w:t xml:space="preserve"> Okay! Now you stay </w:t>
      </w:r>
      <w:r>
        <w:t>out here, and you think about what you did!!</w:t>
      </w:r>
    </w:p>
    <w:p w:rsidR="00000000" w:rsidRDefault="007933C1">
      <w:r>
        <w:rPr>
          <w:b/>
        </w:rPr>
        <w:t>Ross:</w:t>
      </w:r>
      <w:r>
        <w:t xml:space="preserve"> (to Chandler) That's a duck.</w:t>
      </w:r>
    </w:p>
    <w:p w:rsidR="00000000" w:rsidRDefault="007933C1">
      <w:r>
        <w:rPr>
          <w:b/>
        </w:rPr>
        <w:t>Chandler:</w:t>
      </w:r>
      <w:r>
        <w:t xml:space="preserve"> That's a bad duck!!! (to Ross) How'd the thing go tonight, Ross?</w:t>
      </w:r>
    </w:p>
    <w:p w:rsidR="00000000" w:rsidRDefault="007933C1">
      <w:r>
        <w:rPr>
          <w:b/>
        </w:rPr>
        <w:t>Ross:</w:t>
      </w:r>
      <w:r>
        <w:t xml:space="preserve"> Oh, it was, nah, well....</w:t>
      </w:r>
    </w:p>
    <w:p w:rsidR="00000000" w:rsidRDefault="007933C1">
      <w:r>
        <w:rPr>
          <w:b/>
        </w:rPr>
        <w:t>Rachel:</w:t>
      </w:r>
      <w:r>
        <w:t xml:space="preserve"> What thing? What thing?</w:t>
      </w:r>
    </w:p>
    <w:p w:rsidR="00000000" w:rsidRDefault="007933C1">
      <w:r>
        <w:rPr>
          <w:b/>
        </w:rPr>
        <w:t>Ross:</w:t>
      </w:r>
      <w:r>
        <w:t xml:space="preserve"> Nothing, ah there was this thin</w:t>
      </w:r>
      <w:r>
        <w:t>g at the museum. Come on. (they go into her apartment) Easy.</w:t>
      </w:r>
    </w:p>
    <w:p w:rsidR="00000000" w:rsidRDefault="007933C1">
      <w:r>
        <w:rPr>
          <w:b/>
        </w:rPr>
        <w:t>Chandler:</w:t>
      </w:r>
      <w:r>
        <w:t xml:space="preserve"> (to the duck) Okay, now when you come back I hope you remember that, that chick is not a toy! (He goes back into the apartment) </w:t>
      </w:r>
    </w:p>
    <w:p w:rsidR="00000000" w:rsidRDefault="007933C1">
      <w:r>
        <w:t>[cut to inside Monica and Rachel's]</w:t>
      </w:r>
    </w:p>
    <w:p w:rsidR="00000000" w:rsidRDefault="007933C1">
      <w:r>
        <w:rPr>
          <w:b/>
        </w:rPr>
        <w:t>Rachel:</w:t>
      </w:r>
      <w:r>
        <w:t xml:space="preserve"> What thing? </w:t>
      </w:r>
      <w:r>
        <w:t>What is this thing?</w:t>
      </w:r>
    </w:p>
    <w:p w:rsidR="00000000" w:rsidRDefault="007933C1">
      <w:r>
        <w:rPr>
          <w:b/>
        </w:rPr>
        <w:t>Ross:</w:t>
      </w:r>
      <w:r>
        <w:t xml:space="preserve"> I was kinda, supposed to be on TV tonight for </w:t>
      </w:r>
      <w:r>
        <w:rPr>
          <w:i/>
        </w:rPr>
        <w:t>The Discovery Channel</w:t>
      </w:r>
      <w:r>
        <w:t>.</w:t>
      </w:r>
    </w:p>
    <w:p w:rsidR="00000000" w:rsidRDefault="007933C1">
      <w:r>
        <w:rPr>
          <w:b/>
        </w:rPr>
        <w:t>Rachel:</w:t>
      </w:r>
      <w:r>
        <w:t xml:space="preserve"> Oh my God! </w:t>
      </w:r>
    </w:p>
    <w:p w:rsidR="00000000" w:rsidRDefault="007933C1">
      <w:r>
        <w:rPr>
          <w:b/>
        </w:rPr>
        <w:t>Ross:</w:t>
      </w:r>
      <w:r>
        <w:t xml:space="preserve"> Yeah.</w:t>
      </w:r>
    </w:p>
    <w:p w:rsidR="00000000" w:rsidRDefault="007933C1">
      <w:r>
        <w:rPr>
          <w:b/>
        </w:rPr>
        <w:t>Rachel:</w:t>
      </w:r>
      <w:r>
        <w:t xml:space="preserve"> Ross, why didn't you tell me that?</w:t>
      </w:r>
    </w:p>
    <w:p w:rsidR="00000000" w:rsidRDefault="007933C1">
      <w:r>
        <w:rPr>
          <w:b/>
        </w:rPr>
        <w:t>Ross:</w:t>
      </w:r>
      <w:r>
        <w:t xml:space="preserve"> Eh, 'cause I knew that if I told you, you'd make me go, and I knew you needed so</w:t>
      </w:r>
      <w:r>
        <w:t>meone to be with you tonight. Come on. Come on.</w:t>
      </w:r>
    </w:p>
    <w:p w:rsidR="00000000" w:rsidRDefault="007933C1">
      <w:r>
        <w:rPr>
          <w:b/>
        </w:rPr>
        <w:t>Rachel:</w:t>
      </w:r>
      <w:r>
        <w:t xml:space="preserve"> I cannot believe you.</w:t>
      </w:r>
    </w:p>
    <w:p w:rsidR="00000000" w:rsidRDefault="007933C1">
      <w:r>
        <w:rPr>
          <w:b/>
        </w:rPr>
        <w:t>Ross:</w:t>
      </w:r>
      <w:r>
        <w:t xml:space="preserve"> What?</w:t>
      </w:r>
    </w:p>
    <w:p w:rsidR="00000000" w:rsidRDefault="007933C1">
      <w:r>
        <w:rPr>
          <w:b/>
        </w:rPr>
        <w:t>Rachel:</w:t>
      </w:r>
      <w:r>
        <w:t xml:space="preserve"> That is the sweetest thing, I just....</w:t>
      </w:r>
    </w:p>
    <w:p w:rsidR="00000000" w:rsidRDefault="007933C1">
      <w:r>
        <w:t xml:space="preserve">(They both look at each other for a while) </w:t>
      </w:r>
    </w:p>
    <w:p w:rsidR="00000000" w:rsidRDefault="007933C1">
      <w:r>
        <w:rPr>
          <w:b/>
        </w:rPr>
        <w:t>Ross:</w:t>
      </w:r>
      <w:r>
        <w:t xml:space="preserve"> (breaking the silence) You should get some sleep.</w:t>
      </w:r>
    </w:p>
    <w:p w:rsidR="00000000" w:rsidRDefault="007933C1">
      <w:r>
        <w:rPr>
          <w:b/>
        </w:rPr>
        <w:t>Rachel:</w:t>
      </w:r>
      <w:r>
        <w:t xml:space="preserve"> Okay.</w:t>
      </w:r>
    </w:p>
    <w:p w:rsidR="00000000" w:rsidRDefault="007933C1">
      <w:r>
        <w:rPr>
          <w:b/>
        </w:rPr>
        <w:t>Ross:</w:t>
      </w:r>
      <w:r>
        <w:t xml:space="preserve"> So, I'll umm...</w:t>
      </w:r>
    </w:p>
    <w:p w:rsidR="00000000" w:rsidRDefault="007933C1">
      <w:r>
        <w:rPr>
          <w:b/>
        </w:rPr>
        <w:t>Rachel:</w:t>
      </w:r>
      <w:r>
        <w:t xml:space="preserve"> Oh, I'm sorry I spoiled you're evening.</w:t>
      </w:r>
    </w:p>
    <w:p w:rsidR="00000000" w:rsidRDefault="007933C1">
      <w:r>
        <w:rPr>
          <w:b/>
        </w:rPr>
        <w:t>Ross:</w:t>
      </w:r>
      <w:r>
        <w:t xml:space="preserve"> No, that's, no, as long as you're okay. So I'll ah, I'll see you tomorrow.</w:t>
      </w:r>
    </w:p>
    <w:p w:rsidR="00000000" w:rsidRDefault="007933C1">
      <w:r>
        <w:rPr>
          <w:b/>
        </w:rPr>
        <w:t>Rachel:</w:t>
      </w:r>
      <w:r>
        <w:t xml:space="preserve"> Um-hmm, yeah.</w:t>
      </w:r>
    </w:p>
    <w:p w:rsidR="00000000" w:rsidRDefault="007933C1">
      <w:r>
        <w:t xml:space="preserve">(He leaves) </w:t>
      </w:r>
    </w:p>
    <w:p w:rsidR="00000000" w:rsidRDefault="007933C1">
      <w:r>
        <w:rPr>
          <w:b/>
        </w:rPr>
        <w:t>Rachel:</w:t>
      </w:r>
      <w:r>
        <w:t xml:space="preserve"> (After he closes the door) See ya.</w:t>
      </w:r>
    </w:p>
    <w:p w:rsidR="00000000" w:rsidRDefault="007933C1">
      <w:r>
        <w:t>(In the hallway, Ross all deject</w:t>
      </w:r>
      <w:r>
        <w:t xml:space="preserve">ed, sits down on the step.) </w:t>
      </w:r>
    </w:p>
    <w:p w:rsidR="00000000" w:rsidRDefault="007933C1">
      <w:r>
        <w:rPr>
          <w:b/>
        </w:rPr>
        <w:t>Chandler:</w:t>
      </w:r>
      <w:r>
        <w:t xml:space="preserve"> (coming out of his apartment and seeing Ross) What did you do?</w:t>
      </w:r>
    </w:p>
    <w:p w:rsidR="00000000" w:rsidRDefault="007933C1">
      <w:pPr>
        <w:rPr>
          <w:b/>
        </w:rPr>
      </w:pPr>
      <w:r>
        <w:rPr>
          <w:b/>
        </w:rPr>
        <w:t>Closing Credits</w:t>
      </w:r>
    </w:p>
    <w:p w:rsidR="00000000" w:rsidRDefault="007933C1">
      <w:r>
        <w:t>[Scene: Chandler and Joey's Bathroom: Chandler is watching the duck swim in the bathtub.]</w:t>
      </w:r>
    </w:p>
    <w:p w:rsidR="00000000" w:rsidRDefault="007933C1">
      <w:r>
        <w:rPr>
          <w:b/>
        </w:rPr>
        <w:t>Joey:</w:t>
      </w:r>
      <w:r>
        <w:t xml:space="preserve"> What 'cha doing?</w:t>
      </w:r>
    </w:p>
    <w:p w:rsidR="00000000" w:rsidRDefault="007933C1">
      <w:r>
        <w:rPr>
          <w:b/>
        </w:rPr>
        <w:t>Chandler:</w:t>
      </w:r>
      <w:r>
        <w:t xml:space="preserve"> Having a swim.</w:t>
      </w:r>
    </w:p>
    <w:p w:rsidR="00000000" w:rsidRDefault="007933C1">
      <w:r>
        <w:rPr>
          <w:b/>
        </w:rPr>
        <w:t>Joey:</w:t>
      </w:r>
      <w:r>
        <w:t xml:space="preserve"> What about the chick?</w:t>
      </w:r>
    </w:p>
    <w:p w:rsidR="00000000" w:rsidRDefault="007933C1">
      <w:r>
        <w:rPr>
          <w:b/>
        </w:rPr>
        <w:t>Chandler:</w:t>
      </w:r>
      <w:r>
        <w:t xml:space="preserve"> Chicks don't swim.</w:t>
      </w:r>
    </w:p>
    <w:p w:rsidR="00000000" w:rsidRDefault="007933C1">
      <w:r>
        <w:rPr>
          <w:b/>
        </w:rPr>
        <w:t>Joey:</w:t>
      </w:r>
      <w:r>
        <w:t xml:space="preserve"> Are you sure?</w:t>
      </w:r>
    </w:p>
    <w:p w:rsidR="00000000" w:rsidRDefault="007933C1">
      <w:r>
        <w:rPr>
          <w:b/>
        </w:rPr>
        <w:t>Chandler:</w:t>
      </w:r>
      <w:r>
        <w:t xml:space="preserve"> I don't know. Should we try it?</w:t>
      </w:r>
    </w:p>
    <w:p w:rsidR="00000000" w:rsidRDefault="007933C1">
      <w:r>
        <w:rPr>
          <w:b/>
        </w:rPr>
        <w:t>Joey:</w:t>
      </w:r>
      <w:r>
        <w:t xml:space="preserve"> Sure.</w:t>
      </w:r>
    </w:p>
    <w:p w:rsidR="00000000" w:rsidRDefault="007933C1">
      <w:r>
        <w:t xml:space="preserve">(Chandler picks up the chick and drops it in the water.) </w:t>
      </w:r>
    </w:p>
    <w:p w:rsidR="00000000" w:rsidRDefault="007933C1">
      <w:r>
        <w:rPr>
          <w:b/>
        </w:rPr>
        <w:t>Chandler:</w:t>
      </w:r>
      <w:r>
        <w:t xml:space="preserve"> See, I told you they don't swim. (He goes to take it out)</w:t>
      </w:r>
      <w:r>
        <w:t xml:space="preserve"> </w:t>
      </w:r>
    </w:p>
    <w:p w:rsidR="00000000" w:rsidRDefault="007933C1">
      <w:r>
        <w:rPr>
          <w:b/>
        </w:rPr>
        <w:t>Joey:</w:t>
      </w:r>
      <w:r>
        <w:t xml:space="preserve"> (stopping him) Wait. Give him a minute.</w:t>
      </w:r>
    </w:p>
    <w:p w:rsidR="00000000" w:rsidRDefault="007933C1">
      <w:r>
        <w:rPr>
          <w:b/>
        </w:rPr>
        <w:t>Chandler:</w:t>
      </w:r>
      <w:r>
        <w:t xml:space="preserve"> Noo! (takes him out) Oh, it's okay, it's okay, baby, baby, baby.</w:t>
      </w:r>
    </w:p>
    <w:p w:rsidR="00000000" w:rsidRDefault="007933C1">
      <w:r>
        <w:t xml:space="preserve">(Joey picks up and turns on a hair dryer.) </w:t>
      </w:r>
    </w:p>
    <w:p w:rsidR="00000000" w:rsidRDefault="007933C1">
      <w:r>
        <w:rPr>
          <w:b/>
        </w:rPr>
        <w:t>End</w:t>
      </w:r>
    </w:p>
    <w:p w:rsidR="00000000" w:rsidRDefault="007933C1"/>
    <w:p w:rsidR="00000000" w:rsidRDefault="007933C1"/>
    <w:p w:rsidR="00000000" w:rsidRDefault="007933C1">
      <w:pPr>
        <w:rPr>
          <w:b/>
          <w:shd w:val="pct10" w:color="auto" w:fill="FFFFFF"/>
        </w:rPr>
      </w:pPr>
      <w:r>
        <w:rPr>
          <w:b/>
          <w:shd w:val="pct10" w:color="auto" w:fill="FFFFFF"/>
        </w:rPr>
        <w:t xml:space="preserve">322 The One With The Screamer </w:t>
      </w:r>
    </w:p>
    <w:p w:rsidR="00000000" w:rsidRDefault="007933C1"/>
    <w:p w:rsidR="00000000" w:rsidRDefault="007933C1">
      <w:r>
        <w:t>[Scene: Monica and Rachel's, Phoebe is on the phone</w:t>
      </w:r>
      <w:r>
        <w:t>, Chandler and Monica are sitting in the living room, and Ross is in the kitchen as Rachel enters from her bedroom.]</w:t>
      </w:r>
    </w:p>
    <w:p w:rsidR="00000000" w:rsidRDefault="007933C1">
      <w:r>
        <w:rPr>
          <w:b/>
        </w:rPr>
        <w:t>Rachel:</w:t>
      </w:r>
      <w:r>
        <w:t xml:space="preserve"> Oh, Phoebe, are you still on hold? I was supposed to call my Dad back like two hours ago.</w:t>
      </w:r>
    </w:p>
    <w:p w:rsidR="00000000" w:rsidRDefault="007933C1">
      <w:r>
        <w:rPr>
          <w:b/>
        </w:rPr>
        <w:t>Phoebe:</w:t>
      </w:r>
      <w:r>
        <w:t xml:space="preserve"> Oh, yeah, he clipped on, he said </w:t>
      </w:r>
      <w:r>
        <w:t>call him as soon as you get a chance, he's at Flimby's.</w:t>
      </w:r>
    </w:p>
    <w:p w:rsidR="00000000" w:rsidRDefault="007933C1">
      <w:r>
        <w:rPr>
          <w:b/>
        </w:rPr>
        <w:t>Rachel:</w:t>
      </w:r>
      <w:r>
        <w:t xml:space="preserve"> What's Flimby's?</w:t>
      </w:r>
    </w:p>
    <w:p w:rsidR="00000000" w:rsidRDefault="007933C1">
      <w:r>
        <w:rPr>
          <w:b/>
        </w:rPr>
        <w:t>Phoebe:</w:t>
      </w:r>
      <w:r>
        <w:t xml:space="preserve"> Oh, yeah, that's the word I use when I can't remember the real thing.</w:t>
      </w:r>
    </w:p>
    <w:p w:rsidR="00000000" w:rsidRDefault="007933C1">
      <w:r>
        <w:rPr>
          <w:b/>
        </w:rPr>
        <w:t>Rachel:</w:t>
      </w:r>
      <w:r>
        <w:t xml:space="preserve"> Okay. Hang up! That's it! Come on!</w:t>
      </w:r>
    </w:p>
    <w:p w:rsidR="00000000" w:rsidRDefault="007933C1">
      <w:r>
        <w:rPr>
          <w:b/>
        </w:rPr>
        <w:t>Phoebe:</w:t>
      </w:r>
      <w:r>
        <w:t xml:space="preserve"> No! Rachel, that's what they want me to do. My</w:t>
      </w:r>
      <w:r>
        <w:t xml:space="preserve"> warranty expires tomorrow, if I don't get through, they're not gonna fix my crappy, broken phone for free! We cannot let them win! It's us versus them!</w:t>
      </w:r>
    </w:p>
    <w:p w:rsidR="00000000" w:rsidRDefault="007933C1">
      <w:r>
        <w:rPr>
          <w:b/>
        </w:rPr>
        <w:t>Chandler:</w:t>
      </w:r>
      <w:r>
        <w:t xml:space="preserve"> Ye-e-es!!</w:t>
      </w:r>
    </w:p>
    <w:p w:rsidR="00000000" w:rsidRDefault="007933C1">
      <w:r>
        <w:rPr>
          <w:b/>
        </w:rPr>
        <w:t>Joey:</w:t>
      </w:r>
      <w:r>
        <w:t xml:space="preserve"> (entering) Hey.</w:t>
      </w:r>
    </w:p>
    <w:p w:rsidR="00000000" w:rsidRDefault="007933C1">
      <w:r>
        <w:rPr>
          <w:b/>
        </w:rPr>
        <w:t>All:</w:t>
      </w:r>
      <w:r>
        <w:t xml:space="preserve"> Hey. </w:t>
      </w:r>
    </w:p>
    <w:p w:rsidR="00000000" w:rsidRDefault="007933C1">
      <w:r>
        <w:rPr>
          <w:b/>
        </w:rPr>
        <w:t>Joey:</w:t>
      </w:r>
      <w:r>
        <w:t xml:space="preserve"> Uh, listen I gotta double check for tickets </w:t>
      </w:r>
      <w:r>
        <w:t>tonight. Who-who got what?</w:t>
      </w:r>
    </w:p>
    <w:p w:rsidR="00000000" w:rsidRDefault="007933C1">
      <w:r>
        <w:rPr>
          <w:b/>
        </w:rPr>
        <w:t>Chandler, Phoebe, and Rachel:</w:t>
      </w:r>
      <w:r>
        <w:t xml:space="preserve"> I had one.</w:t>
      </w:r>
    </w:p>
    <w:p w:rsidR="00000000" w:rsidRDefault="007933C1">
      <w:r>
        <w:rPr>
          <w:b/>
        </w:rPr>
        <w:t>Monica:</w:t>
      </w:r>
      <w:r>
        <w:t xml:space="preserve"> I need two. I'm bringing Pete. My boyfriend. I have a boyfriend now!</w:t>
      </w:r>
    </w:p>
    <w:p w:rsidR="00000000" w:rsidRDefault="007933C1">
      <w:r>
        <w:rPr>
          <w:b/>
        </w:rPr>
        <w:t>Joey:</w:t>
      </w:r>
      <w:r>
        <w:t xml:space="preserve"> Two it is. Ross, how about you?</w:t>
      </w:r>
    </w:p>
    <w:p w:rsidR="00000000" w:rsidRDefault="007933C1">
      <w:r>
        <w:rPr>
          <w:b/>
        </w:rPr>
        <w:t>Ross:</w:t>
      </w:r>
      <w:r>
        <w:t xml:space="preserve"> Uh, yeah, I ah, I also need two.</w:t>
      </w:r>
    </w:p>
    <w:p w:rsidR="00000000" w:rsidRDefault="007933C1">
      <w:r>
        <w:rPr>
          <w:b/>
        </w:rPr>
        <w:t>Monica:</w:t>
      </w:r>
      <w:r>
        <w:t xml:space="preserve"> Really? Who's number two?</w:t>
      </w:r>
    </w:p>
    <w:p w:rsidR="00000000" w:rsidRDefault="007933C1">
      <w:r>
        <w:rPr>
          <w:b/>
        </w:rPr>
        <w:t>Chandler:</w:t>
      </w:r>
      <w:r>
        <w:t xml:space="preserve"> Who's number two? One of the more difficult games sewer workers play.</w:t>
      </w:r>
    </w:p>
    <w:p w:rsidR="00000000" w:rsidRDefault="007933C1">
      <w:r>
        <w:rPr>
          <w:b/>
        </w:rPr>
        <w:t>Ross:</w:t>
      </w:r>
      <w:r>
        <w:t xml:space="preserve"> Uh, no, it's-it's just this person.</w:t>
      </w:r>
    </w:p>
    <w:p w:rsidR="00000000" w:rsidRDefault="007933C1">
      <w:r>
        <w:rPr>
          <w:b/>
        </w:rPr>
        <w:t>Phoebe:</w:t>
      </w:r>
      <w:r>
        <w:t xml:space="preserve"> Like a date type (looks at Rachel) person?</w:t>
      </w:r>
    </w:p>
    <w:p w:rsidR="00000000" w:rsidRDefault="007933C1">
      <w:r>
        <w:rPr>
          <w:b/>
        </w:rPr>
        <w:t>Ross:</w:t>
      </w:r>
      <w:r>
        <w:t xml:space="preserve"> Yeah, kinda. It's this woman from work. I hope that won't be too weird. Will </w:t>
      </w:r>
      <w:r>
        <w:t>it, Rach?</w:t>
      </w:r>
    </w:p>
    <w:p w:rsidR="00000000" w:rsidRDefault="007933C1">
      <w:r>
        <w:rPr>
          <w:b/>
        </w:rPr>
        <w:t>Rachel:</w:t>
      </w:r>
      <w:r>
        <w:t xml:space="preserve"> No. No, not at all, not at all. I actually was gonna bring someone myself, so...</w:t>
      </w:r>
    </w:p>
    <w:p w:rsidR="00000000" w:rsidRDefault="007933C1">
      <w:r>
        <w:rPr>
          <w:b/>
        </w:rPr>
        <w:t>Joey:</w:t>
      </w:r>
      <w:r>
        <w:t xml:space="preserve"> But you said one.</w:t>
      </w:r>
    </w:p>
    <w:p w:rsidR="00000000" w:rsidRDefault="007933C1">
      <w:r>
        <w:rPr>
          <w:b/>
        </w:rPr>
        <w:t>Rachel:</w:t>
      </w:r>
      <w:r>
        <w:t xml:space="preserve"> I meant, me plus one!</w:t>
      </w:r>
    </w:p>
    <w:p w:rsidR="00000000" w:rsidRDefault="007933C1">
      <w:r>
        <w:rPr>
          <w:b/>
        </w:rPr>
        <w:t>Joey:</w:t>
      </w:r>
      <w:r>
        <w:t xml:space="preserve"> Okay. (to Phoebe and Chandler) Did ah, you guys mean you plus one?</w:t>
      </w:r>
    </w:p>
    <w:p w:rsidR="00000000" w:rsidRDefault="007933C1">
      <w:r>
        <w:rPr>
          <w:b/>
        </w:rPr>
        <w:t>Ross:</w:t>
      </w:r>
      <w:r>
        <w:t xml:space="preserve"> All right, I'll see you </w:t>
      </w:r>
      <w:r>
        <w:t>tonight.</w:t>
      </w:r>
    </w:p>
    <w:p w:rsidR="00000000" w:rsidRDefault="007933C1">
      <w:r>
        <w:rPr>
          <w:b/>
        </w:rPr>
        <w:t>Joey:</w:t>
      </w:r>
      <w:r>
        <w:t xml:space="preserve"> Okay.</w:t>
      </w:r>
    </w:p>
    <w:p w:rsidR="00000000" w:rsidRDefault="007933C1">
      <w:r>
        <w:rPr>
          <w:b/>
        </w:rPr>
        <w:t>Rachel:</w:t>
      </w:r>
      <w:r>
        <w:t xml:space="preserve"> Okay, bye-bye!</w:t>
      </w:r>
    </w:p>
    <w:p w:rsidR="00000000" w:rsidRDefault="007933C1">
      <w:r>
        <w:rPr>
          <w:b/>
        </w:rPr>
        <w:t>Chandler:</w:t>
      </w:r>
      <w:r>
        <w:t xml:space="preserve"> Bye!</w:t>
      </w:r>
    </w:p>
    <w:p w:rsidR="00000000" w:rsidRDefault="007933C1">
      <w:r>
        <w:rPr>
          <w:b/>
        </w:rPr>
        <w:t>Monica:</w:t>
      </w:r>
      <w:r>
        <w:t xml:space="preserve"> Bye-bye!</w:t>
      </w:r>
    </w:p>
    <w:p w:rsidR="00000000" w:rsidRDefault="007933C1">
      <w:r>
        <w:t xml:space="preserve">(Ross exits) </w:t>
      </w:r>
    </w:p>
    <w:p w:rsidR="00000000" w:rsidRDefault="007933C1">
      <w:r>
        <w:rPr>
          <w:b/>
        </w:rPr>
        <w:t>Rachel:</w:t>
      </w:r>
      <w:r>
        <w:t xml:space="preserve"> Okay, I need a date! (runs to her bedroom) </w:t>
      </w:r>
    </w:p>
    <w:p w:rsidR="00000000" w:rsidRDefault="007933C1">
      <w:r>
        <w:rPr>
          <w:b/>
        </w:rPr>
        <w:t>Joey:</w:t>
      </w:r>
      <w:r>
        <w:t xml:space="preserve"> Oh, hey, you guys are finally gonna get to meet Kate!</w:t>
      </w:r>
    </w:p>
    <w:p w:rsidR="00000000" w:rsidRDefault="007933C1">
      <w:r>
        <w:rPr>
          <w:b/>
        </w:rPr>
        <w:t>All:</w:t>
      </w:r>
      <w:r>
        <w:t xml:space="preserve"> Oh!</w:t>
      </w:r>
    </w:p>
    <w:p w:rsidR="00000000" w:rsidRDefault="007933C1">
      <w:r>
        <w:rPr>
          <w:b/>
        </w:rPr>
        <w:t>Joey:</w:t>
      </w:r>
      <w:r>
        <w:t xml:space="preserve"> (to Chandler) And I ah, borrowed some o</w:t>
      </w:r>
      <w:r>
        <w:t>f your cologne. I hope she likes it.</w:t>
      </w:r>
    </w:p>
    <w:p w:rsidR="00000000" w:rsidRDefault="007933C1">
      <w:r>
        <w:rPr>
          <w:b/>
        </w:rPr>
        <w:t>Monica:</w:t>
      </w:r>
      <w:r>
        <w:t xml:space="preserve"> Joey, what are you doing?! It's never gonna happen, she's seeing somebody.</w:t>
      </w:r>
    </w:p>
    <w:p w:rsidR="00000000" w:rsidRDefault="007933C1">
      <w:r>
        <w:rPr>
          <w:b/>
        </w:rPr>
        <w:t>Chandler:</w:t>
      </w:r>
      <w:r>
        <w:t xml:space="preserve"> Yeah, and I don't have any cologne.</w:t>
      </w:r>
    </w:p>
    <w:p w:rsidR="00000000" w:rsidRDefault="007933C1">
      <w:r>
        <w:rPr>
          <w:b/>
        </w:rPr>
        <w:t>Joey:</w:t>
      </w:r>
      <w:r>
        <w:t xml:space="preserve"> The green bottle next to the shaving cream.</w:t>
      </w:r>
    </w:p>
    <w:p w:rsidR="00000000" w:rsidRDefault="007933C1">
      <w:r>
        <w:rPr>
          <w:b/>
        </w:rPr>
        <w:t>Chandler:</w:t>
      </w:r>
      <w:r>
        <w:t xml:space="preserve"> Oh! Worm medicine for the duck</w:t>
      </w:r>
      <w:r>
        <w:t>.</w:t>
      </w:r>
    </w:p>
    <w:p w:rsidR="00000000" w:rsidRDefault="007933C1">
      <w:r>
        <w:t xml:space="preserve">(In horror, Joey wipes his neck and smells it.) </w:t>
      </w:r>
    </w:p>
    <w:p w:rsidR="00000000" w:rsidRDefault="007933C1">
      <w:r>
        <w:rPr>
          <w:b/>
        </w:rPr>
        <w:t>Opening Credits</w:t>
      </w:r>
    </w:p>
    <w:p w:rsidR="00000000" w:rsidRDefault="007933C1">
      <w:r>
        <w:t>[Scene: Monica and Rachel's, Monica is getting ready to go to Joey's premiere and Phoebe is still on hold.]</w:t>
      </w:r>
    </w:p>
    <w:p w:rsidR="00000000" w:rsidRDefault="007933C1">
      <w:r>
        <w:rPr>
          <w:b/>
        </w:rPr>
        <w:t>Monica:</w:t>
      </w:r>
      <w:r>
        <w:t xml:space="preserve"> (to Phoebe) Here you go. You can wear this. (hands her a sweater) </w:t>
      </w:r>
    </w:p>
    <w:p w:rsidR="00000000" w:rsidRDefault="007933C1">
      <w:r>
        <w:rPr>
          <w:b/>
        </w:rPr>
        <w:t>Phoebe</w:t>
      </w:r>
      <w:r>
        <w:rPr>
          <w:b/>
        </w:rPr>
        <w:t>:</w:t>
      </w:r>
      <w:r>
        <w:t xml:space="preserve"> Thanks!</w:t>
      </w:r>
    </w:p>
    <w:p w:rsidR="00000000" w:rsidRDefault="007933C1">
      <w:r>
        <w:rPr>
          <w:b/>
        </w:rPr>
        <w:t>Monica:</w:t>
      </w:r>
      <w:r>
        <w:t xml:space="preserve"> Uh-huh.</w:t>
      </w:r>
    </w:p>
    <w:p w:rsidR="00000000" w:rsidRDefault="007933C1">
      <w:r>
        <w:rPr>
          <w:b/>
        </w:rPr>
        <w:t>Phoebe:</w:t>
      </w:r>
      <w:r>
        <w:t xml:space="preserve"> Okay. (on phone) Ooh, I'm setting the phone down. (does so) But I'm still here! Just don't go anywhere I'm still here. (starts to put on the sweater) Don't-don't switch or anything, 'cause I'm, I'm right here. (She has pul</w:t>
      </w:r>
      <w:r>
        <w:t>led the sweater over her head, but her head is stuck in a sleeve.) Just one sec. One sec! One second!! (She is now frantically trying to get the sweater on, as Monica returns from the bathroom.) Wait! One second! Just...</w:t>
      </w:r>
    </w:p>
    <w:p w:rsidR="00000000" w:rsidRDefault="007933C1">
      <w:r>
        <w:rPr>
          <w:b/>
        </w:rPr>
        <w:t>Monica:</w:t>
      </w:r>
      <w:r>
        <w:t xml:space="preserve"> Phoebe?</w:t>
      </w:r>
    </w:p>
    <w:p w:rsidR="00000000" w:rsidRDefault="007933C1">
      <w:r>
        <w:rPr>
          <w:b/>
        </w:rPr>
        <w:t>Phoebe:</w:t>
      </w:r>
      <w:r>
        <w:t xml:space="preserve"> What?! Moni</w:t>
      </w:r>
      <w:r>
        <w:t>ca, I'm scared!!</w:t>
      </w:r>
    </w:p>
    <w:p w:rsidR="00000000" w:rsidRDefault="007933C1">
      <w:r>
        <w:rPr>
          <w:b/>
        </w:rPr>
        <w:t>Monica:</w:t>
      </w:r>
      <w:r>
        <w:t xml:space="preserve"> All right. Honey, that's-that's a sleeve. Okay? </w:t>
      </w:r>
    </w:p>
    <w:p w:rsidR="00000000" w:rsidRDefault="007933C1">
      <w:r>
        <w:rPr>
          <w:b/>
        </w:rPr>
        <w:t>Phoebe:</w:t>
      </w:r>
      <w:r>
        <w:t xml:space="preserve"> Yeah.</w:t>
      </w:r>
    </w:p>
    <w:p w:rsidR="00000000" w:rsidRDefault="007933C1">
      <w:r>
        <w:rPr>
          <w:b/>
        </w:rPr>
        <w:t>Monica:</w:t>
      </w:r>
      <w:r>
        <w:t xml:space="preserve"> And! We also have speaker phone. (She turns on the speaker phone.) </w:t>
      </w:r>
    </w:p>
    <w:p w:rsidR="00000000" w:rsidRDefault="007933C1">
      <w:r>
        <w:rPr>
          <w:b/>
        </w:rPr>
        <w:t>Hold Voice:</w:t>
      </w:r>
      <w:r>
        <w:t xml:space="preserve"> Please, stay on the line. Your call is important to us.</w:t>
      </w:r>
    </w:p>
    <w:p w:rsidR="00000000" w:rsidRDefault="007933C1">
      <w:r>
        <w:rPr>
          <w:b/>
        </w:rPr>
        <w:t>Monica:</w:t>
      </w:r>
      <w:r>
        <w:t xml:space="preserve"> Okay, wait, you </w:t>
      </w:r>
      <w:r>
        <w:t>gotta hang up 'cause we're gonna be late.</w:t>
      </w:r>
    </w:p>
    <w:p w:rsidR="00000000" w:rsidRDefault="007933C1">
      <w:r>
        <w:t xml:space="preserve">(Phoebe starts to hang up the phone, but...) </w:t>
      </w:r>
    </w:p>
    <w:p w:rsidR="00000000" w:rsidRDefault="007933C1">
      <w:r>
        <w:rPr>
          <w:b/>
        </w:rPr>
        <w:t>Hold Voice:</w:t>
      </w:r>
      <w:r>
        <w:t xml:space="preserve"> Thank you for your patience, you're the next caller.</w:t>
      </w:r>
    </w:p>
    <w:p w:rsidR="00000000" w:rsidRDefault="007933C1">
      <w:r>
        <w:rPr>
          <w:b/>
        </w:rPr>
        <w:t>Phoebe:</w:t>
      </w:r>
      <w:r>
        <w:t xml:space="preserve"> Yes!! Yes!! I'm the next caller! You were gonna have me hang up.</w:t>
      </w:r>
    </w:p>
    <w:p w:rsidR="00000000" w:rsidRDefault="007933C1">
      <w:r>
        <w:rPr>
          <w:b/>
        </w:rPr>
        <w:t>Chandler:</w:t>
      </w:r>
      <w:r>
        <w:t xml:space="preserve"> (entering, carrying </w:t>
      </w:r>
      <w:r>
        <w:t xml:space="preserve">the chick and duck) Hey! Can you take a duck and a chick to the theatre? </w:t>
      </w:r>
    </w:p>
    <w:p w:rsidR="00000000" w:rsidRDefault="007933C1">
      <w:r>
        <w:rPr>
          <w:b/>
        </w:rPr>
        <w:t>Monica:</w:t>
      </w:r>
      <w:r>
        <w:t xml:space="preserve"> Of course not.</w:t>
      </w:r>
    </w:p>
    <w:p w:rsidR="00000000" w:rsidRDefault="007933C1">
      <w:r>
        <w:rPr>
          <w:b/>
        </w:rPr>
        <w:t>Phoebe:</w:t>
      </w:r>
      <w:r>
        <w:t xml:space="preserve"> No.</w:t>
      </w:r>
    </w:p>
    <w:p w:rsidR="00000000" w:rsidRDefault="007933C1">
      <w:r>
        <w:rPr>
          <w:b/>
        </w:rPr>
        <w:t>Chandler:</w:t>
      </w:r>
      <w:r>
        <w:t xml:space="preserve"> Okay. I just wanted them to hear it from somebody else.</w:t>
      </w:r>
    </w:p>
    <w:p w:rsidR="00000000" w:rsidRDefault="007933C1">
      <w:r>
        <w:t>[Scene: Joey's Premiere, Rachel is already there with her date, Tommy who's playe</w:t>
      </w:r>
      <w:r>
        <w:t xml:space="preserve">d by Ben Stiller who will be in </w:t>
      </w:r>
      <w:r>
        <w:rPr>
          <w:i/>
        </w:rPr>
        <w:t>There's Something About Mary</w:t>
      </w:r>
      <w:r>
        <w:t xml:space="preserve"> and </w:t>
      </w:r>
      <w:r>
        <w:rPr>
          <w:i/>
        </w:rPr>
        <w:t>Meet The Parents</w:t>
      </w:r>
      <w:r>
        <w:t>, as Ross and his date, Cailin, arrive.]</w:t>
      </w:r>
    </w:p>
    <w:p w:rsidR="00000000" w:rsidRDefault="007933C1">
      <w:r>
        <w:rPr>
          <w:b/>
        </w:rPr>
        <w:t>Ross:</w:t>
      </w:r>
      <w:r>
        <w:t xml:space="preserve"> Hey, hey Rach!</w:t>
      </w:r>
    </w:p>
    <w:p w:rsidR="00000000" w:rsidRDefault="007933C1">
      <w:r>
        <w:rPr>
          <w:b/>
        </w:rPr>
        <w:t>Rachel:</w:t>
      </w:r>
      <w:r>
        <w:t xml:space="preserve"> Oh, hi!</w:t>
      </w:r>
    </w:p>
    <w:p w:rsidR="00000000" w:rsidRDefault="007933C1">
      <w:r>
        <w:rPr>
          <w:b/>
        </w:rPr>
        <w:t>Ross:</w:t>
      </w:r>
      <w:r>
        <w:t xml:space="preserve"> Hi!</w:t>
      </w:r>
    </w:p>
    <w:p w:rsidR="00000000" w:rsidRDefault="007933C1">
      <w:r>
        <w:rPr>
          <w:b/>
        </w:rPr>
        <w:t>Rachel:</w:t>
      </w:r>
      <w:r>
        <w:t xml:space="preserve"> How are you? (She goes to kiss him on the cheek, but stops because of the dates</w:t>
      </w:r>
      <w:r>
        <w:t xml:space="preserve"> and pats him on the shoulder.) </w:t>
      </w:r>
    </w:p>
    <w:p w:rsidR="00000000" w:rsidRDefault="007933C1">
      <w:r>
        <w:rPr>
          <w:b/>
        </w:rPr>
        <w:t>Ross:</w:t>
      </w:r>
      <w:r>
        <w:t xml:space="preserve"> Good.</w:t>
      </w:r>
    </w:p>
    <w:p w:rsidR="00000000" w:rsidRDefault="007933C1">
      <w:r>
        <w:rPr>
          <w:b/>
        </w:rPr>
        <w:t>Rachel:</w:t>
      </w:r>
      <w:r>
        <w:t xml:space="preserve"> Hey.</w:t>
      </w:r>
    </w:p>
    <w:p w:rsidR="00000000" w:rsidRDefault="007933C1">
      <w:r>
        <w:rPr>
          <w:b/>
        </w:rPr>
        <w:t>Ross:</w:t>
      </w:r>
      <w:r>
        <w:t xml:space="preserve"> So it's looks like we're the first ones here.</w:t>
      </w:r>
    </w:p>
    <w:p w:rsidR="00000000" w:rsidRDefault="007933C1">
      <w:r>
        <w:rPr>
          <w:b/>
        </w:rPr>
        <w:t>Rachel:</w:t>
      </w:r>
      <w:r>
        <w:t xml:space="preserve"> Yeah, looks that way. First ones here! Wooo!!</w:t>
      </w:r>
    </w:p>
    <w:p w:rsidR="00000000" w:rsidRDefault="007933C1">
      <w:r>
        <w:rPr>
          <w:b/>
        </w:rPr>
        <w:t>Ross:</w:t>
      </w:r>
      <w:r>
        <w:t xml:space="preserve"> Yay!!</w:t>
      </w:r>
    </w:p>
    <w:p w:rsidR="00000000" w:rsidRDefault="007933C1">
      <w:r>
        <w:t xml:space="preserve">(An awkward silence follows.) </w:t>
      </w:r>
    </w:p>
    <w:p w:rsidR="00000000" w:rsidRDefault="007933C1">
      <w:r>
        <w:rPr>
          <w:b/>
        </w:rPr>
        <w:t>Rachel:</w:t>
      </w:r>
      <w:r>
        <w:t xml:space="preserve"> Oh! Tommy, this is Ross. Ross, Tommy.</w:t>
      </w:r>
    </w:p>
    <w:p w:rsidR="00000000" w:rsidRDefault="007933C1">
      <w:r>
        <w:rPr>
          <w:b/>
        </w:rPr>
        <w:t>Tom</w:t>
      </w:r>
      <w:r>
        <w:rPr>
          <w:b/>
        </w:rPr>
        <w:t>my:</w:t>
      </w:r>
      <w:r>
        <w:t xml:space="preserve"> Hey.</w:t>
      </w:r>
    </w:p>
    <w:p w:rsidR="00000000" w:rsidRDefault="007933C1">
      <w:r>
        <w:rPr>
          <w:b/>
        </w:rPr>
        <w:t>Ross:</w:t>
      </w:r>
      <w:r>
        <w:t xml:space="preserve"> Hey. Oh, I'm sorry, this is Cailin.</w:t>
      </w:r>
    </w:p>
    <w:p w:rsidR="00000000" w:rsidRDefault="007933C1">
      <w:r>
        <w:t xml:space="preserve">(They all try and shake hands at once. They end up criss-crossing they're arms to shake each other's hand, and Ross says...) </w:t>
      </w:r>
    </w:p>
    <w:p w:rsidR="00000000" w:rsidRDefault="007933C1">
      <w:r>
        <w:rPr>
          <w:b/>
        </w:rPr>
        <w:t>Ross:</w:t>
      </w:r>
      <w:r>
        <w:t xml:space="preserve"> And! Break!!</w:t>
      </w:r>
    </w:p>
    <w:p w:rsidR="00000000" w:rsidRDefault="007933C1">
      <w:r>
        <w:t xml:space="preserve">(Awkward laughter follows.) </w:t>
      </w:r>
    </w:p>
    <w:p w:rsidR="00000000" w:rsidRDefault="007933C1">
      <w:r>
        <w:rPr>
          <w:b/>
        </w:rPr>
        <w:t>Rachel:</w:t>
      </w:r>
      <w:r>
        <w:t xml:space="preserve"> Okay, uhh, I think I'm </w:t>
      </w:r>
      <w:r>
        <w:t>going to run to the ladies room.</w:t>
      </w:r>
    </w:p>
    <w:p w:rsidR="00000000" w:rsidRDefault="007933C1">
      <w:r>
        <w:rPr>
          <w:b/>
        </w:rPr>
        <w:t>Tommy:</w:t>
      </w:r>
      <w:r>
        <w:t xml:space="preserve"> Okay.</w:t>
      </w:r>
    </w:p>
    <w:p w:rsidR="00000000" w:rsidRDefault="007933C1">
      <w:r>
        <w:rPr>
          <w:b/>
        </w:rPr>
        <w:t>Cailin:</w:t>
      </w:r>
      <w:r>
        <w:t xml:space="preserve"> I'll join you.</w:t>
      </w:r>
    </w:p>
    <w:p w:rsidR="00000000" w:rsidRDefault="007933C1">
      <w:r>
        <w:rPr>
          <w:b/>
        </w:rPr>
        <w:t>Tommy:</w:t>
      </w:r>
      <w:r>
        <w:t xml:space="preserve"> I'll get our seats.</w:t>
      </w:r>
    </w:p>
    <w:p w:rsidR="00000000" w:rsidRDefault="007933C1">
      <w:r>
        <w:rPr>
          <w:b/>
        </w:rPr>
        <w:t>Ross:</w:t>
      </w:r>
      <w:r>
        <w:t xml:space="preserve"> Okay. (The girls leave.) (to Tommy) So uh, well, this-this is uh, this is awkward.</w:t>
      </w:r>
    </w:p>
    <w:p w:rsidR="00000000" w:rsidRDefault="007933C1">
      <w:r>
        <w:rPr>
          <w:b/>
        </w:rPr>
        <w:t>Tommy:</w:t>
      </w:r>
      <w:r>
        <w:t xml:space="preserve"> Yeah?</w:t>
      </w:r>
    </w:p>
    <w:p w:rsidR="00000000" w:rsidRDefault="007933C1">
      <w:r>
        <w:rPr>
          <w:b/>
        </w:rPr>
        <w:t>Ross:</w:t>
      </w:r>
      <w:r>
        <w:t xml:space="preserve"> Well y'know 'cause Rachel and I used to go out.</w:t>
      </w:r>
    </w:p>
    <w:p w:rsidR="00000000" w:rsidRDefault="007933C1">
      <w:r>
        <w:rPr>
          <w:b/>
        </w:rPr>
        <w:t>Tomm</w:t>
      </w:r>
      <w:r>
        <w:rPr>
          <w:b/>
        </w:rPr>
        <w:t>y:</w:t>
      </w:r>
      <w:r>
        <w:t xml:space="preserve"> Oh, I didn't, I didn't know that.</w:t>
      </w:r>
    </w:p>
    <w:p w:rsidR="00000000" w:rsidRDefault="007933C1">
      <w:r>
        <w:rPr>
          <w:b/>
        </w:rPr>
        <w:t>Ross:</w:t>
      </w:r>
      <w:r>
        <w:t xml:space="preserve"> Oh! Well then </w:t>
      </w:r>
      <w:r>
        <w:rPr>
          <w:b/>
        </w:rPr>
        <w:t>this</w:t>
      </w:r>
      <w:r>
        <w:t xml:space="preserve"> is awkward. So what do you uh...</w:t>
      </w:r>
    </w:p>
    <w:p w:rsidR="00000000" w:rsidRDefault="007933C1">
      <w:r>
        <w:rPr>
          <w:b/>
        </w:rPr>
        <w:t>Tommy:</w:t>
      </w:r>
      <w:r>
        <w:t xml:space="preserve"> I think we're here.</w:t>
      </w:r>
    </w:p>
    <w:p w:rsidR="00000000" w:rsidRDefault="007933C1">
      <w:r>
        <w:rPr>
          <w:b/>
        </w:rPr>
        <w:t>Ross:</w:t>
      </w:r>
      <w:r>
        <w:t xml:space="preserve"> Oh! Yeah. </w:t>
      </w:r>
    </w:p>
    <w:p w:rsidR="00000000" w:rsidRDefault="007933C1">
      <w:r>
        <w:rPr>
          <w:b/>
        </w:rPr>
        <w:t>Tommy:</w:t>
      </w:r>
      <w:r>
        <w:t xml:space="preserve"> Yeah.</w:t>
      </w:r>
    </w:p>
    <w:p w:rsidR="00000000" w:rsidRDefault="007933C1">
      <w:r>
        <w:rPr>
          <w:b/>
        </w:rPr>
        <w:t>Ross:</w:t>
      </w:r>
      <w:r>
        <w:t xml:space="preserve"> Okay. (sees two people sitting in their seats.) Uh, huh. Excuse me, I'm sorry, I-I think you may b</w:t>
      </w:r>
      <w:r>
        <w:t>e in our seats.</w:t>
      </w:r>
    </w:p>
    <w:p w:rsidR="00000000" w:rsidRDefault="007933C1">
      <w:r>
        <w:rPr>
          <w:b/>
        </w:rPr>
        <w:t>Man:</w:t>
      </w:r>
      <w:r>
        <w:t xml:space="preserve"> Umm, no, I don't think so.</w:t>
      </w:r>
    </w:p>
    <w:p w:rsidR="00000000" w:rsidRDefault="007933C1">
      <w:r>
        <w:rPr>
          <w:b/>
        </w:rPr>
        <w:t>Tommy:</w:t>
      </w:r>
      <w:r>
        <w:t xml:space="preserve"> Can-can we take a look at your ticket?</w:t>
      </w:r>
    </w:p>
    <w:p w:rsidR="00000000" w:rsidRDefault="007933C1">
      <w:r>
        <w:rPr>
          <w:b/>
        </w:rPr>
        <w:t>Man:</w:t>
      </w:r>
      <w:r>
        <w:t xml:space="preserve"> Sure. (Hands him the ticket.) </w:t>
      </w:r>
    </w:p>
    <w:p w:rsidR="00000000" w:rsidRDefault="007933C1">
      <w:r>
        <w:rPr>
          <w:b/>
        </w:rPr>
        <w:t>Ross:</w:t>
      </w:r>
      <w:r>
        <w:t xml:space="preserve"> (looking at ticket) Yep! Yeah, see this says D-13, and uh...</w:t>
      </w:r>
    </w:p>
    <w:p w:rsidR="00000000" w:rsidRDefault="007933C1">
      <w:r>
        <w:rPr>
          <w:b/>
        </w:rPr>
        <w:t>Man:</w:t>
      </w:r>
      <w:r>
        <w:t xml:space="preserve"> Oh, well I thought that ah...</w:t>
      </w:r>
    </w:p>
    <w:p w:rsidR="00000000" w:rsidRDefault="007933C1">
      <w:r>
        <w:rPr>
          <w:b/>
        </w:rPr>
        <w:t>Tommy:</w:t>
      </w:r>
      <w:r>
        <w:t xml:space="preserve"> Oh, you thought, </w:t>
      </w:r>
      <w:r>
        <w:t xml:space="preserve">huh? Yeah, well that didn't really work out too well for you did it you </w:t>
      </w:r>
      <w:r>
        <w:rPr>
          <w:b/>
        </w:rPr>
        <w:t>idiot</w:t>
      </w:r>
      <w:r>
        <w:t>!! What are you?! A moron!! Huh?! It says D-13! Okay?! Look you're surrounded by even numbers!! Did that give you some clue?!</w:t>
      </w:r>
    </w:p>
    <w:p w:rsidR="00000000" w:rsidRDefault="007933C1">
      <w:r>
        <w:rPr>
          <w:b/>
        </w:rPr>
        <w:t>Man:</w:t>
      </w:r>
      <w:r>
        <w:t xml:space="preserve"> Uh, the usher told us to come...</w:t>
      </w:r>
    </w:p>
    <w:p w:rsidR="00000000" w:rsidRDefault="007933C1">
      <w:r>
        <w:rPr>
          <w:b/>
        </w:rPr>
        <w:t>Tommy:</w:t>
      </w:r>
      <w:r>
        <w:t xml:space="preserve"> Oh! Oh! </w:t>
      </w:r>
      <w:r>
        <w:t>The usher must be right! What, with all that training they go through! Get out!! (They start to leave.) Here! (He throws him back his ticket.) (to Ross, calmly) Hey man, you want the aisle?</w:t>
      </w:r>
    </w:p>
    <w:p w:rsidR="00000000" w:rsidRDefault="007933C1">
      <w:r>
        <w:rPr>
          <w:b/>
        </w:rPr>
        <w:t>Ross:</w:t>
      </w:r>
      <w:r>
        <w:t xml:space="preserve"> No, I'm good. (He sits down, stunned.) </w:t>
      </w:r>
    </w:p>
    <w:p w:rsidR="00000000" w:rsidRDefault="007933C1">
      <w:r>
        <w:t>[Scene: The Theatre,</w:t>
      </w:r>
      <w:r>
        <w:t xml:space="preserve"> at the post premiere party. The gang is already there, except Phoebe. Joey runs in.]</w:t>
      </w:r>
    </w:p>
    <w:p w:rsidR="00000000" w:rsidRDefault="007933C1">
      <w:r>
        <w:rPr>
          <w:b/>
        </w:rPr>
        <w:t>Chandler:</w:t>
      </w:r>
      <w:r>
        <w:t xml:space="preserve"> (seeing Joey) There he is!</w:t>
      </w:r>
    </w:p>
    <w:p w:rsidR="00000000" w:rsidRDefault="007933C1">
      <w:r>
        <w:rPr>
          <w:b/>
        </w:rPr>
        <w:t>Monica:</w:t>
      </w:r>
      <w:r>
        <w:t xml:space="preserve"> There's our star!</w:t>
      </w:r>
    </w:p>
    <w:p w:rsidR="00000000" w:rsidRDefault="007933C1">
      <w:r>
        <w:rPr>
          <w:b/>
        </w:rPr>
        <w:t>Joey:</w:t>
      </w:r>
      <w:r>
        <w:t xml:space="preserve"> So, so, what'd ya think?</w:t>
      </w:r>
    </w:p>
    <w:p w:rsidR="00000000" w:rsidRDefault="007933C1">
      <w:r>
        <w:rPr>
          <w:b/>
        </w:rPr>
        <w:t>Chandler:</w:t>
      </w:r>
      <w:r>
        <w:t xml:space="preserve"> Almost as good as that play with the two naked girls on the see-sa</w:t>
      </w:r>
      <w:r>
        <w:t>w.</w:t>
      </w:r>
    </w:p>
    <w:p w:rsidR="00000000" w:rsidRDefault="007933C1">
      <w:r>
        <w:rPr>
          <w:b/>
        </w:rPr>
        <w:t>Joey:</w:t>
      </w:r>
      <w:r>
        <w:t xml:space="preserve"> I-I wasn't in that.</w:t>
      </w:r>
    </w:p>
    <w:p w:rsidR="00000000" w:rsidRDefault="007933C1">
      <w:r>
        <w:rPr>
          <w:b/>
        </w:rPr>
        <w:t>Chandler:</w:t>
      </w:r>
      <w:r>
        <w:t xml:space="preserve"> I know.</w:t>
      </w:r>
    </w:p>
    <w:p w:rsidR="00000000" w:rsidRDefault="007933C1">
      <w:r>
        <w:rPr>
          <w:b/>
        </w:rPr>
        <w:t>Joey:</w:t>
      </w:r>
      <w:r>
        <w:t xml:space="preserve"> (sees Kate) Oh-oh, hey-hey, Kate! Listen I want you to meet everybody. Everybody, this is Kate.</w:t>
      </w:r>
    </w:p>
    <w:p w:rsidR="00000000" w:rsidRDefault="007933C1">
      <w:r>
        <w:rPr>
          <w:b/>
        </w:rPr>
        <w:t>Monica:</w:t>
      </w:r>
      <w:r>
        <w:t xml:space="preserve"> Hi!</w:t>
      </w:r>
    </w:p>
    <w:p w:rsidR="00000000" w:rsidRDefault="007933C1">
      <w:r>
        <w:rPr>
          <w:b/>
        </w:rPr>
        <w:t>The Director:</w:t>
      </w:r>
      <w:r>
        <w:t xml:space="preserve"> (stepping in) Excuse me. Excuse me. (to Kate) Sweetheart! (Kisses her.) Come! (Th</w:t>
      </w:r>
      <w:r>
        <w:t xml:space="preserve">ey leave.) </w:t>
      </w:r>
    </w:p>
    <w:p w:rsidR="00000000" w:rsidRDefault="007933C1">
      <w:r>
        <w:rPr>
          <w:b/>
        </w:rPr>
        <w:t>Chandler:</w:t>
      </w:r>
      <w:r>
        <w:t xml:space="preserve"> So that's the girl you like.</w:t>
      </w:r>
    </w:p>
    <w:p w:rsidR="00000000" w:rsidRDefault="007933C1">
      <w:r>
        <w:rPr>
          <w:b/>
        </w:rPr>
        <w:t>Joey:</w:t>
      </w:r>
      <w:r>
        <w:t xml:space="preserve"> Yeah.</w:t>
      </w:r>
    </w:p>
    <w:p w:rsidR="00000000" w:rsidRDefault="007933C1">
      <w:r>
        <w:rPr>
          <w:b/>
        </w:rPr>
        <w:t>Ross:</w:t>
      </w:r>
      <w:r>
        <w:t xml:space="preserve"> (drags Chandler over to buffet table) I'm telling you, this guy Rachel is with is crazy! Okay? He viscously screamed at total strangers! I think he's baaad news!</w:t>
      </w:r>
    </w:p>
    <w:p w:rsidR="00000000" w:rsidRDefault="007933C1">
      <w:r>
        <w:rPr>
          <w:b/>
        </w:rPr>
        <w:t>Chandler:</w:t>
      </w:r>
      <w:r>
        <w:t xml:space="preserve"> Wait a minute, </w:t>
      </w:r>
      <w:r>
        <w:t xml:space="preserve">wait a minute, you </w:t>
      </w:r>
      <w:r>
        <w:rPr>
          <w:b/>
        </w:rPr>
        <w:t>don't</w:t>
      </w:r>
      <w:r>
        <w:t xml:space="preserve"> like the guy Rachel's dating? Well, that's odd.</w:t>
      </w:r>
    </w:p>
    <w:p w:rsidR="00000000" w:rsidRDefault="007933C1">
      <w:r>
        <w:t>[cut to Joey, Rachel, and Tommy.]</w:t>
      </w:r>
    </w:p>
    <w:p w:rsidR="00000000" w:rsidRDefault="007933C1">
      <w:r>
        <w:rPr>
          <w:b/>
        </w:rPr>
        <w:t>Joey:</w:t>
      </w:r>
      <w:r>
        <w:t xml:space="preserve"> Oh, hey, Lauren. Uh, you guys this is, this is Kate's understudy, Lauren.</w:t>
      </w:r>
    </w:p>
    <w:p w:rsidR="00000000" w:rsidRDefault="007933C1">
      <w:r>
        <w:rPr>
          <w:b/>
        </w:rPr>
        <w:t>Rachel:</w:t>
      </w:r>
      <w:r>
        <w:t xml:space="preserve"> Oh, hi!</w:t>
      </w:r>
    </w:p>
    <w:p w:rsidR="00000000" w:rsidRDefault="007933C1">
      <w:r>
        <w:rPr>
          <w:b/>
        </w:rPr>
        <w:t>Lauren:</w:t>
      </w:r>
      <w:r>
        <w:t xml:space="preserve"> Hey.</w:t>
      </w:r>
    </w:p>
    <w:p w:rsidR="00000000" w:rsidRDefault="007933C1">
      <w:r>
        <w:rPr>
          <w:b/>
        </w:rPr>
        <w:t>Rachel:</w:t>
      </w:r>
      <w:r>
        <w:t xml:space="preserve"> Hey. Gosh, you look soo familiar</w:t>
      </w:r>
      <w:r>
        <w:t>.</w:t>
      </w:r>
    </w:p>
    <w:p w:rsidR="00000000" w:rsidRDefault="007933C1">
      <w:r>
        <w:rPr>
          <w:b/>
        </w:rPr>
        <w:t>Lauren:</w:t>
      </w:r>
      <w:r>
        <w:t xml:space="preserve"> Oh, yeah! I-I ran into you in the hallway in your building. It was right after I slept with Joey. He dumped me the next day.</w:t>
      </w:r>
    </w:p>
    <w:p w:rsidR="00000000" w:rsidRDefault="007933C1">
      <w:r>
        <w:t>[cut to Monica, Pete, and Cailin]</w:t>
      </w:r>
    </w:p>
    <w:p w:rsidR="00000000" w:rsidRDefault="007933C1">
      <w:r>
        <w:rPr>
          <w:b/>
        </w:rPr>
        <w:t>Cailin:</w:t>
      </w:r>
      <w:r>
        <w:t xml:space="preserve"> So. How'd you guys meet?</w:t>
      </w:r>
    </w:p>
    <w:p w:rsidR="00000000" w:rsidRDefault="007933C1">
      <w:r>
        <w:rPr>
          <w:b/>
        </w:rPr>
        <w:t>Pete:</w:t>
      </w:r>
      <w:r>
        <w:t xml:space="preserve"> Well ah, the short version is, I ah pursued her </w:t>
      </w:r>
      <w:r>
        <w:t>for a couple of months, then I gave her a check for 20,000 dollars, and she was mine.</w:t>
      </w:r>
    </w:p>
    <w:p w:rsidR="00000000" w:rsidRDefault="007933C1">
      <w:r>
        <w:rPr>
          <w:b/>
        </w:rPr>
        <w:t>Monica:</w:t>
      </w:r>
      <w:r>
        <w:t xml:space="preserve"> Yeah, and in the long version, I dump him for telling people the short version.</w:t>
      </w:r>
    </w:p>
    <w:p w:rsidR="00000000" w:rsidRDefault="007933C1">
      <w:r>
        <w:t>[cut to Joey as Estelle, Joey's agent, approaches]</w:t>
      </w:r>
    </w:p>
    <w:p w:rsidR="00000000" w:rsidRDefault="007933C1">
      <w:r>
        <w:rPr>
          <w:b/>
        </w:rPr>
        <w:t>Estelle:</w:t>
      </w:r>
      <w:r>
        <w:t xml:space="preserve"> Joey, sweetheart, you </w:t>
      </w:r>
      <w:r>
        <w:t xml:space="preserve">were fabulous! </w:t>
      </w:r>
    </w:p>
    <w:p w:rsidR="00000000" w:rsidRDefault="007933C1">
      <w:r>
        <w:rPr>
          <w:b/>
        </w:rPr>
        <w:t>Joey:</w:t>
      </w:r>
      <w:r>
        <w:t xml:space="preserve"> Hey you guys, this is my agent, Estelle.</w:t>
      </w:r>
    </w:p>
    <w:p w:rsidR="00000000" w:rsidRDefault="007933C1">
      <w:r>
        <w:rPr>
          <w:b/>
        </w:rPr>
        <w:t>Estelle:</w:t>
      </w:r>
      <w:r>
        <w:t xml:space="preserve"> How do you do. (to Rachel and Monica) Ooh, you two girls were outstanding! (to Joey) Did they have representation?</w:t>
      </w:r>
    </w:p>
    <w:p w:rsidR="00000000" w:rsidRDefault="007933C1">
      <w:r>
        <w:rPr>
          <w:b/>
        </w:rPr>
        <w:t>Joey:</w:t>
      </w:r>
      <w:r>
        <w:t xml:space="preserve"> No, they-they weren't in the play.</w:t>
      </w:r>
    </w:p>
    <w:p w:rsidR="00000000" w:rsidRDefault="007933C1">
      <w:r>
        <w:rPr>
          <w:b/>
        </w:rPr>
        <w:t>Rachel:</w:t>
      </w:r>
      <w:r>
        <w:t xml:space="preserve"> We're not actors.</w:t>
      </w:r>
    </w:p>
    <w:p w:rsidR="00000000" w:rsidRDefault="007933C1">
      <w:r>
        <w:rPr>
          <w:b/>
        </w:rPr>
        <w:t>Es</w:t>
      </w:r>
      <w:r>
        <w:rPr>
          <w:b/>
        </w:rPr>
        <w:t>telle:</w:t>
      </w:r>
      <w:r>
        <w:t xml:space="preserve"> Ooh, what a shame! Because with her face (points to Monica) and her chest (points to Rachel) I could really put something together.</w:t>
      </w:r>
    </w:p>
    <w:p w:rsidR="00000000" w:rsidRDefault="007933C1">
      <w:r>
        <w:rPr>
          <w:b/>
        </w:rPr>
        <w:t>Chandler:</w:t>
      </w:r>
      <w:r>
        <w:t xml:space="preserve"> Could I borrow it?</w:t>
      </w:r>
    </w:p>
    <w:p w:rsidR="00000000" w:rsidRDefault="007933C1">
      <w:r>
        <w:t>[cut to later]</w:t>
      </w:r>
    </w:p>
    <w:p w:rsidR="00000000" w:rsidRDefault="007933C1">
      <w:r>
        <w:rPr>
          <w:b/>
        </w:rPr>
        <w:t>Cailin:</w:t>
      </w:r>
      <w:r>
        <w:t xml:space="preserve"> (to Ross) Hi! Remember me?</w:t>
      </w:r>
    </w:p>
    <w:p w:rsidR="00000000" w:rsidRDefault="007933C1">
      <w:r>
        <w:rPr>
          <w:b/>
        </w:rPr>
        <w:t>Ross:</w:t>
      </w:r>
      <w:r>
        <w:t xml:space="preserve"> Hi! Yeah! Tommy's in line for th</w:t>
      </w:r>
      <w:r>
        <w:t xml:space="preserve">e bathroom and someone just cut in front of him, I think he's gonna snap. (He's watching very intently) </w:t>
      </w:r>
    </w:p>
    <w:p w:rsidR="00000000" w:rsidRDefault="007933C1">
      <w:r>
        <w:rPr>
          <w:b/>
        </w:rPr>
        <w:t>Cailin:</w:t>
      </w:r>
      <w:r>
        <w:t xml:space="preserve"> Ross, I'm gonna go.</w:t>
      </w:r>
    </w:p>
    <w:p w:rsidR="00000000" w:rsidRDefault="007933C1">
      <w:r>
        <w:rPr>
          <w:b/>
        </w:rPr>
        <w:t>Ross:</w:t>
      </w:r>
      <w:r>
        <w:t xml:space="preserve"> Go? Why?</w:t>
      </w:r>
    </w:p>
    <w:p w:rsidR="00000000" w:rsidRDefault="007933C1">
      <w:r>
        <w:rPr>
          <w:b/>
        </w:rPr>
        <w:t>Cailin:</w:t>
      </w:r>
      <w:r>
        <w:t xml:space="preserve"> I don't know. Could be because I don't feel like standing around all night waiting for some guy who </w:t>
      </w:r>
      <w:r>
        <w:rPr>
          <w:b/>
        </w:rPr>
        <w:t>may</w:t>
      </w:r>
      <w:r>
        <w:t xml:space="preserve"> or may not scream.</w:t>
      </w:r>
    </w:p>
    <w:p w:rsidR="00000000" w:rsidRDefault="007933C1">
      <w:r>
        <w:rPr>
          <w:b/>
        </w:rPr>
        <w:t>Ross:</w:t>
      </w:r>
      <w:r>
        <w:t xml:space="preserve"> But-but Cailin, he definitely will scream.</w:t>
      </w:r>
    </w:p>
    <w:p w:rsidR="00000000" w:rsidRDefault="007933C1">
      <w:r>
        <w:rPr>
          <w:b/>
        </w:rPr>
        <w:t>Cailin:</w:t>
      </w:r>
      <w:r>
        <w:t xml:space="preserve"> Good bye Ross.</w:t>
      </w:r>
    </w:p>
    <w:p w:rsidR="00000000" w:rsidRDefault="007933C1">
      <w:r>
        <w:rPr>
          <w:b/>
        </w:rPr>
        <w:t>Ross:</w:t>
      </w:r>
      <w:r>
        <w:t xml:space="preserve"> Uh, oh-ho bye.</w:t>
      </w:r>
    </w:p>
    <w:p w:rsidR="00000000" w:rsidRDefault="007933C1">
      <w:r>
        <w:rPr>
          <w:b/>
        </w:rPr>
        <w:t>The Director:</w:t>
      </w:r>
      <w:r>
        <w:t xml:space="preserve"> (entering carrying a newspaper) Here we go people! (starts reading the review) Boxing Day! The Lucille Lortel Theatre, blah-la</w:t>
      </w:r>
      <w:r>
        <w:t>-la-la... Ah-ha! Joey Tribianni, gives an uneven performance, but Mr. Tribianni is not the worst thing in this production.</w:t>
      </w:r>
    </w:p>
    <w:p w:rsidR="00000000" w:rsidRDefault="007933C1">
      <w:r>
        <w:rPr>
          <w:b/>
        </w:rPr>
        <w:t>Joey:</w:t>
      </w:r>
      <w:r>
        <w:t xml:space="preserve"> Yes!!! Ha-ha-ha!</w:t>
      </w:r>
    </w:p>
    <w:p w:rsidR="00000000" w:rsidRDefault="007933C1">
      <w:r>
        <w:rPr>
          <w:b/>
        </w:rPr>
        <w:t>The Director:</w:t>
      </w:r>
      <w:r>
        <w:t xml:space="preserve"> Kate Miller's awkward and mannered portrayal is laughable. (Kate walks away depressed.) Badda-ba</w:t>
      </w:r>
      <w:r>
        <w:t>dda-badda. Ah-ha! Here it is! The direction by Marshal Talmant is... (stops, reads it again, and throws down the paper in disgust) Thank you, boys and girls, you've ruined my life. Please, stuff your talentless faces with my Mother's crab cakes! (starts to</w:t>
      </w:r>
      <w:r>
        <w:t xml:space="preserve"> leave) Excuse me!!</w:t>
      </w:r>
    </w:p>
    <w:p w:rsidR="00000000" w:rsidRDefault="007933C1">
      <w:r>
        <w:t xml:space="preserve">(Joey steps in a picks up the paper, the gang all look at him.) </w:t>
      </w:r>
    </w:p>
    <w:p w:rsidR="00000000" w:rsidRDefault="007933C1">
      <w:r>
        <w:rPr>
          <w:b/>
        </w:rPr>
        <w:t>Joey:</w:t>
      </w:r>
      <w:r>
        <w:t xml:space="preserve"> Anyone mind if I save this?</w:t>
      </w:r>
    </w:p>
    <w:p w:rsidR="00000000" w:rsidRDefault="007933C1">
      <w:r>
        <w:t xml:space="preserve">[Scene: Monica and Rachel's, Monica and Rachel are returning. Phoebe is </w:t>
      </w:r>
      <w:r>
        <w:rPr>
          <w:b/>
        </w:rPr>
        <w:t>still</w:t>
      </w:r>
      <w:r>
        <w:t xml:space="preserve"> on hold.]</w:t>
      </w:r>
    </w:p>
    <w:p w:rsidR="00000000" w:rsidRDefault="007933C1">
      <w:r>
        <w:rPr>
          <w:b/>
        </w:rPr>
        <w:t>Monica:</w:t>
      </w:r>
      <w:r>
        <w:t xml:space="preserve"> Hey!</w:t>
      </w:r>
    </w:p>
    <w:p w:rsidR="00000000" w:rsidRDefault="007933C1">
      <w:r>
        <w:rPr>
          <w:b/>
        </w:rPr>
        <w:t>Rachel:</w:t>
      </w:r>
      <w:r>
        <w:t xml:space="preserve"> Hey!</w:t>
      </w:r>
    </w:p>
    <w:p w:rsidR="00000000" w:rsidRDefault="007933C1">
      <w:r>
        <w:rPr>
          <w:b/>
        </w:rPr>
        <w:t>Phoebe:</w:t>
      </w:r>
      <w:r>
        <w:t xml:space="preserve"> Oh, is the play</w:t>
      </w:r>
      <w:r>
        <w:t xml:space="preserve"> over?</w:t>
      </w:r>
    </w:p>
    <w:p w:rsidR="00000000" w:rsidRDefault="007933C1">
      <w:r>
        <w:rPr>
          <w:b/>
        </w:rPr>
        <w:t>Monica:</w:t>
      </w:r>
      <w:r>
        <w:t xml:space="preserve"> Yeah. Where were you?</w:t>
      </w:r>
    </w:p>
    <w:p w:rsidR="00000000" w:rsidRDefault="007933C1">
      <w:r>
        <w:rPr>
          <w:b/>
        </w:rPr>
        <w:t>Hold Voice:</w:t>
      </w:r>
      <w:r>
        <w:t xml:space="preserve"> Thank you for your patience, you're the next caller.</w:t>
      </w:r>
    </w:p>
    <w:p w:rsidR="00000000" w:rsidRDefault="007933C1">
      <w:r>
        <w:rPr>
          <w:b/>
        </w:rPr>
        <w:t>Monica:</w:t>
      </w:r>
      <w:r>
        <w:t xml:space="preserve"> You were the next caller five hours ago. You must be going crazy.</w:t>
      </w:r>
    </w:p>
    <w:p w:rsidR="00000000" w:rsidRDefault="007933C1">
      <w:r>
        <w:rPr>
          <w:b/>
        </w:rPr>
        <w:t>Phoebe:</w:t>
      </w:r>
      <w:r>
        <w:t xml:space="preserve"> Nah. I kept myself busy.</w:t>
      </w:r>
    </w:p>
    <w:p w:rsidR="00000000" w:rsidRDefault="007933C1">
      <w:r>
        <w:t>(Both Rachel and Monica walk into their bedroom</w:t>
      </w:r>
      <w:r>
        <w:t xml:space="preserve">s, stop, and come back into the living room with confused looks on their faces.) </w:t>
      </w:r>
    </w:p>
    <w:p w:rsidR="00000000" w:rsidRDefault="007933C1">
      <w:r>
        <w:rPr>
          <w:b/>
        </w:rPr>
        <w:t>Phoebe:</w:t>
      </w:r>
      <w:r>
        <w:t xml:space="preserve"> Oh, okay, yeah. (to Monica) I put your stuff in her room, and her stuff in your room.</w:t>
      </w:r>
    </w:p>
    <w:p w:rsidR="00000000" w:rsidRDefault="007933C1">
      <w:r>
        <w:t>(They both look at each other, nod their heads 'All right' and follow their stuf</w:t>
      </w:r>
      <w:r>
        <w:t xml:space="preserve">f into their new rooms.) </w:t>
      </w:r>
    </w:p>
    <w:p w:rsidR="00000000" w:rsidRDefault="007933C1">
      <w:r>
        <w:t>[Scene: The Theatre, after the party. Joey is trying to comfort Kate.]</w:t>
      </w:r>
    </w:p>
    <w:p w:rsidR="00000000" w:rsidRDefault="007933C1">
      <w:r>
        <w:rPr>
          <w:b/>
        </w:rPr>
        <w:t>Joey:</w:t>
      </w:r>
      <w:r>
        <w:t xml:space="preserve"> Hey! Are you okay?</w:t>
      </w:r>
    </w:p>
    <w:p w:rsidR="00000000" w:rsidRDefault="007933C1">
      <w:r>
        <w:rPr>
          <w:b/>
        </w:rPr>
        <w:t>Kate:</w:t>
      </w:r>
      <w:r>
        <w:t xml:space="preserve"> Fabulous.</w:t>
      </w:r>
    </w:p>
    <w:p w:rsidR="00000000" w:rsidRDefault="007933C1">
      <w:r>
        <w:rPr>
          <w:b/>
        </w:rPr>
        <w:t>Joey:</w:t>
      </w:r>
      <w:r>
        <w:t xml:space="preserve"> Listen, drama critics they're nothing but, but people who couldn't make it as actors. You know what you should d</w:t>
      </w:r>
      <w:r>
        <w:t>o?</w:t>
      </w:r>
    </w:p>
    <w:p w:rsidR="00000000" w:rsidRDefault="007933C1">
      <w:r>
        <w:rPr>
          <w:b/>
        </w:rPr>
        <w:t>Kate:</w:t>
      </w:r>
      <w:r>
        <w:t xml:space="preserve"> Become a drama critic!</w:t>
      </w:r>
    </w:p>
    <w:p w:rsidR="00000000" w:rsidRDefault="007933C1">
      <w:r>
        <w:rPr>
          <w:b/>
        </w:rPr>
        <w:t>The Director:</w:t>
      </w:r>
      <w:r>
        <w:t xml:space="preserve"> (entering, drunk) I am hurt! (to Joey and Kate) A plague on both your houses! (walks away) </w:t>
      </w:r>
    </w:p>
    <w:p w:rsidR="00000000" w:rsidRDefault="007933C1">
      <w:r>
        <w:rPr>
          <w:b/>
        </w:rPr>
        <w:t>Kate:</w:t>
      </w:r>
      <w:r>
        <w:t xml:space="preserve"> By the way, he dumped me tonight after he read my review.</w:t>
      </w:r>
    </w:p>
    <w:p w:rsidR="00000000" w:rsidRDefault="007933C1">
      <w:r>
        <w:rPr>
          <w:b/>
        </w:rPr>
        <w:t>Joey:</w:t>
      </w:r>
      <w:r>
        <w:t xml:space="preserve"> Oh, classy. </w:t>
      </w:r>
    </w:p>
    <w:p w:rsidR="00000000" w:rsidRDefault="007933C1">
      <w:r>
        <w:rPr>
          <w:b/>
        </w:rPr>
        <w:t>Kate:</w:t>
      </w:r>
      <w:r>
        <w:t xml:space="preserve"> Yep! I sure know how to pick </w:t>
      </w:r>
      <w:r>
        <w:t>'em, huh? Y'know I gave up a part on a soap for this!</w:t>
      </w:r>
    </w:p>
    <w:p w:rsidR="00000000" w:rsidRDefault="007933C1">
      <w:r>
        <w:rPr>
          <w:b/>
        </w:rPr>
        <w:t>Joey:</w:t>
      </w:r>
      <w:r>
        <w:t xml:space="preserve"> Wow! Yeah I ah, I gave up a job too.</w:t>
      </w:r>
    </w:p>
    <w:p w:rsidR="00000000" w:rsidRDefault="007933C1">
      <w:r>
        <w:rPr>
          <w:b/>
        </w:rPr>
        <w:t>Kate:</w:t>
      </w:r>
      <w:r>
        <w:t xml:space="preserve"> Really. What?</w:t>
      </w:r>
    </w:p>
    <w:p w:rsidR="00000000" w:rsidRDefault="007933C1">
      <w:r>
        <w:rPr>
          <w:b/>
        </w:rPr>
        <w:t>Joey:</w:t>
      </w:r>
      <w:r>
        <w:t xml:space="preserve"> Uh, de-clawing cats. Hey, tell ya what. Let me walk you home. We'll stop by every news stand and burn every copy of their Times and t</w:t>
      </w:r>
      <w:r>
        <w:t>he Post.</w:t>
      </w:r>
    </w:p>
    <w:p w:rsidR="00000000" w:rsidRDefault="007933C1">
      <w:r>
        <w:rPr>
          <w:b/>
        </w:rPr>
        <w:t>Kate:</w:t>
      </w:r>
      <w:r>
        <w:t xml:space="preserve"> Why the Post?</w:t>
      </w:r>
    </w:p>
    <w:p w:rsidR="00000000" w:rsidRDefault="007933C1">
      <w:r>
        <w:rPr>
          <w:b/>
        </w:rPr>
        <w:t>Joey:</w:t>
      </w:r>
      <w:r>
        <w:t xml:space="preserve"> Oh, you didn't see the Post?</w:t>
      </w:r>
    </w:p>
    <w:p w:rsidR="00000000" w:rsidRDefault="007933C1">
      <w:r>
        <w:rPr>
          <w:b/>
        </w:rPr>
        <w:t>Kate:</w:t>
      </w:r>
      <w:r>
        <w:t xml:space="preserve"> No. You?</w:t>
      </w:r>
    </w:p>
    <w:p w:rsidR="00000000" w:rsidRDefault="007933C1">
      <w:r>
        <w:rPr>
          <w:b/>
        </w:rPr>
        <w:t>Joey:</w:t>
      </w:r>
      <w:r>
        <w:t xml:space="preserve"> No. Why?</w:t>
      </w:r>
    </w:p>
    <w:p w:rsidR="00000000" w:rsidRDefault="007933C1">
      <w:r>
        <w:t>[Scene: Kate's Apartment, Joey and Kate are returning from a night out on the town.]</w:t>
      </w:r>
    </w:p>
    <w:p w:rsidR="00000000" w:rsidRDefault="007933C1">
      <w:r>
        <w:rPr>
          <w:b/>
        </w:rPr>
        <w:t>Kate:</w:t>
      </w:r>
      <w:r>
        <w:t xml:space="preserve"> (drunk) So you really think those newspapers are just jealous of me?</w:t>
      </w:r>
    </w:p>
    <w:p w:rsidR="00000000" w:rsidRDefault="007933C1">
      <w:r>
        <w:rPr>
          <w:b/>
        </w:rPr>
        <w:t>Jo</w:t>
      </w:r>
      <w:r>
        <w:rPr>
          <w:b/>
        </w:rPr>
        <w:t>ey:</w:t>
      </w:r>
      <w:r>
        <w:t xml:space="preserve"> Oh, absolutely! You're talented and you're good looking.</w:t>
      </w:r>
    </w:p>
    <w:p w:rsidR="00000000" w:rsidRDefault="007933C1">
      <w:r>
        <w:rPr>
          <w:b/>
        </w:rPr>
        <w:t>Kate:</w:t>
      </w:r>
      <w:r>
        <w:t xml:space="preserve"> Oh, you're sweet and cute.</w:t>
      </w:r>
    </w:p>
    <w:p w:rsidR="00000000" w:rsidRDefault="007933C1">
      <w:r>
        <w:rPr>
          <w:b/>
        </w:rPr>
        <w:t>Joey:</w:t>
      </w:r>
      <w:r>
        <w:t xml:space="preserve"> I know! That's why they trashed me!</w:t>
      </w:r>
    </w:p>
    <w:p w:rsidR="00000000" w:rsidRDefault="007933C1">
      <w:r>
        <w:t xml:space="preserve">(They kiss.) </w:t>
      </w:r>
    </w:p>
    <w:p w:rsidR="00000000" w:rsidRDefault="007933C1">
      <w:r>
        <w:rPr>
          <w:b/>
        </w:rPr>
        <w:t>Joey:</w:t>
      </w:r>
      <w:r>
        <w:t xml:space="preserve"> Whoa. Wait a minute, wait a minute.</w:t>
      </w:r>
    </w:p>
    <w:p w:rsidR="00000000" w:rsidRDefault="007933C1">
      <w:r>
        <w:rPr>
          <w:b/>
        </w:rPr>
        <w:t>Kate:</w:t>
      </w:r>
      <w:r>
        <w:t xml:space="preserve"> What?</w:t>
      </w:r>
    </w:p>
    <w:p w:rsidR="00000000" w:rsidRDefault="007933C1">
      <w:r>
        <w:rPr>
          <w:b/>
        </w:rPr>
        <w:t>Joey:</w:t>
      </w:r>
      <w:r>
        <w:t xml:space="preserve"> I, I don't get you. I mean first, you hate me.</w:t>
      </w:r>
      <w:r>
        <w:t xml:space="preserve"> Then you sleep with me. Then you want nothing to do with me, now you want me again.</w:t>
      </w:r>
    </w:p>
    <w:p w:rsidR="00000000" w:rsidRDefault="007933C1">
      <w:r>
        <w:rPr>
          <w:b/>
        </w:rPr>
        <w:t>Kate:</w:t>
      </w:r>
      <w:r>
        <w:t xml:space="preserve"> What? So you never went out with an actress before?</w:t>
      </w:r>
    </w:p>
    <w:p w:rsidR="00000000" w:rsidRDefault="007933C1">
      <w:r>
        <w:rPr>
          <w:b/>
        </w:rPr>
        <w:t>Joey:</w:t>
      </w:r>
      <w:r>
        <w:t xml:space="preserve"> Kate, do you even like me?</w:t>
      </w:r>
    </w:p>
    <w:p w:rsidR="00000000" w:rsidRDefault="007933C1">
      <w:r>
        <w:rPr>
          <w:b/>
        </w:rPr>
        <w:t>Kate:</w:t>
      </w:r>
      <w:r>
        <w:t xml:space="preserve"> Of course I do.</w:t>
      </w:r>
    </w:p>
    <w:p w:rsidR="00000000" w:rsidRDefault="007933C1">
      <w:r>
        <w:rPr>
          <w:b/>
        </w:rPr>
        <w:t>Joey:</w:t>
      </w:r>
      <w:r>
        <w:t xml:space="preserve"> Well so, how come you blew me off? Y'know? How come </w:t>
      </w:r>
      <w:r>
        <w:t>you were with him?</w:t>
      </w:r>
    </w:p>
    <w:p w:rsidR="00000000" w:rsidRDefault="007933C1">
      <w:r>
        <w:rPr>
          <w:b/>
        </w:rPr>
        <w:t>Kate:</w:t>
      </w:r>
      <w:r>
        <w:t xml:space="preserve"> I don't know! I just, just do this! I-I always have to pick the like the smartest guy, or-or the most talented guy... Why can't I just pick someone like you?</w:t>
      </w:r>
    </w:p>
    <w:p w:rsidR="00000000" w:rsidRDefault="007933C1">
      <w:r>
        <w:rPr>
          <w:b/>
        </w:rPr>
        <w:t>Joey:</w:t>
      </w:r>
      <w:r>
        <w:t xml:space="preserve"> Thanks.</w:t>
      </w:r>
    </w:p>
    <w:p w:rsidR="00000000" w:rsidRDefault="007933C1">
      <w:r>
        <w:rPr>
          <w:b/>
        </w:rPr>
        <w:t>Kate:</w:t>
      </w:r>
      <w:r>
        <w:t xml:space="preserve"> You know what I mean. I mean like the sweetest guy. J</w:t>
      </w:r>
      <w:r>
        <w:t xml:space="preserve">oey, you're just so, you're so, so... (She passes out and slumps against his shoulder.) </w:t>
      </w:r>
    </w:p>
    <w:p w:rsidR="00000000" w:rsidRDefault="007933C1">
      <w:r>
        <w:rPr>
          <w:b/>
        </w:rPr>
        <w:t>Joey:</w:t>
      </w:r>
      <w:r>
        <w:t xml:space="preserve"> (Checks to see if she's drooling on his shirt.) Okay. Okay, okay, hey. (Lays her down and covers her with a blanket.) There we go, let's get your feet up there. </w:t>
      </w:r>
      <w:r>
        <w:t>(Looks at her) Good night, Kate. Sweet dreams. (Picks up a garbage can) I'm gonna put this can right here in case you have to hurl.</w:t>
      </w:r>
    </w:p>
    <w:p w:rsidR="00000000" w:rsidRDefault="007933C1">
      <w:r>
        <w:rPr>
          <w:b/>
        </w:rPr>
        <w:t>Commercial Break</w:t>
      </w:r>
    </w:p>
    <w:p w:rsidR="00000000" w:rsidRDefault="007933C1">
      <w:r>
        <w:t xml:space="preserve">[Scene: Monica and Rachel's, the next morning, Phoebe is </w:t>
      </w:r>
      <w:r>
        <w:rPr>
          <w:b/>
        </w:rPr>
        <w:t>STILL</w:t>
      </w:r>
      <w:r>
        <w:t xml:space="preserve"> on hold.]</w:t>
      </w:r>
    </w:p>
    <w:p w:rsidR="00000000" w:rsidRDefault="007933C1">
      <w:r>
        <w:rPr>
          <w:b/>
        </w:rPr>
        <w:t>Hold Voice:</w:t>
      </w:r>
      <w:r>
        <w:t xml:space="preserve"> Please stay on the lin</w:t>
      </w:r>
      <w:r>
        <w:t>e. You're call is very important to us.</w:t>
      </w:r>
    </w:p>
    <w:p w:rsidR="00000000" w:rsidRDefault="007933C1">
      <w:r>
        <w:rPr>
          <w:b/>
        </w:rPr>
        <w:t>Monica:</w:t>
      </w:r>
      <w:r>
        <w:t xml:space="preserve"> (entering from her bedroom) Pheebs, you've been up for 24 hours! Go to sleep, honey. Th-this isn't healthy.</w:t>
      </w:r>
    </w:p>
    <w:p w:rsidR="00000000" w:rsidRDefault="007933C1">
      <w:r>
        <w:rPr>
          <w:b/>
        </w:rPr>
        <w:t>Phoebe:</w:t>
      </w:r>
      <w:r>
        <w:t xml:space="preserve"> No, no, I'm fine, and y'know why? 'Cause of all the riboflavin.</w:t>
      </w:r>
    </w:p>
    <w:p w:rsidR="00000000" w:rsidRDefault="007933C1">
      <w:r>
        <w:rPr>
          <w:b/>
        </w:rPr>
        <w:t>Joey:</w:t>
      </w:r>
      <w:r>
        <w:t xml:space="preserve"> (entering, happily) He</w:t>
      </w:r>
      <w:r>
        <w:t>y!</w:t>
      </w:r>
    </w:p>
    <w:p w:rsidR="00000000" w:rsidRDefault="007933C1">
      <w:r>
        <w:rPr>
          <w:b/>
        </w:rPr>
        <w:t>Monica:</w:t>
      </w:r>
      <w:r>
        <w:t xml:space="preserve"> Hey! Didn't you have that outfit on last night?</w:t>
      </w:r>
    </w:p>
    <w:p w:rsidR="00000000" w:rsidRDefault="007933C1">
      <w:r>
        <w:rPr>
          <w:b/>
        </w:rPr>
        <w:t>Joey:</w:t>
      </w:r>
      <w:r>
        <w:t xml:space="preserve"> Yeah! I stayed at Kate's, but ah, nothing happened. Hey, Pheebs, where were ya?</w:t>
      </w:r>
    </w:p>
    <w:p w:rsidR="00000000" w:rsidRDefault="007933C1">
      <w:r>
        <w:rPr>
          <w:b/>
        </w:rPr>
        <w:t>Phoebe:</w:t>
      </w:r>
      <w:r>
        <w:t xml:space="preserve"> I'm so, so, so sorry, Joey. I definitely am gonna see you're play. I swear you're play is very importan</w:t>
      </w:r>
      <w:r>
        <w:t>t to us, thank you for your patience. You're play is the next play is the next play I'm gonna see.</w:t>
      </w:r>
    </w:p>
    <w:p w:rsidR="00000000" w:rsidRDefault="007933C1">
      <w:r>
        <w:rPr>
          <w:b/>
        </w:rPr>
        <w:t>Monica:</w:t>
      </w:r>
      <w:r>
        <w:t xml:space="preserve"> Anyway, how did it go with Kate?</w:t>
      </w:r>
    </w:p>
    <w:p w:rsidR="00000000" w:rsidRDefault="007933C1">
      <w:r>
        <w:rPr>
          <w:b/>
        </w:rPr>
        <w:t>Joey:</w:t>
      </w:r>
      <w:r>
        <w:t xml:space="preserve"> Oh, it was great! Yeah, I-I walked her home, and it was amazing how much we connected, y'know? Then ah, then s</w:t>
      </w:r>
      <w:r>
        <w:t>he passed out, but then she woke up. Yeah? And we stayed up all night talking, and now we're like totally crazy about each other!</w:t>
      </w:r>
    </w:p>
    <w:p w:rsidR="00000000" w:rsidRDefault="007933C1">
      <w:r>
        <w:rPr>
          <w:b/>
        </w:rPr>
        <w:t>Monica:</w:t>
      </w:r>
      <w:r>
        <w:t xml:space="preserve"> Joey, you had the night! </w:t>
      </w:r>
    </w:p>
    <w:p w:rsidR="00000000" w:rsidRDefault="007933C1">
      <w:r>
        <w:rPr>
          <w:b/>
        </w:rPr>
        <w:t>Joey:</w:t>
      </w:r>
      <w:r>
        <w:t xml:space="preserve"> What?</w:t>
      </w:r>
    </w:p>
    <w:p w:rsidR="00000000" w:rsidRDefault="007933C1">
      <w:r>
        <w:rPr>
          <w:b/>
        </w:rPr>
        <w:t>Monica:</w:t>
      </w:r>
      <w:r>
        <w:t xml:space="preserve"> When two people finally realise their feelings for each other, and-and t</w:t>
      </w:r>
      <w:r>
        <w:t>hey talk for hours, and they-they learn all about the other person!</w:t>
      </w:r>
    </w:p>
    <w:p w:rsidR="00000000" w:rsidRDefault="007933C1">
      <w:r>
        <w:rPr>
          <w:b/>
        </w:rPr>
        <w:t>Joey:</w:t>
      </w:r>
      <w:r>
        <w:t xml:space="preserve"> You-you think?</w:t>
      </w:r>
    </w:p>
    <w:p w:rsidR="00000000" w:rsidRDefault="007933C1">
      <w:r>
        <w:rPr>
          <w:b/>
        </w:rPr>
        <w:t>Monica:</w:t>
      </w:r>
      <w:r>
        <w:t xml:space="preserve"> Did you like learn about her family?</w:t>
      </w:r>
    </w:p>
    <w:p w:rsidR="00000000" w:rsidRDefault="007933C1">
      <w:r>
        <w:rPr>
          <w:b/>
        </w:rPr>
        <w:t>Joey:</w:t>
      </w:r>
      <w:r>
        <w:t xml:space="preserve"> Two brothers, one died!</w:t>
      </w:r>
    </w:p>
    <w:p w:rsidR="00000000" w:rsidRDefault="007933C1">
      <w:r>
        <w:rPr>
          <w:b/>
        </w:rPr>
        <w:t>Monica:</w:t>
      </w:r>
      <w:r>
        <w:t xml:space="preserve"> Yes!!</w:t>
      </w:r>
    </w:p>
    <w:p w:rsidR="00000000" w:rsidRDefault="007933C1">
      <w:r>
        <w:rPr>
          <w:b/>
        </w:rPr>
        <w:t>Joey:</w:t>
      </w:r>
      <w:r>
        <w:t xml:space="preserve"> Yeah?!</w:t>
      </w:r>
    </w:p>
    <w:p w:rsidR="00000000" w:rsidRDefault="007933C1">
      <w:r>
        <w:rPr>
          <w:b/>
        </w:rPr>
        <w:t>Monica:</w:t>
      </w:r>
      <w:r>
        <w:t xml:space="preserve"> Oh! (They hug, triumphantly.) </w:t>
      </w:r>
    </w:p>
    <w:p w:rsidR="00000000" w:rsidRDefault="007933C1">
      <w:r>
        <w:t>[Scene: Central Perk, Chan</w:t>
      </w:r>
      <w:r>
        <w:t>dler and Monica are sitting on the couch, Rachel is on the chair.]</w:t>
      </w:r>
    </w:p>
    <w:p w:rsidR="00000000" w:rsidRDefault="007933C1">
      <w:r>
        <w:rPr>
          <w:b/>
        </w:rPr>
        <w:t>Gunther:</w:t>
      </w:r>
      <w:r>
        <w:t xml:space="preserve"> (bringing Chandler a cup) This is from the woman at the bar.</w:t>
      </w:r>
    </w:p>
    <w:p w:rsidR="00000000" w:rsidRDefault="007933C1">
      <w:r>
        <w:rPr>
          <w:b/>
        </w:rPr>
        <w:t>Chandler:</w:t>
      </w:r>
      <w:r>
        <w:t xml:space="preserve"> Oh-ho-ho-ho. </w:t>
      </w:r>
    </w:p>
    <w:p w:rsidR="00000000" w:rsidRDefault="007933C1">
      <w:r>
        <w:t>(He turns and looks at her. The woman whispers something to Gunther; who comes back and takes t</w:t>
      </w:r>
      <w:r>
        <w:t xml:space="preserve">he mug away from Chandler.) </w:t>
      </w:r>
    </w:p>
    <w:p w:rsidR="00000000" w:rsidRDefault="007933C1">
      <w:r>
        <w:rPr>
          <w:b/>
        </w:rPr>
        <w:t>Gunther:</w:t>
      </w:r>
      <w:r>
        <w:t xml:space="preserve"> Sorry. She thought you were somebody else.</w:t>
      </w:r>
    </w:p>
    <w:p w:rsidR="00000000" w:rsidRDefault="007933C1">
      <w:r>
        <w:rPr>
          <w:b/>
        </w:rPr>
        <w:t>Rachel:</w:t>
      </w:r>
      <w:r>
        <w:t xml:space="preserve"> What time is it?</w:t>
      </w:r>
    </w:p>
    <w:p w:rsidR="00000000" w:rsidRDefault="007933C1">
      <w:r>
        <w:rPr>
          <w:b/>
        </w:rPr>
        <w:t>Monica:</w:t>
      </w:r>
      <w:r>
        <w:t xml:space="preserve"> One.</w:t>
      </w:r>
    </w:p>
    <w:p w:rsidR="00000000" w:rsidRDefault="007933C1">
      <w:r>
        <w:rPr>
          <w:b/>
        </w:rPr>
        <w:t>Ross:</w:t>
      </w:r>
      <w:r>
        <w:t xml:space="preserve"> One.</w:t>
      </w:r>
    </w:p>
    <w:p w:rsidR="00000000" w:rsidRDefault="007933C1">
      <w:r>
        <w:rPr>
          <w:b/>
        </w:rPr>
        <w:t>Chandler:</w:t>
      </w:r>
      <w:r>
        <w:t xml:space="preserve"> 7:15. (Monica looks at him) Watch doesn't work.</w:t>
      </w:r>
    </w:p>
    <w:p w:rsidR="00000000" w:rsidRDefault="007933C1">
      <w:r>
        <w:rPr>
          <w:b/>
        </w:rPr>
        <w:t>Rachel:</w:t>
      </w:r>
      <w:r>
        <w:t xml:space="preserve"> Tommy's supposed to be here soon, we're going to lunch.</w:t>
      </w:r>
    </w:p>
    <w:p w:rsidR="00000000" w:rsidRDefault="007933C1">
      <w:r>
        <w:rPr>
          <w:b/>
        </w:rPr>
        <w:t>Ross</w:t>
      </w:r>
      <w:r>
        <w:rPr>
          <w:b/>
        </w:rPr>
        <w:t>:</w:t>
      </w:r>
      <w:r>
        <w:t xml:space="preserve"> Look. Look, I wasn't going to say anything to you, but... All right, I don't think you should be seeing Tommy anymore.</w:t>
      </w:r>
    </w:p>
    <w:p w:rsidR="00000000" w:rsidRDefault="007933C1">
      <w:r>
        <w:rPr>
          <w:b/>
        </w:rPr>
        <w:t>Rachel:</w:t>
      </w:r>
      <w:r>
        <w:t xml:space="preserve"> You don't?!</w:t>
      </w:r>
    </w:p>
    <w:p w:rsidR="00000000" w:rsidRDefault="007933C1">
      <w:r>
        <w:rPr>
          <w:b/>
        </w:rPr>
        <w:t>Ross:</w:t>
      </w:r>
      <w:r>
        <w:t xml:space="preserve"> No! The guy is mean. I mean really mean. I think you should stay away from him.</w:t>
      </w:r>
    </w:p>
    <w:p w:rsidR="00000000" w:rsidRDefault="007933C1">
      <w:r>
        <w:rPr>
          <w:b/>
        </w:rPr>
        <w:t>Rachel:</w:t>
      </w:r>
      <w:r>
        <w:t xml:space="preserve"> Umm, </w:t>
      </w:r>
      <w:r>
        <w:rPr>
          <w:b/>
        </w:rPr>
        <w:t>or</w:t>
      </w:r>
      <w:r>
        <w:t>, maybe, I sho</w:t>
      </w:r>
      <w:r>
        <w:t>uld stay away from all men.</w:t>
      </w:r>
    </w:p>
    <w:p w:rsidR="00000000" w:rsidRDefault="007933C1">
      <w:r>
        <w:rPr>
          <w:b/>
        </w:rPr>
        <w:t>Ross:</w:t>
      </w:r>
      <w:r>
        <w:t xml:space="preserve"> No, it's not just 'cause I'm jealous. (Both Monica and Chandler give him a 'Come on' look) I mean I'm not, I'm not, I'm not jealous, okay? It's... Look, the guy, he screamed, he actually screamed at this couple sitting in </w:t>
      </w:r>
      <w:r>
        <w:t>our seats.</w:t>
      </w:r>
    </w:p>
    <w:p w:rsidR="00000000" w:rsidRDefault="007933C1">
      <w:r>
        <w:rPr>
          <w:b/>
        </w:rPr>
        <w:t>Chandler:</w:t>
      </w:r>
      <w:r>
        <w:t xml:space="preserve"> Yeah, and at the end of the play, he, he got up y'know, and he just started like, (claps his hands) banging his hands together!</w:t>
      </w:r>
    </w:p>
    <w:p w:rsidR="00000000" w:rsidRDefault="007933C1">
      <w:r>
        <w:rPr>
          <w:b/>
        </w:rPr>
        <w:t>Ross:</w:t>
      </w:r>
      <w:r>
        <w:t xml:space="preserve"> Okay, fine, fine. You don't want to believe me? No, that's fine. (starts to leave) </w:t>
      </w:r>
    </w:p>
    <w:p w:rsidR="00000000" w:rsidRDefault="007933C1">
      <w:r>
        <w:rPr>
          <w:b/>
        </w:rPr>
        <w:t>Monica:</w:t>
      </w:r>
      <w:r>
        <w:t xml:space="preserve"> We're kid</w:t>
      </w:r>
      <w:r>
        <w:t>ding!</w:t>
      </w:r>
    </w:p>
    <w:p w:rsidR="00000000" w:rsidRDefault="007933C1">
      <w:r>
        <w:rPr>
          <w:b/>
        </w:rPr>
        <w:t>Chandler:</w:t>
      </w:r>
      <w:r>
        <w:t xml:space="preserve"> Ross, don't. Ross!</w:t>
      </w:r>
    </w:p>
    <w:p w:rsidR="00000000" w:rsidRDefault="007933C1">
      <w:r>
        <w:rPr>
          <w:b/>
        </w:rPr>
        <w:t>Monica;</w:t>
      </w:r>
      <w:r>
        <w:t xml:space="preserve"> Ross!</w:t>
      </w:r>
    </w:p>
    <w:p w:rsidR="00000000" w:rsidRDefault="007933C1">
      <w:r>
        <w:t>[cut to outside of Central Perk]</w:t>
      </w:r>
    </w:p>
    <w:p w:rsidR="00000000" w:rsidRDefault="007933C1">
      <w:r>
        <w:rPr>
          <w:b/>
        </w:rPr>
        <w:t>Ross:</w:t>
      </w:r>
      <w:r>
        <w:t xml:space="preserve"> You don't want to believe me, I'm Mr. Funny to you. Mr. Funny... (turns around and almost spills his coffee on Tommy) </w:t>
      </w:r>
    </w:p>
    <w:p w:rsidR="00000000" w:rsidRDefault="007933C1">
      <w:r>
        <w:rPr>
          <w:b/>
        </w:rPr>
        <w:t>Tommy:</w:t>
      </w:r>
      <w:r>
        <w:t xml:space="preserve"> Whoa!!</w:t>
      </w:r>
    </w:p>
    <w:p w:rsidR="00000000" w:rsidRDefault="007933C1">
      <w:r>
        <w:rPr>
          <w:b/>
        </w:rPr>
        <w:t>Ross:</w:t>
      </w:r>
      <w:r>
        <w:t xml:space="preserve"> Whoa, sorry Tommy.</w:t>
      </w:r>
    </w:p>
    <w:p w:rsidR="00000000" w:rsidRDefault="007933C1">
      <w:r>
        <w:rPr>
          <w:b/>
        </w:rPr>
        <w:t>Tommy:</w:t>
      </w:r>
      <w:r>
        <w:t xml:space="preserve"> Wha</w:t>
      </w:r>
      <w:r>
        <w:t>t's in the cup, Ross?</w:t>
      </w:r>
    </w:p>
    <w:p w:rsidR="00000000" w:rsidRDefault="007933C1">
      <w:r>
        <w:rPr>
          <w:b/>
        </w:rPr>
        <w:t>Ross:</w:t>
      </w:r>
      <w:r>
        <w:t xml:space="preserve"> Umm...</w:t>
      </w:r>
    </w:p>
    <w:p w:rsidR="00000000" w:rsidRDefault="007933C1">
      <w:r>
        <w:rPr>
          <w:b/>
        </w:rPr>
        <w:t>Tommy:What</w:t>
      </w:r>
      <w:r>
        <w:t xml:space="preserve"> is in the cup?!</w:t>
      </w:r>
    </w:p>
    <w:p w:rsidR="00000000" w:rsidRDefault="007933C1">
      <w:r>
        <w:rPr>
          <w:b/>
        </w:rPr>
        <w:t>Ross:</w:t>
      </w:r>
      <w:r>
        <w:t xml:space="preserve"> Okay, it's coffee.</w:t>
      </w:r>
    </w:p>
    <w:p w:rsidR="00000000" w:rsidRDefault="007933C1">
      <w:r>
        <w:rPr>
          <w:b/>
        </w:rPr>
        <w:t>Tommy:</w:t>
      </w:r>
      <w:r>
        <w:t xml:space="preserve"> Ice coffee? Tell me it's ice coffee!</w:t>
      </w:r>
    </w:p>
    <w:p w:rsidR="00000000" w:rsidRDefault="007933C1">
      <w:r>
        <w:rPr>
          <w:b/>
        </w:rPr>
        <w:t>Ross:</w:t>
      </w:r>
      <w:r>
        <w:t xml:space="preserve"> It's-it's hot...</w:t>
      </w:r>
    </w:p>
    <w:p w:rsidR="00000000" w:rsidRDefault="007933C1">
      <w:r>
        <w:rPr>
          <w:b/>
        </w:rPr>
        <w:t>Tommy:</w:t>
      </w:r>
      <w:r>
        <w:t xml:space="preserve"> Hot coffee!!! You idiot!! You were gonna spill hot coffee all over me, huh?!! What are you just</w:t>
      </w:r>
      <w:r>
        <w:t xml:space="preserve"> some big, dumb, stupid, doofy idiot, with a doofy idiot hairdo, huh?! Huh?! </w:t>
      </w:r>
    </w:p>
    <w:p w:rsidR="00000000" w:rsidRDefault="007933C1">
      <w:r>
        <w:t>[cut to inside Central Perk, we see Ross quietly tapping on the window, desperately trying to get the gang's attention, while Tommy is still screaming at him]</w:t>
      </w:r>
    </w:p>
    <w:p w:rsidR="00000000" w:rsidRDefault="007933C1">
      <w:r>
        <w:rPr>
          <w:b/>
        </w:rPr>
        <w:t>Rachel:</w:t>
      </w:r>
      <w:r>
        <w:t xml:space="preserve"> (not seeing</w:t>
      </w:r>
      <w:r>
        <w:t xml:space="preserve"> Ross) What's your favourite thing about summertime?</w:t>
      </w:r>
    </w:p>
    <w:p w:rsidR="00000000" w:rsidRDefault="007933C1">
      <w:r>
        <w:rPr>
          <w:b/>
        </w:rPr>
        <w:t>Monica:</w:t>
      </w:r>
      <w:r>
        <w:t xml:space="preserve"> Umm, going to the beach. When it stays light real late.</w:t>
      </w:r>
    </w:p>
    <w:p w:rsidR="00000000" w:rsidRDefault="007933C1">
      <w:r>
        <w:rPr>
          <w:b/>
        </w:rPr>
        <w:t>Rachel:</w:t>
      </w:r>
      <w:r>
        <w:t xml:space="preserve"> Yeah...</w:t>
      </w:r>
    </w:p>
    <w:p w:rsidR="00000000" w:rsidRDefault="007933C1">
      <w:r>
        <w:rPr>
          <w:b/>
        </w:rPr>
        <w:t>Tommy:</w:t>
      </w:r>
      <w:r>
        <w:t xml:space="preserve"> (entering, finished with yelling at Ross, who follows him in shell shocked) (happily) Hey!</w:t>
      </w:r>
    </w:p>
    <w:p w:rsidR="00000000" w:rsidRDefault="007933C1">
      <w:r>
        <w:rPr>
          <w:b/>
        </w:rPr>
        <w:t>Rachel:</w:t>
      </w:r>
      <w:r>
        <w:t xml:space="preserve"> Tommyyyy! Say, wh</w:t>
      </w:r>
      <w:r>
        <w:t>at's your favourite thing about summer?</w:t>
      </w:r>
    </w:p>
    <w:p w:rsidR="00000000" w:rsidRDefault="007933C1">
      <w:r>
        <w:rPr>
          <w:b/>
        </w:rPr>
        <w:t>Tommy:</w:t>
      </w:r>
      <w:r>
        <w:t xml:space="preserve"> Ooh, I don't know. Probably the smell of freshly cut grass.</w:t>
      </w:r>
    </w:p>
    <w:p w:rsidR="00000000" w:rsidRDefault="007933C1">
      <w:r>
        <w:rPr>
          <w:b/>
        </w:rPr>
        <w:t>Chandler:</w:t>
      </w:r>
      <w:r>
        <w:t xml:space="preserve"> Ohh, that's a good one.</w:t>
      </w:r>
    </w:p>
    <w:p w:rsidR="00000000" w:rsidRDefault="007933C1">
      <w:r>
        <w:t xml:space="preserve">(Ross is having a fit, about how calm Tommy is now) </w:t>
      </w:r>
    </w:p>
    <w:p w:rsidR="00000000" w:rsidRDefault="007933C1">
      <w:r>
        <w:t>[Scene: Backstage at Joey's play, Joey is arriving, late.]</w:t>
      </w:r>
    </w:p>
    <w:p w:rsidR="00000000" w:rsidRDefault="007933C1">
      <w:r>
        <w:rPr>
          <w:b/>
        </w:rPr>
        <w:t>Joe</w:t>
      </w:r>
      <w:r>
        <w:rPr>
          <w:b/>
        </w:rPr>
        <w:t>y:</w:t>
      </w:r>
      <w:r>
        <w:t xml:space="preserve"> Sorry! Sorry, I'm late; sorry, I'm late! My duck and my chick and a fight, it-it was ugly.</w:t>
      </w:r>
    </w:p>
    <w:p w:rsidR="00000000" w:rsidRDefault="007933C1">
      <w:r>
        <w:rPr>
          <w:b/>
        </w:rPr>
        <w:t>Stage Manager:</w:t>
      </w:r>
      <w:r>
        <w:t xml:space="preserve"> Look, we held the curtain for you buddy. Come on, let's go! Let's go!</w:t>
      </w:r>
    </w:p>
    <w:p w:rsidR="00000000" w:rsidRDefault="007933C1">
      <w:r>
        <w:t>[cut to onstage with Lauren standing in for Kate, the doorbell rings.]</w:t>
      </w:r>
    </w:p>
    <w:p w:rsidR="00000000" w:rsidRDefault="007933C1">
      <w:r>
        <w:rPr>
          <w:b/>
        </w:rPr>
        <w:t>Lauren</w:t>
      </w:r>
      <w:r>
        <w:rPr>
          <w:b/>
        </w:rPr>
        <w:t>:</w:t>
      </w:r>
      <w:r>
        <w:t xml:space="preserve"> (answering the door) Vic! Where have you been, baby?!</w:t>
      </w:r>
    </w:p>
    <w:p w:rsidR="00000000" w:rsidRDefault="007933C1">
      <w:r>
        <w:rPr>
          <w:b/>
        </w:rPr>
        <w:t>Joey:</w:t>
      </w:r>
      <w:r>
        <w:t xml:space="preserve"> (surprised it's Lauren) (hugs her) (whispering) Where's Kate?</w:t>
      </w:r>
    </w:p>
    <w:p w:rsidR="00000000" w:rsidRDefault="007933C1">
      <w:r>
        <w:rPr>
          <w:b/>
        </w:rPr>
        <w:t>Lauren:</w:t>
      </w:r>
      <w:r>
        <w:t xml:space="preserve"> (whispering) She got a job in L.A.</w:t>
      </w:r>
    </w:p>
    <w:p w:rsidR="00000000" w:rsidRDefault="007933C1">
      <w:r>
        <w:rPr>
          <w:b/>
        </w:rPr>
        <w:t>Joey:</w:t>
      </w:r>
      <w:r>
        <w:t xml:space="preserve"> (stunned) What?!</w:t>
      </w:r>
    </w:p>
    <w:p w:rsidR="00000000" w:rsidRDefault="007933C1">
      <w:r>
        <w:rPr>
          <w:b/>
        </w:rPr>
        <w:t>Lauren:</w:t>
      </w:r>
      <w:r>
        <w:t xml:space="preserve"> I've been waiting up all night for ya. Where have you been</w:t>
      </w:r>
      <w:r>
        <w:t>? (Joey doesn't answer) Where have you been? Vic?!</w:t>
      </w:r>
    </w:p>
    <w:p w:rsidR="00000000" w:rsidRDefault="007933C1">
      <w:r>
        <w:rPr>
          <w:b/>
        </w:rPr>
        <w:t>Joey:</w:t>
      </w:r>
      <w:r>
        <w:t xml:space="preserve"> Oh, ahh, go to the window. I'm wanna run down to the truck and show you something.</w:t>
      </w:r>
    </w:p>
    <w:p w:rsidR="00000000" w:rsidRDefault="007933C1">
      <w:r>
        <w:rPr>
          <w:b/>
        </w:rPr>
        <w:t>Lauren:</w:t>
      </w:r>
      <w:r>
        <w:t xml:space="preserve"> (at the window, she's looking down out of the window) What do you got down there, Vic? What do you got under</w:t>
      </w:r>
      <w:r>
        <w:t xml:space="preserve"> that tarp? </w:t>
      </w:r>
    </w:p>
    <w:p w:rsidR="00000000" w:rsidRDefault="007933C1">
      <w:r>
        <w:rPr>
          <w:b/>
        </w:rPr>
        <w:t>Joey:</w:t>
      </w:r>
      <w:r>
        <w:t xml:space="preserve"> (grabs the window from the outside and sticks his head in) (whispering) When is she leaving?</w:t>
      </w:r>
    </w:p>
    <w:p w:rsidR="00000000" w:rsidRDefault="007933C1">
      <w:r>
        <w:rPr>
          <w:b/>
        </w:rPr>
        <w:t>Lauren:</w:t>
      </w:r>
      <w:r>
        <w:t xml:space="preserve"> (whispering) Tonight. What are you doing?</w:t>
      </w:r>
    </w:p>
    <w:p w:rsidR="00000000" w:rsidRDefault="007933C1">
      <w:r>
        <w:rPr>
          <w:b/>
        </w:rPr>
        <w:t>Joey:</w:t>
      </w:r>
      <w:r>
        <w:t xml:space="preserve"> (making like he is yelling up to the second floor) I'm coming up!</w:t>
      </w:r>
    </w:p>
    <w:p w:rsidR="00000000" w:rsidRDefault="007933C1">
      <w:r>
        <w:t>[Scene: Monica and Rac</w:t>
      </w:r>
      <w:r>
        <w:t>hel's, Chandler and Ross are in the kitchen, Rachel and Monica are sitting in the living room, and Phoebe is, you guessed it, still on hold.]</w:t>
      </w:r>
    </w:p>
    <w:p w:rsidR="00000000" w:rsidRDefault="007933C1">
      <w:r>
        <w:rPr>
          <w:b/>
        </w:rPr>
        <w:t>Tommy:</w:t>
      </w:r>
      <w:r>
        <w:t xml:space="preserve"> Hey, mind if I use the phone?</w:t>
      </w:r>
    </w:p>
    <w:p w:rsidR="00000000" w:rsidRDefault="007933C1">
      <w:r>
        <w:rPr>
          <w:b/>
        </w:rPr>
        <w:t>Phoebe:</w:t>
      </w:r>
      <w:r>
        <w:t xml:space="preserve"> Oh, I... (starts jabbering incoherently) </w:t>
      </w:r>
    </w:p>
    <w:p w:rsidR="00000000" w:rsidRDefault="007933C1">
      <w:r>
        <w:rPr>
          <w:b/>
        </w:rPr>
        <w:t>Chandler:</w:t>
      </w:r>
      <w:r>
        <w:t xml:space="preserve"> Why don't you use</w:t>
      </w:r>
      <w:r>
        <w:t xml:space="preserve"> ours across the hall, 'cause she...has...problems.</w:t>
      </w:r>
    </w:p>
    <w:p w:rsidR="00000000" w:rsidRDefault="007933C1">
      <w:r>
        <w:rPr>
          <w:b/>
        </w:rPr>
        <w:t>Ross:</w:t>
      </w:r>
      <w:r>
        <w:t xml:space="preserve"> (coming out of the kitchen with a cup of coffee, almost running into Tommy) Oh-ho, whoa! Sorry, Tommy. I almost spilled this hot coffee on you.</w:t>
      </w:r>
    </w:p>
    <w:p w:rsidR="00000000" w:rsidRDefault="007933C1">
      <w:r>
        <w:rPr>
          <w:b/>
        </w:rPr>
        <w:t>Tommy:</w:t>
      </w:r>
      <w:r>
        <w:t xml:space="preserve"> Yeah, but you didn't.</w:t>
      </w:r>
    </w:p>
    <w:p w:rsidR="00000000" w:rsidRDefault="007933C1">
      <w:r>
        <w:rPr>
          <w:b/>
        </w:rPr>
        <w:t>Ross:</w:t>
      </w:r>
      <w:r>
        <w:t xml:space="preserve"> No, but it's-it's-i</w:t>
      </w:r>
      <w:r>
        <w:t>t's hot!</w:t>
      </w:r>
    </w:p>
    <w:p w:rsidR="00000000" w:rsidRDefault="007933C1">
      <w:r>
        <w:t xml:space="preserve">(We see Tommy go into Joey and Chandler's apartment) </w:t>
      </w:r>
    </w:p>
    <w:p w:rsidR="00000000" w:rsidRDefault="007933C1">
      <w:r>
        <w:rPr>
          <w:b/>
        </w:rPr>
        <w:t>Rachel:</w:t>
      </w:r>
      <w:r>
        <w:t xml:space="preserve"> Ross, would you just stop it! It's getting really old.</w:t>
      </w:r>
    </w:p>
    <w:p w:rsidR="00000000" w:rsidRDefault="007933C1">
      <w:r>
        <w:rPr>
          <w:b/>
        </w:rPr>
        <w:t>Ross:</w:t>
      </w:r>
      <w:r>
        <w:t xml:space="preserve"> I can't believe no one believes me!</w:t>
      </w:r>
    </w:p>
    <w:p w:rsidR="00000000" w:rsidRDefault="007933C1">
      <w:r>
        <w:rPr>
          <w:b/>
        </w:rPr>
        <w:t>Phoebe:</w:t>
      </w:r>
      <w:r>
        <w:t xml:space="preserve"> I do, I believe you.</w:t>
      </w:r>
    </w:p>
    <w:p w:rsidR="00000000" w:rsidRDefault="007933C1">
      <w:r>
        <w:rPr>
          <w:b/>
        </w:rPr>
        <w:t>Ross:</w:t>
      </w:r>
      <w:r>
        <w:t xml:space="preserve"> You do Pheebs?</w:t>
      </w:r>
    </w:p>
    <w:p w:rsidR="00000000" w:rsidRDefault="007933C1">
      <w:r>
        <w:rPr>
          <w:b/>
        </w:rPr>
        <w:t>Phoebe:</w:t>
      </w:r>
      <w:r>
        <w:t xml:space="preserve"> Yeah. But I also believed her </w:t>
      </w:r>
      <w:r>
        <w:t>(points to the phone) when she said I was next.</w:t>
      </w:r>
    </w:p>
    <w:p w:rsidR="00000000" w:rsidRDefault="007933C1">
      <w:r>
        <w:t>[cut to Chandler and Joey's apartment, Tommy is using the phone]</w:t>
      </w:r>
    </w:p>
    <w:p w:rsidR="00000000" w:rsidRDefault="007933C1">
      <w:r>
        <w:rPr>
          <w:b/>
        </w:rPr>
        <w:t>Tommy:</w:t>
      </w:r>
      <w:r>
        <w:t xml:space="preserve"> (noticing the chick) Ooh, hey! Hey, there little fella. (picks up the chick) Mr. Fuzzy-Man, how are you doing? (starts to pet him) Aww. </w:t>
      </w:r>
      <w:r>
        <w:t>(The chick poops on his hand.) Eww! Oh! Eww! Gross! Idiot!! Stupid little, fuzzy, yellow creature!! Oh look at me, I'm so cute, I'm a little chick who's disgusting! God, you're so stupid, how are you not yet extinct!! (the duck wattles behind him and quack</w:t>
      </w:r>
      <w:r>
        <w:t xml:space="preserve">s) (to the duck) Quack-quack, quack-quack!! What are you quacking about?! Dumb Donald Doo-Doo!! </w:t>
      </w:r>
    </w:p>
    <w:p w:rsidR="00000000" w:rsidRDefault="007933C1">
      <w:r>
        <w:t xml:space="preserve">(We see the gang staring at him through the doorways.) </w:t>
      </w:r>
    </w:p>
    <w:p w:rsidR="00000000" w:rsidRDefault="007933C1">
      <w:r>
        <w:rPr>
          <w:b/>
        </w:rPr>
        <w:t>Chandler:</w:t>
      </w:r>
      <w:r>
        <w:t xml:space="preserve"> Step away from the duck.</w:t>
      </w:r>
    </w:p>
    <w:p w:rsidR="00000000" w:rsidRDefault="007933C1">
      <w:r>
        <w:rPr>
          <w:b/>
        </w:rPr>
        <w:t>Tommy:</w:t>
      </w:r>
      <w:r>
        <w:t xml:space="preserve"> Ooh, sorry little Mr. Chic-A-Dee, sorry you went doody in my </w:t>
      </w:r>
      <w:r>
        <w:t>hand! (starts to walk out and stops) (to Rachel) Well, I guess we're not going out anymore. Whaa!!!</w:t>
      </w:r>
    </w:p>
    <w:p w:rsidR="00000000" w:rsidRDefault="007933C1">
      <w:r>
        <w:t xml:space="preserve">(He leaves the gang in stunned silence.) </w:t>
      </w:r>
    </w:p>
    <w:p w:rsidR="00000000" w:rsidRDefault="007933C1">
      <w:r>
        <w:t>[Scene: Backstage at Joey's play, Joey is changing for the next scene as Kate arrives, carrying her bags.]</w:t>
      </w:r>
    </w:p>
    <w:p w:rsidR="00000000" w:rsidRDefault="007933C1">
      <w:r>
        <w:rPr>
          <w:b/>
        </w:rPr>
        <w:t>Kate:</w:t>
      </w:r>
      <w:r>
        <w:t xml:space="preserve"> J</w:t>
      </w:r>
      <w:r>
        <w:t>oey!</w:t>
      </w:r>
    </w:p>
    <w:p w:rsidR="00000000" w:rsidRDefault="007933C1">
      <w:r>
        <w:rPr>
          <w:b/>
        </w:rPr>
        <w:t>Joey:</w:t>
      </w:r>
      <w:r>
        <w:t xml:space="preserve"> Hey!</w:t>
      </w:r>
    </w:p>
    <w:p w:rsidR="00000000" w:rsidRDefault="007933C1">
      <w:r>
        <w:rPr>
          <w:b/>
        </w:rPr>
        <w:t>Kate:</w:t>
      </w:r>
      <w:r>
        <w:t xml:space="preserve"> I'm soo glad I caught you, I couldn't find you before.</w:t>
      </w:r>
    </w:p>
    <w:p w:rsidR="00000000" w:rsidRDefault="007933C1">
      <w:r>
        <w:rPr>
          <w:b/>
        </w:rPr>
        <w:t>Joey:</w:t>
      </w:r>
      <w:r>
        <w:t xml:space="preserve"> Wh-wh-what's going on? Wh-what's this about L.A.?</w:t>
      </w:r>
    </w:p>
    <w:p w:rsidR="00000000" w:rsidRDefault="007933C1">
      <w:r>
        <w:rPr>
          <w:b/>
        </w:rPr>
        <w:t>Kate:</w:t>
      </w:r>
      <w:r>
        <w:t xml:space="preserve"> They still want me for </w:t>
      </w:r>
      <w:r>
        <w:rPr>
          <w:i/>
        </w:rPr>
        <w:t>General Hospital</w:t>
      </w:r>
      <w:r>
        <w:t>.</w:t>
      </w:r>
    </w:p>
    <w:p w:rsidR="00000000" w:rsidRDefault="007933C1">
      <w:r>
        <w:rPr>
          <w:b/>
        </w:rPr>
        <w:t>Joey:</w:t>
      </w:r>
      <w:r>
        <w:t xml:space="preserve"> But, but wh-what about us?</w:t>
      </w:r>
    </w:p>
    <w:p w:rsidR="00000000" w:rsidRDefault="007933C1">
      <w:r>
        <w:rPr>
          <w:b/>
        </w:rPr>
        <w:t>Kate:</w:t>
      </w:r>
      <w:r>
        <w:t xml:space="preserve"> Last night was wonderful. But I-I can</w:t>
      </w:r>
      <w:r>
        <w:t>'t stay here just for you.</w:t>
      </w:r>
    </w:p>
    <w:p w:rsidR="00000000" w:rsidRDefault="007933C1">
      <w:r>
        <w:rPr>
          <w:b/>
        </w:rPr>
        <w:t>Joey:</w:t>
      </w:r>
      <w:r>
        <w:t xml:space="preserve"> Well, so, stay for the museums! </w:t>
      </w:r>
    </w:p>
    <w:p w:rsidR="00000000" w:rsidRDefault="007933C1">
      <w:r>
        <w:rPr>
          <w:b/>
        </w:rPr>
        <w:t>Kate:</w:t>
      </w:r>
      <w:r>
        <w:t xml:space="preserve"> I'm sorry.</w:t>
      </w:r>
    </w:p>
    <w:p w:rsidR="00000000" w:rsidRDefault="007933C1">
      <w:r>
        <w:rPr>
          <w:b/>
        </w:rPr>
        <w:t>Stage Manager:</w:t>
      </w:r>
      <w:r>
        <w:t xml:space="preserve"> Joey, onstage!</w:t>
      </w:r>
    </w:p>
    <w:p w:rsidR="00000000" w:rsidRDefault="007933C1">
      <w:r>
        <w:rPr>
          <w:b/>
        </w:rPr>
        <w:t>Joey:</w:t>
      </w:r>
      <w:r>
        <w:t xml:space="preserve"> Well can you at least stay to the end of the play? I mean, I'll go to the airport with ya, I-I wanna say good bye.</w:t>
      </w:r>
    </w:p>
    <w:p w:rsidR="00000000" w:rsidRDefault="007933C1">
      <w:r>
        <w:rPr>
          <w:b/>
        </w:rPr>
        <w:t>Lauren:</w:t>
      </w:r>
      <w:r>
        <w:t xml:space="preserve"> (yelling from </w:t>
      </w:r>
      <w:r>
        <w:t>onstage) Where are you Vic?</w:t>
      </w:r>
    </w:p>
    <w:p w:rsidR="00000000" w:rsidRDefault="007933C1">
      <w:r>
        <w:rPr>
          <w:b/>
        </w:rPr>
        <w:t>Kate:</w:t>
      </w:r>
      <w:r>
        <w:t xml:space="preserve"> Flight's in an hour. I-I gotta go.</w:t>
      </w:r>
    </w:p>
    <w:p w:rsidR="00000000" w:rsidRDefault="007933C1">
      <w:r>
        <w:rPr>
          <w:b/>
        </w:rPr>
        <w:t>Lauren:</w:t>
      </w:r>
      <w:r>
        <w:t xml:space="preserve"> Vic! Vic! </w:t>
      </w:r>
      <w:r>
        <w:rPr>
          <w:b/>
        </w:rPr>
        <w:t>Vic</w:t>
      </w:r>
      <w:r>
        <w:t xml:space="preserve">!!! </w:t>
      </w:r>
    </w:p>
    <w:p w:rsidR="00000000" w:rsidRDefault="007933C1">
      <w:r>
        <w:rPr>
          <w:b/>
        </w:rPr>
        <w:t>Joey:</w:t>
      </w:r>
      <w:r>
        <w:t xml:space="preserve"> (to Lauren) In a minute!!</w:t>
      </w:r>
    </w:p>
    <w:p w:rsidR="00000000" w:rsidRDefault="007933C1">
      <w:r>
        <w:t>[cut to the end of the play]</w:t>
      </w:r>
    </w:p>
    <w:p w:rsidR="00000000" w:rsidRDefault="007933C1">
      <w:r>
        <w:rPr>
          <w:b/>
        </w:rPr>
        <w:t>Lauren:</w:t>
      </w:r>
      <w:r>
        <w:t xml:space="preserve"> So this is it? Victor?</w:t>
      </w:r>
    </w:p>
    <w:p w:rsidR="00000000" w:rsidRDefault="007933C1">
      <w:r>
        <w:rPr>
          <w:b/>
        </w:rPr>
        <w:t>Joey:</w:t>
      </w:r>
      <w:r>
        <w:t xml:space="preserve"> Yeah, I guess it is. (sees Kate is watching, he turns Lauren so</w:t>
      </w:r>
      <w:r>
        <w:t xml:space="preserve"> that he can talk directly to Kate, but still look like he is talking to Lauren) Listen, I ah, I gotta say good bye, and-and I gotta say it quick 'cause this is killing me. One thing you gotta know, is that I will never forget you. But, you've got things y</w:t>
      </w:r>
      <w:r>
        <w:t>ou have to do now, and so do I. And so... I'm gonna get on this spaceship, (smoke starts pouring in from the ceiling, and a ladder comes down, with flashing, colored lights on the side of it) and I'm gonna go to Blargon 7 in search of alternative fuels. Bu</w:t>
      </w:r>
      <w:r>
        <w:t xml:space="preserve">t when I return, 200 years from now, you'll be long gone. But I won't have aged at all. (gets on the ladder) So you tell your great-great-granddaughter to look me up, because Adrienne, baby, I'm gonna want to meet her. </w:t>
      </w:r>
    </w:p>
    <w:p w:rsidR="00000000" w:rsidRDefault="007933C1">
      <w:r>
        <w:t>(The ladder retracts, taking Joey up</w:t>
      </w:r>
      <w:r>
        <w:t xml:space="preserve"> into the spaceship for his voyage to Blargon 7, and Kate waves good bye.) </w:t>
      </w:r>
    </w:p>
    <w:p w:rsidR="00000000" w:rsidRDefault="007933C1">
      <w:r>
        <w:rPr>
          <w:b/>
        </w:rPr>
        <w:t>Lauren:</w:t>
      </w:r>
      <w:r>
        <w:t xml:space="preserve"> So long, Vic! (waving good bye as the ladder retracts) </w:t>
      </w:r>
    </w:p>
    <w:p w:rsidR="00000000" w:rsidRDefault="007933C1">
      <w:r>
        <w:rPr>
          <w:b/>
        </w:rPr>
        <w:t>Closing Credits</w:t>
      </w:r>
    </w:p>
    <w:p w:rsidR="00000000" w:rsidRDefault="007933C1">
      <w:r>
        <w:t>[Scene: Monica and Rachel's, the gang, except Joey, is there. Phoebe is, well you y'know.]</w:t>
      </w:r>
    </w:p>
    <w:p w:rsidR="00000000" w:rsidRDefault="007933C1">
      <w:r>
        <w:rPr>
          <w:b/>
        </w:rPr>
        <w:t>Monica:</w:t>
      </w:r>
      <w:r>
        <w:t xml:space="preserve"> P</w:t>
      </w:r>
      <w:r>
        <w:t>hoebe, it's been two days.</w:t>
      </w:r>
    </w:p>
    <w:p w:rsidR="00000000" w:rsidRDefault="007933C1">
      <w:r>
        <w:rPr>
          <w:b/>
        </w:rPr>
        <w:t>Phoebe:</w:t>
      </w:r>
      <w:r>
        <w:t xml:space="preserve"> Yeah, I know. Oh, good thing it's one of those 801 numbers. Right?</w:t>
      </w:r>
    </w:p>
    <w:p w:rsidR="00000000" w:rsidRDefault="007933C1">
      <w:r>
        <w:rPr>
          <w:b/>
        </w:rPr>
        <w:t>Ross:</w:t>
      </w:r>
      <w:r>
        <w:t xml:space="preserve"> Phoebe, 800 is toll free, 801 is-is Utah.</w:t>
      </w:r>
    </w:p>
    <w:p w:rsidR="00000000" w:rsidRDefault="007933C1">
      <w:r>
        <w:rPr>
          <w:b/>
        </w:rPr>
        <w:t>Phoebe:</w:t>
      </w:r>
      <w:r>
        <w:t xml:space="preserve"> No, no, no, oh no-no-no, it's has to be 800. (picks up the instruction manual to check the phone n</w:t>
      </w:r>
      <w:r>
        <w:t>umber) 'Cause all those big companies have 800 numbers, every one. (Finds the number) Yeah, every big Utah-based company has one.</w:t>
      </w:r>
    </w:p>
    <w:p w:rsidR="00000000" w:rsidRDefault="007933C1">
      <w:r>
        <w:rPr>
          <w:b/>
        </w:rPr>
        <w:t>Rachel:</w:t>
      </w:r>
      <w:r>
        <w:t xml:space="preserve"> Phoe-be!!</w:t>
      </w:r>
    </w:p>
    <w:p w:rsidR="00000000" w:rsidRDefault="007933C1">
      <w:r>
        <w:rPr>
          <w:b/>
        </w:rPr>
        <w:t>Phoebe:</w:t>
      </w:r>
      <w:r>
        <w:t xml:space="preserve"> Sorry, I'm so sorry, I will pay you back.</w:t>
      </w:r>
    </w:p>
    <w:p w:rsidR="00000000" w:rsidRDefault="007933C1">
      <w:r>
        <w:rPr>
          <w:b/>
        </w:rPr>
        <w:t>Chandler:</w:t>
      </w:r>
      <w:r>
        <w:t xml:space="preserve"> And yet, she's still not hanging up the phone.</w:t>
      </w:r>
    </w:p>
    <w:p w:rsidR="00000000" w:rsidRDefault="007933C1">
      <w:r>
        <w:rPr>
          <w:b/>
        </w:rPr>
        <w:t>A</w:t>
      </w:r>
      <w:r>
        <w:rPr>
          <w:b/>
        </w:rPr>
        <w:t>ll:</w:t>
      </w:r>
      <w:r>
        <w:t xml:space="preserve"> Hang it up! Hang up the phone!!</w:t>
      </w:r>
    </w:p>
    <w:p w:rsidR="00000000" w:rsidRDefault="007933C1">
      <w:r>
        <w:rPr>
          <w:b/>
        </w:rPr>
        <w:t>Phoebe:</w:t>
      </w:r>
      <w:r>
        <w:t xml:space="preserve"> Fine! Fine! (slams the phone down, breaking it) Oh-oh!</w:t>
      </w:r>
    </w:p>
    <w:p w:rsidR="00000000" w:rsidRDefault="007933C1">
      <w:r>
        <w:rPr>
          <w:b/>
        </w:rPr>
        <w:t>Monica:</w:t>
      </w:r>
      <w:r>
        <w:t xml:space="preserve"> What?</w:t>
      </w:r>
    </w:p>
    <w:p w:rsidR="00000000" w:rsidRDefault="007933C1">
      <w:r>
        <w:rPr>
          <w:b/>
        </w:rPr>
        <w:t>Phoebe:</w:t>
      </w:r>
      <w:r>
        <w:t xml:space="preserve"> Well, I think I broke it. But that's all right, here's the number you can call.</w:t>
      </w:r>
    </w:p>
    <w:p w:rsidR="00000000" w:rsidRDefault="007933C1">
      <w:r>
        <w:rPr>
          <w:b/>
        </w:rPr>
        <w:t>Monica:</w:t>
      </w:r>
      <w:r>
        <w:t xml:space="preserve"> (sarcastic) Oh.</w:t>
      </w:r>
    </w:p>
    <w:p w:rsidR="00000000" w:rsidRDefault="007933C1">
      <w:r>
        <w:rPr>
          <w:b/>
        </w:rPr>
        <w:t>End</w:t>
      </w:r>
    </w:p>
    <w:p w:rsidR="00000000" w:rsidRDefault="007933C1"/>
    <w:p w:rsidR="00000000" w:rsidRDefault="007933C1"/>
    <w:p w:rsidR="00000000" w:rsidRDefault="007933C1">
      <w:pPr>
        <w:rPr>
          <w:b/>
          <w:shd w:val="pct10" w:color="auto" w:fill="FFFFFF"/>
        </w:rPr>
      </w:pPr>
      <w:r>
        <w:rPr>
          <w:b/>
          <w:shd w:val="pct10" w:color="auto" w:fill="FFFFFF"/>
        </w:rPr>
        <w:t>323 The One With Ross's T</w:t>
      </w:r>
      <w:r>
        <w:rPr>
          <w:b/>
          <w:shd w:val="pct10" w:color="auto" w:fill="FFFFFF"/>
        </w:rPr>
        <w:t>hing</w:t>
      </w:r>
    </w:p>
    <w:p w:rsidR="00000000" w:rsidRDefault="007933C1"/>
    <w:p w:rsidR="00000000" w:rsidRDefault="007933C1">
      <w:r>
        <w:t>[Scene: Chandler and Joey's, Chandler and Joey are playing with the duck and the chick.]</w:t>
      </w:r>
    </w:p>
    <w:p w:rsidR="00000000" w:rsidRDefault="007933C1">
      <w:r>
        <w:rPr>
          <w:b/>
        </w:rPr>
        <w:t>Joey:</w:t>
      </w:r>
      <w:r>
        <w:t xml:space="preserve"> Hey, wouldn't be cool if our duck and chick had a little baby? We could call it Chuck.</w:t>
      </w:r>
    </w:p>
    <w:p w:rsidR="00000000" w:rsidRDefault="007933C1">
      <w:r>
        <w:rPr>
          <w:b/>
        </w:rPr>
        <w:t>Chandler:</w:t>
      </w:r>
      <w:r>
        <w:t xml:space="preserve"> Or... Dick.</w:t>
      </w:r>
    </w:p>
    <w:p w:rsidR="00000000" w:rsidRDefault="007933C1">
      <w:r>
        <w:rPr>
          <w:b/>
        </w:rPr>
        <w:t>Ross:</w:t>
      </w:r>
      <w:r>
        <w:t xml:space="preserve"> (entering) Hey.</w:t>
      </w:r>
    </w:p>
    <w:p w:rsidR="00000000" w:rsidRDefault="007933C1">
      <w:r>
        <w:rPr>
          <w:b/>
        </w:rPr>
        <w:t>Chandler and Joey:</w:t>
      </w:r>
      <w:r>
        <w:t xml:space="preserve"> Hey.</w:t>
      </w:r>
    </w:p>
    <w:p w:rsidR="00000000" w:rsidRDefault="007933C1">
      <w:r>
        <w:rPr>
          <w:b/>
        </w:rPr>
        <w:t>Ross:</w:t>
      </w:r>
      <w:r>
        <w:t xml:space="preserve"> Listen, I-I need a favor. Umm, I was in the shower, and as I was cleansing myself, I ah, I-I, well I felt something.</w:t>
      </w:r>
    </w:p>
    <w:p w:rsidR="00000000" w:rsidRDefault="007933C1">
      <w:r>
        <w:rPr>
          <w:b/>
        </w:rPr>
        <w:t>Chandler:</w:t>
      </w:r>
      <w:r>
        <w:t xml:space="preserve"> Was it like a sneeze only better?</w:t>
      </w:r>
    </w:p>
    <w:p w:rsidR="00000000" w:rsidRDefault="007933C1">
      <w:r>
        <w:rPr>
          <w:b/>
        </w:rPr>
        <w:t>Ross:</w:t>
      </w:r>
      <w:r>
        <w:t xml:space="preserve"> No, no, I mean, I mean a thing on my body.</w:t>
      </w:r>
    </w:p>
    <w:p w:rsidR="00000000" w:rsidRDefault="007933C1">
      <w:r>
        <w:rPr>
          <w:b/>
        </w:rPr>
        <w:t>Joey:</w:t>
      </w:r>
      <w:r>
        <w:t xml:space="preserve"> (with a disgusted look) What was i</w:t>
      </w:r>
      <w:r>
        <w:t>t?</w:t>
      </w:r>
    </w:p>
    <w:p w:rsidR="00000000" w:rsidRDefault="007933C1">
      <w:r>
        <w:rPr>
          <w:b/>
        </w:rPr>
        <w:t>Ross:</w:t>
      </w:r>
      <w:r>
        <w:t xml:space="preserve"> Well, I don't know, it's-it's kinda in a place that's not... It's not visually accessible to me, and I was hoping maybe you guys could-could help me out. (starts to take off his pants) </w:t>
      </w:r>
    </w:p>
    <w:p w:rsidR="00000000" w:rsidRDefault="007933C1">
      <w:r>
        <w:rPr>
          <w:b/>
        </w:rPr>
        <w:t>Chandler and Joey:</w:t>
      </w:r>
      <w:r>
        <w:t xml:space="preserve"> Whoa!!!</w:t>
      </w:r>
    </w:p>
    <w:p w:rsidR="00000000" w:rsidRDefault="007933C1">
      <w:r>
        <w:rPr>
          <w:b/>
        </w:rPr>
        <w:t>Chandler:</w:t>
      </w:r>
      <w:r>
        <w:t xml:space="preserve"> No!!</w:t>
      </w:r>
    </w:p>
    <w:p w:rsidR="00000000" w:rsidRDefault="007933C1">
      <w:r>
        <w:rPr>
          <w:b/>
        </w:rPr>
        <w:t>Ross:</w:t>
      </w:r>
      <w:r>
        <w:t xml:space="preserve"> Come on you g</w:t>
      </w:r>
      <w:r>
        <w:t xml:space="preserve">uys, it's no big deal! (He turns around and shows him his thing.) </w:t>
      </w:r>
    </w:p>
    <w:p w:rsidR="00000000" w:rsidRDefault="007933C1">
      <w:r>
        <w:rPr>
          <w:b/>
        </w:rPr>
        <w:t>Chandler:</w:t>
      </w:r>
      <w:r>
        <w:t xml:space="preserve"> Whoa-heeeiiiiii-iiiii-ah!! (sees it) Huh.</w:t>
      </w:r>
    </w:p>
    <w:p w:rsidR="00000000" w:rsidRDefault="007933C1">
      <w:r>
        <w:rPr>
          <w:b/>
        </w:rPr>
        <w:t>Ross:</w:t>
      </w:r>
      <w:r>
        <w:t xml:space="preserve"> Well what is it? Is it a mole? (He moves closer to them, and they jump back.) </w:t>
      </w:r>
    </w:p>
    <w:p w:rsidR="00000000" w:rsidRDefault="007933C1">
      <w:r>
        <w:rPr>
          <w:b/>
        </w:rPr>
        <w:t>Joey:</w:t>
      </w:r>
      <w:r>
        <w:t xml:space="preserve"> No, it's too wrinkly to be a mole.</w:t>
      </w:r>
    </w:p>
    <w:p w:rsidR="00000000" w:rsidRDefault="007933C1">
      <w:r>
        <w:rPr>
          <w:b/>
        </w:rPr>
        <w:t>Ross:</w:t>
      </w:r>
      <w:r>
        <w:t xml:space="preserve"> Well,</w:t>
      </w:r>
      <w:r>
        <w:t xml:space="preserve"> eww. What? Is it a pimple?</w:t>
      </w:r>
    </w:p>
    <w:p w:rsidR="00000000" w:rsidRDefault="007933C1">
      <w:r>
        <w:rPr>
          <w:b/>
        </w:rPr>
        <w:t>Chandler:</w:t>
      </w:r>
      <w:r>
        <w:t xml:space="preserve"> No, it's... fancier than a pimple. Look Ross, why don't you just go see a... </w:t>
      </w:r>
    </w:p>
    <w:p w:rsidR="00000000" w:rsidRDefault="007933C1">
      <w:r>
        <w:rPr>
          <w:b/>
        </w:rPr>
        <w:t>Rachel:</w:t>
      </w:r>
      <w:r>
        <w:t xml:space="preserve"> (entering, interrupting them) Hey guys! What's... (sees what they're doing and stops, the guys are stunned) </w:t>
      </w:r>
    </w:p>
    <w:p w:rsidR="00000000" w:rsidRDefault="007933C1">
      <w:r>
        <w:rPr>
          <w:b/>
        </w:rPr>
        <w:t>Chandler:</w:t>
      </w:r>
      <w:r>
        <w:t xml:space="preserve"> Okay, well, i</w:t>
      </w:r>
      <w:r>
        <w:t>t's definite, two more weeks of winter.</w:t>
      </w:r>
    </w:p>
    <w:p w:rsidR="00000000" w:rsidRDefault="007933C1">
      <w:r>
        <w:rPr>
          <w:b/>
        </w:rPr>
        <w:t>Ross:</w:t>
      </w:r>
      <w:r>
        <w:t xml:space="preserve"> Ahhh.</w:t>
      </w:r>
    </w:p>
    <w:p w:rsidR="00000000" w:rsidRDefault="007933C1">
      <w:r>
        <w:rPr>
          <w:b/>
        </w:rPr>
        <w:t>Joey:</w:t>
      </w:r>
      <w:r>
        <w:t xml:space="preserve"> Yeah, right.</w:t>
      </w:r>
    </w:p>
    <w:p w:rsidR="00000000" w:rsidRDefault="007933C1">
      <w:r>
        <w:t xml:space="preserve">(Rachel backs out with a confused look on her face.) </w:t>
      </w:r>
    </w:p>
    <w:p w:rsidR="00000000" w:rsidRDefault="007933C1">
      <w:r>
        <w:rPr>
          <w:b/>
        </w:rPr>
        <w:t>Opening Credits</w:t>
      </w:r>
    </w:p>
    <w:p w:rsidR="00000000" w:rsidRDefault="007933C1">
      <w:r>
        <w:t>[Scene: Central Perk, Chandler, Joey, and Rachel are there, as Phoebe enters with her date.]</w:t>
      </w:r>
    </w:p>
    <w:p w:rsidR="00000000" w:rsidRDefault="007933C1">
      <w:r>
        <w:rPr>
          <w:b/>
        </w:rPr>
        <w:t>Phoebe:</w:t>
      </w:r>
      <w:r>
        <w:t xml:space="preserve"> (to her date) </w:t>
      </w:r>
      <w:r>
        <w:t xml:space="preserve">Okay, and then this is the coffee house. This is where I play my music. (points to the stage) </w:t>
      </w:r>
    </w:p>
    <w:p w:rsidR="00000000" w:rsidRDefault="007933C1">
      <w:r>
        <w:rPr>
          <w:b/>
        </w:rPr>
        <w:t>Vince:</w:t>
      </w:r>
      <w:r>
        <w:t xml:space="preserve"> Good deal.</w:t>
      </w:r>
    </w:p>
    <w:p w:rsidR="00000000" w:rsidRDefault="007933C1">
      <w:r>
        <w:rPr>
          <w:b/>
        </w:rPr>
        <w:t>Phoebe:</w:t>
      </w:r>
      <w:r>
        <w:t xml:space="preserve"> Yeah, and these are my friends. People. This is Vince, Vince the people.</w:t>
      </w:r>
    </w:p>
    <w:p w:rsidR="00000000" w:rsidRDefault="007933C1">
      <w:r>
        <w:rPr>
          <w:b/>
        </w:rPr>
        <w:t>Rachel:</w:t>
      </w:r>
      <w:r>
        <w:t xml:space="preserve"> Hi!</w:t>
      </w:r>
    </w:p>
    <w:p w:rsidR="00000000" w:rsidRDefault="007933C1">
      <w:r>
        <w:rPr>
          <w:b/>
        </w:rPr>
        <w:t>Chandler:</w:t>
      </w:r>
      <w:r>
        <w:t xml:space="preserve"> Hey!</w:t>
      </w:r>
    </w:p>
    <w:p w:rsidR="00000000" w:rsidRDefault="007933C1">
      <w:r>
        <w:rPr>
          <w:b/>
        </w:rPr>
        <w:t>Vince:</w:t>
      </w:r>
      <w:r>
        <w:t xml:space="preserve"> Hey!</w:t>
      </w:r>
    </w:p>
    <w:p w:rsidR="00000000" w:rsidRDefault="007933C1">
      <w:r>
        <w:rPr>
          <w:b/>
        </w:rPr>
        <w:t>Phoebe:</w:t>
      </w:r>
      <w:r>
        <w:t xml:space="preserve"> Vince is a fire</w:t>
      </w:r>
      <w:r>
        <w:t>man.</w:t>
      </w:r>
    </w:p>
    <w:p w:rsidR="00000000" w:rsidRDefault="007933C1">
      <w:r>
        <w:rPr>
          <w:b/>
        </w:rPr>
        <w:t>Rachel:</w:t>
      </w:r>
      <w:r>
        <w:t xml:space="preserve"> Wow! Have you ever rescued anyone from a burning building before?</w:t>
      </w:r>
    </w:p>
    <w:p w:rsidR="00000000" w:rsidRDefault="007933C1">
      <w:r>
        <w:rPr>
          <w:b/>
        </w:rPr>
        <w:t>Vince:</w:t>
      </w:r>
      <w:r>
        <w:t xml:space="preserve"> 98 hot saves, highest in the force.</w:t>
      </w:r>
    </w:p>
    <w:p w:rsidR="00000000" w:rsidRDefault="007933C1">
      <w:r>
        <w:rPr>
          <w:b/>
        </w:rPr>
        <w:t>Chandler:</w:t>
      </w:r>
      <w:r>
        <w:t xml:space="preserve"> Well, y'know if Joey and I played with matches we could get you up to an even hundred. </w:t>
      </w:r>
    </w:p>
    <w:p w:rsidR="00000000" w:rsidRDefault="007933C1">
      <w:r>
        <w:rPr>
          <w:b/>
        </w:rPr>
        <w:t>Vince:</w:t>
      </w:r>
      <w:r>
        <w:t xml:space="preserve"> (dead serious) Fire safety is</w:t>
      </w:r>
      <w:r>
        <w:t xml:space="preserve"> not a joke, son.</w:t>
      </w:r>
    </w:p>
    <w:p w:rsidR="00000000" w:rsidRDefault="007933C1">
      <w:r>
        <w:rPr>
          <w:b/>
        </w:rPr>
        <w:t>Chandler:</w:t>
      </w:r>
      <w:r>
        <w:t xml:space="preserve"> You're right, I know.</w:t>
      </w:r>
    </w:p>
    <w:p w:rsidR="00000000" w:rsidRDefault="007933C1">
      <w:r>
        <w:rPr>
          <w:b/>
        </w:rPr>
        <w:t>Vince:</w:t>
      </w:r>
      <w:r>
        <w:t xml:space="preserve"> (to Phoebe) Look, I gotta go. I'm on call tonight. (kisses her) See you Saturday. (leaves) </w:t>
      </w:r>
    </w:p>
    <w:p w:rsidR="00000000" w:rsidRDefault="007933C1">
      <w:r>
        <w:rPr>
          <w:b/>
        </w:rPr>
        <w:t>Phoebe:</w:t>
      </w:r>
      <w:r>
        <w:t xml:space="preserve"> Okay. (watches him leave) </w:t>
      </w:r>
    </w:p>
    <w:p w:rsidR="00000000" w:rsidRDefault="007933C1">
      <w:r>
        <w:rPr>
          <w:b/>
        </w:rPr>
        <w:t>Rachel:</w:t>
      </w:r>
      <w:r>
        <w:t xml:space="preserve"> Wow, he's cute, Pheebs! But I thought you just started dating th</w:t>
      </w:r>
      <w:r>
        <w:t>at Kindergarten teacher.</w:t>
      </w:r>
    </w:p>
    <w:p w:rsidR="00000000" w:rsidRDefault="007933C1">
      <w:r>
        <w:rPr>
          <w:b/>
        </w:rPr>
        <w:t>Phoebe:</w:t>
      </w:r>
      <w:r>
        <w:t xml:space="preserve"> Oh, Jason? Yeah, uh-huh, we're seeing each other tonight.</w:t>
      </w:r>
    </w:p>
    <w:p w:rsidR="00000000" w:rsidRDefault="007933C1">
      <w:r>
        <w:rPr>
          <w:b/>
        </w:rPr>
        <w:t>Rachel:</w:t>
      </w:r>
      <w:r>
        <w:t xml:space="preserve"> What-Pheebs?! Two dates in one day? That's so unlike you.</w:t>
      </w:r>
    </w:p>
    <w:p w:rsidR="00000000" w:rsidRDefault="007933C1">
      <w:r>
        <w:rPr>
          <w:b/>
        </w:rPr>
        <w:t>Phoebe:</w:t>
      </w:r>
      <w:r>
        <w:t xml:space="preserve"> I know, I know! I'm like playing the field. Y'know? Like, juggling two guys, I'm sowing my </w:t>
      </w:r>
      <w:r>
        <w:t>wild oats. Y'know? Y'know, this kind've like y'know oat-sowin', field-playin' juggler.</w:t>
      </w:r>
    </w:p>
    <w:p w:rsidR="00000000" w:rsidRDefault="007933C1">
      <w:r>
        <w:rPr>
          <w:b/>
        </w:rPr>
        <w:t>Joey:</w:t>
      </w:r>
      <w:r>
        <w:t xml:space="preserve"> So Pheebs, do they know about each other?</w:t>
      </w:r>
    </w:p>
    <w:p w:rsidR="00000000" w:rsidRDefault="007933C1">
      <w:r>
        <w:rPr>
          <w:b/>
        </w:rPr>
        <w:t>Phoebe:</w:t>
      </w:r>
      <w:r>
        <w:t xml:space="preserve"> Does a dog's lips move when he reads? (Joey makes an `I don't know' face, and looks to Chandler and Rachel, who'r</w:t>
      </w:r>
      <w:r>
        <w:t>e also stumped) Okay, no they don't.</w:t>
      </w:r>
    </w:p>
    <w:p w:rsidR="00000000" w:rsidRDefault="007933C1">
      <w:r>
        <w:rPr>
          <w:b/>
        </w:rPr>
        <w:t>Ross:</w:t>
      </w:r>
      <w:r>
        <w:t xml:space="preserve"> (entering) Hey guys!</w:t>
      </w:r>
    </w:p>
    <w:p w:rsidR="00000000" w:rsidRDefault="007933C1">
      <w:r>
        <w:rPr>
          <w:b/>
        </w:rPr>
        <w:t>Joey:</w:t>
      </w:r>
      <w:r>
        <w:t xml:space="preserve"> Hey.</w:t>
      </w:r>
    </w:p>
    <w:p w:rsidR="00000000" w:rsidRDefault="007933C1">
      <w:r>
        <w:rPr>
          <w:b/>
        </w:rPr>
        <w:t>Rachel:</w:t>
      </w:r>
      <w:r>
        <w:t xml:space="preserve"> Hi!</w:t>
      </w:r>
    </w:p>
    <w:p w:rsidR="00000000" w:rsidRDefault="007933C1">
      <w:r>
        <w:t xml:space="preserve">(He goes over and sits down at the counter, all depressed.) </w:t>
      </w:r>
    </w:p>
    <w:p w:rsidR="00000000" w:rsidRDefault="007933C1">
      <w:r>
        <w:rPr>
          <w:b/>
        </w:rPr>
        <w:t>Joey:</w:t>
      </w:r>
      <w:r>
        <w:t xml:space="preserve"> (going over to him) Well?!</w:t>
      </w:r>
    </w:p>
    <w:p w:rsidR="00000000" w:rsidRDefault="007933C1">
      <w:r>
        <w:rPr>
          <w:b/>
        </w:rPr>
        <w:t>Chandler:</w:t>
      </w:r>
      <w:r>
        <w:t xml:space="preserve"> (joining them) Okay, how'd it go at the doctor's?</w:t>
      </w:r>
    </w:p>
    <w:p w:rsidR="00000000" w:rsidRDefault="007933C1">
      <w:r>
        <w:rPr>
          <w:b/>
        </w:rPr>
        <w:t>Ross:</w:t>
      </w:r>
      <w:r>
        <w:t xml:space="preserve"> Well, he </w:t>
      </w:r>
      <w:r>
        <w:t>said there's definitely nothing to worry about, it's totally benign.</w:t>
      </w:r>
    </w:p>
    <w:p w:rsidR="00000000" w:rsidRDefault="007933C1">
      <w:r>
        <w:rPr>
          <w:b/>
        </w:rPr>
        <w:t>Joey:</w:t>
      </w:r>
      <w:r>
        <w:t xml:space="preserve"> Well what is it?!</w:t>
      </w:r>
    </w:p>
    <w:p w:rsidR="00000000" w:rsidRDefault="007933C1">
      <w:r>
        <w:rPr>
          <w:b/>
        </w:rPr>
        <w:t>Ross:</w:t>
      </w:r>
      <w:r>
        <w:t xml:space="preserve"> He couldn't even tell me! He said it was just some sort of skin... abnormality. And the worst thing is he-he-he said, he said, without being able to identify</w:t>
      </w:r>
      <w:r>
        <w:t xml:space="preserve"> it, he was reluctant to remove it.</w:t>
      </w:r>
    </w:p>
    <w:p w:rsidR="00000000" w:rsidRDefault="007933C1">
      <w:r>
        <w:rPr>
          <w:b/>
        </w:rPr>
        <w:t>Chandler:</w:t>
      </w:r>
      <w:r>
        <w:t xml:space="preserve"> Y'know what? You should go to my guy, because when I went in there with my third nipple. He just lopped it right off. Y'know? So I guess I'm lucky. I mean not as lucky as people who were born with two nipples.</w:t>
      </w:r>
    </w:p>
    <w:p w:rsidR="00000000" w:rsidRDefault="007933C1">
      <w:r>
        <w:rPr>
          <w:b/>
        </w:rPr>
        <w:t>Ross:</w:t>
      </w:r>
      <w:r>
        <w:t xml:space="preserve"> At least they knew what yours was. Y'know, yours had a name.</w:t>
      </w:r>
    </w:p>
    <w:p w:rsidR="00000000" w:rsidRDefault="007933C1">
      <w:r>
        <w:rPr>
          <w:b/>
        </w:rPr>
        <w:t>Joey:</w:t>
      </w:r>
      <w:r>
        <w:t xml:space="preserve"> Oh! Maybe they'll name yours after you! Y'know, they'll call it, The Ross. And then people would be like, "Awww, he's got a Ross."</w:t>
      </w:r>
    </w:p>
    <w:p w:rsidR="00000000" w:rsidRDefault="007933C1">
      <w:r>
        <w:rPr>
          <w:b/>
        </w:rPr>
        <w:t>Ross:</w:t>
      </w:r>
      <w:r>
        <w:t xml:space="preserve"> (sarcastic) Yeah, that'd be cool!</w:t>
      </w:r>
    </w:p>
    <w:p w:rsidR="00000000" w:rsidRDefault="007933C1">
      <w:r>
        <w:t>[cut to Phoe</w:t>
      </w:r>
      <w:r>
        <w:t>be and Rachel as Monica returns from the bathroom]</w:t>
      </w:r>
    </w:p>
    <w:p w:rsidR="00000000" w:rsidRDefault="007933C1">
      <w:r>
        <w:rPr>
          <w:b/>
        </w:rPr>
        <w:t>Monica:</w:t>
      </w:r>
      <w:r>
        <w:t xml:space="preserve"> Pete's breaking up with me.</w:t>
      </w:r>
    </w:p>
    <w:p w:rsidR="00000000" w:rsidRDefault="007933C1">
      <w:r>
        <w:rPr>
          <w:b/>
        </w:rPr>
        <w:t>All:</w:t>
      </w:r>
      <w:r>
        <w:t xml:space="preserve"> What?!</w:t>
      </w:r>
    </w:p>
    <w:p w:rsidR="00000000" w:rsidRDefault="007933C1">
      <w:r>
        <w:rPr>
          <w:b/>
        </w:rPr>
        <w:t>Monica:</w:t>
      </w:r>
      <w:r>
        <w:t xml:space="preserve"> I just checked my messages, and he said that when he gets back from Atlanta, </w:t>
      </w:r>
      <w:r>
        <w:rPr>
          <w:b/>
        </w:rPr>
        <w:t>we</w:t>
      </w:r>
      <w:r>
        <w:t xml:space="preserve"> need to talk.</w:t>
      </w:r>
    </w:p>
    <w:p w:rsidR="00000000" w:rsidRDefault="007933C1">
      <w:r>
        <w:rPr>
          <w:b/>
        </w:rPr>
        <w:t>Rachel:</w:t>
      </w:r>
      <w:r>
        <w:t xml:space="preserve"> And?</w:t>
      </w:r>
    </w:p>
    <w:p w:rsidR="00000000" w:rsidRDefault="007933C1">
      <w:r>
        <w:rPr>
          <w:b/>
        </w:rPr>
        <w:t>Monica:</w:t>
      </w:r>
      <w:r>
        <w:t xml:space="preserve"> Well that's it. People never say `</w:t>
      </w:r>
      <w:r>
        <w:t>We need to talk' unless it's something bad.</w:t>
      </w:r>
    </w:p>
    <w:p w:rsidR="00000000" w:rsidRDefault="007933C1">
      <w:r>
        <w:rPr>
          <w:b/>
        </w:rPr>
        <w:t>Joey:</w:t>
      </w:r>
      <w:r>
        <w:t xml:space="preserve"> Whoa, that doesn't necessarily mean that he's breaking up with you.</w:t>
      </w:r>
    </w:p>
    <w:p w:rsidR="00000000" w:rsidRDefault="007933C1">
      <w:r>
        <w:rPr>
          <w:b/>
        </w:rPr>
        <w:t>Monica:</w:t>
      </w:r>
      <w:r>
        <w:t xml:space="preserve"> Really?!</w:t>
      </w:r>
    </w:p>
    <w:p w:rsidR="00000000" w:rsidRDefault="007933C1">
      <w:r>
        <w:rPr>
          <w:b/>
        </w:rPr>
        <w:t>Joey:</w:t>
      </w:r>
      <w:r>
        <w:t xml:space="preserve"> Yeah, maybe he just cheated on you.</w:t>
      </w:r>
    </w:p>
    <w:p w:rsidR="00000000" w:rsidRDefault="007933C1">
      <w:r>
        <w:t>[Scene: A Street, Phoebe is walking with her second date, Jason.]</w:t>
      </w:r>
    </w:p>
    <w:p w:rsidR="00000000" w:rsidRDefault="007933C1">
      <w:r>
        <w:rPr>
          <w:b/>
        </w:rPr>
        <w:t>Jason:</w:t>
      </w:r>
      <w:r>
        <w:t xml:space="preserve"> ...and</w:t>
      </w:r>
      <w:r>
        <w:t xml:space="preserve"> I know I'll never miss doing it, but I gotta tell you, it's pretty cool knowing that you're making a difference in a kid's life.</w:t>
      </w:r>
    </w:p>
    <w:p w:rsidR="00000000" w:rsidRDefault="007933C1">
      <w:r>
        <w:rPr>
          <w:b/>
        </w:rPr>
        <w:t>Phoebe:</w:t>
      </w:r>
      <w:r>
        <w:t xml:space="preserve"> That is so great! Oh, I... (sees that a parked car near them has caught on fire) Oh my God!</w:t>
      </w:r>
    </w:p>
    <w:p w:rsidR="00000000" w:rsidRDefault="007933C1">
      <w:r>
        <w:rPr>
          <w:b/>
        </w:rPr>
        <w:t>Jason:</w:t>
      </w:r>
      <w:r>
        <w:t xml:space="preserve"> Whoa!</w:t>
      </w:r>
    </w:p>
    <w:p w:rsidR="00000000" w:rsidRDefault="007933C1">
      <w:r>
        <w:rPr>
          <w:b/>
        </w:rPr>
        <w:t>Phoebe:</w:t>
      </w:r>
      <w:r>
        <w:t xml:space="preserve"> (the </w:t>
      </w:r>
      <w:r>
        <w:t>fire has worsened) Oh my God!!!</w:t>
      </w:r>
    </w:p>
    <w:p w:rsidR="00000000" w:rsidRDefault="007933C1">
      <w:r>
        <w:rPr>
          <w:b/>
        </w:rPr>
        <w:t>Jason:</w:t>
      </w:r>
      <w:r>
        <w:t xml:space="preserve"> Ahh-ahh, we'd better call the fire department!</w:t>
      </w:r>
    </w:p>
    <w:p w:rsidR="00000000" w:rsidRDefault="007933C1">
      <w:r>
        <w:rPr>
          <w:b/>
        </w:rPr>
        <w:t>Phoebe:</w:t>
      </w:r>
      <w:r>
        <w:t xml:space="preserve"> (stopping him) No! No! </w:t>
      </w:r>
    </w:p>
    <w:p w:rsidR="00000000" w:rsidRDefault="007933C1">
      <w:r>
        <w:rPr>
          <w:b/>
        </w:rPr>
        <w:t>Jason:</w:t>
      </w:r>
      <w:r>
        <w:t xml:space="preserve"> No, no?</w:t>
      </w:r>
    </w:p>
    <w:p w:rsidR="00000000" w:rsidRDefault="007933C1">
      <w:r>
        <w:rPr>
          <w:b/>
        </w:rPr>
        <w:t>Phoebe:</w:t>
      </w:r>
      <w:r>
        <w:t xml:space="preserve"> Well, we don't n-n-n-n-need a fireman, we'd, we'd like a good mechanic. (hears the sound of approaching sirens) Oh </w:t>
      </w:r>
      <w:r>
        <w:t>my God, here they come! Well, we gotta get out of here!</w:t>
      </w:r>
    </w:p>
    <w:p w:rsidR="00000000" w:rsidRDefault="007933C1">
      <w:r>
        <w:rPr>
          <w:b/>
        </w:rPr>
        <w:t>Jason:</w:t>
      </w:r>
      <w:r>
        <w:t xml:space="preserve"> W-w-w-wait! Why?!</w:t>
      </w:r>
    </w:p>
    <w:p w:rsidR="00000000" w:rsidRDefault="007933C1">
      <w:r>
        <w:rPr>
          <w:b/>
        </w:rPr>
        <w:t>Phoebe:</w:t>
      </w:r>
      <w:r>
        <w:t xml:space="preserve"> Well look, if I wanted to see a fireman, I would date one. Okay? (she drags him away) </w:t>
      </w:r>
    </w:p>
    <w:p w:rsidR="00000000" w:rsidRDefault="007933C1">
      <w:r>
        <w:t>[Scene: A Doctor's Office, Ross is having his thing looked at by Dr. Rhodes.]</w:t>
      </w:r>
    </w:p>
    <w:p w:rsidR="00000000" w:rsidRDefault="007933C1">
      <w:r>
        <w:rPr>
          <w:b/>
        </w:rPr>
        <w:t>Ro</w:t>
      </w:r>
      <w:r>
        <w:rPr>
          <w:b/>
        </w:rPr>
        <w:t>ss:</w:t>
      </w:r>
      <w:r>
        <w:t xml:space="preserve"> Th-th-that's all it is, a third nipple. Y'know? Just your run-of-the-mill third nipple. Y'know? You can take it off. Just slice that baby right off!</w:t>
      </w:r>
    </w:p>
    <w:p w:rsidR="00000000" w:rsidRDefault="007933C1">
      <w:r>
        <w:rPr>
          <w:b/>
        </w:rPr>
        <w:t>Dr. Rhodes:</w:t>
      </w:r>
      <w:r>
        <w:t xml:space="preserve"> Take your shirt off, and let's see what we're dealing with here. (Ross starts to take off h</w:t>
      </w:r>
      <w:r>
        <w:t>is pants) What are you doing?</w:t>
      </w:r>
    </w:p>
    <w:p w:rsidR="00000000" w:rsidRDefault="007933C1">
      <w:r>
        <w:rPr>
          <w:b/>
        </w:rPr>
        <w:t>Ross:</w:t>
      </w:r>
      <w:r>
        <w:t xml:space="preserve"> Just showing you my run-of-the-mill-slice-it-right-off third nipple.</w:t>
      </w:r>
    </w:p>
    <w:p w:rsidR="00000000" w:rsidRDefault="007933C1">
      <w:r>
        <w:rPr>
          <w:b/>
        </w:rPr>
        <w:t>Dr. Rhodes:</w:t>
      </w:r>
      <w:r>
        <w:t xml:space="preserve"> Well that's not a third nipple.</w:t>
      </w:r>
    </w:p>
    <w:p w:rsidR="00000000" w:rsidRDefault="007933C1">
      <w:r>
        <w:rPr>
          <w:b/>
        </w:rPr>
        <w:t>Ross:</w:t>
      </w:r>
      <w:r>
        <w:t xml:space="preserve"> No?</w:t>
      </w:r>
    </w:p>
    <w:p w:rsidR="00000000" w:rsidRDefault="007933C1">
      <w:r>
        <w:rPr>
          <w:b/>
        </w:rPr>
        <w:t>Dr. Rhodes:</w:t>
      </w:r>
      <w:r>
        <w:t xml:space="preserve"> First of all, it's on your ass.</w:t>
      </w:r>
    </w:p>
    <w:p w:rsidR="00000000" w:rsidRDefault="007933C1">
      <w:r>
        <w:rPr>
          <w:b/>
        </w:rPr>
        <w:t>Ross:</w:t>
      </w:r>
      <w:r>
        <w:t xml:space="preserve"> Well then, what is it?!</w:t>
      </w:r>
    </w:p>
    <w:p w:rsidR="00000000" w:rsidRDefault="007933C1">
      <w:r>
        <w:rPr>
          <w:b/>
        </w:rPr>
        <w:t>Dr. Rhodes:</w:t>
      </w:r>
      <w:r>
        <w:t xml:space="preserve"> Wait a minu</w:t>
      </w:r>
      <w:r>
        <w:t>te, hold it. (He goes to the door and opens it.) Johnson! Will you come in here a moment?</w:t>
      </w:r>
    </w:p>
    <w:p w:rsidR="00000000" w:rsidRDefault="007933C1">
      <w:r>
        <w:rPr>
          <w:b/>
        </w:rPr>
        <w:t>Dr. Johnson:</w:t>
      </w:r>
      <w:r>
        <w:t xml:space="preserve"> I'm with Hamilton!</w:t>
      </w:r>
    </w:p>
    <w:p w:rsidR="00000000" w:rsidRDefault="007933C1">
      <w:r>
        <w:rPr>
          <w:b/>
        </w:rPr>
        <w:t>Dr. Rhodes:</w:t>
      </w:r>
      <w:r>
        <w:t xml:space="preserve"> He's good with rear things, bring him in too.</w:t>
      </w:r>
    </w:p>
    <w:p w:rsidR="00000000" w:rsidRDefault="007933C1">
      <w:r>
        <w:t>[Scene: Central Perk, Chandler, Monica, and Joey are there.]</w:t>
      </w:r>
    </w:p>
    <w:p w:rsidR="00000000" w:rsidRDefault="007933C1">
      <w:r>
        <w:rPr>
          <w:b/>
        </w:rPr>
        <w:t>Monica:</w:t>
      </w:r>
      <w:r>
        <w:t xml:space="preserve"> (starti</w:t>
      </w:r>
      <w:r>
        <w:t xml:space="preserve">ng to get up) I gotta go water Pete's plants. (stops) Y'know what, if he's gonna break up with me, maybe I </w:t>
      </w:r>
      <w:r>
        <w:rPr>
          <w:b/>
        </w:rPr>
        <w:t>won't</w:t>
      </w:r>
      <w:r>
        <w:t xml:space="preserve"> water his plants.</w:t>
      </w:r>
    </w:p>
    <w:p w:rsidR="00000000" w:rsidRDefault="007933C1">
      <w:r>
        <w:rPr>
          <w:b/>
        </w:rPr>
        <w:t>Chandler:</w:t>
      </w:r>
      <w:r>
        <w:t xml:space="preserve"> Well, if he's gonna break up with you, maybe Joey and I should water his plants. If y'know what I mean.</w:t>
      </w:r>
    </w:p>
    <w:p w:rsidR="00000000" w:rsidRDefault="007933C1">
      <w:r>
        <w:rPr>
          <w:b/>
        </w:rPr>
        <w:t>Joey:</w:t>
      </w:r>
      <w:r>
        <w:t xml:space="preserve"> Or ha</w:t>
      </w:r>
      <w:r>
        <w:t>-ha, we could go over there and pee on them.</w:t>
      </w:r>
    </w:p>
    <w:p w:rsidR="00000000" w:rsidRDefault="007933C1">
      <w:r>
        <w:rPr>
          <w:b/>
        </w:rPr>
        <w:t>Phoebe:</w:t>
      </w:r>
      <w:r>
        <w:t xml:space="preserve"> (entering with Rachel) ...and I-I can't take it! Y'know? I'm just, always afraid one of them is gonna catch me with the other one. It's making me crazy.</w:t>
      </w:r>
    </w:p>
    <w:p w:rsidR="00000000" w:rsidRDefault="007933C1">
      <w:r>
        <w:rPr>
          <w:b/>
        </w:rPr>
        <w:t>Rachel:</w:t>
      </w:r>
      <w:r>
        <w:t xml:space="preserve"> Well honey, then why don't you break up wi</w:t>
      </w:r>
      <w:r>
        <w:t>th one of them?</w:t>
      </w:r>
    </w:p>
    <w:p w:rsidR="00000000" w:rsidRDefault="007933C1">
      <w:r>
        <w:rPr>
          <w:b/>
        </w:rPr>
        <w:t>Phoebe:</w:t>
      </w:r>
      <w:r>
        <w:t xml:space="preserve"> (disgusted) Uh.</w:t>
      </w:r>
    </w:p>
    <w:p w:rsidR="00000000" w:rsidRDefault="007933C1">
      <w:r>
        <w:rPr>
          <w:b/>
        </w:rPr>
        <w:t>Joey:</w:t>
      </w:r>
      <w:r>
        <w:t xml:space="preserve"> Whoa-whoa-whoa. What ah, what happened to playing the field?</w:t>
      </w:r>
    </w:p>
    <w:p w:rsidR="00000000" w:rsidRDefault="007933C1">
      <w:r>
        <w:rPr>
          <w:b/>
        </w:rPr>
        <w:t>Phoebe:</w:t>
      </w:r>
      <w:r>
        <w:t xml:space="preserve"> Well, it just, it doesn't feel like playing anymore, it feels like work. It's like I'm working in the field.</w:t>
      </w:r>
    </w:p>
    <w:p w:rsidR="00000000" w:rsidRDefault="007933C1">
      <w:r>
        <w:rPr>
          <w:b/>
        </w:rPr>
        <w:t>Rachel:</w:t>
      </w:r>
      <w:r>
        <w:t xml:space="preserve"> So Pheebs, pick one of t</w:t>
      </w:r>
      <w:r>
        <w:t>hem.</w:t>
      </w:r>
    </w:p>
    <w:p w:rsidR="00000000" w:rsidRDefault="007933C1">
      <w:r>
        <w:rPr>
          <w:b/>
        </w:rPr>
        <w:t>Monica:</w:t>
      </w:r>
      <w:r>
        <w:t xml:space="preserve"> Yeah. Which one do you like more?</w:t>
      </w:r>
    </w:p>
    <w:p w:rsidR="00000000" w:rsidRDefault="007933C1">
      <w:r>
        <w:rPr>
          <w:b/>
        </w:rPr>
        <w:t>Phoebe:</w:t>
      </w:r>
      <w:r>
        <w:t xml:space="preserve"> Well, Vince is great, y'know `cause, he's like a guy, guy. Y'know? He's so burly, he's sooo </w:t>
      </w:r>
      <w:r>
        <w:rPr>
          <w:b/>
        </w:rPr>
        <w:t>very</w:t>
      </w:r>
      <w:r>
        <w:t xml:space="preserve"> burly. (giggles) </w:t>
      </w:r>
    </w:p>
    <w:p w:rsidR="00000000" w:rsidRDefault="007933C1">
      <w:r>
        <w:rPr>
          <w:b/>
        </w:rPr>
        <w:t>Joey:</w:t>
      </w:r>
      <w:r>
        <w:t xml:space="preserve"> Okay, good, so there you go. Go with Vince.</w:t>
      </w:r>
    </w:p>
    <w:p w:rsidR="00000000" w:rsidRDefault="007933C1">
      <w:r>
        <w:rPr>
          <w:b/>
        </w:rPr>
        <w:t>Phoebe:</w:t>
      </w:r>
      <w:r>
        <w:t xml:space="preserve"> Yeah, but Jason's really sen</w:t>
      </w:r>
      <w:r>
        <w:t>sitive.</w:t>
      </w:r>
    </w:p>
    <w:p w:rsidR="00000000" w:rsidRDefault="007933C1">
      <w:r>
        <w:rPr>
          <w:b/>
        </w:rPr>
        <w:t>Chandler:</w:t>
      </w:r>
      <w:r>
        <w:t xml:space="preserve"> Well sensitive is important, pick him.</w:t>
      </w:r>
    </w:p>
    <w:p w:rsidR="00000000" w:rsidRDefault="007933C1">
      <w:r>
        <w:rPr>
          <w:b/>
        </w:rPr>
        <w:t>Phoebe:</w:t>
      </w:r>
      <w:r>
        <w:t xml:space="preserve"> Yeah.</w:t>
      </w:r>
    </w:p>
    <w:p w:rsidR="00000000" w:rsidRDefault="007933C1">
      <w:r>
        <w:rPr>
          <w:b/>
        </w:rPr>
        <w:t>Joey:</w:t>
      </w:r>
      <w:r>
        <w:t xml:space="preserve"> Oh sure, go with the sissy.</w:t>
      </w:r>
    </w:p>
    <w:p w:rsidR="00000000" w:rsidRDefault="007933C1">
      <w:r>
        <w:rPr>
          <w:b/>
        </w:rPr>
        <w:t>Phoebe:</w:t>
      </w:r>
      <w:r>
        <w:t xml:space="preserve"> Jason is not a sissy!</w:t>
      </w:r>
    </w:p>
    <w:p w:rsidR="00000000" w:rsidRDefault="007933C1">
      <w:r>
        <w:rPr>
          <w:b/>
        </w:rPr>
        <w:t>Joey:</w:t>
      </w:r>
      <w:r>
        <w:t xml:space="preserve"> Oh no-no-no-no, I meant Chandler.</w:t>
      </w:r>
    </w:p>
    <w:p w:rsidR="00000000" w:rsidRDefault="007933C1">
      <w:r>
        <w:t xml:space="preserve">[Scene: Dr. Rhodes's Office, a rather large group of doctors has now gathered to </w:t>
      </w:r>
      <w:r>
        <w:t>take a look at Ross's thing. Ross is none too pleased with the developments, he has a disgusted look on his face.]</w:t>
      </w:r>
    </w:p>
    <w:p w:rsidR="00000000" w:rsidRDefault="007933C1">
      <w:r>
        <w:rPr>
          <w:b/>
        </w:rPr>
        <w:t>Ross:</w:t>
      </w:r>
      <w:r>
        <w:t xml:space="preserve"> Y'know I have dinner plans!!</w:t>
      </w:r>
    </w:p>
    <w:p w:rsidR="00000000" w:rsidRDefault="007933C1">
      <w:r>
        <w:rPr>
          <w:b/>
        </w:rPr>
        <w:t>Dr. Rhodes:</w:t>
      </w:r>
      <w:r>
        <w:t xml:space="preserve"> Thank you soo much for coming on such a short notice. Ladies and gentlemen, I've-I've-I've bee</w:t>
      </w:r>
      <w:r>
        <w:t xml:space="preserve">n practicing medicine for twenty-three years, and I'm stumped. </w:t>
      </w:r>
    </w:p>
    <w:p w:rsidR="00000000" w:rsidRDefault="007933C1">
      <w:r>
        <w:t xml:space="preserve">(He removes the blanket covering the thing.) </w:t>
      </w:r>
    </w:p>
    <w:p w:rsidR="00000000" w:rsidRDefault="007933C1">
      <w:r>
        <w:rPr>
          <w:b/>
        </w:rPr>
        <w:t>All:</w:t>
      </w:r>
      <w:r>
        <w:t xml:space="preserve"> Whoa. (they all lean in to get a closer look, Ross isn't pleased) </w:t>
      </w:r>
    </w:p>
    <w:p w:rsidR="00000000" w:rsidRDefault="007933C1">
      <w:r>
        <w:t>[Scene: Pete's apartment, Monica is there to water the plants, and is show</w:t>
      </w:r>
      <w:r>
        <w:t>ing the gang around.]</w:t>
      </w:r>
    </w:p>
    <w:p w:rsidR="00000000" w:rsidRDefault="007933C1">
      <w:r>
        <w:rPr>
          <w:b/>
        </w:rPr>
        <w:t>Monica:</w:t>
      </w:r>
      <w:r>
        <w:t xml:space="preserve"> Okay, this is the den. All right, check this out. Lights! (the lights turn on automatically, but are very bright) Whoa! All right. Less lights! Bad lights! Lights go away! (they dim) Oh, see you just need to find the right com</w:t>
      </w:r>
      <w:r>
        <w:t>mand.</w:t>
      </w:r>
    </w:p>
    <w:p w:rsidR="00000000" w:rsidRDefault="007933C1">
      <w:r>
        <w:rPr>
          <w:b/>
        </w:rPr>
        <w:t>Ross:</w:t>
      </w:r>
      <w:r>
        <w:t xml:space="preserve"> Yes, and the dimmer switch.</w:t>
      </w:r>
    </w:p>
    <w:p w:rsidR="00000000" w:rsidRDefault="007933C1">
      <w:r>
        <w:rPr>
          <w:b/>
        </w:rPr>
        <w:t>Joey:</w:t>
      </w:r>
      <w:r>
        <w:t xml:space="preserve"> Whoa! For a rich guy he's got, that's a pretty small TV.</w:t>
      </w:r>
    </w:p>
    <w:p w:rsidR="00000000" w:rsidRDefault="007933C1">
      <w:r>
        <w:rPr>
          <w:b/>
        </w:rPr>
        <w:t>Monica:</w:t>
      </w:r>
      <w:r>
        <w:t xml:space="preserve"> No-no-no, that's a video-phone. But hey guys you're not supposed to be here, so please, do </w:t>
      </w:r>
      <w:r>
        <w:rPr>
          <w:b/>
        </w:rPr>
        <w:t>not</w:t>
      </w:r>
      <w:r>
        <w:t xml:space="preserve"> touch anything.</w:t>
      </w:r>
    </w:p>
    <w:p w:rsidR="00000000" w:rsidRDefault="007933C1">
      <w:r>
        <w:rPr>
          <w:b/>
        </w:rPr>
        <w:t>Chandler:</w:t>
      </w:r>
      <w:r>
        <w:t xml:space="preserve"> (sitting down on the cou</w:t>
      </w:r>
      <w:r>
        <w:t>ch) I-kea! This is comfortable.</w:t>
      </w:r>
    </w:p>
    <w:p w:rsidR="00000000" w:rsidRDefault="007933C1">
      <w:r>
        <w:rPr>
          <w:b/>
        </w:rPr>
        <w:t>Rachel:</w:t>
      </w:r>
      <w:r>
        <w:t xml:space="preserve"> (entering with Phoebe) This place is amazing.</w:t>
      </w:r>
    </w:p>
    <w:p w:rsidR="00000000" w:rsidRDefault="007933C1">
      <w:r>
        <w:rPr>
          <w:b/>
        </w:rPr>
        <w:t>Phoebe:</w:t>
      </w:r>
      <w:r>
        <w:t xml:space="preserve"> God, that is the nicest kitchen.</w:t>
      </w:r>
    </w:p>
    <w:p w:rsidR="00000000" w:rsidRDefault="007933C1">
      <w:r>
        <w:rPr>
          <w:b/>
        </w:rPr>
        <w:t>Monica:</w:t>
      </w:r>
      <w:r>
        <w:t xml:space="preserve"> I know.</w:t>
      </w:r>
    </w:p>
    <w:p w:rsidR="00000000" w:rsidRDefault="007933C1">
      <w:r>
        <w:rPr>
          <w:b/>
        </w:rPr>
        <w:t>Phoebe:</w:t>
      </w:r>
      <w:r>
        <w:t xml:space="preserve"> No! But it's the nicest kitchen, the refrigerator told me to have a great day.</w:t>
      </w:r>
    </w:p>
    <w:p w:rsidR="00000000" w:rsidRDefault="007933C1">
      <w:r>
        <w:rPr>
          <w:b/>
        </w:rPr>
        <w:t>Joey:</w:t>
      </w:r>
      <w:r>
        <w:t xml:space="preserve"> Look at this! A mill</w:t>
      </w:r>
      <w:r>
        <w:t>ionaire's checkbook.</w:t>
      </w:r>
    </w:p>
    <w:p w:rsidR="00000000" w:rsidRDefault="007933C1">
      <w:r>
        <w:rPr>
          <w:b/>
        </w:rPr>
        <w:t>Monica:</w:t>
      </w:r>
      <w:r>
        <w:t xml:space="preserve"> Joey, put that down! (the phone rings) Oh my God! It's Pete. Okay, get out!! How the hell do you answer a video-phone! (steps in front of it, and automatically answers it) </w:t>
      </w:r>
    </w:p>
    <w:p w:rsidR="00000000" w:rsidRDefault="007933C1">
      <w:r>
        <w:rPr>
          <w:b/>
        </w:rPr>
        <w:t>Pete:</w:t>
      </w:r>
      <w:r>
        <w:t xml:space="preserve"> Monica? (the gang ducks and hides) </w:t>
      </w:r>
    </w:p>
    <w:p w:rsidR="00000000" w:rsidRDefault="007933C1">
      <w:r>
        <w:rPr>
          <w:b/>
        </w:rPr>
        <w:t>Monica:</w:t>
      </w:r>
      <w:r>
        <w:t xml:space="preserve"> I gu</w:t>
      </w:r>
      <w:r>
        <w:t>ess that's how.</w:t>
      </w:r>
    </w:p>
    <w:p w:rsidR="00000000" w:rsidRDefault="007933C1">
      <w:r>
        <w:rPr>
          <w:b/>
        </w:rPr>
        <w:t>Pete:</w:t>
      </w:r>
      <w:r>
        <w:t xml:space="preserve"> Hey Monica, how's it going.</w:t>
      </w:r>
    </w:p>
    <w:p w:rsidR="00000000" w:rsidRDefault="007933C1">
      <w:r>
        <w:rPr>
          <w:b/>
        </w:rPr>
        <w:t>Monica:</w:t>
      </w:r>
      <w:r>
        <w:t xml:space="preserve"> Oh it's umm, good! It's umm, it's good, just here watering the plants.</w:t>
      </w:r>
    </w:p>
    <w:p w:rsidR="00000000" w:rsidRDefault="007933C1">
      <w:r>
        <w:rPr>
          <w:b/>
        </w:rPr>
        <w:t>Pete:</w:t>
      </w:r>
      <w:r>
        <w:t xml:space="preserve"> Well don't forget that fiches over there by Rachel.</w:t>
      </w:r>
    </w:p>
    <w:p w:rsidR="00000000" w:rsidRDefault="007933C1">
      <w:r>
        <w:rPr>
          <w:b/>
        </w:rPr>
        <w:t>Rachel:</w:t>
      </w:r>
      <w:r>
        <w:t xml:space="preserve"> (standing up) Ahh... Chandler's on the couch!!</w:t>
      </w:r>
    </w:p>
    <w:p w:rsidR="00000000" w:rsidRDefault="007933C1">
      <w:r>
        <w:rPr>
          <w:b/>
        </w:rPr>
        <w:t>Pete:</w:t>
      </w:r>
      <w:r>
        <w:t xml:space="preserve"> I see hi</w:t>
      </w:r>
      <w:r>
        <w:t>m, you guys are just the worst hiders ever.</w:t>
      </w:r>
    </w:p>
    <w:p w:rsidR="00000000" w:rsidRDefault="007933C1">
      <w:r>
        <w:rPr>
          <w:b/>
        </w:rPr>
        <w:t>All:</w:t>
      </w:r>
      <w:r>
        <w:t xml:space="preserve"> (standing up) Hey Pete.</w:t>
      </w:r>
    </w:p>
    <w:p w:rsidR="00000000" w:rsidRDefault="007933C1">
      <w:r>
        <w:rPr>
          <w:b/>
        </w:rPr>
        <w:t>Joey:</w:t>
      </w:r>
      <w:r>
        <w:t xml:space="preserve"> Hi, how ya doing?</w:t>
      </w:r>
    </w:p>
    <w:p w:rsidR="00000000" w:rsidRDefault="007933C1">
      <w:r>
        <w:rPr>
          <w:b/>
        </w:rPr>
        <w:t>Monica:</w:t>
      </w:r>
      <w:r>
        <w:t xml:space="preserve"> Ahh, Pete, the other day when you said you needed to talk, umm, just so I know, is it good news or bad news.</w:t>
      </w:r>
    </w:p>
    <w:p w:rsidR="00000000" w:rsidRDefault="007933C1">
      <w:r>
        <w:rPr>
          <w:b/>
        </w:rPr>
        <w:t>Pete:</w:t>
      </w:r>
      <w:r>
        <w:t xml:space="preserve"> Oh, it's good news. No, it's definit</w:t>
      </w:r>
      <w:r>
        <w:t>ely good news. Hold on a second, I have another call. (clicks his remote) (to his other call) Hey, how's it going?</w:t>
      </w:r>
    </w:p>
    <w:p w:rsidR="00000000" w:rsidRDefault="007933C1">
      <w:r>
        <w:rPr>
          <w:b/>
        </w:rPr>
        <w:t>Monica:</w:t>
      </w:r>
      <w:r>
        <w:t xml:space="preserve"> Oh no-no-no, it's still me.</w:t>
      </w:r>
    </w:p>
    <w:p w:rsidR="00000000" w:rsidRDefault="007933C1">
      <w:r>
        <w:rPr>
          <w:b/>
        </w:rPr>
        <w:t>Pete:</w:t>
      </w:r>
      <w:r>
        <w:t xml:space="preserve"> Ah, no it's not. I've got picture-in-picture here. (to other caller) Yeah. (listens) Yeah, okay. I'</w:t>
      </w:r>
      <w:r>
        <w:t>m gonna have to call you back later. (pause) Monica? You. I'm gonna have to call you back.</w:t>
      </w:r>
    </w:p>
    <w:p w:rsidR="00000000" w:rsidRDefault="007933C1">
      <w:r>
        <w:rPr>
          <w:b/>
        </w:rPr>
        <w:t>Monica:</w:t>
      </w:r>
      <w:r>
        <w:t xml:space="preserve"> Oh, oh, okay umm, so I'll see you soon.</w:t>
      </w:r>
    </w:p>
    <w:p w:rsidR="00000000" w:rsidRDefault="007933C1">
      <w:r>
        <w:rPr>
          <w:b/>
        </w:rPr>
        <w:t>Pete:</w:t>
      </w:r>
      <w:r>
        <w:t xml:space="preserve"> Okay, I love you.</w:t>
      </w:r>
    </w:p>
    <w:p w:rsidR="00000000" w:rsidRDefault="007933C1">
      <w:r>
        <w:rPr>
          <w:b/>
        </w:rPr>
        <w:t>Monica:</w:t>
      </w:r>
      <w:r>
        <w:t xml:space="preserve"> I love you.</w:t>
      </w:r>
    </w:p>
    <w:p w:rsidR="00000000" w:rsidRDefault="007933C1">
      <w:r>
        <w:rPr>
          <w:b/>
        </w:rPr>
        <w:t>All:</w:t>
      </w:r>
      <w:r>
        <w:t xml:space="preserve"> I love you, love you.</w:t>
      </w:r>
    </w:p>
    <w:p w:rsidR="00000000" w:rsidRDefault="007933C1">
      <w:r>
        <w:rPr>
          <w:b/>
        </w:rPr>
        <w:t>Monica:</w:t>
      </w:r>
      <w:r>
        <w:t xml:space="preserve"> Okay. Well, it's good news. It's good </w:t>
      </w:r>
      <w:r>
        <w:t>news.</w:t>
      </w:r>
    </w:p>
    <w:p w:rsidR="00000000" w:rsidRDefault="007933C1">
      <w:r>
        <w:rPr>
          <w:b/>
        </w:rPr>
        <w:t>Chandler:</w:t>
      </w:r>
      <w:r>
        <w:t xml:space="preserve"> So, what do you thing the good news is?</w:t>
      </w:r>
    </w:p>
    <w:p w:rsidR="00000000" w:rsidRDefault="007933C1">
      <w:r>
        <w:rPr>
          <w:b/>
        </w:rPr>
        <w:t>Joey:</w:t>
      </w:r>
      <w:r>
        <w:t xml:space="preserve"> (looking at the checkbook) Wow! Look at this! He wrote a check for 50,000 dollars to Hugo Ligrens Ring Design. (Monica is stunned) Oh, sorry, what do you think the good news is?</w:t>
      </w:r>
    </w:p>
    <w:p w:rsidR="00000000" w:rsidRDefault="007933C1">
      <w:r>
        <w:t>[pause]</w:t>
      </w:r>
    </w:p>
    <w:p w:rsidR="00000000" w:rsidRDefault="007933C1">
      <w:r>
        <w:rPr>
          <w:b/>
        </w:rPr>
        <w:t>Monica:</w:t>
      </w:r>
      <w:r>
        <w:t xml:space="preserve"> </w:t>
      </w:r>
      <w:r>
        <w:t>Oh my.</w:t>
      </w:r>
    </w:p>
    <w:p w:rsidR="00000000" w:rsidRDefault="007933C1">
      <w:r>
        <w:rPr>
          <w:b/>
        </w:rPr>
        <w:t>Rachel:</w:t>
      </w:r>
      <w:r>
        <w:t xml:space="preserve"> Monica's gonna marry a millionaire!!!</w:t>
      </w:r>
    </w:p>
    <w:p w:rsidR="00000000" w:rsidRDefault="007933C1">
      <w:r>
        <w:rPr>
          <w:b/>
        </w:rPr>
        <w:t>Ross:</w:t>
      </w:r>
      <w:r>
        <w:t xml:space="preserve"> Hey, you gotta get Mom on the phone. Call Mom! Call Mom!</w:t>
      </w:r>
    </w:p>
    <w:p w:rsidR="00000000" w:rsidRDefault="007933C1">
      <w:r>
        <w:t xml:space="preserve">(Pete's computer automatically calls Mom, Pete's Mom.) </w:t>
      </w:r>
    </w:p>
    <w:p w:rsidR="00000000" w:rsidRDefault="007933C1">
      <w:r>
        <w:rPr>
          <w:b/>
        </w:rPr>
        <w:t>Pete's Mom:</w:t>
      </w:r>
      <w:r>
        <w:t xml:space="preserve"> Hello.</w:t>
      </w:r>
    </w:p>
    <w:p w:rsidR="00000000" w:rsidRDefault="007933C1">
      <w:r>
        <w:rPr>
          <w:b/>
        </w:rPr>
        <w:t>Monica:</w:t>
      </w:r>
      <w:r>
        <w:t xml:space="preserve"> And that's Pete's Mom. </w:t>
      </w:r>
    </w:p>
    <w:p w:rsidR="00000000" w:rsidRDefault="007933C1">
      <w:r>
        <w:t xml:space="preserve">(The gang quickly hides again.) </w:t>
      </w:r>
    </w:p>
    <w:p w:rsidR="00000000" w:rsidRDefault="007933C1">
      <w:r>
        <w:rPr>
          <w:b/>
        </w:rPr>
        <w:t>Commercial Break</w:t>
      </w:r>
    </w:p>
    <w:p w:rsidR="00000000" w:rsidRDefault="007933C1">
      <w:r>
        <w:t>[Scene: Monica and Rachel's, the gang is returning from Pete's.]</w:t>
      </w:r>
    </w:p>
    <w:p w:rsidR="00000000" w:rsidRDefault="007933C1">
      <w:r>
        <w:rPr>
          <w:b/>
        </w:rPr>
        <w:t>Rachel:</w:t>
      </w:r>
      <w:r>
        <w:t xml:space="preserve"> Mon you definitely have to make it a theme wedding, and the theme could be, “Look how much money we've got!” Y'know, I mean you could put, you could put money in-in t</w:t>
      </w:r>
      <w:r>
        <w:t xml:space="preserve">he invitations! You-you could have like little money place settings. And ah, you could start with a money salad! I mean it'll be dry, but people </w:t>
      </w:r>
      <w:r>
        <w:rPr>
          <w:b/>
        </w:rPr>
        <w:t>will</w:t>
      </w:r>
      <w:r>
        <w:t xml:space="preserve"> like it.</w:t>
      </w:r>
    </w:p>
    <w:p w:rsidR="00000000" w:rsidRDefault="007933C1">
      <w:r>
        <w:rPr>
          <w:b/>
        </w:rPr>
        <w:t>Monica:</w:t>
      </w:r>
      <w:r>
        <w:t xml:space="preserve"> Would you stop? We've only been going out a couple of weeks, I mean we don't even know if</w:t>
      </w:r>
      <w:r>
        <w:t xml:space="preserve"> he's gonna propose.</w:t>
      </w:r>
    </w:p>
    <w:p w:rsidR="00000000" w:rsidRDefault="007933C1">
      <w:r>
        <w:rPr>
          <w:b/>
        </w:rPr>
        <w:t>Chandler:</w:t>
      </w:r>
      <w:r>
        <w:t xml:space="preserve"> Yes, but this is Pete. Okay? He's not like other people, on your first date he took you to Rome. For most guys that's like a third or fourth date kinda thing.</w:t>
      </w:r>
    </w:p>
    <w:p w:rsidR="00000000" w:rsidRDefault="007933C1">
      <w:r>
        <w:rPr>
          <w:b/>
        </w:rPr>
        <w:t>Monica:</w:t>
      </w:r>
      <w:r>
        <w:t xml:space="preserve"> Well if-if that's what it is, then it's-it's crazy.</w:t>
      </w:r>
    </w:p>
    <w:p w:rsidR="00000000" w:rsidRDefault="007933C1">
      <w:r>
        <w:rPr>
          <w:b/>
        </w:rPr>
        <w:t>Ross:</w:t>
      </w:r>
      <w:r>
        <w:t xml:space="preserve"> </w:t>
      </w:r>
      <w:r>
        <w:t>Monica's right. We're talking about getting married here. Okay? She-she can't just rush into this.</w:t>
      </w:r>
    </w:p>
    <w:p w:rsidR="00000000" w:rsidRDefault="007933C1">
      <w:r>
        <w:rPr>
          <w:b/>
        </w:rPr>
        <w:t>Rachel:</w:t>
      </w:r>
      <w:r>
        <w:t xml:space="preserve"> Oh please, what do you know! You married a lesbian!</w:t>
      </w:r>
    </w:p>
    <w:p w:rsidR="00000000" w:rsidRDefault="007933C1">
      <w:r>
        <w:t xml:space="preserve">(Joey laughs, Ross glares at him, and Joey stops.) </w:t>
      </w:r>
    </w:p>
    <w:p w:rsidR="00000000" w:rsidRDefault="007933C1">
      <w:r>
        <w:rPr>
          <w:b/>
        </w:rPr>
        <w:t>Phoebe:</w:t>
      </w:r>
      <w:r>
        <w:t xml:space="preserve"> All right. I gotta go. I have break u</w:t>
      </w:r>
      <w:r>
        <w:t>p with Vince.</w:t>
      </w:r>
    </w:p>
    <w:p w:rsidR="00000000" w:rsidRDefault="007933C1">
      <w:r>
        <w:rPr>
          <w:b/>
        </w:rPr>
        <w:t>Chandler:</w:t>
      </w:r>
      <w:r>
        <w:t xml:space="preserve"> Oh, so you're going with the teacher, huh?</w:t>
      </w:r>
    </w:p>
    <w:p w:rsidR="00000000" w:rsidRDefault="007933C1">
      <w:r>
        <w:rPr>
          <w:b/>
        </w:rPr>
        <w:t>Phoebe:</w:t>
      </w:r>
      <w:r>
        <w:t xml:space="preserve"> Yeah, I like Vince a lot, y'know? But, it's just Jason's so sensitive, y'know? And in the long run, I think sensitive it's just better than having just like a really, really, really</w:t>
      </w:r>
      <w:r>
        <w:t xml:space="preserve"> nice (pause) butt. (Her eyes glaze over thinking about the butt.) (pause) Jason! Definitely Jason! Okay, wish me luck!</w:t>
      </w:r>
    </w:p>
    <w:p w:rsidR="00000000" w:rsidRDefault="007933C1">
      <w:r>
        <w:rPr>
          <w:b/>
        </w:rPr>
        <w:t>All:</w:t>
      </w:r>
      <w:r>
        <w:t xml:space="preserve"> Good luck!</w:t>
      </w:r>
    </w:p>
    <w:p w:rsidR="00000000" w:rsidRDefault="007933C1">
      <w:r>
        <w:t xml:space="preserve">(pause) </w:t>
      </w:r>
    </w:p>
    <w:p w:rsidR="00000000" w:rsidRDefault="007933C1">
      <w:r>
        <w:rPr>
          <w:b/>
        </w:rPr>
        <w:t>Rachel:</w:t>
      </w:r>
      <w:r>
        <w:t xml:space="preserve"> OH MY GOD!!! (She holds her hands up in triumph and the gang all look at her.) Sorry, I was just imagin</w:t>
      </w:r>
      <w:r>
        <w:t xml:space="preserve">ing what it'd be like to catch the money bouquet. </w:t>
      </w:r>
    </w:p>
    <w:p w:rsidR="00000000" w:rsidRDefault="007933C1">
      <w:r>
        <w:t>[Scene: A Fire House, Phoebe has gone to break up with Vince.]</w:t>
      </w:r>
    </w:p>
    <w:p w:rsidR="00000000" w:rsidRDefault="007933C1">
      <w:r>
        <w:rPr>
          <w:b/>
        </w:rPr>
        <w:t>Phoebe:</w:t>
      </w:r>
      <w:r>
        <w:t xml:space="preserve"> Excuse me. Umm, is Vince here?</w:t>
      </w:r>
    </w:p>
    <w:p w:rsidR="00000000" w:rsidRDefault="007933C1">
      <w:r>
        <w:rPr>
          <w:b/>
        </w:rPr>
        <w:t>Fireman:</w:t>
      </w:r>
      <w:r>
        <w:t xml:space="preserve"> Oh sure. Vince?!</w:t>
      </w:r>
    </w:p>
    <w:p w:rsidR="00000000" w:rsidRDefault="007933C1">
      <w:r>
        <w:rPr>
          <w:b/>
        </w:rPr>
        <w:t>Vince:</w:t>
      </w:r>
      <w:r>
        <w:t xml:space="preserve"> Yo!! (slides down that pole that fire station's have) </w:t>
      </w:r>
    </w:p>
    <w:p w:rsidR="00000000" w:rsidRDefault="007933C1">
      <w:r>
        <w:rPr>
          <w:b/>
        </w:rPr>
        <w:t>Phoebe:</w:t>
      </w:r>
      <w:r>
        <w:t xml:space="preserve"> Wow! I </w:t>
      </w:r>
      <w:r>
        <w:t xml:space="preserve">didn't know you guys actually used those. </w:t>
      </w:r>
    </w:p>
    <w:p w:rsidR="00000000" w:rsidRDefault="007933C1">
      <w:r>
        <w:rPr>
          <w:b/>
        </w:rPr>
        <w:t>Vince:</w:t>
      </w:r>
      <w:r>
        <w:t xml:space="preserve"> So, what's up?</w:t>
      </w:r>
    </w:p>
    <w:p w:rsidR="00000000" w:rsidRDefault="007933C1">
      <w:r>
        <w:rPr>
          <w:b/>
        </w:rPr>
        <w:t>Phoebe:</w:t>
      </w:r>
      <w:r>
        <w:t xml:space="preserve"> Umm, wow. This-this isn't gonna be easy. Umm, I don't think we should see each other anymore.</w:t>
      </w:r>
    </w:p>
    <w:p w:rsidR="00000000" w:rsidRDefault="007933C1">
      <w:r>
        <w:rPr>
          <w:b/>
        </w:rPr>
        <w:t>Vince:</w:t>
      </w:r>
      <w:r>
        <w:t xml:space="preserve"> Uh-huh. G-good deal.</w:t>
      </w:r>
    </w:p>
    <w:p w:rsidR="00000000" w:rsidRDefault="007933C1">
      <w:r>
        <w:rPr>
          <w:b/>
        </w:rPr>
        <w:t>Phoebe:</w:t>
      </w:r>
      <w:r>
        <w:t xml:space="preserve"> I'm sorry.</w:t>
      </w:r>
    </w:p>
    <w:p w:rsidR="00000000" w:rsidRDefault="007933C1">
      <w:r>
        <w:rPr>
          <w:b/>
        </w:rPr>
        <w:t>Vince:</w:t>
      </w:r>
      <w:r>
        <w:t xml:space="preserve"> No-no it's okay. It's just that ah,</w:t>
      </w:r>
      <w:r>
        <w:t xml:space="preserve"> I thought we had something pretty special here. And y'know I-I felt like you were someone I could finally open up to, and... (starts choking up) That there's so much in me I have to share with you yet.</w:t>
      </w:r>
    </w:p>
    <w:p w:rsidR="00000000" w:rsidRDefault="007933C1">
      <w:r>
        <w:rPr>
          <w:b/>
        </w:rPr>
        <w:t>Phoebe:</w:t>
      </w:r>
      <w:r>
        <w:t xml:space="preserve"> Oh my God, I didn't...</w:t>
      </w:r>
    </w:p>
    <w:p w:rsidR="00000000" w:rsidRDefault="007933C1">
      <w:r>
        <w:rPr>
          <w:b/>
        </w:rPr>
        <w:t>Vince:</w:t>
      </w:r>
      <w:r>
        <w:t xml:space="preserve"> (starting to cr</w:t>
      </w:r>
      <w:r>
        <w:t xml:space="preserve">y) I'm sorry, I can't talk. I'm gonna go write in my journal. (walks away) </w:t>
      </w:r>
    </w:p>
    <w:p w:rsidR="00000000" w:rsidRDefault="007933C1">
      <w:r>
        <w:rPr>
          <w:b/>
        </w:rPr>
        <w:t>Phoebe:</w:t>
      </w:r>
      <w:r>
        <w:t xml:space="preserve"> (running after him) Wait-wait-wait! Wait!!</w:t>
      </w:r>
    </w:p>
    <w:p w:rsidR="00000000" w:rsidRDefault="007933C1">
      <w:r>
        <w:t>[Scene: Central Perk, Phoebe, Ross, and Monica are there.]</w:t>
      </w:r>
    </w:p>
    <w:p w:rsidR="00000000" w:rsidRDefault="007933C1">
      <w:r>
        <w:rPr>
          <w:b/>
        </w:rPr>
        <w:t>Phoebe:</w:t>
      </w:r>
      <w:r>
        <w:t xml:space="preserve"> (to Ross) I'm telling you, if you want to take care of that th</w:t>
      </w:r>
      <w:r>
        <w:t>ing, you should go to my herbal guy.</w:t>
      </w:r>
    </w:p>
    <w:p w:rsidR="00000000" w:rsidRDefault="007933C1">
      <w:r>
        <w:rPr>
          <w:b/>
        </w:rPr>
        <w:t>Ross:</w:t>
      </w:r>
      <w:r>
        <w:t xml:space="preserve"> Thank you, but I want to remove it Pheebs. I don't want to make it savory.</w:t>
      </w:r>
    </w:p>
    <w:p w:rsidR="00000000" w:rsidRDefault="007933C1">
      <w:r>
        <w:rPr>
          <w:b/>
        </w:rPr>
        <w:t>Monica:</w:t>
      </w:r>
      <w:r>
        <w:t xml:space="preserve"> Y'know when girls sleep with guys with weird things on their body, they tell their friends about it.</w:t>
      </w:r>
    </w:p>
    <w:p w:rsidR="00000000" w:rsidRDefault="007933C1">
      <w:r>
        <w:rPr>
          <w:b/>
        </w:rPr>
        <w:t>Ross:</w:t>
      </w:r>
      <w:r>
        <w:t xml:space="preserve"> Gimme this. (Grabs the </w:t>
      </w:r>
      <w:r>
        <w:t xml:space="preserve">herbalist's card and leaves.) </w:t>
      </w:r>
    </w:p>
    <w:p w:rsidR="00000000" w:rsidRDefault="007933C1">
      <w:r>
        <w:rPr>
          <w:b/>
        </w:rPr>
        <w:t>Rachel:</w:t>
      </w:r>
      <w:r>
        <w:t xml:space="preserve"> (entering) Hi! Okay, don't be mad at me, but I couldn't resist.</w:t>
      </w:r>
    </w:p>
    <w:p w:rsidR="00000000" w:rsidRDefault="007933C1">
      <w:r>
        <w:rPr>
          <w:b/>
        </w:rPr>
        <w:t>Monica:</w:t>
      </w:r>
      <w:r>
        <w:t xml:space="preserve"> Brides magazines?</w:t>
      </w:r>
    </w:p>
    <w:p w:rsidR="00000000" w:rsidRDefault="007933C1">
      <w:r>
        <w:rPr>
          <w:b/>
        </w:rPr>
        <w:t>Rachel:</w:t>
      </w:r>
      <w:r>
        <w:t xml:space="preserve"> Yes, and I know that you'd say no if he asked you, but I'm sorry; how great would you look walking down the aisle in th</w:t>
      </w:r>
      <w:r>
        <w:t xml:space="preserve">is Donna Carin. (shows her the picture.) </w:t>
      </w:r>
    </w:p>
    <w:p w:rsidR="00000000" w:rsidRDefault="007933C1">
      <w:r>
        <w:rPr>
          <w:b/>
        </w:rPr>
        <w:t>Phoebe:</w:t>
      </w:r>
      <w:r>
        <w:t xml:space="preserve"> (gasps) Oh, you so would! Oh, you should get that anyway. (They both look at her.) Like for clubbing. </w:t>
      </w:r>
    </w:p>
    <w:p w:rsidR="00000000" w:rsidRDefault="007933C1">
      <w:r>
        <w:rPr>
          <w:b/>
        </w:rPr>
        <w:t>Monica:</w:t>
      </w:r>
      <w:r>
        <w:t xml:space="preserve"> It is so weird, I know what I said, but uh, this morning, I was lying in bed I was, I was imagi</w:t>
      </w:r>
      <w:r>
        <w:t xml:space="preserve">ning what it would be like to say yes. (Rachel slams the magazine shut in amazement.) I know it's a little sudden, and it's a little rushed, and it's totally not like me to do something like this, but that doesn't mean I can't. Right? I mean I'm-I'm crazy </w:t>
      </w:r>
      <w:r>
        <w:t>about Pete, and I know that we want the same things, and when I thought about saying yes, it made me really happy.</w:t>
      </w:r>
    </w:p>
    <w:p w:rsidR="00000000" w:rsidRDefault="007933C1">
      <w:r>
        <w:rPr>
          <w:b/>
        </w:rPr>
        <w:t>Rachel:</w:t>
      </w:r>
      <w:r>
        <w:t xml:space="preserve"> Oh my God. (starting to cry) </w:t>
      </w:r>
    </w:p>
    <w:p w:rsidR="00000000" w:rsidRDefault="007933C1">
      <w:r>
        <w:rPr>
          <w:b/>
        </w:rPr>
        <w:t>Monica:</w:t>
      </w:r>
      <w:r>
        <w:t xml:space="preserve"> I know. (pause) I need more pie. (goes and gets some) </w:t>
      </w:r>
    </w:p>
    <w:p w:rsidR="00000000" w:rsidRDefault="007933C1">
      <w:r>
        <w:rPr>
          <w:b/>
        </w:rPr>
        <w:t>Phoebe:</w:t>
      </w:r>
      <w:r>
        <w:t xml:space="preserve"> Hey Mon umm, if you do get marri</w:t>
      </w:r>
      <w:r>
        <w:t>ed, can I bring two guests?</w:t>
      </w:r>
    </w:p>
    <w:p w:rsidR="00000000" w:rsidRDefault="007933C1">
      <w:r>
        <w:rPr>
          <w:b/>
        </w:rPr>
        <w:t>Rachel:</w:t>
      </w:r>
      <w:r>
        <w:t xml:space="preserve"> You didn't break up with that fireman?</w:t>
      </w:r>
    </w:p>
    <w:p w:rsidR="00000000" w:rsidRDefault="007933C1">
      <w:r>
        <w:rPr>
          <w:b/>
        </w:rPr>
        <w:t>Phoebe:</w:t>
      </w:r>
      <w:r>
        <w:t xml:space="preserve"> No, that was my way of telling you. Well, it turns out he's incredibly sensitive, he keeps a journal and he paints. He even showed me charcoal drawings that he drew of me.</w:t>
      </w:r>
    </w:p>
    <w:p w:rsidR="00000000" w:rsidRDefault="007933C1">
      <w:r>
        <w:rPr>
          <w:b/>
        </w:rPr>
        <w:t>R</w:t>
      </w:r>
      <w:r>
        <w:rPr>
          <w:b/>
        </w:rPr>
        <w:t>achel:</w:t>
      </w:r>
      <w:r>
        <w:t xml:space="preserve"> Wow!</w:t>
      </w:r>
    </w:p>
    <w:p w:rsidR="00000000" w:rsidRDefault="007933C1">
      <w:r>
        <w:rPr>
          <w:b/>
        </w:rPr>
        <w:t>Phoebe:</w:t>
      </w:r>
      <w:r>
        <w:t xml:space="preserve"> Yeah, well he'd prefer water colors, but y'know, he has easy access to a lot of charcoal.</w:t>
      </w:r>
    </w:p>
    <w:p w:rsidR="00000000" w:rsidRDefault="007933C1">
      <w:r>
        <w:rPr>
          <w:b/>
        </w:rPr>
        <w:t>Monica:</w:t>
      </w:r>
      <w:r>
        <w:t xml:space="preserve"> So then, are you going to dump Jason?</w:t>
      </w:r>
    </w:p>
    <w:p w:rsidR="00000000" w:rsidRDefault="007933C1">
      <w:r>
        <w:rPr>
          <w:b/>
        </w:rPr>
        <w:t>Phoebe:</w:t>
      </w:r>
      <w:r>
        <w:t xml:space="preserve"> Well, yeah, because I have to break up with someone, and... Okay so Jason is sensitive, (hol</w:t>
      </w:r>
      <w:r>
        <w:t>ds up one finger) but now so's Vince (holds up one finger on her other hand) Plus, Vince has the body y'know? (holds up two more fingers on the Vince side) So... It's really just about the math.</w:t>
      </w:r>
    </w:p>
    <w:p w:rsidR="00000000" w:rsidRDefault="007933C1">
      <w:r>
        <w:t>[Scene: Jason's apartment, Phoebe has gone to break up with J</w:t>
      </w:r>
      <w:r>
        <w:t>ason.]</w:t>
      </w:r>
    </w:p>
    <w:p w:rsidR="00000000" w:rsidRDefault="007933C1">
      <w:r>
        <w:rPr>
          <w:b/>
        </w:rPr>
        <w:t>Phoebe:</w:t>
      </w:r>
      <w:r>
        <w:t xml:space="preserve"> (knocks on the door) Jason?</w:t>
      </w:r>
    </w:p>
    <w:p w:rsidR="00000000" w:rsidRDefault="007933C1">
      <w:r>
        <w:rPr>
          <w:b/>
        </w:rPr>
        <w:t>Jason:</w:t>
      </w:r>
      <w:r>
        <w:t xml:space="preserve"> Yeah, come on in.</w:t>
      </w:r>
    </w:p>
    <w:p w:rsidR="00000000" w:rsidRDefault="007933C1">
      <w:r>
        <w:t xml:space="preserve">(She goes in, and sees Jason without his shirt. It turns out that he has a great body too, and is at a loss for words.) </w:t>
      </w:r>
    </w:p>
    <w:p w:rsidR="00000000" w:rsidRDefault="007933C1">
      <w:r>
        <w:rPr>
          <w:b/>
        </w:rPr>
        <w:t>Jason:</w:t>
      </w:r>
      <w:r>
        <w:t xml:space="preserve"> So Phoebe, you ah, sounded kinda serious on the phone, is ah</w:t>
      </w:r>
      <w:r>
        <w:t>, is anything wrong?</w:t>
      </w:r>
    </w:p>
    <w:p w:rsidR="00000000" w:rsidRDefault="007933C1">
      <w:r>
        <w:rPr>
          <w:b/>
        </w:rPr>
        <w:t>Phoebe:</w:t>
      </w:r>
      <w:r>
        <w:t xml:space="preserve"> Nah-ha!</w:t>
      </w:r>
    </w:p>
    <w:p w:rsidR="00000000" w:rsidRDefault="007933C1">
      <w:r>
        <w:t>[Scene: Phoebe's Herbal Guy's office, Ross is there about his thing. Ross is looking around the exam room, and he goes over to a large bank of drawers, pulls one out and almost spills it as the herbalist, Guru Saj, ente</w:t>
      </w:r>
      <w:r>
        <w:t>rs.]</w:t>
      </w:r>
    </w:p>
    <w:p w:rsidR="00000000" w:rsidRDefault="007933C1">
      <w:r>
        <w:rPr>
          <w:b/>
        </w:rPr>
        <w:t>Guru Saj:</w:t>
      </w:r>
      <w:r>
        <w:t xml:space="preserve"> You must be Ross.</w:t>
      </w:r>
    </w:p>
    <w:p w:rsidR="00000000" w:rsidRDefault="007933C1">
      <w:r>
        <w:rPr>
          <w:b/>
        </w:rPr>
        <w:t>Ross:</w:t>
      </w:r>
      <w:r>
        <w:t xml:space="preserve"> Hi.</w:t>
      </w:r>
    </w:p>
    <w:p w:rsidR="00000000" w:rsidRDefault="007933C1">
      <w:r>
        <w:rPr>
          <w:b/>
        </w:rPr>
        <w:t>Guru Saj:</w:t>
      </w:r>
      <w:r>
        <w:t xml:space="preserve"> I am Guru Saj. (takes the drawer back and replaces) </w:t>
      </w:r>
    </w:p>
    <w:p w:rsidR="00000000" w:rsidRDefault="007933C1">
      <w:r>
        <w:rPr>
          <w:b/>
        </w:rPr>
        <w:t>Ross:</w:t>
      </w:r>
      <w:r>
        <w:t xml:space="preserve"> Listen, I got to tell you I've-I've never been to a guru before, so...</w:t>
      </w:r>
    </w:p>
    <w:p w:rsidR="00000000" w:rsidRDefault="007933C1">
      <w:r>
        <w:rPr>
          <w:b/>
        </w:rPr>
        <w:t>Guru Saj:</w:t>
      </w:r>
      <w:r>
        <w:t xml:space="preserve"> Well, relax. If it makes you feel better, I've attended some of</w:t>
      </w:r>
      <w:r>
        <w:t xml:space="preserve"> the finest medical schools in Central America. Well then, let's take a look at this skin abnormality of yours. (motions to the table) Come on, have a seat. (looks at it) Eeh, huh. As I suspected, it's a koondis!</w:t>
      </w:r>
    </w:p>
    <w:p w:rsidR="00000000" w:rsidRDefault="007933C1">
      <w:r>
        <w:rPr>
          <w:b/>
        </w:rPr>
        <w:t>Ross:</w:t>
      </w:r>
      <w:r>
        <w:t xml:space="preserve"> What's a koondis?</w:t>
      </w:r>
    </w:p>
    <w:p w:rsidR="00000000" w:rsidRDefault="007933C1">
      <w:r>
        <w:rPr>
          <w:b/>
        </w:rPr>
        <w:t>Guru Saj:</w:t>
      </w:r>
      <w:r>
        <w:t xml:space="preserve"> I don't k</w:t>
      </w:r>
      <w:r>
        <w:t>now, what's a koondis with you? (starts laughing as if that joke was funny, Ross only looks at him, and he stops) Please, lie down! I've got a sav that oughta shrink that right up.</w:t>
      </w:r>
    </w:p>
    <w:p w:rsidR="00000000" w:rsidRDefault="007933C1">
      <w:r>
        <w:rPr>
          <w:b/>
        </w:rPr>
        <w:t>Ross:</w:t>
      </w:r>
      <w:r>
        <w:t xml:space="preserve"> I guess it's worth a try.</w:t>
      </w:r>
    </w:p>
    <w:p w:rsidR="00000000" w:rsidRDefault="007933C1">
      <w:r>
        <w:rPr>
          <w:b/>
        </w:rPr>
        <w:t>Guru Saj:</w:t>
      </w:r>
      <w:r>
        <w:t xml:space="preserve"> Oh sure, we should see results --</w:t>
      </w:r>
      <w:r>
        <w:t xml:space="preserve"> Whoa!! Clearly not the way to go!! (quickly wipes it off) </w:t>
      </w:r>
    </w:p>
    <w:p w:rsidR="00000000" w:rsidRDefault="007933C1">
      <w:r>
        <w:rPr>
          <w:b/>
        </w:rPr>
        <w:t>Ross:</w:t>
      </w:r>
      <w:r>
        <w:t xml:space="preserve"> What?! What?!</w:t>
      </w:r>
    </w:p>
    <w:p w:rsidR="00000000" w:rsidRDefault="007933C1">
      <w:r>
        <w:rPr>
          <w:b/>
        </w:rPr>
        <w:t>Guru Saj:</w:t>
      </w:r>
      <w:r>
        <w:t xml:space="preserve"> We appear to have angered it.</w:t>
      </w:r>
    </w:p>
    <w:p w:rsidR="00000000" w:rsidRDefault="007933C1">
      <w:r>
        <w:rPr>
          <w:b/>
        </w:rPr>
        <w:t>Ross:</w:t>
      </w:r>
      <w:r>
        <w:t xml:space="preserve"> We?! We angered it?!</w:t>
      </w:r>
    </w:p>
    <w:p w:rsidR="00000000" w:rsidRDefault="007933C1">
      <w:r>
        <w:rPr>
          <w:b/>
        </w:rPr>
        <w:t>Guru Saj:</w:t>
      </w:r>
      <w:r>
        <w:t xml:space="preserve"> Oh, I think I see the problem. And I'm afraid we're gonna have to use a much stronger tool. (Ross g</w:t>
      </w:r>
      <w:r>
        <w:t>ives him a 'What?' look) Love.</w:t>
      </w:r>
    </w:p>
    <w:p w:rsidR="00000000" w:rsidRDefault="007933C1">
      <w:r>
        <w:rPr>
          <w:b/>
        </w:rPr>
        <w:t>Ross:</w:t>
      </w:r>
      <w:r>
        <w:t xml:space="preserve"> Oh God!</w:t>
      </w:r>
    </w:p>
    <w:p w:rsidR="00000000" w:rsidRDefault="007933C1">
      <w:r>
        <w:rPr>
          <w:b/>
        </w:rPr>
        <w:t>Guru Saj:</w:t>
      </w:r>
      <w:r>
        <w:t xml:space="preserve"> (He starts moving his hands around in circles above the thing.) Ross, there is absolutely no way this is going to come off unless you start to...</w:t>
      </w:r>
    </w:p>
    <w:p w:rsidR="00000000" w:rsidRDefault="007933C1">
      <w:r>
        <w:rPr>
          <w:b/>
        </w:rPr>
        <w:t>Ross:</w:t>
      </w:r>
      <w:r>
        <w:t xml:space="preserve"> Ow!! </w:t>
      </w:r>
    </w:p>
    <w:p w:rsidR="00000000" w:rsidRDefault="007933C1">
      <w:r>
        <w:rPr>
          <w:b/>
        </w:rPr>
        <w:t>Guru Saj:</w:t>
      </w:r>
      <w:r>
        <w:t xml:space="preserve"> Oops.</w:t>
      </w:r>
    </w:p>
    <w:p w:rsidR="00000000" w:rsidRDefault="007933C1">
      <w:r>
        <w:rPr>
          <w:b/>
        </w:rPr>
        <w:t>Ross:</w:t>
      </w:r>
      <w:r>
        <w:t xml:space="preserve"> What was, what was th</w:t>
      </w:r>
      <w:r>
        <w:t>at?</w:t>
      </w:r>
    </w:p>
    <w:p w:rsidR="00000000" w:rsidRDefault="007933C1">
      <w:r>
        <w:rPr>
          <w:b/>
        </w:rPr>
        <w:t>Guru Saj:</w:t>
      </w:r>
      <w:r>
        <w:t xml:space="preserve"> Well it's gone.</w:t>
      </w:r>
    </w:p>
    <w:p w:rsidR="00000000" w:rsidRDefault="007933C1">
      <w:r>
        <w:rPr>
          <w:b/>
        </w:rPr>
        <w:t>Ross:</w:t>
      </w:r>
      <w:r>
        <w:t xml:space="preserve"> What?! How's that?</w:t>
      </w:r>
    </w:p>
    <w:p w:rsidR="00000000" w:rsidRDefault="007933C1">
      <w:r>
        <w:rPr>
          <w:b/>
        </w:rPr>
        <w:t>Guru Saj:</w:t>
      </w:r>
      <w:r>
        <w:t xml:space="preserve"> It got caught on my watch.</w:t>
      </w:r>
    </w:p>
    <w:p w:rsidR="00000000" w:rsidRDefault="007933C1">
      <w:r>
        <w:rPr>
          <w:b/>
        </w:rPr>
        <w:t>Ross:</w:t>
      </w:r>
      <w:r>
        <w:t xml:space="preserve"> Hey! (congratulates him) </w:t>
      </w:r>
    </w:p>
    <w:p w:rsidR="00000000" w:rsidRDefault="007933C1">
      <w:r>
        <w:t>[Scene: Pete's apartment, Pete and Monica are coming back from a date.]</w:t>
      </w:r>
    </w:p>
    <w:p w:rsidR="00000000" w:rsidRDefault="007933C1">
      <w:r>
        <w:rPr>
          <w:b/>
        </w:rPr>
        <w:t>Pete:</w:t>
      </w:r>
      <w:r>
        <w:t xml:space="preserve"> Lights. (The lights turn on, once again they're too br</w:t>
      </w:r>
      <w:r>
        <w:t xml:space="preserve">ight.) Uh, romantic lights. (The lights dim.) </w:t>
      </w:r>
    </w:p>
    <w:p w:rsidR="00000000" w:rsidRDefault="007933C1">
      <w:r>
        <w:rPr>
          <w:b/>
        </w:rPr>
        <w:t>Monica:</w:t>
      </w:r>
      <w:r>
        <w:t xml:space="preserve"> Ooh, nice.</w:t>
      </w:r>
    </w:p>
    <w:p w:rsidR="00000000" w:rsidRDefault="007933C1">
      <w:r>
        <w:rPr>
          <w:b/>
        </w:rPr>
        <w:t>Pete:</w:t>
      </w:r>
      <w:r>
        <w:t xml:space="preserve"> So ah, there was this thing I wanted to talk to you about.</w:t>
      </w:r>
    </w:p>
    <w:p w:rsidR="00000000" w:rsidRDefault="007933C1">
      <w:r>
        <w:rPr>
          <w:b/>
        </w:rPr>
        <w:t>Monica:</w:t>
      </w:r>
      <w:r>
        <w:t xml:space="preserve"> Oh, right! I completely forgot about that.</w:t>
      </w:r>
    </w:p>
    <w:p w:rsidR="00000000" w:rsidRDefault="007933C1">
      <w:r>
        <w:rPr>
          <w:b/>
        </w:rPr>
        <w:t>Pete:</w:t>
      </w:r>
      <w:r>
        <w:t xml:space="preserve"> Well ah, I've been doing a lot of thinking, and I look at my life...</w:t>
      </w:r>
    </w:p>
    <w:p w:rsidR="00000000" w:rsidRDefault="007933C1">
      <w:r>
        <w:rPr>
          <w:b/>
        </w:rPr>
        <w:t>Monica:</w:t>
      </w:r>
      <w:r>
        <w:t xml:space="preserve"> Yeah?</w:t>
      </w:r>
    </w:p>
    <w:p w:rsidR="00000000" w:rsidRDefault="007933C1">
      <w:r>
        <w:rPr>
          <w:b/>
        </w:rPr>
        <w:t>Pete:</w:t>
      </w:r>
      <w:r>
        <w:t xml:space="preserve"> And I feel like I've conquered the business world, and I feel like I've conquered the intellectual world, and now I-I have the most beautiful woman in the world.</w:t>
      </w:r>
    </w:p>
    <w:p w:rsidR="00000000" w:rsidRDefault="007933C1">
      <w:r>
        <w:rPr>
          <w:b/>
        </w:rPr>
        <w:t>Monica:</w:t>
      </w:r>
      <w:r>
        <w:t xml:space="preserve"> Wow.</w:t>
      </w:r>
    </w:p>
    <w:p w:rsidR="00000000" w:rsidRDefault="007933C1">
      <w:r>
        <w:rPr>
          <w:b/>
        </w:rPr>
        <w:t>Pete:</w:t>
      </w:r>
      <w:r>
        <w:t xml:space="preserve"> There's one thing missing.</w:t>
      </w:r>
    </w:p>
    <w:p w:rsidR="00000000" w:rsidRDefault="007933C1">
      <w:r>
        <w:rPr>
          <w:b/>
        </w:rPr>
        <w:t>Monica:</w:t>
      </w:r>
      <w:r>
        <w:t xml:space="preserve"> What's that?</w:t>
      </w:r>
    </w:p>
    <w:p w:rsidR="00000000" w:rsidRDefault="007933C1">
      <w:r>
        <w:rPr>
          <w:b/>
        </w:rPr>
        <w:t>Pete:</w:t>
      </w:r>
      <w:r>
        <w:t xml:space="preserve"> </w:t>
      </w:r>
      <w:r>
        <w:t>It's time for me to conquer the physical world.</w:t>
      </w:r>
    </w:p>
    <w:p w:rsidR="00000000" w:rsidRDefault="007933C1">
      <w:r>
        <w:rPr>
          <w:b/>
        </w:rPr>
        <w:t>Monica:</w:t>
      </w:r>
      <w:r>
        <w:t xml:space="preserve"> Okay. (not sure of herself) </w:t>
      </w:r>
    </w:p>
    <w:p w:rsidR="00000000" w:rsidRDefault="007933C1">
      <w:r>
        <w:rPr>
          <w:b/>
        </w:rPr>
        <w:t>Pete:</w:t>
      </w:r>
      <w:r>
        <w:t xml:space="preserve"> Monica, I want to become (pause) the Ultimate Fighting Champion.</w:t>
      </w:r>
    </w:p>
    <w:p w:rsidR="00000000" w:rsidRDefault="007933C1">
      <w:r>
        <w:rPr>
          <w:b/>
        </w:rPr>
        <w:t>Monica:</w:t>
      </w:r>
      <w:r>
        <w:t xml:space="preserve"> You wanna what?!</w:t>
      </w:r>
    </w:p>
    <w:p w:rsidR="00000000" w:rsidRDefault="007933C1">
      <w:r>
        <w:rPr>
          <w:b/>
        </w:rPr>
        <w:t>Pete:</w:t>
      </w:r>
      <w:r>
        <w:t xml:space="preserve"> I want to become the Ultimate Fighting Champion! It's the most intens</w:t>
      </w:r>
      <w:r>
        <w:t>e physical competition in the world, it's banned in 49 states!</w:t>
      </w:r>
    </w:p>
    <w:p w:rsidR="00000000" w:rsidRDefault="007933C1">
      <w:r>
        <w:rPr>
          <w:b/>
        </w:rPr>
        <w:t>Monica:</w:t>
      </w:r>
      <w:r>
        <w:t xml:space="preserve"> What are you talking about?</w:t>
      </w:r>
    </w:p>
    <w:p w:rsidR="00000000" w:rsidRDefault="007933C1">
      <w:r>
        <w:rPr>
          <w:b/>
        </w:rPr>
        <w:t>Pete:</w:t>
      </w:r>
      <w:r>
        <w:t xml:space="preserve"> Okay, my trainer, Ho Chi, is teaching me a combination of Gee Koon Doe and Brazilian street fighting, I've even had my own octagon training ring design</w:t>
      </w:r>
      <w:r>
        <w:t>ed.</w:t>
      </w:r>
    </w:p>
    <w:p w:rsidR="00000000" w:rsidRDefault="007933C1">
      <w:r>
        <w:rPr>
          <w:b/>
        </w:rPr>
        <w:t>Monica:</w:t>
      </w:r>
      <w:r>
        <w:t xml:space="preserve"> And I suppose you used a ring designer for that.</w:t>
      </w:r>
    </w:p>
    <w:p w:rsidR="00000000" w:rsidRDefault="007933C1">
      <w:r>
        <w:rPr>
          <w:b/>
        </w:rPr>
        <w:t>Pete:</w:t>
      </w:r>
      <w:r>
        <w:t xml:space="preserve"> Yeah. Monica, I want you there in the front row when I win. I want you close enough to smell the blood. What do you think?</w:t>
      </w:r>
    </w:p>
    <w:p w:rsidR="00000000" w:rsidRDefault="007933C1">
      <w:r>
        <w:rPr>
          <w:b/>
        </w:rPr>
        <w:t>Monica:</w:t>
      </w:r>
      <w:r>
        <w:t xml:space="preserve"> My parents will be so happy.</w:t>
      </w:r>
    </w:p>
    <w:p w:rsidR="00000000" w:rsidRDefault="007933C1">
      <w:r>
        <w:t>[Scene: Central Perk, Phoebe'</w:t>
      </w:r>
      <w:r>
        <w:t>s singing, Vince is also there.]</w:t>
      </w:r>
    </w:p>
    <w:p w:rsidR="00000000" w:rsidRDefault="007933C1">
      <w:r>
        <w:rPr>
          <w:b/>
        </w:rPr>
        <w:t>Phoebe:</w:t>
      </w:r>
      <w:r>
        <w:t xml:space="preserve"> (singing) “Crazy underwear, creepin' up my butt. (Jason enters) Crazy underwear, always in a rut. Crazy under- (sees Jason) -wear...” (In her head) </w:t>
      </w:r>
      <w:r>
        <w:rPr>
          <w:i/>
        </w:rPr>
        <w:t>Oh No! What is he doing here? All right, just keep playing, just ke</w:t>
      </w:r>
      <w:r>
        <w:rPr>
          <w:i/>
        </w:rPr>
        <w:t>ep playing. You'll get through this; you'll be fine.</w:t>
      </w:r>
      <w:r>
        <w:t xml:space="preserve"> (She tries to continue the song, but she has lost the ability to pronounce words, and the lyrics come out as gibberish.) (giving up on the song) Okay, thank you. And, as always no one talk to me after th</w:t>
      </w:r>
      <w:r>
        <w:t>e show.</w:t>
      </w:r>
    </w:p>
    <w:p w:rsidR="00000000" w:rsidRDefault="007933C1">
      <w:r>
        <w:t xml:space="preserve">(They all applaud her.) </w:t>
      </w:r>
    </w:p>
    <w:p w:rsidR="00000000" w:rsidRDefault="007933C1">
      <w:r>
        <w:rPr>
          <w:b/>
        </w:rPr>
        <w:t>Jason:</w:t>
      </w:r>
      <w:r>
        <w:t xml:space="preserve"> (going up to her) Hey. I was...</w:t>
      </w:r>
    </w:p>
    <w:p w:rsidR="00000000" w:rsidRDefault="007933C1">
      <w:r>
        <w:rPr>
          <w:b/>
        </w:rPr>
        <w:t>Phoebe:</w:t>
      </w:r>
      <w:r>
        <w:t xml:space="preserve"> Hey!</w:t>
      </w:r>
    </w:p>
    <w:p w:rsidR="00000000" w:rsidRDefault="007933C1">
      <w:r>
        <w:rPr>
          <w:b/>
        </w:rPr>
        <w:t>Jason:</w:t>
      </w:r>
      <w:r>
        <w:t xml:space="preserve"> I was passin' by and I saw that you were playing tonight, it's kinda cool seeing you up there. (kisses her) </w:t>
      </w:r>
    </w:p>
    <w:p w:rsidR="00000000" w:rsidRDefault="007933C1">
      <w:r>
        <w:rPr>
          <w:b/>
        </w:rPr>
        <w:t>Vince:</w:t>
      </w:r>
      <w:r>
        <w:t xml:space="preserve"> (running over) Whoa! Hey-hey! What's going on he</w:t>
      </w:r>
      <w:r>
        <w:t>re? Who is this guy?</w:t>
      </w:r>
    </w:p>
    <w:p w:rsidR="00000000" w:rsidRDefault="007933C1">
      <w:r>
        <w:rPr>
          <w:b/>
        </w:rPr>
        <w:t>Phoebe:</w:t>
      </w:r>
      <w:r>
        <w:t xml:space="preserve"> I don't know, he just started kissing me. Get him! Get him, Vince!</w:t>
      </w:r>
    </w:p>
    <w:p w:rsidR="00000000" w:rsidRDefault="007933C1">
      <w:r>
        <w:rPr>
          <w:b/>
        </w:rPr>
        <w:t>Vince:</w:t>
      </w:r>
      <w:r>
        <w:t xml:space="preserve"> What?!</w:t>
      </w:r>
    </w:p>
    <w:p w:rsidR="00000000" w:rsidRDefault="007933C1">
      <w:r>
        <w:rPr>
          <w:b/>
        </w:rPr>
        <w:t>Jason:</w:t>
      </w:r>
      <w:r>
        <w:t xml:space="preserve"> What?!</w:t>
      </w:r>
    </w:p>
    <w:p w:rsidR="00000000" w:rsidRDefault="007933C1">
      <w:r>
        <w:rPr>
          <w:b/>
        </w:rPr>
        <w:t>Phoebe:</w:t>
      </w:r>
      <w:r>
        <w:t xml:space="preserve"> Yeah, okay, I've-I've been dating both of you, and it's been really horrible. 'Cause y'know it's been a lot of fun, for me. </w:t>
      </w:r>
      <w:r>
        <w:t>Umm, but I-I like you both, and I, and I didn't know how to chose, so... I'm sorry, I'm just, I'm terrible, I'm a terrible person. I'm terrible.</w:t>
      </w:r>
    </w:p>
    <w:p w:rsidR="00000000" w:rsidRDefault="007933C1">
      <w:r>
        <w:rPr>
          <w:b/>
        </w:rPr>
        <w:t>Vince:</w:t>
      </w:r>
      <w:r>
        <w:t xml:space="preserve"> Phoebe, Phoebe relax, it's okay. I mean we never said this was exclusive.</w:t>
      </w:r>
    </w:p>
    <w:p w:rsidR="00000000" w:rsidRDefault="007933C1">
      <w:r>
        <w:rPr>
          <w:b/>
        </w:rPr>
        <w:t>Jason:</w:t>
      </w:r>
      <w:r>
        <w:t xml:space="preserve"> Yeah, and neither did w</w:t>
      </w:r>
      <w:r>
        <w:t>e. Give yourself a break.</w:t>
      </w:r>
    </w:p>
    <w:p w:rsidR="00000000" w:rsidRDefault="007933C1">
      <w:r>
        <w:rPr>
          <w:b/>
        </w:rPr>
        <w:t>Phoebe:</w:t>
      </w:r>
      <w:r>
        <w:t xml:space="preserve"> Really?!</w:t>
      </w:r>
    </w:p>
    <w:p w:rsidR="00000000" w:rsidRDefault="007933C1">
      <w:r>
        <w:rPr>
          <w:b/>
        </w:rPr>
        <w:t>Jason:</w:t>
      </w:r>
      <w:r>
        <w:t xml:space="preserve"> Yeah. I mean y'know, we haven't been going out </w:t>
      </w:r>
      <w:r>
        <w:rPr>
          <w:b/>
        </w:rPr>
        <w:t>that</w:t>
      </w:r>
      <w:r>
        <w:t xml:space="preserve"> long. Come on, we haven't even slept together yet. Huh.</w:t>
      </w:r>
    </w:p>
    <w:p w:rsidR="00000000" w:rsidRDefault="007933C1">
      <w:r>
        <w:rPr>
          <w:b/>
        </w:rPr>
        <w:t>Vince:</w:t>
      </w:r>
      <w:r>
        <w:t xml:space="preserve"> You haven't?</w:t>
      </w:r>
    </w:p>
    <w:p w:rsidR="00000000" w:rsidRDefault="007933C1">
      <w:r>
        <w:rPr>
          <w:b/>
        </w:rPr>
        <w:t>Jason:</w:t>
      </w:r>
      <w:r>
        <w:t xml:space="preserve"> You have?</w:t>
      </w:r>
    </w:p>
    <w:p w:rsidR="00000000" w:rsidRDefault="007933C1">
      <w:r>
        <w:rPr>
          <w:b/>
        </w:rPr>
        <w:t>Phoebe:</w:t>
      </w:r>
      <w:r>
        <w:t xml:space="preserve"> Well, this is none of my business. (starts to walk aw</w:t>
      </w:r>
      <w:r>
        <w:t xml:space="preserve">ay) </w:t>
      </w:r>
    </w:p>
    <w:p w:rsidR="00000000" w:rsidRDefault="007933C1">
      <w:r>
        <w:rPr>
          <w:b/>
        </w:rPr>
        <w:t>Jason:</w:t>
      </w:r>
      <w:r>
        <w:t xml:space="preserve"> (to Phoebe) I-I can't believe this! You-you've slept with him?!</w:t>
      </w:r>
    </w:p>
    <w:p w:rsidR="00000000" w:rsidRDefault="007933C1">
      <w:r>
        <w:rPr>
          <w:b/>
        </w:rPr>
        <w:t>Phoebe:</w:t>
      </w:r>
      <w:r>
        <w:t xml:space="preserve"> Well, I made you a candle light dinner in the park.</w:t>
      </w:r>
    </w:p>
    <w:p w:rsidR="00000000" w:rsidRDefault="007933C1">
      <w:r>
        <w:rPr>
          <w:b/>
        </w:rPr>
        <w:t>Jason:</w:t>
      </w:r>
      <w:r>
        <w:t xml:space="preserve"> Y'know Phoebe, I'm gonna make this real easy for you. (walks out) </w:t>
      </w:r>
    </w:p>
    <w:p w:rsidR="00000000" w:rsidRDefault="007933C1">
      <w:r>
        <w:rPr>
          <w:b/>
        </w:rPr>
        <w:t>Phoebe:</w:t>
      </w:r>
      <w:r>
        <w:t xml:space="preserve"> (to Vince) Well, that could've been re</w:t>
      </w:r>
      <w:r>
        <w:t>ally awkward.</w:t>
      </w:r>
    </w:p>
    <w:p w:rsidR="00000000" w:rsidRDefault="007933C1">
      <w:r>
        <w:rPr>
          <w:b/>
        </w:rPr>
        <w:t>Vince:</w:t>
      </w:r>
      <w:r>
        <w:t xml:space="preserve"> You made him a candle light dinner in the park?</w:t>
      </w:r>
    </w:p>
    <w:p w:rsidR="00000000" w:rsidRDefault="007933C1">
      <w:r>
        <w:rPr>
          <w:b/>
        </w:rPr>
        <w:t>Phoebe:</w:t>
      </w:r>
      <w:r>
        <w:t xml:space="preserve"> Yeah, but I-I-I-I can do that for you, I'm gonna do that for you.</w:t>
      </w:r>
    </w:p>
    <w:p w:rsidR="00000000" w:rsidRDefault="007933C1">
      <w:r>
        <w:rPr>
          <w:b/>
        </w:rPr>
        <w:t>Vince:</w:t>
      </w:r>
      <w:r>
        <w:t xml:space="preserve"> Uh yeah, I can't believe I ever went out with somebody who would actually have an open flame in the middle</w:t>
      </w:r>
      <w:r>
        <w:t xml:space="preserve"> of a wooden area. (walks out) </w:t>
      </w:r>
    </w:p>
    <w:p w:rsidR="00000000" w:rsidRDefault="007933C1">
      <w:r>
        <w:rPr>
          <w:b/>
        </w:rPr>
        <w:t>Closing Credits</w:t>
      </w:r>
    </w:p>
    <w:p w:rsidR="00000000" w:rsidRDefault="007933C1">
      <w:r>
        <w:t>[Scene: Guru Saj's office: Joey and Chandler have taken the duck to see the guru.]</w:t>
      </w:r>
    </w:p>
    <w:p w:rsidR="00000000" w:rsidRDefault="007933C1">
      <w:r>
        <w:rPr>
          <w:b/>
        </w:rPr>
        <w:t>Chandler:</w:t>
      </w:r>
      <w:r>
        <w:t xml:space="preserve"> (comforting the duck) Everything's gonna be all right. Okay, Dick?</w:t>
      </w:r>
    </w:p>
    <w:p w:rsidR="00000000" w:rsidRDefault="007933C1">
      <w:r>
        <w:rPr>
          <w:b/>
        </w:rPr>
        <w:t>Guru Saj:</w:t>
      </w:r>
      <w:r>
        <w:t xml:space="preserve"> (entering) Hello, I am Guru Saj- (sees</w:t>
      </w:r>
      <w:r>
        <w:t xml:space="preserve"> the duck) -Whoa!! (to Joey) That's supposed to be a duck right? 'Cause otherwise, this is waaay out of my league.</w:t>
      </w:r>
    </w:p>
    <w:p w:rsidR="00000000" w:rsidRDefault="007933C1">
      <w:r>
        <w:rPr>
          <w:b/>
        </w:rPr>
        <w:t>Joey:</w:t>
      </w:r>
      <w:r>
        <w:t xml:space="preserve"> Yeah, yeah. He's got a, he's got a really bad cough, and our vet, he can't do anything about it. Is there something you can do?</w:t>
      </w:r>
    </w:p>
    <w:p w:rsidR="00000000" w:rsidRDefault="007933C1">
      <w:r>
        <w:rPr>
          <w:b/>
        </w:rPr>
        <w:t>Guru Sa</w:t>
      </w:r>
      <w:r>
        <w:rPr>
          <w:b/>
        </w:rPr>
        <w:t>j:</w:t>
      </w:r>
      <w:r>
        <w:t xml:space="preserve"> Hmm, let me see. Let me see. Do you think you could get him to eat a bat?</w:t>
      </w:r>
    </w:p>
    <w:p w:rsidR="00000000" w:rsidRDefault="007933C1">
      <w:r>
        <w:t xml:space="preserve">(The duck starts to frantically flap his wings, while Joey is holding him, in an attempt to get away.) </w:t>
      </w:r>
    </w:p>
    <w:p w:rsidR="00000000" w:rsidRDefault="007933C1">
      <w:r>
        <w:rPr>
          <w:b/>
        </w:rPr>
        <w:t>End</w:t>
      </w:r>
    </w:p>
    <w:p w:rsidR="00000000" w:rsidRDefault="007933C1"/>
    <w:p w:rsidR="00000000" w:rsidRDefault="007933C1">
      <w:pPr>
        <w:rPr>
          <w:b/>
          <w:shd w:val="pct10" w:color="auto" w:fill="FFFFFF"/>
        </w:rPr>
      </w:pPr>
      <w:r>
        <w:rPr>
          <w:b/>
          <w:shd w:val="pct10" w:color="auto" w:fill="FFFFFF"/>
        </w:rPr>
        <w:t xml:space="preserve">324 The One With The Ultimate Fighting Champion </w:t>
      </w:r>
    </w:p>
    <w:p w:rsidR="00000000" w:rsidRDefault="007933C1">
      <w:r>
        <w:t>[Scene: Central Perk,</w:t>
      </w:r>
      <w:r>
        <w:t xml:space="preserve"> the whole gang minus Monica is there.]</w:t>
      </w:r>
    </w:p>
    <w:p w:rsidR="00000000" w:rsidRDefault="007933C1">
      <w:r>
        <w:rPr>
          <w:b/>
        </w:rPr>
        <w:t>Chandler:</w:t>
      </w:r>
      <w:r>
        <w:t xml:space="preserve"> Do you think that there's a town in Missouri or some place called Sample? And ah, as you're driving into town there's-there's like a sign, and it says “You're in Sample.” (He says it like urine sample.) </w:t>
      </w:r>
    </w:p>
    <w:p w:rsidR="00000000" w:rsidRDefault="007933C1">
      <w:r>
        <w:rPr>
          <w:b/>
        </w:rPr>
        <w:t>Mo</w:t>
      </w:r>
      <w:r>
        <w:rPr>
          <w:b/>
        </w:rPr>
        <w:t>nica:</w:t>
      </w:r>
      <w:r>
        <w:t xml:space="preserve"> (entering) Hey.</w:t>
      </w:r>
    </w:p>
    <w:p w:rsidR="00000000" w:rsidRDefault="007933C1">
      <w:r>
        <w:rPr>
          <w:b/>
        </w:rPr>
        <w:t>All:</w:t>
      </w:r>
      <w:r>
        <w:t xml:space="preserve"> Hey! </w:t>
      </w:r>
    </w:p>
    <w:p w:rsidR="00000000" w:rsidRDefault="007933C1">
      <w:r>
        <w:rPr>
          <w:b/>
        </w:rPr>
        <w:t>Rachel:</w:t>
      </w:r>
      <w:r>
        <w:t xml:space="preserve"> How'd it go with Pete?!</w:t>
      </w:r>
    </w:p>
    <w:p w:rsidR="00000000" w:rsidRDefault="007933C1">
      <w:r>
        <w:rPr>
          <w:b/>
        </w:rPr>
        <w:t>Joey:</w:t>
      </w:r>
      <w:r>
        <w:t xml:space="preserve"> Tell us!</w:t>
      </w:r>
    </w:p>
    <w:p w:rsidR="00000000" w:rsidRDefault="007933C1">
      <w:r>
        <w:rPr>
          <w:b/>
        </w:rPr>
        <w:t>Monica:</w:t>
      </w:r>
      <w:r>
        <w:t xml:space="preserve"> You're not gonna believe this. Okay, so I go over...</w:t>
      </w:r>
    </w:p>
    <w:p w:rsidR="00000000" w:rsidRDefault="007933C1">
      <w:r>
        <w:t xml:space="preserve">[Two guys walk over and interrupt her. They're both names you've already heard. One's Billy Crystal. Yes, </w:t>
      </w:r>
      <w:r>
        <w:rPr>
          <w:b/>
        </w:rPr>
        <w:t>that</w:t>
      </w:r>
      <w:r>
        <w:t xml:space="preserve"> Bill</w:t>
      </w:r>
      <w:r>
        <w:t xml:space="preserve">y Crystal from </w:t>
      </w:r>
      <w:r>
        <w:rPr>
          <w:i/>
        </w:rPr>
        <w:t>City Slickers</w:t>
      </w:r>
      <w:r>
        <w:t xml:space="preserve">. The other one is Robin Williams. Yes, </w:t>
      </w:r>
      <w:r>
        <w:rPr>
          <w:b/>
        </w:rPr>
        <w:t>that</w:t>
      </w:r>
      <w:r>
        <w:t xml:space="preserve"> Robin Williams from </w:t>
      </w:r>
      <w:r>
        <w:rPr>
          <w:i/>
        </w:rPr>
        <w:t>Mrs. Doubtfire</w:t>
      </w:r>
      <w:r>
        <w:t>.]</w:t>
      </w:r>
    </w:p>
    <w:p w:rsidR="00000000" w:rsidRDefault="007933C1">
      <w:r>
        <w:rPr>
          <w:b/>
        </w:rPr>
        <w:t>Billy Crystal:</w:t>
      </w:r>
      <w:r>
        <w:t xml:space="preserve"> I'm sorry. Ex-excuse us. I'm sorry, it's a little crowded. Do you mind if we... (motions to the couch) </w:t>
      </w:r>
    </w:p>
    <w:p w:rsidR="00000000" w:rsidRDefault="007933C1">
      <w:r>
        <w:rPr>
          <w:b/>
        </w:rPr>
        <w:t>Robin Williams:</w:t>
      </w:r>
      <w:r>
        <w:t xml:space="preserve"> Yeah, could</w:t>
      </w:r>
      <w:r>
        <w:t xml:space="preserve"> you scooch?</w:t>
      </w:r>
    </w:p>
    <w:p w:rsidR="00000000" w:rsidRDefault="007933C1">
      <w:r>
        <w:rPr>
          <w:b/>
        </w:rPr>
        <w:t>Billy:</w:t>
      </w:r>
      <w:r>
        <w:t xml:space="preserve"> Yeah, move over just a little bit. </w:t>
      </w:r>
    </w:p>
    <w:p w:rsidR="00000000" w:rsidRDefault="007933C1">
      <w:r>
        <w:t xml:space="preserve">(Rachel, Chandler, Phoebe, and Joey all scooch over to let them sit down.) </w:t>
      </w:r>
    </w:p>
    <w:p w:rsidR="00000000" w:rsidRDefault="007933C1">
      <w:r>
        <w:rPr>
          <w:b/>
        </w:rPr>
        <w:t>Robin:</w:t>
      </w:r>
      <w:r>
        <w:t xml:space="preserve"> Keep on scooching.</w:t>
      </w:r>
    </w:p>
    <w:p w:rsidR="00000000" w:rsidRDefault="007933C1">
      <w:r>
        <w:t>[cut to Monica telling the gang about what happened at Pete's]</w:t>
      </w:r>
    </w:p>
    <w:p w:rsidR="00000000" w:rsidRDefault="007933C1">
      <w:r>
        <w:rPr>
          <w:b/>
        </w:rPr>
        <w:t>Monica:</w:t>
      </w:r>
      <w:r>
        <w:t xml:space="preserve"> So guys, listen, I go over </w:t>
      </w:r>
      <w:r>
        <w:t>there, and umm...</w:t>
      </w:r>
    </w:p>
    <w:p w:rsidR="00000000" w:rsidRDefault="007933C1">
      <w:r>
        <w:t xml:space="preserve">(Robin interrupts her again by complaining loudly to Billy as the camera cuts to them.) </w:t>
      </w:r>
    </w:p>
    <w:p w:rsidR="00000000" w:rsidRDefault="007933C1">
      <w:r>
        <w:rPr>
          <w:b/>
        </w:rPr>
        <w:t>Robin:</w:t>
      </w:r>
      <w:r>
        <w:t xml:space="preserve"> Why? Why?! What's wrong with me?!</w:t>
      </w:r>
    </w:p>
    <w:p w:rsidR="00000000" w:rsidRDefault="007933C1">
      <w:r>
        <w:rPr>
          <w:b/>
        </w:rPr>
        <w:t>Billy:</w:t>
      </w:r>
      <w:r>
        <w:t xml:space="preserve"> What's the matter?</w:t>
      </w:r>
    </w:p>
    <w:p w:rsidR="00000000" w:rsidRDefault="007933C1">
      <w:r>
        <w:rPr>
          <w:b/>
        </w:rPr>
        <w:t>Robin:</w:t>
      </w:r>
      <w:r>
        <w:t xml:space="preserve"> I have a feelin'... I, my wife is sleeping with her gynaecologist.</w:t>
      </w:r>
    </w:p>
    <w:p w:rsidR="00000000" w:rsidRDefault="007933C1">
      <w:r>
        <w:t>(The gan</w:t>
      </w:r>
      <w:r>
        <w:t xml:space="preserve">g is now eaves dropping in on the conversation, and is shocked.) </w:t>
      </w:r>
    </w:p>
    <w:p w:rsidR="00000000" w:rsidRDefault="007933C1">
      <w:r>
        <w:rPr>
          <w:b/>
        </w:rPr>
        <w:t>Billy:</w:t>
      </w:r>
      <w:r>
        <w:t xml:space="preserve"> How do you know?</w:t>
      </w:r>
    </w:p>
    <w:p w:rsidR="00000000" w:rsidRDefault="007933C1">
      <w:r>
        <w:rPr>
          <w:b/>
        </w:rPr>
        <w:t>Robin:</w:t>
      </w:r>
      <w:r>
        <w:t xml:space="preserve"> Well y'know, he's got access.</w:t>
      </w:r>
    </w:p>
    <w:p w:rsidR="00000000" w:rsidRDefault="007933C1">
      <w:r>
        <w:rPr>
          <w:b/>
        </w:rPr>
        <w:t>Billy:</w:t>
      </w:r>
      <w:r>
        <w:t xml:space="preserve"> Yeah.</w:t>
      </w:r>
    </w:p>
    <w:p w:rsidR="00000000" w:rsidRDefault="007933C1">
      <w:r>
        <w:rPr>
          <w:b/>
        </w:rPr>
        <w:t>Robin:</w:t>
      </w:r>
      <w:r>
        <w:t xml:space="preserve"> Y'know it's that feeling you get, y'know?</w:t>
      </w:r>
    </w:p>
    <w:p w:rsidR="00000000" w:rsidRDefault="007933C1">
      <w:r>
        <w:rPr>
          <w:b/>
        </w:rPr>
        <w:t>Billy:</w:t>
      </w:r>
      <w:r>
        <w:t xml:space="preserve"> Like when you go bowling and you know you're in somebody els</w:t>
      </w:r>
      <w:r>
        <w:t>e's shoes?</w:t>
      </w:r>
    </w:p>
    <w:p w:rsidR="00000000" w:rsidRDefault="007933C1">
      <w:r>
        <w:rPr>
          <w:b/>
        </w:rPr>
        <w:t>Robin:</w:t>
      </w:r>
      <w:r>
        <w:t xml:space="preserve"> That's the one.</w:t>
      </w:r>
    </w:p>
    <w:p w:rsidR="00000000" w:rsidRDefault="007933C1">
      <w:r>
        <w:t>[cut back to the gang.]</w:t>
      </w:r>
    </w:p>
    <w:p w:rsidR="00000000" w:rsidRDefault="007933C1">
      <w:r>
        <w:rPr>
          <w:b/>
        </w:rPr>
        <w:t>Phoebe:</w:t>
      </w:r>
      <w:r>
        <w:t xml:space="preserve"> All right, so, so you went to Pete's...</w:t>
      </w:r>
    </w:p>
    <w:p w:rsidR="00000000" w:rsidRDefault="007933C1">
      <w:r>
        <w:rPr>
          <w:b/>
        </w:rPr>
        <w:t>Ross:</w:t>
      </w:r>
      <w:r>
        <w:t xml:space="preserve"> What happened?</w:t>
      </w:r>
    </w:p>
    <w:p w:rsidR="00000000" w:rsidRDefault="007933C1">
      <w:r>
        <w:rPr>
          <w:b/>
        </w:rPr>
        <w:t>Monica:</w:t>
      </w:r>
      <w:r>
        <w:t xml:space="preserve"> (Robin is speaking loudly again) I...</w:t>
      </w:r>
    </w:p>
    <w:p w:rsidR="00000000" w:rsidRDefault="007933C1">
      <w:r>
        <w:t>[cut to Billy and Robin]</w:t>
      </w:r>
    </w:p>
    <w:p w:rsidR="00000000" w:rsidRDefault="007933C1">
      <w:r>
        <w:rPr>
          <w:b/>
        </w:rPr>
        <w:t>Robin:</w:t>
      </w:r>
      <w:r>
        <w:t xml:space="preserve"> Why is this happening to me?! I don't know, maybe i</w:t>
      </w:r>
      <w:r>
        <w:t>t's my wound.</w:t>
      </w:r>
    </w:p>
    <w:p w:rsidR="00000000" w:rsidRDefault="007933C1">
      <w:r>
        <w:t>[cut to the gang]</w:t>
      </w:r>
    </w:p>
    <w:p w:rsidR="00000000" w:rsidRDefault="007933C1">
      <w:r>
        <w:rPr>
          <w:b/>
        </w:rPr>
        <w:t>Monica:</w:t>
      </w:r>
      <w:r>
        <w:t xml:space="preserve"> Forget it. (they all turn and listen to Billy and Robin) </w:t>
      </w:r>
    </w:p>
    <w:p w:rsidR="00000000" w:rsidRDefault="007933C1">
      <w:r>
        <w:rPr>
          <w:b/>
        </w:rPr>
        <w:t>Billy:</w:t>
      </w:r>
      <w:r>
        <w:t xml:space="preserve"> So it's-it's not heeled yet?</w:t>
      </w:r>
    </w:p>
    <w:p w:rsidR="00000000" w:rsidRDefault="007933C1">
      <w:r>
        <w:rPr>
          <w:b/>
        </w:rPr>
        <w:t>Robin:</w:t>
      </w:r>
      <w:r>
        <w:t xml:space="preserve"> No-no, it's ooozing, oozing. (to Rachel) Could you pass me the cream? Is there any -- Oh, there's the cream.</w:t>
      </w:r>
    </w:p>
    <w:p w:rsidR="00000000" w:rsidRDefault="007933C1">
      <w:r>
        <w:rPr>
          <w:b/>
        </w:rPr>
        <w:t>Billy:</w:t>
      </w:r>
      <w:r>
        <w:t xml:space="preserve"> Thomas, this is gonna be hard, but I wanted it to come from me, and nobody else.</w:t>
      </w:r>
    </w:p>
    <w:p w:rsidR="00000000" w:rsidRDefault="007933C1">
      <w:r>
        <w:rPr>
          <w:b/>
        </w:rPr>
        <w:t>Robin:</w:t>
      </w:r>
      <w:r>
        <w:t xml:space="preserve"> What is it, Tim?</w:t>
      </w:r>
    </w:p>
    <w:p w:rsidR="00000000" w:rsidRDefault="007933C1">
      <w:r>
        <w:rPr>
          <w:b/>
        </w:rPr>
        <w:t>Billy:</w:t>
      </w:r>
      <w:r>
        <w:t xml:space="preserve"> It's me, I've been sleeping with your wife.</w:t>
      </w:r>
    </w:p>
    <w:p w:rsidR="00000000" w:rsidRDefault="007933C1">
      <w:r>
        <w:rPr>
          <w:b/>
        </w:rPr>
        <w:t>Joey:</w:t>
      </w:r>
      <w:r>
        <w:t xml:space="preserve"> (to Billy) So you're the gynaecologist?</w:t>
      </w:r>
    </w:p>
    <w:p w:rsidR="00000000" w:rsidRDefault="007933C1">
      <w:r>
        <w:rPr>
          <w:b/>
        </w:rPr>
        <w:t>Billy:</w:t>
      </w:r>
      <w:r>
        <w:t xml:space="preserve"> (to Joey) Hey, I'm trying to have a private co</w:t>
      </w:r>
      <w:r>
        <w:t>nversation! Is that okay?!</w:t>
      </w:r>
    </w:p>
    <w:p w:rsidR="00000000" w:rsidRDefault="007933C1">
      <w:r>
        <w:rPr>
          <w:b/>
        </w:rPr>
        <w:t>Robin:</w:t>
      </w:r>
      <w:r>
        <w:t xml:space="preserve"> (starting to cry) Ooh, (to Rachel) Can I have a napkin, please? Could you please hand me a napkin? (Rachel tries to grab one, but is to slow for his tastes.) Would you--Give me this thing (grabs the napkin holder from her.</w:t>
      </w:r>
      <w:r>
        <w:t xml:space="preserve">) all right!! Enough! (to Billy) And you are no longer my friend! We are finished! (gets up to leave) Nada!! No more! You are a </w:t>
      </w:r>
      <w:r>
        <w:rPr>
          <w:b/>
        </w:rPr>
        <w:t>bastard</w:t>
      </w:r>
      <w:r>
        <w:t xml:space="preserve"> for doing this!! (Billy follows him) Get away from me!!</w:t>
      </w:r>
    </w:p>
    <w:p w:rsidR="00000000" w:rsidRDefault="007933C1">
      <w:r>
        <w:rPr>
          <w:b/>
        </w:rPr>
        <w:t>Billy:</w:t>
      </w:r>
      <w:r>
        <w:t xml:space="preserve"> Thomas, come back here! (they both leave) </w:t>
      </w:r>
    </w:p>
    <w:p w:rsidR="00000000" w:rsidRDefault="007933C1">
      <w:r>
        <w:t>[cut to the ga</w:t>
      </w:r>
      <w:r>
        <w:t>ng, they're all stunned]</w:t>
      </w:r>
    </w:p>
    <w:p w:rsidR="00000000" w:rsidRDefault="007933C1">
      <w:r>
        <w:rPr>
          <w:b/>
        </w:rPr>
        <w:t>Phoebe:</w:t>
      </w:r>
      <w:r>
        <w:t xml:space="preserve"> So Monica, what were you gonna tell us?</w:t>
      </w:r>
    </w:p>
    <w:p w:rsidR="00000000" w:rsidRDefault="007933C1">
      <w:r>
        <w:rPr>
          <w:b/>
        </w:rPr>
        <w:t>Monica:</w:t>
      </w:r>
      <w:r>
        <w:t xml:space="preserve"> (pause) I have no idea.</w:t>
      </w:r>
    </w:p>
    <w:p w:rsidR="00000000" w:rsidRDefault="007933C1">
      <w:r>
        <w:rPr>
          <w:b/>
        </w:rPr>
        <w:t>Opening Credits</w:t>
      </w:r>
    </w:p>
    <w:p w:rsidR="00000000" w:rsidRDefault="007933C1">
      <w:r>
        <w:t>[Scene: Central Perk, continued from earlier.]</w:t>
      </w:r>
    </w:p>
    <w:p w:rsidR="00000000" w:rsidRDefault="007933C1">
      <w:r>
        <w:rPr>
          <w:b/>
        </w:rPr>
        <w:t>Rachel:</w:t>
      </w:r>
      <w:r>
        <w:t xml:space="preserve"> So, come on, what was the big news Pete wanted to tell you Mon?! Or should I say</w:t>
      </w:r>
      <w:r>
        <w:t xml:space="preserve"> Mrs. Monica Becker?</w:t>
      </w:r>
    </w:p>
    <w:p w:rsidR="00000000" w:rsidRDefault="007933C1">
      <w:r>
        <w:rPr>
          <w:b/>
        </w:rPr>
        <w:t>Phoebe:</w:t>
      </w:r>
      <w:r>
        <w:t xml:space="preserve"> No-no-no oh, keep your name, don't take his name.</w:t>
      </w:r>
    </w:p>
    <w:p w:rsidR="00000000" w:rsidRDefault="007933C1">
      <w:r>
        <w:rPr>
          <w:b/>
        </w:rPr>
        <w:t>Monica:</w:t>
      </w:r>
      <w:r>
        <w:t xml:space="preserve"> He didn't ask me to marry him.</w:t>
      </w:r>
    </w:p>
    <w:p w:rsidR="00000000" w:rsidRDefault="007933C1">
      <w:r>
        <w:rPr>
          <w:b/>
        </w:rPr>
        <w:t>All:</w:t>
      </w:r>
      <w:r>
        <w:t xml:space="preserve"> Ohh.</w:t>
      </w:r>
    </w:p>
    <w:p w:rsidR="00000000" w:rsidRDefault="007933C1">
      <w:r>
        <w:rPr>
          <w:b/>
        </w:rPr>
        <w:t>Phoebe:</w:t>
      </w:r>
      <w:r>
        <w:t xml:space="preserve"> Well then </w:t>
      </w:r>
      <w:r>
        <w:rPr>
          <w:b/>
        </w:rPr>
        <w:t>definately</w:t>
      </w:r>
      <w:r>
        <w:t xml:space="preserve"> don't take his name.</w:t>
      </w:r>
    </w:p>
    <w:p w:rsidR="00000000" w:rsidRDefault="007933C1">
      <w:r>
        <w:rPr>
          <w:b/>
        </w:rPr>
        <w:t>Monica:</w:t>
      </w:r>
      <w:r>
        <w:t xml:space="preserve"> He wanted to tell me he's gonna compete is some ultimate fighting comp</w:t>
      </w:r>
      <w:r>
        <w:t>etition thingy.</w:t>
      </w:r>
    </w:p>
    <w:p w:rsidR="00000000" w:rsidRDefault="007933C1">
      <w:r>
        <w:rPr>
          <w:b/>
        </w:rPr>
        <w:t>The Guys:</w:t>
      </w:r>
      <w:r>
        <w:t xml:space="preserve"> Pete?!</w:t>
      </w:r>
    </w:p>
    <w:p w:rsidR="00000000" w:rsidRDefault="007933C1">
      <w:r>
        <w:rPr>
          <w:b/>
        </w:rPr>
        <w:t>Rachel:</w:t>
      </w:r>
      <w:r>
        <w:t xml:space="preserve"> Why?! What is it?</w:t>
      </w:r>
    </w:p>
    <w:p w:rsidR="00000000" w:rsidRDefault="007933C1">
      <w:r>
        <w:rPr>
          <w:b/>
        </w:rPr>
        <w:t>Monica:</w:t>
      </w:r>
      <w:r>
        <w:t xml:space="preserve"> I don't know exactly. It's-it's sorta like wrestling.</w:t>
      </w:r>
    </w:p>
    <w:p w:rsidR="00000000" w:rsidRDefault="007933C1">
      <w:r>
        <w:rPr>
          <w:b/>
        </w:rPr>
        <w:t>Phoebe:</w:t>
      </w:r>
      <w:r>
        <w:t xml:space="preserve"> (intrigued) Oh?!</w:t>
      </w:r>
    </w:p>
    <w:p w:rsidR="00000000" w:rsidRDefault="007933C1">
      <w:r>
        <w:rPr>
          <w:b/>
        </w:rPr>
        <w:t>Monica:</w:t>
      </w:r>
      <w:r>
        <w:t xml:space="preserve"> Yeah, but without the costumes.</w:t>
      </w:r>
    </w:p>
    <w:p w:rsidR="00000000" w:rsidRDefault="007933C1">
      <w:r>
        <w:rPr>
          <w:b/>
        </w:rPr>
        <w:t>Phoebe:</w:t>
      </w:r>
      <w:r>
        <w:t xml:space="preserve"> (disappointed) Oh.</w:t>
      </w:r>
    </w:p>
    <w:p w:rsidR="00000000" w:rsidRDefault="007933C1">
      <w:r>
        <w:rPr>
          <w:b/>
        </w:rPr>
        <w:t>Joey:</w:t>
      </w:r>
      <w:r>
        <w:t xml:space="preserve"> And it's not fake, it's totally bruta</w:t>
      </w:r>
      <w:r>
        <w:t>l.</w:t>
      </w:r>
    </w:p>
    <w:p w:rsidR="00000000" w:rsidRDefault="007933C1">
      <w:r>
        <w:rPr>
          <w:b/>
        </w:rPr>
        <w:t>Chandler:</w:t>
      </w:r>
      <w:r>
        <w:t xml:space="preserve"> Yeah, it's two guys in a ring, and the rules are: “They're </w:t>
      </w:r>
      <w:r>
        <w:rPr>
          <w:b/>
        </w:rPr>
        <w:t>are</w:t>
      </w:r>
      <w:r>
        <w:t xml:space="preserve"> no rules.”</w:t>
      </w:r>
    </w:p>
    <w:p w:rsidR="00000000" w:rsidRDefault="007933C1">
      <w:r>
        <w:rPr>
          <w:b/>
        </w:rPr>
        <w:t>Monica:</w:t>
      </w:r>
      <w:r>
        <w:t xml:space="preserve"> So you can like, bite, and pull people's hair and stuff?</w:t>
      </w:r>
    </w:p>
    <w:p w:rsidR="00000000" w:rsidRDefault="007933C1">
      <w:r>
        <w:rPr>
          <w:b/>
        </w:rPr>
        <w:t>Ross:</w:t>
      </w:r>
      <w:r>
        <w:t xml:space="preserve"> Yeah, anything goes, except ah, eye gouging and fish hooking.</w:t>
      </w:r>
    </w:p>
    <w:p w:rsidR="00000000" w:rsidRDefault="007933C1">
      <w:r>
        <w:rPr>
          <w:b/>
        </w:rPr>
        <w:t>Monica:</w:t>
      </w:r>
      <w:r>
        <w:t xml:space="preserve"> What's fish hooking?</w:t>
      </w:r>
    </w:p>
    <w:p w:rsidR="00000000" w:rsidRDefault="007933C1">
      <w:r>
        <w:rPr>
          <w:b/>
        </w:rPr>
        <w:t>Ross:</w:t>
      </w:r>
      <w:r>
        <w:t xml:space="preserve"> H</w:t>
      </w:r>
      <w:r>
        <w:t>uh, what's fish hooking... (Joey sticks his finger in Ross's mouth and pulls on his cheek, y'know like when you hook a fish.) (to Joey, sarcastic) Thanks man, that would have been really hard to describe. What is that taste?</w:t>
      </w:r>
    </w:p>
    <w:p w:rsidR="00000000" w:rsidRDefault="007933C1">
      <w:r>
        <w:rPr>
          <w:b/>
        </w:rPr>
        <w:t>Joey:</w:t>
      </w:r>
      <w:r>
        <w:t xml:space="preserve"> What? My hands are totall</w:t>
      </w:r>
      <w:r>
        <w:t>y clean, I just gave the duck a bath.</w:t>
      </w:r>
    </w:p>
    <w:p w:rsidR="00000000" w:rsidRDefault="007933C1">
      <w:r>
        <w:t>[Scene: Chandler's office, he is just finishing a meeting with his boss.]</w:t>
      </w:r>
    </w:p>
    <w:p w:rsidR="00000000" w:rsidRDefault="007933C1">
      <w:r>
        <w:rPr>
          <w:b/>
        </w:rPr>
        <w:t>Doug:</w:t>
      </w:r>
      <w:r>
        <w:t xml:space="preserve"> So thanks for the warm welcome. It's good to have you guys on my team, and I come to play. I hope you do too. Now, let's go out there and </w:t>
      </w:r>
      <w:r>
        <w:t>get 'em! Huh? And remember, there is no 'I' in team.</w:t>
      </w:r>
    </w:p>
    <w:p w:rsidR="00000000" w:rsidRDefault="007933C1">
      <w:r>
        <w:rPr>
          <w:b/>
        </w:rPr>
        <w:t>Chandler:</w:t>
      </w:r>
      <w:r>
        <w:t xml:space="preserve"> Yes, but there's two in martini, soo everybody </w:t>
      </w:r>
      <w:r>
        <w:rPr>
          <w:b/>
        </w:rPr>
        <w:t>back</w:t>
      </w:r>
      <w:r>
        <w:t xml:space="preserve"> to my office.</w:t>
      </w:r>
    </w:p>
    <w:p w:rsidR="00000000" w:rsidRDefault="007933C1">
      <w:r>
        <w:rPr>
          <w:b/>
        </w:rPr>
        <w:t>Doug:</w:t>
      </w:r>
      <w:r>
        <w:t xml:space="preserve"> (to Chandler) You! Chuckles! What's your name?</w:t>
      </w:r>
    </w:p>
    <w:p w:rsidR="00000000" w:rsidRDefault="007933C1">
      <w:r>
        <w:rPr>
          <w:b/>
        </w:rPr>
        <w:t>Chandler:</w:t>
      </w:r>
      <w:r>
        <w:t xml:space="preserve"> Oh it's Bing, sir. I'm sorry , I was just ah...</w:t>
      </w:r>
    </w:p>
    <w:p w:rsidR="00000000" w:rsidRDefault="007933C1">
      <w:r>
        <w:rPr>
          <w:b/>
        </w:rPr>
        <w:t>Doug:</w:t>
      </w:r>
      <w:r>
        <w:t xml:space="preserve"> No-no, I h</w:t>
      </w:r>
      <w:r>
        <w:t xml:space="preserve">eard what you said, funny. I like funny. (Chandler starts to leave) This team is about hard work, but it's also about having fun. Good to have you aboard Bing! (smacks him on the butt, and Chandler leaves shocked.) </w:t>
      </w:r>
    </w:p>
    <w:p w:rsidR="00000000" w:rsidRDefault="007933C1">
      <w:r>
        <w:t>[Scene: Monica and Rachel's, Ross is mak</w:t>
      </w:r>
      <w:r>
        <w:t>ing reservations.]</w:t>
      </w:r>
    </w:p>
    <w:p w:rsidR="00000000" w:rsidRDefault="007933C1">
      <w:r>
        <w:rPr>
          <w:b/>
        </w:rPr>
        <w:t>Ross:</w:t>
      </w:r>
      <w:r>
        <w:t xml:space="preserve"> (on phone) That's right, Ryder. Wynona Ryder for six. (listens) Thank you. (hangs up) (to the gang) Yeah, we have the reservations.</w:t>
      </w:r>
    </w:p>
    <w:p w:rsidR="00000000" w:rsidRDefault="007933C1">
      <w:r>
        <w:rPr>
          <w:b/>
        </w:rPr>
        <w:t>Rachel:</w:t>
      </w:r>
      <w:r>
        <w:t xml:space="preserve"> Yes!!</w:t>
      </w:r>
    </w:p>
    <w:p w:rsidR="00000000" w:rsidRDefault="007933C1">
      <w:r>
        <w:rPr>
          <w:b/>
        </w:rPr>
        <w:t>Chandler:</w:t>
      </w:r>
      <w:r>
        <w:t xml:space="preserve"> All right buddy, way to go! (smacks him on the butt) </w:t>
      </w:r>
    </w:p>
    <w:p w:rsidR="00000000" w:rsidRDefault="007933C1">
      <w:r>
        <w:rPr>
          <w:b/>
        </w:rPr>
        <w:t>Ross:</w:t>
      </w:r>
      <w:r>
        <w:t xml:space="preserve"> (stunned) Dude,</w:t>
      </w:r>
      <w:r>
        <w:t xml:space="preserve"> what are you doing?</w:t>
      </w:r>
    </w:p>
    <w:p w:rsidR="00000000" w:rsidRDefault="007933C1">
      <w:r>
        <w:rPr>
          <w:b/>
        </w:rPr>
        <w:t>Chandler:</w:t>
      </w:r>
      <w:r>
        <w:t xml:space="preserve"> Thank you! Today, my boss keep slapping my butt and he was acting like it was no big deal.</w:t>
      </w:r>
    </w:p>
    <w:p w:rsidR="00000000" w:rsidRDefault="007933C1">
      <w:r>
        <w:rPr>
          <w:b/>
        </w:rPr>
        <w:t>Phoebe:</w:t>
      </w:r>
      <w:r>
        <w:t xml:space="preserve"> Yeesh, what'd you do about it?</w:t>
      </w:r>
    </w:p>
    <w:p w:rsidR="00000000" w:rsidRDefault="007933C1">
      <w:r>
        <w:rPr>
          <w:b/>
        </w:rPr>
        <w:t>Chandler:</w:t>
      </w:r>
      <w:r>
        <w:t xml:space="preserve"> Well, I didn't do anything. I didn't want to be the guy who has a problem with his bo</w:t>
      </w:r>
      <w:r>
        <w:t>ss slapping his bottom.</w:t>
      </w:r>
    </w:p>
    <w:p w:rsidR="00000000" w:rsidRDefault="007933C1">
      <w:r>
        <w:rPr>
          <w:b/>
        </w:rPr>
        <w:t>Monica:</w:t>
      </w:r>
      <w:r>
        <w:t xml:space="preserve"> I gotta tell ya, I think it's okay to be that guy.</w:t>
      </w:r>
    </w:p>
    <w:p w:rsidR="00000000" w:rsidRDefault="007933C1">
      <w:r>
        <w:rPr>
          <w:b/>
        </w:rPr>
        <w:t>Joey:</w:t>
      </w:r>
      <w:r>
        <w:t xml:space="preserve"> Yeah, maybe it's like y'know, that jock thing. Y'know how football players pat each other after touchdowns. (pats Ross on the butt) </w:t>
      </w:r>
    </w:p>
    <w:p w:rsidR="00000000" w:rsidRDefault="007933C1">
      <w:r>
        <w:t>(Ross throws his hands out in a “W</w:t>
      </w:r>
      <w:r>
        <w:t xml:space="preserve">hat are you doing?” gesture) </w:t>
      </w:r>
    </w:p>
    <w:p w:rsidR="00000000" w:rsidRDefault="007933C1">
      <w:r>
        <w:rPr>
          <w:b/>
        </w:rPr>
        <w:t>Rachel:</w:t>
      </w:r>
      <w:r>
        <w:t xml:space="preserve"> Y'know I don't, I don't understand guys, I mean I-I would never congratulate Monica on a great stew by y'know, grabbin' her boob.</w:t>
      </w:r>
    </w:p>
    <w:p w:rsidR="00000000" w:rsidRDefault="007933C1">
      <w:r>
        <w:rPr>
          <w:b/>
        </w:rPr>
        <w:t>Chandler:</w:t>
      </w:r>
      <w:r>
        <w:t xml:space="preserve"> Yeah, I know, for a really great stew you just y'know, stick your head in betw</w:t>
      </w:r>
      <w:r>
        <w:t>een 'em.</w:t>
      </w:r>
    </w:p>
    <w:p w:rsidR="00000000" w:rsidRDefault="007933C1">
      <w:r>
        <w:rPr>
          <w:b/>
        </w:rPr>
        <w:t>Monica:</w:t>
      </w:r>
      <w:r>
        <w:t xml:space="preserve"> Okay, can we please go eat?</w:t>
      </w:r>
    </w:p>
    <w:p w:rsidR="00000000" w:rsidRDefault="007933C1">
      <w:r>
        <w:rPr>
          <w:b/>
        </w:rPr>
        <w:t>Joey:</w:t>
      </w:r>
      <w:r>
        <w:t xml:space="preserve"> Yeah. What are we getting?</w:t>
      </w:r>
    </w:p>
    <w:p w:rsidR="00000000" w:rsidRDefault="007933C1">
      <w:r>
        <w:rPr>
          <w:b/>
        </w:rPr>
        <w:t>Monica:</w:t>
      </w:r>
      <w:r>
        <w:t xml:space="preserve"> (to Chandler) Anything but stew.</w:t>
      </w:r>
    </w:p>
    <w:p w:rsidR="00000000" w:rsidRDefault="007933C1">
      <w:r>
        <w:rPr>
          <w:b/>
        </w:rPr>
        <w:t>Ross:</w:t>
      </w:r>
      <w:r>
        <w:t xml:space="preserve"> All right so, Chandler, from now on, don't give your boss a chance to get you. Y'know just ah, don't turn your back to him.</w:t>
      </w:r>
    </w:p>
    <w:p w:rsidR="00000000" w:rsidRDefault="007933C1">
      <w:r>
        <w:rPr>
          <w:b/>
        </w:rPr>
        <w:t>Joey:</w:t>
      </w:r>
      <w:r>
        <w:t xml:space="preserve"> Y</w:t>
      </w:r>
      <w:r>
        <w:t xml:space="preserve">eah, or you can teach him a lesson. Y'know? What you could do is you could rub something that really smells on your butt, all right? Then, when he goes to smack ya, his hand will smell. (thinking aloud) Now what could you rub on your butt that would smell </w:t>
      </w:r>
      <w:r>
        <w:t>bad?</w:t>
      </w:r>
    </w:p>
    <w:p w:rsidR="00000000" w:rsidRDefault="007933C1">
      <w:r>
        <w:rPr>
          <w:b/>
        </w:rPr>
        <w:t>Chandler:</w:t>
      </w:r>
      <w:r>
        <w:t xml:space="preserve"> (to Ross and Monica) What if Joey were president?</w:t>
      </w:r>
    </w:p>
    <w:p w:rsidR="00000000" w:rsidRDefault="007933C1">
      <w:r>
        <w:t xml:space="preserve">(Monica, Ross, Chandler, and Joey exit.) </w:t>
      </w:r>
    </w:p>
    <w:p w:rsidR="00000000" w:rsidRDefault="007933C1">
      <w:r>
        <w:rPr>
          <w:b/>
        </w:rPr>
        <w:t>Phoebe:</w:t>
      </w:r>
      <w:r>
        <w:t xml:space="preserve"> Umm, hey Rach, can I ask you something?</w:t>
      </w:r>
    </w:p>
    <w:p w:rsidR="00000000" w:rsidRDefault="007933C1">
      <w:r>
        <w:rPr>
          <w:b/>
        </w:rPr>
        <w:t>Rachel:</w:t>
      </w:r>
      <w:r>
        <w:t xml:space="preserve"> Yeah.</w:t>
      </w:r>
    </w:p>
    <w:p w:rsidR="00000000" w:rsidRDefault="007933C1">
      <w:r>
        <w:rPr>
          <w:b/>
        </w:rPr>
        <w:t>Phoebe:</w:t>
      </w:r>
      <w:r>
        <w:t xml:space="preserve"> Okay, you can totally say no, but umm, would it be okay with you if I set Ross </w:t>
      </w:r>
      <w:r>
        <w:t>up on a date?</w:t>
      </w:r>
    </w:p>
    <w:p w:rsidR="00000000" w:rsidRDefault="007933C1">
      <w:r>
        <w:rPr>
          <w:b/>
        </w:rPr>
        <w:t>Rachel:</w:t>
      </w:r>
      <w:r>
        <w:t xml:space="preserve"> Oh, ah with who?</w:t>
      </w:r>
    </w:p>
    <w:p w:rsidR="00000000" w:rsidRDefault="007933C1">
      <w:r>
        <w:rPr>
          <w:b/>
        </w:rPr>
        <w:t>Phoebe:</w:t>
      </w:r>
      <w:r>
        <w:t xml:space="preserve"> Umm, my friend, Bonnie. She just always thought Ross was really cute, and now that you two aren't together, she asked if I could set it up, but if you're not cool with it...</w:t>
      </w:r>
    </w:p>
    <w:p w:rsidR="00000000" w:rsidRDefault="007933C1">
      <w:r>
        <w:rPr>
          <w:b/>
        </w:rPr>
        <w:t>Rachel:</w:t>
      </w:r>
      <w:r>
        <w:t xml:space="preserve"> Oh-oh-oh, which one is Bonn</w:t>
      </w:r>
      <w:r>
        <w:t>ie again?</w:t>
      </w:r>
    </w:p>
    <w:p w:rsidR="00000000" w:rsidRDefault="007933C1">
      <w:r>
        <w:rPr>
          <w:b/>
        </w:rPr>
        <w:t>Phoebe:</w:t>
      </w:r>
      <w:r>
        <w:t xml:space="preserve"> You remember her from my birthday party two years ago. She's yeah, like, average height, medium build, bald...</w:t>
      </w:r>
    </w:p>
    <w:p w:rsidR="00000000" w:rsidRDefault="007933C1">
      <w:r>
        <w:rPr>
          <w:b/>
        </w:rPr>
        <w:t>Rachel:</w:t>
      </w:r>
      <w:r>
        <w:t xml:space="preserve"> Oh! (laughs) That's fine.</w:t>
      </w:r>
    </w:p>
    <w:p w:rsidR="00000000" w:rsidRDefault="007933C1">
      <w:r>
        <w:rPr>
          <w:b/>
        </w:rPr>
        <w:t>Phoebe:</w:t>
      </w:r>
      <w:r>
        <w:t xml:space="preserve"> Great! Okay, good for you! (as they leave she slaps Rachel on the butt) </w:t>
      </w:r>
    </w:p>
    <w:p w:rsidR="00000000" w:rsidRDefault="007933C1">
      <w:r>
        <w:t>[Scene: A Gy</w:t>
      </w:r>
      <w:r>
        <w:t>m, Pete is training for the Ultimate Fighting Championship, with his trainer, Hoshi.]</w:t>
      </w:r>
    </w:p>
    <w:p w:rsidR="00000000" w:rsidRDefault="007933C1">
      <w:r>
        <w:rPr>
          <w:b/>
        </w:rPr>
        <w:t>Hoshi:</w:t>
      </w:r>
      <w:r>
        <w:t xml:space="preserve"> You are iron. You are steel! Let me ask you something, how come when I call your computer support line, I have to wait an hour and a half?</w:t>
      </w:r>
    </w:p>
    <w:p w:rsidR="00000000" w:rsidRDefault="007933C1">
      <w:r>
        <w:rPr>
          <w:b/>
        </w:rPr>
        <w:t>Pete:</w:t>
      </w:r>
      <w:r>
        <w:t xml:space="preserve"> I told you, we're </w:t>
      </w:r>
      <w:r>
        <w:t>adding new operators all the time. Could we concentrate on my training?</w:t>
      </w:r>
    </w:p>
    <w:p w:rsidR="00000000" w:rsidRDefault="007933C1">
      <w:r>
        <w:rPr>
          <w:b/>
        </w:rPr>
        <w:t>Hoshi:</w:t>
      </w:r>
      <w:r>
        <w:t xml:space="preserve"> It's just hard when I know I have e-mail </w:t>
      </w:r>
      <w:r>
        <w:rPr>
          <w:b/>
        </w:rPr>
        <w:t>I can't get</w:t>
      </w:r>
      <w:r>
        <w:t xml:space="preserve">! </w:t>
      </w:r>
    </w:p>
    <w:p w:rsidR="00000000" w:rsidRDefault="007933C1">
      <w:r>
        <w:rPr>
          <w:b/>
        </w:rPr>
        <w:t>Monica:</w:t>
      </w:r>
      <w:r>
        <w:t xml:space="preserve"> (entering) Hi!</w:t>
      </w:r>
    </w:p>
    <w:p w:rsidR="00000000" w:rsidRDefault="007933C1">
      <w:r>
        <w:rPr>
          <w:b/>
        </w:rPr>
        <w:t>Pete:</w:t>
      </w:r>
      <w:r>
        <w:t xml:space="preserve"> Monica! (runs over and kisses her) Hi honey.</w:t>
      </w:r>
    </w:p>
    <w:p w:rsidR="00000000" w:rsidRDefault="007933C1">
      <w:r>
        <w:rPr>
          <w:b/>
        </w:rPr>
        <w:t>Hoshi:</w:t>
      </w:r>
      <w:r>
        <w:t xml:space="preserve"> All right, on the table. (Pete gets on th</w:t>
      </w:r>
      <w:r>
        <w:t xml:space="preserve">e table for his rubdown) </w:t>
      </w:r>
    </w:p>
    <w:p w:rsidR="00000000" w:rsidRDefault="007933C1">
      <w:r>
        <w:rPr>
          <w:b/>
        </w:rPr>
        <w:t>Monica:</w:t>
      </w:r>
      <w:r>
        <w:t xml:space="preserve"> Hey, umm, so listen umm, my friends were telling me a little about this ah, ultimate fighting thing and it, well it sounds really dangerous. I-I don't want you to get hurt, 'cause I kinda like you.</w:t>
      </w:r>
    </w:p>
    <w:p w:rsidR="00000000" w:rsidRDefault="007933C1">
      <w:r>
        <w:rPr>
          <w:b/>
        </w:rPr>
        <w:t>Pete:</w:t>
      </w:r>
      <w:r>
        <w:t xml:space="preserve"> Oh, believe me, I </w:t>
      </w:r>
      <w:r>
        <w:t>don't want to get hurt either. I'm being smart about this. See these guys? They're the best trainers in the world, and Hoshi here used to be a paid assassin. (Hoshi yells at him in Chinese) A house painter! He used to be a house painter.</w:t>
      </w:r>
    </w:p>
    <w:p w:rsidR="00000000" w:rsidRDefault="007933C1">
      <w:r>
        <w:rPr>
          <w:b/>
        </w:rPr>
        <w:t>Monica:</w:t>
      </w:r>
      <w:r>
        <w:t xml:space="preserve"> Promise me</w:t>
      </w:r>
      <w:r>
        <w:t xml:space="preserve"> you'll be careful.</w:t>
      </w:r>
    </w:p>
    <w:p w:rsidR="00000000" w:rsidRDefault="007933C1">
      <w:r>
        <w:rPr>
          <w:b/>
        </w:rPr>
        <w:t>Pete:</w:t>
      </w:r>
      <w:r>
        <w:t xml:space="preserve"> I promise.</w:t>
      </w:r>
    </w:p>
    <w:p w:rsidR="00000000" w:rsidRDefault="007933C1">
      <w:r>
        <w:rPr>
          <w:b/>
        </w:rPr>
        <w:t>Monica:</w:t>
      </w:r>
      <w:r>
        <w:t xml:space="preserve"> Hey, are we still on for tonight?</w:t>
      </w:r>
    </w:p>
    <w:p w:rsidR="00000000" w:rsidRDefault="007933C1">
      <w:r>
        <w:rPr>
          <w:b/>
        </w:rPr>
        <w:t>Pete:</w:t>
      </w:r>
      <w:r>
        <w:t xml:space="preserve"> Yeah.</w:t>
      </w:r>
    </w:p>
    <w:p w:rsidR="00000000" w:rsidRDefault="007933C1">
      <w:r>
        <w:rPr>
          <w:b/>
        </w:rPr>
        <w:t>Monica:</w:t>
      </w:r>
      <w:r>
        <w:t xml:space="preserve"> Okay, good, 'cause umm, well maybe we could have a little workout of our own...</w:t>
      </w:r>
    </w:p>
    <w:p w:rsidR="00000000" w:rsidRDefault="007933C1">
      <w:r>
        <w:rPr>
          <w:b/>
        </w:rPr>
        <w:t>Hoshi:</w:t>
      </w:r>
      <w:r>
        <w:t xml:space="preserve"> No! No boom-boom before big fight!</w:t>
      </w:r>
    </w:p>
    <w:p w:rsidR="00000000" w:rsidRDefault="007933C1">
      <w:r>
        <w:rPr>
          <w:b/>
        </w:rPr>
        <w:t>Monica:</w:t>
      </w:r>
      <w:r>
        <w:t xml:space="preserve"> How 'bout just a boom?</w:t>
      </w:r>
    </w:p>
    <w:p w:rsidR="00000000" w:rsidRDefault="007933C1">
      <w:r>
        <w:t>[Sce</w:t>
      </w:r>
      <w:r>
        <w:t>ne: Central Perk, Phoebe is there with Bonnie, as Rachel enters.]</w:t>
      </w:r>
    </w:p>
    <w:p w:rsidR="00000000" w:rsidRDefault="007933C1">
      <w:r>
        <w:rPr>
          <w:b/>
        </w:rPr>
        <w:t>Rachel:</w:t>
      </w:r>
      <w:r>
        <w:t xml:space="preserve"> (to Phoebe) Well that was depressing, I think I just bought a soft pretzel from one of the kids from </w:t>
      </w:r>
      <w:r>
        <w:rPr>
          <w:i/>
        </w:rPr>
        <w:t>Fame</w:t>
      </w:r>
      <w:r>
        <w:t>. Ready to go to the movies?</w:t>
      </w:r>
    </w:p>
    <w:p w:rsidR="00000000" w:rsidRDefault="007933C1">
      <w:r>
        <w:rPr>
          <w:b/>
        </w:rPr>
        <w:t>Phoebe:</w:t>
      </w:r>
      <w:r>
        <w:t xml:space="preserve"> Um-hmm. Oh wait! This is Bonnie. (who ha</w:t>
      </w:r>
      <w:r>
        <w:t xml:space="preserve">s hair by the way) </w:t>
      </w:r>
    </w:p>
    <w:p w:rsidR="00000000" w:rsidRDefault="007933C1">
      <w:r>
        <w:rPr>
          <w:b/>
        </w:rPr>
        <w:t>Bonnie:</w:t>
      </w:r>
      <w:r>
        <w:t xml:space="preserve"> Hi!</w:t>
      </w:r>
    </w:p>
    <w:p w:rsidR="00000000" w:rsidRDefault="007933C1">
      <w:r>
        <w:rPr>
          <w:b/>
        </w:rPr>
        <w:t>Rachel:</w:t>
      </w:r>
      <w:r>
        <w:t xml:space="preserve"> This is Bonnie? (to Phoebe) This is Bonnie? (to Bonnie) You're Bonnie?</w:t>
      </w:r>
    </w:p>
    <w:p w:rsidR="00000000" w:rsidRDefault="007933C1">
      <w:r>
        <w:rPr>
          <w:b/>
        </w:rPr>
        <w:t>Bonnie:</w:t>
      </w:r>
      <w:r>
        <w:t xml:space="preserve"> I can show you an ID if you want?</w:t>
      </w:r>
    </w:p>
    <w:p w:rsidR="00000000" w:rsidRDefault="007933C1">
      <w:r>
        <w:rPr>
          <w:b/>
        </w:rPr>
        <w:t>Rachel:</w:t>
      </w:r>
      <w:r>
        <w:t xml:space="preserve"> Oh no, I'm sorry, you look a lot different from the last time I-I saw you.</w:t>
      </w:r>
    </w:p>
    <w:p w:rsidR="00000000" w:rsidRDefault="007933C1">
      <w:r>
        <w:rPr>
          <w:b/>
        </w:rPr>
        <w:t>Bonnie:</w:t>
      </w:r>
      <w:r>
        <w:t xml:space="preserve"> Oh yeah, wel</w:t>
      </w:r>
      <w:r>
        <w:t>l I just started wearing bras again.</w:t>
      </w:r>
    </w:p>
    <w:p w:rsidR="00000000" w:rsidRDefault="007933C1">
      <w:r>
        <w:rPr>
          <w:b/>
        </w:rPr>
        <w:t>Rachel:</w:t>
      </w:r>
      <w:r>
        <w:t xml:space="preserve"> Oh, that must be it.</w:t>
      </w:r>
    </w:p>
    <w:p w:rsidR="00000000" w:rsidRDefault="007933C1">
      <w:r>
        <w:rPr>
          <w:b/>
        </w:rPr>
        <w:t>Phoebe:</w:t>
      </w:r>
      <w:r>
        <w:t xml:space="preserve"> (to Bonnie) Well I hope you have fun tonight.</w:t>
      </w:r>
    </w:p>
    <w:p w:rsidR="00000000" w:rsidRDefault="007933C1">
      <w:r>
        <w:rPr>
          <w:b/>
        </w:rPr>
        <w:t>Bonnie:</w:t>
      </w:r>
      <w:r>
        <w:t xml:space="preserve"> Thanks! You too.</w:t>
      </w:r>
    </w:p>
    <w:p w:rsidR="00000000" w:rsidRDefault="007933C1">
      <w:r>
        <w:t xml:space="preserve">(Phoebe starts to leave, Rachel slowly follows, shocked about how good Bonnie looks now.) </w:t>
      </w:r>
    </w:p>
    <w:p w:rsidR="00000000" w:rsidRDefault="007933C1">
      <w:r>
        <w:t>[cut to outside of C</w:t>
      </w:r>
      <w:r>
        <w:t>entral Perk]</w:t>
      </w:r>
    </w:p>
    <w:p w:rsidR="00000000" w:rsidRDefault="007933C1">
      <w:r>
        <w:rPr>
          <w:b/>
        </w:rPr>
        <w:t>Rachel:</w:t>
      </w:r>
      <w:r>
        <w:t xml:space="preserve"> (to Phoebe) You said she was bald.</w:t>
      </w:r>
    </w:p>
    <w:p w:rsidR="00000000" w:rsidRDefault="007933C1">
      <w:r>
        <w:rPr>
          <w:b/>
        </w:rPr>
        <w:t>Phoebe:</w:t>
      </w:r>
      <w:r>
        <w:t xml:space="preserve"> Yeah, she was bald, she's not now.</w:t>
      </w:r>
    </w:p>
    <w:p w:rsidR="00000000" w:rsidRDefault="007933C1">
      <w:r>
        <w:rPr>
          <w:b/>
        </w:rPr>
        <w:t>Rachel:</w:t>
      </w:r>
      <w:r>
        <w:t xml:space="preserve"> How could you not tell me that she has hair?</w:t>
      </w:r>
    </w:p>
    <w:p w:rsidR="00000000" w:rsidRDefault="007933C1">
      <w:r>
        <w:rPr>
          <w:b/>
        </w:rPr>
        <w:t>Phoebe:</w:t>
      </w:r>
      <w:r>
        <w:t xml:space="preserve"> I don't know, I hardly ever say that about people.</w:t>
      </w:r>
    </w:p>
    <w:p w:rsidR="00000000" w:rsidRDefault="007933C1">
      <w:r>
        <w:rPr>
          <w:b/>
        </w:rPr>
        <w:t>Rachel:</w:t>
      </w:r>
      <w:r>
        <w:t xml:space="preserve"> (looks in the window) Ohh, well, this</w:t>
      </w:r>
      <w:r>
        <w:t xml:space="preserve"> is just perfect!</w:t>
      </w:r>
    </w:p>
    <w:p w:rsidR="00000000" w:rsidRDefault="007933C1">
      <w:r>
        <w:rPr>
          <w:b/>
        </w:rPr>
        <w:t>Phoebe:</w:t>
      </w:r>
      <w:r>
        <w:t xml:space="preserve"> Well I'm sorry, I thought you said it was okay.</w:t>
      </w:r>
    </w:p>
    <w:p w:rsidR="00000000" w:rsidRDefault="007933C1">
      <w:r>
        <w:rPr>
          <w:b/>
        </w:rPr>
        <w:t>Rachel:</w:t>
      </w:r>
      <w:r>
        <w:t xml:space="preserve"> Yeah, I said what was okay when I thought she was some weird bald chick. I mean, y'know, that girl has hair got </w:t>
      </w:r>
      <w:r>
        <w:rPr>
          <w:b/>
        </w:rPr>
        <w:t>all</w:t>
      </w:r>
      <w:r>
        <w:t xml:space="preserve"> over head!</w:t>
      </w:r>
    </w:p>
    <w:p w:rsidR="00000000" w:rsidRDefault="007933C1">
      <w:r>
        <w:rPr>
          <w:b/>
        </w:rPr>
        <w:t>Phoebe:</w:t>
      </w:r>
      <w:r>
        <w:t xml:space="preserve"> Well, maybe it won't work out. Maybe Ro</w:t>
      </w:r>
      <w:r>
        <w:t>ss won't like her personality.</w:t>
      </w:r>
    </w:p>
    <w:p w:rsidR="00000000" w:rsidRDefault="007933C1">
      <w:r>
        <w:rPr>
          <w:b/>
        </w:rPr>
        <w:t>Rachel:</w:t>
      </w:r>
      <w:r>
        <w:t xml:space="preserve"> Why, does she have a bad personality?</w:t>
      </w:r>
    </w:p>
    <w:p w:rsidR="00000000" w:rsidRDefault="007933C1">
      <w:r>
        <w:rPr>
          <w:b/>
        </w:rPr>
        <w:t>Phoebe:</w:t>
      </w:r>
      <w:r>
        <w:t xml:space="preserve"> Oh no, Bonnie's the best!</w:t>
      </w:r>
    </w:p>
    <w:p w:rsidR="00000000" w:rsidRDefault="007933C1">
      <w:r>
        <w:t>[Scene: Chandler's office, Chandler is bent over getting some water as his boss approaches.]</w:t>
      </w:r>
    </w:p>
    <w:p w:rsidR="00000000" w:rsidRDefault="007933C1">
      <w:r>
        <w:rPr>
          <w:b/>
        </w:rPr>
        <w:t>Doug:</w:t>
      </w:r>
      <w:r>
        <w:t xml:space="preserve"> Bing! (Chandler stands bolt upright and turns </w:t>
      </w:r>
      <w:r>
        <w:t>around to face him.) Read your Computech proposal, a real homerun. (He goes to slap his butt, but Chandler slides over making him miss.) Ooh. Barely got ya that time, get over here. Come on. (Chandler goes over) Wham! (slaps him on the butt) Good one. That</w:t>
      </w:r>
      <w:r>
        <w:t xml:space="preserve"> was a good one. (to a couple of Chandler's co-workers) Keep at it team. (goes into his office) </w:t>
      </w:r>
    </w:p>
    <w:p w:rsidR="00000000" w:rsidRDefault="007933C1">
      <w:r>
        <w:rPr>
          <w:b/>
        </w:rPr>
        <w:t>Chandler:</w:t>
      </w:r>
      <w:r>
        <w:t xml:space="preserve"> (to his co-workers) What is with him?</w:t>
      </w:r>
    </w:p>
    <w:p w:rsidR="00000000" w:rsidRDefault="007933C1">
      <w:r>
        <w:rPr>
          <w:b/>
        </w:rPr>
        <w:t>Phil:</w:t>
      </w:r>
      <w:r>
        <w:t xml:space="preserve"> With him? You're is favourite, you're his guy!</w:t>
      </w:r>
    </w:p>
    <w:p w:rsidR="00000000" w:rsidRDefault="007933C1">
      <w:r>
        <w:rPr>
          <w:b/>
        </w:rPr>
        <w:t>Stevens:</w:t>
      </w:r>
      <w:r>
        <w:t xml:space="preserve"> We never get smacked.</w:t>
      </w:r>
    </w:p>
    <w:p w:rsidR="00000000" w:rsidRDefault="007933C1">
      <w:r>
        <w:rPr>
          <w:b/>
        </w:rPr>
        <w:t>Chandler:</w:t>
      </w:r>
      <w:r>
        <w:t xml:space="preserve"> Well, that's not </w:t>
      </w:r>
      <w:r>
        <w:t>true, he-he smacked you once.</w:t>
      </w:r>
    </w:p>
    <w:p w:rsidR="00000000" w:rsidRDefault="007933C1">
      <w:r>
        <w:rPr>
          <w:b/>
        </w:rPr>
        <w:t>Phil:</w:t>
      </w:r>
      <w:r>
        <w:t xml:space="preserve"> Not on purpose, he ricocheted of you and got me.</w:t>
      </w:r>
    </w:p>
    <w:p w:rsidR="00000000" w:rsidRDefault="007933C1">
      <w:r>
        <w:rPr>
          <w:b/>
        </w:rPr>
        <w:t>Stevens:</w:t>
      </w:r>
      <w:r>
        <w:t xml:space="preserve"> I'm telling you, I need some smacks. I got a kid starting Dartmouth in the fall.</w:t>
      </w:r>
    </w:p>
    <w:p w:rsidR="00000000" w:rsidRDefault="007933C1">
      <w:r>
        <w:rPr>
          <w:b/>
        </w:rPr>
        <w:t>Doug:</w:t>
      </w:r>
      <w:r>
        <w:t xml:space="preserve"> (coming out of his office) Dartmouth? Who went to Dartmouth? Dartmouth suck</w:t>
      </w:r>
      <w:r>
        <w:t>s. Did you go to Dartmouth Bing?</w:t>
      </w:r>
    </w:p>
    <w:p w:rsidR="00000000" w:rsidRDefault="007933C1">
      <w:r>
        <w:rPr>
          <w:b/>
        </w:rPr>
        <w:t>Chandler:</w:t>
      </w:r>
      <w:r>
        <w:t xml:space="preserve"> No sir.</w:t>
      </w:r>
    </w:p>
    <w:p w:rsidR="00000000" w:rsidRDefault="007933C1">
      <w:r>
        <w:rPr>
          <w:b/>
        </w:rPr>
        <w:t>Doug:</w:t>
      </w:r>
      <w:r>
        <w:t xml:space="preserve"> There you go. (smacks him on the butt) </w:t>
      </w:r>
    </w:p>
    <w:p w:rsidR="00000000" w:rsidRDefault="007933C1">
      <w:r>
        <w:t>[Scene: The Ultimate Fighting Championship, Ross and Monica are there watching Pete.]</w:t>
      </w:r>
    </w:p>
    <w:p w:rsidR="00000000" w:rsidRDefault="007933C1">
      <w:r>
        <w:rPr>
          <w:b/>
        </w:rPr>
        <w:t>Ross:</w:t>
      </w:r>
      <w:r>
        <w:t xml:space="preserve"> (walking up with this </w:t>
      </w:r>
      <w:r>
        <w:rPr>
          <w:b/>
        </w:rPr>
        <w:t>huge</w:t>
      </w:r>
      <w:r>
        <w:t xml:space="preserve"> tub-o-popcorn and drink) Hey!</w:t>
      </w:r>
    </w:p>
    <w:p w:rsidR="00000000" w:rsidRDefault="007933C1">
      <w:r>
        <w:rPr>
          <w:b/>
        </w:rPr>
        <w:t>Monica:</w:t>
      </w:r>
      <w:r>
        <w:t xml:space="preserve"> Go</w:t>
      </w:r>
      <w:r>
        <w:t>d Ross, what is that?</w:t>
      </w:r>
    </w:p>
    <w:p w:rsidR="00000000" w:rsidRDefault="007933C1">
      <w:r>
        <w:rPr>
          <w:b/>
        </w:rPr>
        <w:t>Ross:</w:t>
      </w:r>
      <w:r>
        <w:t xml:space="preserve"> Yeah, it's the Ultimate Fighting Combo. Yeah, I saved thirty cents, plus I get to keep the cup. Yay!!</w:t>
      </w:r>
    </w:p>
    <w:p w:rsidR="00000000" w:rsidRDefault="007933C1">
      <w:r>
        <w:rPr>
          <w:b/>
        </w:rPr>
        <w:t>Announcer:</w:t>
      </w:r>
      <w:r>
        <w:t xml:space="preserve"> From New York City, New York! Appearing in his Ultimate Fighting Championship debut! He's known for his confrontati</w:t>
      </w:r>
      <w:r>
        <w:t>onal business style. Ladies and Gentlemen, introducing Pete Beck-errrr!!</w:t>
      </w:r>
    </w:p>
    <w:p w:rsidR="00000000" w:rsidRDefault="007933C1">
      <w:r>
        <w:t>[Pete enters with his entourage all pumped up, and Ross and Monica are the only ones who stand up and cheer.]</w:t>
      </w:r>
    </w:p>
    <w:p w:rsidR="00000000" w:rsidRDefault="007933C1">
      <w:r>
        <w:rPr>
          <w:b/>
        </w:rPr>
        <w:t>Monica:</w:t>
      </w:r>
      <w:r>
        <w:t xml:space="preserve"> I love you, Pete!!!</w:t>
      </w:r>
    </w:p>
    <w:p w:rsidR="00000000" w:rsidRDefault="007933C1">
      <w:r>
        <w:rPr>
          <w:b/>
        </w:rPr>
        <w:t>Announcer:</w:t>
      </w:r>
      <w:r>
        <w:t xml:space="preserve"> And his opponent, from Hunnington </w:t>
      </w:r>
      <w:r>
        <w:t xml:space="preserve">Beach, California! He's a 300 pound street fighter, Tank Abbottttttt!!!! </w:t>
      </w:r>
    </w:p>
    <w:p w:rsidR="00000000" w:rsidRDefault="007933C1">
      <w:r>
        <w:t xml:space="preserve">(The crowd goes wild, and Ross is the only one boo-ing him.) </w:t>
      </w:r>
    </w:p>
    <w:p w:rsidR="00000000" w:rsidRDefault="007933C1">
      <w:r>
        <w:rPr>
          <w:b/>
        </w:rPr>
        <w:t>Monica:</w:t>
      </w:r>
      <w:r>
        <w:t xml:space="preserve"> (going up to the ring) Pete! Pete!! That guy's pretty huge!</w:t>
      </w:r>
    </w:p>
    <w:p w:rsidR="00000000" w:rsidRDefault="007933C1">
      <w:r>
        <w:rPr>
          <w:b/>
        </w:rPr>
        <w:t>Pete:</w:t>
      </w:r>
      <w:r>
        <w:t xml:space="preserve"> Don't worry, Hoshi taught me how to use an opp</w:t>
      </w:r>
      <w:r>
        <w:t>onent's strength and weight against him.</w:t>
      </w:r>
    </w:p>
    <w:p w:rsidR="00000000" w:rsidRDefault="007933C1">
      <w:r>
        <w:rPr>
          <w:b/>
        </w:rPr>
        <w:t>Ross:</w:t>
      </w:r>
      <w:r>
        <w:t xml:space="preserve"> Well, then that guy is in serious, serious trouble.</w:t>
      </w:r>
    </w:p>
    <w:p w:rsidR="00000000" w:rsidRDefault="007933C1">
      <w:r>
        <w:t xml:space="preserve">(Pete and Monica kiss, and Monica mouths “I love you.” to him.) </w:t>
      </w:r>
    </w:p>
    <w:p w:rsidR="00000000" w:rsidRDefault="007933C1">
      <w:r>
        <w:rPr>
          <w:b/>
        </w:rPr>
        <w:t>Ross:</w:t>
      </w:r>
      <w:r>
        <w:t xml:space="preserve"> All right! You go get him! Let's go!</w:t>
      </w:r>
    </w:p>
    <w:p w:rsidR="00000000" w:rsidRDefault="007933C1">
      <w:r>
        <w:rPr>
          <w:b/>
        </w:rPr>
        <w:t>Referee:</w:t>
      </w:r>
      <w:r>
        <w:t xml:space="preserve"> Here we go gentlemen, here we go! (to Ta</w:t>
      </w:r>
      <w:r>
        <w:t>nk Abbott) Are you ready? (He nods, and takes out his teeth) (to Pete) Are you ready? (Pete nods, “Yes.”) Let's get it on!!</w:t>
      </w:r>
    </w:p>
    <w:p w:rsidR="00000000" w:rsidRDefault="007933C1">
      <w:r>
        <w:t xml:space="preserve">(They both rush each other. Tank picks Pete up and carries him over and slams him into the fence surrounding the ring.) </w:t>
      </w:r>
    </w:p>
    <w:p w:rsidR="00000000" w:rsidRDefault="007933C1">
      <w:r>
        <w:rPr>
          <w:b/>
        </w:rPr>
        <w:t>Pete:</w:t>
      </w:r>
      <w:r>
        <w:t xml:space="preserve"> Uh-oh</w:t>
      </w:r>
      <w:r>
        <w:t>.</w:t>
      </w:r>
    </w:p>
    <w:p w:rsidR="00000000" w:rsidRDefault="007933C1">
      <w:r>
        <w:t xml:space="preserve">(Tank carries Pete over to the other side of the ring, and we see both Ross and Monica wince in pain.) </w:t>
      </w:r>
    </w:p>
    <w:p w:rsidR="00000000" w:rsidRDefault="007933C1">
      <w:r>
        <w:rPr>
          <w:b/>
        </w:rPr>
        <w:t>Commercial Break</w:t>
      </w:r>
    </w:p>
    <w:p w:rsidR="00000000" w:rsidRDefault="007933C1">
      <w:r>
        <w:t>[Scene: The Arena, after the fight. Monica is walking up to a defeated Pete.]</w:t>
      </w:r>
    </w:p>
    <w:p w:rsidR="00000000" w:rsidRDefault="007933C1">
      <w:r>
        <w:rPr>
          <w:b/>
        </w:rPr>
        <w:t>Monica:</w:t>
      </w:r>
      <w:r>
        <w:t xml:space="preserve"> Hey! (she sits down next to him) It's me. Mon-i</w:t>
      </w:r>
      <w:r>
        <w:t>-ca! Can I just tell you how proud I am of you.</w:t>
      </w:r>
    </w:p>
    <w:p w:rsidR="00000000" w:rsidRDefault="007933C1">
      <w:r>
        <w:rPr>
          <w:b/>
        </w:rPr>
        <w:t>Pete:</w:t>
      </w:r>
      <w:r>
        <w:t xml:space="preserve"> It would be nice after hearing 20,000 people chant “You suck!”</w:t>
      </w:r>
    </w:p>
    <w:p w:rsidR="00000000" w:rsidRDefault="007933C1">
      <w:r>
        <w:rPr>
          <w:b/>
        </w:rPr>
        <w:t>Monica:</w:t>
      </w:r>
      <w:r>
        <w:t xml:space="preserve"> I mean I-I thought you were nuts at first, but you-you did it. And now you can just look back at this thing with no regrets.</w:t>
      </w:r>
    </w:p>
    <w:p w:rsidR="00000000" w:rsidRDefault="007933C1">
      <w:r>
        <w:rPr>
          <w:b/>
        </w:rPr>
        <w:t>Pete:</w:t>
      </w:r>
      <w:r>
        <w:t xml:space="preserve"> </w:t>
      </w:r>
      <w:r>
        <w:t>What, look back?</w:t>
      </w:r>
    </w:p>
    <w:p w:rsidR="00000000" w:rsidRDefault="007933C1">
      <w:r>
        <w:rPr>
          <w:b/>
        </w:rPr>
        <w:t>Monica:</w:t>
      </w:r>
      <w:r>
        <w:t xml:space="preserve"> Well, you're not gonna get going are you?</w:t>
      </w:r>
    </w:p>
    <w:p w:rsidR="00000000" w:rsidRDefault="007933C1">
      <w:r>
        <w:rPr>
          <w:b/>
        </w:rPr>
        <w:t>Pete:</w:t>
      </w:r>
      <w:r>
        <w:t xml:space="preserve"> Well let me ask you a question. Am I the Ultimate Fighting Champion?</w:t>
      </w:r>
    </w:p>
    <w:p w:rsidR="00000000" w:rsidRDefault="007933C1">
      <w:r>
        <w:rPr>
          <w:b/>
        </w:rPr>
        <w:t>Monica:</w:t>
      </w:r>
      <w:r>
        <w:t xml:space="preserve"> Well, no. But...</w:t>
      </w:r>
    </w:p>
    <w:p w:rsidR="00000000" w:rsidRDefault="007933C1">
      <w:r>
        <w:rPr>
          <w:b/>
        </w:rPr>
        <w:t>Pete:</w:t>
      </w:r>
      <w:r>
        <w:t xml:space="preserve"> Well I'm not gonna stop until I'm the Ultimate Fighting Champion.</w:t>
      </w:r>
    </w:p>
    <w:p w:rsidR="00000000" w:rsidRDefault="007933C1">
      <w:r>
        <w:rPr>
          <w:b/>
        </w:rPr>
        <w:t>Monica:</w:t>
      </w:r>
      <w:r>
        <w:t xml:space="preserve"> That guy </w:t>
      </w:r>
      <w:r>
        <w:t>stood on your neck until you passed out!</w:t>
      </w:r>
    </w:p>
    <w:p w:rsidR="00000000" w:rsidRDefault="007933C1">
      <w:r>
        <w:rPr>
          <w:b/>
        </w:rPr>
        <w:t>Pete:</w:t>
      </w:r>
      <w:r>
        <w:t xml:space="preserve"> Let me tell you a story. When I set out to create Moss 865, do you think it just happened overnight? No. There was Moss 1, that burnt down my Dad's garage, there was Moss 2 that would only schedule appointment</w:t>
      </w:r>
      <w:r>
        <w:t>s in January, and 862 others that I learned from, just like I learned from this fight, never to let a guy stand on my neck.</w:t>
      </w:r>
    </w:p>
    <w:p w:rsidR="00000000" w:rsidRDefault="007933C1">
      <w:r>
        <w:rPr>
          <w:b/>
        </w:rPr>
        <w:t>Monica:</w:t>
      </w:r>
      <w:r>
        <w:t xml:space="preserve"> You didn't know that already?</w:t>
      </w:r>
    </w:p>
    <w:p w:rsidR="00000000" w:rsidRDefault="007933C1">
      <w:r>
        <w:rPr>
          <w:b/>
        </w:rPr>
        <w:t>Pete:</w:t>
      </w:r>
      <w:r>
        <w:t xml:space="preserve"> Look, I'm gonna get better. Okay? I promise you.</w:t>
      </w:r>
    </w:p>
    <w:p w:rsidR="00000000" w:rsidRDefault="007933C1">
      <w:r>
        <w:rPr>
          <w:b/>
        </w:rPr>
        <w:t>Monica:</w:t>
      </w:r>
      <w:r>
        <w:t xml:space="preserve"> Okay, just get a lot better. (p</w:t>
      </w:r>
      <w:r>
        <w:t>ause) Fast.</w:t>
      </w:r>
    </w:p>
    <w:p w:rsidR="00000000" w:rsidRDefault="007933C1">
      <w:r>
        <w:rPr>
          <w:b/>
        </w:rPr>
        <w:t>Pete:</w:t>
      </w:r>
      <w:r>
        <w:t xml:space="preserve"> Oh, one other thing. Hoshi thinks that you being ringside may have affected my concentration.</w:t>
      </w:r>
    </w:p>
    <w:p w:rsidR="00000000" w:rsidRDefault="007933C1">
      <w:r>
        <w:rPr>
          <w:b/>
        </w:rPr>
        <w:t>Monica:</w:t>
      </w:r>
      <w:r>
        <w:t xml:space="preserve"> Yeah. That-that was the problem.</w:t>
      </w:r>
    </w:p>
    <w:p w:rsidR="00000000" w:rsidRDefault="007933C1">
      <w:r>
        <w:t>[Scene: Monica and Rachel's balcony, Ross and Phoebe are grilling some burgers and hot dogs.]</w:t>
      </w:r>
    </w:p>
    <w:p w:rsidR="00000000" w:rsidRDefault="007933C1">
      <w:r>
        <w:rPr>
          <w:b/>
        </w:rPr>
        <w:t>Monica:</w:t>
      </w:r>
      <w:r>
        <w:t xml:space="preserve"> (</w:t>
      </w:r>
      <w:r>
        <w:t>joining them) Hey.</w:t>
      </w:r>
    </w:p>
    <w:p w:rsidR="00000000" w:rsidRDefault="007933C1">
      <w:r>
        <w:rPr>
          <w:b/>
        </w:rPr>
        <w:t>Ross:</w:t>
      </w:r>
      <w:r>
        <w:t xml:space="preserve"> Hey! How long until Pete's fight?</w:t>
      </w:r>
    </w:p>
    <w:p w:rsidR="00000000" w:rsidRDefault="007933C1">
      <w:r>
        <w:rPr>
          <w:b/>
        </w:rPr>
        <w:t>Monica:</w:t>
      </w:r>
      <w:r>
        <w:t xml:space="preserve"> Oh, about five minutes. Right now they're interviewing his opponent. Apparently he trains by going to Iran and pulling the arms off thieves.</w:t>
      </w:r>
    </w:p>
    <w:p w:rsidR="00000000" w:rsidRDefault="007933C1">
      <w:r>
        <w:rPr>
          <w:b/>
        </w:rPr>
        <w:t>Ross:</w:t>
      </w:r>
      <w:r>
        <w:t xml:space="preserve"> Hot dog?</w:t>
      </w:r>
    </w:p>
    <w:p w:rsidR="00000000" w:rsidRDefault="007933C1">
      <w:r>
        <w:rPr>
          <w:b/>
        </w:rPr>
        <w:t>Monica:</w:t>
      </w:r>
      <w:r>
        <w:t xml:space="preserve"> Four, please. (Ross looks</w:t>
      </w:r>
      <w:r>
        <w:t xml:space="preserve"> at her) I'm really nervous. (Ross gives her the four dogs) Thank you. (she grabs four buns, and heads back inside) </w:t>
      </w:r>
    </w:p>
    <w:p w:rsidR="00000000" w:rsidRDefault="007933C1">
      <w:r>
        <w:rPr>
          <w:b/>
        </w:rPr>
        <w:t>Phoebe:</w:t>
      </w:r>
      <w:r>
        <w:t xml:space="preserve"> So Ross, how umm, how did it go with Bonnie?</w:t>
      </w:r>
    </w:p>
    <w:p w:rsidR="00000000" w:rsidRDefault="007933C1">
      <w:r>
        <w:rPr>
          <w:b/>
        </w:rPr>
        <w:t>Ross:</w:t>
      </w:r>
      <w:r>
        <w:t xml:space="preserve"> What? Oh! I gotta tell you, I-I wasn't expecting to like her at all, I mean I ac</w:t>
      </w:r>
      <w:r>
        <w:t>tually wasn't expecting to like anyone right now, but she's really terrific.</w:t>
      </w:r>
    </w:p>
    <w:p w:rsidR="00000000" w:rsidRDefault="007933C1">
      <w:r>
        <w:rPr>
          <w:b/>
        </w:rPr>
        <w:t>Phoebe:</w:t>
      </w:r>
      <w:r>
        <w:t xml:space="preserve"> Ohh, that's too bad!</w:t>
      </w:r>
    </w:p>
    <w:p w:rsidR="00000000" w:rsidRDefault="007933C1">
      <w:r>
        <w:rPr>
          <w:b/>
        </w:rPr>
        <w:t>Ross:</w:t>
      </w:r>
      <w:r>
        <w:t xml:space="preserve"> No, I-I'm saying I liked her.</w:t>
      </w:r>
    </w:p>
    <w:p w:rsidR="00000000" w:rsidRDefault="007933C1">
      <w:r>
        <w:rPr>
          <w:b/>
        </w:rPr>
        <w:t>Phoebe:</w:t>
      </w:r>
      <w:r>
        <w:t xml:space="preserve"> Yeah, y'know what, there are other fish in the sea.</w:t>
      </w:r>
    </w:p>
    <w:p w:rsidR="00000000" w:rsidRDefault="007933C1">
      <w:r>
        <w:rPr>
          <w:b/>
        </w:rPr>
        <w:t>Ross:</w:t>
      </w:r>
      <w:r>
        <w:t xml:space="preserve"> Pheebs, I think she's great. Okay? We're going o</w:t>
      </w:r>
      <w:r>
        <w:t>ut again.</w:t>
      </w:r>
    </w:p>
    <w:p w:rsidR="00000000" w:rsidRDefault="007933C1">
      <w:r>
        <w:rPr>
          <w:b/>
        </w:rPr>
        <w:t>Phoebe:</w:t>
      </w:r>
      <w:r>
        <w:t xml:space="preserve"> Okay, I hear you! Are you capable of talking about any thing else?</w:t>
      </w:r>
    </w:p>
    <w:p w:rsidR="00000000" w:rsidRDefault="007933C1">
      <w:r>
        <w:rPr>
          <w:b/>
        </w:rPr>
        <w:t>Chandler:</w:t>
      </w:r>
      <w:r>
        <w:t xml:space="preserve"> (joining them) Hey! Which one's my turkey burger?</w:t>
      </w:r>
    </w:p>
    <w:p w:rsidR="00000000" w:rsidRDefault="007933C1">
      <w:r>
        <w:rPr>
          <w:b/>
        </w:rPr>
        <w:t>Ross:</w:t>
      </w:r>
      <w:r>
        <w:t xml:space="preserve"> Ahh, the one next to my foot. Sorry.</w:t>
      </w:r>
    </w:p>
    <w:p w:rsidR="00000000" w:rsidRDefault="007933C1">
      <w:r>
        <w:rPr>
          <w:b/>
        </w:rPr>
        <w:t>Joey:</w:t>
      </w:r>
      <w:r>
        <w:t xml:space="preserve"> (sticking his head out the window) Hey, the fight's starting!</w:t>
      </w:r>
    </w:p>
    <w:p w:rsidR="00000000" w:rsidRDefault="007933C1">
      <w:r>
        <w:rPr>
          <w:b/>
        </w:rPr>
        <w:t>Ross:</w:t>
      </w:r>
      <w:r>
        <w:t xml:space="preserve"> Okay, we'll be right in. (to Chandler) So ah, did your boss try to slap you again today?</w:t>
      </w:r>
    </w:p>
    <w:p w:rsidR="00000000" w:rsidRDefault="007933C1">
      <w:r>
        <w:rPr>
          <w:b/>
        </w:rPr>
        <w:t>Chandler:</w:t>
      </w:r>
      <w:r>
        <w:t xml:space="preserve"> Nine times! Okay, I had to put on lotion! But, it's gonna be okay, because as of tomorrow I'm conducting an experiment, and if all goes as planned, my </w:t>
      </w:r>
      <w:r>
        <w:t>butt will be smack free.</w:t>
      </w:r>
    </w:p>
    <w:p w:rsidR="00000000" w:rsidRDefault="007933C1">
      <w:r>
        <w:rPr>
          <w:b/>
        </w:rPr>
        <w:t>Joey:</w:t>
      </w:r>
      <w:r>
        <w:t xml:space="preserve"> (sticking his head out the window) Fight's over!</w:t>
      </w:r>
    </w:p>
    <w:p w:rsidR="00000000" w:rsidRDefault="007933C1">
      <w:r>
        <w:t xml:space="preserve">(Chandler, Ross, and Phoebe all stop dead in their tracks at the news.) </w:t>
      </w:r>
    </w:p>
    <w:p w:rsidR="00000000" w:rsidRDefault="007933C1">
      <w:r>
        <w:t xml:space="preserve">[Scene: Chandler's office, Chandler is confronting his boss about the butt smacking thing. His boss is </w:t>
      </w:r>
      <w:r>
        <w:t>writing on a white board.]</w:t>
      </w:r>
    </w:p>
    <w:p w:rsidR="00000000" w:rsidRDefault="007933C1">
      <w:r>
        <w:rPr>
          <w:b/>
        </w:rPr>
        <w:t>Chandler:</w:t>
      </w:r>
      <w:r>
        <w:t xml:space="preserve"> Excuse me, Doug? (no reaction) Hey there sports fan!!</w:t>
      </w:r>
    </w:p>
    <w:p w:rsidR="00000000" w:rsidRDefault="007933C1">
      <w:r>
        <w:rPr>
          <w:b/>
        </w:rPr>
        <w:t>Doug:</w:t>
      </w:r>
      <w:r>
        <w:t xml:space="preserve"> (turning around) Bing! You got those numbers for me?</w:t>
      </w:r>
    </w:p>
    <w:p w:rsidR="00000000" w:rsidRDefault="007933C1">
      <w:r>
        <w:rPr>
          <w:b/>
        </w:rPr>
        <w:t>Chandler:</w:t>
      </w:r>
      <w:r>
        <w:t xml:space="preserve"> No, I ah, I didn't do them.</w:t>
      </w:r>
    </w:p>
    <w:p w:rsidR="00000000" w:rsidRDefault="007933C1">
      <w:r>
        <w:rPr>
          <w:b/>
        </w:rPr>
        <w:t>Doug:</w:t>
      </w:r>
      <w:r>
        <w:t xml:space="preserve"> Oh, you forgot?</w:t>
      </w:r>
    </w:p>
    <w:p w:rsidR="00000000" w:rsidRDefault="007933C1">
      <w:r>
        <w:rPr>
          <w:b/>
        </w:rPr>
        <w:t>Chandler:</w:t>
      </w:r>
      <w:r>
        <w:t xml:space="preserve"> No, no I just ah, didn't do them. In</w:t>
      </w:r>
      <w:r>
        <w:t>stead, I ah, hung out with a couple of friends and had a couple of beers so I certainly don't deserve any praise, verbal or otherwise.</w:t>
      </w:r>
    </w:p>
    <w:p w:rsidR="00000000" w:rsidRDefault="007933C1">
      <w:r>
        <w:rPr>
          <w:b/>
        </w:rPr>
        <w:t>Doug:</w:t>
      </w:r>
      <w:r>
        <w:t xml:space="preserve"> Well, I got tanked myself last night. Pretty dicey drive home, Tapanzi Bridge never looked smaller. (laughs) That's</w:t>
      </w:r>
      <w:r>
        <w:t xml:space="preserve"> okay, you're still my number one guy! (slaps him on the butt) Bing!</w:t>
      </w:r>
    </w:p>
    <w:p w:rsidR="00000000" w:rsidRDefault="007933C1">
      <w:r>
        <w:rPr>
          <w:b/>
        </w:rPr>
        <w:t>Chandler:</w:t>
      </w:r>
      <w:r>
        <w:t xml:space="preserve"> Doug!!</w:t>
      </w:r>
    </w:p>
    <w:p w:rsidR="00000000" w:rsidRDefault="007933C1">
      <w:r>
        <w:rPr>
          <w:b/>
        </w:rPr>
        <w:t>Doug:</w:t>
      </w:r>
      <w:r>
        <w:t xml:space="preserve"> Hmm.</w:t>
      </w:r>
    </w:p>
    <w:p w:rsidR="00000000" w:rsidRDefault="007933C1">
      <w:r>
        <w:rPr>
          <w:b/>
        </w:rPr>
        <w:t>Chandler:</w:t>
      </w:r>
      <w:r>
        <w:t xml:space="preserve"> I'm a little bit uncomfortable with the that way you express yourself.</w:t>
      </w:r>
    </w:p>
    <w:p w:rsidR="00000000" w:rsidRDefault="007933C1">
      <w:r>
        <w:rPr>
          <w:b/>
        </w:rPr>
        <w:t>Doug:</w:t>
      </w:r>
      <w:r>
        <w:t xml:space="preserve"> Oh, is it the swearing? I mean is it the constant swearing? Because I go</w:t>
      </w:r>
      <w:r>
        <w:t>tta tell ya, if it is, you can just... kiss my ass!</w:t>
      </w:r>
    </w:p>
    <w:p w:rsidR="00000000" w:rsidRDefault="007933C1">
      <w:r>
        <w:rPr>
          <w:b/>
        </w:rPr>
        <w:t>Chandler:</w:t>
      </w:r>
      <w:r>
        <w:t xml:space="preserve"> No, no. It-it's not about the swearing, it's more about ah, the way, that you ah, occasionally, concentrate, your enthusiasm on my buttock.</w:t>
      </w:r>
    </w:p>
    <w:p w:rsidR="00000000" w:rsidRDefault="007933C1">
      <w:r>
        <w:rPr>
          <w:b/>
        </w:rPr>
        <w:t>Doug:</w:t>
      </w:r>
      <w:r>
        <w:t xml:space="preserve"> Oh?</w:t>
      </w:r>
    </w:p>
    <w:p w:rsidR="00000000" w:rsidRDefault="007933C1">
      <w:r>
        <w:rPr>
          <w:b/>
        </w:rPr>
        <w:t>Chandler:</w:t>
      </w:r>
      <w:r>
        <w:t xml:space="preserve"> Oh, and don't get me wrong, I appr</w:t>
      </w:r>
      <w:r>
        <w:t>eciate the sentiment. It's just that I, I have a rather, sensitive posterior, and ah, besides, it's making all the other guys jealous.</w:t>
      </w:r>
    </w:p>
    <w:p w:rsidR="00000000" w:rsidRDefault="007933C1">
      <w:r>
        <w:rPr>
          <w:b/>
        </w:rPr>
        <w:t>Doug:</w:t>
      </w:r>
      <w:r>
        <w:t xml:space="preserve"> Well, say no more. Y'know it takes guts to bring this up. Bing! You're okay.</w:t>
      </w:r>
    </w:p>
    <w:p w:rsidR="00000000" w:rsidRDefault="007933C1">
      <w:r>
        <w:rPr>
          <w:b/>
        </w:rPr>
        <w:t>Chandler:</w:t>
      </w:r>
      <w:r>
        <w:t xml:space="preserve"> Okay. (he starts to leave) </w:t>
      </w:r>
    </w:p>
    <w:p w:rsidR="00000000" w:rsidRDefault="007933C1">
      <w:r>
        <w:rPr>
          <w:b/>
        </w:rPr>
        <w:t>Doug:</w:t>
      </w:r>
      <w:r>
        <w:t xml:space="preserve"> Ha! (goes to smack him on the butt, but stops, faking Chandler out) Ahhhhhhh!</w:t>
      </w:r>
    </w:p>
    <w:p w:rsidR="00000000" w:rsidRDefault="007933C1">
      <w:r>
        <w:rPr>
          <w:b/>
        </w:rPr>
        <w:t>Chandler:</w:t>
      </w:r>
      <w:r>
        <w:t xml:space="preserve"> Ahhhhh! (walks out, imitating shooting himself in the head) </w:t>
      </w:r>
    </w:p>
    <w:p w:rsidR="00000000" w:rsidRDefault="007933C1">
      <w:r>
        <w:t>[Scene: The street outside Central Perk, Rachel and Phoebe are talking and walking.]</w:t>
      </w:r>
    </w:p>
    <w:p w:rsidR="00000000" w:rsidRDefault="007933C1">
      <w:r>
        <w:rPr>
          <w:b/>
        </w:rPr>
        <w:t>Phoebe:</w:t>
      </w:r>
      <w:r>
        <w:t xml:space="preserve"> Okay. Wo</w:t>
      </w:r>
      <w:r>
        <w:t>uld you rather live in the shirt pocket of a sweaty giant, or inside his shower drain?</w:t>
      </w:r>
    </w:p>
    <w:p w:rsidR="00000000" w:rsidRDefault="007933C1">
      <w:r>
        <w:rPr>
          <w:b/>
        </w:rPr>
        <w:t>Rachel:</w:t>
      </w:r>
      <w:r>
        <w:t xml:space="preserve"> (seeing Ross and Bonnie inside Central Perk) Oh my God! Phoebe look, it's Ross and that girl.</w:t>
      </w:r>
    </w:p>
    <w:p w:rsidR="00000000" w:rsidRDefault="007933C1">
      <w:r>
        <w:t xml:space="preserve">(We see Ross and Bonnie laughing and having a good time.) </w:t>
      </w:r>
    </w:p>
    <w:p w:rsidR="00000000" w:rsidRDefault="007933C1">
      <w:r>
        <w:rPr>
          <w:b/>
        </w:rPr>
        <w:t>Phoebe:</w:t>
      </w:r>
      <w:r>
        <w:t xml:space="preserve"> </w:t>
      </w:r>
      <w:r>
        <w:t>No! No! Look at that! (drags her away from the window) It's a line of ants! They're working as a team!</w:t>
      </w:r>
    </w:p>
    <w:p w:rsidR="00000000" w:rsidRDefault="007933C1">
      <w:r>
        <w:rPr>
          <w:b/>
        </w:rPr>
        <w:t>Rachel:</w:t>
      </w:r>
      <w:r>
        <w:t xml:space="preserve"> Phoebe! (goes back to the window) </w:t>
      </w:r>
    </w:p>
    <w:p w:rsidR="00000000" w:rsidRDefault="007933C1">
      <w:r>
        <w:rPr>
          <w:b/>
        </w:rPr>
        <w:t>Phoebe:</w:t>
      </w:r>
      <w:r>
        <w:t xml:space="preserve"> (looking in the window) Right, oh yeah. Wow, oh, it looks like Ross is breaking up with her. Uff, I ho</w:t>
      </w:r>
      <w:r>
        <w:t>pe he lets her down easy. Let's go.</w:t>
      </w:r>
    </w:p>
    <w:p w:rsidR="00000000" w:rsidRDefault="007933C1">
      <w:r>
        <w:rPr>
          <w:b/>
        </w:rPr>
        <w:t>Rachel:</w:t>
      </w:r>
      <w:r>
        <w:t xml:space="preserve"> Come on Phoebe, look at that! They are not breaking up, look at them. Okay that's, you know what that is? That is a, that is a second date, that's what that is! Look at that, she just put her hand on his thigh...</w:t>
      </w:r>
    </w:p>
    <w:p w:rsidR="00000000" w:rsidRDefault="007933C1">
      <w:r>
        <w:rPr>
          <w:b/>
        </w:rPr>
        <w:t>Phoebe:</w:t>
      </w:r>
      <w:r>
        <w:t xml:space="preserve"> Oh no! That really is nothing, she is </w:t>
      </w:r>
      <w:r>
        <w:rPr>
          <w:b/>
        </w:rPr>
        <w:t>very</w:t>
      </w:r>
      <w:r>
        <w:t xml:space="preserve"> sexually aggressive.</w:t>
      </w:r>
    </w:p>
    <w:p w:rsidR="00000000" w:rsidRDefault="007933C1">
      <w:r>
        <w:rPr>
          <w:b/>
        </w:rPr>
        <w:t>Rachel:</w:t>
      </w:r>
      <w:r>
        <w:t xml:space="preserve"> Ohh! (walking away from the window) Phoebe, this is all your fault! Now he loves her, he's gonna marry her, and this is all your fault.</w:t>
      </w:r>
    </w:p>
    <w:p w:rsidR="00000000" w:rsidRDefault="007933C1">
      <w:r>
        <w:rPr>
          <w:b/>
        </w:rPr>
        <w:t>Phoebe:</w:t>
      </w:r>
      <w:r>
        <w:t xml:space="preserve"> You said it was okay!</w:t>
      </w:r>
    </w:p>
    <w:p w:rsidR="00000000" w:rsidRDefault="007933C1">
      <w:r>
        <w:rPr>
          <w:b/>
        </w:rPr>
        <w:t>Rachel:</w:t>
      </w:r>
      <w:r>
        <w:t xml:space="preserve"> Y</w:t>
      </w:r>
      <w:r>
        <w:t>ou said she was bald!!</w:t>
      </w:r>
    </w:p>
    <w:p w:rsidR="00000000" w:rsidRDefault="007933C1">
      <w:r>
        <w:rPr>
          <w:b/>
        </w:rPr>
        <w:t>Phoebe:</w:t>
      </w:r>
      <w:r>
        <w:t xml:space="preserve"> What?! What-what-what-what-what?!!</w:t>
      </w:r>
    </w:p>
    <w:p w:rsidR="00000000" w:rsidRDefault="007933C1">
      <w:r>
        <w:rPr>
          <w:b/>
        </w:rPr>
        <w:t>Rachel:</w:t>
      </w:r>
      <w:r>
        <w:t xml:space="preserve"> Phoebe, we can't, we just can't just let it happen! Okay, we have to do something! We have to break them up! Okay? Just go in there and like, shave her head! You owe me one bald girl</w:t>
      </w:r>
      <w:r>
        <w:t>!!</w:t>
      </w:r>
    </w:p>
    <w:p w:rsidR="00000000" w:rsidRDefault="007933C1">
      <w:r>
        <w:rPr>
          <w:b/>
        </w:rPr>
        <w:t>Phoebe:</w:t>
      </w:r>
      <w:r>
        <w:t xml:space="preserve"> Okay, first of all, breathe. Second of all, I don't get it. Aren't you the one that decided that you didn't want to be with Ross?</w:t>
      </w:r>
    </w:p>
    <w:p w:rsidR="00000000" w:rsidRDefault="007933C1">
      <w:r>
        <w:rPr>
          <w:b/>
        </w:rPr>
        <w:t>Rachel:</w:t>
      </w:r>
      <w:r>
        <w:t xml:space="preserve"> (quietly) Yes.</w:t>
      </w:r>
    </w:p>
    <w:p w:rsidR="00000000" w:rsidRDefault="007933C1">
      <w:r>
        <w:rPr>
          <w:b/>
        </w:rPr>
        <w:t>Phoebe:</w:t>
      </w:r>
      <w:r>
        <w:t xml:space="preserve"> Well isn't he your friend? Don't you want him to be happy?</w:t>
      </w:r>
    </w:p>
    <w:p w:rsidR="00000000" w:rsidRDefault="007933C1">
      <w:r>
        <w:rPr>
          <w:b/>
        </w:rPr>
        <w:t>Rachel:</w:t>
      </w:r>
      <w:r>
        <w:t xml:space="preserve"> Yes.</w:t>
      </w:r>
    </w:p>
    <w:p w:rsidR="00000000" w:rsidRDefault="007933C1">
      <w:r>
        <w:rPr>
          <w:b/>
        </w:rPr>
        <w:t>Phoebe:</w:t>
      </w:r>
      <w:r>
        <w:t xml:space="preserve"> So?</w:t>
      </w:r>
    </w:p>
    <w:p w:rsidR="00000000" w:rsidRDefault="007933C1">
      <w:r>
        <w:rPr>
          <w:b/>
        </w:rPr>
        <w:t>Rachel:</w:t>
      </w:r>
      <w:r>
        <w:t xml:space="preserve"> I just y'know, I didn't expect him to be this happy so soon. Ufff. Ooo-ooh! (sits down on the curb) </w:t>
      </w:r>
    </w:p>
    <w:p w:rsidR="00000000" w:rsidRDefault="007933C1">
      <w:r>
        <w:rPr>
          <w:b/>
        </w:rPr>
        <w:t>Phoebe:</w:t>
      </w:r>
      <w:r>
        <w:t xml:space="preserve"> (sits down next to her and hugs her) Oh no.</w:t>
      </w:r>
    </w:p>
    <w:p w:rsidR="00000000" w:rsidRDefault="007933C1">
      <w:r>
        <w:rPr>
          <w:b/>
        </w:rPr>
        <w:t>Rachel:</w:t>
      </w:r>
      <w:r>
        <w:t xml:space="preserve"> What?</w:t>
      </w:r>
    </w:p>
    <w:p w:rsidR="00000000" w:rsidRDefault="007933C1">
      <w:r>
        <w:rPr>
          <w:b/>
        </w:rPr>
        <w:t>Phoebe:</w:t>
      </w:r>
      <w:r>
        <w:t xml:space="preserve"> Oh, we killed them all.</w:t>
      </w:r>
    </w:p>
    <w:p w:rsidR="00000000" w:rsidRDefault="007933C1">
      <w:r>
        <w:rPr>
          <w:b/>
        </w:rPr>
        <w:t>Rachel:</w:t>
      </w:r>
      <w:r>
        <w:t xml:space="preserve"> Oh! </w:t>
      </w:r>
    </w:p>
    <w:p w:rsidR="00000000" w:rsidRDefault="007933C1">
      <w:r>
        <w:t>(They both jump up and wipe off thei</w:t>
      </w:r>
      <w:r>
        <w:t xml:space="preserve">r butts.) </w:t>
      </w:r>
    </w:p>
    <w:p w:rsidR="00000000" w:rsidRDefault="007933C1">
      <w:r>
        <w:t>[Scene: A locker room, Pete is in a full upper-body cast. Monica enters, sees him, and gasps. Pete tries to turn around, and winces in pain.]</w:t>
      </w:r>
    </w:p>
    <w:p w:rsidR="00000000" w:rsidRDefault="007933C1">
      <w:r>
        <w:rPr>
          <w:b/>
        </w:rPr>
        <w:t>Pete:</w:t>
      </w:r>
      <w:r>
        <w:t xml:space="preserve"> It's okay, it's not as bad as it looks, it's a precaution. Ah, I'm not supposed to move my spine.</w:t>
      </w:r>
    </w:p>
    <w:p w:rsidR="00000000" w:rsidRDefault="007933C1">
      <w:r>
        <w:rPr>
          <w:b/>
        </w:rPr>
        <w:t>Monica:</w:t>
      </w:r>
      <w:r>
        <w:t xml:space="preserve"> Please tell me you're stopping now.</w:t>
      </w:r>
    </w:p>
    <w:p w:rsidR="00000000" w:rsidRDefault="007933C1">
      <w:r>
        <w:rPr>
          <w:b/>
        </w:rPr>
        <w:t>Pete:</w:t>
      </w:r>
      <w:r>
        <w:t xml:space="preserve"> I'm fine! I'd fight tonight, if they'd let me. (stands up and starts swinging his arms) See this circle I'm marking off here? This is my zone of terror.</w:t>
      </w:r>
    </w:p>
    <w:p w:rsidR="00000000" w:rsidRDefault="007933C1">
      <w:r>
        <w:rPr>
          <w:b/>
        </w:rPr>
        <w:t>Monica:</w:t>
      </w:r>
      <w:r>
        <w:t xml:space="preserve"> You are insane! You-you gotta give this up!</w:t>
      </w:r>
    </w:p>
    <w:p w:rsidR="00000000" w:rsidRDefault="007933C1">
      <w:r>
        <w:rPr>
          <w:b/>
        </w:rPr>
        <w:t>Pete:</w:t>
      </w:r>
      <w:r>
        <w:t xml:space="preserve"> I can't until I'm the ultimate fighter. I will do it. I'm telling you, the day will come when children will argue over who will win a fight, me or Superman. Now, I'm not saying I could beat Superman, but y'know, kids are stupid.</w:t>
      </w:r>
    </w:p>
    <w:p w:rsidR="00000000" w:rsidRDefault="007933C1">
      <w:r>
        <w:rPr>
          <w:b/>
        </w:rPr>
        <w:t>Monica:</w:t>
      </w:r>
      <w:r>
        <w:t xml:space="preserve"> Sit down. All</w:t>
      </w:r>
      <w:r>
        <w:t xml:space="preserve"> right? Please, just listen to me. You are terrible at this! Okay? You are the worst ultimate fighter ever! Ever!! </w:t>
      </w:r>
    </w:p>
    <w:p w:rsidR="00000000" w:rsidRDefault="007933C1">
      <w:r>
        <w:rPr>
          <w:b/>
        </w:rPr>
        <w:t>Pete:</w:t>
      </w:r>
      <w:r>
        <w:t xml:space="preserve"> Y'know I have a torn rotator cuff, a hairline fracture in my right forearm, and a severely bruised Adam's Apple, but that really hurt.</w:t>
      </w:r>
    </w:p>
    <w:p w:rsidR="00000000" w:rsidRDefault="007933C1">
      <w:r>
        <w:rPr>
          <w:b/>
        </w:rPr>
        <w:t>Monica:</w:t>
      </w:r>
      <w:r>
        <w:t xml:space="preserve"> Well then, y'know what? I care about you to much to watch you hurt yourself like this. So if you have to do this, then you're gonna have to do it without me.</w:t>
      </w:r>
    </w:p>
    <w:p w:rsidR="00000000" w:rsidRDefault="007933C1">
      <w:r>
        <w:rPr>
          <w:b/>
        </w:rPr>
        <w:t>Pete:</w:t>
      </w:r>
      <w:r>
        <w:t xml:space="preserve"> Well if you're asking me to quit, then you're asking me to be someone I'm not. I've</w:t>
      </w:r>
      <w:r>
        <w:t xml:space="preserve"> got to do this.</w:t>
      </w:r>
    </w:p>
    <w:p w:rsidR="00000000" w:rsidRDefault="007933C1">
      <w:r>
        <w:rPr>
          <w:b/>
        </w:rPr>
        <w:t>Monica:</w:t>
      </w:r>
      <w:r>
        <w:t xml:space="preserve"> Then I've gotta go. Bye. (kisses him and starts to walk out) </w:t>
      </w:r>
    </w:p>
    <w:p w:rsidR="00000000" w:rsidRDefault="007933C1">
      <w:r>
        <w:rPr>
          <w:b/>
        </w:rPr>
        <w:t>Pete:</w:t>
      </w:r>
      <w:r>
        <w:t xml:space="preserve"> Mon-Monica?</w:t>
      </w:r>
    </w:p>
    <w:p w:rsidR="00000000" w:rsidRDefault="007933C1">
      <w:r>
        <w:rPr>
          <w:b/>
        </w:rPr>
        <w:t>Monica:</w:t>
      </w:r>
      <w:r>
        <w:t xml:space="preserve"> Yes?</w:t>
      </w:r>
    </w:p>
    <w:p w:rsidR="00000000" w:rsidRDefault="007933C1">
      <w:r>
        <w:rPr>
          <w:b/>
        </w:rPr>
        <w:t>Pete:</w:t>
      </w:r>
      <w:r>
        <w:t xml:space="preserve"> Could you leave a note? 'Cause I'm on a lot of pain killers now, and I don't know if I'll remember this tomorrow. (She leaves.) </w:t>
      </w:r>
    </w:p>
    <w:p w:rsidR="00000000" w:rsidRDefault="007933C1">
      <w:r>
        <w:t>[Sc</w:t>
      </w:r>
      <w:r>
        <w:t>ene: Chandler's office, he is just finishing up a meeting with his boss and the rest of his team.]</w:t>
      </w:r>
    </w:p>
    <w:p w:rsidR="00000000" w:rsidRDefault="007933C1">
      <w:r>
        <w:rPr>
          <w:b/>
        </w:rPr>
        <w:t>Doug:</w:t>
      </w:r>
      <w:r>
        <w:t xml:space="preserve"> So, in conclusion, the lines all go up (points to the chart) , so I'm happy. Great job team! Tomorrow at 8:30. (They start to leave) Phil! Nice job. (s</w:t>
      </w:r>
      <w:r>
        <w:t xml:space="preserve">macks him on the butt) Stevens! Way to go! (smacks him on the butt) Joel-burg, you maniac! I love ya! (smacks him on the butt) (Chandler walks up) Bing! Good job, couldn't have done it without ya. (he shakes his hand) </w:t>
      </w:r>
    </w:p>
    <w:p w:rsidR="00000000" w:rsidRDefault="007933C1">
      <w:r>
        <w:rPr>
          <w:b/>
        </w:rPr>
        <w:t>Chandler:</w:t>
      </w:r>
      <w:r>
        <w:t xml:space="preserve"> Thank you, sir.</w:t>
      </w:r>
    </w:p>
    <w:p w:rsidR="00000000" w:rsidRDefault="007933C1">
      <w:r>
        <w:rPr>
          <w:b/>
        </w:rPr>
        <w:t>Stevens:</w:t>
      </w:r>
      <w:r>
        <w:t xml:space="preserve"> (c</w:t>
      </w:r>
      <w:r>
        <w:t>oming back in) Oh, excuse me. I forgot my briefcase y'know, by accident.</w:t>
      </w:r>
    </w:p>
    <w:p w:rsidR="00000000" w:rsidRDefault="007933C1">
      <w:r>
        <w:rPr>
          <w:b/>
        </w:rPr>
        <w:t>Doug:</w:t>
      </w:r>
      <w:r>
        <w:t xml:space="preserve"> Of course, you did. Forgot something else too ya bastard! (smacks him on the butt) (to Chandler) Well, what about you? You're not feeling left out or anything are ya?</w:t>
      </w:r>
    </w:p>
    <w:p w:rsidR="00000000" w:rsidRDefault="007933C1">
      <w:r>
        <w:rPr>
          <w:b/>
        </w:rPr>
        <w:t>Chandler:</w:t>
      </w:r>
      <w:r>
        <w:t xml:space="preserve"> </w:t>
      </w:r>
      <w:r>
        <w:t>No. No, not at all, that's-that's ridiculous.</w:t>
      </w:r>
    </w:p>
    <w:p w:rsidR="00000000" w:rsidRDefault="007933C1">
      <w:r>
        <w:rPr>
          <w:b/>
        </w:rPr>
        <w:t>Doug:</w:t>
      </w:r>
      <w:r>
        <w:t xml:space="preserve"> Everybody else got one, and you want one too. Don't you?</w:t>
      </w:r>
    </w:p>
    <w:p w:rsidR="00000000" w:rsidRDefault="007933C1">
      <w:r>
        <w:rPr>
          <w:b/>
        </w:rPr>
        <w:t>Chandler:</w:t>
      </w:r>
      <w:r>
        <w:t xml:space="preserve"> Ye-ye-yeah, yes I do!</w:t>
      </w:r>
    </w:p>
    <w:p w:rsidR="00000000" w:rsidRDefault="007933C1">
      <w:r>
        <w:rPr>
          <w:b/>
        </w:rPr>
        <w:t>Doug:</w:t>
      </w:r>
      <w:r>
        <w:t xml:space="preserve"> Now get on out of here, you! (smacks him on the butt) </w:t>
      </w:r>
    </w:p>
    <w:p w:rsidR="00000000" w:rsidRDefault="007933C1">
      <w:r>
        <w:rPr>
          <w:b/>
        </w:rPr>
        <w:t>Closing Credits</w:t>
      </w:r>
    </w:p>
    <w:p w:rsidR="00000000" w:rsidRDefault="007933C1">
      <w:r>
        <w:t xml:space="preserve">[Scene: Monica and Rachel's, the gang </w:t>
      </w:r>
      <w:r>
        <w:t>is watching Pete fight on TV. Monica is hiding in the kitchen, not watching.]</w:t>
      </w:r>
    </w:p>
    <w:p w:rsidR="00000000" w:rsidRDefault="007933C1">
      <w:r>
        <w:rPr>
          <w:b/>
        </w:rPr>
        <w:t>TV Announcer:</w:t>
      </w:r>
      <w:r>
        <w:t xml:space="preserve"> Pete Becker is circling the ring now. It looks like, he's just trying to feel him out. Oh, Bruiser is just...</w:t>
      </w:r>
    </w:p>
    <w:p w:rsidR="00000000" w:rsidRDefault="007933C1">
      <w:r>
        <w:rPr>
          <w:b/>
        </w:rPr>
        <w:t>Chandler:</w:t>
      </w:r>
      <w:r>
        <w:t xml:space="preserve"> Run! Run you crazy, rich freak!</w:t>
      </w:r>
    </w:p>
    <w:p w:rsidR="00000000" w:rsidRDefault="007933C1">
      <w:r>
        <w:rPr>
          <w:b/>
        </w:rPr>
        <w:t>Rachel:</w:t>
      </w:r>
      <w:r>
        <w:t xml:space="preserve"> Oh, </w:t>
      </w:r>
      <w:r>
        <w:t xml:space="preserve">I can't watch this. (turns her eyes away) </w:t>
      </w:r>
    </w:p>
    <w:p w:rsidR="00000000" w:rsidRDefault="007933C1">
      <w:r>
        <w:rPr>
          <w:b/>
        </w:rPr>
        <w:t>Joey:</w:t>
      </w:r>
      <w:r>
        <w:t xml:space="preserve"> Check it out, he's winning! (to Monica) Pete's winning!</w:t>
      </w:r>
    </w:p>
    <w:p w:rsidR="00000000" w:rsidRDefault="007933C1">
      <w:r>
        <w:rPr>
          <w:b/>
        </w:rPr>
        <w:t>Monica:</w:t>
      </w:r>
      <w:r>
        <w:t xml:space="preserve"> Really?!</w:t>
      </w:r>
    </w:p>
    <w:p w:rsidR="00000000" w:rsidRDefault="007933C1">
      <w:r>
        <w:rPr>
          <w:b/>
        </w:rPr>
        <w:t>Joey:</w:t>
      </w:r>
      <w:r>
        <w:t xml:space="preserve"> No-o-o!!</w:t>
      </w:r>
    </w:p>
    <w:p w:rsidR="00000000" w:rsidRDefault="007933C1">
      <w:r>
        <w:rPr>
          <w:b/>
        </w:rPr>
        <w:t>TV Announcer:</w:t>
      </w:r>
      <w:r>
        <w:t xml:space="preserve"> Uh-oh, Bruiser has Becker on the canvas and is going for his favourite area.</w:t>
      </w:r>
    </w:p>
    <w:p w:rsidR="00000000" w:rsidRDefault="007933C1">
      <w:r>
        <w:rPr>
          <w:b/>
        </w:rPr>
        <w:t>All:</w:t>
      </w:r>
      <w:r>
        <w:t xml:space="preserve"> Oh! Oh! (they all recoi</w:t>
      </w:r>
      <w:r>
        <w:t xml:space="preserve">l in horror) </w:t>
      </w:r>
    </w:p>
    <w:p w:rsidR="00000000" w:rsidRDefault="007933C1">
      <w:r>
        <w:rPr>
          <w:b/>
        </w:rPr>
        <w:t>Phoebe:</w:t>
      </w:r>
      <w:r>
        <w:t xml:space="preserve"> Wait, if that's his favourite area, why is he being so mean to it?</w:t>
      </w:r>
    </w:p>
    <w:p w:rsidR="00000000" w:rsidRDefault="007933C1">
      <w:r>
        <w:rPr>
          <w:b/>
        </w:rPr>
        <w:t>Ross:</w:t>
      </w:r>
      <w:r>
        <w:t xml:space="preserve"> Well, this is ironic. Of your last two boyfriends, Richard didn't want to have kids, and from the looks of it, now Pete can't.</w:t>
      </w:r>
    </w:p>
    <w:p w:rsidR="00000000" w:rsidRDefault="007933C1">
      <w:r>
        <w:rPr>
          <w:b/>
        </w:rPr>
        <w:t>All:</w:t>
      </w:r>
      <w:r>
        <w:t xml:space="preserve"> Ohh!! (they all start pointin</w:t>
      </w:r>
      <w:r>
        <w:t xml:space="preserve">g at the screen) </w:t>
      </w:r>
    </w:p>
    <w:p w:rsidR="00000000" w:rsidRDefault="007933C1">
      <w:r>
        <w:rPr>
          <w:b/>
        </w:rPr>
        <w:t>End</w:t>
      </w:r>
    </w:p>
    <w:p w:rsidR="00000000" w:rsidRDefault="007933C1"/>
    <w:p w:rsidR="00000000" w:rsidRDefault="007933C1">
      <w:pPr>
        <w:rPr>
          <w:b/>
          <w:shd w:val="pct10" w:color="auto" w:fill="FFFFFF"/>
        </w:rPr>
      </w:pPr>
      <w:r>
        <w:rPr>
          <w:b/>
          <w:shd w:val="pct10" w:color="auto" w:fill="FFFFFF"/>
        </w:rPr>
        <w:t>325 The One At The Beach</w:t>
      </w:r>
    </w:p>
    <w:p w:rsidR="00000000" w:rsidRDefault="007933C1"/>
    <w:p w:rsidR="00000000" w:rsidRDefault="007933C1">
      <w:r>
        <w:t>[Scene: Central Perk, everyone except Phoebe is there. Bonnie is telling them of her sex-capades.]</w:t>
      </w:r>
    </w:p>
    <w:p w:rsidR="00000000" w:rsidRDefault="007933C1">
      <w:r>
        <w:rPr>
          <w:b/>
        </w:rPr>
        <w:t>Chandler:</w:t>
      </w:r>
      <w:r>
        <w:t xml:space="preserve"> (to Bonnie) So ah, your first sexual experience was with a woman?!</w:t>
      </w:r>
    </w:p>
    <w:p w:rsidR="00000000" w:rsidRDefault="007933C1">
      <w:r>
        <w:rPr>
          <w:b/>
        </w:rPr>
        <w:t>Bonnie:</w:t>
      </w:r>
      <w:r>
        <w:t xml:space="preserve"> All right, I was 15, it</w:t>
      </w:r>
      <w:r>
        <w:t xml:space="preserve"> was my best friend, Ruth, and we got drunk on that hard cider, and then suddenly, I don't know, we were, we were making out.</w:t>
      </w:r>
    </w:p>
    <w:p w:rsidR="00000000" w:rsidRDefault="007933C1">
      <w:r>
        <w:rPr>
          <w:b/>
        </w:rPr>
        <w:t>Chandler:</w:t>
      </w:r>
      <w:r>
        <w:t xml:space="preserve"> Tell it again. (pause, we see Rachel is not amused.) Seriously.</w:t>
      </w:r>
    </w:p>
    <w:p w:rsidR="00000000" w:rsidRDefault="007933C1">
      <w:r>
        <w:t>[cut to Rachel and Monica at the counter.]</w:t>
      </w:r>
    </w:p>
    <w:p w:rsidR="00000000" w:rsidRDefault="007933C1">
      <w:r>
        <w:rPr>
          <w:b/>
        </w:rPr>
        <w:t>Rachel:</w:t>
      </w:r>
      <w:r>
        <w:t xml:space="preserve"> (to M</w:t>
      </w:r>
      <w:r>
        <w:t>onica) I mean is that woman capable of talking about anything else but sex?</w:t>
      </w:r>
    </w:p>
    <w:p w:rsidR="00000000" w:rsidRDefault="007933C1">
      <w:r>
        <w:rPr>
          <w:b/>
        </w:rPr>
        <w:t>Joey:</w:t>
      </w:r>
      <w:r>
        <w:t xml:space="preserve"> Yeah, sure. Well y'know, earlier she was talking about geography.</w:t>
      </w:r>
    </w:p>
    <w:p w:rsidR="00000000" w:rsidRDefault="007933C1">
      <w:r>
        <w:rPr>
          <w:b/>
        </w:rPr>
        <w:t>Monica:</w:t>
      </w:r>
      <w:r>
        <w:t xml:space="preserve"> Joey, she was listing the countries she's done it in.</w:t>
      </w:r>
    </w:p>
    <w:p w:rsidR="00000000" w:rsidRDefault="007933C1">
      <w:r>
        <w:rPr>
          <w:b/>
        </w:rPr>
        <w:t>Joey:</w:t>
      </w:r>
      <w:r>
        <w:t xml:space="preserve"> Well, I think we all learned something.</w:t>
      </w:r>
    </w:p>
    <w:p w:rsidR="00000000" w:rsidRDefault="007933C1">
      <w:r>
        <w:rPr>
          <w:b/>
        </w:rPr>
        <w:t>Phoebe:</w:t>
      </w:r>
      <w:r>
        <w:t xml:space="preserve"> (entering, hurridly) Hey, you guys! Look what I found! Look at this! (She hands Chandler a picture) That's my Mom's writing! Look.</w:t>
      </w:r>
    </w:p>
    <w:p w:rsidR="00000000" w:rsidRDefault="007933C1">
      <w:r>
        <w:rPr>
          <w:b/>
        </w:rPr>
        <w:t>Chandler:</w:t>
      </w:r>
      <w:r>
        <w:t xml:space="preserve"> (reading the back of the picture) Me and Frank and Phoebe, Graduation 1965.</w:t>
      </w:r>
    </w:p>
    <w:p w:rsidR="00000000" w:rsidRDefault="007933C1">
      <w:r>
        <w:rPr>
          <w:b/>
        </w:rPr>
        <w:t>Phoebe:</w:t>
      </w:r>
      <w:r>
        <w:t xml:space="preserve"> Y'know what that means?</w:t>
      </w:r>
    </w:p>
    <w:p w:rsidR="00000000" w:rsidRDefault="007933C1">
      <w:r>
        <w:rPr>
          <w:b/>
        </w:rPr>
        <w:t>Joey:</w:t>
      </w:r>
      <w:r>
        <w:t xml:space="preserve"> That you're actually 50?</w:t>
      </w:r>
    </w:p>
    <w:p w:rsidR="00000000" w:rsidRDefault="007933C1">
      <w:r>
        <w:rPr>
          <w:b/>
        </w:rPr>
        <w:t>Phoebe:</w:t>
      </w:r>
      <w:r>
        <w:t xml:space="preserve"> No-no, that's not, that's not </w:t>
      </w:r>
      <w:r>
        <w:rPr>
          <w:b/>
        </w:rPr>
        <w:t>me</w:t>
      </w:r>
      <w:r>
        <w:t xml:space="preserve"> Phoebe, that's her pal Phoebe. According to her high school yearbook, they were like B.F.F. (Ross and Bonnie look at her quizzically) Best Friends Forever.</w:t>
      </w:r>
    </w:p>
    <w:p w:rsidR="00000000" w:rsidRDefault="007933C1">
      <w:r>
        <w:rPr>
          <w:b/>
        </w:rPr>
        <w:t>All:</w:t>
      </w:r>
      <w:r>
        <w:t xml:space="preserve"> Oh!</w:t>
      </w:r>
    </w:p>
    <w:p w:rsidR="00000000" w:rsidRDefault="007933C1">
      <w:r>
        <w:rPr>
          <w:b/>
        </w:rPr>
        <w:t>Rachel:</w:t>
      </w:r>
      <w:r>
        <w:t xml:space="preserve"> That is so</w:t>
      </w:r>
      <w:r>
        <w:t xml:space="preserve"> cool.</w:t>
      </w:r>
    </w:p>
    <w:p w:rsidR="00000000" w:rsidRDefault="007933C1">
      <w:r>
        <w:rPr>
          <w:b/>
        </w:rPr>
        <w:t>Phoebe:</w:t>
      </w:r>
      <w:r>
        <w:t xml:space="preserve"> I know! So this woman probably could like have all kinds of stories about my parents, and she might even know like where my Dad is. So I looked her up, and she lives out by the beach. So maybe this weekend we could go to the beach?</w:t>
      </w:r>
    </w:p>
    <w:p w:rsidR="00000000" w:rsidRDefault="007933C1">
      <w:r>
        <w:rPr>
          <w:b/>
        </w:rPr>
        <w:t>All:</w:t>
      </w:r>
      <w:r>
        <w:t xml:space="preserve"> Yeah</w:t>
      </w:r>
      <w:r>
        <w:t>! Yeah, we can!</w:t>
      </w:r>
    </w:p>
    <w:p w:rsidR="00000000" w:rsidRDefault="007933C1">
      <w:r>
        <w:rPr>
          <w:b/>
        </w:rPr>
        <w:t>Bonnie:</w:t>
      </w:r>
      <w:r>
        <w:t xml:space="preserve"> (to Ross) Shoot! I can't go, I have to work!</w:t>
      </w:r>
    </w:p>
    <w:p w:rsidR="00000000" w:rsidRDefault="007933C1">
      <w:r>
        <w:rPr>
          <w:b/>
        </w:rPr>
        <w:t>Ross:</w:t>
      </w:r>
      <w:r>
        <w:t xml:space="preserve"> That's too bad.</w:t>
      </w:r>
    </w:p>
    <w:p w:rsidR="00000000" w:rsidRDefault="007933C1">
      <w:r>
        <w:rPr>
          <w:b/>
        </w:rPr>
        <w:t>Rachel:</w:t>
      </w:r>
      <w:r>
        <w:t xml:space="preserve"> (sarcastic) Ohh, big, fat bummerrr.</w:t>
      </w:r>
    </w:p>
    <w:p w:rsidR="00000000" w:rsidRDefault="007933C1">
      <w:r>
        <w:rPr>
          <w:b/>
        </w:rPr>
        <w:t>Phoebe:</w:t>
      </w:r>
      <w:r>
        <w:t xml:space="preserve"> So great! Okay! Tomorrow we're gonna drive out to Montauk.</w:t>
      </w:r>
    </w:p>
    <w:p w:rsidR="00000000" w:rsidRDefault="007933C1">
      <w:r>
        <w:rPr>
          <w:b/>
        </w:rPr>
        <w:t>Joey:</w:t>
      </w:r>
      <w:r>
        <w:t xml:space="preserve"> Hey, Bonnie had sex there!</w:t>
      </w:r>
    </w:p>
    <w:p w:rsidR="00000000" w:rsidRDefault="007933C1">
      <w:r>
        <w:t>(Rachel turns and giv</w:t>
      </w:r>
      <w:r>
        <w:t xml:space="preserve">es him a look, and Joey quickly apologises.) </w:t>
      </w:r>
    </w:p>
    <w:p w:rsidR="00000000" w:rsidRDefault="007933C1">
      <w:r>
        <w:rPr>
          <w:b/>
        </w:rPr>
        <w:t>Opening Credits</w:t>
      </w:r>
    </w:p>
    <w:p w:rsidR="00000000" w:rsidRDefault="007933C1">
      <w:r>
        <w:t>[Scene: Outside Central Perk, Chandler and Monica are waiting for Phoebe to arrive with the cab.]</w:t>
      </w:r>
    </w:p>
    <w:p w:rsidR="00000000" w:rsidRDefault="007933C1">
      <w:r>
        <w:rPr>
          <w:b/>
        </w:rPr>
        <w:t>Monica:</w:t>
      </w:r>
      <w:r>
        <w:t xml:space="preserve"> (watching a happy couple walk by, arm in arm) Would you look at them. Am I ever gonna fi</w:t>
      </w:r>
      <w:r>
        <w:t>nd a boyfriend again? I gonna die an old maid.</w:t>
      </w:r>
    </w:p>
    <w:p w:rsidR="00000000" w:rsidRDefault="007933C1">
      <w:r>
        <w:rPr>
          <w:b/>
        </w:rPr>
        <w:t>Chandler:</w:t>
      </w:r>
      <w:r>
        <w:t xml:space="preserve"> You're not gonna die an old maid, maybe an old spinster cook.</w:t>
      </w:r>
    </w:p>
    <w:p w:rsidR="00000000" w:rsidRDefault="007933C1">
      <w:r>
        <w:rPr>
          <w:b/>
        </w:rPr>
        <w:t>Monica:</w:t>
      </w:r>
      <w:r>
        <w:t xml:space="preserve"> (sarcastic) Thanks!</w:t>
      </w:r>
    </w:p>
    <w:p w:rsidR="00000000" w:rsidRDefault="007933C1">
      <w:r>
        <w:rPr>
          <w:b/>
        </w:rPr>
        <w:t>Chandler:</w:t>
      </w:r>
      <w:r>
        <w:t xml:space="preserve"> Hey now besides, if worst comes to worst, I'll be your boyfriend.</w:t>
      </w:r>
    </w:p>
    <w:p w:rsidR="00000000" w:rsidRDefault="007933C1">
      <w:r>
        <w:t>(At that suggestion Monica starts</w:t>
      </w:r>
      <w:r>
        <w:t xml:space="preserve"> laughing.) </w:t>
      </w:r>
    </w:p>
    <w:p w:rsidR="00000000" w:rsidRDefault="007933C1">
      <w:r>
        <w:rPr>
          <w:b/>
        </w:rPr>
        <w:t>Monica:</w:t>
      </w:r>
      <w:r>
        <w:t xml:space="preserve"> Yeah right.</w:t>
      </w:r>
    </w:p>
    <w:p w:rsidR="00000000" w:rsidRDefault="007933C1">
      <w:r>
        <w:rPr>
          <w:b/>
        </w:rPr>
        <w:t>Chandler:</w:t>
      </w:r>
      <w:r>
        <w:t xml:space="preserve"> Why is that so funny?</w:t>
      </w:r>
    </w:p>
    <w:p w:rsidR="00000000" w:rsidRDefault="007933C1">
      <w:r>
        <w:rPr>
          <w:b/>
        </w:rPr>
        <w:t>Monica:</w:t>
      </w:r>
      <w:r>
        <w:t xml:space="preserve"> You made a joke right? So I laughed.</w:t>
      </w:r>
    </w:p>
    <w:p w:rsidR="00000000" w:rsidRDefault="007933C1">
      <w:r>
        <w:rPr>
          <w:b/>
        </w:rPr>
        <w:t>Chandler:</w:t>
      </w:r>
      <w:r>
        <w:t xml:space="preserve"> Ha-ha-ha. A little to hard. What am I not ah, boyfriend material?</w:t>
      </w:r>
    </w:p>
    <w:p w:rsidR="00000000" w:rsidRDefault="007933C1">
      <w:r>
        <w:rPr>
          <w:b/>
        </w:rPr>
        <w:t>Monica:</w:t>
      </w:r>
      <w:r>
        <w:t xml:space="preserve"> Well, no. You're Chandler. Y'know, Chandler! (hits him on the </w:t>
      </w:r>
      <w:r>
        <w:t xml:space="preserve">arm) </w:t>
      </w:r>
    </w:p>
    <w:p w:rsidR="00000000" w:rsidRDefault="007933C1">
      <w:r>
        <w:rPr>
          <w:b/>
        </w:rPr>
        <w:t>Chandler:</w:t>
      </w:r>
      <w:r>
        <w:t xml:space="preserve"> Okay, so we've established my name, and hit me. But theoretically y'know, I mean say we weren't friends, say it's a blind date. I show up at your door, and I'm like (in a fake voice) “Hey, nice to meet, ya. Hey, oh-hey.”</w:t>
      </w:r>
    </w:p>
    <w:p w:rsidR="00000000" w:rsidRDefault="007933C1">
      <w:r>
        <w:rPr>
          <w:b/>
        </w:rPr>
        <w:t>Monica:</w:t>
      </w:r>
      <w:r>
        <w:t xml:space="preserve"> Well I'd pr</w:t>
      </w:r>
      <w:r>
        <w:t>obably be scared of a guy using a fake voice.</w:t>
      </w:r>
    </w:p>
    <w:p w:rsidR="00000000" w:rsidRDefault="007933C1">
      <w:r>
        <w:rPr>
          <w:b/>
        </w:rPr>
        <w:t>Joey:</w:t>
      </w:r>
      <w:r>
        <w:t xml:space="preserve"> (walking up carrying a brown paper bag) Hey!</w:t>
      </w:r>
    </w:p>
    <w:p w:rsidR="00000000" w:rsidRDefault="007933C1">
      <w:r>
        <w:rPr>
          <w:b/>
        </w:rPr>
        <w:t>Monica:</w:t>
      </w:r>
      <w:r>
        <w:t xml:space="preserve"> Oh, hey! Oh good, you brought food!</w:t>
      </w:r>
    </w:p>
    <w:p w:rsidR="00000000" w:rsidRDefault="007933C1">
      <w:r>
        <w:rPr>
          <w:b/>
        </w:rPr>
        <w:t>Joey:</w:t>
      </w:r>
      <w:r>
        <w:t xml:space="preserve"> No, it's just my luggage.</w:t>
      </w:r>
    </w:p>
    <w:p w:rsidR="00000000" w:rsidRDefault="007933C1">
      <w:r>
        <w:t xml:space="preserve">(Phoebe drives up.) </w:t>
      </w:r>
    </w:p>
    <w:p w:rsidR="00000000" w:rsidRDefault="007933C1">
      <w:r>
        <w:rPr>
          <w:b/>
        </w:rPr>
        <w:t>Chandler, Monica, and Joey:</w:t>
      </w:r>
      <w:r>
        <w:t xml:space="preserve"> Hey!!</w:t>
      </w:r>
    </w:p>
    <w:p w:rsidR="00000000" w:rsidRDefault="007933C1">
      <w:r>
        <w:rPr>
          <w:b/>
        </w:rPr>
        <w:t>Joey:</w:t>
      </w:r>
      <w:r>
        <w:t xml:space="preserve"> Woo-hoo! All right! Ye</w:t>
      </w:r>
      <w:r>
        <w:t>ah!</w:t>
      </w:r>
    </w:p>
    <w:p w:rsidR="00000000" w:rsidRDefault="007933C1">
      <w:r>
        <w:rPr>
          <w:b/>
        </w:rPr>
        <w:t>Phoebe:</w:t>
      </w:r>
      <w:r>
        <w:t xml:space="preserve"> Oh, I am having the best karma this week. First, I find this woman who knew my parents, and then my client with the fuzzy back gives me his beach house.</w:t>
      </w:r>
    </w:p>
    <w:p w:rsidR="00000000" w:rsidRDefault="007933C1">
      <w:r>
        <w:rPr>
          <w:b/>
        </w:rPr>
        <w:t>Ross:</w:t>
      </w:r>
      <w:r>
        <w:t xml:space="preserve"> Yeah? What about ah, that bike messenger you hit?</w:t>
      </w:r>
    </w:p>
    <w:p w:rsidR="00000000" w:rsidRDefault="007933C1">
      <w:r>
        <w:rPr>
          <w:b/>
        </w:rPr>
        <w:t>Phoebe:</w:t>
      </w:r>
      <w:r>
        <w:t xml:space="preserve"> Oh, I wasn't talking about </w:t>
      </w:r>
      <w:r>
        <w:t>his karma.</w:t>
      </w:r>
    </w:p>
    <w:p w:rsidR="00000000" w:rsidRDefault="007933C1">
      <w:r>
        <w:rPr>
          <w:b/>
        </w:rPr>
        <w:t>Rachel:</w:t>
      </w:r>
      <w:r>
        <w:t xml:space="preserve"> (approaching) Hey! </w:t>
      </w:r>
    </w:p>
    <w:p w:rsidR="00000000" w:rsidRDefault="007933C1">
      <w:r>
        <w:rPr>
          <w:b/>
        </w:rPr>
        <w:t>Chandler:</w:t>
      </w:r>
      <w:r>
        <w:t xml:space="preserve"> Hey!</w:t>
      </w:r>
    </w:p>
    <w:p w:rsidR="00000000" w:rsidRDefault="007933C1">
      <w:r>
        <w:rPr>
          <w:b/>
        </w:rPr>
        <w:t>Joey:</w:t>
      </w:r>
      <w:r>
        <w:t xml:space="preserve"> Hey-hey, check out the hat!</w:t>
      </w:r>
    </w:p>
    <w:p w:rsidR="00000000" w:rsidRDefault="007933C1">
      <w:r>
        <w:t xml:space="preserve">(She is wearing this </w:t>
      </w:r>
      <w:r>
        <w:rPr>
          <w:b/>
        </w:rPr>
        <w:t>giant</w:t>
      </w:r>
      <w:r>
        <w:t xml:space="preserve"> straw hat, the brim on it must be at least, </w:t>
      </w:r>
      <w:r>
        <w:rPr>
          <w:b/>
        </w:rPr>
        <w:t>least</w:t>
      </w:r>
      <w:r>
        <w:t xml:space="preserve"> foot wide.) </w:t>
      </w:r>
    </w:p>
    <w:p w:rsidR="00000000" w:rsidRDefault="007933C1">
      <w:r>
        <w:rPr>
          <w:b/>
        </w:rPr>
        <w:t>Chandler:</w:t>
      </w:r>
      <w:r>
        <w:t xml:space="preserve"> What a minute, I know that hat! I was taken aboard that hat! They di</w:t>
      </w:r>
      <w:r>
        <w:t>d experiments on me! I can't have children!!</w:t>
      </w:r>
    </w:p>
    <w:p w:rsidR="00000000" w:rsidRDefault="007933C1">
      <w:r>
        <w:rPr>
          <w:b/>
        </w:rPr>
        <w:t>Monica:</w:t>
      </w:r>
      <w:r>
        <w:t xml:space="preserve"> Seriously, where did you get the hat?</w:t>
      </w:r>
    </w:p>
    <w:p w:rsidR="00000000" w:rsidRDefault="007933C1">
      <w:r>
        <w:rPr>
          <w:b/>
        </w:rPr>
        <w:t>Rachel:</w:t>
      </w:r>
      <w:r>
        <w:t xml:space="preserve"> Ross gave it to me.</w:t>
      </w:r>
    </w:p>
    <w:p w:rsidR="00000000" w:rsidRDefault="007933C1">
      <w:r>
        <w:rPr>
          <w:b/>
        </w:rPr>
        <w:t>Ross:</w:t>
      </w:r>
      <w:r>
        <w:t xml:space="preserve"> Yeah, I think she looks good.</w:t>
      </w:r>
    </w:p>
    <w:p w:rsidR="00000000" w:rsidRDefault="007933C1">
      <w:r>
        <w:rPr>
          <w:b/>
        </w:rPr>
        <w:t>Rachel:</w:t>
      </w:r>
      <w:r>
        <w:t xml:space="preserve"> Ohh, thank you.</w:t>
      </w:r>
    </w:p>
    <w:p w:rsidR="00000000" w:rsidRDefault="007933C1">
      <w:r>
        <w:rPr>
          <w:b/>
        </w:rPr>
        <w:t>Chandler:</w:t>
      </w:r>
      <w:r>
        <w:t xml:space="preserve"> Buy it for ya, or win it for ya?</w:t>
      </w:r>
    </w:p>
    <w:p w:rsidR="00000000" w:rsidRDefault="007933C1">
      <w:r>
        <w:rPr>
          <w:b/>
        </w:rPr>
        <w:t>Rachel:</w:t>
      </w:r>
      <w:r>
        <w:t xml:space="preserve"> Well excuse me, my fashion</w:t>
      </w:r>
      <w:r>
        <w:t>-impaired friends, I am here to tell you that hats are back.</w:t>
      </w:r>
    </w:p>
    <w:p w:rsidR="00000000" w:rsidRDefault="007933C1">
      <w:r>
        <w:rPr>
          <w:b/>
        </w:rPr>
        <w:t>Phoebe:</w:t>
      </w:r>
      <w:r>
        <w:t xml:space="preserve"> And this time, they've ganged up to form one giant, super hat.</w:t>
      </w:r>
    </w:p>
    <w:p w:rsidR="00000000" w:rsidRDefault="007933C1">
      <w:r>
        <w:t xml:space="preserve">[Scene: At the Beach, it's raining cats and dogs as the gang arrives. Chandler and Monica are taking shelter under Rachel's </w:t>
      </w:r>
      <w:r>
        <w:t>hat.]</w:t>
      </w:r>
    </w:p>
    <w:p w:rsidR="00000000" w:rsidRDefault="007933C1">
      <w:r>
        <w:rPr>
          <w:b/>
        </w:rPr>
        <w:t>Ross:</w:t>
      </w:r>
      <w:r>
        <w:t xml:space="preserve"> Go, go, go!</w:t>
      </w:r>
    </w:p>
    <w:p w:rsidR="00000000" w:rsidRDefault="007933C1">
      <w:r>
        <w:rPr>
          <w:b/>
        </w:rPr>
        <w:t>Rachel:</w:t>
      </w:r>
      <w:r>
        <w:t xml:space="preserve"> Oh yeah, now everybody wants to be under this hat!</w:t>
      </w:r>
    </w:p>
    <w:p w:rsidR="00000000" w:rsidRDefault="007933C1">
      <w:r>
        <w:t xml:space="preserve">(They get inside and notice on small problem.) </w:t>
      </w:r>
    </w:p>
    <w:p w:rsidR="00000000" w:rsidRDefault="007933C1">
      <w:r>
        <w:rPr>
          <w:b/>
        </w:rPr>
        <w:t>Phoebe:</w:t>
      </w:r>
      <w:r>
        <w:t xml:space="preserve"> Oy!!</w:t>
      </w:r>
    </w:p>
    <w:p w:rsidR="00000000" w:rsidRDefault="007933C1">
      <w:r>
        <w:rPr>
          <w:b/>
        </w:rPr>
        <w:t>Monica:</w:t>
      </w:r>
      <w:r>
        <w:t xml:space="preserve"> What's with all this sand? (picking a handful of sand off of the floor, which is covered in sand) </w:t>
      </w:r>
    </w:p>
    <w:p w:rsidR="00000000" w:rsidRDefault="007933C1">
      <w:r>
        <w:rPr>
          <w:b/>
        </w:rPr>
        <w:t>Phoeb</w:t>
      </w:r>
      <w:r>
        <w:rPr>
          <w:b/>
        </w:rPr>
        <w:t>e:</w:t>
      </w:r>
      <w:r>
        <w:t xml:space="preserve"> Oh, yeah, Bob said there might be flood damage.</w:t>
      </w:r>
    </w:p>
    <w:p w:rsidR="00000000" w:rsidRDefault="007933C1">
      <w:r>
        <w:rPr>
          <w:b/>
        </w:rPr>
        <w:t>Ross:</w:t>
      </w:r>
      <w:r>
        <w:t xml:space="preserve"> Yeah, either that, or he has a really big cat.</w:t>
      </w:r>
    </w:p>
    <w:p w:rsidR="00000000" w:rsidRDefault="007933C1">
      <w:r>
        <w:t>[Scene: Phoebe Sr. house, she is a real estate agent and is trying to sell a house over the phone. By the way, it's still raining outside.]</w:t>
      </w:r>
    </w:p>
    <w:p w:rsidR="00000000" w:rsidRDefault="007933C1">
      <w:r>
        <w:rPr>
          <w:b/>
        </w:rPr>
        <w:t>Phoebe Sr:</w:t>
      </w:r>
      <w:r>
        <w:t xml:space="preserve"> W</w:t>
      </w:r>
      <w:r>
        <w:t>ell, yes, it's kind've an unusual house. It has umm, three beautiful bedrooms and ah, no baths. But y'know, the ocean is right there.</w:t>
      </w:r>
    </w:p>
    <w:p w:rsidR="00000000" w:rsidRDefault="007933C1">
      <w:r>
        <w:rPr>
          <w:b/>
        </w:rPr>
        <w:t>Phoebe:</w:t>
      </w:r>
      <w:r>
        <w:t xml:space="preserve"> (at the door) Knock, knock, knock.</w:t>
      </w:r>
    </w:p>
    <w:p w:rsidR="00000000" w:rsidRDefault="007933C1">
      <w:r>
        <w:rPr>
          <w:b/>
        </w:rPr>
        <w:t>Phoebe Sr:</w:t>
      </w:r>
      <w:r>
        <w:t xml:space="preserve"> (on phone) Ah, oh, hang on a second. (to Phoebe) Come in, come in. (</w:t>
      </w:r>
      <w:r>
        <w:t xml:space="preserve">on phone) All right, so think about it, and call me back. (hangs up) </w:t>
      </w:r>
    </w:p>
    <w:p w:rsidR="00000000" w:rsidRDefault="007933C1">
      <w:r>
        <w:rPr>
          <w:b/>
        </w:rPr>
        <w:t>Phoebe:</w:t>
      </w:r>
      <w:r>
        <w:t xml:space="preserve"> (entering) Are you ah, Phoebe Abott?</w:t>
      </w:r>
    </w:p>
    <w:p w:rsidR="00000000" w:rsidRDefault="007933C1">
      <w:r>
        <w:rPr>
          <w:b/>
        </w:rPr>
        <w:t>Phoebe Sr:</w:t>
      </w:r>
      <w:r>
        <w:t xml:space="preserve"> Ahh, yes.</w:t>
      </w:r>
    </w:p>
    <w:p w:rsidR="00000000" w:rsidRDefault="007933C1">
      <w:r>
        <w:rPr>
          <w:b/>
        </w:rPr>
        <w:t>Phoebe:</w:t>
      </w:r>
      <w:r>
        <w:t xml:space="preserve"> Hi Phoebe Abott, I'm your best friends daughter!</w:t>
      </w:r>
    </w:p>
    <w:p w:rsidR="00000000" w:rsidRDefault="007933C1">
      <w:r>
        <w:rPr>
          <w:b/>
        </w:rPr>
        <w:t>Phoebe Sr:</w:t>
      </w:r>
      <w:r>
        <w:t xml:space="preserve"> You're Erwin's daughter?!</w:t>
      </w:r>
    </w:p>
    <w:p w:rsidR="00000000" w:rsidRDefault="007933C1">
      <w:r>
        <w:rPr>
          <w:b/>
        </w:rPr>
        <w:t>Phoebe:</w:t>
      </w:r>
      <w:r>
        <w:t xml:space="preserve"> No, I-I mean your-</w:t>
      </w:r>
      <w:r>
        <w:t>your old best friend, here. (hands her the picture) Lily, from high school. Remember?</w:t>
      </w:r>
    </w:p>
    <w:p w:rsidR="00000000" w:rsidRDefault="007933C1">
      <w:r>
        <w:rPr>
          <w:b/>
        </w:rPr>
        <w:t>Phoebe Sr:</w:t>
      </w:r>
      <w:r>
        <w:t xml:space="preserve"> Oh gosh, Lily, yes. Of course I remember Lily. I... Then you must be?</w:t>
      </w:r>
    </w:p>
    <w:p w:rsidR="00000000" w:rsidRDefault="007933C1">
      <w:r>
        <w:rPr>
          <w:b/>
        </w:rPr>
        <w:t>Phoebe:</w:t>
      </w:r>
      <w:r>
        <w:t xml:space="preserve"> (points to herself) Phoebe. (points to her) Phoebe. Phoebe, yeah. She named me af</w:t>
      </w:r>
      <w:r>
        <w:t>ter you I guess.</w:t>
      </w:r>
    </w:p>
    <w:p w:rsidR="00000000" w:rsidRDefault="007933C1">
      <w:r>
        <w:rPr>
          <w:b/>
        </w:rPr>
        <w:t>Phoebe Sr:</w:t>
      </w:r>
      <w:r>
        <w:t xml:space="preserve"> Uh-huh. Wow! Well, look! There's Frank. (points to the picture.) </w:t>
      </w:r>
    </w:p>
    <w:p w:rsidR="00000000" w:rsidRDefault="007933C1">
      <w:r>
        <w:rPr>
          <w:b/>
        </w:rPr>
        <w:t>Phoebe:</w:t>
      </w:r>
      <w:r>
        <w:t xml:space="preserve"> Yes!! Yes! Yes! Yes!! That's my Dad, that's Frank! Yeah! I'm sorry I'm getting all flingy.</w:t>
      </w:r>
    </w:p>
    <w:p w:rsidR="00000000" w:rsidRDefault="007933C1">
      <w:r>
        <w:rPr>
          <w:b/>
        </w:rPr>
        <w:t>Phoebe Sr:</w:t>
      </w:r>
      <w:r>
        <w:t xml:space="preserve"> Take it easy--if you want, there's cookies on the co</w:t>
      </w:r>
      <w:r>
        <w:t>unter, or, or--sangria! (jumps up) I can make sangria!</w:t>
      </w:r>
    </w:p>
    <w:p w:rsidR="00000000" w:rsidRDefault="007933C1">
      <w:r>
        <w:rPr>
          <w:b/>
        </w:rPr>
        <w:t>Phoebe:</w:t>
      </w:r>
      <w:r>
        <w:t xml:space="preserve"> No-no, sorry. Cookies are good, thanks. </w:t>
      </w:r>
    </w:p>
    <w:p w:rsidR="00000000" w:rsidRDefault="007933C1">
      <w:r>
        <w:rPr>
          <w:b/>
        </w:rPr>
        <w:t>Phoebe Sr:</w:t>
      </w:r>
      <w:r>
        <w:t xml:space="preserve"> Oh.</w:t>
      </w:r>
    </w:p>
    <w:p w:rsidR="00000000" w:rsidRDefault="007933C1">
      <w:r>
        <w:rPr>
          <w:b/>
        </w:rPr>
        <w:t>Phoebe:</w:t>
      </w:r>
      <w:r>
        <w:t xml:space="preserve"> (goes and gets some cookies) Well, so, umm, anyway umm, I've been, I've been looking for my Father, and umm, have you heard from </w:t>
      </w:r>
      <w:r>
        <w:t>him, or seen him?</w:t>
      </w:r>
    </w:p>
    <w:p w:rsidR="00000000" w:rsidRDefault="007933C1">
      <w:r>
        <w:rPr>
          <w:b/>
        </w:rPr>
        <w:t>Phoebe Sr:</w:t>
      </w:r>
      <w:r>
        <w:t xml:space="preserve"> Oh no, I-I'm sorry, I guess we lost track of everybody after high school.</w:t>
      </w:r>
    </w:p>
    <w:p w:rsidR="00000000" w:rsidRDefault="007933C1">
      <w:r>
        <w:rPr>
          <w:b/>
        </w:rPr>
        <w:t>Phoebe:</w:t>
      </w:r>
      <w:r>
        <w:t xml:space="preserve"> (disappointed) Oh, okay. Well, so tell me everything about my parents. Everything.</w:t>
      </w:r>
    </w:p>
    <w:p w:rsidR="00000000" w:rsidRDefault="007933C1">
      <w:r>
        <w:rPr>
          <w:b/>
        </w:rPr>
        <w:t>Phoebe Sr:</w:t>
      </w:r>
      <w:r>
        <w:t xml:space="preserve"> Ohh, well. Y'know we were always together, in fact </w:t>
      </w:r>
      <w:r>
        <w:t>the had a nickname for the three of us.</w:t>
      </w:r>
    </w:p>
    <w:p w:rsidR="00000000" w:rsidRDefault="007933C1">
      <w:r>
        <w:rPr>
          <w:b/>
        </w:rPr>
        <w:t>Phoebe:</w:t>
      </w:r>
      <w:r>
        <w:t xml:space="preserve"> Oh, what? What was it?</w:t>
      </w:r>
    </w:p>
    <w:p w:rsidR="00000000" w:rsidRDefault="007933C1">
      <w:r>
        <w:rPr>
          <w:b/>
        </w:rPr>
        <w:t>Phoebe Sr:</w:t>
      </w:r>
      <w:r>
        <w:t xml:space="preserve"> The three losers. Oh, poor Lily. (Phoebe notices a picture on the fridge, takes it, and puts it in her pocket.) Ohh, y'know I-I heard about what happened, that must have been</w:t>
      </w:r>
      <w:r>
        <w:t xml:space="preserve"> just terrible for you, losing your mother that way.</w:t>
      </w:r>
    </w:p>
    <w:p w:rsidR="00000000" w:rsidRDefault="007933C1">
      <w:r>
        <w:rPr>
          <w:b/>
        </w:rPr>
        <w:t>Phoebe:</w:t>
      </w:r>
      <w:r>
        <w:t xml:space="preserve"> (happily) Yeah, no, it was great.</w:t>
      </w:r>
    </w:p>
    <w:p w:rsidR="00000000" w:rsidRDefault="007933C1">
      <w:r>
        <w:t>[Scene: The beach house, it's still raining. Chandler is building a sand castle, Rachel is doing Monica's nails, and they're all drinking margaritas, obviously b</w:t>
      </w:r>
      <w:r>
        <w:t>ored.]</w:t>
      </w:r>
    </w:p>
    <w:p w:rsidR="00000000" w:rsidRDefault="007933C1">
      <w:r>
        <w:rPr>
          <w:b/>
        </w:rPr>
        <w:t>Joey:</w:t>
      </w:r>
      <w:r>
        <w:t xml:space="preserve"> (getting an idea) Hey, y'know what a really good rainy day game is?</w:t>
      </w:r>
    </w:p>
    <w:p w:rsidR="00000000" w:rsidRDefault="007933C1">
      <w:r>
        <w:rPr>
          <w:b/>
        </w:rPr>
        <w:t>Monica:</w:t>
      </w:r>
      <w:r>
        <w:t xml:space="preserve"> What?!</w:t>
      </w:r>
    </w:p>
    <w:p w:rsidR="00000000" w:rsidRDefault="007933C1">
      <w:r>
        <w:rPr>
          <w:b/>
        </w:rPr>
        <w:t>Joey:</w:t>
      </w:r>
      <w:r>
        <w:t xml:space="preserve"> I mean naked game. Strip poker, we should totally play strip poker.</w:t>
      </w:r>
    </w:p>
    <w:p w:rsidR="00000000" w:rsidRDefault="007933C1">
      <w:r>
        <w:rPr>
          <w:b/>
        </w:rPr>
        <w:t>All:</w:t>
      </w:r>
      <w:r>
        <w:t xml:space="preserve"> No, no!</w:t>
      </w:r>
    </w:p>
    <w:p w:rsidR="00000000" w:rsidRDefault="007933C1">
      <w:r>
        <w:rPr>
          <w:b/>
        </w:rPr>
        <w:t>Monica:</w:t>
      </w:r>
      <w:r>
        <w:t xml:space="preserve"> What are you crazy?!</w:t>
      </w:r>
    </w:p>
    <w:p w:rsidR="00000000" w:rsidRDefault="007933C1">
      <w:r>
        <w:rPr>
          <w:b/>
        </w:rPr>
        <w:t>Joey:</w:t>
      </w:r>
      <w:r>
        <w:t xml:space="preserve"> Come on! When you go away, you-you hav</w:t>
      </w:r>
      <w:r>
        <w:t>e to play, it's like a law!</w:t>
      </w:r>
    </w:p>
    <w:p w:rsidR="00000000" w:rsidRDefault="007933C1">
      <w:r>
        <w:rPr>
          <w:b/>
        </w:rPr>
        <w:t>Rachel:</w:t>
      </w:r>
      <w:r>
        <w:t xml:space="preserve"> (to Monica) Allll done!</w:t>
      </w:r>
    </w:p>
    <w:p w:rsidR="00000000" w:rsidRDefault="007933C1">
      <w:r>
        <w:rPr>
          <w:b/>
        </w:rPr>
        <w:t>Monica:</w:t>
      </w:r>
      <w:r>
        <w:t xml:space="preserve"> Aww, thank you.</w:t>
      </w:r>
    </w:p>
    <w:p w:rsidR="00000000" w:rsidRDefault="007933C1">
      <w:r>
        <w:rPr>
          <w:b/>
        </w:rPr>
        <w:t>Rachel:</w:t>
      </w:r>
      <w:r>
        <w:t xml:space="preserve"> Okay, who's next?! (She looks around the room, and stops when she comes to Ross.) </w:t>
      </w:r>
    </w:p>
    <w:p w:rsidR="00000000" w:rsidRDefault="007933C1">
      <w:r>
        <w:rPr>
          <w:b/>
        </w:rPr>
        <w:t>Ross:</w:t>
      </w:r>
      <w:r>
        <w:t xml:space="preserve"> No-o-o! (Rachel gives him a “Please?” look.) No way! </w:t>
      </w:r>
    </w:p>
    <w:p w:rsidR="00000000" w:rsidRDefault="007933C1">
      <w:r>
        <w:rPr>
          <w:b/>
        </w:rPr>
        <w:t>Rachel:</w:t>
      </w:r>
      <w:r>
        <w:t xml:space="preserve"> Come on, plea</w:t>
      </w:r>
      <w:r>
        <w:t>se?! I'm boredddd! You let me do it once before.</w:t>
      </w:r>
    </w:p>
    <w:p w:rsidR="00000000" w:rsidRDefault="007933C1">
      <w:r>
        <w:t xml:space="preserve">(Ross shoots Joey a look, who shoots Chandler a look, who gives Joey an “Oh my God.” look back.) </w:t>
      </w:r>
    </w:p>
    <w:p w:rsidR="00000000" w:rsidRDefault="007933C1">
      <w:r>
        <w:rPr>
          <w:b/>
        </w:rPr>
        <w:t>Ross:</w:t>
      </w:r>
      <w:r>
        <w:t xml:space="preserve"> Yeah well, if ah, if that's the rule this weekend... (She gets up) No!</w:t>
      </w:r>
    </w:p>
    <w:p w:rsidR="00000000" w:rsidRDefault="007933C1">
      <w:r>
        <w:rPr>
          <w:b/>
        </w:rPr>
        <w:t>Rachel:</w:t>
      </w:r>
      <w:r>
        <w:t xml:space="preserve"> Yes! (she starts creepin</w:t>
      </w:r>
      <w:r>
        <w:t xml:space="preserve">g up on him) </w:t>
      </w:r>
    </w:p>
    <w:p w:rsidR="00000000" w:rsidRDefault="007933C1">
      <w:r>
        <w:rPr>
          <w:b/>
        </w:rPr>
        <w:t>Ross:</w:t>
      </w:r>
      <w:r>
        <w:t xml:space="preserve"> Get away!</w:t>
      </w:r>
    </w:p>
    <w:p w:rsidR="00000000" w:rsidRDefault="007933C1">
      <w:r>
        <w:rPr>
          <w:b/>
        </w:rPr>
        <w:t>Rachel:</w:t>
      </w:r>
      <w:r>
        <w:t xml:space="preserve"> Just once! </w:t>
      </w:r>
    </w:p>
    <w:p w:rsidR="00000000" w:rsidRDefault="007933C1">
      <w:r>
        <w:rPr>
          <w:b/>
        </w:rPr>
        <w:t>Ross:</w:t>
      </w:r>
      <w:r>
        <w:t xml:space="preserve"> Stay away!</w:t>
      </w:r>
    </w:p>
    <w:p w:rsidR="00000000" w:rsidRDefault="007933C1">
      <w:r>
        <w:rPr>
          <w:b/>
        </w:rPr>
        <w:t>Rachel:</w:t>
      </w:r>
      <w:r>
        <w:t xml:space="preserve"> Take it like a man, Ross!</w:t>
      </w:r>
    </w:p>
    <w:p w:rsidR="00000000" w:rsidRDefault="007933C1">
      <w:r>
        <w:rPr>
          <w:b/>
        </w:rPr>
        <w:t>Ross:</w:t>
      </w:r>
      <w:r>
        <w:t xml:space="preserve"> (he gets up and starts to run away from her) No! (in his escape attempt he crushes Chandler's sand castle) No!</w:t>
      </w:r>
    </w:p>
    <w:p w:rsidR="00000000" w:rsidRDefault="007933C1">
      <w:r>
        <w:rPr>
          <w:b/>
        </w:rPr>
        <w:t>Rachel:</w:t>
      </w:r>
      <w:r>
        <w:t xml:space="preserve"> Oh, come on!</w:t>
      </w:r>
    </w:p>
    <w:p w:rsidR="00000000" w:rsidRDefault="007933C1">
      <w:r>
        <w:rPr>
          <w:b/>
        </w:rPr>
        <w:t>Chandler:</w:t>
      </w:r>
      <w:r>
        <w:t xml:space="preserve"> Big bul</w:t>
      </w:r>
      <w:r>
        <w:t>lies!!</w:t>
      </w:r>
    </w:p>
    <w:p w:rsidR="00000000" w:rsidRDefault="007933C1">
      <w:r>
        <w:t xml:space="preserve">(Ross dives over the couch, Rachel goes the other way, and lands up top of him.) </w:t>
      </w:r>
    </w:p>
    <w:p w:rsidR="00000000" w:rsidRDefault="007933C1">
      <w:r>
        <w:rPr>
          <w:b/>
        </w:rPr>
        <w:t>Ross:</w:t>
      </w:r>
      <w:r>
        <w:t xml:space="preserve"> Ow! Ow! Oh, no-no-no!</w:t>
      </w:r>
    </w:p>
    <w:p w:rsidR="00000000" w:rsidRDefault="007933C1">
      <w:r>
        <w:t>(They get into a wrestling match, that ends with Ross making Rachel paint her forehead with the nail polish. They both end up lying next to</w:t>
      </w:r>
      <w:r>
        <w:t xml:space="preserve"> each other, stop, and look at each other for a moment.) </w:t>
      </w:r>
    </w:p>
    <w:p w:rsidR="00000000" w:rsidRDefault="007933C1">
      <w:r>
        <w:rPr>
          <w:b/>
        </w:rPr>
        <w:t>Phoebe:</w:t>
      </w:r>
      <w:r>
        <w:t xml:space="preserve"> (entering) Oh, hey!</w:t>
      </w:r>
    </w:p>
    <w:p w:rsidR="00000000" w:rsidRDefault="007933C1">
      <w:r>
        <w:rPr>
          <w:b/>
        </w:rPr>
        <w:t>Chandler:</w:t>
      </w:r>
      <w:r>
        <w:t xml:space="preserve"> Hey!</w:t>
      </w:r>
    </w:p>
    <w:p w:rsidR="00000000" w:rsidRDefault="007933C1">
      <w:r>
        <w:rPr>
          <w:b/>
        </w:rPr>
        <w:t>Ross:</w:t>
      </w:r>
      <w:r>
        <w:t xml:space="preserve"> Hey!</w:t>
      </w:r>
    </w:p>
    <w:p w:rsidR="00000000" w:rsidRDefault="007933C1">
      <w:r>
        <w:rPr>
          <w:b/>
        </w:rPr>
        <w:t>Phoebe:</w:t>
      </w:r>
      <w:r>
        <w:t xml:space="preserve"> Oh, so, how are we doing?</w:t>
      </w:r>
    </w:p>
    <w:p w:rsidR="00000000" w:rsidRDefault="007933C1">
      <w:r>
        <w:rPr>
          <w:b/>
        </w:rPr>
        <w:t>Chandler:</w:t>
      </w:r>
      <w:r>
        <w:t xml:space="preserve"> Bored and bored!</w:t>
      </w:r>
    </w:p>
    <w:p w:rsidR="00000000" w:rsidRDefault="007933C1">
      <w:r>
        <w:rPr>
          <w:b/>
        </w:rPr>
        <w:t>Joey:</w:t>
      </w:r>
      <w:r>
        <w:t xml:space="preserve"> Hey, you know what naked card game is never boring?</w:t>
      </w:r>
    </w:p>
    <w:p w:rsidR="00000000" w:rsidRDefault="007933C1">
      <w:r>
        <w:rPr>
          <w:b/>
        </w:rPr>
        <w:t>All:</w:t>
      </w:r>
      <w:r>
        <w:t xml:space="preserve"> Noo!!</w:t>
      </w:r>
    </w:p>
    <w:p w:rsidR="00000000" w:rsidRDefault="007933C1">
      <w:r>
        <w:rPr>
          <w:b/>
        </w:rPr>
        <w:t>Monica:</w:t>
      </w:r>
      <w:r>
        <w:t xml:space="preserve"> (to Ph</w:t>
      </w:r>
      <w:r>
        <w:t>oebe) So what's Phoebe like?</w:t>
      </w:r>
    </w:p>
    <w:p w:rsidR="00000000" w:rsidRDefault="007933C1">
      <w:r>
        <w:rPr>
          <w:b/>
        </w:rPr>
        <w:t>Phoebe:</w:t>
      </w:r>
      <w:r>
        <w:t xml:space="preserve"> I'm kind, caring, and sweet. What's Monica like?</w:t>
      </w:r>
    </w:p>
    <w:p w:rsidR="00000000" w:rsidRDefault="007933C1">
      <w:r>
        <w:rPr>
          <w:b/>
        </w:rPr>
        <w:t>Monica:</w:t>
      </w:r>
      <w:r>
        <w:t xml:space="preserve"> Ah no, the other Phoebe, the one you went to go see.</w:t>
      </w:r>
    </w:p>
    <w:p w:rsidR="00000000" w:rsidRDefault="007933C1">
      <w:r>
        <w:rPr>
          <w:b/>
        </w:rPr>
        <w:t>Phoebe:</w:t>
      </w:r>
      <w:r>
        <w:t xml:space="preserve"> Ohh, I think she knows where my Dad is.</w:t>
      </w:r>
    </w:p>
    <w:p w:rsidR="00000000" w:rsidRDefault="007933C1">
      <w:r>
        <w:rPr>
          <w:b/>
        </w:rPr>
        <w:t>Joey:</w:t>
      </w:r>
      <w:r>
        <w:t xml:space="preserve"> What?</w:t>
      </w:r>
    </w:p>
    <w:p w:rsidR="00000000" w:rsidRDefault="007933C1">
      <w:r>
        <w:rPr>
          <w:b/>
        </w:rPr>
        <w:t>Rachel:</w:t>
      </w:r>
      <w:r>
        <w:t xml:space="preserve"> Really?!</w:t>
      </w:r>
    </w:p>
    <w:p w:rsidR="00000000" w:rsidRDefault="007933C1">
      <w:r>
        <w:rPr>
          <w:b/>
        </w:rPr>
        <w:t>Monica:</w:t>
      </w:r>
      <w:r>
        <w:t xml:space="preserve"> Oh well, where is he?!</w:t>
      </w:r>
    </w:p>
    <w:p w:rsidR="00000000" w:rsidRDefault="007933C1">
      <w:r>
        <w:rPr>
          <w:b/>
        </w:rPr>
        <w:t>P</w:t>
      </w:r>
      <w:r>
        <w:rPr>
          <w:b/>
        </w:rPr>
        <w:t>hoebe:</w:t>
      </w:r>
      <w:r>
        <w:t xml:space="preserve"> She was acting, she was pretending like she hasn't heard from him on years, but I found this picture on her fridge, and look (shows Monica) ! Isn't this what he would look like now?</w:t>
      </w:r>
    </w:p>
    <w:p w:rsidR="00000000" w:rsidRDefault="007933C1">
      <w:r>
        <w:rPr>
          <w:b/>
        </w:rPr>
        <w:t>Monica:</w:t>
      </w:r>
      <w:r>
        <w:t xml:space="preserve"> (gasps) Totally familiar. (Phoebe shows the rest of them.) </w:t>
      </w:r>
    </w:p>
    <w:p w:rsidR="00000000" w:rsidRDefault="007933C1">
      <w:r>
        <w:rPr>
          <w:b/>
        </w:rPr>
        <w:t>Rachel:</w:t>
      </w:r>
      <w:r>
        <w:t xml:space="preserve"> Oh, yeah.</w:t>
      </w:r>
    </w:p>
    <w:p w:rsidR="00000000" w:rsidRDefault="007933C1">
      <w:r>
        <w:rPr>
          <w:b/>
        </w:rPr>
        <w:t>The Guys:</w:t>
      </w:r>
      <w:r>
        <w:t xml:space="preserve"> Yeah!</w:t>
      </w:r>
    </w:p>
    <w:p w:rsidR="00000000" w:rsidRDefault="007933C1">
      <w:r>
        <w:rPr>
          <w:b/>
        </w:rPr>
        <w:t>Monica:</w:t>
      </w:r>
      <w:r>
        <w:t xml:space="preserve"> Well, why would she lie to you?</w:t>
      </w:r>
    </w:p>
    <w:p w:rsidR="00000000" w:rsidRDefault="007933C1">
      <w:r>
        <w:rPr>
          <w:b/>
        </w:rPr>
        <w:t>Phoebe:</w:t>
      </w:r>
      <w:r>
        <w:t xml:space="preserve"> I don't know, but we're having dinner tomorrow night, so I figured, she's gonna tell me then. Y'know maybe she just wanted to give him time to, buy me presents, I don't know</w:t>
      </w:r>
      <w:r>
        <w:t>! So, you're all bored?</w:t>
      </w:r>
    </w:p>
    <w:p w:rsidR="00000000" w:rsidRDefault="007933C1">
      <w:r>
        <w:rPr>
          <w:b/>
        </w:rPr>
        <w:t>All:</w:t>
      </w:r>
      <w:r>
        <w:t xml:space="preserve"> Ohh!!</w:t>
      </w:r>
    </w:p>
    <w:p w:rsidR="00000000" w:rsidRDefault="007933C1">
      <w:r>
        <w:rPr>
          <w:b/>
        </w:rPr>
        <w:t>Chandler:</w:t>
      </w:r>
      <w:r>
        <w:t xml:space="preserve"> Yes!</w:t>
      </w:r>
    </w:p>
    <w:p w:rsidR="00000000" w:rsidRDefault="007933C1">
      <w:r>
        <w:rPr>
          <w:b/>
        </w:rPr>
        <w:t>Phoebe:</w:t>
      </w:r>
      <w:r>
        <w:t xml:space="preserve"> All right, I'm gonna close my eyes and point to someone, and you, whoever I point has to come up with something fun for us to do, and we </w:t>
      </w:r>
      <w:r>
        <w:rPr>
          <w:b/>
        </w:rPr>
        <w:t>have</w:t>
      </w:r>
      <w:r>
        <w:t xml:space="preserve"> to do it. </w:t>
      </w:r>
    </w:p>
    <w:p w:rsidR="00000000" w:rsidRDefault="007933C1">
      <w:r>
        <w:rPr>
          <w:b/>
        </w:rPr>
        <w:t>Joey:</w:t>
      </w:r>
      <w:r>
        <w:t xml:space="preserve"> Okay, all right. </w:t>
      </w:r>
    </w:p>
    <w:p w:rsidR="00000000" w:rsidRDefault="007933C1">
      <w:r>
        <w:rPr>
          <w:b/>
        </w:rPr>
        <w:t>Phoebe:</w:t>
      </w:r>
      <w:r>
        <w:t xml:space="preserve"> Okay.</w:t>
      </w:r>
    </w:p>
    <w:p w:rsidR="00000000" w:rsidRDefault="007933C1">
      <w:r>
        <w:rPr>
          <w:b/>
        </w:rPr>
        <w:t>Joey:</w:t>
      </w:r>
      <w:r>
        <w:t xml:space="preserve"> F</w:t>
      </w:r>
      <w:r>
        <w:t>an out! Fan out!</w:t>
      </w:r>
    </w:p>
    <w:p w:rsidR="00000000" w:rsidRDefault="007933C1">
      <w:r>
        <w:t xml:space="preserve">(They do so, and Phoebe gets in the middle, closes her eyes, and starts spinning in a circle.) </w:t>
      </w:r>
    </w:p>
    <w:p w:rsidR="00000000" w:rsidRDefault="007933C1">
      <w:r>
        <w:rPr>
          <w:b/>
        </w:rPr>
        <w:t>Phoebe:</w:t>
      </w:r>
      <w:r>
        <w:t xml:space="preserve"> Okay. (Starts to spin) Ooh, y'know we could just do this. (She stops at Chandler) </w:t>
      </w:r>
    </w:p>
    <w:p w:rsidR="00000000" w:rsidRDefault="007933C1">
      <w:r>
        <w:rPr>
          <w:b/>
        </w:rPr>
        <w:t>Chandler:</w:t>
      </w:r>
      <w:r>
        <w:t xml:space="preserve"> Okay, umm, we all have to play strip poker</w:t>
      </w:r>
      <w:r>
        <w:t>.</w:t>
      </w:r>
    </w:p>
    <w:p w:rsidR="00000000" w:rsidRDefault="007933C1">
      <w:r>
        <w:rPr>
          <w:b/>
        </w:rPr>
        <w:t>Joey:</w:t>
      </w:r>
      <w:r>
        <w:t xml:space="preserve"> (jumping in triumph) OH YES!!!!!</w:t>
      </w:r>
    </w:p>
    <w:p w:rsidR="00000000" w:rsidRDefault="007933C1">
      <w:r>
        <w:t>[cut to later]</w:t>
      </w:r>
    </w:p>
    <w:p w:rsidR="00000000" w:rsidRDefault="007933C1">
      <w:r>
        <w:rPr>
          <w:b/>
        </w:rPr>
        <w:t>Monica:</w:t>
      </w:r>
      <w:r>
        <w:t xml:space="preserve"> Strip Happy Days Game?</w:t>
      </w:r>
    </w:p>
    <w:p w:rsidR="00000000" w:rsidRDefault="007933C1">
      <w:r>
        <w:rPr>
          <w:b/>
        </w:rPr>
        <w:t>Joey:</w:t>
      </w:r>
      <w:r>
        <w:t xml:space="preserve"> Yeah, well, I couldn't find any cards, so it was either this or Strip Bag Of Old Knitting Stuff.</w:t>
      </w:r>
    </w:p>
    <w:p w:rsidR="00000000" w:rsidRDefault="007933C1">
      <w:r>
        <w:t xml:space="preserve">(Monica rolls, and Ross goes first.) </w:t>
      </w:r>
    </w:p>
    <w:p w:rsidR="00000000" w:rsidRDefault="007933C1">
      <w:r>
        <w:rPr>
          <w:b/>
        </w:rPr>
        <w:t>Ross:</w:t>
      </w:r>
      <w:r>
        <w:t xml:space="preserve"> Okay, (reading the car</w:t>
      </w:r>
      <w:r>
        <w:t>d) Fonzy gives you two thumbs up, collect two cool points. Yeah.</w:t>
      </w:r>
    </w:p>
    <w:p w:rsidR="00000000" w:rsidRDefault="007933C1">
      <w:r>
        <w:rPr>
          <w:b/>
        </w:rPr>
        <w:t>Phoebe:</w:t>
      </w:r>
      <w:r>
        <w:t xml:space="preserve"> Monica, if you get five cool points, you get to make somebody take off one item of clothing. It hasn't happened yet, but we're all very excited.</w:t>
      </w:r>
    </w:p>
    <w:p w:rsidR="00000000" w:rsidRDefault="007933C1">
      <w:r>
        <w:rPr>
          <w:b/>
        </w:rPr>
        <w:t>Ross:</w:t>
      </w:r>
      <w:r>
        <w:t xml:space="preserve"> Okay, come on! (blows on the dic</w:t>
      </w:r>
      <w:r>
        <w:t>e) Daddy needs a new pair of electromagnetic microscopes for the Prehistoric Forensics Department! (They all look at him, and he shuts up and rolls the dice.) (he moves his piece) Okay. (reading a card) Take Pinky Tuscadero up to Inspiration Point, collect</w:t>
      </w:r>
      <w:r>
        <w:t xml:space="preserve"> three cool points!! Yeah! Which gives me five, and let's see who is gonna lose their clothes. Ummmm, I think I pick our strip poker sponsor Mr. Joey Tribianni.</w:t>
      </w:r>
    </w:p>
    <w:p w:rsidR="00000000" w:rsidRDefault="007933C1">
      <w:r>
        <w:t>The Girls: Woo-hooooo!!!!</w:t>
      </w:r>
    </w:p>
    <w:p w:rsidR="00000000" w:rsidRDefault="007933C1">
      <w:r>
        <w:rPr>
          <w:b/>
        </w:rPr>
        <w:t>Joey:</w:t>
      </w:r>
      <w:r>
        <w:t xml:space="preserve"> All right, relax. It's just a shoe.</w:t>
      </w:r>
    </w:p>
    <w:p w:rsidR="00000000" w:rsidRDefault="007933C1">
      <w:r>
        <w:rPr>
          <w:b/>
        </w:rPr>
        <w:t>All:</w:t>
      </w:r>
      <w:r>
        <w:t xml:space="preserve"> Wooooo!!!!</w:t>
      </w:r>
    </w:p>
    <w:p w:rsidR="00000000" w:rsidRDefault="007933C1">
      <w:r>
        <w:t>[cut to lat</w:t>
      </w:r>
      <w:r>
        <w:t>er in the game]</w:t>
      </w:r>
    </w:p>
    <w:p w:rsidR="00000000" w:rsidRDefault="007933C1">
      <w:r>
        <w:rPr>
          <w:b/>
        </w:rPr>
        <w:t>Rachel:</w:t>
      </w:r>
      <w:r>
        <w:t xml:space="preserve"> (reading a card) Okay, your band is playing at Arnold's, collect three cool points. Which means, I have five, and that means I get Joey's boxers!</w:t>
      </w:r>
    </w:p>
    <w:p w:rsidR="00000000" w:rsidRDefault="007933C1">
      <w:r>
        <w:rPr>
          <w:b/>
        </w:rPr>
        <w:t>Joey:</w:t>
      </w:r>
      <w:r>
        <w:t xml:space="preserve"> Fine. Gang up on me! I got you all right where I want you.</w:t>
      </w:r>
    </w:p>
    <w:p w:rsidR="00000000" w:rsidRDefault="007933C1">
      <w:r>
        <w:rPr>
          <w:b/>
        </w:rPr>
        <w:t>Phoebe:</w:t>
      </w:r>
      <w:r>
        <w:t xml:space="preserve"> Come on, take</w:t>
      </w:r>
      <w:r>
        <w:t xml:space="preserve"> 'em off!!</w:t>
      </w:r>
    </w:p>
    <w:p w:rsidR="00000000" w:rsidRDefault="007933C1">
      <w:r>
        <w:rPr>
          <w:b/>
        </w:rPr>
        <w:t>Joey:</w:t>
      </w:r>
      <w:r>
        <w:t xml:space="preserve"> Actually, y'know it's kinda cold, so how about I keep my boxers on, and give you all a peek at the good stuff?</w:t>
      </w:r>
    </w:p>
    <w:p w:rsidR="00000000" w:rsidRDefault="007933C1">
      <w:r>
        <w:rPr>
          <w:b/>
        </w:rPr>
        <w:t>Rachel:</w:t>
      </w:r>
      <w:r>
        <w:t xml:space="preserve"> (getting up) All right, I'm gonna make more margaritas! (She pours the rest of the pitcher into Ross's glass.) </w:t>
      </w:r>
    </w:p>
    <w:p w:rsidR="00000000" w:rsidRDefault="007933C1">
      <w:r>
        <w:rPr>
          <w:b/>
        </w:rPr>
        <w:t>Ross:</w:t>
      </w:r>
      <w:r>
        <w:t xml:space="preserve"> Wh</w:t>
      </w:r>
      <w:r>
        <w:t>oa, hey! What are doing? Trying to get me drunk?</w:t>
      </w:r>
    </w:p>
    <w:p w:rsidR="00000000" w:rsidRDefault="007933C1">
      <w:r>
        <w:rPr>
          <w:b/>
        </w:rPr>
        <w:t>Rachel:</w:t>
      </w:r>
      <w:r>
        <w:t xml:space="preserve"> I'm just making margaritas.</w:t>
      </w:r>
    </w:p>
    <w:p w:rsidR="00000000" w:rsidRDefault="007933C1">
      <w:r>
        <w:rPr>
          <w:b/>
        </w:rPr>
        <w:t>Ross:</w:t>
      </w:r>
      <w:r>
        <w:t xml:space="preserve"> Okay.</w:t>
      </w:r>
    </w:p>
    <w:p w:rsidR="00000000" w:rsidRDefault="007933C1">
      <w:r>
        <w:rPr>
          <w:b/>
        </w:rPr>
        <w:t>Monica:</w:t>
      </w:r>
      <w:r>
        <w:t xml:space="preserve"> I think I'll help her out. (She gets up to go over and help Rachel, and reveals she has no pants.) (to Rachel) What is going on here?</w:t>
      </w:r>
    </w:p>
    <w:p w:rsidR="00000000" w:rsidRDefault="007933C1">
      <w:r>
        <w:rPr>
          <w:b/>
        </w:rPr>
        <w:t>Rachel:</w:t>
      </w:r>
      <w:r>
        <w:t xml:space="preserve"> What?! </w:t>
      </w:r>
    </w:p>
    <w:p w:rsidR="00000000" w:rsidRDefault="007933C1">
      <w:r>
        <w:rPr>
          <w:b/>
        </w:rPr>
        <w:t>M</w:t>
      </w:r>
      <w:r>
        <w:rPr>
          <w:b/>
        </w:rPr>
        <w:t>onica:</w:t>
      </w:r>
      <w:r>
        <w:t xml:space="preserve"> You painting his toenails?</w:t>
      </w:r>
    </w:p>
    <w:p w:rsidR="00000000" w:rsidRDefault="007933C1">
      <w:r>
        <w:rPr>
          <w:b/>
        </w:rPr>
        <w:t>Rachel:</w:t>
      </w:r>
      <w:r>
        <w:t xml:space="preserve"> Oh, come on!</w:t>
      </w:r>
    </w:p>
    <w:p w:rsidR="00000000" w:rsidRDefault="007933C1">
      <w:r>
        <w:rPr>
          <w:b/>
        </w:rPr>
        <w:t>Monica:</w:t>
      </w:r>
      <w:r>
        <w:t xml:space="preserve"> Chasing him all around the room?</w:t>
      </w:r>
    </w:p>
    <w:p w:rsidR="00000000" w:rsidRDefault="007933C1">
      <w:r>
        <w:rPr>
          <w:b/>
        </w:rPr>
        <w:t>Rachel:</w:t>
      </w:r>
      <w:r>
        <w:t xml:space="preserve"> Monica, please?</w:t>
      </w:r>
    </w:p>
    <w:p w:rsidR="00000000" w:rsidRDefault="007933C1">
      <w:r>
        <w:rPr>
          <w:b/>
        </w:rPr>
        <w:t>Monica:</w:t>
      </w:r>
      <w:r>
        <w:t xml:space="preserve"> He's totally flirting with you too.</w:t>
      </w:r>
    </w:p>
    <w:p w:rsidR="00000000" w:rsidRDefault="007933C1">
      <w:r>
        <w:rPr>
          <w:b/>
        </w:rPr>
        <w:t>Rachel:</w:t>
      </w:r>
      <w:r>
        <w:t xml:space="preserve"> (pause) He is, isn't he? I don't know, I don't know, I mean maybe it's just being he</w:t>
      </w:r>
      <w:r>
        <w:t xml:space="preserve">re at the beach together or, I don't know. But it's like something... (she's interrupted by the sound of Bonnie entering) </w:t>
      </w:r>
    </w:p>
    <w:p w:rsidR="00000000" w:rsidRDefault="007933C1">
      <w:r>
        <w:rPr>
          <w:b/>
        </w:rPr>
        <w:t>Bonnie:</w:t>
      </w:r>
      <w:r>
        <w:t xml:space="preserve"> Hey!</w:t>
      </w:r>
    </w:p>
    <w:p w:rsidR="00000000" w:rsidRDefault="007933C1">
      <w:r>
        <w:rPr>
          <w:b/>
        </w:rPr>
        <w:t>Ross:</w:t>
      </w:r>
      <w:r>
        <w:t xml:space="preserve"> Hey! (Rachel is shocked) Hi Bonnie!</w:t>
      </w:r>
    </w:p>
    <w:p w:rsidR="00000000" w:rsidRDefault="007933C1">
      <w:r>
        <w:rPr>
          <w:b/>
        </w:rPr>
        <w:t>Bonnie:</w:t>
      </w:r>
      <w:r>
        <w:t xml:space="preserve"> Hi! My boss let me off early, so I took the train. </w:t>
      </w:r>
    </w:p>
    <w:p w:rsidR="00000000" w:rsidRDefault="007933C1">
      <w:r>
        <w:rPr>
          <w:b/>
        </w:rPr>
        <w:t>Ross:</w:t>
      </w:r>
      <w:r>
        <w:t xml:space="preserve"> Oh.</w:t>
      </w:r>
    </w:p>
    <w:p w:rsidR="00000000" w:rsidRDefault="007933C1">
      <w:r>
        <w:rPr>
          <w:b/>
        </w:rPr>
        <w:t>Bonnie:</w:t>
      </w:r>
      <w:r>
        <w:t xml:space="preserve"> </w:t>
      </w:r>
      <w:r>
        <w:t>What are you guys doing?!</w:t>
      </w:r>
    </w:p>
    <w:p w:rsidR="00000000" w:rsidRDefault="007933C1">
      <w:r>
        <w:rPr>
          <w:b/>
        </w:rPr>
        <w:t>Joey:</w:t>
      </w:r>
      <w:r>
        <w:t xml:space="preserve"> We're playing Strip Happy Days Game!</w:t>
      </w:r>
    </w:p>
    <w:p w:rsidR="00000000" w:rsidRDefault="007933C1">
      <w:r>
        <w:rPr>
          <w:b/>
        </w:rPr>
        <w:t>Bonnie:</w:t>
      </w:r>
      <w:r>
        <w:t xml:space="preserve"> Cool! I'll catch up! (She takes off her sweater.) </w:t>
      </w:r>
    </w:p>
    <w:p w:rsidR="00000000" w:rsidRDefault="007933C1">
      <w:r>
        <w:rPr>
          <w:b/>
        </w:rPr>
        <w:t>Commercial Break</w:t>
      </w:r>
    </w:p>
    <w:p w:rsidR="00000000" w:rsidRDefault="007933C1">
      <w:r>
        <w:t>[Scene: The beach house, the next morning. Chandler and Monica are in the kitchen eating breakfast.]</w:t>
      </w:r>
    </w:p>
    <w:p w:rsidR="00000000" w:rsidRDefault="007933C1">
      <w:r>
        <w:rPr>
          <w:b/>
        </w:rPr>
        <w:t>Chandler:</w:t>
      </w:r>
      <w:r>
        <w:t xml:space="preserve"> </w:t>
      </w:r>
      <w:r>
        <w:t>So, you still don't think I'm boyfriend material?</w:t>
      </w:r>
    </w:p>
    <w:p w:rsidR="00000000" w:rsidRDefault="007933C1">
      <w:r>
        <w:rPr>
          <w:b/>
        </w:rPr>
        <w:t>Monica:</w:t>
      </w:r>
      <w:r>
        <w:t xml:space="preserve"> Huh?</w:t>
      </w:r>
    </w:p>
    <w:p w:rsidR="00000000" w:rsidRDefault="007933C1">
      <w:r>
        <w:rPr>
          <w:b/>
        </w:rPr>
        <w:t>Chandler:</w:t>
      </w:r>
      <w:r>
        <w:t xml:space="preserve"> I saw you checking me out during the game last night.</w:t>
      </w:r>
    </w:p>
    <w:p w:rsidR="00000000" w:rsidRDefault="007933C1">
      <w:r>
        <w:rPr>
          <w:b/>
        </w:rPr>
        <w:t>Monica:</w:t>
      </w:r>
      <w:r>
        <w:t xml:space="preserve"> You didn't even take off your pants.</w:t>
      </w:r>
      <w:r>
        <w:rPr>
          <w:kern w:val="0"/>
        </w:rPr>
        <w:t xml:space="preserve"> </w:t>
      </w:r>
    </w:p>
    <w:p w:rsidR="00000000" w:rsidRDefault="007933C1">
      <w:r>
        <w:rPr>
          <w:b/>
        </w:rPr>
        <w:t>Chandler:</w:t>
      </w:r>
      <w:r>
        <w:t xml:space="preserve"> Yeah, well, lucky for you.</w:t>
      </w:r>
    </w:p>
    <w:p w:rsidR="00000000" w:rsidRDefault="007933C1">
      <w:r>
        <w:rPr>
          <w:b/>
        </w:rPr>
        <w:t>Monica:</w:t>
      </w:r>
      <w:r>
        <w:t xml:space="preserve"> What?</w:t>
      </w:r>
    </w:p>
    <w:p w:rsidR="00000000" w:rsidRDefault="007933C1">
      <w:r>
        <w:rPr>
          <w:b/>
        </w:rPr>
        <w:t>Chandler:</w:t>
      </w:r>
      <w:r>
        <w:t xml:space="preserve"> I don't know.</w:t>
      </w:r>
    </w:p>
    <w:p w:rsidR="00000000" w:rsidRDefault="007933C1">
      <w:r>
        <w:rPr>
          <w:b/>
        </w:rPr>
        <w:t>Rachel:</w:t>
      </w:r>
      <w:r>
        <w:t xml:space="preserve"> </w:t>
      </w:r>
      <w:r>
        <w:t xml:space="preserve">(entering) Well! Is everybody else having just the </w:t>
      </w:r>
      <w:r>
        <w:rPr>
          <w:b/>
        </w:rPr>
        <w:t>best</w:t>
      </w:r>
      <w:r>
        <w:t xml:space="preserve"> time?!</w:t>
      </w:r>
    </w:p>
    <w:p w:rsidR="00000000" w:rsidRDefault="007933C1">
      <w:r>
        <w:rPr>
          <w:b/>
        </w:rPr>
        <w:t>Phoebe:</w:t>
      </w:r>
      <w:r>
        <w:t xml:space="preserve"> Shhh! Shhhh! Joey's asleep.</w:t>
      </w:r>
    </w:p>
    <w:p w:rsidR="00000000" w:rsidRDefault="007933C1">
      <w:r>
        <w:t xml:space="preserve">(Joey is sleeping on the floor and is buried in sand that has been carved into a mermaid complete with breasts.) </w:t>
      </w:r>
    </w:p>
    <w:p w:rsidR="00000000" w:rsidRDefault="007933C1">
      <w:r>
        <w:rPr>
          <w:b/>
        </w:rPr>
        <w:t>Phoebe:</w:t>
      </w:r>
      <w:r>
        <w:t xml:space="preserve"> After he passed out, we put the san</w:t>
      </w:r>
      <w:r>
        <w:t>d around him to keep him warm.</w:t>
      </w:r>
    </w:p>
    <w:p w:rsidR="00000000" w:rsidRDefault="007933C1">
      <w:r>
        <w:rPr>
          <w:b/>
        </w:rPr>
        <w:t>Rachel:</w:t>
      </w:r>
      <w:r>
        <w:t xml:space="preserve"> Well I assume the ah, happy couple isn't up yet. Did you guys hear them last night?</w:t>
      </w:r>
    </w:p>
    <w:p w:rsidR="00000000" w:rsidRDefault="007933C1">
      <w:r>
        <w:rPr>
          <w:b/>
        </w:rPr>
        <w:t>Chandler:</w:t>
      </w:r>
      <w:r>
        <w:t xml:space="preserve"> Oh, yeah, I don't know what they were doing, but at one point sea turtles actually came up to the house.</w:t>
      </w:r>
    </w:p>
    <w:p w:rsidR="00000000" w:rsidRDefault="007933C1">
      <w:r>
        <w:t>(Ross and Bonnie e</w:t>
      </w:r>
      <w:r>
        <w:t xml:space="preserve">nter) </w:t>
      </w:r>
    </w:p>
    <w:p w:rsidR="00000000" w:rsidRDefault="007933C1">
      <w:r>
        <w:rPr>
          <w:b/>
        </w:rPr>
        <w:t>Ross:</w:t>
      </w:r>
      <w:r>
        <w:t xml:space="preserve"> Good morning.</w:t>
      </w:r>
    </w:p>
    <w:p w:rsidR="00000000" w:rsidRDefault="007933C1">
      <w:r>
        <w:rPr>
          <w:b/>
        </w:rPr>
        <w:t>All:</w:t>
      </w:r>
      <w:r>
        <w:t xml:space="preserve"> Hey.</w:t>
      </w:r>
    </w:p>
    <w:p w:rsidR="00000000" w:rsidRDefault="007933C1">
      <w:r>
        <w:rPr>
          <w:b/>
        </w:rPr>
        <w:t>Bonnie:</w:t>
      </w:r>
      <w:r>
        <w:t xml:space="preserve"> Hey! How did everybody sleep?</w:t>
      </w:r>
    </w:p>
    <w:p w:rsidR="00000000" w:rsidRDefault="007933C1">
      <w:r>
        <w:rPr>
          <w:b/>
        </w:rPr>
        <w:t>Rachel:</w:t>
      </w:r>
      <w:r>
        <w:t xml:space="preserve"> Oh, great.</w:t>
      </w:r>
    </w:p>
    <w:p w:rsidR="00000000" w:rsidRDefault="007933C1">
      <w:r>
        <w:rPr>
          <w:b/>
        </w:rPr>
        <w:t>Monica:</w:t>
      </w:r>
      <w:r>
        <w:t xml:space="preserve"> Like a log.</w:t>
      </w:r>
    </w:p>
    <w:p w:rsidR="00000000" w:rsidRDefault="007933C1">
      <w:r>
        <w:rPr>
          <w:b/>
        </w:rPr>
        <w:t>Ross and Bonnie:</w:t>
      </w:r>
      <w:r>
        <w:t xml:space="preserve"> Us too.</w:t>
      </w:r>
    </w:p>
    <w:p w:rsidR="00000000" w:rsidRDefault="007933C1">
      <w:r>
        <w:rPr>
          <w:b/>
        </w:rPr>
        <w:t>Rachel:</w:t>
      </w:r>
      <w:r>
        <w:t xml:space="preserve"> I'm going for a walk.</w:t>
      </w:r>
    </w:p>
    <w:p w:rsidR="00000000" w:rsidRDefault="007933C1">
      <w:r>
        <w:t xml:space="preserve">(Joey finally wakes up.) </w:t>
      </w:r>
    </w:p>
    <w:p w:rsidR="00000000" w:rsidRDefault="007933C1">
      <w:r>
        <w:rPr>
          <w:b/>
        </w:rPr>
        <w:t>Ross:</w:t>
      </w:r>
      <w:r>
        <w:t xml:space="preserve"> (to Joey) Good morning. Nice breasts by the way.</w:t>
      </w:r>
    </w:p>
    <w:p w:rsidR="00000000" w:rsidRDefault="007933C1">
      <w:r>
        <w:t xml:space="preserve">(Joey </w:t>
      </w:r>
      <w:r>
        <w:t xml:space="preserve">looks down and his look turns from shock to satisfaction.) </w:t>
      </w:r>
    </w:p>
    <w:p w:rsidR="00000000" w:rsidRDefault="007933C1">
      <w:r>
        <w:t>[Scene: The porch, Bonnie is coming back from swimming, Rachel is reading.]</w:t>
      </w:r>
    </w:p>
    <w:p w:rsidR="00000000" w:rsidRDefault="007933C1">
      <w:r>
        <w:rPr>
          <w:b/>
        </w:rPr>
        <w:t>Bonnie:</w:t>
      </w:r>
      <w:r>
        <w:t xml:space="preserve"> Hey, what happened to you?</w:t>
      </w:r>
    </w:p>
    <w:p w:rsidR="00000000" w:rsidRDefault="007933C1">
      <w:r>
        <w:rPr>
          <w:b/>
        </w:rPr>
        <w:t>Rachel:</w:t>
      </w:r>
      <w:r>
        <w:t xml:space="preserve"> Oh, ah nothin'. I just felt like hangin' out here and reading.</w:t>
      </w:r>
    </w:p>
    <w:p w:rsidR="00000000" w:rsidRDefault="007933C1">
      <w:r>
        <w:rPr>
          <w:b/>
        </w:rPr>
        <w:t>Bonnie:</w:t>
      </w:r>
      <w:r>
        <w:t xml:space="preserve"> Oh, th</w:t>
      </w:r>
      <w:r>
        <w:t>e water was sooo great! We jumped off this pier and my suit came off.</w:t>
      </w:r>
    </w:p>
    <w:p w:rsidR="00000000" w:rsidRDefault="007933C1">
      <w:r>
        <w:rPr>
          <w:b/>
        </w:rPr>
        <w:t>Rachel:</w:t>
      </w:r>
      <w:r>
        <w:t xml:space="preserve"> Ohhhh, sorry I missed that.</w:t>
      </w:r>
    </w:p>
    <w:p w:rsidR="00000000" w:rsidRDefault="007933C1">
      <w:r>
        <w:rPr>
          <w:b/>
        </w:rPr>
        <w:t>Bonnie:</w:t>
      </w:r>
      <w:r>
        <w:t xml:space="preserve"> Yeah, Joey and Chandler sure are funny. </w:t>
      </w:r>
    </w:p>
    <w:p w:rsidR="00000000" w:rsidRDefault="007933C1">
      <w:r>
        <w:rPr>
          <w:b/>
        </w:rPr>
        <w:t>Rachel:</w:t>
      </w:r>
      <w:r>
        <w:t xml:space="preserve"> Ohh-ha-ha!</w:t>
      </w:r>
    </w:p>
    <w:p w:rsidR="00000000" w:rsidRDefault="007933C1">
      <w:r>
        <w:rPr>
          <w:b/>
        </w:rPr>
        <w:t>Bonnie:</w:t>
      </w:r>
      <w:r>
        <w:t xml:space="preserve"> I think I brought back half of the beach in my hair. It was so much easier</w:t>
      </w:r>
      <w:r>
        <w:t xml:space="preserve"> when I used to shave my head.</w:t>
      </w:r>
    </w:p>
    <w:p w:rsidR="00000000" w:rsidRDefault="007933C1">
      <w:r>
        <w:rPr>
          <w:b/>
        </w:rPr>
        <w:t>Rachel:</w:t>
      </w:r>
      <w:r>
        <w:t xml:space="preserve"> Y'know, I gotta tell ya, I just </w:t>
      </w:r>
      <w:r>
        <w:rPr>
          <w:b/>
        </w:rPr>
        <w:t>loved</w:t>
      </w:r>
      <w:r>
        <w:t xml:space="preserve"> your look when you were bald.</w:t>
      </w:r>
    </w:p>
    <w:p w:rsidR="00000000" w:rsidRDefault="007933C1">
      <w:r>
        <w:rPr>
          <w:b/>
        </w:rPr>
        <w:t>Bonnie:</w:t>
      </w:r>
      <w:r>
        <w:t xml:space="preserve"> Really?!</w:t>
      </w:r>
    </w:p>
    <w:p w:rsidR="00000000" w:rsidRDefault="007933C1">
      <w:r>
        <w:rPr>
          <w:b/>
        </w:rPr>
        <w:t>Rachel:</w:t>
      </w:r>
      <w:r>
        <w:t xml:space="preserve"> Ohh!</w:t>
      </w:r>
    </w:p>
    <w:p w:rsidR="00000000" w:rsidRDefault="007933C1">
      <w:r>
        <w:rPr>
          <w:b/>
        </w:rPr>
        <w:t>Bonnie:</w:t>
      </w:r>
      <w:r>
        <w:t xml:space="preserve"> Because I think about shaving it all off again sometime.</w:t>
      </w:r>
    </w:p>
    <w:p w:rsidR="00000000" w:rsidRDefault="007933C1">
      <w:r>
        <w:rPr>
          <w:b/>
        </w:rPr>
        <w:t>Rachel:</w:t>
      </w:r>
      <w:r>
        <w:t xml:space="preserve"> Really?!</w:t>
      </w:r>
    </w:p>
    <w:p w:rsidR="00000000" w:rsidRDefault="007933C1">
      <w:r>
        <w:rPr>
          <w:b/>
        </w:rPr>
        <w:t>Bonnie:</w:t>
      </w:r>
      <w:r>
        <w:t xml:space="preserve"> Yeah!</w:t>
      </w:r>
    </w:p>
    <w:p w:rsidR="00000000" w:rsidRDefault="007933C1">
      <w:r>
        <w:rPr>
          <w:b/>
        </w:rPr>
        <w:t>Rachel:</w:t>
      </w:r>
      <w:r>
        <w:t xml:space="preserve"> I mean you defi</w:t>
      </w:r>
      <w:r>
        <w:t>nitely should do that.</w:t>
      </w:r>
    </w:p>
    <w:p w:rsidR="00000000" w:rsidRDefault="007933C1">
      <w:r>
        <w:rPr>
          <w:b/>
        </w:rPr>
        <w:t>Bonnie:</w:t>
      </w:r>
      <w:r>
        <w:t xml:space="preserve"> Y'know what, I should do it.</w:t>
      </w:r>
    </w:p>
    <w:p w:rsidR="00000000" w:rsidRDefault="007933C1">
      <w:r>
        <w:rPr>
          <w:b/>
        </w:rPr>
        <w:t>Rachel:</w:t>
      </w:r>
      <w:r>
        <w:t xml:space="preserve"> Yeah!</w:t>
      </w:r>
    </w:p>
    <w:p w:rsidR="00000000" w:rsidRDefault="007933C1">
      <w:r>
        <w:rPr>
          <w:b/>
        </w:rPr>
        <w:t>Bonnie:</w:t>
      </w:r>
      <w:r>
        <w:t xml:space="preserve"> Yeah, thank you Rachel, you are soo cool.</w:t>
      </w:r>
    </w:p>
    <w:p w:rsidR="00000000" w:rsidRDefault="007933C1">
      <w:r>
        <w:rPr>
          <w:b/>
        </w:rPr>
        <w:t>Rachel:</w:t>
      </w:r>
      <w:r>
        <w:t xml:space="preserve"> Awww, stop. Come on. Now go shave that head!</w:t>
      </w:r>
    </w:p>
    <w:p w:rsidR="00000000" w:rsidRDefault="007933C1">
      <w:r>
        <w:rPr>
          <w:b/>
        </w:rPr>
        <w:t>Bonnie:</w:t>
      </w:r>
      <w:r>
        <w:t xml:space="preserve"> All right.</w:t>
      </w:r>
    </w:p>
    <w:p w:rsidR="00000000" w:rsidRDefault="007933C1">
      <w:r>
        <w:t>(As Bonnie goes to do just that, Rachel smiles to herself, p</w:t>
      </w:r>
      <w:r>
        <w:t xml:space="preserve">roud of what she's done.) </w:t>
      </w:r>
    </w:p>
    <w:p w:rsidR="00000000" w:rsidRDefault="007933C1">
      <w:r>
        <w:t>[Scene: The beach house, at night. Phoebe is hangs up the phone, and gently pushes one of the stools over.]</w:t>
      </w:r>
    </w:p>
    <w:p w:rsidR="00000000" w:rsidRDefault="007933C1">
      <w:r>
        <w:rPr>
          <w:b/>
        </w:rPr>
        <w:t>Joey:</w:t>
      </w:r>
      <w:r>
        <w:t xml:space="preserve"> What's the matter, Pheebs?</w:t>
      </w:r>
    </w:p>
    <w:p w:rsidR="00000000" w:rsidRDefault="007933C1">
      <w:r>
        <w:rPr>
          <w:b/>
        </w:rPr>
        <w:t>Phoebe:</w:t>
      </w:r>
      <w:r>
        <w:t xml:space="preserve"> She cancelled! My namesake cancelled on me!</w:t>
      </w:r>
    </w:p>
    <w:p w:rsidR="00000000" w:rsidRDefault="007933C1">
      <w:r>
        <w:rPr>
          <w:b/>
        </w:rPr>
        <w:t>Joey:</w:t>
      </w:r>
      <w:r>
        <w:t xml:space="preserve"> What?!</w:t>
      </w:r>
    </w:p>
    <w:p w:rsidR="00000000" w:rsidRDefault="007933C1">
      <w:r>
        <w:rPr>
          <w:b/>
        </w:rPr>
        <w:t>Phoebe:</w:t>
      </w:r>
      <w:r>
        <w:t xml:space="preserve"> Yeah, she clame</w:t>
      </w:r>
      <w:r>
        <w:t>d she had to go out of town suddenly. She's avoiding me, she doesn't want to tell me where my Father is. She knows, and she won't tell me.</w:t>
      </w:r>
    </w:p>
    <w:p w:rsidR="00000000" w:rsidRDefault="007933C1">
      <w:r>
        <w:rPr>
          <w:b/>
        </w:rPr>
        <w:t>Rachel:</w:t>
      </w:r>
      <w:r>
        <w:t xml:space="preserve"> Aww Pheebs, that sucks!</w:t>
      </w:r>
    </w:p>
    <w:p w:rsidR="00000000" w:rsidRDefault="007933C1">
      <w:r>
        <w:rPr>
          <w:b/>
        </w:rPr>
        <w:t>Phoebe:</w:t>
      </w:r>
      <w:r>
        <w:t xml:space="preserve"> Yeah, well, don't “Aww Pheebs, that sucks!” me yet. (she starts to leave) </w:t>
      </w:r>
    </w:p>
    <w:p w:rsidR="00000000" w:rsidRDefault="007933C1">
      <w:r>
        <w:rPr>
          <w:b/>
        </w:rPr>
        <w:t>Ch</w:t>
      </w:r>
      <w:r>
        <w:rPr>
          <w:b/>
        </w:rPr>
        <w:t>andler:</w:t>
      </w:r>
      <w:r>
        <w:t xml:space="preserve"> Where ya going?</w:t>
      </w:r>
    </w:p>
    <w:p w:rsidR="00000000" w:rsidRDefault="007933C1">
      <w:r>
        <w:rPr>
          <w:b/>
        </w:rPr>
        <w:t>Phoebe:</w:t>
      </w:r>
      <w:r>
        <w:t xml:space="preserve"> Well, she's out of town so, there's gotta be something in her house that tells me where my Father is.</w:t>
      </w:r>
    </w:p>
    <w:p w:rsidR="00000000" w:rsidRDefault="007933C1">
      <w:r>
        <w:rPr>
          <w:b/>
        </w:rPr>
        <w:t>Ross:</w:t>
      </w:r>
      <w:r>
        <w:t xml:space="preserve"> Uh, Pheebs, some people call that breaking and entering.</w:t>
      </w:r>
    </w:p>
    <w:p w:rsidR="00000000" w:rsidRDefault="007933C1">
      <w:r>
        <w:rPr>
          <w:b/>
        </w:rPr>
        <w:t>Phoebe:</w:t>
      </w:r>
      <w:r>
        <w:t xml:space="preserve"> Well, are any of those people here?!</w:t>
      </w:r>
    </w:p>
    <w:p w:rsidR="00000000" w:rsidRDefault="007933C1">
      <w:r>
        <w:rPr>
          <w:b/>
        </w:rPr>
        <w:t>All:</w:t>
      </w:r>
      <w:r>
        <w:t xml:space="preserve"> Oh, no!! </w:t>
      </w:r>
      <w:r>
        <w:t>No, no!</w:t>
      </w:r>
    </w:p>
    <w:p w:rsidR="00000000" w:rsidRDefault="007933C1">
      <w:r>
        <w:rPr>
          <w:b/>
        </w:rPr>
        <w:t>Phoebe:</w:t>
      </w:r>
      <w:r>
        <w:t xml:space="preserve"> Okay, look I-I-I do something nice, okay? I'll-I'll fill her ice trays.</w:t>
      </w:r>
    </w:p>
    <w:p w:rsidR="00000000" w:rsidRDefault="007933C1">
      <w:r>
        <w:t xml:space="preserve">(She exits just as Bonnie comes down the stairs, as bald as Michael Jordan.) </w:t>
      </w:r>
    </w:p>
    <w:p w:rsidR="00000000" w:rsidRDefault="007933C1">
      <w:r>
        <w:rPr>
          <w:b/>
        </w:rPr>
        <w:t>Bonnie:</w:t>
      </w:r>
      <w:r>
        <w:t xml:space="preserve"> Hey, everybody!</w:t>
      </w:r>
    </w:p>
    <w:p w:rsidR="00000000" w:rsidRDefault="007933C1">
      <w:r>
        <w:rPr>
          <w:b/>
        </w:rPr>
        <w:t>All:</w:t>
      </w:r>
      <w:r>
        <w:t xml:space="preserve"> Wow!! (they all recoil in shock and horror) </w:t>
      </w:r>
    </w:p>
    <w:p w:rsidR="00000000" w:rsidRDefault="007933C1">
      <w:r>
        <w:rPr>
          <w:b/>
        </w:rPr>
        <w:t>Ross:</w:t>
      </w:r>
      <w:r>
        <w:t xml:space="preserve"> Wh-haa-haa</w:t>
      </w:r>
      <w:r>
        <w:t xml:space="preserve">! Look what 'cha did! (Rachel has her hand over her mouth to keep from laughing.) </w:t>
      </w:r>
    </w:p>
    <w:p w:rsidR="00000000" w:rsidRDefault="007933C1">
      <w:r>
        <w:rPr>
          <w:b/>
        </w:rPr>
        <w:t>Bonnie:</w:t>
      </w:r>
      <w:r>
        <w:t xml:space="preserve"> You wanna touch it?</w:t>
      </w:r>
    </w:p>
    <w:p w:rsidR="00000000" w:rsidRDefault="007933C1">
      <w:r>
        <w:rPr>
          <w:b/>
        </w:rPr>
        <w:t>Ross:</w:t>
      </w:r>
      <w:r>
        <w:t xml:space="preserve"> Nooo, but it, but it's great.</w:t>
      </w:r>
    </w:p>
    <w:p w:rsidR="00000000" w:rsidRDefault="007933C1">
      <w:r>
        <w:rPr>
          <w:b/>
        </w:rPr>
        <w:t>Bonnie:</w:t>
      </w:r>
      <w:r>
        <w:t xml:space="preserve"> Come on, touch it!</w:t>
      </w:r>
    </w:p>
    <w:p w:rsidR="00000000" w:rsidRDefault="007933C1">
      <w:r>
        <w:rPr>
          <w:b/>
        </w:rPr>
        <w:t>Ross:</w:t>
      </w:r>
      <w:r>
        <w:t xml:space="preserve"> Okay. (He gently touches it.) You can feel all the bones in your skull.</w:t>
      </w:r>
    </w:p>
    <w:p w:rsidR="00000000" w:rsidRDefault="007933C1">
      <w:r>
        <w:t>[Sce</w:t>
      </w:r>
      <w:r>
        <w:t>ne: Outside the beach house, Ross is coming out to talk to Rachel.]</w:t>
      </w:r>
    </w:p>
    <w:p w:rsidR="00000000" w:rsidRDefault="007933C1">
      <w:r>
        <w:rPr>
          <w:b/>
        </w:rPr>
        <w:t>Ross:</w:t>
      </w:r>
      <w:r>
        <w:t xml:space="preserve"> Hi.</w:t>
      </w:r>
    </w:p>
    <w:p w:rsidR="00000000" w:rsidRDefault="007933C1">
      <w:r>
        <w:rPr>
          <w:b/>
        </w:rPr>
        <w:t>Rachel:</w:t>
      </w:r>
      <w:r>
        <w:t xml:space="preserve"> Hi!</w:t>
      </w:r>
    </w:p>
    <w:p w:rsidR="00000000" w:rsidRDefault="007933C1">
      <w:r>
        <w:rPr>
          <w:b/>
        </w:rPr>
        <w:t>Ross:</w:t>
      </w:r>
      <w:r>
        <w:t xml:space="preserve"> I was having a little chat with ah, Bonnie, and ah, guess what, she-she happened to bring up y'know, who was behind the um, whole head shaving idea, and now, wh</w:t>
      </w:r>
      <w:r>
        <w:t>o was it? Oh, that's right, that's right, it was you!</w:t>
      </w:r>
    </w:p>
    <w:p w:rsidR="00000000" w:rsidRDefault="007933C1">
      <w:r>
        <w:rPr>
          <w:b/>
        </w:rPr>
        <w:t>Rachel:</w:t>
      </w:r>
      <w:r>
        <w:t xml:space="preserve"> That was her idea, </w:t>
      </w:r>
      <w:r>
        <w:rPr>
          <w:b/>
        </w:rPr>
        <w:t>I</w:t>
      </w:r>
      <w:r>
        <w:t xml:space="preserve"> just gave her a nudge.</w:t>
      </w:r>
    </w:p>
    <w:p w:rsidR="00000000" w:rsidRDefault="007933C1">
      <w:r>
        <w:rPr>
          <w:b/>
        </w:rPr>
        <w:t>Ross:</w:t>
      </w:r>
      <w:r>
        <w:t xml:space="preserve"> She said you gave her the razor!</w:t>
      </w:r>
    </w:p>
    <w:p w:rsidR="00000000" w:rsidRDefault="007933C1">
      <w:r>
        <w:rPr>
          <w:b/>
        </w:rPr>
        <w:t>Bonnie:</w:t>
      </w:r>
      <w:r>
        <w:t xml:space="preserve"> (joining them) Hey guys.</w:t>
      </w:r>
    </w:p>
    <w:p w:rsidR="00000000" w:rsidRDefault="007933C1">
      <w:r>
        <w:rPr>
          <w:b/>
        </w:rPr>
        <w:t>Rachel:</w:t>
      </w:r>
      <w:r>
        <w:t xml:space="preserve"> Hey!</w:t>
      </w:r>
    </w:p>
    <w:p w:rsidR="00000000" w:rsidRDefault="007933C1">
      <w:r>
        <w:rPr>
          <w:b/>
        </w:rPr>
        <w:t>Bonnie:</w:t>
      </w:r>
      <w:r>
        <w:t xml:space="preserve"> So, anyone up for a midnight dip in the ocean?</w:t>
      </w:r>
    </w:p>
    <w:p w:rsidR="00000000" w:rsidRDefault="007933C1">
      <w:r>
        <w:rPr>
          <w:b/>
        </w:rPr>
        <w:t>Ross:</w:t>
      </w:r>
      <w:r>
        <w:t xml:space="preserve"> Ahh,</w:t>
      </w:r>
      <w:r>
        <w:t xml:space="preserve"> no, I'm good.</w:t>
      </w:r>
    </w:p>
    <w:p w:rsidR="00000000" w:rsidRDefault="007933C1">
      <w:r>
        <w:rPr>
          <w:b/>
        </w:rPr>
        <w:t>Bonnie:</w:t>
      </w:r>
      <w:r>
        <w:t xml:space="preserve"> Okay, I'll see you in a bit.</w:t>
      </w:r>
    </w:p>
    <w:p w:rsidR="00000000" w:rsidRDefault="007933C1">
      <w:r>
        <w:rPr>
          <w:b/>
        </w:rPr>
        <w:t>Ross:</w:t>
      </w:r>
      <w:r>
        <w:t xml:space="preserve"> Okay, have fun! Wooo!!</w:t>
      </w:r>
    </w:p>
    <w:p w:rsidR="00000000" w:rsidRDefault="007933C1">
      <w:r>
        <w:rPr>
          <w:b/>
        </w:rPr>
        <w:t>Rachel:</w:t>
      </w:r>
      <w:r>
        <w:t xml:space="preserve"> Come on see, she doesn't look that bad.</w:t>
      </w:r>
    </w:p>
    <w:p w:rsidR="00000000" w:rsidRDefault="007933C1">
      <w:r>
        <w:rPr>
          <w:b/>
        </w:rPr>
        <w:t>Ross:</w:t>
      </w:r>
      <w:r>
        <w:t xml:space="preserve"> You can see the moonlight bouncing off her head! What the hell were you thinking?!!</w:t>
      </w:r>
    </w:p>
    <w:p w:rsidR="00000000" w:rsidRDefault="007933C1">
      <w:r>
        <w:rPr>
          <w:b/>
        </w:rPr>
        <w:t>Rachel:</w:t>
      </w:r>
      <w:r>
        <w:t xml:space="preserve"> I don't know.</w:t>
      </w:r>
    </w:p>
    <w:p w:rsidR="00000000" w:rsidRDefault="007933C1">
      <w:r>
        <w:rPr>
          <w:b/>
        </w:rPr>
        <w:t>Ross:</w:t>
      </w:r>
      <w:r>
        <w:t xml:space="preserve"> You don't</w:t>
      </w:r>
      <w:r>
        <w:t xml:space="preserve"> know?! Rach, you balded my girlfriend!</w:t>
      </w:r>
    </w:p>
    <w:p w:rsidR="00000000" w:rsidRDefault="007933C1">
      <w:r>
        <w:rPr>
          <w:b/>
        </w:rPr>
        <w:t>Rachel:</w:t>
      </w:r>
      <w:r>
        <w:t xml:space="preserve"> All right! Ross, do you think it's easy for me to see you with somebody else?</w:t>
      </w:r>
    </w:p>
    <w:p w:rsidR="00000000" w:rsidRDefault="007933C1">
      <w:r>
        <w:rPr>
          <w:b/>
        </w:rPr>
        <w:t>Ross:</w:t>
      </w:r>
      <w:r>
        <w:t xml:space="preserve"> Y'know, hey! You're the one who ended it, remember?</w:t>
      </w:r>
    </w:p>
    <w:p w:rsidR="00000000" w:rsidRDefault="007933C1">
      <w:r>
        <w:rPr>
          <w:b/>
        </w:rPr>
        <w:t>Rachel:</w:t>
      </w:r>
      <w:r>
        <w:t xml:space="preserve"> Yeah, because I was </w:t>
      </w:r>
      <w:r>
        <w:rPr>
          <w:b/>
        </w:rPr>
        <w:t>mad</w:t>
      </w:r>
      <w:r>
        <w:t xml:space="preserve"> at you, not because I stopped loving you</w:t>
      </w:r>
      <w:r>
        <w:t>!</w:t>
      </w:r>
    </w:p>
    <w:p w:rsidR="00000000" w:rsidRDefault="007933C1">
      <w:r>
        <w:rPr>
          <w:b/>
        </w:rPr>
        <w:t>Ross:</w:t>
      </w:r>
      <w:r>
        <w:t xml:space="preserve"> You still love me?</w:t>
      </w:r>
    </w:p>
    <w:p w:rsidR="00000000" w:rsidRDefault="007933C1">
      <w:r>
        <w:rPr>
          <w:b/>
        </w:rPr>
        <w:t>Rachel:</w:t>
      </w:r>
      <w:r>
        <w:t xml:space="preserve"> Noo.</w:t>
      </w:r>
    </w:p>
    <w:p w:rsidR="00000000" w:rsidRDefault="007933C1">
      <w:r>
        <w:rPr>
          <w:b/>
        </w:rPr>
        <w:t>Ross:</w:t>
      </w:r>
      <w:r>
        <w:t xml:space="preserve"> You still love me.</w:t>
      </w:r>
    </w:p>
    <w:p w:rsidR="00000000" w:rsidRDefault="007933C1">
      <w:r>
        <w:rPr>
          <w:b/>
        </w:rPr>
        <w:t>Rachel:</w:t>
      </w:r>
      <w:r>
        <w:t xml:space="preserve"> Oh, y-yeah, so, you-you love me!</w:t>
      </w:r>
    </w:p>
    <w:p w:rsidR="00000000" w:rsidRDefault="007933C1">
      <w:r>
        <w:rPr>
          <w:b/>
        </w:rPr>
        <w:t>Ross:</w:t>
      </w:r>
      <w:r>
        <w:t xml:space="preserve"> Noo, nnnnn. What does this mean? What do you, I mean do you wanna, get back together?</w:t>
      </w:r>
    </w:p>
    <w:p w:rsidR="00000000" w:rsidRDefault="007933C1">
      <w:r>
        <w:rPr>
          <w:b/>
        </w:rPr>
        <w:t>Rachel:</w:t>
      </w:r>
      <w:r>
        <w:t xml:space="preserve"> Noo! Maybe! I, I don't know. Ross, I still can't f</w:t>
      </w:r>
      <w:r>
        <w:t>orgive you for what you did, I can't, I just, but sometimes when I'm with you I just, I feel so...</w:t>
      </w:r>
    </w:p>
    <w:p w:rsidR="00000000" w:rsidRDefault="007933C1">
      <w:r>
        <w:rPr>
          <w:b/>
        </w:rPr>
        <w:t>Ross:</w:t>
      </w:r>
      <w:r>
        <w:t xml:space="preserve"> What?!</w:t>
      </w:r>
    </w:p>
    <w:p w:rsidR="00000000" w:rsidRDefault="007933C1">
      <w:r>
        <w:rPr>
          <w:b/>
        </w:rPr>
        <w:t>Rachel:</w:t>
      </w:r>
      <w:r>
        <w:t xml:space="preserve"> I just, I feel, I-I just...</w:t>
      </w:r>
    </w:p>
    <w:p w:rsidR="00000000" w:rsidRDefault="007933C1">
      <w:r>
        <w:rPr>
          <w:b/>
        </w:rPr>
        <w:t>Ross:</w:t>
      </w:r>
      <w:r>
        <w:t xml:space="preserve"> What?</w:t>
      </w:r>
    </w:p>
    <w:p w:rsidR="00000000" w:rsidRDefault="007933C1">
      <w:r>
        <w:rPr>
          <w:b/>
        </w:rPr>
        <w:t>Rachel:</w:t>
      </w:r>
      <w:r>
        <w:t xml:space="preserve"> I feel...</w:t>
      </w:r>
    </w:p>
    <w:p w:rsidR="00000000" w:rsidRDefault="007933C1">
      <w:r>
        <w:t xml:space="preserve">(Ross leans in and kisses her. They both look at each other for a moment, and </w:t>
      </w:r>
      <w:r>
        <w:t xml:space="preserve">then embrace in a more passionate kiss, only to be interrupted by Joey and Chandler coming outside.) </w:t>
      </w:r>
    </w:p>
    <w:p w:rsidR="00000000" w:rsidRDefault="007933C1">
      <w:r>
        <w:rPr>
          <w:b/>
        </w:rPr>
        <w:t>Chandler:</w:t>
      </w:r>
      <w:r>
        <w:t xml:space="preserve"> (to Joey) Noo!! I don't care! I'm not, I'm not gonna playing one-on-one strip poker with you for practice! </w:t>
      </w:r>
    </w:p>
    <w:p w:rsidR="00000000" w:rsidRDefault="007933C1">
      <w:r>
        <w:t xml:space="preserve">(Rachel and Ross both stop kissing, </w:t>
      </w:r>
      <w:r>
        <w:t xml:space="preserve">and quickly step back from each other.) </w:t>
      </w:r>
    </w:p>
    <w:p w:rsidR="00000000" w:rsidRDefault="007933C1">
      <w:r>
        <w:rPr>
          <w:b/>
        </w:rPr>
        <w:t>Joey:</w:t>
      </w:r>
      <w:r>
        <w:t xml:space="preserve"> But I made cards!!</w:t>
      </w:r>
    </w:p>
    <w:p w:rsidR="00000000" w:rsidRDefault="007933C1">
      <w:r>
        <w:rPr>
          <w:b/>
        </w:rPr>
        <w:t>Rachel:</w:t>
      </w:r>
      <w:r>
        <w:t xml:space="preserve"> Well! Good night. (to Ross) I'm going upstairs.</w:t>
      </w:r>
    </w:p>
    <w:p w:rsidR="00000000" w:rsidRDefault="007933C1">
      <w:r>
        <w:rPr>
          <w:b/>
        </w:rPr>
        <w:t>Joey and Chandler:</w:t>
      </w:r>
      <w:r>
        <w:t xml:space="preserve"> G'night.</w:t>
      </w:r>
    </w:p>
    <w:p w:rsidR="00000000" w:rsidRDefault="007933C1">
      <w:r>
        <w:t xml:space="preserve">(Rachel walks inside, stops, and turns back to look at Ross for a moment then goes upstairs.) </w:t>
      </w:r>
    </w:p>
    <w:p w:rsidR="00000000" w:rsidRDefault="007933C1">
      <w:r>
        <w:rPr>
          <w:b/>
        </w:rPr>
        <w:t>Joey:</w:t>
      </w:r>
      <w:r>
        <w:t xml:space="preserve"> (to R</w:t>
      </w:r>
      <w:r>
        <w:t>oss) Wanna play strip poker for practice?</w:t>
      </w:r>
    </w:p>
    <w:p w:rsidR="00000000" w:rsidRDefault="007933C1">
      <w:r>
        <w:t>[Scene: Phoebe Sr.'s house, Phoebe is breaking in through a window.]</w:t>
      </w:r>
    </w:p>
    <w:p w:rsidR="00000000" w:rsidRDefault="007933C1">
      <w:r>
        <w:t xml:space="preserve">(She throws her bag inside, and starts to climb through the window. She gets halfway in and the window slams shut on her butt.) </w:t>
      </w:r>
    </w:p>
    <w:p w:rsidR="00000000" w:rsidRDefault="007933C1">
      <w:r>
        <w:rPr>
          <w:b/>
        </w:rPr>
        <w:t>Phoebe:</w:t>
      </w:r>
      <w:r>
        <w:t xml:space="preserve"> Ow! My a</w:t>
      </w:r>
      <w:r>
        <w:t>ss. Okay. Okay. (She manages to climb completely inside and the window slams shut.) Oh, shhh!</w:t>
      </w:r>
    </w:p>
    <w:p w:rsidR="00000000" w:rsidRDefault="007933C1">
      <w:r>
        <w:t xml:space="preserve">(She starts walking across the darkened room and hits her head on a wind chime hanging from the ceiling, to stop it from making a noise she grabs it and “Shhh's” </w:t>
      </w:r>
      <w:r>
        <w:t xml:space="preserve">it. She goes into the kitchen and finds Phoebe Sr.'s appointment book, to read it she opens the freezer. Just as she starts to read, Phoebe Sr. jumps out from her bedroom with a coat hanger, startling Phoebe.) </w:t>
      </w:r>
    </w:p>
    <w:p w:rsidR="00000000" w:rsidRDefault="007933C1">
      <w:r>
        <w:rPr>
          <w:b/>
        </w:rPr>
        <w:t>Phoebe:</w:t>
      </w:r>
      <w:r>
        <w:t xml:space="preserve"> No! No!! It's me! It's me! I-I didn't</w:t>
      </w:r>
      <w:r>
        <w:t xml:space="preserve"> want to make any noise!</w:t>
      </w:r>
    </w:p>
    <w:p w:rsidR="00000000" w:rsidRDefault="007933C1">
      <w:r>
        <w:rPr>
          <w:b/>
        </w:rPr>
        <w:t>Phoebe Sr:</w:t>
      </w:r>
      <w:r>
        <w:t xml:space="preserve"> Then don't break in!!</w:t>
      </w:r>
    </w:p>
    <w:p w:rsidR="00000000" w:rsidRDefault="007933C1">
      <w:r>
        <w:rPr>
          <w:b/>
        </w:rPr>
        <w:t>Phoebe:</w:t>
      </w:r>
      <w:r>
        <w:t xml:space="preserve"> I'm sorry.</w:t>
      </w:r>
    </w:p>
    <w:p w:rsidR="00000000" w:rsidRDefault="007933C1">
      <w:r>
        <w:rPr>
          <w:b/>
        </w:rPr>
        <w:t>Phoebe Sr:</w:t>
      </w:r>
      <w:r>
        <w:t xml:space="preserve"> What are you doing here?!</w:t>
      </w:r>
    </w:p>
    <w:p w:rsidR="00000000" w:rsidRDefault="007933C1">
      <w:r>
        <w:rPr>
          <w:b/>
        </w:rPr>
        <w:t>Phoebe:</w:t>
      </w:r>
      <w:r>
        <w:t xml:space="preserve"> I-I, came to fill your ice cube trays.</w:t>
      </w:r>
    </w:p>
    <w:p w:rsidR="00000000" w:rsidRDefault="007933C1">
      <w:r>
        <w:rPr>
          <w:b/>
        </w:rPr>
        <w:t>Phoebe Sr:</w:t>
      </w:r>
      <w:r>
        <w:t xml:space="preserve"> What?!</w:t>
      </w:r>
    </w:p>
    <w:p w:rsidR="00000000" w:rsidRDefault="007933C1">
      <w:r>
        <w:rPr>
          <w:b/>
        </w:rPr>
        <w:t>Phoebe:</w:t>
      </w:r>
      <w:r>
        <w:t xml:space="preserve"> Umm, okay, okay, look. I took this picture from your fridge. Okay, be</w:t>
      </w:r>
      <w:r>
        <w:t>cause I know that this is my Father. Yeah, this is Frank Buffay and you are standing right there next to him. Now, look I deserve to know where I came from. All right? So if you can help me find my Father then you should! Otherwise, you're just mean! (paus</w:t>
      </w:r>
      <w:r>
        <w:t>e) So, just tell me the truth!</w:t>
      </w:r>
    </w:p>
    <w:p w:rsidR="00000000" w:rsidRDefault="007933C1">
      <w:r>
        <w:rPr>
          <w:b/>
        </w:rPr>
        <w:t>Phoebe Sr:</w:t>
      </w:r>
      <w:r>
        <w:t xml:space="preserve"> All right, the man in the picture is Chuck Magioni. </w:t>
      </w:r>
    </w:p>
    <w:p w:rsidR="00000000" w:rsidRDefault="007933C1">
      <w:r>
        <w:rPr>
          <w:b/>
        </w:rPr>
        <w:t>Phoebe:</w:t>
      </w:r>
      <w:r>
        <w:t xml:space="preserve"> My Father is Chuck Magioni?</w:t>
      </w:r>
    </w:p>
    <w:p w:rsidR="00000000" w:rsidRDefault="007933C1">
      <w:r>
        <w:rPr>
          <w:b/>
        </w:rPr>
        <w:t>Phoebe Sr:</w:t>
      </w:r>
      <w:r>
        <w:t xml:space="preserve"> No, no, that's just Chuck Magioni, I-I sold him a house last year! And I'm very sorry, but I don't know where your</w:t>
      </w:r>
      <w:r>
        <w:t xml:space="preserve"> Father is, and that's the truth.</w:t>
      </w:r>
    </w:p>
    <w:p w:rsidR="00000000" w:rsidRDefault="007933C1">
      <w:r>
        <w:rPr>
          <w:b/>
        </w:rPr>
        <w:t>Phoebe:</w:t>
      </w:r>
      <w:r>
        <w:t xml:space="preserve"> Oh.</w:t>
      </w:r>
    </w:p>
    <w:p w:rsidR="00000000" w:rsidRDefault="007933C1">
      <w:r>
        <w:rPr>
          <w:b/>
        </w:rPr>
        <w:t>Phoebe Sr:</w:t>
      </w:r>
      <w:r>
        <w:t xml:space="preserve"> But umm, you're right. I think that a person should know where they come from. Wh-which is why I ah, (pause) ahh, (pause) okay. I'm your mother.</w:t>
      </w:r>
    </w:p>
    <w:p w:rsidR="00000000" w:rsidRDefault="007933C1">
      <w:r>
        <w:rPr>
          <w:b/>
        </w:rPr>
        <w:t>Phoebe:</w:t>
      </w:r>
      <w:r>
        <w:t xml:space="preserve"> Heh?</w:t>
      </w:r>
    </w:p>
    <w:p w:rsidR="00000000" w:rsidRDefault="007933C1">
      <w:r>
        <w:rPr>
          <w:b/>
        </w:rPr>
        <w:t>Phoebe Sr:</w:t>
      </w:r>
      <w:r>
        <w:t xml:space="preserve"> Y'know I wanted to tell you ye</w:t>
      </w:r>
      <w:r>
        <w:t xml:space="preserve">sterday, but I just, I kinda felt all floopy, and... </w:t>
      </w:r>
    </w:p>
    <w:p w:rsidR="00000000" w:rsidRDefault="007933C1">
      <w:r>
        <w:t xml:space="preserve">(At that Phoebe's eyes open in shock.) </w:t>
      </w:r>
    </w:p>
    <w:p w:rsidR="00000000" w:rsidRDefault="007933C1">
      <w:r>
        <w:t>[Scene: Outside the beach house, Ross is telling Joey and Chandler what happened with Rachel.]</w:t>
      </w:r>
    </w:p>
    <w:p w:rsidR="00000000" w:rsidRDefault="007933C1">
      <w:r>
        <w:rPr>
          <w:b/>
        </w:rPr>
        <w:t>Joey:</w:t>
      </w:r>
      <w:r>
        <w:t xml:space="preserve"> I'm telling ya, you guys are totally getting back together!</w:t>
      </w:r>
    </w:p>
    <w:p w:rsidR="00000000" w:rsidRDefault="007933C1">
      <w:r>
        <w:rPr>
          <w:b/>
        </w:rPr>
        <w:t>R</w:t>
      </w:r>
      <w:r>
        <w:rPr>
          <w:b/>
        </w:rPr>
        <w:t>oss:</w:t>
      </w:r>
      <w:r>
        <w:t xml:space="preserve"> That's not true! Her, she doesn't even know what she wants! Rachel's still mad about the whole thing.</w:t>
      </w:r>
    </w:p>
    <w:p w:rsidR="00000000" w:rsidRDefault="007933C1">
      <w:r>
        <w:rPr>
          <w:b/>
        </w:rPr>
        <w:t>Chandler:</w:t>
      </w:r>
      <w:r>
        <w:t xml:space="preserve"> Okay, then you gotta back away, all right? You don't need that kind've hurt. Take it from a guy who's never had a long term relationship...</w:t>
      </w:r>
      <w:r>
        <w:t>...</w:t>
      </w:r>
    </w:p>
    <w:p w:rsidR="00000000" w:rsidRDefault="007933C1">
      <w:r>
        <w:rPr>
          <w:b/>
        </w:rPr>
        <w:t>Ross:</w:t>
      </w:r>
      <w:r>
        <w:t xml:space="preserve"> I know, but ahhhhhh!! I really wanna go up there and finish that kiss!</w:t>
      </w:r>
    </w:p>
    <w:p w:rsidR="00000000" w:rsidRDefault="007933C1">
      <w:r>
        <w:rPr>
          <w:b/>
        </w:rPr>
        <w:t>Bonnie:</w:t>
      </w:r>
      <w:r>
        <w:t xml:space="preserve"> (coming back from her swim) Hey!</w:t>
      </w:r>
    </w:p>
    <w:p w:rsidR="00000000" w:rsidRDefault="007933C1">
      <w:r>
        <w:rPr>
          <w:b/>
        </w:rPr>
        <w:t>Chandler:</w:t>
      </w:r>
      <w:r>
        <w:t xml:space="preserve"> Ahhhh! (Steps away from her.) </w:t>
      </w:r>
    </w:p>
    <w:p w:rsidR="00000000" w:rsidRDefault="007933C1">
      <w:r>
        <w:rPr>
          <w:b/>
        </w:rPr>
        <w:t>Bonnie:</w:t>
      </w:r>
      <w:r>
        <w:t xml:space="preserve"> You guys, the water's great. You should really go in.</w:t>
      </w:r>
    </w:p>
    <w:p w:rsidR="00000000" w:rsidRDefault="007933C1">
      <w:r>
        <w:rPr>
          <w:b/>
        </w:rPr>
        <w:t>Chandler:</w:t>
      </w:r>
      <w:r>
        <w:t xml:space="preserve"> Oh, ahh, no thanks, I</w:t>
      </w:r>
      <w:r>
        <w:t xml:space="preserve"> just had an M&amp;M.</w:t>
      </w:r>
    </w:p>
    <w:p w:rsidR="00000000" w:rsidRDefault="007933C1">
      <w:r>
        <w:rPr>
          <w:b/>
        </w:rPr>
        <w:t>Bonnie:</w:t>
      </w:r>
      <w:r>
        <w:t xml:space="preserve"> Okay, well g'night.</w:t>
      </w:r>
    </w:p>
    <w:p w:rsidR="00000000" w:rsidRDefault="007933C1">
      <w:r>
        <w:rPr>
          <w:b/>
        </w:rPr>
        <w:t>Ross:</w:t>
      </w:r>
      <w:r>
        <w:t xml:space="preserve"> Good night.</w:t>
      </w:r>
    </w:p>
    <w:p w:rsidR="00000000" w:rsidRDefault="007933C1">
      <w:r>
        <w:rPr>
          <w:b/>
        </w:rPr>
        <w:t>Bonnie:</w:t>
      </w:r>
      <w:r>
        <w:t xml:space="preserve"> (kisses Ross) Don't be too long.</w:t>
      </w:r>
    </w:p>
    <w:p w:rsidR="00000000" w:rsidRDefault="007933C1">
      <w:r>
        <w:rPr>
          <w:b/>
        </w:rPr>
        <w:t>Ross:</w:t>
      </w:r>
      <w:r>
        <w:t xml:space="preserve"> Okey-dokey!</w:t>
      </w:r>
    </w:p>
    <w:p w:rsidR="00000000" w:rsidRDefault="007933C1">
      <w:r>
        <w:rPr>
          <w:b/>
        </w:rPr>
        <w:t>Chandler:</w:t>
      </w:r>
      <w:r>
        <w:t xml:space="preserve"> There is not </w:t>
      </w:r>
      <w:r>
        <w:rPr>
          <w:b/>
        </w:rPr>
        <w:t>one</w:t>
      </w:r>
      <w:r>
        <w:t xml:space="preserve"> hair on that head.</w:t>
      </w:r>
    </w:p>
    <w:p w:rsidR="00000000" w:rsidRDefault="007933C1">
      <w:r>
        <w:rPr>
          <w:b/>
        </w:rPr>
        <w:t>Ross:</w:t>
      </w:r>
      <w:r>
        <w:t xml:space="preserve"> Hey, it'll grow back, right? And she-she's really fun, and she's cool, and-and I'</w:t>
      </w:r>
      <w:r>
        <w:t>m finally moving on. Y'know? I mean getting over Rachel was so (makes an incoherent nasal sound) , y'know? Y'know, and I'm finally feeling sane again. And now if I go up there, and-and I kiss her, and, Gooood I wanna kiss her, and-and-and it doesn't work o</w:t>
      </w:r>
      <w:r>
        <w:t>ut, right? Do I really wanna put myself through that again?</w:t>
      </w:r>
    </w:p>
    <w:p w:rsidR="00000000" w:rsidRDefault="007933C1">
      <w:r>
        <w:rPr>
          <w:b/>
        </w:rPr>
        <w:t>Joey:</w:t>
      </w:r>
      <w:r>
        <w:t xml:space="preserve"> So let me get this straight. If you go with Bonnie tonight, you're doing the smart, healthy thing and moving on.</w:t>
      </w:r>
    </w:p>
    <w:p w:rsidR="00000000" w:rsidRDefault="007933C1">
      <w:r>
        <w:rPr>
          <w:b/>
        </w:rPr>
        <w:t>Ross:</w:t>
      </w:r>
      <w:r>
        <w:t xml:space="preserve"> Yeah. </w:t>
      </w:r>
    </w:p>
    <w:p w:rsidR="00000000" w:rsidRDefault="007933C1">
      <w:r>
        <w:rPr>
          <w:b/>
        </w:rPr>
        <w:t>Joey:</w:t>
      </w:r>
      <w:r>
        <w:t xml:space="preserve"> Right, and you go with Rachel, Bonnie's free tonight?</w:t>
      </w:r>
    </w:p>
    <w:p w:rsidR="00000000" w:rsidRDefault="007933C1">
      <w:r>
        <w:t>[Sce</w:t>
      </w:r>
      <w:r>
        <w:t>ne: The hallway between the bedrooms. Ross is coming upstairs and stops between two doors. He looks at the one on the right, then he looks at the one on his left, thinks about it, and goes in the one on his right.]</w:t>
      </w:r>
    </w:p>
    <w:p w:rsidR="00000000" w:rsidRDefault="007933C1">
      <w:r>
        <w:rPr>
          <w:b/>
        </w:rPr>
        <w:t>Ross:</w:t>
      </w:r>
      <w:r>
        <w:t xml:space="preserve"> (entering the bedroom) Hi. (closes </w:t>
      </w:r>
      <w:r>
        <w:t xml:space="preserve">the door) </w:t>
      </w:r>
    </w:p>
    <w:p w:rsidR="00000000" w:rsidRDefault="007933C1">
      <w:r>
        <w:rPr>
          <w:b/>
        </w:rPr>
        <w:t>Closing Credits</w:t>
      </w:r>
    </w:p>
    <w:p w:rsidR="00000000" w:rsidRDefault="007933C1">
      <w:r>
        <w:t>[Scene: The beach house, Chandler is simulating he's coming to pick up Monica for a date. Chandler knocks on the door, and Monica answers it.]</w:t>
      </w:r>
    </w:p>
    <w:p w:rsidR="00000000" w:rsidRDefault="007933C1">
      <w:r>
        <w:rPr>
          <w:b/>
        </w:rPr>
        <w:t>Chandler:</w:t>
      </w:r>
      <w:r>
        <w:t xml:space="preserve"> (in a fake voice) Hi there.</w:t>
      </w:r>
    </w:p>
    <w:p w:rsidR="00000000" w:rsidRDefault="007933C1">
      <w:r>
        <w:rPr>
          <w:b/>
        </w:rPr>
        <w:t>Monica:</w:t>
      </w:r>
      <w:r>
        <w:t xml:space="preserve"> That's that weird voice again.</w:t>
      </w:r>
    </w:p>
    <w:p w:rsidR="00000000" w:rsidRDefault="007933C1">
      <w:r>
        <w:rPr>
          <w:b/>
        </w:rPr>
        <w:t>Chandler:</w:t>
      </w:r>
      <w:r>
        <w:t xml:space="preserve"> Okay! Okay! Let me try it again, you're gonna wanna date this next guy, I swear!</w:t>
      </w:r>
    </w:p>
    <w:p w:rsidR="00000000" w:rsidRDefault="007933C1">
      <w:r>
        <w:t xml:space="preserve">(Monica closes the door, Chandler knocks, and Monica opens it to reveal Chandler on his knees.) </w:t>
      </w:r>
    </w:p>
    <w:p w:rsidR="00000000" w:rsidRDefault="007933C1">
      <w:r>
        <w:rPr>
          <w:b/>
        </w:rPr>
        <w:t>Chandler:</w:t>
      </w:r>
      <w:r>
        <w:t xml:space="preserve"> Hi! I'm Dorf! You're date for the evening. (Monica walks away in di</w:t>
      </w:r>
      <w:r>
        <w:t>sgust) Oh come on! Dorf on dating, that's good stuff!!</w:t>
      </w:r>
    </w:p>
    <w:p w:rsidR="00000000" w:rsidRDefault="007933C1">
      <w:r>
        <w:rPr>
          <w:b/>
        </w:rPr>
        <w:t>End</w:t>
      </w:r>
    </w:p>
    <w:p w:rsidR="007933C1" w:rsidRDefault="007933C1"/>
    <w:sectPr w:rsidR="007933C1">
      <w:headerReference w:type="even" r:id="rId7"/>
      <w:headerReference w:type="default" r:id="rId8"/>
      <w:footerReference w:type="even" r:id="rId9"/>
      <w:footerReference w:type="default" r:id="rId10"/>
      <w:headerReference w:type="first" r:id="rId11"/>
      <w:footerReference w:type="first" r:id="rId12"/>
      <w:pgSz w:w="10433" w:h="14742"/>
      <w:pgMar w:top="1134" w:right="1134" w:bottom="1134" w:left="1134"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3C1" w:rsidRDefault="007933C1">
      <w:r>
        <w:separator/>
      </w:r>
    </w:p>
  </w:endnote>
  <w:endnote w:type="continuationSeparator" w:id="0">
    <w:p w:rsidR="007933C1" w:rsidRDefault="0079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933C1">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7933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933C1">
    <w:pPr>
      <w:pStyle w:val="Footer"/>
      <w:framePr w:wrap="around" w:vAnchor="text" w:hAnchor="margin" w:xAlign="right" w:y="1"/>
      <w:rPr>
        <w:rStyle w:val="PageNumber"/>
        <w:b/>
        <w:sz w:val="21"/>
      </w:rPr>
    </w:pPr>
    <w:r>
      <w:rPr>
        <w:b/>
        <w:sz w:val="21"/>
      </w:rPr>
      <w:fldChar w:fldCharType="begin"/>
    </w:r>
    <w:r>
      <w:rPr>
        <w:rStyle w:val="PageNumber"/>
        <w:b/>
        <w:sz w:val="21"/>
      </w:rPr>
      <w:instrText xml:space="preserve"> PAGE </w:instrText>
    </w:r>
    <w:r>
      <w:rPr>
        <w:b/>
        <w:sz w:val="21"/>
      </w:rPr>
      <w:fldChar w:fldCharType="separate"/>
    </w:r>
    <w:r>
      <w:rPr>
        <w:rStyle w:val="PageNumber"/>
        <w:b/>
        <w:sz w:val="21"/>
        <w:lang w:val="en-US" w:eastAsia="zh-CN"/>
      </w:rPr>
      <w:t>1</w:t>
    </w:r>
    <w:r>
      <w:fldChar w:fldCharType="end"/>
    </w:r>
  </w:p>
  <w:p w:rsidR="00000000" w:rsidRDefault="007933C1">
    <w:pPr>
      <w:pStyle w:val="Footer"/>
      <w:ind w:right="360"/>
      <w:rPr>
        <w:rFonts w:eastAsia="SimSun" w:hint="eastAsia"/>
      </w:rPr>
    </w:pPr>
    <w:r>
      <w:rPr>
        <w:rFonts w:eastAsia="SimSun" w:hint="eastAsia"/>
        <w:b/>
        <w:sz w:val="21"/>
      </w:rPr>
      <w:t>《</w:t>
    </w:r>
    <w:r>
      <w:rPr>
        <w:rFonts w:eastAsia="SimSun"/>
        <w:b/>
        <w:sz w:val="21"/>
      </w:rPr>
      <w:t>Friends</w:t>
    </w:r>
    <w:r>
      <w:rPr>
        <w:rFonts w:eastAsia="SimSun" w:hint="eastAsia"/>
        <w:b/>
        <w:sz w:val="21"/>
      </w:rPr>
      <w:t>》第三季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B03" w:rsidRDefault="000C0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3C1" w:rsidRDefault="007933C1">
      <w:r>
        <w:separator/>
      </w:r>
    </w:p>
  </w:footnote>
  <w:footnote w:type="continuationSeparator" w:id="0">
    <w:p w:rsidR="007933C1" w:rsidRDefault="00793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933C1">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alt="" style="position:absolute;left:0;text-align:left;margin-left:0;margin-top:0;width:604.7pt;height:106.7pt;rotation:315;z-index:-251658240;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7933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933C1">
    <w:pPr>
      <w:pStyle w:val="Header"/>
      <w:wordWrap w:val="0"/>
      <w:jc w:val="right"/>
      <w:rPr>
        <w:rFonts w:ascii="Times New Roman" w:eastAsia="SimSun" w:hAnsi="Times New Roman" w:hint="eastAs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933C1">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604.7pt;height:106.7pt;rotation:315;z-index:-251659264;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singleLevel"/>
    <w:tmpl w:val="00000008"/>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C0B03"/>
    <w:rsid w:val="007933C1"/>
    <w:rsid w:val="17842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C125C251-878A-6A4D-A6E6-BD6E97F9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widowControl/>
      <w:pBdr>
        <w:bottom w:val="single" w:sz="6" w:space="1" w:color="auto"/>
      </w:pBdr>
      <w:tabs>
        <w:tab w:val="center" w:pos="4153"/>
        <w:tab w:val="right" w:pos="8306"/>
      </w:tabs>
      <w:adjustRightInd w:val="0"/>
      <w:snapToGrid w:val="0"/>
      <w:spacing w:line="240" w:lineRule="atLeast"/>
      <w:jc w:val="center"/>
    </w:pPr>
    <w:rPr>
      <w:rFonts w:ascii="Tahoma" w:eastAsia="Tahoma" w:hAnsi="Tahoma"/>
      <w:sz w:val="18"/>
      <w:lang w:val="en-GB"/>
    </w:rPr>
  </w:style>
  <w:style w:type="paragraph" w:styleId="Footer">
    <w:name w:val="footer"/>
    <w:basedOn w:val="Normal"/>
    <w:pPr>
      <w:widowControl/>
      <w:tabs>
        <w:tab w:val="center" w:pos="4153"/>
        <w:tab w:val="right" w:pos="8306"/>
      </w:tabs>
      <w:adjustRightInd w:val="0"/>
      <w:snapToGrid w:val="0"/>
      <w:spacing w:line="240" w:lineRule="atLeast"/>
      <w:jc w:val="left"/>
    </w:pPr>
    <w:rPr>
      <w:rFonts w:ascii="Tahoma" w:eastAsia="Tahoma" w:hAnsi="Tahoma"/>
      <w:sz w:val="18"/>
      <w:lang w:val="en-GB"/>
    </w:rPr>
  </w:style>
  <w:style w:type="paragraph" w:styleId="ListNumber">
    <w:name w:val="List Number"/>
    <w:basedOn w:val="Normal"/>
    <w:pPr>
      <w:numPr>
        <w:numId w:val="1"/>
      </w:numPr>
      <w:tabs>
        <w:tab w:val="left" w:pos="360"/>
      </w:tabs>
    </w:pPr>
    <w:rPr>
      <w:rFonts w:ascii="Tahoma" w:eastAsia="Tahoma" w:hAnsi="Tahoma"/>
      <w:sz w:val="24"/>
      <w:lang w:val="en-GB"/>
    </w:rPr>
  </w:style>
  <w:style w:type="paragraph" w:styleId="NormalWeb">
    <w:name w:val="Normal (Web)"/>
    <w:basedOn w:val="Normal"/>
    <w:uiPriority w:val="99"/>
    <w:unhideWhenUsed/>
    <w:rsid w:val="000C0B03"/>
    <w:pPr>
      <w:widowControl/>
      <w:spacing w:before="100" w:beforeAutospacing="1" w:after="100" w:afterAutospacing="1"/>
      <w:jc w:val="left"/>
    </w:pPr>
    <w:rPr>
      <w:rFonts w:eastAsia="DengXi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75662</Words>
  <Characters>431278</Characters>
  <Application>Microsoft Office Word</Application>
  <DocSecurity>0</DocSecurity>
  <PresentationFormat/>
  <Lines>3593</Lines>
  <Paragraphs>1011</Paragraphs>
  <Slides>0</Slides>
  <Notes>0</Notes>
  <HiddenSlides>0</HiddenSlides>
  <MMClips>0</MMClips>
  <ScaleCrop>false</ScaleCrop>
  <Manager/>
  <Company>点点英语</Company>
  <LinksUpToDate>false</LinksUpToDate>
  <CharactersWithSpaces>505929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《Friends》剧本（第三季）</dc:title>
  <dc:subject/>
  <dc:creator>陈家驹</dc:creator>
  <cp:keywords/>
  <dc:description/>
  <cp:lastModifiedBy>long liveping</cp:lastModifiedBy>
  <cp:revision>2</cp:revision>
  <dcterms:created xsi:type="dcterms:W3CDTF">2020-12-11T08:58:00Z</dcterms:created>
  <dcterms:modified xsi:type="dcterms:W3CDTF">2020-12-11T08:58:00Z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