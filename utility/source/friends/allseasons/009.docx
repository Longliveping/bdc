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4E651F">
      <w:pPr>
        <w:jc w:val="center"/>
        <w:rPr>
          <w:rFonts w:eastAsia="SimHei" w:hint="eastAsia"/>
          <w:b/>
          <w:kern w:val="36"/>
          <w:sz w:val="32"/>
        </w:rPr>
      </w:pPr>
      <w:bookmarkStart w:id="0" w:name="_GoBack"/>
      <w:bookmarkEnd w:id="0"/>
      <w:r>
        <w:rPr>
          <w:rFonts w:eastAsia="SimHei" w:hint="eastAsia"/>
          <w:b/>
          <w:kern w:val="36"/>
          <w:sz w:val="32"/>
        </w:rPr>
        <w:t>《</w:t>
      </w:r>
      <w:r>
        <w:rPr>
          <w:rFonts w:eastAsia="SimHei" w:hint="eastAsia"/>
          <w:b/>
          <w:kern w:val="36"/>
          <w:sz w:val="32"/>
        </w:rPr>
        <w:t>Friends</w:t>
      </w:r>
      <w:r>
        <w:rPr>
          <w:rFonts w:eastAsia="SimHei" w:hint="eastAsia"/>
          <w:b/>
          <w:kern w:val="36"/>
          <w:sz w:val="32"/>
        </w:rPr>
        <w:t>》剧本（第九季）</w:t>
      </w:r>
    </w:p>
    <w:p w:rsidR="00000000" w:rsidRDefault="004E651F">
      <w:pPr>
        <w:jc w:val="center"/>
        <w:rPr>
          <w:kern w:val="0"/>
        </w:rPr>
      </w:pPr>
    </w:p>
    <w:p w:rsidR="00000000" w:rsidRDefault="004E651F">
      <w:pPr>
        <w:rPr>
          <w:b/>
          <w:kern w:val="0"/>
          <w:shd w:val="pct10" w:color="auto" w:fill="FFFFFF"/>
        </w:rPr>
      </w:pPr>
      <w:r>
        <w:rPr>
          <w:b/>
          <w:kern w:val="0"/>
          <w:shd w:val="pct10" w:color="auto" w:fill="FFFFFF"/>
        </w:rPr>
        <w:t>901 The One Where No One Proposes</w:t>
      </w:r>
    </w:p>
    <w:p w:rsidR="00000000" w:rsidRDefault="004E651F">
      <w:pPr>
        <w:rPr>
          <w:kern w:val="0"/>
        </w:rPr>
      </w:pPr>
    </w:p>
    <w:p w:rsidR="00000000" w:rsidRDefault="004E651F">
      <w:pPr>
        <w:rPr>
          <w:kern w:val="0"/>
        </w:rPr>
      </w:pPr>
      <w:r>
        <w:rPr>
          <w:kern w:val="0"/>
        </w:rPr>
        <w:t>[Scene: Rachel's Room, Joey moves Ross's coat to get the tissues Rachel wants and the engagement ring box Mrs. Geller gave him falls out of the pocket it was inside. Joey goes to one knee, picks up the b</w:t>
      </w:r>
      <w:r>
        <w:rPr>
          <w:kern w:val="0"/>
        </w:rPr>
        <w:t>ox, opens it, and sees that it's an engagement ring.]</w:t>
      </w:r>
    </w:p>
    <w:p w:rsidR="00000000" w:rsidRDefault="004E651F">
      <w:pPr>
        <w:rPr>
          <w:kern w:val="0"/>
        </w:rPr>
      </w:pPr>
      <w:r>
        <w:rPr>
          <w:b/>
          <w:kern w:val="0"/>
        </w:rPr>
        <w:t>Rachel:</w:t>
      </w:r>
      <w:r>
        <w:rPr>
          <w:kern w:val="0"/>
        </w:rPr>
        <w:t xml:space="preserve"> Joey.</w:t>
      </w:r>
    </w:p>
    <w:p w:rsidR="00000000" w:rsidRDefault="004E651F">
      <w:pPr>
        <w:rPr>
          <w:kern w:val="0"/>
        </w:rPr>
      </w:pPr>
      <w:r>
        <w:rPr>
          <w:kern w:val="0"/>
        </w:rPr>
        <w:t>(He turns to face Rachel on one knee with the box open.)</w:t>
      </w:r>
    </w:p>
    <w:p w:rsidR="00000000" w:rsidRDefault="004E651F">
      <w:pPr>
        <w:rPr>
          <w:kern w:val="0"/>
        </w:rPr>
      </w:pPr>
      <w:r>
        <w:rPr>
          <w:b/>
          <w:kern w:val="0"/>
        </w:rPr>
        <w:t>Rachel:</w:t>
      </w:r>
      <w:r>
        <w:rPr>
          <w:kern w:val="0"/>
        </w:rPr>
        <w:t xml:space="preserve"> (seeing the ring) Oh my God. (Pause) Okay.</w:t>
      </w:r>
    </w:p>
    <w:p w:rsidR="00000000" w:rsidRDefault="004E651F">
      <w:pPr>
        <w:rPr>
          <w:kern w:val="0"/>
        </w:rPr>
      </w:pPr>
      <w:r>
        <w:rPr>
          <w:kern w:val="0"/>
        </w:rPr>
        <w:t>(Joey is stunned.)</w:t>
      </w:r>
    </w:p>
    <w:p w:rsidR="00000000" w:rsidRDefault="004E651F">
      <w:pPr>
        <w:rPr>
          <w:kern w:val="0"/>
        </w:rPr>
      </w:pPr>
      <w:r>
        <w:rPr>
          <w:kern w:val="0"/>
        </w:rPr>
        <w:t>[Cut to Ross getting of an elevator carrying a bouquet of flo</w:t>
      </w:r>
      <w:r>
        <w:rPr>
          <w:kern w:val="0"/>
        </w:rPr>
        <w:t>wers and walking down the hall to Rachel's room.]</w:t>
      </w:r>
    </w:p>
    <w:p w:rsidR="00000000" w:rsidRDefault="004E651F">
      <w:pPr>
        <w:rPr>
          <w:kern w:val="0"/>
        </w:rPr>
      </w:pPr>
      <w:r>
        <w:rPr>
          <w:kern w:val="0"/>
        </w:rPr>
        <w:t>[Cut back into Rachel's room.]</w:t>
      </w:r>
    </w:p>
    <w:p w:rsidR="00000000" w:rsidRDefault="004E651F">
      <w:pPr>
        <w:rPr>
          <w:kern w:val="0"/>
        </w:rPr>
      </w:pPr>
      <w:r>
        <w:rPr>
          <w:b/>
          <w:kern w:val="0"/>
        </w:rPr>
        <w:t>Rachel:</w:t>
      </w:r>
      <w:r>
        <w:rPr>
          <w:kern w:val="0"/>
        </w:rPr>
        <w:t xml:space="preserve"> So uh - I guess we should - make it official huh?</w:t>
      </w:r>
    </w:p>
    <w:p w:rsidR="00000000" w:rsidRDefault="004E651F">
      <w:pPr>
        <w:rPr>
          <w:kern w:val="0"/>
        </w:rPr>
      </w:pPr>
      <w:r>
        <w:rPr>
          <w:b/>
          <w:kern w:val="0"/>
        </w:rPr>
        <w:t>Joey:</w:t>
      </w:r>
      <w:r>
        <w:rPr>
          <w:kern w:val="0"/>
        </w:rPr>
        <w:t xml:space="preserve"> Uh - Look Rach - (Ross enters.) Hey Ross is here! Hey look! It's my good friend Ross. Hey Ross.</w:t>
      </w:r>
    </w:p>
    <w:p w:rsidR="00000000" w:rsidRDefault="004E651F">
      <w:pPr>
        <w:rPr>
          <w:kern w:val="0"/>
        </w:rPr>
      </w:pPr>
      <w:r>
        <w:rPr>
          <w:b/>
          <w:kern w:val="0"/>
        </w:rPr>
        <w:t>Ross:</w:t>
      </w:r>
      <w:r>
        <w:rPr>
          <w:kern w:val="0"/>
        </w:rPr>
        <w:t xml:space="preserve"> Hey Joey.</w:t>
      </w:r>
      <w:r>
        <w:rPr>
          <w:kern w:val="0"/>
        </w:rPr>
        <w:t xml:space="preserve"> (To Rachel) Hey you.</w:t>
      </w:r>
    </w:p>
    <w:p w:rsidR="00000000" w:rsidRDefault="004E651F">
      <w:pPr>
        <w:rPr>
          <w:kern w:val="0"/>
        </w:rPr>
      </w:pPr>
      <w:r>
        <w:rPr>
          <w:b/>
          <w:kern w:val="0"/>
        </w:rPr>
        <w:t>Rachel:</w:t>
      </w:r>
      <w:r>
        <w:rPr>
          <w:kern w:val="0"/>
        </w:rPr>
        <w:t xml:space="preserve"> Hey you.</w:t>
      </w:r>
    </w:p>
    <w:p w:rsidR="00000000" w:rsidRDefault="004E651F">
      <w:pPr>
        <w:rPr>
          <w:kern w:val="0"/>
        </w:rPr>
      </w:pPr>
      <w:r>
        <w:rPr>
          <w:b/>
          <w:kern w:val="0"/>
        </w:rPr>
        <w:t>Joey:</w:t>
      </w:r>
      <w:r>
        <w:rPr>
          <w:kern w:val="0"/>
        </w:rPr>
        <w:t xml:space="preserve"> Hey and look he brought flowers. Thanks Ross, but I'm really more of a candy guy. (Laughs.)</w:t>
      </w:r>
    </w:p>
    <w:p w:rsidR="00000000" w:rsidRDefault="004E651F">
      <w:pPr>
        <w:rPr>
          <w:kern w:val="0"/>
        </w:rPr>
      </w:pPr>
      <w:r>
        <w:rPr>
          <w:b/>
          <w:kern w:val="0"/>
        </w:rPr>
        <w:t>Ross:</w:t>
      </w:r>
      <w:r>
        <w:rPr>
          <w:kern w:val="0"/>
        </w:rPr>
        <w:t xml:space="preserve"> You're weird today. (He turns to Rachel and Joey puts the ring back.) (To Rachel) Listen I uh, wanted to talk to </w:t>
      </w:r>
      <w:r>
        <w:rPr>
          <w:kern w:val="0"/>
        </w:rPr>
        <w:t>you about something.</w:t>
      </w:r>
    </w:p>
    <w:p w:rsidR="00000000" w:rsidRDefault="004E651F">
      <w:pPr>
        <w:rPr>
          <w:kern w:val="0"/>
        </w:rPr>
      </w:pPr>
      <w:r>
        <w:rPr>
          <w:b/>
          <w:kern w:val="0"/>
        </w:rPr>
        <w:t>Rachel:</w:t>
      </w:r>
      <w:r>
        <w:rPr>
          <w:kern w:val="0"/>
        </w:rPr>
        <w:t xml:space="preserve"> Uh yeah, actually I kinda need to talk to you too.</w:t>
      </w:r>
    </w:p>
    <w:p w:rsidR="00000000" w:rsidRDefault="004E651F">
      <w:pPr>
        <w:rPr>
          <w:kern w:val="0"/>
        </w:rPr>
      </w:pPr>
      <w:r>
        <w:rPr>
          <w:b/>
          <w:kern w:val="0"/>
        </w:rPr>
        <w:t>Ross:</w:t>
      </w:r>
      <w:r>
        <w:rPr>
          <w:kern w:val="0"/>
        </w:rPr>
        <w:t xml:space="preserve"> Uh Joey, can you give us just a minute?</w:t>
      </w:r>
    </w:p>
    <w:p w:rsidR="00000000" w:rsidRDefault="004E651F">
      <w:pPr>
        <w:rPr>
          <w:kern w:val="0"/>
        </w:rPr>
      </w:pPr>
      <w:r>
        <w:rPr>
          <w:b/>
          <w:kern w:val="0"/>
        </w:rPr>
        <w:t>Joey:</w:t>
      </w:r>
      <w:r>
        <w:rPr>
          <w:kern w:val="0"/>
        </w:rPr>
        <w:t xml:space="preserve"> No.</w:t>
      </w:r>
    </w:p>
    <w:p w:rsidR="00000000" w:rsidRDefault="004E651F">
      <w:pPr>
        <w:rPr>
          <w:kern w:val="0"/>
        </w:rPr>
      </w:pPr>
      <w:r>
        <w:rPr>
          <w:b/>
          <w:kern w:val="0"/>
        </w:rPr>
        <w:t>Ross:</w:t>
      </w:r>
      <w:r>
        <w:rPr>
          <w:kern w:val="0"/>
        </w:rPr>
        <w:t xml:space="preserve"> What?</w:t>
      </w:r>
    </w:p>
    <w:p w:rsidR="00000000" w:rsidRDefault="004E651F">
      <w:pPr>
        <w:rPr>
          <w:kern w:val="0"/>
        </w:rPr>
      </w:pPr>
      <w:r>
        <w:rPr>
          <w:b/>
          <w:kern w:val="0"/>
        </w:rPr>
        <w:t>Joey:</w:t>
      </w:r>
      <w:r>
        <w:rPr>
          <w:kern w:val="0"/>
        </w:rPr>
        <w:t xml:space="preserve"> Oh, I'm sorry. I meant no.</w:t>
      </w:r>
    </w:p>
    <w:p w:rsidR="00000000" w:rsidRDefault="004E651F">
      <w:pPr>
        <w:rPr>
          <w:kern w:val="0"/>
        </w:rPr>
      </w:pPr>
      <w:r>
        <w:rPr>
          <w:b/>
          <w:kern w:val="0"/>
        </w:rPr>
        <w:t>Monica:</w:t>
      </w:r>
      <w:r>
        <w:rPr>
          <w:kern w:val="0"/>
        </w:rPr>
        <w:t xml:space="preserve"> (entering with everyone else including Mr. Geller) Hi! Hey look who</w:t>
      </w:r>
      <w:r>
        <w:rPr>
          <w:kern w:val="0"/>
        </w:rPr>
        <w:t>'s here!</w:t>
      </w:r>
    </w:p>
    <w:p w:rsidR="00000000" w:rsidRDefault="004E651F">
      <w:pPr>
        <w:rPr>
          <w:kern w:val="0"/>
        </w:rPr>
      </w:pPr>
      <w:r>
        <w:rPr>
          <w:b/>
          <w:kern w:val="0"/>
        </w:rPr>
        <w:t>Mr. Geller:</w:t>
      </w:r>
      <w:r>
        <w:rPr>
          <w:kern w:val="0"/>
        </w:rPr>
        <w:t xml:space="preserve"> Where's my granddaughter? I've been practicing my magic tricks.</w:t>
      </w:r>
    </w:p>
    <w:p w:rsidR="00000000" w:rsidRDefault="004E651F">
      <w:pPr>
        <w:rPr>
          <w:kern w:val="0"/>
        </w:rPr>
      </w:pPr>
      <w:r>
        <w:rPr>
          <w:b/>
          <w:kern w:val="0"/>
        </w:rPr>
        <w:t>Chandler:</w:t>
      </w:r>
      <w:r>
        <w:rPr>
          <w:kern w:val="0"/>
        </w:rPr>
        <w:t xml:space="preserve"> He pulled a quarter out of my ear!</w:t>
      </w:r>
    </w:p>
    <w:p w:rsidR="00000000" w:rsidRDefault="004E651F">
      <w:pPr>
        <w:rPr>
          <w:kern w:val="0"/>
        </w:rPr>
      </w:pPr>
      <w:r>
        <w:rPr>
          <w:b/>
          <w:kern w:val="0"/>
        </w:rPr>
        <w:t>Ross:</w:t>
      </w:r>
      <w:r>
        <w:rPr>
          <w:kern w:val="0"/>
        </w:rPr>
        <w:t xml:space="preserve"> Hey, where's uh, where's mom?</w:t>
      </w:r>
    </w:p>
    <w:p w:rsidR="00000000" w:rsidRDefault="004E651F">
      <w:pPr>
        <w:rPr>
          <w:kern w:val="0"/>
        </w:rPr>
      </w:pPr>
      <w:r>
        <w:rPr>
          <w:b/>
          <w:kern w:val="0"/>
        </w:rPr>
        <w:t>Mr. Geller:</w:t>
      </w:r>
      <w:r>
        <w:rPr>
          <w:kern w:val="0"/>
        </w:rPr>
        <w:t xml:space="preserve"> She went to pick up Aunt Liddy.</w:t>
      </w:r>
    </w:p>
    <w:p w:rsidR="00000000" w:rsidRDefault="004E651F">
      <w:pPr>
        <w:rPr>
          <w:kern w:val="0"/>
        </w:rPr>
      </w:pPr>
      <w:r>
        <w:rPr>
          <w:b/>
          <w:kern w:val="0"/>
        </w:rPr>
        <w:t>Monica:</w:t>
      </w:r>
      <w:r>
        <w:rPr>
          <w:kern w:val="0"/>
        </w:rPr>
        <w:t xml:space="preserve"> Oh, Aunt Liddy's coming? That means we</w:t>
      </w:r>
      <w:r>
        <w:rPr>
          <w:kern w:val="0"/>
        </w:rPr>
        <w:t xml:space="preserve"> get five dollars each!</w:t>
      </w:r>
    </w:p>
    <w:p w:rsidR="00000000" w:rsidRDefault="004E651F">
      <w:pPr>
        <w:rPr>
          <w:kern w:val="0"/>
        </w:rPr>
      </w:pPr>
      <w:r>
        <w:rPr>
          <w:b/>
          <w:kern w:val="0"/>
        </w:rPr>
        <w:t>Mr. Geller:</w:t>
      </w:r>
      <w:r>
        <w:rPr>
          <w:kern w:val="0"/>
        </w:rPr>
        <w:t xml:space="preserve"> So when do I get to meet Emma and show her this? (Pulls a bouquet of flowers out of his sleeve.)</w:t>
      </w:r>
    </w:p>
    <w:p w:rsidR="00000000" w:rsidRDefault="004E651F">
      <w:pPr>
        <w:rPr>
          <w:kern w:val="0"/>
        </w:rPr>
      </w:pPr>
      <w:r>
        <w:rPr>
          <w:b/>
          <w:kern w:val="0"/>
        </w:rPr>
        <w:t>Chandler:</w:t>
      </w:r>
      <w:r>
        <w:rPr>
          <w:kern w:val="0"/>
        </w:rPr>
        <w:t xml:space="preserve"> Okay. Wow.</w:t>
      </w:r>
    </w:p>
    <w:p w:rsidR="00000000" w:rsidRDefault="004E651F">
      <w:pPr>
        <w:rPr>
          <w:kern w:val="0"/>
        </w:rPr>
      </w:pPr>
      <w:r>
        <w:rPr>
          <w:b/>
          <w:kern w:val="0"/>
        </w:rPr>
        <w:t>Ross:</w:t>
      </w:r>
      <w:r>
        <w:rPr>
          <w:kern w:val="0"/>
        </w:rPr>
        <w:t xml:space="preserve"> Uh Dad, Emma's in the nursery. I'll take you now. If you want, but (To Rachel) I really want to </w:t>
      </w:r>
      <w:r>
        <w:rPr>
          <w:kern w:val="0"/>
        </w:rPr>
        <w:t>talk to you.</w:t>
      </w:r>
    </w:p>
    <w:p w:rsidR="00000000" w:rsidRDefault="004E651F">
      <w:pPr>
        <w:rPr>
          <w:kern w:val="0"/>
        </w:rPr>
      </w:pPr>
      <w:r>
        <w:rPr>
          <w:b/>
          <w:kern w:val="0"/>
        </w:rPr>
        <w:lastRenderedPageBreak/>
        <w:t>Rachel:</w:t>
      </w:r>
      <w:r>
        <w:rPr>
          <w:kern w:val="0"/>
        </w:rPr>
        <w:t xml:space="preserve"> I know, I still need to talk to you.</w:t>
      </w:r>
    </w:p>
    <w:p w:rsidR="00000000" w:rsidRDefault="004E651F">
      <w:pPr>
        <w:rPr>
          <w:kern w:val="0"/>
        </w:rPr>
      </w:pPr>
      <w:r>
        <w:rPr>
          <w:b/>
          <w:kern w:val="0"/>
        </w:rPr>
        <w:t>Joey:</w:t>
      </w:r>
      <w:r>
        <w:rPr>
          <w:kern w:val="0"/>
        </w:rPr>
        <w:t xml:space="preserve"> Oh hey but, before you guys do that (To Rachel) I need to talk to you, and Ross, I need to talk to you.</w:t>
      </w:r>
    </w:p>
    <w:p w:rsidR="00000000" w:rsidRDefault="004E651F">
      <w:pPr>
        <w:rPr>
          <w:kern w:val="0"/>
        </w:rPr>
      </w:pPr>
      <w:r>
        <w:rPr>
          <w:b/>
          <w:kern w:val="0"/>
        </w:rPr>
        <w:t>Phoebe:</w:t>
      </w:r>
      <w:r>
        <w:rPr>
          <w:kern w:val="0"/>
        </w:rPr>
        <w:t xml:space="preserve"> (To Monica) Oh and I need to talk to you.</w:t>
      </w:r>
    </w:p>
    <w:p w:rsidR="00000000" w:rsidRDefault="004E651F">
      <w:pPr>
        <w:rPr>
          <w:kern w:val="0"/>
        </w:rPr>
      </w:pPr>
      <w:r>
        <w:rPr>
          <w:b/>
          <w:kern w:val="0"/>
        </w:rPr>
        <w:t>Monica:</w:t>
      </w:r>
      <w:r>
        <w:rPr>
          <w:kern w:val="0"/>
        </w:rPr>
        <w:t xml:space="preserve"> About what?</w:t>
      </w:r>
    </w:p>
    <w:p w:rsidR="00000000" w:rsidRDefault="004E651F">
      <w:pPr>
        <w:rPr>
          <w:kern w:val="0"/>
        </w:rPr>
      </w:pPr>
      <w:r>
        <w:rPr>
          <w:b/>
          <w:kern w:val="0"/>
        </w:rPr>
        <w:t>Phoebe:</w:t>
      </w:r>
      <w:r>
        <w:rPr>
          <w:kern w:val="0"/>
        </w:rPr>
        <w:t xml:space="preserve"> To see if </w:t>
      </w:r>
      <w:r>
        <w:rPr>
          <w:kern w:val="0"/>
        </w:rPr>
        <w:t>you know what these guys are talking about.</w:t>
      </w:r>
    </w:p>
    <w:p w:rsidR="00000000" w:rsidRDefault="004E651F">
      <w:pPr>
        <w:rPr>
          <w:b/>
          <w:kern w:val="0"/>
        </w:rPr>
      </w:pPr>
      <w:r>
        <w:rPr>
          <w:b/>
          <w:kern w:val="0"/>
        </w:rPr>
        <w:t>Opening Credits</w:t>
      </w:r>
    </w:p>
    <w:p w:rsidR="00000000" w:rsidRDefault="004E651F">
      <w:pPr>
        <w:rPr>
          <w:kern w:val="0"/>
        </w:rPr>
      </w:pPr>
      <w:r>
        <w:rPr>
          <w:kern w:val="0"/>
        </w:rPr>
        <w:t>[Scene: Outside the Nursery, everyone but Rachel is standing and looking into the window.]</w:t>
      </w:r>
    </w:p>
    <w:p w:rsidR="00000000" w:rsidRDefault="004E651F">
      <w:pPr>
        <w:rPr>
          <w:kern w:val="0"/>
        </w:rPr>
      </w:pPr>
      <w:r>
        <w:rPr>
          <w:b/>
          <w:kern w:val="0"/>
        </w:rPr>
        <w:t>Monica:</w:t>
      </w:r>
      <w:r>
        <w:rPr>
          <w:kern w:val="0"/>
        </w:rPr>
        <w:t xml:space="preserve"> Isn't she beautiful?</w:t>
      </w:r>
    </w:p>
    <w:p w:rsidR="00000000" w:rsidRDefault="004E651F">
      <w:pPr>
        <w:rPr>
          <w:kern w:val="0"/>
        </w:rPr>
      </w:pPr>
      <w:r>
        <w:rPr>
          <w:b/>
          <w:kern w:val="0"/>
        </w:rPr>
        <w:t>Mr. Geller:</w:t>
      </w:r>
      <w:r>
        <w:rPr>
          <w:kern w:val="0"/>
        </w:rPr>
        <w:t xml:space="preserve"> Look at her, my first grandchild.</w:t>
      </w:r>
    </w:p>
    <w:p w:rsidR="00000000" w:rsidRDefault="004E651F">
      <w:pPr>
        <w:rPr>
          <w:kern w:val="0"/>
        </w:rPr>
      </w:pPr>
      <w:r>
        <w:rPr>
          <w:b/>
          <w:kern w:val="0"/>
        </w:rPr>
        <w:t>Ross:</w:t>
      </w:r>
      <w:r>
        <w:rPr>
          <w:kern w:val="0"/>
        </w:rPr>
        <w:t xml:space="preserve"> What about Ben?</w:t>
      </w:r>
    </w:p>
    <w:p w:rsidR="00000000" w:rsidRDefault="004E651F">
      <w:pPr>
        <w:rPr>
          <w:kern w:val="0"/>
        </w:rPr>
      </w:pPr>
      <w:r>
        <w:rPr>
          <w:b/>
          <w:kern w:val="0"/>
        </w:rPr>
        <w:t>Mr. Gell</w:t>
      </w:r>
      <w:r>
        <w:rPr>
          <w:b/>
          <w:kern w:val="0"/>
        </w:rPr>
        <w:t>er:</w:t>
      </w:r>
      <w:r>
        <w:rPr>
          <w:kern w:val="0"/>
        </w:rPr>
        <w:t xml:space="preserve"> Well of course Ben, I meant my first granddaughter. (To Monica, mouths) Wow.</w:t>
      </w:r>
    </w:p>
    <w:p w:rsidR="00000000" w:rsidRDefault="004E651F">
      <w:pPr>
        <w:rPr>
          <w:kern w:val="0"/>
        </w:rPr>
      </w:pPr>
      <w:r>
        <w:rPr>
          <w:b/>
          <w:kern w:val="0"/>
        </w:rPr>
        <w:t>Phoebe:</w:t>
      </w:r>
      <w:r>
        <w:rPr>
          <w:kern w:val="0"/>
        </w:rPr>
        <w:t xml:space="preserve"> (taking Ross aside) Have umm, have you thought anymore about you and Rachel?</w:t>
      </w:r>
    </w:p>
    <w:p w:rsidR="00000000" w:rsidRDefault="004E651F">
      <w:pPr>
        <w:rPr>
          <w:kern w:val="0"/>
        </w:rPr>
      </w:pPr>
      <w:r>
        <w:rPr>
          <w:b/>
          <w:kern w:val="0"/>
        </w:rPr>
        <w:t>Ross:</w:t>
      </w:r>
      <w:r>
        <w:rPr>
          <w:kern w:val="0"/>
        </w:rPr>
        <w:t xml:space="preserve"> Oh well yeah, actually I was going to talk to her when you guys all came in the room</w:t>
      </w:r>
      <w:r>
        <w:rPr>
          <w:kern w:val="0"/>
        </w:rPr>
        <w:t>.</w:t>
      </w:r>
    </w:p>
    <w:p w:rsidR="00000000" w:rsidRDefault="004E651F">
      <w:pPr>
        <w:rPr>
          <w:kern w:val="0"/>
        </w:rPr>
      </w:pPr>
      <w:r>
        <w:rPr>
          <w:b/>
          <w:kern w:val="0"/>
        </w:rPr>
        <w:t>Phoebe:</w:t>
      </w:r>
      <w:r>
        <w:rPr>
          <w:kern w:val="0"/>
        </w:rPr>
        <w:t xml:space="preserve"> Yay! It's so exciting! Wow, you could've done that with us there.</w:t>
      </w:r>
    </w:p>
    <w:p w:rsidR="00000000" w:rsidRDefault="004E651F">
      <w:pPr>
        <w:rPr>
          <w:kern w:val="0"/>
        </w:rPr>
      </w:pPr>
      <w:r>
        <w:rPr>
          <w:b/>
          <w:kern w:val="0"/>
        </w:rPr>
        <w:t>Ross:</w:t>
      </w:r>
      <w:r>
        <w:rPr>
          <w:kern w:val="0"/>
        </w:rPr>
        <w:t xml:space="preserve"> Yeah right.</w:t>
      </w:r>
    </w:p>
    <w:p w:rsidR="00000000" w:rsidRDefault="004E651F">
      <w:pPr>
        <w:rPr>
          <w:kern w:val="0"/>
        </w:rPr>
      </w:pPr>
      <w:r>
        <w:rPr>
          <w:b/>
          <w:kern w:val="0"/>
        </w:rPr>
        <w:t>Phoebe:</w:t>
      </w:r>
      <w:r>
        <w:rPr>
          <w:kern w:val="0"/>
        </w:rPr>
        <w:t xml:space="preserve"> Oh sure okay, you can touch yourself in front of us but you can't talk to Rachel.</w:t>
      </w:r>
    </w:p>
    <w:p w:rsidR="00000000" w:rsidRDefault="004E651F">
      <w:pPr>
        <w:rPr>
          <w:kern w:val="0"/>
        </w:rPr>
      </w:pPr>
      <w:r>
        <w:rPr>
          <w:b/>
          <w:kern w:val="0"/>
        </w:rPr>
        <w:t>Ross:</w:t>
      </w:r>
      <w:r>
        <w:rPr>
          <w:kern w:val="0"/>
        </w:rPr>
        <w:t xml:space="preserve"> What?! When have I ever touched myself in front of you guys?</w:t>
      </w:r>
    </w:p>
    <w:p w:rsidR="00000000" w:rsidRDefault="004E651F">
      <w:pPr>
        <w:rPr>
          <w:kern w:val="0"/>
        </w:rPr>
      </w:pPr>
      <w:r>
        <w:rPr>
          <w:b/>
          <w:kern w:val="0"/>
        </w:rPr>
        <w:t>Phoeb</w:t>
      </w:r>
      <w:r>
        <w:rPr>
          <w:b/>
          <w:kern w:val="0"/>
        </w:rPr>
        <w:t>e:</w:t>
      </w:r>
      <w:r>
        <w:rPr>
          <w:kern w:val="0"/>
        </w:rPr>
        <w:t xml:space="preserve"> Oh please! Just before when you were asleep in the lounge! That Armenian family was watching you instead of the TV. Oh, that reminds me. That Mr. Hasmeje still has my </w:t>
      </w:r>
      <w:r>
        <w:rPr>
          <w:i/>
          <w:kern w:val="0"/>
        </w:rPr>
        <w:t>Gameboy</w:t>
      </w:r>
      <w:r>
        <w:rPr>
          <w:kern w:val="0"/>
        </w:rPr>
        <w:t>.</w:t>
      </w:r>
    </w:p>
    <w:p w:rsidR="00000000" w:rsidRDefault="004E651F">
      <w:pPr>
        <w:rPr>
          <w:kern w:val="0"/>
        </w:rPr>
      </w:pPr>
      <w:r>
        <w:rPr>
          <w:b/>
          <w:kern w:val="0"/>
        </w:rPr>
        <w:t>Joey:</w:t>
      </w:r>
      <w:r>
        <w:rPr>
          <w:kern w:val="0"/>
        </w:rPr>
        <w:t xml:space="preserve"> (taking Chandler aside) Hey Chandler, can I talk to you for a second?</w:t>
      </w:r>
    </w:p>
    <w:p w:rsidR="00000000" w:rsidRDefault="004E651F">
      <w:pPr>
        <w:rPr>
          <w:kern w:val="0"/>
        </w:rPr>
      </w:pPr>
      <w:r>
        <w:rPr>
          <w:b/>
          <w:kern w:val="0"/>
        </w:rPr>
        <w:t>C</w:t>
      </w:r>
      <w:r>
        <w:rPr>
          <w:b/>
          <w:kern w:val="0"/>
        </w:rPr>
        <w:t>handler:</w:t>
      </w:r>
      <w:r>
        <w:rPr>
          <w:kern w:val="0"/>
        </w:rPr>
        <w:t xml:space="preserve"> Sure.</w:t>
      </w:r>
    </w:p>
    <w:p w:rsidR="00000000" w:rsidRDefault="004E651F">
      <w:pPr>
        <w:rPr>
          <w:kern w:val="0"/>
        </w:rPr>
      </w:pPr>
      <w:r>
        <w:rPr>
          <w:b/>
          <w:kern w:val="0"/>
        </w:rPr>
        <w:t>Joey:</w:t>
      </w:r>
      <w:r>
        <w:rPr>
          <w:kern w:val="0"/>
        </w:rPr>
        <w:t xml:space="preserve"> Dude I just did something terrible.</w:t>
      </w:r>
    </w:p>
    <w:p w:rsidR="00000000" w:rsidRDefault="004E651F">
      <w:pPr>
        <w:rPr>
          <w:kern w:val="0"/>
        </w:rPr>
      </w:pPr>
      <w:r>
        <w:rPr>
          <w:b/>
          <w:kern w:val="0"/>
        </w:rPr>
        <w:t>Chandler:</w:t>
      </w:r>
      <w:r>
        <w:rPr>
          <w:kern w:val="0"/>
        </w:rPr>
        <w:t xml:space="preserve"> That was you?! I thought it was Jack!</w:t>
      </w:r>
    </w:p>
    <w:p w:rsidR="00000000" w:rsidRDefault="004E651F">
      <w:pPr>
        <w:rPr>
          <w:kern w:val="0"/>
        </w:rPr>
      </w:pPr>
      <w:r>
        <w:rPr>
          <w:b/>
          <w:kern w:val="0"/>
        </w:rPr>
        <w:t>Joey:</w:t>
      </w:r>
      <w:r>
        <w:rPr>
          <w:kern w:val="0"/>
        </w:rPr>
        <w:t xml:space="preserve"> No! No, that was Jack! Rachel thinks I asked her to marry me!</w:t>
      </w:r>
    </w:p>
    <w:p w:rsidR="00000000" w:rsidRDefault="004E651F">
      <w:pPr>
        <w:rPr>
          <w:kern w:val="0"/>
        </w:rPr>
      </w:pPr>
      <w:r>
        <w:rPr>
          <w:b/>
          <w:kern w:val="0"/>
        </w:rPr>
        <w:t>Chandler:</w:t>
      </w:r>
      <w:r>
        <w:rPr>
          <w:kern w:val="0"/>
        </w:rPr>
        <w:t xml:space="preserve"> What?! Why does she think that?</w:t>
      </w:r>
    </w:p>
    <w:p w:rsidR="00000000" w:rsidRDefault="004E651F">
      <w:pPr>
        <w:rPr>
          <w:kern w:val="0"/>
        </w:rPr>
      </w:pPr>
      <w:r>
        <w:rPr>
          <w:b/>
          <w:kern w:val="0"/>
        </w:rPr>
        <w:t>Joey:</w:t>
      </w:r>
      <w:r>
        <w:rPr>
          <w:kern w:val="0"/>
        </w:rPr>
        <w:t xml:space="preserve"> Because it kinda looked like I did.</w:t>
      </w:r>
    </w:p>
    <w:p w:rsidR="00000000" w:rsidRDefault="004E651F">
      <w:pPr>
        <w:rPr>
          <w:kern w:val="0"/>
        </w:rPr>
      </w:pPr>
      <w:r>
        <w:rPr>
          <w:b/>
          <w:kern w:val="0"/>
        </w:rPr>
        <w:t>Chandler:</w:t>
      </w:r>
      <w:r>
        <w:rPr>
          <w:kern w:val="0"/>
        </w:rPr>
        <w:t xml:space="preserve"> Again, what?!</w:t>
      </w:r>
    </w:p>
    <w:p w:rsidR="00000000" w:rsidRDefault="004E651F">
      <w:pPr>
        <w:rPr>
          <w:kern w:val="0"/>
        </w:rPr>
      </w:pPr>
      <w:r>
        <w:rPr>
          <w:b/>
          <w:kern w:val="0"/>
        </w:rPr>
        <w:t>Joey:</w:t>
      </w:r>
      <w:r>
        <w:rPr>
          <w:kern w:val="0"/>
        </w:rPr>
        <w:t xml:space="preserve"> Okay well, I was down on one knee with the ring in my hand - </w:t>
      </w:r>
    </w:p>
    <w:p w:rsidR="00000000" w:rsidRDefault="004E651F">
      <w:pPr>
        <w:rPr>
          <w:kern w:val="0"/>
        </w:rPr>
      </w:pPr>
      <w:r>
        <w:rPr>
          <w:b/>
          <w:kern w:val="0"/>
        </w:rPr>
        <w:t>Chandler:</w:t>
      </w:r>
      <w:r>
        <w:rPr>
          <w:kern w:val="0"/>
        </w:rPr>
        <w:t xml:space="preserve"> As we all are at some point during the day.</w:t>
      </w:r>
    </w:p>
    <w:p w:rsidR="00000000" w:rsidRDefault="004E651F">
      <w:pPr>
        <w:rPr>
          <w:kern w:val="0"/>
        </w:rPr>
      </w:pPr>
      <w:r>
        <w:rPr>
          <w:b/>
          <w:kern w:val="0"/>
        </w:rPr>
        <w:t>Joey:</w:t>
      </w:r>
      <w:r>
        <w:rPr>
          <w:kern w:val="0"/>
        </w:rPr>
        <w:t xml:space="preserve"> It wasn't my ring! It fell out of Ross's jacket! And when I knelt down to pick it up Rachel thought I w</w:t>
      </w:r>
      <w:r>
        <w:rPr>
          <w:kern w:val="0"/>
        </w:rPr>
        <w:t>as proposing!</w:t>
      </w:r>
    </w:p>
    <w:p w:rsidR="00000000" w:rsidRDefault="004E651F">
      <w:pPr>
        <w:rPr>
          <w:kern w:val="0"/>
        </w:rPr>
      </w:pPr>
      <w:r>
        <w:rPr>
          <w:b/>
          <w:kern w:val="0"/>
        </w:rPr>
        <w:t>Chandler:</w:t>
      </w:r>
      <w:r>
        <w:rPr>
          <w:kern w:val="0"/>
        </w:rPr>
        <w:t xml:space="preserve"> Ross had a ring?! And he was gonna propose?</w:t>
      </w:r>
    </w:p>
    <w:p w:rsidR="00000000" w:rsidRDefault="004E651F">
      <w:pPr>
        <w:rPr>
          <w:kern w:val="0"/>
        </w:rPr>
      </w:pPr>
      <w:r>
        <w:rPr>
          <w:b/>
          <w:kern w:val="0"/>
        </w:rPr>
        <w:t>Joey:</w:t>
      </w:r>
      <w:r>
        <w:rPr>
          <w:kern w:val="0"/>
        </w:rPr>
        <w:t xml:space="preserve"> I guess.</w:t>
      </w:r>
    </w:p>
    <w:p w:rsidR="00000000" w:rsidRDefault="004E651F">
      <w:pPr>
        <w:rPr>
          <w:kern w:val="0"/>
        </w:rPr>
      </w:pPr>
      <w:r>
        <w:rPr>
          <w:b/>
          <w:kern w:val="0"/>
        </w:rPr>
        <w:t>Chandler:</w:t>
      </w:r>
      <w:r>
        <w:rPr>
          <w:kern w:val="0"/>
        </w:rPr>
        <w:t xml:space="preserve"> And you did it first?! This is gonna kill him! You know how much he loves to propose!</w:t>
      </w:r>
    </w:p>
    <w:p w:rsidR="00000000" w:rsidRDefault="004E651F">
      <w:pPr>
        <w:rPr>
          <w:kern w:val="0"/>
        </w:rPr>
      </w:pPr>
      <w:r>
        <w:rPr>
          <w:b/>
          <w:kern w:val="0"/>
        </w:rPr>
        <w:t>Joey:</w:t>
      </w:r>
      <w:r>
        <w:rPr>
          <w:kern w:val="0"/>
        </w:rPr>
        <w:t xml:space="preserve"> I know! I know it's awful.</w:t>
      </w:r>
    </w:p>
    <w:p w:rsidR="00000000" w:rsidRDefault="004E651F">
      <w:pPr>
        <w:rPr>
          <w:kern w:val="0"/>
        </w:rPr>
      </w:pPr>
      <w:r>
        <w:rPr>
          <w:b/>
          <w:kern w:val="0"/>
        </w:rPr>
        <w:t>Chandler:</w:t>
      </w:r>
      <w:r>
        <w:rPr>
          <w:kern w:val="0"/>
        </w:rPr>
        <w:t xml:space="preserve"> Well, what did she say?</w:t>
      </w:r>
    </w:p>
    <w:p w:rsidR="00000000" w:rsidRDefault="004E651F">
      <w:pPr>
        <w:rPr>
          <w:kern w:val="0"/>
        </w:rPr>
      </w:pPr>
      <w:r>
        <w:rPr>
          <w:b/>
          <w:kern w:val="0"/>
        </w:rPr>
        <w:t>Joey:</w:t>
      </w:r>
      <w:r>
        <w:rPr>
          <w:kern w:val="0"/>
        </w:rPr>
        <w:t xml:space="preserve"> (hap</w:t>
      </w:r>
      <w:r>
        <w:rPr>
          <w:kern w:val="0"/>
        </w:rPr>
        <w:t>pily) She said yes.</w:t>
      </w:r>
    </w:p>
    <w:p w:rsidR="00000000" w:rsidRDefault="004E651F">
      <w:pPr>
        <w:rPr>
          <w:kern w:val="0"/>
        </w:rPr>
      </w:pPr>
      <w:r>
        <w:rPr>
          <w:b/>
          <w:kern w:val="0"/>
        </w:rPr>
        <w:lastRenderedPageBreak/>
        <w:t>Chandler:</w:t>
      </w:r>
      <w:r>
        <w:rPr>
          <w:kern w:val="0"/>
        </w:rPr>
        <w:t xml:space="preserve"> Does Ross know?</w:t>
      </w:r>
    </w:p>
    <w:p w:rsidR="00000000" w:rsidRDefault="004E651F">
      <w:pPr>
        <w:rPr>
          <w:kern w:val="0"/>
        </w:rPr>
      </w:pPr>
      <w:r>
        <w:rPr>
          <w:b/>
          <w:kern w:val="0"/>
        </w:rPr>
        <w:t>Joey:</w:t>
      </w:r>
      <w:r>
        <w:rPr>
          <w:kern w:val="0"/>
        </w:rPr>
        <w:t xml:space="preserve"> Oh God, what the hell am I going to tell him?</w:t>
      </w:r>
    </w:p>
    <w:p w:rsidR="00000000" w:rsidRDefault="004E651F">
      <w:pPr>
        <w:rPr>
          <w:kern w:val="0"/>
        </w:rPr>
      </w:pPr>
      <w:r>
        <w:rPr>
          <w:b/>
          <w:kern w:val="0"/>
        </w:rPr>
        <w:t>Chandler:</w:t>
      </w:r>
      <w:r>
        <w:rPr>
          <w:kern w:val="0"/>
        </w:rPr>
        <w:t xml:space="preserve"> Well maybe you don't have to tell him anything.</w:t>
      </w:r>
    </w:p>
    <w:p w:rsidR="00000000" w:rsidRDefault="004E651F">
      <w:pPr>
        <w:rPr>
          <w:kern w:val="0"/>
        </w:rPr>
      </w:pPr>
      <w:r>
        <w:rPr>
          <w:b/>
          <w:kern w:val="0"/>
        </w:rPr>
        <w:t>Joey:</w:t>
      </w:r>
      <w:r>
        <w:rPr>
          <w:kern w:val="0"/>
        </w:rPr>
        <w:t xml:space="preserve"> Oh, I like that. Yeah - </w:t>
      </w:r>
    </w:p>
    <w:p w:rsidR="00000000" w:rsidRDefault="004E651F">
      <w:pPr>
        <w:rPr>
          <w:kern w:val="0"/>
        </w:rPr>
      </w:pPr>
      <w:r>
        <w:rPr>
          <w:b/>
          <w:kern w:val="0"/>
        </w:rPr>
        <w:t>Chandler:</w:t>
      </w:r>
      <w:r>
        <w:rPr>
          <w:kern w:val="0"/>
        </w:rPr>
        <w:t xml:space="preserve"> If you clear things up with Rachel then Ross never needs to</w:t>
      </w:r>
      <w:r>
        <w:rPr>
          <w:kern w:val="0"/>
        </w:rPr>
        <w:t xml:space="preserve"> find out, but you have to do it now before he hears about it and kicks your ass!</w:t>
      </w:r>
    </w:p>
    <w:p w:rsidR="00000000" w:rsidRDefault="004E651F">
      <w:pPr>
        <w:rPr>
          <w:kern w:val="0"/>
        </w:rPr>
      </w:pPr>
      <w:r>
        <w:rPr>
          <w:b/>
          <w:kern w:val="0"/>
        </w:rPr>
        <w:t>Joey:</w:t>
      </w:r>
      <w:r>
        <w:rPr>
          <w:kern w:val="0"/>
        </w:rPr>
        <w:t xml:space="preserve"> (laughs) Now let's not get carried away. (He walks away as Monica comes over and hugs Chandler from behind.)</w:t>
      </w:r>
    </w:p>
    <w:p w:rsidR="00000000" w:rsidRDefault="004E651F">
      <w:pPr>
        <w:rPr>
          <w:kern w:val="0"/>
        </w:rPr>
      </w:pPr>
      <w:r>
        <w:rPr>
          <w:b/>
          <w:kern w:val="0"/>
        </w:rPr>
        <w:t>Monica:</w:t>
      </w:r>
      <w:r>
        <w:rPr>
          <w:kern w:val="0"/>
        </w:rPr>
        <w:t xml:space="preserve"> I want a baby.</w:t>
      </w:r>
    </w:p>
    <w:p w:rsidR="00000000" w:rsidRDefault="004E651F">
      <w:pPr>
        <w:rPr>
          <w:kern w:val="0"/>
        </w:rPr>
      </w:pPr>
      <w:r>
        <w:rPr>
          <w:b/>
          <w:kern w:val="0"/>
        </w:rPr>
        <w:t>Chandler:</w:t>
      </w:r>
      <w:r>
        <w:rPr>
          <w:kern w:val="0"/>
        </w:rPr>
        <w:t xml:space="preserve"> Honey, we've been over thi</w:t>
      </w:r>
      <w:r>
        <w:rPr>
          <w:kern w:val="0"/>
        </w:rPr>
        <w:t>s. I need to be facing the other way.</w:t>
      </w:r>
    </w:p>
    <w:p w:rsidR="00000000" w:rsidRDefault="004E651F">
      <w:pPr>
        <w:rPr>
          <w:kern w:val="0"/>
        </w:rPr>
      </w:pPr>
      <w:r>
        <w:rPr>
          <w:b/>
          <w:kern w:val="0"/>
        </w:rPr>
        <w:t>Monica:</w:t>
      </w:r>
      <w:r>
        <w:rPr>
          <w:kern w:val="0"/>
        </w:rPr>
        <w:t xml:space="preserve"> Come on! Come on, if we have sex again it'll double our chances of getting pregnant. Do you think that closet's still available?</w:t>
      </w:r>
    </w:p>
    <w:p w:rsidR="00000000" w:rsidRDefault="004E651F">
      <w:pPr>
        <w:rPr>
          <w:kern w:val="0"/>
        </w:rPr>
      </w:pPr>
      <w:r>
        <w:rPr>
          <w:b/>
          <w:kern w:val="0"/>
        </w:rPr>
        <w:t>Chandler:</w:t>
      </w:r>
      <w:r>
        <w:rPr>
          <w:kern w:val="0"/>
        </w:rPr>
        <w:t xml:space="preserve"> I'm so tired. (She starts kissing him.) Yeah okay, but no foreplay.</w:t>
      </w:r>
    </w:p>
    <w:p w:rsidR="00000000" w:rsidRDefault="004E651F">
      <w:pPr>
        <w:rPr>
          <w:kern w:val="0"/>
        </w:rPr>
      </w:pPr>
      <w:r>
        <w:rPr>
          <w:b/>
          <w:kern w:val="0"/>
        </w:rPr>
        <w:t>Mon</w:t>
      </w:r>
      <w:r>
        <w:rPr>
          <w:b/>
          <w:kern w:val="0"/>
        </w:rPr>
        <w:t>ica:</w:t>
      </w:r>
      <w:r>
        <w:rPr>
          <w:kern w:val="0"/>
        </w:rPr>
        <w:t xml:space="preserve"> Deal!</w:t>
      </w:r>
    </w:p>
    <w:p w:rsidR="00000000" w:rsidRDefault="004E651F">
      <w:pPr>
        <w:rPr>
          <w:kern w:val="0"/>
        </w:rPr>
      </w:pPr>
      <w:r>
        <w:rPr>
          <w:kern w:val="0"/>
        </w:rPr>
        <w:t>[Back in front of the nursery window.]</w:t>
      </w:r>
    </w:p>
    <w:p w:rsidR="00000000" w:rsidRDefault="004E651F">
      <w:pPr>
        <w:rPr>
          <w:kern w:val="0"/>
        </w:rPr>
      </w:pPr>
      <w:r>
        <w:rPr>
          <w:b/>
          <w:kern w:val="0"/>
        </w:rPr>
        <w:t>Ross:</w:t>
      </w:r>
      <w:r>
        <w:rPr>
          <w:kern w:val="0"/>
        </w:rPr>
        <w:t xml:space="preserve"> Dad seriously! Y'know you really should see someone about that!</w:t>
      </w:r>
    </w:p>
    <w:p w:rsidR="00000000" w:rsidRDefault="004E651F">
      <w:pPr>
        <w:rPr>
          <w:kern w:val="0"/>
        </w:rPr>
      </w:pPr>
      <w:r>
        <w:rPr>
          <w:b/>
          <w:kern w:val="0"/>
        </w:rPr>
        <w:t>Mr. Geller:</w:t>
      </w:r>
      <w:r>
        <w:rPr>
          <w:kern w:val="0"/>
        </w:rPr>
        <w:t xml:space="preserve"> Noted.</w:t>
      </w:r>
    </w:p>
    <w:p w:rsidR="00000000" w:rsidRDefault="004E651F">
      <w:pPr>
        <w:rPr>
          <w:kern w:val="0"/>
        </w:rPr>
      </w:pPr>
      <w:r>
        <w:rPr>
          <w:b/>
          <w:kern w:val="0"/>
        </w:rPr>
        <w:t>Ross:</w:t>
      </w:r>
      <w:r>
        <w:rPr>
          <w:kern w:val="0"/>
        </w:rPr>
        <w:t xml:space="preserve"> I wanna go talk to Rachel for a minute, are you gonna be okay alone for a bit?</w:t>
      </w:r>
    </w:p>
    <w:p w:rsidR="00000000" w:rsidRDefault="004E651F">
      <w:pPr>
        <w:rPr>
          <w:kern w:val="0"/>
        </w:rPr>
      </w:pPr>
      <w:r>
        <w:rPr>
          <w:b/>
          <w:kern w:val="0"/>
        </w:rPr>
        <w:t>Mr. Geller:</w:t>
      </w:r>
      <w:r>
        <w:rPr>
          <w:kern w:val="0"/>
        </w:rPr>
        <w:t xml:space="preserve"> Are you kidding me, </w:t>
      </w:r>
      <w:r>
        <w:rPr>
          <w:kern w:val="0"/>
        </w:rPr>
        <w:t>I could stay and look at her forever.</w:t>
      </w:r>
    </w:p>
    <w:p w:rsidR="00000000" w:rsidRDefault="004E651F">
      <w:pPr>
        <w:rPr>
          <w:kern w:val="0"/>
        </w:rPr>
      </w:pPr>
      <w:r>
        <w:rPr>
          <w:b/>
          <w:kern w:val="0"/>
        </w:rPr>
        <w:t>Ross:</w:t>
      </w:r>
      <w:r>
        <w:rPr>
          <w:kern w:val="0"/>
        </w:rPr>
        <w:t xml:space="preserve"> (noticing something) Actually umm - (He turns Mr. Geller's head to look at Emma.)</w:t>
      </w:r>
    </w:p>
    <w:p w:rsidR="00000000" w:rsidRDefault="004E651F">
      <w:pPr>
        <w:rPr>
          <w:kern w:val="0"/>
        </w:rPr>
      </w:pPr>
      <w:r>
        <w:rPr>
          <w:kern w:val="0"/>
        </w:rPr>
        <w:t>[Scene: Rachel's Room, Phoebe is entering.]</w:t>
      </w:r>
    </w:p>
    <w:p w:rsidR="00000000" w:rsidRDefault="004E651F">
      <w:pPr>
        <w:rPr>
          <w:kern w:val="0"/>
        </w:rPr>
      </w:pPr>
      <w:r>
        <w:rPr>
          <w:b/>
          <w:kern w:val="0"/>
        </w:rPr>
        <w:t>Phoebe:</w:t>
      </w:r>
      <w:r>
        <w:rPr>
          <w:kern w:val="0"/>
        </w:rPr>
        <w:t xml:space="preserve"> Hey!</w:t>
      </w:r>
    </w:p>
    <w:p w:rsidR="00000000" w:rsidRDefault="004E651F">
      <w:pPr>
        <w:rPr>
          <w:kern w:val="0"/>
        </w:rPr>
      </w:pPr>
      <w:r>
        <w:rPr>
          <w:b/>
          <w:kern w:val="0"/>
        </w:rPr>
        <w:t>Rachel:</w:t>
      </w:r>
      <w:r>
        <w:rPr>
          <w:kern w:val="0"/>
        </w:rPr>
        <w:t xml:space="preserve"> Hi.</w:t>
      </w:r>
    </w:p>
    <w:p w:rsidR="00000000" w:rsidRDefault="004E651F">
      <w:pPr>
        <w:rPr>
          <w:kern w:val="0"/>
        </w:rPr>
      </w:pPr>
      <w:r>
        <w:rPr>
          <w:b/>
          <w:kern w:val="0"/>
        </w:rPr>
        <w:t>Phoebe:</w:t>
      </w:r>
      <w:r>
        <w:rPr>
          <w:kern w:val="0"/>
        </w:rPr>
        <w:t xml:space="preserve"> Are you all right?</w:t>
      </w:r>
    </w:p>
    <w:p w:rsidR="00000000" w:rsidRDefault="004E651F">
      <w:pPr>
        <w:rPr>
          <w:kern w:val="0"/>
        </w:rPr>
      </w:pPr>
      <w:r>
        <w:rPr>
          <w:b/>
          <w:kern w:val="0"/>
        </w:rPr>
        <w:t>Rachel:</w:t>
      </w:r>
      <w:r>
        <w:rPr>
          <w:kern w:val="0"/>
        </w:rPr>
        <w:t xml:space="preserve"> Uhh - I think I just got e</w:t>
      </w:r>
      <w:r>
        <w:rPr>
          <w:kern w:val="0"/>
        </w:rPr>
        <w:t>ngaged.</w:t>
      </w:r>
    </w:p>
    <w:p w:rsidR="00000000" w:rsidRDefault="004E651F">
      <w:pPr>
        <w:rPr>
          <w:kern w:val="0"/>
        </w:rPr>
      </w:pPr>
      <w:r>
        <w:rPr>
          <w:b/>
          <w:kern w:val="0"/>
        </w:rPr>
        <w:t>Phoebe:</w:t>
      </w:r>
      <w:r>
        <w:rPr>
          <w:kern w:val="0"/>
        </w:rPr>
        <w:t xml:space="preserve"> Oh my God! He did it?</w:t>
      </w:r>
    </w:p>
    <w:p w:rsidR="00000000" w:rsidRDefault="004E651F">
      <w:pPr>
        <w:rPr>
          <w:kern w:val="0"/>
        </w:rPr>
      </w:pPr>
      <w:r>
        <w:rPr>
          <w:b/>
          <w:kern w:val="0"/>
        </w:rPr>
        <w:t>Rachel:</w:t>
      </w:r>
      <w:r>
        <w:rPr>
          <w:kern w:val="0"/>
        </w:rPr>
        <w:t xml:space="preserve"> Well - did you know he was gonna ask me?</w:t>
      </w:r>
    </w:p>
    <w:p w:rsidR="00000000" w:rsidRDefault="004E651F">
      <w:pPr>
        <w:rPr>
          <w:kern w:val="0"/>
        </w:rPr>
      </w:pPr>
      <w:r>
        <w:rPr>
          <w:b/>
          <w:kern w:val="0"/>
        </w:rPr>
        <w:t>Phoebe:</w:t>
      </w:r>
      <w:r>
        <w:rPr>
          <w:kern w:val="0"/>
        </w:rPr>
        <w:t xml:space="preserve"> Are you kidding? I'm like the one who talked him into it. I like to think of myself as the puppet master of the group.</w:t>
      </w:r>
    </w:p>
    <w:p w:rsidR="00000000" w:rsidRDefault="004E651F">
      <w:pPr>
        <w:rPr>
          <w:kern w:val="0"/>
        </w:rPr>
      </w:pPr>
      <w:r>
        <w:rPr>
          <w:b/>
          <w:kern w:val="0"/>
        </w:rPr>
        <w:t>Rachel:</w:t>
      </w:r>
      <w:r>
        <w:rPr>
          <w:kern w:val="0"/>
        </w:rPr>
        <w:t xml:space="preserve"> And you really think this is a goo</w:t>
      </w:r>
      <w:r>
        <w:rPr>
          <w:kern w:val="0"/>
        </w:rPr>
        <w:t>d idea?</w:t>
      </w:r>
    </w:p>
    <w:p w:rsidR="00000000" w:rsidRDefault="004E651F">
      <w:pPr>
        <w:rPr>
          <w:kern w:val="0"/>
        </w:rPr>
      </w:pPr>
      <w:r>
        <w:rPr>
          <w:b/>
          <w:kern w:val="0"/>
        </w:rPr>
        <w:t>Phoebe:</w:t>
      </w:r>
      <w:r>
        <w:rPr>
          <w:kern w:val="0"/>
        </w:rPr>
        <w:t xml:space="preserve"> I just talked him into it, don't tell me I have to do you too. The puppet master gets tired, people.</w:t>
      </w:r>
    </w:p>
    <w:p w:rsidR="00000000" w:rsidRDefault="004E651F">
      <w:pPr>
        <w:rPr>
          <w:kern w:val="0"/>
        </w:rPr>
      </w:pPr>
      <w:r>
        <w:rPr>
          <w:b/>
          <w:kern w:val="0"/>
        </w:rPr>
        <w:t>Rachel:</w:t>
      </w:r>
      <w:r>
        <w:rPr>
          <w:kern w:val="0"/>
        </w:rPr>
        <w:t xml:space="preserve"> I just don't know! It just doesn't feel right.</w:t>
      </w:r>
    </w:p>
    <w:p w:rsidR="00000000" w:rsidRDefault="004E651F">
      <w:pPr>
        <w:rPr>
          <w:kern w:val="0"/>
        </w:rPr>
      </w:pPr>
      <w:r>
        <w:rPr>
          <w:b/>
          <w:kern w:val="0"/>
        </w:rPr>
        <w:t>Phoebe:</w:t>
      </w:r>
      <w:r>
        <w:rPr>
          <w:kern w:val="0"/>
        </w:rPr>
        <w:t xml:space="preserve"> Why?! You two are so meant to be together, everybody thinks so.</w:t>
      </w:r>
    </w:p>
    <w:p w:rsidR="00000000" w:rsidRDefault="004E651F">
      <w:pPr>
        <w:rPr>
          <w:kern w:val="0"/>
        </w:rPr>
      </w:pPr>
      <w:r>
        <w:rPr>
          <w:b/>
          <w:kern w:val="0"/>
        </w:rPr>
        <w:t>Rachel:</w:t>
      </w:r>
      <w:r>
        <w:rPr>
          <w:kern w:val="0"/>
        </w:rPr>
        <w:t xml:space="preserve"> Real</w:t>
      </w:r>
      <w:r>
        <w:rPr>
          <w:kern w:val="0"/>
        </w:rPr>
        <w:t>ly?! Even Ross?</w:t>
      </w:r>
    </w:p>
    <w:p w:rsidR="00000000" w:rsidRDefault="004E651F">
      <w:pPr>
        <w:rPr>
          <w:kern w:val="0"/>
        </w:rPr>
      </w:pPr>
      <w:r>
        <w:rPr>
          <w:b/>
          <w:kern w:val="0"/>
        </w:rPr>
        <w:t>Phoebe:</w:t>
      </w:r>
      <w:r>
        <w:rPr>
          <w:kern w:val="0"/>
        </w:rPr>
        <w:t xml:space="preserve"> Especially Ross!</w:t>
      </w:r>
    </w:p>
    <w:p w:rsidR="00000000" w:rsidRDefault="004E651F">
      <w:pPr>
        <w:rPr>
          <w:kern w:val="0"/>
        </w:rPr>
      </w:pPr>
      <w:r>
        <w:rPr>
          <w:b/>
          <w:kern w:val="0"/>
        </w:rPr>
        <w:t>Joey:</w:t>
      </w:r>
      <w:r>
        <w:rPr>
          <w:kern w:val="0"/>
        </w:rPr>
        <w:t xml:space="preserve"> (entering) Oh uh, hey Pheebs. Uh y'know what? I'll-I'll come back later. (He goes to leave but runs into Ross who's entering.)</w:t>
      </w:r>
    </w:p>
    <w:p w:rsidR="00000000" w:rsidRDefault="004E651F">
      <w:pPr>
        <w:rPr>
          <w:kern w:val="0"/>
        </w:rPr>
      </w:pPr>
      <w:r>
        <w:rPr>
          <w:b/>
          <w:kern w:val="0"/>
        </w:rPr>
        <w:t>Ross:</w:t>
      </w:r>
      <w:r>
        <w:rPr>
          <w:kern w:val="0"/>
        </w:rPr>
        <w:t xml:space="preserve"> Wow! Kind of uh, kind of a full house here. I'll guess just - I'll come back</w:t>
      </w:r>
      <w:r>
        <w:rPr>
          <w:kern w:val="0"/>
        </w:rPr>
        <w:t>. (Ross exits followed by Joey.)</w:t>
      </w:r>
    </w:p>
    <w:p w:rsidR="00000000" w:rsidRDefault="004E651F">
      <w:pPr>
        <w:rPr>
          <w:kern w:val="0"/>
        </w:rPr>
      </w:pPr>
      <w:r>
        <w:rPr>
          <w:b/>
          <w:kern w:val="0"/>
        </w:rPr>
        <w:t>Phoebe:</w:t>
      </w:r>
      <w:r>
        <w:rPr>
          <w:kern w:val="0"/>
        </w:rPr>
        <w:t xml:space="preserve"> There he goes, your fianc</w:t>
      </w:r>
      <w:r>
        <w:rPr>
          <w:kern w:val="0"/>
        </w:rPr>
        <w:t>閑</w:t>
      </w:r>
      <w:r>
        <w:rPr>
          <w:kern w:val="0"/>
        </w:rPr>
        <w:t xml:space="preserve">. </w:t>
      </w:r>
    </w:p>
    <w:p w:rsidR="00000000" w:rsidRDefault="004E651F">
      <w:pPr>
        <w:rPr>
          <w:kern w:val="0"/>
        </w:rPr>
      </w:pPr>
      <w:r>
        <w:rPr>
          <w:b/>
          <w:kern w:val="0"/>
        </w:rPr>
        <w:t>Rachel:</w:t>
      </w:r>
      <w:r>
        <w:rPr>
          <w:kern w:val="0"/>
        </w:rPr>
        <w:t xml:space="preserve"> I guess so.</w:t>
      </w:r>
    </w:p>
    <w:p w:rsidR="00000000" w:rsidRDefault="004E651F">
      <w:pPr>
        <w:rPr>
          <w:kern w:val="0"/>
        </w:rPr>
      </w:pPr>
      <w:r>
        <w:rPr>
          <w:b/>
          <w:kern w:val="0"/>
        </w:rPr>
        <w:t>Phoebe:</w:t>
      </w:r>
      <w:r>
        <w:rPr>
          <w:kern w:val="0"/>
        </w:rPr>
        <w:t xml:space="preserve"> Although he does play with himself in his sleep.</w:t>
      </w:r>
    </w:p>
    <w:p w:rsidR="00000000" w:rsidRDefault="004E651F">
      <w:pPr>
        <w:rPr>
          <w:kern w:val="0"/>
        </w:rPr>
      </w:pPr>
      <w:r>
        <w:rPr>
          <w:b/>
          <w:kern w:val="0"/>
        </w:rPr>
        <w:t>Rachel:</w:t>
      </w:r>
      <w:r>
        <w:rPr>
          <w:kern w:val="0"/>
        </w:rPr>
        <w:t xml:space="preserve"> I can't say that I'm surprised.</w:t>
      </w:r>
    </w:p>
    <w:p w:rsidR="00000000" w:rsidRDefault="004E651F">
      <w:pPr>
        <w:rPr>
          <w:kern w:val="0"/>
        </w:rPr>
      </w:pPr>
      <w:r>
        <w:rPr>
          <w:kern w:val="0"/>
        </w:rPr>
        <w:t>[Scene: A hallway, Joey and Ross find Mr. Geller with his ear up agai</w:t>
      </w:r>
      <w:r>
        <w:rPr>
          <w:kern w:val="0"/>
        </w:rPr>
        <w:t>nst a janitor's closet door.]</w:t>
      </w:r>
    </w:p>
    <w:p w:rsidR="00000000" w:rsidRDefault="004E651F">
      <w:pPr>
        <w:rPr>
          <w:kern w:val="0"/>
        </w:rPr>
      </w:pPr>
      <w:r>
        <w:rPr>
          <w:b/>
          <w:kern w:val="0"/>
        </w:rPr>
        <w:t>Ross:</w:t>
      </w:r>
      <w:r>
        <w:rPr>
          <w:kern w:val="0"/>
        </w:rPr>
        <w:t xml:space="preserve"> Dad, what are you doing?</w:t>
      </w:r>
    </w:p>
    <w:p w:rsidR="00000000" w:rsidRDefault="004E651F">
      <w:pPr>
        <w:rPr>
          <w:kern w:val="0"/>
        </w:rPr>
      </w:pPr>
      <w:r>
        <w:rPr>
          <w:b/>
          <w:kern w:val="0"/>
        </w:rPr>
        <w:t>Mr. Geller:</w:t>
      </w:r>
      <w:r>
        <w:rPr>
          <w:kern w:val="0"/>
        </w:rPr>
        <w:t xml:space="preserve"> I think there are people in there having sex.</w:t>
      </w:r>
    </w:p>
    <w:p w:rsidR="00000000" w:rsidRDefault="004E651F">
      <w:pPr>
        <w:rPr>
          <w:kern w:val="0"/>
        </w:rPr>
      </w:pPr>
      <w:r>
        <w:rPr>
          <w:kern w:val="0"/>
        </w:rPr>
        <w:t>(Ross turns to look at Joey.)</w:t>
      </w:r>
    </w:p>
    <w:p w:rsidR="00000000" w:rsidRDefault="004E651F">
      <w:pPr>
        <w:rPr>
          <w:kern w:val="0"/>
        </w:rPr>
      </w:pPr>
      <w:r>
        <w:rPr>
          <w:b/>
          <w:kern w:val="0"/>
        </w:rPr>
        <w:t>Joey:</w:t>
      </w:r>
      <w:r>
        <w:rPr>
          <w:kern w:val="0"/>
        </w:rPr>
        <w:t xml:space="preserve"> It can't be me, I'm standing right here.</w:t>
      </w:r>
    </w:p>
    <w:p w:rsidR="00000000" w:rsidRDefault="004E651F">
      <w:pPr>
        <w:rPr>
          <w:kern w:val="0"/>
        </w:rPr>
      </w:pPr>
      <w:r>
        <w:rPr>
          <w:b/>
          <w:kern w:val="0"/>
        </w:rPr>
        <w:t>Mr. Geller:</w:t>
      </w:r>
      <w:r>
        <w:rPr>
          <w:kern w:val="0"/>
        </w:rPr>
        <w:t xml:space="preserve"> Wanna peek?</w:t>
      </w:r>
    </w:p>
    <w:p w:rsidR="00000000" w:rsidRDefault="004E651F">
      <w:pPr>
        <w:rPr>
          <w:kern w:val="0"/>
        </w:rPr>
      </w:pPr>
      <w:r>
        <w:rPr>
          <w:b/>
          <w:kern w:val="0"/>
        </w:rPr>
        <w:t>Ross:</w:t>
      </w:r>
      <w:r>
        <w:rPr>
          <w:kern w:val="0"/>
        </w:rPr>
        <w:t xml:space="preserve"> No!</w:t>
      </w:r>
    </w:p>
    <w:p w:rsidR="00000000" w:rsidRDefault="004E651F">
      <w:pPr>
        <w:rPr>
          <w:kern w:val="0"/>
        </w:rPr>
      </w:pPr>
      <w:r>
        <w:rPr>
          <w:b/>
          <w:kern w:val="0"/>
        </w:rPr>
        <w:t>Mr. Geller:</w:t>
      </w:r>
      <w:r>
        <w:rPr>
          <w:kern w:val="0"/>
        </w:rPr>
        <w:t xml:space="preserve"> Come on!</w:t>
      </w:r>
    </w:p>
    <w:p w:rsidR="00000000" w:rsidRDefault="004E651F">
      <w:pPr>
        <w:rPr>
          <w:kern w:val="0"/>
        </w:rPr>
      </w:pPr>
      <w:r>
        <w:rPr>
          <w:b/>
          <w:kern w:val="0"/>
        </w:rPr>
        <w:t>Ross:</w:t>
      </w:r>
      <w:r>
        <w:rPr>
          <w:kern w:val="0"/>
        </w:rPr>
        <w:t xml:space="preserve"> Y'know what? I don't like you without mom. (To Joey) Come on. (Walks away.)</w:t>
      </w:r>
    </w:p>
    <w:p w:rsidR="00000000" w:rsidRDefault="004E651F">
      <w:pPr>
        <w:rPr>
          <w:kern w:val="0"/>
        </w:rPr>
      </w:pPr>
      <w:r>
        <w:rPr>
          <w:b/>
          <w:kern w:val="0"/>
        </w:rPr>
        <w:t>Joey:</w:t>
      </w:r>
      <w:r>
        <w:rPr>
          <w:kern w:val="0"/>
        </w:rPr>
        <w:t xml:space="preserve"> (To Ross) We're not peeking? (Follows him.)</w:t>
      </w:r>
    </w:p>
    <w:p w:rsidR="00000000" w:rsidRDefault="004E651F">
      <w:pPr>
        <w:rPr>
          <w:kern w:val="0"/>
        </w:rPr>
      </w:pPr>
      <w:r>
        <w:rPr>
          <w:b/>
          <w:kern w:val="0"/>
        </w:rPr>
        <w:t>Mr. Geller:</w:t>
      </w:r>
      <w:r>
        <w:rPr>
          <w:kern w:val="0"/>
        </w:rPr>
        <w:t xml:space="preserve"> Well I'm peeking. (He peeks.) Oh my God!</w:t>
      </w:r>
    </w:p>
    <w:p w:rsidR="00000000" w:rsidRDefault="004E651F">
      <w:pPr>
        <w:rPr>
          <w:kern w:val="0"/>
        </w:rPr>
      </w:pPr>
      <w:r>
        <w:rPr>
          <w:b/>
          <w:kern w:val="0"/>
        </w:rPr>
        <w:t>Chandler:</w:t>
      </w:r>
      <w:r>
        <w:rPr>
          <w:kern w:val="0"/>
        </w:rPr>
        <w:t xml:space="preserve"> Hello sir, you know Monica.</w:t>
      </w:r>
    </w:p>
    <w:p w:rsidR="00000000" w:rsidRDefault="004E651F">
      <w:pPr>
        <w:rPr>
          <w:kern w:val="0"/>
        </w:rPr>
      </w:pPr>
      <w:r>
        <w:rPr>
          <w:kern w:val="0"/>
        </w:rPr>
        <w:t>[Scene: Rachel's Room, she is taking t</w:t>
      </w:r>
      <w:r>
        <w:rPr>
          <w:kern w:val="0"/>
        </w:rPr>
        <w:t>he ring out of Ross's jacket, looks at it, and puts it on her finger as Joey enters.]</w:t>
      </w:r>
    </w:p>
    <w:p w:rsidR="00000000" w:rsidRDefault="004E651F">
      <w:pPr>
        <w:rPr>
          <w:kern w:val="0"/>
        </w:rPr>
      </w:pPr>
      <w:r>
        <w:rPr>
          <w:b/>
          <w:kern w:val="0"/>
        </w:rPr>
        <w:t>Joey:</w:t>
      </w:r>
      <w:r>
        <w:rPr>
          <w:kern w:val="0"/>
        </w:rPr>
        <w:t xml:space="preserve"> Hey uh, is it okay to come in?</w:t>
      </w:r>
    </w:p>
    <w:p w:rsidR="00000000" w:rsidRDefault="004E651F">
      <w:pPr>
        <w:rPr>
          <w:kern w:val="0"/>
        </w:rPr>
      </w:pPr>
      <w:r>
        <w:rPr>
          <w:b/>
          <w:kern w:val="0"/>
        </w:rPr>
        <w:t>Rachel:</w:t>
      </w:r>
      <w:r>
        <w:rPr>
          <w:kern w:val="0"/>
        </w:rPr>
        <w:t xml:space="preserve"> Of course! Oh Joey, this ring I - it's beautiful! I love it!</w:t>
      </w:r>
    </w:p>
    <w:p w:rsidR="00000000" w:rsidRDefault="004E651F">
      <w:pPr>
        <w:rPr>
          <w:kern w:val="0"/>
        </w:rPr>
      </w:pPr>
      <w:r>
        <w:rPr>
          <w:b/>
          <w:kern w:val="0"/>
        </w:rPr>
        <w:t>Joey:</w:t>
      </w:r>
      <w:r>
        <w:rPr>
          <w:kern w:val="0"/>
        </w:rPr>
        <w:t xml:space="preserve"> Yeah uh look Rach, there's something I gotta tell ya.</w:t>
      </w:r>
    </w:p>
    <w:p w:rsidR="00000000" w:rsidRDefault="004E651F">
      <w:pPr>
        <w:rPr>
          <w:kern w:val="0"/>
        </w:rPr>
      </w:pPr>
      <w:r>
        <w:rPr>
          <w:kern w:val="0"/>
        </w:rPr>
        <w:t>(The</w:t>
      </w:r>
      <w:r>
        <w:rPr>
          <w:kern w:val="0"/>
        </w:rPr>
        <w:t>re's a knock on the door and a nurse enters carrying Emma.)</w:t>
      </w:r>
    </w:p>
    <w:p w:rsidR="00000000" w:rsidRDefault="004E651F">
      <w:pPr>
        <w:rPr>
          <w:kern w:val="0"/>
        </w:rPr>
      </w:pPr>
      <w:r>
        <w:rPr>
          <w:b/>
          <w:kern w:val="0"/>
        </w:rPr>
        <w:t>Rachel:</w:t>
      </w:r>
      <w:r>
        <w:rPr>
          <w:kern w:val="0"/>
        </w:rPr>
        <w:t xml:space="preserve"> Hey!</w:t>
      </w:r>
    </w:p>
    <w:p w:rsidR="00000000" w:rsidRDefault="004E651F">
      <w:pPr>
        <w:rPr>
          <w:kern w:val="0"/>
        </w:rPr>
      </w:pPr>
      <w:r>
        <w:rPr>
          <w:b/>
          <w:kern w:val="0"/>
        </w:rPr>
        <w:t>Nurse:</w:t>
      </w:r>
      <w:r>
        <w:rPr>
          <w:kern w:val="0"/>
        </w:rPr>
        <w:t xml:space="preserve"> Hey! Are you ready to try nursing again?</w:t>
      </w:r>
    </w:p>
    <w:p w:rsidR="00000000" w:rsidRDefault="004E651F">
      <w:pPr>
        <w:rPr>
          <w:kern w:val="0"/>
        </w:rPr>
      </w:pPr>
      <w:r>
        <w:rPr>
          <w:b/>
          <w:kern w:val="0"/>
        </w:rPr>
        <w:t>Rachel:</w:t>
      </w:r>
      <w:r>
        <w:rPr>
          <w:kern w:val="0"/>
        </w:rPr>
        <w:t xml:space="preserve"> Yeah! Hi Emma. Hey, why do you think she won't take my breast?</w:t>
      </w:r>
    </w:p>
    <w:p w:rsidR="00000000" w:rsidRDefault="004E651F">
      <w:pPr>
        <w:rPr>
          <w:kern w:val="0"/>
        </w:rPr>
      </w:pPr>
      <w:r>
        <w:rPr>
          <w:b/>
          <w:kern w:val="0"/>
        </w:rPr>
        <w:t>Nurse:</w:t>
      </w:r>
      <w:r>
        <w:rPr>
          <w:kern w:val="0"/>
        </w:rPr>
        <w:t xml:space="preserve"> It's all right honey, it takes some babies a while to get</w:t>
      </w:r>
      <w:r>
        <w:rPr>
          <w:kern w:val="0"/>
        </w:rPr>
        <w:t xml:space="preserve"> it, but don't worry. It'll happen.</w:t>
      </w:r>
    </w:p>
    <w:p w:rsidR="00000000" w:rsidRDefault="004E651F">
      <w:pPr>
        <w:rPr>
          <w:kern w:val="0"/>
        </w:rPr>
      </w:pPr>
      <w:r>
        <w:rPr>
          <w:b/>
          <w:kern w:val="0"/>
        </w:rPr>
        <w:t>Joey:</w:t>
      </w:r>
      <w:r>
        <w:rPr>
          <w:kern w:val="0"/>
        </w:rPr>
        <w:t xml:space="preserve"> (watching) Yowsa! (Looks away.)</w:t>
      </w:r>
    </w:p>
    <w:p w:rsidR="00000000" w:rsidRDefault="004E651F">
      <w:pPr>
        <w:rPr>
          <w:kern w:val="0"/>
        </w:rPr>
      </w:pPr>
      <w:r>
        <w:rPr>
          <w:b/>
          <w:kern w:val="0"/>
        </w:rPr>
        <w:t>Rachel:</w:t>
      </w:r>
      <w:r>
        <w:rPr>
          <w:kern w:val="0"/>
        </w:rPr>
        <w:t xml:space="preserve"> Okay sweetie, you can do it. Just open up and put it in your mouth.</w:t>
      </w:r>
    </w:p>
    <w:p w:rsidR="00000000" w:rsidRDefault="004E651F">
      <w:pPr>
        <w:rPr>
          <w:kern w:val="0"/>
        </w:rPr>
      </w:pPr>
      <w:r>
        <w:rPr>
          <w:b/>
          <w:kern w:val="0"/>
        </w:rPr>
        <w:t>Joey:</w:t>
      </w:r>
      <w:r>
        <w:rPr>
          <w:kern w:val="0"/>
        </w:rPr>
        <w:t xml:space="preserve"> Dear Lord.</w:t>
      </w:r>
    </w:p>
    <w:p w:rsidR="00000000" w:rsidRDefault="004E651F">
      <w:pPr>
        <w:rPr>
          <w:kern w:val="0"/>
        </w:rPr>
      </w:pPr>
      <w:r>
        <w:rPr>
          <w:b/>
          <w:kern w:val="0"/>
        </w:rPr>
        <w:t>Rachel:</w:t>
      </w:r>
      <w:r>
        <w:rPr>
          <w:kern w:val="0"/>
        </w:rPr>
        <w:t xml:space="preserve"> I'm sorry honey, what were you saying?</w:t>
      </w:r>
    </w:p>
    <w:p w:rsidR="00000000" w:rsidRDefault="004E651F">
      <w:pPr>
        <w:rPr>
          <w:kern w:val="0"/>
        </w:rPr>
      </w:pPr>
      <w:r>
        <w:rPr>
          <w:b/>
          <w:kern w:val="0"/>
        </w:rPr>
        <w:t>Joey:</w:t>
      </w:r>
      <w:r>
        <w:rPr>
          <w:kern w:val="0"/>
        </w:rPr>
        <w:t xml:space="preserve"> Oh uh-uh yeah, I think that - </w:t>
      </w:r>
    </w:p>
    <w:p w:rsidR="00000000" w:rsidRDefault="004E651F">
      <w:pPr>
        <w:rPr>
          <w:kern w:val="0"/>
        </w:rPr>
      </w:pPr>
      <w:r>
        <w:rPr>
          <w:b/>
          <w:kern w:val="0"/>
        </w:rPr>
        <w:t>Rache</w:t>
      </w:r>
      <w:r>
        <w:rPr>
          <w:b/>
          <w:kern w:val="0"/>
        </w:rPr>
        <w:t>l:</w:t>
      </w:r>
      <w:r>
        <w:rPr>
          <w:kern w:val="0"/>
        </w:rPr>
        <w:t xml:space="preserve"> Oh look, she's pulling away again! Do you think my nipples are too big for her mouth? (Joey gets embarrassed.) She looks scared. Doesn't she look scared?</w:t>
      </w:r>
    </w:p>
    <w:p w:rsidR="00000000" w:rsidRDefault="004E651F">
      <w:pPr>
        <w:rPr>
          <w:kern w:val="0"/>
        </w:rPr>
      </w:pPr>
      <w:r>
        <w:rPr>
          <w:b/>
          <w:kern w:val="0"/>
        </w:rPr>
        <w:t>Joey:</w:t>
      </w:r>
      <w:r>
        <w:rPr>
          <w:kern w:val="0"/>
        </w:rPr>
        <w:t xml:space="preserve"> Y'know, I don't really know her.</w:t>
      </w:r>
    </w:p>
    <w:p w:rsidR="00000000" w:rsidRDefault="004E651F">
      <w:pPr>
        <w:rPr>
          <w:kern w:val="0"/>
        </w:rPr>
      </w:pPr>
      <w:r>
        <w:rPr>
          <w:b/>
          <w:kern w:val="0"/>
        </w:rPr>
        <w:t>Nurse:</w:t>
      </w:r>
      <w:r>
        <w:rPr>
          <w:kern w:val="0"/>
        </w:rPr>
        <w:t xml:space="preserve"> Why don't we try massaging the breast to stimulate th</w:t>
      </w:r>
      <w:r>
        <w:rPr>
          <w:kern w:val="0"/>
        </w:rPr>
        <w:t>e flow. (Does so.)</w:t>
      </w:r>
    </w:p>
    <w:p w:rsidR="00000000" w:rsidRDefault="004E651F">
      <w:pPr>
        <w:rPr>
          <w:kern w:val="0"/>
        </w:rPr>
      </w:pPr>
      <w:r>
        <w:rPr>
          <w:b/>
          <w:kern w:val="0"/>
        </w:rPr>
        <w:t>Joey:</w:t>
      </w:r>
      <w:r>
        <w:rPr>
          <w:kern w:val="0"/>
        </w:rPr>
        <w:t xml:space="preserve"> (To God) Are you kidding me?!</w:t>
      </w:r>
    </w:p>
    <w:p w:rsidR="00000000" w:rsidRDefault="004E651F">
      <w:pPr>
        <w:rPr>
          <w:kern w:val="0"/>
        </w:rPr>
      </w:pPr>
      <w:r>
        <w:rPr>
          <w:b/>
          <w:kern w:val="0"/>
        </w:rPr>
        <w:t>Rachel:</w:t>
      </w:r>
      <w:r>
        <w:rPr>
          <w:kern w:val="0"/>
        </w:rPr>
        <w:t xml:space="preserve"> It's just so frustrating! Why doesn't she want my breast?!</w:t>
      </w:r>
    </w:p>
    <w:p w:rsidR="00000000" w:rsidRDefault="004E651F">
      <w:pPr>
        <w:rPr>
          <w:kern w:val="0"/>
        </w:rPr>
      </w:pPr>
      <w:r>
        <w:rPr>
          <w:b/>
          <w:kern w:val="0"/>
        </w:rPr>
        <w:t>Joey:</w:t>
      </w:r>
      <w:r>
        <w:rPr>
          <w:kern w:val="0"/>
        </w:rPr>
        <w:t xml:space="preserve"> I don't know! Maybe she's crazy! (Storms out.)</w:t>
      </w:r>
    </w:p>
    <w:p w:rsidR="00000000" w:rsidRDefault="004E651F">
      <w:pPr>
        <w:rPr>
          <w:kern w:val="0"/>
        </w:rPr>
      </w:pPr>
      <w:r>
        <w:rPr>
          <w:kern w:val="0"/>
        </w:rPr>
        <w:t>[Scene: The Lobby, Ross is eating a sandwich as Phoebe rushes up to him.]</w:t>
      </w:r>
    </w:p>
    <w:p w:rsidR="00000000" w:rsidRDefault="004E651F">
      <w:pPr>
        <w:rPr>
          <w:kern w:val="0"/>
        </w:rPr>
      </w:pPr>
      <w:r>
        <w:rPr>
          <w:b/>
          <w:kern w:val="0"/>
        </w:rPr>
        <w:t>Phoebe:</w:t>
      </w:r>
      <w:r>
        <w:rPr>
          <w:kern w:val="0"/>
        </w:rPr>
        <w:t xml:space="preserve"> Oh hey! Wait up!</w:t>
      </w:r>
    </w:p>
    <w:p w:rsidR="00000000" w:rsidRDefault="004E651F">
      <w:pPr>
        <w:rPr>
          <w:kern w:val="0"/>
        </w:rPr>
      </w:pPr>
      <w:r>
        <w:rPr>
          <w:b/>
          <w:kern w:val="0"/>
        </w:rPr>
        <w:t>Ross:</w:t>
      </w:r>
      <w:r>
        <w:rPr>
          <w:kern w:val="0"/>
        </w:rPr>
        <w:t xml:space="preserve"> Hi!</w:t>
      </w:r>
    </w:p>
    <w:p w:rsidR="00000000" w:rsidRDefault="004E651F">
      <w:pPr>
        <w:rPr>
          <w:kern w:val="0"/>
        </w:rPr>
      </w:pPr>
      <w:r>
        <w:rPr>
          <w:b/>
          <w:kern w:val="0"/>
        </w:rPr>
        <w:t>Phoebe:</w:t>
      </w:r>
      <w:r>
        <w:rPr>
          <w:kern w:val="0"/>
        </w:rPr>
        <w:t xml:space="preserve"> Congratulations! I didn't want to say anything in front of Joey ‘cause I didn't know if he knew yet.</w:t>
      </w:r>
    </w:p>
    <w:p w:rsidR="00000000" w:rsidRDefault="004E651F">
      <w:pPr>
        <w:rPr>
          <w:kern w:val="0"/>
        </w:rPr>
      </w:pPr>
      <w:r>
        <w:rPr>
          <w:b/>
          <w:kern w:val="0"/>
        </w:rPr>
        <w:t>Ross:</w:t>
      </w:r>
      <w:r>
        <w:rPr>
          <w:kern w:val="0"/>
        </w:rPr>
        <w:t xml:space="preserve"> What, that we had a baby? Come on let's give him a little credit, although he did eat a piece of plastic fruit ea</w:t>
      </w:r>
      <w:r>
        <w:rPr>
          <w:kern w:val="0"/>
        </w:rPr>
        <w:t>rlier.</w:t>
      </w:r>
    </w:p>
    <w:p w:rsidR="00000000" w:rsidRDefault="004E651F">
      <w:pPr>
        <w:rPr>
          <w:kern w:val="0"/>
        </w:rPr>
      </w:pPr>
      <w:r>
        <w:rPr>
          <w:b/>
          <w:kern w:val="0"/>
        </w:rPr>
        <w:t>Phoebe:</w:t>
      </w:r>
      <w:r>
        <w:rPr>
          <w:kern w:val="0"/>
        </w:rPr>
        <w:t xml:space="preserve"> No! No, that you and Rachel are engaged!</w:t>
      </w:r>
    </w:p>
    <w:p w:rsidR="00000000" w:rsidRDefault="004E651F">
      <w:pPr>
        <w:rPr>
          <w:kern w:val="0"/>
        </w:rPr>
      </w:pPr>
      <w:r>
        <w:rPr>
          <w:b/>
          <w:kern w:val="0"/>
        </w:rPr>
        <w:t>Ross:</w:t>
      </w:r>
      <w:r>
        <w:rPr>
          <w:kern w:val="0"/>
        </w:rPr>
        <w:t xml:space="preserve"> What?</w:t>
      </w:r>
    </w:p>
    <w:p w:rsidR="00000000" w:rsidRDefault="004E651F">
      <w:pPr>
        <w:rPr>
          <w:kern w:val="0"/>
        </w:rPr>
      </w:pPr>
      <w:r>
        <w:rPr>
          <w:b/>
          <w:kern w:val="0"/>
        </w:rPr>
        <w:t>Phoebe:</w:t>
      </w:r>
      <w:r>
        <w:rPr>
          <w:kern w:val="0"/>
        </w:rPr>
        <w:t xml:space="preserve"> Oh, it's a secret. Oh goodie! Yes! We haven't done the secret thing in a long time.</w:t>
      </w:r>
    </w:p>
    <w:p w:rsidR="00000000" w:rsidRDefault="004E651F">
      <w:pPr>
        <w:rPr>
          <w:kern w:val="0"/>
        </w:rPr>
      </w:pPr>
      <w:r>
        <w:rPr>
          <w:b/>
          <w:kern w:val="0"/>
        </w:rPr>
        <w:t>Ross:</w:t>
      </w:r>
      <w:r>
        <w:rPr>
          <w:kern w:val="0"/>
        </w:rPr>
        <w:t xml:space="preserve"> Phoebe, there is no secret. Okay? I didn't propose.</w:t>
      </w:r>
    </w:p>
    <w:p w:rsidR="00000000" w:rsidRDefault="004E651F">
      <w:pPr>
        <w:rPr>
          <w:kern w:val="0"/>
        </w:rPr>
      </w:pPr>
      <w:r>
        <w:rPr>
          <w:b/>
          <w:kern w:val="0"/>
        </w:rPr>
        <w:t>Phoebe:</w:t>
      </w:r>
      <w:r>
        <w:rPr>
          <w:kern w:val="0"/>
        </w:rPr>
        <w:t xml:space="preserve"> Are you lying? Is this like th</w:t>
      </w:r>
      <w:r>
        <w:rPr>
          <w:kern w:val="0"/>
        </w:rPr>
        <w:t>at time you tried to convince us that you were a doctor?</w:t>
      </w:r>
    </w:p>
    <w:p w:rsidR="00000000" w:rsidRDefault="004E651F">
      <w:pPr>
        <w:rPr>
          <w:kern w:val="0"/>
        </w:rPr>
      </w:pPr>
      <w:r>
        <w:rPr>
          <w:b/>
          <w:kern w:val="0"/>
        </w:rPr>
        <w:t>Ross:</w:t>
      </w:r>
      <w:r>
        <w:rPr>
          <w:kern w:val="0"/>
        </w:rPr>
        <w:t xml:space="preserve"> (pause) I </w:t>
      </w:r>
      <w:r>
        <w:rPr>
          <w:b/>
          <w:kern w:val="0"/>
        </w:rPr>
        <w:t>am</w:t>
      </w:r>
      <w:r>
        <w:rPr>
          <w:kern w:val="0"/>
        </w:rPr>
        <w:t xml:space="preserve"> a doctor! Y'know what? I'm just gonna go and talk to Rachel myself.</w:t>
      </w:r>
    </w:p>
    <w:p w:rsidR="00000000" w:rsidRDefault="004E651F">
      <w:pPr>
        <w:rPr>
          <w:kern w:val="0"/>
        </w:rPr>
      </w:pPr>
      <w:r>
        <w:rPr>
          <w:b/>
          <w:kern w:val="0"/>
        </w:rPr>
        <w:t>Phoebe:</w:t>
      </w:r>
      <w:r>
        <w:rPr>
          <w:kern w:val="0"/>
        </w:rPr>
        <w:t xml:space="preserve"> All right, me too. (They go into her room and see that she's sleeping.) Should we wake her up?</w:t>
      </w:r>
    </w:p>
    <w:p w:rsidR="00000000" w:rsidRDefault="004E651F">
      <w:pPr>
        <w:rPr>
          <w:kern w:val="0"/>
        </w:rPr>
      </w:pPr>
      <w:r>
        <w:rPr>
          <w:b/>
          <w:kern w:val="0"/>
        </w:rPr>
        <w:t>Ross:</w:t>
      </w:r>
      <w:r>
        <w:rPr>
          <w:kern w:val="0"/>
        </w:rPr>
        <w:t xml:space="preserve"> No!</w:t>
      </w:r>
      <w:r>
        <w:rPr>
          <w:kern w:val="0"/>
        </w:rPr>
        <w:t xml:space="preserve"> No, come on let her sleep! She's so exhausted.</w:t>
      </w:r>
    </w:p>
    <w:p w:rsidR="00000000" w:rsidRDefault="004E651F">
      <w:pPr>
        <w:rPr>
          <w:kern w:val="0"/>
        </w:rPr>
      </w:pPr>
      <w:r>
        <w:rPr>
          <w:b/>
          <w:kern w:val="0"/>
        </w:rPr>
        <w:t>Phoebe:</w:t>
      </w:r>
      <w:r>
        <w:rPr>
          <w:kern w:val="0"/>
        </w:rPr>
        <w:t xml:space="preserve"> And so engaged. (Points to the ring that Rachel is wearing.)</w:t>
      </w:r>
    </w:p>
    <w:p w:rsidR="00000000" w:rsidRDefault="004E651F">
      <w:pPr>
        <w:rPr>
          <w:kern w:val="0"/>
        </w:rPr>
      </w:pPr>
      <w:r>
        <w:rPr>
          <w:b/>
          <w:kern w:val="0"/>
        </w:rPr>
        <w:t>Ross:</w:t>
      </w:r>
      <w:r>
        <w:rPr>
          <w:kern w:val="0"/>
        </w:rPr>
        <w:t xml:space="preserve"> What? (Motions for Phoebe to go outside with him.) Oh my God! She-she thinks we're engaged! Why? Why? Why would she think we're engag</w:t>
      </w:r>
      <w:r>
        <w:rPr>
          <w:kern w:val="0"/>
        </w:rPr>
        <w:t>ed?!</w:t>
      </w:r>
    </w:p>
    <w:p w:rsidR="00000000" w:rsidRDefault="004E651F">
      <w:pPr>
        <w:rPr>
          <w:kern w:val="0"/>
        </w:rPr>
      </w:pPr>
      <w:r>
        <w:rPr>
          <w:b/>
          <w:kern w:val="0"/>
        </w:rPr>
        <w:t>Phoebe:</w:t>
      </w:r>
      <w:r>
        <w:rPr>
          <w:kern w:val="0"/>
        </w:rPr>
        <w:t xml:space="preserve"> Perhaps because you gave her an engagement ring? Y'know Ross, doctors are supposed to be smart.</w:t>
      </w:r>
    </w:p>
    <w:p w:rsidR="00000000" w:rsidRDefault="004E651F">
      <w:pPr>
        <w:rPr>
          <w:kern w:val="0"/>
        </w:rPr>
      </w:pPr>
      <w:r>
        <w:rPr>
          <w:b/>
          <w:kern w:val="0"/>
        </w:rPr>
        <w:t>Ross:</w:t>
      </w:r>
      <w:r>
        <w:rPr>
          <w:kern w:val="0"/>
        </w:rPr>
        <w:t xml:space="preserve"> I didn't give her that ring!</w:t>
      </w:r>
    </w:p>
    <w:p w:rsidR="00000000" w:rsidRDefault="004E651F">
      <w:pPr>
        <w:rPr>
          <w:kern w:val="0"/>
        </w:rPr>
      </w:pPr>
      <w:r>
        <w:rPr>
          <w:b/>
          <w:kern w:val="0"/>
        </w:rPr>
        <w:t>Phoebe:</w:t>
      </w:r>
      <w:r>
        <w:rPr>
          <w:kern w:val="0"/>
        </w:rPr>
        <w:t xml:space="preserve"> Really?</w:t>
      </w:r>
    </w:p>
    <w:p w:rsidR="00000000" w:rsidRDefault="004E651F">
      <w:pPr>
        <w:rPr>
          <w:kern w:val="0"/>
        </w:rPr>
      </w:pPr>
      <w:r>
        <w:rPr>
          <w:b/>
          <w:kern w:val="0"/>
        </w:rPr>
        <w:t>Ross:</w:t>
      </w:r>
      <w:r>
        <w:rPr>
          <w:kern w:val="0"/>
        </w:rPr>
        <w:t xml:space="preserve"> No!</w:t>
      </w:r>
    </w:p>
    <w:p w:rsidR="00000000" w:rsidRDefault="004E651F">
      <w:pPr>
        <w:rPr>
          <w:kern w:val="0"/>
        </w:rPr>
      </w:pPr>
      <w:r>
        <w:rPr>
          <w:b/>
          <w:kern w:val="0"/>
        </w:rPr>
        <w:t>Phoebe:</w:t>
      </w:r>
      <w:r>
        <w:rPr>
          <w:kern w:val="0"/>
        </w:rPr>
        <w:t xml:space="preserve"> So whose ring is it?</w:t>
      </w:r>
    </w:p>
    <w:p w:rsidR="00000000" w:rsidRDefault="004E651F">
      <w:pPr>
        <w:rPr>
          <w:kern w:val="0"/>
        </w:rPr>
      </w:pPr>
      <w:r>
        <w:rPr>
          <w:b/>
          <w:kern w:val="0"/>
        </w:rPr>
        <w:t>Ross:</w:t>
      </w:r>
      <w:r>
        <w:rPr>
          <w:kern w:val="0"/>
        </w:rPr>
        <w:t xml:space="preserve"> It's mine.</w:t>
      </w:r>
    </w:p>
    <w:p w:rsidR="00000000" w:rsidRDefault="004E651F">
      <w:pPr>
        <w:rPr>
          <w:kern w:val="0"/>
        </w:rPr>
      </w:pPr>
      <w:r>
        <w:rPr>
          <w:b/>
          <w:kern w:val="0"/>
        </w:rPr>
        <w:t>Phoebe:</w:t>
      </w:r>
      <w:r>
        <w:rPr>
          <w:kern w:val="0"/>
        </w:rPr>
        <w:t xml:space="preserve"> Is it an engagement ring?</w:t>
      </w:r>
    </w:p>
    <w:p w:rsidR="00000000" w:rsidRDefault="004E651F">
      <w:pPr>
        <w:rPr>
          <w:kern w:val="0"/>
        </w:rPr>
      </w:pPr>
      <w:r>
        <w:rPr>
          <w:b/>
          <w:kern w:val="0"/>
        </w:rPr>
        <w:t>Ross:</w:t>
      </w:r>
      <w:r>
        <w:rPr>
          <w:kern w:val="0"/>
        </w:rPr>
        <w:t xml:space="preserve"> </w:t>
      </w:r>
      <w:r>
        <w:rPr>
          <w:kern w:val="0"/>
        </w:rPr>
        <w:t>Yes!</w:t>
      </w:r>
    </w:p>
    <w:p w:rsidR="00000000" w:rsidRDefault="004E651F">
      <w:pPr>
        <w:rPr>
          <w:kern w:val="0"/>
        </w:rPr>
      </w:pPr>
      <w:r>
        <w:rPr>
          <w:b/>
          <w:kern w:val="0"/>
        </w:rPr>
        <w:t>Phoebe:</w:t>
      </w:r>
      <w:r>
        <w:rPr>
          <w:kern w:val="0"/>
        </w:rPr>
        <w:t xml:space="preserve"> But you didn't give it to her?</w:t>
      </w:r>
    </w:p>
    <w:p w:rsidR="00000000" w:rsidRDefault="004E651F">
      <w:pPr>
        <w:rPr>
          <w:kern w:val="0"/>
        </w:rPr>
      </w:pPr>
      <w:r>
        <w:rPr>
          <w:b/>
          <w:kern w:val="0"/>
        </w:rPr>
        <w:t>Ross:</w:t>
      </w:r>
      <w:r>
        <w:rPr>
          <w:kern w:val="0"/>
        </w:rPr>
        <w:t xml:space="preserve"> No!</w:t>
      </w:r>
    </w:p>
    <w:p w:rsidR="00000000" w:rsidRDefault="004E651F">
      <w:pPr>
        <w:rPr>
          <w:kern w:val="0"/>
        </w:rPr>
      </w:pPr>
      <w:r>
        <w:rPr>
          <w:b/>
          <w:kern w:val="0"/>
        </w:rPr>
        <w:t>Phoebe:</w:t>
      </w:r>
      <w:r>
        <w:rPr>
          <w:kern w:val="0"/>
        </w:rPr>
        <w:t xml:space="preserve"> But you were going to propose?</w:t>
      </w:r>
    </w:p>
    <w:p w:rsidR="00000000" w:rsidRDefault="004E651F">
      <w:pPr>
        <w:rPr>
          <w:kern w:val="0"/>
        </w:rPr>
      </w:pPr>
      <w:r>
        <w:rPr>
          <w:b/>
          <w:kern w:val="0"/>
        </w:rPr>
        <w:t>Ross:</w:t>
      </w:r>
      <w:r>
        <w:rPr>
          <w:kern w:val="0"/>
        </w:rPr>
        <w:t xml:space="preserve"> No!!</w:t>
      </w:r>
    </w:p>
    <w:p w:rsidR="00000000" w:rsidRDefault="004E651F">
      <w:pPr>
        <w:rPr>
          <w:kern w:val="0"/>
        </w:rPr>
      </w:pPr>
      <w:r>
        <w:rPr>
          <w:b/>
          <w:kern w:val="0"/>
        </w:rPr>
        <w:t>Phoebe:</w:t>
      </w:r>
      <w:r>
        <w:rPr>
          <w:kern w:val="0"/>
        </w:rPr>
        <w:t xml:space="preserve"> Huh, I might be losing interest in this.</w:t>
      </w:r>
    </w:p>
    <w:p w:rsidR="00000000" w:rsidRDefault="004E651F">
      <w:pPr>
        <w:rPr>
          <w:kern w:val="0"/>
        </w:rPr>
      </w:pPr>
      <w:r>
        <w:rPr>
          <w:b/>
          <w:kern w:val="0"/>
        </w:rPr>
        <w:t>Ross:</w:t>
      </w:r>
      <w:r>
        <w:rPr>
          <w:kern w:val="0"/>
        </w:rPr>
        <w:t xml:space="preserve"> Look. Look, my mom gave me that ring because she wanted me to propose to Rachel, but all I wanted</w:t>
      </w:r>
      <w:r>
        <w:rPr>
          <w:kern w:val="0"/>
        </w:rPr>
        <w:t xml:space="preserve"> to do is see if she maybe - kinda - wanted ah - to start - things up again.</w:t>
      </w:r>
    </w:p>
    <w:p w:rsidR="00000000" w:rsidRDefault="004E651F">
      <w:pPr>
        <w:rPr>
          <w:kern w:val="0"/>
        </w:rPr>
      </w:pPr>
      <w:r>
        <w:rPr>
          <w:b/>
          <w:kern w:val="0"/>
        </w:rPr>
        <w:t>Phoebe:</w:t>
      </w:r>
      <w:r>
        <w:rPr>
          <w:kern w:val="0"/>
        </w:rPr>
        <w:t xml:space="preserve"> Oh, what beautiful lukewarm sentiment. </w:t>
      </w:r>
    </w:p>
    <w:p w:rsidR="00000000" w:rsidRDefault="004E651F">
      <w:pPr>
        <w:rPr>
          <w:kern w:val="0"/>
        </w:rPr>
      </w:pPr>
      <w:r>
        <w:rPr>
          <w:b/>
          <w:kern w:val="0"/>
        </w:rPr>
        <w:t>Ross:</w:t>
      </w:r>
      <w:r>
        <w:rPr>
          <w:kern w:val="0"/>
        </w:rPr>
        <w:t xml:space="preserve"> Look, I didn't want to rush into anything. And it seemed like she didn't want to either. But I don't, I don't understand how </w:t>
      </w:r>
      <w:r>
        <w:rPr>
          <w:kern w:val="0"/>
        </w:rPr>
        <w:t>any of this happened! What? Did she find the ring in my jacket, assume that I was going to propose, throw it on, and-and just start telling people?</w:t>
      </w:r>
    </w:p>
    <w:p w:rsidR="00000000" w:rsidRDefault="004E651F">
      <w:pPr>
        <w:rPr>
          <w:kern w:val="0"/>
        </w:rPr>
      </w:pPr>
      <w:r>
        <w:rPr>
          <w:b/>
          <w:kern w:val="0"/>
        </w:rPr>
        <w:t>Phoebe:</w:t>
      </w:r>
      <w:r>
        <w:rPr>
          <w:kern w:val="0"/>
        </w:rPr>
        <w:t xml:space="preserve"> No! No, she said you actually proposed to her.</w:t>
      </w:r>
    </w:p>
    <w:p w:rsidR="00000000" w:rsidRDefault="004E651F">
      <w:pPr>
        <w:rPr>
          <w:kern w:val="0"/>
        </w:rPr>
      </w:pPr>
      <w:r>
        <w:rPr>
          <w:b/>
          <w:kern w:val="0"/>
        </w:rPr>
        <w:t>Ross:</w:t>
      </w:r>
      <w:r>
        <w:rPr>
          <w:kern w:val="0"/>
        </w:rPr>
        <w:t xml:space="preserve"> Well I didn't! I didn't propose! (Pause) Unless</w:t>
      </w:r>
      <w:r>
        <w:rPr>
          <w:kern w:val="0"/>
        </w:rPr>
        <w:t xml:space="preserve"> uh - (Pause) Did I? I haven't slept in forty hours and - it does sound like something I would do.</w:t>
      </w:r>
    </w:p>
    <w:p w:rsidR="00000000" w:rsidRDefault="004E651F">
      <w:pPr>
        <w:rPr>
          <w:b/>
          <w:kern w:val="0"/>
        </w:rPr>
      </w:pPr>
      <w:r>
        <w:rPr>
          <w:b/>
          <w:kern w:val="0"/>
        </w:rPr>
        <w:t>Commercial Break</w:t>
      </w:r>
    </w:p>
    <w:p w:rsidR="00000000" w:rsidRDefault="004E651F">
      <w:pPr>
        <w:rPr>
          <w:kern w:val="0"/>
        </w:rPr>
      </w:pPr>
      <w:r>
        <w:rPr>
          <w:kern w:val="0"/>
        </w:rPr>
        <w:t>[Scene: The Janitor's Closet, Chandler and Monica are trying to figure out what to do now.]</w:t>
      </w:r>
    </w:p>
    <w:p w:rsidR="00000000" w:rsidRDefault="004E651F">
      <w:pPr>
        <w:rPr>
          <w:kern w:val="0"/>
        </w:rPr>
      </w:pPr>
      <w:r>
        <w:rPr>
          <w:b/>
          <w:kern w:val="0"/>
        </w:rPr>
        <w:t>Chandler:</w:t>
      </w:r>
      <w:r>
        <w:rPr>
          <w:kern w:val="0"/>
        </w:rPr>
        <w:t xml:space="preserve"> Look, we can't stay in here forever.</w:t>
      </w:r>
    </w:p>
    <w:p w:rsidR="00000000" w:rsidRDefault="004E651F">
      <w:pPr>
        <w:rPr>
          <w:kern w:val="0"/>
        </w:rPr>
      </w:pPr>
      <w:r>
        <w:rPr>
          <w:b/>
          <w:kern w:val="0"/>
        </w:rPr>
        <w:t>M</w:t>
      </w:r>
      <w:r>
        <w:rPr>
          <w:b/>
          <w:kern w:val="0"/>
        </w:rPr>
        <w:t>onica:</w:t>
      </w:r>
      <w:r>
        <w:rPr>
          <w:kern w:val="0"/>
        </w:rPr>
        <w:t xml:space="preserve"> Oh, I still can't believe my dad saw us having sex! He didn't make it to </w:t>
      </w:r>
      <w:r>
        <w:rPr>
          <w:b/>
          <w:kern w:val="0"/>
        </w:rPr>
        <w:t>one</w:t>
      </w:r>
      <w:r>
        <w:rPr>
          <w:kern w:val="0"/>
        </w:rPr>
        <w:t xml:space="preserve"> of my piano recitals, but </w:t>
      </w:r>
      <w:r>
        <w:rPr>
          <w:b/>
          <w:kern w:val="0"/>
        </w:rPr>
        <w:t>this</w:t>
      </w:r>
      <w:r>
        <w:rPr>
          <w:kern w:val="0"/>
        </w:rPr>
        <w:t xml:space="preserve"> he sees!</w:t>
      </w:r>
    </w:p>
    <w:p w:rsidR="00000000" w:rsidRDefault="004E651F">
      <w:pPr>
        <w:rPr>
          <w:kern w:val="0"/>
        </w:rPr>
      </w:pPr>
      <w:r>
        <w:rPr>
          <w:b/>
          <w:kern w:val="0"/>
        </w:rPr>
        <w:t>Chandler:</w:t>
      </w:r>
      <w:r>
        <w:rPr>
          <w:kern w:val="0"/>
        </w:rPr>
        <w:t xml:space="preserve"> This is okay. We're all adults here; there's nothing to be ashamed of. Now, let's put our underwear in our pockets and wal</w:t>
      </w:r>
      <w:r>
        <w:rPr>
          <w:kern w:val="0"/>
        </w:rPr>
        <w:t>k out the door. (They do so and find Mr. Geller leaning against a wall stunned.)</w:t>
      </w:r>
    </w:p>
    <w:p w:rsidR="00000000" w:rsidRDefault="004E651F">
      <w:pPr>
        <w:rPr>
          <w:kern w:val="0"/>
        </w:rPr>
      </w:pPr>
      <w:r>
        <w:rPr>
          <w:b/>
          <w:kern w:val="0"/>
        </w:rPr>
        <w:t>Monica:</w:t>
      </w:r>
      <w:r>
        <w:rPr>
          <w:kern w:val="0"/>
        </w:rPr>
        <w:t xml:space="preserve"> Hi Dad! I can still call you that right?</w:t>
      </w:r>
    </w:p>
    <w:p w:rsidR="00000000" w:rsidRDefault="004E651F">
      <w:pPr>
        <w:rPr>
          <w:kern w:val="0"/>
        </w:rPr>
      </w:pPr>
      <w:r>
        <w:rPr>
          <w:b/>
          <w:kern w:val="0"/>
        </w:rPr>
        <w:t>Mr. Geller:</w:t>
      </w:r>
      <w:r>
        <w:rPr>
          <w:kern w:val="0"/>
        </w:rPr>
        <w:t xml:space="preserve"> Of course. I'll always be your dad.</w:t>
      </w:r>
    </w:p>
    <w:p w:rsidR="00000000" w:rsidRDefault="004E651F">
      <w:pPr>
        <w:rPr>
          <w:kern w:val="0"/>
        </w:rPr>
      </w:pPr>
      <w:r>
        <w:rPr>
          <w:b/>
          <w:kern w:val="0"/>
        </w:rPr>
        <w:t>Chandler:</w:t>
      </w:r>
      <w:r>
        <w:rPr>
          <w:kern w:val="0"/>
        </w:rPr>
        <w:t xml:space="preserve"> I just want you to know that what you witnessed in there, that wasn'</w:t>
      </w:r>
      <w:r>
        <w:rPr>
          <w:kern w:val="0"/>
        </w:rPr>
        <w:t>t for fun.</w:t>
      </w:r>
    </w:p>
    <w:p w:rsidR="00000000" w:rsidRDefault="004E651F">
      <w:pPr>
        <w:rPr>
          <w:kern w:val="0"/>
        </w:rPr>
      </w:pPr>
      <w:r>
        <w:rPr>
          <w:b/>
          <w:kern w:val="0"/>
        </w:rPr>
        <w:t>Monica:</w:t>
      </w:r>
      <w:r>
        <w:rPr>
          <w:kern w:val="0"/>
        </w:rPr>
        <w:t xml:space="preserve"> It wasn't fun?!</w:t>
      </w:r>
    </w:p>
    <w:p w:rsidR="00000000" w:rsidRDefault="004E651F">
      <w:pPr>
        <w:rPr>
          <w:kern w:val="0"/>
        </w:rPr>
      </w:pPr>
      <w:r>
        <w:rPr>
          <w:b/>
          <w:kern w:val="0"/>
        </w:rPr>
        <w:t>Chandler:</w:t>
      </w:r>
      <w:r>
        <w:rPr>
          <w:kern w:val="0"/>
        </w:rPr>
        <w:t xml:space="preserve"> (To Monica) Why? Why-why-would you—Wh-why - (To Mr. Geller) Look, I just don't want you to think that we're animals who do it whenever we want.</w:t>
      </w:r>
    </w:p>
    <w:p w:rsidR="00000000" w:rsidRDefault="004E651F">
      <w:pPr>
        <w:rPr>
          <w:kern w:val="0"/>
        </w:rPr>
      </w:pPr>
      <w:r>
        <w:rPr>
          <w:b/>
          <w:kern w:val="0"/>
        </w:rPr>
        <w:t>Mr. Geller:</w:t>
      </w:r>
      <w:r>
        <w:rPr>
          <w:kern w:val="0"/>
        </w:rPr>
        <w:t xml:space="preserve"> Oh, I don't think that. Before today I never thought of</w:t>
      </w:r>
      <w:r>
        <w:rPr>
          <w:kern w:val="0"/>
        </w:rPr>
        <w:t xml:space="preserve"> you two having sex at all. It was a simpler time.</w:t>
      </w:r>
    </w:p>
    <w:p w:rsidR="00000000" w:rsidRDefault="004E651F">
      <w:pPr>
        <w:rPr>
          <w:kern w:val="0"/>
        </w:rPr>
      </w:pPr>
      <w:r>
        <w:rPr>
          <w:b/>
          <w:kern w:val="0"/>
        </w:rPr>
        <w:t>Monica:</w:t>
      </w:r>
      <w:r>
        <w:rPr>
          <w:kern w:val="0"/>
        </w:rPr>
        <w:t xml:space="preserve"> The truth is, Dad, we're-we're trying.</w:t>
      </w:r>
    </w:p>
    <w:p w:rsidR="00000000" w:rsidRDefault="004E651F">
      <w:pPr>
        <w:rPr>
          <w:kern w:val="0"/>
        </w:rPr>
      </w:pPr>
      <w:r>
        <w:rPr>
          <w:b/>
          <w:kern w:val="0"/>
        </w:rPr>
        <w:t>Mr. Geller:</w:t>
      </w:r>
      <w:r>
        <w:rPr>
          <w:kern w:val="0"/>
        </w:rPr>
        <w:t xml:space="preserve"> What?</w:t>
      </w:r>
    </w:p>
    <w:p w:rsidR="00000000" w:rsidRDefault="004E651F">
      <w:pPr>
        <w:rPr>
          <w:kern w:val="0"/>
        </w:rPr>
      </w:pPr>
      <w:r>
        <w:rPr>
          <w:b/>
          <w:kern w:val="0"/>
        </w:rPr>
        <w:t>Monica:</w:t>
      </w:r>
      <w:r>
        <w:rPr>
          <w:kern w:val="0"/>
        </w:rPr>
        <w:t xml:space="preserve"> Yeah, we're trying to get pregnant.</w:t>
      </w:r>
    </w:p>
    <w:p w:rsidR="00000000" w:rsidRDefault="004E651F">
      <w:pPr>
        <w:rPr>
          <w:kern w:val="0"/>
        </w:rPr>
      </w:pPr>
      <w:r>
        <w:rPr>
          <w:b/>
          <w:kern w:val="0"/>
        </w:rPr>
        <w:t>Mr. Geller:</w:t>
      </w:r>
      <w:r>
        <w:rPr>
          <w:kern w:val="0"/>
        </w:rPr>
        <w:t xml:space="preserve"> Oh my God! This is so exciting! Well, get back in there! (Points to the closet) I'll</w:t>
      </w:r>
      <w:r>
        <w:rPr>
          <w:kern w:val="0"/>
        </w:rPr>
        <w:t xml:space="preserve"> guard the door!</w:t>
      </w:r>
    </w:p>
    <w:p w:rsidR="00000000" w:rsidRDefault="004E651F">
      <w:pPr>
        <w:rPr>
          <w:kern w:val="0"/>
        </w:rPr>
      </w:pPr>
      <w:r>
        <w:rPr>
          <w:b/>
          <w:kern w:val="0"/>
        </w:rPr>
        <w:t>Monica:</w:t>
      </w:r>
      <w:r>
        <w:rPr>
          <w:kern w:val="0"/>
        </w:rPr>
        <w:t xml:space="preserve"> Well, that's okay dad, we-we can wait until later.</w:t>
      </w:r>
    </w:p>
    <w:p w:rsidR="00000000" w:rsidRDefault="004E651F">
      <w:pPr>
        <w:rPr>
          <w:kern w:val="0"/>
        </w:rPr>
      </w:pPr>
      <w:r>
        <w:rPr>
          <w:b/>
          <w:kern w:val="0"/>
        </w:rPr>
        <w:t>Mr. Geller:</w:t>
      </w:r>
      <w:r>
        <w:rPr>
          <w:kern w:val="0"/>
        </w:rPr>
        <w:t xml:space="preserve"> Whoa-whoa-whoa! I don't think so! Aren't you ovulating?</w:t>
      </w:r>
    </w:p>
    <w:p w:rsidR="00000000" w:rsidRDefault="004E651F">
      <w:pPr>
        <w:rPr>
          <w:kern w:val="0"/>
        </w:rPr>
      </w:pPr>
      <w:r>
        <w:rPr>
          <w:b/>
          <w:kern w:val="0"/>
        </w:rPr>
        <w:t>Monica:</w:t>
      </w:r>
      <w:r>
        <w:rPr>
          <w:kern w:val="0"/>
        </w:rPr>
        <w:t xml:space="preserve"> Daddy?!</w:t>
      </w:r>
    </w:p>
    <w:p w:rsidR="00000000" w:rsidRDefault="004E651F">
      <w:pPr>
        <w:rPr>
          <w:kern w:val="0"/>
        </w:rPr>
      </w:pPr>
      <w:r>
        <w:rPr>
          <w:b/>
          <w:kern w:val="0"/>
        </w:rPr>
        <w:t>Mr. Geller:</w:t>
      </w:r>
      <w:r>
        <w:rPr>
          <w:kern w:val="0"/>
        </w:rPr>
        <w:t xml:space="preserve"> Well you gotta get at it princess! When your mother and I were trying to conceive yo</w:t>
      </w:r>
      <w:r>
        <w:rPr>
          <w:kern w:val="0"/>
        </w:rPr>
        <w:t>u, whenever she was ovulating, bam, we did it. That's how I got my bad hip.</w:t>
      </w:r>
    </w:p>
    <w:p w:rsidR="00000000" w:rsidRDefault="004E651F">
      <w:pPr>
        <w:rPr>
          <w:kern w:val="0"/>
        </w:rPr>
      </w:pPr>
      <w:r>
        <w:rPr>
          <w:b/>
          <w:kern w:val="0"/>
        </w:rPr>
        <w:t>Chandler:</w:t>
      </w:r>
      <w:r>
        <w:rPr>
          <w:kern w:val="0"/>
        </w:rPr>
        <w:t xml:space="preserve"> That's funny, this conversation's how I got the bullet hole in my head.</w:t>
      </w:r>
    </w:p>
    <w:p w:rsidR="00000000" w:rsidRDefault="004E651F">
      <w:pPr>
        <w:rPr>
          <w:kern w:val="0"/>
        </w:rPr>
      </w:pPr>
      <w:r>
        <w:rPr>
          <w:b/>
          <w:kern w:val="0"/>
        </w:rPr>
        <w:t>Mr. Geller:</w:t>
      </w:r>
      <w:r>
        <w:rPr>
          <w:kern w:val="0"/>
        </w:rPr>
        <w:t xml:space="preserve"> This one time I had my knee up on the sink and your mother, she was - </w:t>
      </w:r>
    </w:p>
    <w:p w:rsidR="00000000" w:rsidRDefault="004E651F">
      <w:pPr>
        <w:rPr>
          <w:kern w:val="0"/>
        </w:rPr>
      </w:pPr>
      <w:r>
        <w:rPr>
          <w:b/>
          <w:kern w:val="0"/>
        </w:rPr>
        <w:t>Monica:</w:t>
      </w:r>
      <w:r>
        <w:rPr>
          <w:kern w:val="0"/>
        </w:rPr>
        <w:t xml:space="preserve"> Daddy! </w:t>
      </w:r>
      <w:r>
        <w:rPr>
          <w:kern w:val="0"/>
        </w:rPr>
        <w:t>I don't think we need to hear about the specific positions you and mom had sex.</w:t>
      </w:r>
    </w:p>
    <w:p w:rsidR="00000000" w:rsidRDefault="004E651F">
      <w:pPr>
        <w:rPr>
          <w:kern w:val="0"/>
        </w:rPr>
      </w:pPr>
      <w:r>
        <w:rPr>
          <w:b/>
          <w:kern w:val="0"/>
        </w:rPr>
        <w:t>Mr. Geller:</w:t>
      </w:r>
      <w:r>
        <w:rPr>
          <w:kern w:val="0"/>
        </w:rPr>
        <w:t xml:space="preserve"> You're right, you're right. This is about your positions. Now, what I saw in the closet is not the optimum position for conceiving a child, although it might feel g</w:t>
      </w:r>
      <w:r>
        <w:rPr>
          <w:kern w:val="0"/>
        </w:rPr>
        <w:t>ood.</w:t>
      </w:r>
    </w:p>
    <w:p w:rsidR="00000000" w:rsidRDefault="004E651F">
      <w:pPr>
        <w:rPr>
          <w:kern w:val="0"/>
        </w:rPr>
      </w:pPr>
      <w:r>
        <w:rPr>
          <w:b/>
          <w:kern w:val="0"/>
        </w:rPr>
        <w:t>Monica:</w:t>
      </w:r>
      <w:r>
        <w:rPr>
          <w:kern w:val="0"/>
        </w:rPr>
        <w:t xml:space="preserve"> I don't feel good right now.</w:t>
      </w:r>
    </w:p>
    <w:p w:rsidR="00000000" w:rsidRDefault="004E651F">
      <w:pPr>
        <w:rPr>
          <w:kern w:val="0"/>
        </w:rPr>
      </w:pPr>
      <w:r>
        <w:rPr>
          <w:b/>
          <w:kern w:val="0"/>
        </w:rPr>
        <w:t>Mr. Geller:</w:t>
      </w:r>
      <w:r>
        <w:rPr>
          <w:kern w:val="0"/>
        </w:rPr>
        <w:t xml:space="preserve"> But pleasure is important, (To Chandler) and it helps if the woman has an orgasm. You up to the task sailor?</w:t>
      </w:r>
    </w:p>
    <w:p w:rsidR="00000000" w:rsidRDefault="004E651F">
      <w:pPr>
        <w:rPr>
          <w:kern w:val="0"/>
        </w:rPr>
      </w:pPr>
      <w:r>
        <w:rPr>
          <w:b/>
          <w:kern w:val="0"/>
        </w:rPr>
        <w:t>Chandler:</w:t>
      </w:r>
      <w:r>
        <w:rPr>
          <w:kern w:val="0"/>
        </w:rPr>
        <w:t xml:space="preserve"> Seriously sir, my brains? All over the wall.</w:t>
      </w:r>
    </w:p>
    <w:p w:rsidR="00000000" w:rsidRDefault="004E651F">
      <w:pPr>
        <w:rPr>
          <w:kern w:val="0"/>
        </w:rPr>
      </w:pPr>
      <w:r>
        <w:rPr>
          <w:kern w:val="0"/>
        </w:rPr>
        <w:t>[Scene: Rachel's Room, Monica is enter</w:t>
      </w:r>
      <w:r>
        <w:rPr>
          <w:kern w:val="0"/>
        </w:rPr>
        <w:t>ing.]</w:t>
      </w:r>
    </w:p>
    <w:p w:rsidR="00000000" w:rsidRDefault="004E651F">
      <w:pPr>
        <w:rPr>
          <w:kern w:val="0"/>
        </w:rPr>
      </w:pPr>
      <w:r>
        <w:rPr>
          <w:b/>
          <w:kern w:val="0"/>
        </w:rPr>
        <w:t>Monica:</w:t>
      </w:r>
      <w:r>
        <w:rPr>
          <w:kern w:val="0"/>
        </w:rPr>
        <w:t xml:space="preserve"> Hey.</w:t>
      </w:r>
    </w:p>
    <w:p w:rsidR="00000000" w:rsidRDefault="004E651F">
      <w:pPr>
        <w:rPr>
          <w:kern w:val="0"/>
        </w:rPr>
      </w:pPr>
      <w:r>
        <w:rPr>
          <w:b/>
          <w:kern w:val="0"/>
        </w:rPr>
        <w:t>Rachel:</w:t>
      </w:r>
      <w:r>
        <w:rPr>
          <w:kern w:val="0"/>
        </w:rPr>
        <w:t xml:space="preserve"> Hey. I need to tell you something.</w:t>
      </w:r>
    </w:p>
    <w:p w:rsidR="00000000" w:rsidRDefault="004E651F">
      <w:pPr>
        <w:rPr>
          <w:kern w:val="0"/>
        </w:rPr>
      </w:pPr>
      <w:r>
        <w:rPr>
          <w:b/>
          <w:kern w:val="0"/>
        </w:rPr>
        <w:t>Monica:</w:t>
      </w:r>
      <w:r>
        <w:rPr>
          <w:kern w:val="0"/>
        </w:rPr>
        <w:t xml:space="preserve"> Well, now's a good time. I'm on my way to have my ears cut off.</w:t>
      </w:r>
    </w:p>
    <w:p w:rsidR="00000000" w:rsidRDefault="004E651F">
      <w:pPr>
        <w:rPr>
          <w:kern w:val="0"/>
        </w:rPr>
      </w:pPr>
      <w:r>
        <w:rPr>
          <w:b/>
          <w:kern w:val="0"/>
        </w:rPr>
        <w:t>Rachel:</w:t>
      </w:r>
      <w:r>
        <w:rPr>
          <w:kern w:val="0"/>
        </w:rPr>
        <w:t xml:space="preserve"> Joey asked me marry him.</w:t>
      </w:r>
    </w:p>
    <w:p w:rsidR="00000000" w:rsidRDefault="004E651F">
      <w:pPr>
        <w:rPr>
          <w:kern w:val="0"/>
        </w:rPr>
      </w:pPr>
      <w:r>
        <w:rPr>
          <w:b/>
          <w:kern w:val="0"/>
        </w:rPr>
        <w:t>Monica:</w:t>
      </w:r>
      <w:r>
        <w:rPr>
          <w:kern w:val="0"/>
        </w:rPr>
        <w:t xml:space="preserve"> What?</w:t>
      </w:r>
    </w:p>
    <w:p w:rsidR="00000000" w:rsidRDefault="004E651F">
      <w:pPr>
        <w:rPr>
          <w:kern w:val="0"/>
        </w:rPr>
      </w:pPr>
      <w:r>
        <w:rPr>
          <w:b/>
          <w:kern w:val="0"/>
        </w:rPr>
        <w:t>Rachel:</w:t>
      </w:r>
      <w:r>
        <w:rPr>
          <w:kern w:val="0"/>
        </w:rPr>
        <w:t xml:space="preserve"> Joey proposed to me.</w:t>
      </w:r>
    </w:p>
    <w:p w:rsidR="00000000" w:rsidRDefault="004E651F">
      <w:pPr>
        <w:rPr>
          <w:kern w:val="0"/>
        </w:rPr>
      </w:pPr>
      <w:r>
        <w:rPr>
          <w:b/>
          <w:kern w:val="0"/>
        </w:rPr>
        <w:t>Monica:</w:t>
      </w:r>
      <w:r>
        <w:rPr>
          <w:kern w:val="0"/>
        </w:rPr>
        <w:t xml:space="preserve"> Is he crazy?! You just had Ross's baby</w:t>
      </w:r>
      <w:r>
        <w:rPr>
          <w:kern w:val="0"/>
        </w:rPr>
        <w:t>!</w:t>
      </w:r>
    </w:p>
    <w:p w:rsidR="00000000" w:rsidRDefault="004E651F">
      <w:pPr>
        <w:rPr>
          <w:kern w:val="0"/>
        </w:rPr>
      </w:pPr>
      <w:r>
        <w:rPr>
          <w:b/>
          <w:kern w:val="0"/>
        </w:rPr>
        <w:t>Rachel:</w:t>
      </w:r>
      <w:r>
        <w:rPr>
          <w:kern w:val="0"/>
        </w:rPr>
        <w:t xml:space="preserve"> Well, I-I said yes.</w:t>
      </w:r>
    </w:p>
    <w:p w:rsidR="00000000" w:rsidRDefault="004E651F">
      <w:pPr>
        <w:rPr>
          <w:kern w:val="0"/>
        </w:rPr>
      </w:pPr>
      <w:r>
        <w:rPr>
          <w:b/>
          <w:kern w:val="0"/>
        </w:rPr>
        <w:t>Monica:</w:t>
      </w:r>
      <w:r>
        <w:rPr>
          <w:kern w:val="0"/>
        </w:rPr>
        <w:t xml:space="preserve"> What?! Are you crazy? You just had Ross's baby! It's-it's so inappropriate. No, it's worse than that. It's wrong. It's - It is bigger than mine! (Rachel's engagement ring.)</w:t>
      </w:r>
    </w:p>
    <w:p w:rsidR="00000000" w:rsidRDefault="004E651F">
      <w:pPr>
        <w:rPr>
          <w:kern w:val="0"/>
        </w:rPr>
      </w:pPr>
      <w:r>
        <w:rPr>
          <w:b/>
          <w:kern w:val="0"/>
        </w:rPr>
        <w:t>Rachel:</w:t>
      </w:r>
      <w:r>
        <w:rPr>
          <w:kern w:val="0"/>
        </w:rPr>
        <w:t xml:space="preserve"> I know. </w:t>
      </w:r>
      <w:r>
        <w:rPr>
          <w:i/>
          <w:kern w:val="0"/>
        </w:rPr>
        <w:t>Days of Our Lives</w:t>
      </w:r>
      <w:r>
        <w:rPr>
          <w:kern w:val="0"/>
        </w:rPr>
        <w:t xml:space="preserve">, thank you </w:t>
      </w:r>
      <w:r>
        <w:rPr>
          <w:kern w:val="0"/>
        </w:rPr>
        <w:t>very much.</w:t>
      </w:r>
    </w:p>
    <w:p w:rsidR="00000000" w:rsidRDefault="004E651F">
      <w:pPr>
        <w:rPr>
          <w:kern w:val="0"/>
        </w:rPr>
      </w:pPr>
      <w:r>
        <w:rPr>
          <w:b/>
          <w:kern w:val="0"/>
        </w:rPr>
        <w:t>Monica:</w:t>
      </w:r>
      <w:r>
        <w:rPr>
          <w:kern w:val="0"/>
        </w:rPr>
        <w:t xml:space="preserve"> You can't marry him!</w:t>
      </w:r>
    </w:p>
    <w:p w:rsidR="00000000" w:rsidRDefault="004E651F">
      <w:pPr>
        <w:rPr>
          <w:kern w:val="0"/>
        </w:rPr>
      </w:pPr>
      <w:r>
        <w:rPr>
          <w:b/>
          <w:kern w:val="0"/>
        </w:rPr>
        <w:t>Rachel:</w:t>
      </w:r>
      <w:r>
        <w:rPr>
          <w:kern w:val="0"/>
        </w:rPr>
        <w:t xml:space="preserve"> Why not? I don't want to do this alone! And he's such a sweet guy and he loves me so much.</w:t>
      </w:r>
    </w:p>
    <w:p w:rsidR="00000000" w:rsidRDefault="004E651F">
      <w:pPr>
        <w:rPr>
          <w:kern w:val="0"/>
        </w:rPr>
      </w:pPr>
      <w:r>
        <w:rPr>
          <w:b/>
          <w:kern w:val="0"/>
        </w:rPr>
        <w:t>Monica:</w:t>
      </w:r>
      <w:r>
        <w:rPr>
          <w:kern w:val="0"/>
        </w:rPr>
        <w:t xml:space="preserve"> Well do you love him?</w:t>
      </w:r>
    </w:p>
    <w:p w:rsidR="00000000" w:rsidRDefault="004E651F">
      <w:pPr>
        <w:rPr>
          <w:kern w:val="0"/>
        </w:rPr>
      </w:pPr>
      <w:r>
        <w:rPr>
          <w:b/>
          <w:kern w:val="0"/>
        </w:rPr>
        <w:t>Rachel:</w:t>
      </w:r>
      <w:r>
        <w:rPr>
          <w:kern w:val="0"/>
        </w:rPr>
        <w:t xml:space="preserve"> Sure.</w:t>
      </w:r>
    </w:p>
    <w:p w:rsidR="00000000" w:rsidRDefault="004E651F">
      <w:pPr>
        <w:rPr>
          <w:kern w:val="0"/>
        </w:rPr>
      </w:pPr>
      <w:r>
        <w:rPr>
          <w:b/>
          <w:kern w:val="0"/>
        </w:rPr>
        <w:t>Monica:</w:t>
      </w:r>
      <w:r>
        <w:rPr>
          <w:kern w:val="0"/>
        </w:rPr>
        <w:t xml:space="preserve"> Sure?</w:t>
      </w:r>
    </w:p>
    <w:p w:rsidR="00000000" w:rsidRDefault="004E651F">
      <w:pPr>
        <w:rPr>
          <w:kern w:val="0"/>
        </w:rPr>
      </w:pPr>
      <w:r>
        <w:rPr>
          <w:b/>
          <w:kern w:val="0"/>
        </w:rPr>
        <w:t>Rachel:</w:t>
      </w:r>
      <w:r>
        <w:rPr>
          <w:kern w:val="0"/>
        </w:rPr>
        <w:t xml:space="preserve"> Yeah, I mean whatever.</w:t>
      </w:r>
    </w:p>
    <w:p w:rsidR="00000000" w:rsidRDefault="004E651F">
      <w:pPr>
        <w:rPr>
          <w:kern w:val="0"/>
        </w:rPr>
      </w:pPr>
      <w:r>
        <w:rPr>
          <w:b/>
          <w:kern w:val="0"/>
        </w:rPr>
        <w:t>Monica:</w:t>
      </w:r>
      <w:r>
        <w:rPr>
          <w:kern w:val="0"/>
        </w:rPr>
        <w:t xml:space="preserve"> Honey, the question </w:t>
      </w:r>
      <w:r>
        <w:rPr>
          <w:kern w:val="0"/>
        </w:rPr>
        <w:t>is - do you really want to marry Joey?</w:t>
      </w:r>
    </w:p>
    <w:p w:rsidR="00000000" w:rsidRDefault="004E651F">
      <w:pPr>
        <w:rPr>
          <w:kern w:val="0"/>
        </w:rPr>
      </w:pPr>
      <w:r>
        <w:rPr>
          <w:b/>
          <w:kern w:val="0"/>
        </w:rPr>
        <w:t>Rachel:</w:t>
      </w:r>
      <w:r>
        <w:rPr>
          <w:kern w:val="0"/>
        </w:rPr>
        <w:t xml:space="preserve"> No. No, I don't. Could you be a dear and go tell him?</w:t>
      </w:r>
    </w:p>
    <w:p w:rsidR="00000000" w:rsidRDefault="004E651F">
      <w:pPr>
        <w:rPr>
          <w:kern w:val="0"/>
        </w:rPr>
      </w:pPr>
      <w:r>
        <w:rPr>
          <w:kern w:val="0"/>
        </w:rPr>
        <w:t>[Scene: A Hallway, Chandler is following Joey.]</w:t>
      </w:r>
    </w:p>
    <w:p w:rsidR="00000000" w:rsidRDefault="004E651F">
      <w:pPr>
        <w:rPr>
          <w:kern w:val="0"/>
        </w:rPr>
      </w:pPr>
      <w:r>
        <w:rPr>
          <w:b/>
          <w:kern w:val="0"/>
        </w:rPr>
        <w:t>Chandler:</w:t>
      </w:r>
      <w:r>
        <w:rPr>
          <w:kern w:val="0"/>
        </w:rPr>
        <w:t xml:space="preserve"> You still haven't told Rachel you weren't really proposing?</w:t>
      </w:r>
    </w:p>
    <w:p w:rsidR="00000000" w:rsidRDefault="004E651F">
      <w:pPr>
        <w:rPr>
          <w:kern w:val="0"/>
        </w:rPr>
      </w:pPr>
      <w:r>
        <w:rPr>
          <w:b/>
          <w:kern w:val="0"/>
        </w:rPr>
        <w:t>Joey:</w:t>
      </w:r>
      <w:r>
        <w:rPr>
          <w:kern w:val="0"/>
        </w:rPr>
        <w:t xml:space="preserve"> No! She had the ring on, she se</w:t>
      </w:r>
      <w:r>
        <w:rPr>
          <w:kern w:val="0"/>
        </w:rPr>
        <w:t>emed so excited, and then she took her breast out.</w:t>
      </w:r>
    </w:p>
    <w:p w:rsidR="00000000" w:rsidRDefault="004E651F">
      <w:pPr>
        <w:rPr>
          <w:kern w:val="0"/>
        </w:rPr>
      </w:pPr>
      <w:r>
        <w:rPr>
          <w:b/>
          <w:kern w:val="0"/>
        </w:rPr>
        <w:t>Chandler:</w:t>
      </w:r>
      <w:r>
        <w:rPr>
          <w:kern w:val="0"/>
        </w:rPr>
        <w:t xml:space="preserve"> Joey, you have to tell her what's going on! And what did it look like?!</w:t>
      </w:r>
    </w:p>
    <w:p w:rsidR="00000000" w:rsidRDefault="004E651F">
      <w:pPr>
        <w:rPr>
          <w:kern w:val="0"/>
        </w:rPr>
      </w:pPr>
      <w:r>
        <w:rPr>
          <w:b/>
          <w:kern w:val="0"/>
        </w:rPr>
        <w:t>Joey:</w:t>
      </w:r>
      <w:r>
        <w:rPr>
          <w:kern w:val="0"/>
        </w:rPr>
        <w:t xml:space="preserve"> I didn't look at it. Stupid baby's head was blocking most of it.</w:t>
      </w:r>
    </w:p>
    <w:p w:rsidR="00000000" w:rsidRDefault="004E651F">
      <w:pPr>
        <w:rPr>
          <w:kern w:val="0"/>
        </w:rPr>
      </w:pPr>
      <w:r>
        <w:rPr>
          <w:b/>
          <w:kern w:val="0"/>
        </w:rPr>
        <w:t>Chandler:</w:t>
      </w:r>
      <w:r>
        <w:rPr>
          <w:kern w:val="0"/>
        </w:rPr>
        <w:t xml:space="preserve"> Go and tell Rachel right now before Ross f</w:t>
      </w:r>
      <w:r>
        <w:rPr>
          <w:kern w:val="0"/>
        </w:rPr>
        <w:t>inds out.</w:t>
      </w:r>
    </w:p>
    <w:p w:rsidR="00000000" w:rsidRDefault="004E651F">
      <w:pPr>
        <w:rPr>
          <w:kern w:val="0"/>
        </w:rPr>
      </w:pPr>
      <w:r>
        <w:rPr>
          <w:b/>
          <w:kern w:val="0"/>
        </w:rPr>
        <w:t>Joey:</w:t>
      </w:r>
      <w:r>
        <w:rPr>
          <w:kern w:val="0"/>
        </w:rPr>
        <w:t xml:space="preserve"> Look, it's not that easy. She said she wanted to marry me. I don't want to hurt her.</w:t>
      </w:r>
    </w:p>
    <w:p w:rsidR="00000000" w:rsidRDefault="004E651F">
      <w:pPr>
        <w:rPr>
          <w:kern w:val="0"/>
        </w:rPr>
      </w:pPr>
      <w:r>
        <w:rPr>
          <w:b/>
          <w:kern w:val="0"/>
        </w:rPr>
        <w:t>Chandler:</w:t>
      </w:r>
      <w:r>
        <w:rPr>
          <w:kern w:val="0"/>
        </w:rPr>
        <w:t xml:space="preserve"> Okay, look, just do it gently.</w:t>
      </w:r>
    </w:p>
    <w:p w:rsidR="00000000" w:rsidRDefault="004E651F">
      <w:pPr>
        <w:rPr>
          <w:kern w:val="0"/>
        </w:rPr>
      </w:pPr>
      <w:r>
        <w:rPr>
          <w:b/>
          <w:kern w:val="0"/>
        </w:rPr>
        <w:t>Joey:</w:t>
      </w:r>
      <w:r>
        <w:rPr>
          <w:kern w:val="0"/>
        </w:rPr>
        <w:t xml:space="preserve"> You're right. You're right. I-I'll go tell her now before Ross finds out and I'll be gentle. I can do that. </w:t>
      </w:r>
      <w:r>
        <w:rPr>
          <w:kern w:val="0"/>
        </w:rPr>
        <w:t>I am a gentle person. Oh, by the way. Two people screwing in there (Points to the closet Chandler and Monica were in) if you want to check that out.</w:t>
      </w:r>
    </w:p>
    <w:p w:rsidR="00000000" w:rsidRDefault="004E651F">
      <w:pPr>
        <w:rPr>
          <w:kern w:val="0"/>
        </w:rPr>
      </w:pPr>
      <w:r>
        <w:rPr>
          <w:kern w:val="0"/>
        </w:rPr>
        <w:t>[Scene: Rachel's Room, Ross is entering.]</w:t>
      </w:r>
    </w:p>
    <w:p w:rsidR="00000000" w:rsidRDefault="004E651F">
      <w:pPr>
        <w:rPr>
          <w:kern w:val="0"/>
        </w:rPr>
      </w:pPr>
      <w:r>
        <w:rPr>
          <w:b/>
          <w:kern w:val="0"/>
        </w:rPr>
        <w:t>Ross:</w:t>
      </w:r>
      <w:r>
        <w:rPr>
          <w:kern w:val="0"/>
        </w:rPr>
        <w:t xml:space="preserve"> Hey.</w:t>
      </w:r>
    </w:p>
    <w:p w:rsidR="00000000" w:rsidRDefault="004E651F">
      <w:pPr>
        <w:rPr>
          <w:kern w:val="0"/>
        </w:rPr>
      </w:pPr>
      <w:r>
        <w:rPr>
          <w:b/>
          <w:kern w:val="0"/>
        </w:rPr>
        <w:t>Rachel:</w:t>
      </w:r>
      <w:r>
        <w:rPr>
          <w:kern w:val="0"/>
        </w:rPr>
        <w:t xml:space="preserve"> Hey.</w:t>
      </w:r>
    </w:p>
    <w:p w:rsidR="00000000" w:rsidRDefault="004E651F">
      <w:pPr>
        <w:rPr>
          <w:kern w:val="0"/>
        </w:rPr>
      </w:pPr>
      <w:r>
        <w:rPr>
          <w:b/>
          <w:kern w:val="0"/>
        </w:rPr>
        <w:t>Ross:</w:t>
      </w:r>
      <w:r>
        <w:rPr>
          <w:kern w:val="0"/>
        </w:rPr>
        <w:t xml:space="preserve"> Listen, I um - I heard about the en</w:t>
      </w:r>
      <w:r>
        <w:rPr>
          <w:kern w:val="0"/>
        </w:rPr>
        <w:t>gagement.</w:t>
      </w:r>
    </w:p>
    <w:p w:rsidR="00000000" w:rsidRDefault="004E651F">
      <w:pPr>
        <w:rPr>
          <w:kern w:val="0"/>
        </w:rPr>
      </w:pPr>
      <w:r>
        <w:rPr>
          <w:b/>
          <w:kern w:val="0"/>
        </w:rPr>
        <w:t>Rachel:</w:t>
      </w:r>
      <w:r>
        <w:rPr>
          <w:kern w:val="0"/>
        </w:rPr>
        <w:t xml:space="preserve"> Surprised?</w:t>
      </w:r>
    </w:p>
    <w:p w:rsidR="00000000" w:rsidRDefault="004E651F">
      <w:pPr>
        <w:rPr>
          <w:kern w:val="0"/>
        </w:rPr>
      </w:pPr>
      <w:r>
        <w:rPr>
          <w:b/>
          <w:kern w:val="0"/>
        </w:rPr>
        <w:t>Ross:</w:t>
      </w:r>
      <w:r>
        <w:rPr>
          <w:kern w:val="0"/>
        </w:rPr>
        <w:t xml:space="preserve"> And confused. Rach, sweetie, I-I um - I didn't propose to you.</w:t>
      </w:r>
    </w:p>
    <w:p w:rsidR="00000000" w:rsidRDefault="004E651F">
      <w:pPr>
        <w:rPr>
          <w:kern w:val="0"/>
        </w:rPr>
      </w:pPr>
      <w:r>
        <w:rPr>
          <w:b/>
          <w:kern w:val="0"/>
        </w:rPr>
        <w:t>Rachel:</w:t>
      </w:r>
      <w:r>
        <w:rPr>
          <w:kern w:val="0"/>
        </w:rPr>
        <w:t xml:space="preserve"> I know.</w:t>
      </w:r>
    </w:p>
    <w:p w:rsidR="00000000" w:rsidRDefault="004E651F">
      <w:pPr>
        <w:rPr>
          <w:kern w:val="0"/>
        </w:rPr>
      </w:pPr>
      <w:r>
        <w:rPr>
          <w:b/>
          <w:kern w:val="0"/>
        </w:rPr>
        <w:t>Ross:</w:t>
      </w:r>
      <w:r>
        <w:rPr>
          <w:kern w:val="0"/>
        </w:rPr>
        <w:t xml:space="preserve"> I don't think you do.</w:t>
      </w:r>
    </w:p>
    <w:p w:rsidR="00000000" w:rsidRDefault="004E651F">
      <w:pPr>
        <w:rPr>
          <w:kern w:val="0"/>
        </w:rPr>
      </w:pPr>
      <w:r>
        <w:rPr>
          <w:b/>
          <w:kern w:val="0"/>
        </w:rPr>
        <w:t>Rachel:</w:t>
      </w:r>
      <w:r>
        <w:rPr>
          <w:kern w:val="0"/>
        </w:rPr>
        <w:t xml:space="preserve"> You didn't propose to me. Joey did.</w:t>
      </w:r>
    </w:p>
    <w:p w:rsidR="00000000" w:rsidRDefault="004E651F">
      <w:pPr>
        <w:rPr>
          <w:kern w:val="0"/>
        </w:rPr>
      </w:pPr>
      <w:r>
        <w:rPr>
          <w:b/>
          <w:kern w:val="0"/>
        </w:rPr>
        <w:t>Ross:</w:t>
      </w:r>
      <w:r>
        <w:rPr>
          <w:kern w:val="0"/>
        </w:rPr>
        <w:t xml:space="preserve"> Poor baby, you're so tired. Rach, I didn't propose to you, Joey </w:t>
      </w:r>
      <w:r>
        <w:rPr>
          <w:kern w:val="0"/>
        </w:rPr>
        <w:t>didn't propose to you, and Chandler didn't propose to you.</w:t>
      </w:r>
    </w:p>
    <w:p w:rsidR="00000000" w:rsidRDefault="004E651F">
      <w:pPr>
        <w:rPr>
          <w:kern w:val="0"/>
        </w:rPr>
      </w:pPr>
      <w:r>
        <w:rPr>
          <w:b/>
          <w:kern w:val="0"/>
        </w:rPr>
        <w:t>Rachel:</w:t>
      </w:r>
      <w:r>
        <w:rPr>
          <w:kern w:val="0"/>
        </w:rPr>
        <w:t xml:space="preserve"> Uh - You didn't propose to me, Chandler didn't propose to me, but Joey did.</w:t>
      </w:r>
    </w:p>
    <w:p w:rsidR="00000000" w:rsidRDefault="004E651F">
      <w:pPr>
        <w:rPr>
          <w:kern w:val="0"/>
        </w:rPr>
      </w:pPr>
      <w:r>
        <w:rPr>
          <w:kern w:val="0"/>
        </w:rPr>
        <w:t>(Joey enters.)</w:t>
      </w:r>
    </w:p>
    <w:p w:rsidR="00000000" w:rsidRDefault="004E651F">
      <w:pPr>
        <w:rPr>
          <w:kern w:val="0"/>
        </w:rPr>
      </w:pPr>
      <w:r>
        <w:rPr>
          <w:b/>
          <w:kern w:val="0"/>
        </w:rPr>
        <w:t>Ross:</w:t>
      </w:r>
      <w:r>
        <w:rPr>
          <w:kern w:val="0"/>
        </w:rPr>
        <w:t xml:space="preserve"> Joey proposed to you?</w:t>
      </w:r>
    </w:p>
    <w:p w:rsidR="00000000" w:rsidRDefault="004E651F">
      <w:pPr>
        <w:rPr>
          <w:kern w:val="0"/>
        </w:rPr>
      </w:pPr>
      <w:r>
        <w:rPr>
          <w:b/>
          <w:kern w:val="0"/>
        </w:rPr>
        <w:t>Joey:</w:t>
      </w:r>
      <w:r>
        <w:rPr>
          <w:kern w:val="0"/>
        </w:rPr>
        <w:t xml:space="preserve"> I can come back.</w:t>
      </w:r>
    </w:p>
    <w:p w:rsidR="00000000" w:rsidRDefault="004E651F">
      <w:pPr>
        <w:rPr>
          <w:kern w:val="0"/>
        </w:rPr>
      </w:pPr>
      <w:r>
        <w:rPr>
          <w:b/>
          <w:kern w:val="0"/>
        </w:rPr>
        <w:t>Ross:</w:t>
      </w:r>
      <w:r>
        <w:rPr>
          <w:kern w:val="0"/>
        </w:rPr>
        <w:t xml:space="preserve"> Hey, wait! Wait-wait-wait! Joey, did you </w:t>
      </w:r>
      <w:r>
        <w:rPr>
          <w:kern w:val="0"/>
        </w:rPr>
        <w:t>propose to her?</w:t>
      </w:r>
    </w:p>
    <w:p w:rsidR="00000000" w:rsidRDefault="004E651F">
      <w:pPr>
        <w:rPr>
          <w:kern w:val="0"/>
        </w:rPr>
      </w:pPr>
      <w:r>
        <w:rPr>
          <w:b/>
          <w:kern w:val="0"/>
        </w:rPr>
        <w:t>Joey:</w:t>
      </w:r>
      <w:r>
        <w:rPr>
          <w:kern w:val="0"/>
        </w:rPr>
        <w:t xml:space="preserve"> No.</w:t>
      </w:r>
    </w:p>
    <w:p w:rsidR="00000000" w:rsidRDefault="004E651F">
      <w:pPr>
        <w:rPr>
          <w:kern w:val="0"/>
        </w:rPr>
      </w:pPr>
      <w:r>
        <w:rPr>
          <w:b/>
          <w:kern w:val="0"/>
        </w:rPr>
        <w:t>Rachel:</w:t>
      </w:r>
      <w:r>
        <w:rPr>
          <w:kern w:val="0"/>
        </w:rPr>
        <w:t xml:space="preserve"> Yes you did!</w:t>
      </w:r>
    </w:p>
    <w:p w:rsidR="00000000" w:rsidRDefault="004E651F">
      <w:pPr>
        <w:rPr>
          <w:kern w:val="0"/>
        </w:rPr>
      </w:pPr>
      <w:r>
        <w:rPr>
          <w:b/>
          <w:kern w:val="0"/>
        </w:rPr>
        <w:t>Joey:</w:t>
      </w:r>
      <w:r>
        <w:rPr>
          <w:kern w:val="0"/>
        </w:rPr>
        <w:t xml:space="preserve"> Actually, technically, I didn't.</w:t>
      </w:r>
    </w:p>
    <w:p w:rsidR="00000000" w:rsidRDefault="004E651F">
      <w:pPr>
        <w:rPr>
          <w:kern w:val="0"/>
        </w:rPr>
      </w:pPr>
      <w:r>
        <w:rPr>
          <w:b/>
          <w:kern w:val="0"/>
        </w:rPr>
        <w:t>Rachel:</w:t>
      </w:r>
      <w:r>
        <w:rPr>
          <w:kern w:val="0"/>
        </w:rPr>
        <w:t xml:space="preserve"> Well then why did you give me a ring?</w:t>
      </w:r>
    </w:p>
    <w:p w:rsidR="00000000" w:rsidRDefault="004E651F">
      <w:pPr>
        <w:rPr>
          <w:kern w:val="0"/>
        </w:rPr>
      </w:pPr>
      <w:r>
        <w:rPr>
          <w:b/>
          <w:kern w:val="0"/>
        </w:rPr>
        <w:t>Ross:</w:t>
      </w:r>
      <w:r>
        <w:rPr>
          <w:kern w:val="0"/>
        </w:rPr>
        <w:t xml:space="preserve"> Wait! Whoa-whoa, you - you gave her the ring?</w:t>
      </w:r>
    </w:p>
    <w:p w:rsidR="00000000" w:rsidRDefault="004E651F">
      <w:pPr>
        <w:rPr>
          <w:kern w:val="0"/>
        </w:rPr>
      </w:pPr>
      <w:r>
        <w:rPr>
          <w:b/>
          <w:kern w:val="0"/>
        </w:rPr>
        <w:t>Joey:</w:t>
      </w:r>
      <w:r>
        <w:rPr>
          <w:kern w:val="0"/>
        </w:rPr>
        <w:t xml:space="preserve"> No! No, and I did not ask her to marry me!</w:t>
      </w:r>
    </w:p>
    <w:p w:rsidR="00000000" w:rsidRDefault="004E651F">
      <w:pPr>
        <w:rPr>
          <w:kern w:val="0"/>
        </w:rPr>
      </w:pPr>
      <w:r>
        <w:rPr>
          <w:b/>
          <w:kern w:val="0"/>
        </w:rPr>
        <w:t>Rachel:</w:t>
      </w:r>
      <w:r>
        <w:rPr>
          <w:kern w:val="0"/>
        </w:rPr>
        <w:t xml:space="preserve"> Yes, you did!</w:t>
      </w:r>
    </w:p>
    <w:p w:rsidR="00000000" w:rsidRDefault="004E651F">
      <w:pPr>
        <w:rPr>
          <w:kern w:val="0"/>
        </w:rPr>
      </w:pPr>
      <w:r>
        <w:rPr>
          <w:b/>
          <w:kern w:val="0"/>
        </w:rPr>
        <w:t>J</w:t>
      </w:r>
      <w:r>
        <w:rPr>
          <w:b/>
          <w:kern w:val="0"/>
        </w:rPr>
        <w:t>oey:</w:t>
      </w:r>
      <w:r>
        <w:rPr>
          <w:kern w:val="0"/>
        </w:rPr>
        <w:t xml:space="preserve"> No, I didn't!</w:t>
      </w:r>
    </w:p>
    <w:p w:rsidR="00000000" w:rsidRDefault="004E651F">
      <w:pPr>
        <w:rPr>
          <w:kern w:val="0"/>
        </w:rPr>
      </w:pPr>
      <w:r>
        <w:rPr>
          <w:b/>
          <w:kern w:val="0"/>
        </w:rPr>
        <w:t>Rachel:</w:t>
      </w:r>
      <w:r>
        <w:rPr>
          <w:kern w:val="0"/>
        </w:rPr>
        <w:t xml:space="preserve"> Yes, you did!</w:t>
      </w:r>
    </w:p>
    <w:p w:rsidR="00000000" w:rsidRDefault="004E651F">
      <w:pPr>
        <w:rPr>
          <w:kern w:val="0"/>
        </w:rPr>
      </w:pPr>
      <w:r>
        <w:rPr>
          <w:b/>
          <w:kern w:val="0"/>
        </w:rPr>
        <w:t>Joey:</w:t>
      </w:r>
      <w:r>
        <w:rPr>
          <w:kern w:val="0"/>
        </w:rPr>
        <w:t xml:space="preserve"> No, I didn't!</w:t>
      </w:r>
    </w:p>
    <w:p w:rsidR="00000000" w:rsidRDefault="004E651F">
      <w:pPr>
        <w:rPr>
          <w:kern w:val="0"/>
        </w:rPr>
      </w:pPr>
      <w:r>
        <w:rPr>
          <w:b/>
          <w:kern w:val="0"/>
        </w:rPr>
        <w:t>Rachel:</w:t>
      </w:r>
      <w:r>
        <w:rPr>
          <w:kern w:val="0"/>
        </w:rPr>
        <w:t xml:space="preserve"> Yes, you did! And don't you say, "No, I didn't!"</w:t>
      </w:r>
    </w:p>
    <w:p w:rsidR="00000000" w:rsidRDefault="004E651F">
      <w:pPr>
        <w:rPr>
          <w:kern w:val="0"/>
        </w:rPr>
      </w:pPr>
      <w:r>
        <w:rPr>
          <w:b/>
          <w:kern w:val="0"/>
        </w:rPr>
        <w:t>Joey:</w:t>
      </w:r>
      <w:r>
        <w:rPr>
          <w:kern w:val="0"/>
        </w:rPr>
        <w:t xml:space="preserve"> Ahhh!</w:t>
      </w:r>
    </w:p>
    <w:p w:rsidR="00000000" w:rsidRDefault="004E651F">
      <w:pPr>
        <w:rPr>
          <w:kern w:val="0"/>
        </w:rPr>
      </w:pPr>
      <w:r>
        <w:rPr>
          <w:b/>
          <w:kern w:val="0"/>
        </w:rPr>
        <w:t>Rachel:</w:t>
      </w:r>
      <w:r>
        <w:rPr>
          <w:kern w:val="0"/>
        </w:rPr>
        <w:t xml:space="preserve"> He was right there. He got down on one knee and proposed.</w:t>
      </w:r>
    </w:p>
    <w:p w:rsidR="00000000" w:rsidRDefault="004E651F">
      <w:pPr>
        <w:rPr>
          <w:kern w:val="0"/>
        </w:rPr>
      </w:pPr>
      <w:r>
        <w:rPr>
          <w:b/>
          <w:kern w:val="0"/>
        </w:rPr>
        <w:t>Ross:</w:t>
      </w:r>
      <w:r>
        <w:rPr>
          <w:kern w:val="0"/>
        </w:rPr>
        <w:t xml:space="preserve"> Whoa! You were down on one knee?</w:t>
      </w:r>
    </w:p>
    <w:p w:rsidR="00000000" w:rsidRDefault="004E651F">
      <w:pPr>
        <w:rPr>
          <w:kern w:val="0"/>
        </w:rPr>
      </w:pPr>
      <w:r>
        <w:rPr>
          <w:b/>
          <w:kern w:val="0"/>
        </w:rPr>
        <w:t>Joey:</w:t>
      </w:r>
      <w:r>
        <w:rPr>
          <w:kern w:val="0"/>
        </w:rPr>
        <w:t xml:space="preserve"> Yeah. Yeah, tha</w:t>
      </w:r>
      <w:r>
        <w:rPr>
          <w:kern w:val="0"/>
        </w:rPr>
        <w:t>t looks bad. But I didn't - I didn't propose!</w:t>
      </w:r>
    </w:p>
    <w:p w:rsidR="00000000" w:rsidRDefault="004E651F">
      <w:pPr>
        <w:rPr>
          <w:kern w:val="0"/>
        </w:rPr>
      </w:pPr>
      <w:r>
        <w:rPr>
          <w:b/>
          <w:kern w:val="0"/>
        </w:rPr>
        <w:t>Ross:</w:t>
      </w:r>
      <w:r>
        <w:rPr>
          <w:kern w:val="0"/>
        </w:rPr>
        <w:t xml:space="preserve"> Then what did happen?</w:t>
      </w:r>
    </w:p>
    <w:p w:rsidR="00000000" w:rsidRDefault="004E651F">
      <w:pPr>
        <w:rPr>
          <w:kern w:val="0"/>
        </w:rPr>
      </w:pPr>
      <w:r>
        <w:rPr>
          <w:b/>
          <w:kern w:val="0"/>
        </w:rPr>
        <w:t>Rachel:</w:t>
      </w:r>
      <w:r>
        <w:rPr>
          <w:kern w:val="0"/>
        </w:rPr>
        <w:t xml:space="preserve"> Yeah, what did happen?</w:t>
      </w:r>
    </w:p>
    <w:p w:rsidR="00000000" w:rsidRDefault="004E651F">
      <w:pPr>
        <w:rPr>
          <w:kern w:val="0"/>
        </w:rPr>
      </w:pPr>
      <w:r>
        <w:rPr>
          <w:b/>
          <w:kern w:val="0"/>
        </w:rPr>
        <w:t>Joey:</w:t>
      </w:r>
      <w:r>
        <w:rPr>
          <w:kern w:val="0"/>
        </w:rPr>
        <w:t xml:space="preserve"> Okay, the ring fell on the floor and I went down to pick it up and you thought I was proposing.</w:t>
      </w:r>
    </w:p>
    <w:p w:rsidR="00000000" w:rsidRDefault="004E651F">
      <w:pPr>
        <w:rPr>
          <w:kern w:val="0"/>
        </w:rPr>
      </w:pPr>
      <w:r>
        <w:rPr>
          <w:b/>
          <w:kern w:val="0"/>
        </w:rPr>
        <w:t>Rachel:</w:t>
      </w:r>
      <w:r>
        <w:rPr>
          <w:kern w:val="0"/>
        </w:rPr>
        <w:t xml:space="preserve"> Yeah, but you said, "Will you marry me?"</w:t>
      </w:r>
    </w:p>
    <w:p w:rsidR="00000000" w:rsidRDefault="004E651F">
      <w:pPr>
        <w:rPr>
          <w:kern w:val="0"/>
        </w:rPr>
      </w:pPr>
      <w:r>
        <w:rPr>
          <w:b/>
          <w:kern w:val="0"/>
        </w:rPr>
        <w:t>Joey:</w:t>
      </w:r>
      <w:r>
        <w:rPr>
          <w:kern w:val="0"/>
        </w:rPr>
        <w:t xml:space="preserve"> No, I didn't!</w:t>
      </w:r>
    </w:p>
    <w:p w:rsidR="00000000" w:rsidRDefault="004E651F">
      <w:pPr>
        <w:rPr>
          <w:kern w:val="0"/>
        </w:rPr>
      </w:pPr>
      <w:r>
        <w:rPr>
          <w:b/>
          <w:kern w:val="0"/>
        </w:rPr>
        <w:t>Rachel:</w:t>
      </w:r>
      <w:r>
        <w:rPr>
          <w:kern w:val="0"/>
        </w:rPr>
        <w:t xml:space="preserve"> Yes, you did!</w:t>
      </w:r>
    </w:p>
    <w:p w:rsidR="00000000" w:rsidRDefault="004E651F">
      <w:pPr>
        <w:rPr>
          <w:kern w:val="0"/>
        </w:rPr>
      </w:pPr>
      <w:r>
        <w:rPr>
          <w:b/>
          <w:kern w:val="0"/>
        </w:rPr>
        <w:t>Joey:</w:t>
      </w:r>
      <w:r>
        <w:rPr>
          <w:kern w:val="0"/>
        </w:rPr>
        <w:t xml:space="preserve"> No, I didn't!</w:t>
      </w:r>
    </w:p>
    <w:p w:rsidR="00000000" w:rsidRDefault="004E651F">
      <w:pPr>
        <w:rPr>
          <w:kern w:val="0"/>
        </w:rPr>
      </w:pPr>
      <w:r>
        <w:rPr>
          <w:b/>
          <w:kern w:val="0"/>
        </w:rPr>
        <w:t>Rachel:</w:t>
      </w:r>
      <w:r>
        <w:rPr>
          <w:kern w:val="0"/>
        </w:rPr>
        <w:t xml:space="preserve"> Yes, you did—Oh my God you didn't! (Screams) Well then why didn't you tell me that before?!</w:t>
      </w:r>
    </w:p>
    <w:p w:rsidR="00000000" w:rsidRDefault="004E651F">
      <w:pPr>
        <w:rPr>
          <w:kern w:val="0"/>
        </w:rPr>
      </w:pPr>
      <w:r>
        <w:rPr>
          <w:b/>
          <w:kern w:val="0"/>
        </w:rPr>
        <w:t>Joey:</w:t>
      </w:r>
      <w:r>
        <w:rPr>
          <w:kern w:val="0"/>
        </w:rPr>
        <w:t xml:space="preserve"> Well I tried, but people kept coming in and then you took your breast out!</w:t>
      </w:r>
    </w:p>
    <w:p w:rsidR="00000000" w:rsidRDefault="004E651F">
      <w:pPr>
        <w:rPr>
          <w:kern w:val="0"/>
        </w:rPr>
      </w:pPr>
      <w:r>
        <w:rPr>
          <w:b/>
          <w:kern w:val="0"/>
        </w:rPr>
        <w:t>Ross:</w:t>
      </w:r>
      <w:r>
        <w:rPr>
          <w:kern w:val="0"/>
        </w:rPr>
        <w:t xml:space="preserve"> Whoa! H</w:t>
      </w:r>
      <w:r>
        <w:rPr>
          <w:kern w:val="0"/>
        </w:rPr>
        <w:t>ey! Whoa-whoa-whoa, you saw her breast?!</w:t>
      </w:r>
    </w:p>
    <w:p w:rsidR="00000000" w:rsidRDefault="004E651F">
      <w:pPr>
        <w:rPr>
          <w:kern w:val="0"/>
        </w:rPr>
      </w:pPr>
      <w:r>
        <w:rPr>
          <w:b/>
          <w:kern w:val="0"/>
        </w:rPr>
        <w:t>Joey:</w:t>
      </w:r>
      <w:r>
        <w:rPr>
          <w:kern w:val="0"/>
        </w:rPr>
        <w:t xml:space="preserve"> (To Ross) I'll tell you about it later. Be cool.</w:t>
      </w:r>
    </w:p>
    <w:p w:rsidR="00000000" w:rsidRDefault="004E651F">
      <w:pPr>
        <w:rPr>
          <w:kern w:val="0"/>
        </w:rPr>
      </w:pPr>
      <w:r>
        <w:rPr>
          <w:b/>
          <w:kern w:val="0"/>
        </w:rPr>
        <w:t>Rachel:</w:t>
      </w:r>
      <w:r>
        <w:rPr>
          <w:kern w:val="0"/>
        </w:rPr>
        <w:t xml:space="preserve"> Well then Joey, what the hell were you doing with an engagement ring?!</w:t>
      </w:r>
    </w:p>
    <w:p w:rsidR="00000000" w:rsidRDefault="004E651F">
      <w:pPr>
        <w:rPr>
          <w:kern w:val="0"/>
        </w:rPr>
      </w:pPr>
      <w:r>
        <w:rPr>
          <w:b/>
          <w:kern w:val="0"/>
        </w:rPr>
        <w:t>Joey:</w:t>
      </w:r>
      <w:r>
        <w:rPr>
          <w:kern w:val="0"/>
        </w:rPr>
        <w:t xml:space="preserve"> It wasn't my ring! It's Ross's ring! That's why I felt so bad Rach, because</w:t>
      </w:r>
      <w:r>
        <w:rPr>
          <w:kern w:val="0"/>
        </w:rPr>
        <w:t xml:space="preserve"> he was going to propose.</w:t>
      </w:r>
    </w:p>
    <w:p w:rsidR="00000000" w:rsidRDefault="004E651F">
      <w:pPr>
        <w:rPr>
          <w:kern w:val="0"/>
        </w:rPr>
      </w:pPr>
      <w:r>
        <w:rPr>
          <w:b/>
          <w:kern w:val="0"/>
        </w:rPr>
        <w:t>Ross:</w:t>
      </w:r>
      <w:r>
        <w:rPr>
          <w:kern w:val="0"/>
        </w:rPr>
        <w:t xml:space="preserve"> What?!</w:t>
      </w:r>
    </w:p>
    <w:p w:rsidR="00000000" w:rsidRDefault="004E651F">
      <w:pPr>
        <w:rPr>
          <w:kern w:val="0"/>
        </w:rPr>
      </w:pPr>
      <w:r>
        <w:rPr>
          <w:b/>
          <w:kern w:val="0"/>
        </w:rPr>
        <w:t>Rachel:</w:t>
      </w:r>
      <w:r>
        <w:rPr>
          <w:kern w:val="0"/>
        </w:rPr>
        <w:t xml:space="preserve"> You were gonna propose to me?</w:t>
      </w:r>
    </w:p>
    <w:p w:rsidR="00000000" w:rsidRDefault="004E651F">
      <w:pPr>
        <w:rPr>
          <w:kern w:val="0"/>
        </w:rPr>
      </w:pPr>
      <w:r>
        <w:rPr>
          <w:b/>
          <w:kern w:val="0"/>
        </w:rPr>
        <w:t>Ross:</w:t>
      </w:r>
      <w:r>
        <w:rPr>
          <w:kern w:val="0"/>
        </w:rPr>
        <w:t xml:space="preserve"> Uhh - No.</w:t>
      </w:r>
    </w:p>
    <w:p w:rsidR="00000000" w:rsidRDefault="004E651F">
      <w:pPr>
        <w:rPr>
          <w:kern w:val="0"/>
        </w:rPr>
      </w:pPr>
      <w:r>
        <w:rPr>
          <w:kern w:val="0"/>
        </w:rPr>
        <w:t>(An awkward silence follows.)</w:t>
      </w:r>
    </w:p>
    <w:p w:rsidR="00000000" w:rsidRDefault="004E651F">
      <w:pPr>
        <w:rPr>
          <w:kern w:val="0"/>
        </w:rPr>
      </w:pPr>
      <w:r>
        <w:rPr>
          <w:b/>
          <w:kern w:val="0"/>
        </w:rPr>
        <w:t>Joey:</w:t>
      </w:r>
      <w:r>
        <w:rPr>
          <w:kern w:val="0"/>
        </w:rPr>
        <w:t xml:space="preserve"> Well, this is awkward. </w:t>
      </w:r>
    </w:p>
    <w:p w:rsidR="00000000" w:rsidRDefault="004E651F">
      <w:pPr>
        <w:rPr>
          <w:kern w:val="0"/>
        </w:rPr>
      </w:pPr>
      <w:r>
        <w:rPr>
          <w:b/>
          <w:kern w:val="0"/>
        </w:rPr>
        <w:t>Ross:</w:t>
      </w:r>
      <w:r>
        <w:rPr>
          <w:kern w:val="0"/>
        </w:rPr>
        <w:t xml:space="preserve"> But I-I was going to see if y'know, maybe you uh, start dating again but that - I mean that-that </w:t>
      </w:r>
      <w:r>
        <w:rPr>
          <w:kern w:val="0"/>
        </w:rPr>
        <w:t>was all, Rach.</w:t>
      </w:r>
    </w:p>
    <w:p w:rsidR="00000000" w:rsidRDefault="004E651F">
      <w:pPr>
        <w:rPr>
          <w:kern w:val="0"/>
        </w:rPr>
      </w:pPr>
      <w:r>
        <w:rPr>
          <w:b/>
          <w:kern w:val="0"/>
        </w:rPr>
        <w:t>Joey:</w:t>
      </w:r>
      <w:r>
        <w:rPr>
          <w:kern w:val="0"/>
        </w:rPr>
        <w:t xml:space="preserve"> Dude, step up! I proposed.</w:t>
      </w:r>
    </w:p>
    <w:p w:rsidR="00000000" w:rsidRDefault="004E651F">
      <w:pPr>
        <w:rPr>
          <w:kern w:val="0"/>
        </w:rPr>
      </w:pPr>
      <w:r>
        <w:rPr>
          <w:b/>
          <w:kern w:val="0"/>
        </w:rPr>
        <w:t>Ross:</w:t>
      </w:r>
      <w:r>
        <w:rPr>
          <w:kern w:val="0"/>
        </w:rPr>
        <w:t xml:space="preserve"> No, you didn't!</w:t>
      </w:r>
    </w:p>
    <w:p w:rsidR="00000000" w:rsidRDefault="004E651F">
      <w:pPr>
        <w:rPr>
          <w:kern w:val="0"/>
        </w:rPr>
      </w:pPr>
      <w:r>
        <w:rPr>
          <w:b/>
          <w:kern w:val="0"/>
        </w:rPr>
        <w:t>Joey:</w:t>
      </w:r>
      <w:r>
        <w:rPr>
          <w:kern w:val="0"/>
        </w:rPr>
        <w:t xml:space="preserve"> Oh that's right. There's a lot going on here and I think I ate some bad fruit earlier.</w:t>
      </w:r>
    </w:p>
    <w:p w:rsidR="00000000" w:rsidRDefault="004E651F">
      <w:pPr>
        <w:rPr>
          <w:kern w:val="0"/>
        </w:rPr>
      </w:pPr>
      <w:r>
        <w:rPr>
          <w:kern w:val="0"/>
        </w:rPr>
        <w:t>(There's a knock on the door and the Nurse enters carrying Emma.)</w:t>
      </w:r>
    </w:p>
    <w:p w:rsidR="00000000" w:rsidRDefault="004E651F">
      <w:pPr>
        <w:rPr>
          <w:kern w:val="0"/>
        </w:rPr>
      </w:pPr>
      <w:r>
        <w:rPr>
          <w:b/>
          <w:kern w:val="0"/>
        </w:rPr>
        <w:t>Nurse:</w:t>
      </w:r>
      <w:r>
        <w:rPr>
          <w:kern w:val="0"/>
        </w:rPr>
        <w:t xml:space="preserve"> Hey, she just woke u</w:t>
      </w:r>
      <w:r>
        <w:rPr>
          <w:kern w:val="0"/>
        </w:rPr>
        <w:t>p! She's hungry. Why don't we give this another try?</w:t>
      </w:r>
    </w:p>
    <w:p w:rsidR="00000000" w:rsidRDefault="004E651F">
      <w:pPr>
        <w:rPr>
          <w:kern w:val="0"/>
        </w:rPr>
      </w:pPr>
      <w:r>
        <w:rPr>
          <w:b/>
          <w:kern w:val="0"/>
        </w:rPr>
        <w:t>Rachel:</w:t>
      </w:r>
      <w:r>
        <w:rPr>
          <w:kern w:val="0"/>
        </w:rPr>
        <w:t xml:space="preserve"> Okay.</w:t>
      </w:r>
    </w:p>
    <w:p w:rsidR="00000000" w:rsidRDefault="004E651F">
      <w:pPr>
        <w:rPr>
          <w:kern w:val="0"/>
        </w:rPr>
      </w:pPr>
      <w:r>
        <w:rPr>
          <w:b/>
          <w:kern w:val="0"/>
        </w:rPr>
        <w:t>Ross:</w:t>
      </w:r>
      <w:r>
        <w:rPr>
          <w:kern w:val="0"/>
        </w:rPr>
        <w:t xml:space="preserve"> (To Joey) I can't believe you told her I was going to propose!</w:t>
      </w:r>
    </w:p>
    <w:p w:rsidR="00000000" w:rsidRDefault="004E651F">
      <w:pPr>
        <w:rPr>
          <w:kern w:val="0"/>
        </w:rPr>
      </w:pPr>
      <w:r>
        <w:rPr>
          <w:b/>
          <w:kern w:val="0"/>
        </w:rPr>
        <w:t>Joey:</w:t>
      </w:r>
      <w:r>
        <w:rPr>
          <w:kern w:val="0"/>
        </w:rPr>
        <w:t xml:space="preserve"> I can't believe you're not going to propose!</w:t>
      </w:r>
    </w:p>
    <w:p w:rsidR="00000000" w:rsidRDefault="004E651F">
      <w:pPr>
        <w:rPr>
          <w:kern w:val="0"/>
        </w:rPr>
      </w:pPr>
      <w:r>
        <w:rPr>
          <w:b/>
          <w:kern w:val="0"/>
        </w:rPr>
        <w:t>Ross:</w:t>
      </w:r>
      <w:r>
        <w:rPr>
          <w:kern w:val="0"/>
        </w:rPr>
        <w:t xml:space="preserve"> Hey, I'm not going to rush into anything!</w:t>
      </w:r>
    </w:p>
    <w:p w:rsidR="00000000" w:rsidRDefault="004E651F">
      <w:pPr>
        <w:rPr>
          <w:kern w:val="0"/>
        </w:rPr>
      </w:pPr>
      <w:r>
        <w:rPr>
          <w:b/>
          <w:kern w:val="0"/>
        </w:rPr>
        <w:t>Joey:</w:t>
      </w:r>
      <w:r>
        <w:rPr>
          <w:kern w:val="0"/>
        </w:rPr>
        <w:t xml:space="preserve"> Oh yeah, dude, </w:t>
      </w:r>
      <w:r>
        <w:rPr>
          <w:kern w:val="0"/>
        </w:rPr>
        <w:t>I totally understand. Usually after I have a baby with a woman I like to slow things down!</w:t>
      </w:r>
    </w:p>
    <w:p w:rsidR="00000000" w:rsidRDefault="004E651F">
      <w:pPr>
        <w:rPr>
          <w:kern w:val="0"/>
        </w:rPr>
      </w:pPr>
      <w:r>
        <w:rPr>
          <w:b/>
          <w:kern w:val="0"/>
        </w:rPr>
        <w:t>Rachel:</w:t>
      </w:r>
      <w:r>
        <w:rPr>
          <w:kern w:val="0"/>
        </w:rPr>
        <w:t xml:space="preserve"> Oh my God!</w:t>
      </w:r>
    </w:p>
    <w:p w:rsidR="00000000" w:rsidRDefault="004E651F">
      <w:pPr>
        <w:rPr>
          <w:kern w:val="0"/>
        </w:rPr>
      </w:pPr>
      <w:r>
        <w:rPr>
          <w:b/>
          <w:kern w:val="0"/>
        </w:rPr>
        <w:t>Ross:</w:t>
      </w:r>
      <w:r>
        <w:rPr>
          <w:kern w:val="0"/>
        </w:rPr>
        <w:t xml:space="preserve"> What?</w:t>
      </w:r>
    </w:p>
    <w:p w:rsidR="00000000" w:rsidRDefault="004E651F">
      <w:pPr>
        <w:rPr>
          <w:kern w:val="0"/>
        </w:rPr>
      </w:pPr>
      <w:r>
        <w:rPr>
          <w:b/>
          <w:kern w:val="0"/>
        </w:rPr>
        <w:t>Rachel:</w:t>
      </w:r>
      <w:r>
        <w:rPr>
          <w:kern w:val="0"/>
        </w:rPr>
        <w:t xml:space="preserve"> She's doing it Look, she's breast-feeding look!</w:t>
      </w:r>
    </w:p>
    <w:p w:rsidR="00000000" w:rsidRDefault="004E651F">
      <w:pPr>
        <w:rPr>
          <w:kern w:val="0"/>
        </w:rPr>
      </w:pPr>
      <w:r>
        <w:rPr>
          <w:b/>
          <w:kern w:val="0"/>
        </w:rPr>
        <w:t>Joey:</w:t>
      </w:r>
      <w:r>
        <w:rPr>
          <w:kern w:val="0"/>
        </w:rPr>
        <w:t xml:space="preserve"> (looking at the ceiling) Ah, it's beautiful.</w:t>
      </w:r>
    </w:p>
    <w:p w:rsidR="00000000" w:rsidRDefault="004E651F">
      <w:pPr>
        <w:rPr>
          <w:kern w:val="0"/>
        </w:rPr>
      </w:pPr>
      <w:r>
        <w:rPr>
          <w:b/>
          <w:kern w:val="0"/>
        </w:rPr>
        <w:t>Nurse:</w:t>
      </w:r>
      <w:r>
        <w:rPr>
          <w:kern w:val="0"/>
        </w:rPr>
        <w:t xml:space="preserve"> I'll come back for h</w:t>
      </w:r>
      <w:r>
        <w:rPr>
          <w:kern w:val="0"/>
        </w:rPr>
        <w:t>er later.</w:t>
      </w:r>
    </w:p>
    <w:p w:rsidR="00000000" w:rsidRDefault="004E651F">
      <w:pPr>
        <w:rPr>
          <w:kern w:val="0"/>
        </w:rPr>
      </w:pPr>
      <w:r>
        <w:rPr>
          <w:b/>
          <w:kern w:val="0"/>
        </w:rPr>
        <w:t>Rachel:</w:t>
      </w:r>
      <w:r>
        <w:rPr>
          <w:kern w:val="0"/>
        </w:rPr>
        <w:t xml:space="preserve"> Okay.</w:t>
      </w:r>
    </w:p>
    <w:p w:rsidR="00000000" w:rsidRDefault="004E651F">
      <w:pPr>
        <w:rPr>
          <w:kern w:val="0"/>
        </w:rPr>
      </w:pPr>
      <w:r>
        <w:rPr>
          <w:b/>
          <w:kern w:val="0"/>
        </w:rPr>
        <w:t>Ross:</w:t>
      </w:r>
      <w:r>
        <w:rPr>
          <w:kern w:val="0"/>
        </w:rPr>
        <w:t xml:space="preserve"> Thank you. (The nurse exits.)</w:t>
      </w:r>
    </w:p>
    <w:p w:rsidR="00000000" w:rsidRDefault="004E651F">
      <w:pPr>
        <w:rPr>
          <w:kern w:val="0"/>
        </w:rPr>
      </w:pPr>
      <w:r>
        <w:rPr>
          <w:b/>
          <w:kern w:val="0"/>
        </w:rPr>
        <w:t>Rachel:</w:t>
      </w:r>
      <w:r>
        <w:rPr>
          <w:kern w:val="0"/>
        </w:rPr>
        <w:t xml:space="preserve"> Oh wow, this feels weird.</w:t>
      </w:r>
    </w:p>
    <w:p w:rsidR="00000000" w:rsidRDefault="004E651F">
      <w:pPr>
        <w:rPr>
          <w:kern w:val="0"/>
        </w:rPr>
      </w:pPr>
      <w:r>
        <w:rPr>
          <w:b/>
          <w:kern w:val="0"/>
        </w:rPr>
        <w:t>Ross:</w:t>
      </w:r>
      <w:r>
        <w:rPr>
          <w:kern w:val="0"/>
        </w:rPr>
        <w:t xml:space="preserve"> Good weird?</w:t>
      </w:r>
    </w:p>
    <w:p w:rsidR="00000000" w:rsidRDefault="004E651F">
      <w:pPr>
        <w:rPr>
          <w:kern w:val="0"/>
        </w:rPr>
      </w:pPr>
      <w:r>
        <w:rPr>
          <w:b/>
          <w:kern w:val="0"/>
        </w:rPr>
        <w:t>Rachel:</w:t>
      </w:r>
      <w:r>
        <w:rPr>
          <w:kern w:val="0"/>
        </w:rPr>
        <w:t xml:space="preserve"> Wonderful weird.</w:t>
      </w:r>
    </w:p>
    <w:p w:rsidR="00000000" w:rsidRDefault="004E651F">
      <w:pPr>
        <w:rPr>
          <w:kern w:val="0"/>
        </w:rPr>
      </w:pPr>
      <w:r>
        <w:rPr>
          <w:b/>
          <w:kern w:val="0"/>
        </w:rPr>
        <w:t>Joey:</w:t>
      </w:r>
      <w:r>
        <w:rPr>
          <w:kern w:val="0"/>
        </w:rPr>
        <w:t xml:space="preserve"> Y'know what you guys? I'm uh, I'm gonna go too. And uh, I'm sorry about everything.</w:t>
      </w:r>
    </w:p>
    <w:p w:rsidR="00000000" w:rsidRDefault="004E651F">
      <w:pPr>
        <w:rPr>
          <w:kern w:val="0"/>
        </w:rPr>
      </w:pPr>
      <w:r>
        <w:rPr>
          <w:b/>
          <w:kern w:val="0"/>
        </w:rPr>
        <w:t>Rachel:</w:t>
      </w:r>
      <w:r>
        <w:rPr>
          <w:kern w:val="0"/>
        </w:rPr>
        <w:t xml:space="preserve"> Honey don't worry, it</w:t>
      </w:r>
      <w:r>
        <w:rPr>
          <w:kern w:val="0"/>
        </w:rPr>
        <w:t xml:space="preserve"> was my mistake.</w:t>
      </w:r>
    </w:p>
    <w:p w:rsidR="00000000" w:rsidRDefault="004E651F">
      <w:pPr>
        <w:rPr>
          <w:kern w:val="0"/>
        </w:rPr>
      </w:pPr>
      <w:r>
        <w:rPr>
          <w:b/>
          <w:kern w:val="0"/>
        </w:rPr>
        <w:t>Joey:</w:t>
      </w:r>
      <w:r>
        <w:rPr>
          <w:kern w:val="0"/>
        </w:rPr>
        <w:t xml:space="preserve"> No, Rach, I should've told you sooner. It's just that - Man! That kid is going to town! (Joey makes his awkward exit.)</w:t>
      </w:r>
    </w:p>
    <w:p w:rsidR="00000000" w:rsidRDefault="004E651F">
      <w:pPr>
        <w:rPr>
          <w:kern w:val="0"/>
        </w:rPr>
      </w:pPr>
      <w:r>
        <w:rPr>
          <w:b/>
          <w:kern w:val="0"/>
        </w:rPr>
        <w:t>Rachel:</w:t>
      </w:r>
      <w:r>
        <w:rPr>
          <w:kern w:val="0"/>
        </w:rPr>
        <w:t xml:space="preserve"> She's perfect.</w:t>
      </w:r>
    </w:p>
    <w:p w:rsidR="00000000" w:rsidRDefault="004E651F">
      <w:pPr>
        <w:rPr>
          <w:kern w:val="0"/>
        </w:rPr>
      </w:pPr>
      <w:r>
        <w:rPr>
          <w:b/>
          <w:kern w:val="0"/>
        </w:rPr>
        <w:t>Ross:</w:t>
      </w:r>
      <w:r>
        <w:rPr>
          <w:kern w:val="0"/>
        </w:rPr>
        <w:t xml:space="preserve"> We're so lucky.</w:t>
      </w:r>
    </w:p>
    <w:p w:rsidR="00000000" w:rsidRDefault="004E651F">
      <w:pPr>
        <w:rPr>
          <w:kern w:val="0"/>
        </w:rPr>
      </w:pPr>
      <w:r>
        <w:rPr>
          <w:b/>
          <w:kern w:val="0"/>
        </w:rPr>
        <w:t>Rachel:</w:t>
      </w:r>
      <w:r>
        <w:rPr>
          <w:kern w:val="0"/>
        </w:rPr>
        <w:t xml:space="preserve"> We really are.</w:t>
      </w:r>
    </w:p>
    <w:p w:rsidR="00000000" w:rsidRDefault="004E651F">
      <w:pPr>
        <w:rPr>
          <w:kern w:val="0"/>
        </w:rPr>
      </w:pPr>
      <w:r>
        <w:rPr>
          <w:b/>
          <w:kern w:val="0"/>
        </w:rPr>
        <w:t>Ross:</w:t>
      </w:r>
      <w:r>
        <w:rPr>
          <w:kern w:val="0"/>
        </w:rPr>
        <w:t xml:space="preserve"> Look, I-I know it's not a proposal and I</w:t>
      </w:r>
      <w:r>
        <w:rPr>
          <w:kern w:val="0"/>
        </w:rPr>
        <w:t xml:space="preserve"> don't know where you are, but with everything that's been going on and with Emma and - I've been feeling - </w:t>
      </w:r>
    </w:p>
    <w:p w:rsidR="00000000" w:rsidRDefault="004E651F">
      <w:pPr>
        <w:rPr>
          <w:kern w:val="0"/>
        </w:rPr>
      </w:pPr>
      <w:r>
        <w:rPr>
          <w:b/>
          <w:kern w:val="0"/>
        </w:rPr>
        <w:t>Rachel:</w:t>
      </w:r>
      <w:r>
        <w:rPr>
          <w:kern w:val="0"/>
        </w:rPr>
        <w:t xml:space="preserve"> I know. I know. I'm feeling - </w:t>
      </w:r>
    </w:p>
    <w:p w:rsidR="00000000" w:rsidRDefault="004E651F">
      <w:pPr>
        <w:rPr>
          <w:kern w:val="0"/>
        </w:rPr>
      </w:pPr>
      <w:r>
        <w:rPr>
          <w:b/>
          <w:kern w:val="0"/>
        </w:rPr>
        <w:t>Ross:</w:t>
      </w:r>
      <w:r>
        <w:rPr>
          <w:kern w:val="0"/>
        </w:rPr>
        <w:t xml:space="preserve"> Yeah?</w:t>
      </w:r>
    </w:p>
    <w:p w:rsidR="00000000" w:rsidRDefault="004E651F">
      <w:pPr>
        <w:rPr>
          <w:kern w:val="0"/>
        </w:rPr>
      </w:pPr>
      <w:r>
        <w:rPr>
          <w:b/>
          <w:kern w:val="0"/>
        </w:rPr>
        <w:t>Rachel:</w:t>
      </w:r>
      <w:r>
        <w:rPr>
          <w:kern w:val="0"/>
        </w:rPr>
        <w:t xml:space="preserve"> Yeah. (Laughs nervously)</w:t>
      </w:r>
    </w:p>
    <w:p w:rsidR="00000000" w:rsidRDefault="004E651F">
      <w:pPr>
        <w:rPr>
          <w:kern w:val="0"/>
        </w:rPr>
      </w:pPr>
      <w:r>
        <w:rPr>
          <w:b/>
          <w:kern w:val="0"/>
        </w:rPr>
        <w:t>Ross:</w:t>
      </w:r>
      <w:r>
        <w:rPr>
          <w:kern w:val="0"/>
        </w:rPr>
        <w:t xml:space="preserve"> Okay, well, that - Wow, okay, well, umm - then maybe, at </w:t>
      </w:r>
      <w:r>
        <w:rPr>
          <w:kern w:val="0"/>
        </w:rPr>
        <w:t>least we can, we can talk about us again.</w:t>
      </w:r>
    </w:p>
    <w:p w:rsidR="00000000" w:rsidRDefault="004E651F">
      <w:pPr>
        <w:rPr>
          <w:kern w:val="0"/>
        </w:rPr>
      </w:pPr>
      <w:r>
        <w:rPr>
          <w:b/>
          <w:kern w:val="0"/>
        </w:rPr>
        <w:t>Rachel:</w:t>
      </w:r>
      <w:r>
        <w:rPr>
          <w:kern w:val="0"/>
        </w:rPr>
        <w:t xml:space="preserve"> Yeah, maybe.</w:t>
      </w:r>
    </w:p>
    <w:p w:rsidR="00000000" w:rsidRDefault="004E651F">
      <w:pPr>
        <w:rPr>
          <w:kern w:val="0"/>
        </w:rPr>
      </w:pPr>
      <w:r>
        <w:rPr>
          <w:b/>
          <w:kern w:val="0"/>
        </w:rPr>
        <w:t>Ross:</w:t>
      </w:r>
      <w:r>
        <w:rPr>
          <w:kern w:val="0"/>
        </w:rPr>
        <w:t xml:space="preserve"> Well good, okay. I-I, kind of think y'know if we - if - you're wearing the ring....</w:t>
      </w:r>
    </w:p>
    <w:p w:rsidR="00000000" w:rsidRDefault="004E651F">
      <w:pPr>
        <w:rPr>
          <w:kern w:val="0"/>
        </w:rPr>
      </w:pPr>
      <w:r>
        <w:rPr>
          <w:kern w:val="0"/>
        </w:rPr>
        <w:t>(Pause.)</w:t>
      </w:r>
    </w:p>
    <w:p w:rsidR="00000000" w:rsidRDefault="004E651F">
      <w:pPr>
        <w:rPr>
          <w:kern w:val="0"/>
        </w:rPr>
      </w:pPr>
      <w:r>
        <w:rPr>
          <w:b/>
          <w:kern w:val="0"/>
        </w:rPr>
        <w:t>Rachel:</w:t>
      </w:r>
      <w:r>
        <w:rPr>
          <w:kern w:val="0"/>
        </w:rPr>
        <w:t xml:space="preserve"> Wh-what's that?</w:t>
      </w:r>
    </w:p>
    <w:p w:rsidR="00000000" w:rsidRDefault="004E651F">
      <w:pPr>
        <w:rPr>
          <w:kern w:val="0"/>
        </w:rPr>
      </w:pPr>
      <w:r>
        <w:rPr>
          <w:b/>
          <w:kern w:val="0"/>
        </w:rPr>
        <w:t>Ross:</w:t>
      </w:r>
      <w:r>
        <w:rPr>
          <w:kern w:val="0"/>
        </w:rPr>
        <w:t xml:space="preserve"> And you told Phoebe you were engaged.</w:t>
      </w:r>
    </w:p>
    <w:p w:rsidR="00000000" w:rsidRDefault="004E651F">
      <w:pPr>
        <w:rPr>
          <w:kern w:val="0"/>
        </w:rPr>
      </w:pPr>
      <w:r>
        <w:rPr>
          <w:b/>
          <w:kern w:val="0"/>
        </w:rPr>
        <w:t>Rachel:</w:t>
      </w:r>
      <w:r>
        <w:rPr>
          <w:kern w:val="0"/>
        </w:rPr>
        <w:t xml:space="preserve"> I'm sorry, what?</w:t>
      </w:r>
    </w:p>
    <w:p w:rsidR="00000000" w:rsidRDefault="004E651F">
      <w:pPr>
        <w:rPr>
          <w:kern w:val="0"/>
        </w:rPr>
      </w:pPr>
      <w:r>
        <w:rPr>
          <w:b/>
          <w:kern w:val="0"/>
        </w:rPr>
        <w:t>R</w:t>
      </w:r>
      <w:r>
        <w:rPr>
          <w:b/>
          <w:kern w:val="0"/>
        </w:rPr>
        <w:t>oss:</w:t>
      </w:r>
      <w:r>
        <w:rPr>
          <w:kern w:val="0"/>
        </w:rPr>
        <w:t xml:space="preserve"> When you thought Joey proposed did - did you say yes?</w:t>
      </w:r>
    </w:p>
    <w:p w:rsidR="00000000" w:rsidRDefault="004E651F">
      <w:pPr>
        <w:rPr>
          <w:b/>
          <w:kern w:val="0"/>
        </w:rPr>
      </w:pPr>
      <w:r>
        <w:rPr>
          <w:b/>
          <w:kern w:val="0"/>
        </w:rPr>
        <w:t>Closing Credits</w:t>
      </w:r>
    </w:p>
    <w:p w:rsidR="00000000" w:rsidRDefault="004E651F">
      <w:pPr>
        <w:rPr>
          <w:kern w:val="0"/>
        </w:rPr>
      </w:pPr>
      <w:r>
        <w:rPr>
          <w:kern w:val="0"/>
        </w:rPr>
        <w:t>[Scene: Outside the Janitor's Closet, there are people having sex and Mr. Geller is trying to give them some pamphlets.]</w:t>
      </w:r>
    </w:p>
    <w:p w:rsidR="00000000" w:rsidRDefault="004E651F">
      <w:pPr>
        <w:rPr>
          <w:kern w:val="0"/>
        </w:rPr>
      </w:pPr>
      <w:r>
        <w:rPr>
          <w:b/>
          <w:kern w:val="0"/>
        </w:rPr>
        <w:t>Mr. Geller:</w:t>
      </w:r>
      <w:r>
        <w:rPr>
          <w:kern w:val="0"/>
        </w:rPr>
        <w:t xml:space="preserve"> Kids, I spoke to a doctor and picked up this pam</w:t>
      </w:r>
      <w:r>
        <w:rPr>
          <w:kern w:val="0"/>
        </w:rPr>
        <w:t>phlets on how to get pregnant. (He slides them under the door.)</w:t>
      </w:r>
    </w:p>
    <w:p w:rsidR="00000000" w:rsidRDefault="004E651F">
      <w:pPr>
        <w:rPr>
          <w:kern w:val="0"/>
        </w:rPr>
      </w:pPr>
      <w:r>
        <w:rPr>
          <w:b/>
          <w:kern w:val="0"/>
        </w:rPr>
        <w:t>Monica:</w:t>
      </w:r>
      <w:r>
        <w:rPr>
          <w:kern w:val="0"/>
        </w:rPr>
        <w:t xml:space="preserve"> (walking by with Chandler.) Hey dad!</w:t>
      </w:r>
    </w:p>
    <w:p w:rsidR="00000000" w:rsidRDefault="004E651F">
      <w:pPr>
        <w:rPr>
          <w:kern w:val="0"/>
        </w:rPr>
      </w:pPr>
      <w:r>
        <w:rPr>
          <w:b/>
          <w:kern w:val="0"/>
        </w:rPr>
        <w:t>Chandler:</w:t>
      </w:r>
      <w:r>
        <w:rPr>
          <w:kern w:val="0"/>
        </w:rPr>
        <w:t xml:space="preserve"> Hey.</w:t>
      </w:r>
    </w:p>
    <w:p w:rsidR="00000000" w:rsidRDefault="004E651F">
      <w:pPr>
        <w:rPr>
          <w:kern w:val="0"/>
        </w:rPr>
      </w:pPr>
      <w:r>
        <w:rPr>
          <w:b/>
          <w:kern w:val="0"/>
        </w:rPr>
        <w:t>Mr. Geller:</w:t>
      </w:r>
      <w:r>
        <w:rPr>
          <w:kern w:val="0"/>
        </w:rPr>
        <w:t xml:space="preserve"> (pause) Sorry to bother you again, but could you pass my pamphlets back? (They do so.) Thank you.</w:t>
      </w:r>
    </w:p>
    <w:p w:rsidR="00000000" w:rsidRDefault="004E651F">
      <w:pPr>
        <w:rPr>
          <w:b/>
          <w:kern w:val="0"/>
        </w:rPr>
      </w:pPr>
      <w:r>
        <w:rPr>
          <w:b/>
          <w:kern w:val="0"/>
        </w:rPr>
        <w:t>End</w:t>
      </w:r>
    </w:p>
    <w:p w:rsidR="00000000" w:rsidRDefault="004E651F"/>
    <w:p w:rsidR="00000000" w:rsidRDefault="004E651F"/>
    <w:p w:rsidR="00000000" w:rsidRDefault="004E651F">
      <w:pPr>
        <w:rPr>
          <w:b/>
          <w:shd w:val="pct10" w:color="auto" w:fill="FFFFFF"/>
        </w:rPr>
      </w:pPr>
      <w:r>
        <w:rPr>
          <w:b/>
          <w:shd w:val="pct10" w:color="auto" w:fill="FFFFFF"/>
        </w:rPr>
        <w:t>902 The One Wher</w:t>
      </w:r>
      <w:r>
        <w:rPr>
          <w:b/>
          <w:shd w:val="pct10" w:color="auto" w:fill="FFFFFF"/>
        </w:rPr>
        <w:t>e Emma Cries</w:t>
      </w:r>
    </w:p>
    <w:p w:rsidR="00000000" w:rsidRDefault="004E651F">
      <w:pPr>
        <w:rPr>
          <w:b/>
        </w:rPr>
      </w:pPr>
    </w:p>
    <w:p w:rsidR="00000000" w:rsidRDefault="004E651F">
      <w:pPr>
        <w:rPr>
          <w:b/>
        </w:rPr>
      </w:pPr>
      <w:r>
        <w:rPr>
          <w:b/>
        </w:rPr>
        <w:t xml:space="preserve">Scene: Continues from </w:t>
      </w:r>
      <w:hyperlink r:id="rId7" w:history="1">
        <w:r>
          <w:rPr>
            <w:rStyle w:val="Hyperlink"/>
            <w:b/>
          </w:rPr>
          <w:t>The One Where No One Proposes</w:t>
        </w:r>
      </w:hyperlink>
      <w:r>
        <w:rPr>
          <w:b/>
        </w:rPr>
        <w:t xml:space="preserve"> - Ross is still next to Rachel.</w:t>
      </w:r>
    </w:p>
    <w:p w:rsidR="00000000" w:rsidRDefault="004E651F">
      <w:pPr>
        <w:rPr>
          <w:b/>
        </w:rPr>
      </w:pPr>
    </w:p>
    <w:p w:rsidR="00000000" w:rsidRDefault="004E651F">
      <w:r>
        <w:rPr>
          <w:b/>
        </w:rPr>
        <w:t>Ross:</w:t>
      </w:r>
      <w:r>
        <w:t xml:space="preserve"> You said you'd marry Joey?</w:t>
      </w:r>
    </w:p>
    <w:p w:rsidR="00000000" w:rsidRDefault="004E651F">
      <w:r>
        <w:rPr>
          <w:b/>
        </w:rPr>
        <w:t>Rachel:</w:t>
      </w:r>
      <w:r>
        <w:t xml:space="preserve"> OK, you have to realize, I was exhausted, I was emotion</w:t>
      </w:r>
      <w:r>
        <w:t>al, I would have said yes to anybody. Like that time you and I got married. (Long pause) I'm not helping.</w:t>
      </w:r>
    </w:p>
    <w:p w:rsidR="00000000" w:rsidRDefault="004E651F">
      <w:r>
        <w:rPr>
          <w:b/>
        </w:rPr>
        <w:t>Ross:</w:t>
      </w:r>
      <w:r>
        <w:t xml:space="preserve"> So you said yes to him, and you just had our baby?</w:t>
      </w:r>
    </w:p>
    <w:p w:rsidR="00000000" w:rsidRDefault="004E651F">
      <w:r>
        <w:rPr>
          <w:b/>
        </w:rPr>
        <w:t>Rachel:</w:t>
      </w:r>
      <w:r>
        <w:t xml:space="preserve"> That is right and traditionally the daddy is supposed to give the mummy a present but</w:t>
      </w:r>
      <w:r>
        <w:t xml:space="preserve"> I am prepared to let that go.</w:t>
      </w:r>
    </w:p>
    <w:p w:rsidR="00000000" w:rsidRDefault="004E651F">
      <w:r>
        <w:rPr>
          <w:b/>
        </w:rPr>
        <w:t>Ross:</w:t>
      </w:r>
      <w:r>
        <w:t xml:space="preserve"> So when I came in here to see if you wanted to maybe start things up again, you were engaged to my best friend.</w:t>
      </w:r>
    </w:p>
    <w:p w:rsidR="00000000" w:rsidRDefault="004E651F">
      <w:r>
        <w:rPr>
          <w:b/>
        </w:rPr>
        <w:t>Rachel:</w:t>
      </w:r>
      <w:r>
        <w:t xml:space="preserve"> Well (Looks at Ross quizzically) Really? I thought Chandler was your best friend.</w:t>
      </w:r>
    </w:p>
    <w:p w:rsidR="00000000" w:rsidRDefault="004E651F">
      <w:r>
        <w:rPr>
          <w:b/>
        </w:rPr>
        <w:t>Ross:</w:t>
      </w:r>
      <w:r>
        <w:t xml:space="preserve"> Well, Chand</w:t>
      </w:r>
      <w:r>
        <w:t>ler's my oldest friend, but Joey's my NO! Ah! (points at Rachel)</w:t>
      </w:r>
    </w:p>
    <w:p w:rsidR="00000000" w:rsidRDefault="004E651F">
      <w:r>
        <w:rPr>
          <w:b/>
        </w:rPr>
        <w:t>Rachel:</w:t>
      </w:r>
      <w:r>
        <w:t xml:space="preserve"> Ooooo!</w:t>
      </w:r>
    </w:p>
    <w:p w:rsidR="00000000" w:rsidRDefault="004E651F">
      <w:r>
        <w:rPr>
          <w:b/>
        </w:rPr>
        <w:t>Joey:</w:t>
      </w:r>
      <w:r>
        <w:t xml:space="preserve"> (Enters) Hey I'm gonna take off. I just wanted to let you guys know, say goodbye.</w:t>
      </w:r>
    </w:p>
    <w:p w:rsidR="00000000" w:rsidRDefault="004E651F">
      <w:r>
        <w:rPr>
          <w:b/>
        </w:rPr>
        <w:t>Ross:</w:t>
      </w:r>
      <w:r>
        <w:t xml:space="preserve"> Rachel said she'd marry you!</w:t>
      </w:r>
    </w:p>
    <w:p w:rsidR="00000000" w:rsidRDefault="004E651F">
      <w:r>
        <w:rPr>
          <w:b/>
        </w:rPr>
        <w:t>Joey:</w:t>
      </w:r>
      <w:r>
        <w:t xml:space="preserve"> (He looks around the room) This isn't the right</w:t>
      </w:r>
      <w:r>
        <w:t xml:space="preserve"> room, sorry folks. (leaves)</w:t>
      </w:r>
    </w:p>
    <w:p w:rsidR="00000000" w:rsidRDefault="004E651F">
      <w:pPr>
        <w:rPr>
          <w:b/>
        </w:rPr>
      </w:pPr>
      <w:r>
        <w:rPr>
          <w:b/>
        </w:rPr>
        <w:t>Opening Credits</w:t>
      </w:r>
    </w:p>
    <w:p w:rsidR="00000000" w:rsidRDefault="004E651F">
      <w:pPr>
        <w:rPr>
          <w:b/>
        </w:rPr>
      </w:pPr>
      <w:r>
        <w:rPr>
          <w:b/>
        </w:rPr>
        <w:t>Scene: Monica, Phoebe, Joey &amp; Chandler are at Ross &amp; Rachel's waiting for them to come home.</w:t>
      </w:r>
    </w:p>
    <w:p w:rsidR="00000000" w:rsidRDefault="004E651F">
      <w:r>
        <w:rPr>
          <w:b/>
        </w:rPr>
        <w:t>Monica:</w:t>
      </w:r>
      <w:r>
        <w:t xml:space="preserve"> OK, I don't wanna be negative so I'll say that most of the signs you bought are good.</w:t>
      </w:r>
    </w:p>
    <w:p w:rsidR="00000000" w:rsidRDefault="004E651F">
      <w:r>
        <w:rPr>
          <w:b/>
        </w:rPr>
        <w:t>Phoebe:</w:t>
      </w:r>
      <w:r>
        <w:t xml:space="preserve"> No they ran out </w:t>
      </w:r>
      <w:r>
        <w:t xml:space="preserve">of "It's a girl" (the sign says "It's a boy") but I can fix this one, (she writes "not" in between </w:t>
      </w:r>
      <w:r>
        <w:rPr>
          <w:i/>
        </w:rPr>
        <w:t>it's</w:t>
      </w:r>
      <w:r>
        <w:t xml:space="preserve"> and </w:t>
      </w:r>
      <w:r>
        <w:rPr>
          <w:i/>
        </w:rPr>
        <w:t>a</w:t>
      </w:r>
      <w:r>
        <w:t>) See?</w:t>
      </w:r>
    </w:p>
    <w:p w:rsidR="00000000" w:rsidRDefault="004E651F">
      <w:r>
        <w:rPr>
          <w:b/>
        </w:rPr>
        <w:t>Monica:</w:t>
      </w:r>
      <w:r>
        <w:t xml:space="preserve"> (looking at Chandler sleeping with a balloon in his mouth) So sexy. Honey.</w:t>
      </w:r>
    </w:p>
    <w:p w:rsidR="00000000" w:rsidRDefault="004E651F">
      <w:r>
        <w:rPr>
          <w:b/>
        </w:rPr>
        <w:t>Chandler:</w:t>
      </w:r>
      <w:r>
        <w:t xml:space="preserve"> Yea yea. (pulls the balloon out of his mouth)</w:t>
      </w:r>
    </w:p>
    <w:p w:rsidR="00000000" w:rsidRDefault="004E651F">
      <w:r>
        <w:rPr>
          <w:b/>
        </w:rPr>
        <w:t>M</w:t>
      </w:r>
      <w:r>
        <w:rPr>
          <w:b/>
        </w:rPr>
        <w:t>onica:</w:t>
      </w:r>
      <w:r>
        <w:t xml:space="preserve"> Honey why don't you go lie down.</w:t>
      </w:r>
    </w:p>
    <w:p w:rsidR="00000000" w:rsidRDefault="004E651F">
      <w:r>
        <w:rPr>
          <w:b/>
        </w:rPr>
        <w:t>Chandler:</w:t>
      </w:r>
      <w:r>
        <w:t xml:space="preserve"> No, no, Ross and Rachel will be back soon and then I gotta go to the office (pulls a balloon out of his mouth) Am I producing them?</w:t>
      </w:r>
    </w:p>
    <w:p w:rsidR="00000000" w:rsidRDefault="004E651F">
      <w:r>
        <w:rPr>
          <w:b/>
        </w:rPr>
        <w:t>Joey:</w:t>
      </w:r>
      <w:r>
        <w:t xml:space="preserve"> Why're you so tired?</w:t>
      </w:r>
    </w:p>
    <w:p w:rsidR="00000000" w:rsidRDefault="004E651F">
      <w:r>
        <w:rPr>
          <w:b/>
        </w:rPr>
        <w:t>Chandler:</w:t>
      </w:r>
      <w:r>
        <w:t xml:space="preserve"> Couldn't sleep last night you know, t</w:t>
      </w:r>
      <w:r>
        <w:t>hen I started worrying about this big divisional meeting that I have later today, the more I worried about it the more I couldn't sleep, you know, I was like, if I fall asleep now I'll get six hours sleep, but if I fall asleep now I'll get 5 hours sleep. N</w:t>
      </w:r>
      <w:r>
        <w:t>ot matter what I did I couldn't fall asleep.</w:t>
      </w:r>
    </w:p>
    <w:p w:rsidR="00000000" w:rsidRDefault="004E651F">
      <w:r>
        <w:rPr>
          <w:b/>
        </w:rPr>
        <w:t>Joey:</w:t>
      </w:r>
      <w:r>
        <w:t xml:space="preserve"> You know what you should've done, you should have told yourself that little story.</w:t>
      </w:r>
    </w:p>
    <w:p w:rsidR="00000000" w:rsidRDefault="004E651F">
      <w:r>
        <w:rPr>
          <w:b/>
        </w:rPr>
        <w:t>Rachel:</w:t>
      </w:r>
      <w:r>
        <w:t xml:space="preserve"> (enters with Emma) Hi!</w:t>
      </w:r>
    </w:p>
    <w:p w:rsidR="00000000" w:rsidRDefault="004E651F">
      <w:r>
        <w:rPr>
          <w:b/>
        </w:rPr>
        <w:t>Everyone:</w:t>
      </w:r>
      <w:r>
        <w:t xml:space="preserve"> Hi, welcome home!</w:t>
      </w:r>
    </w:p>
    <w:p w:rsidR="00000000" w:rsidRDefault="004E651F">
      <w:r>
        <w:rPr>
          <w:b/>
        </w:rPr>
        <w:t>Monica:</w:t>
      </w:r>
      <w:r>
        <w:t xml:space="preserve"> Phoebe did the signs.</w:t>
      </w:r>
    </w:p>
    <w:p w:rsidR="00000000" w:rsidRDefault="004E651F">
      <w:r>
        <w:rPr>
          <w:b/>
        </w:rPr>
        <w:t>Rachel:</w:t>
      </w:r>
      <w:r>
        <w:t xml:space="preserve"> Oh you guys thanks for do</w:t>
      </w:r>
      <w:r>
        <w:t>ing this.</w:t>
      </w:r>
    </w:p>
    <w:p w:rsidR="00000000" w:rsidRDefault="004E651F">
      <w:r>
        <w:rPr>
          <w:b/>
        </w:rPr>
        <w:t>Phoebe:</w:t>
      </w:r>
      <w:r>
        <w:t xml:space="preserve"> Look at all the stuff people sent!</w:t>
      </w:r>
    </w:p>
    <w:p w:rsidR="00000000" w:rsidRDefault="004E651F">
      <w:r>
        <w:rPr>
          <w:b/>
        </w:rPr>
        <w:t>Rachel:</w:t>
      </w:r>
      <w:r>
        <w:t xml:space="preserve"> Oh AH! (see's a big gorilla stuffed animal) Oh my gosh there's something every mother needs, a giant stuffed gorilla that takes up the entire apartment! What are people think?(reads the card) Oh </w:t>
      </w:r>
      <w:r>
        <w:t>you guys I love it.</w:t>
      </w:r>
    </w:p>
    <w:p w:rsidR="00000000" w:rsidRDefault="004E651F">
      <w:r>
        <w:rPr>
          <w:b/>
        </w:rPr>
        <w:t>Joey:</w:t>
      </w:r>
      <w:r>
        <w:t xml:space="preserve"> Hey so where's Ross?</w:t>
      </w:r>
    </w:p>
    <w:p w:rsidR="00000000" w:rsidRDefault="004E651F">
      <w:r>
        <w:rPr>
          <w:b/>
        </w:rPr>
        <w:t>Rachel:</w:t>
      </w:r>
      <w:r>
        <w:t xml:space="preserve"> He's downstairs getting the rest of the stuff out of the cab.</w:t>
      </w:r>
    </w:p>
    <w:p w:rsidR="00000000" w:rsidRDefault="004E651F">
      <w:r>
        <w:rPr>
          <w:b/>
        </w:rPr>
        <w:t>Joey:</w:t>
      </w:r>
      <w:r>
        <w:t xml:space="preserve"> Is he still mad at us?</w:t>
      </w:r>
    </w:p>
    <w:p w:rsidR="00000000" w:rsidRDefault="004E651F">
      <w:r>
        <w:rPr>
          <w:b/>
        </w:rPr>
        <w:t>Rachel:</w:t>
      </w:r>
      <w:r>
        <w:t xml:space="preserve"> Well, you more then me, but he can't stay to mad at me. I mean, I just had his baby.</w:t>
      </w:r>
    </w:p>
    <w:p w:rsidR="00000000" w:rsidRDefault="004E651F">
      <w:r>
        <w:rPr>
          <w:b/>
        </w:rPr>
        <w:t>Joey:</w:t>
      </w:r>
      <w:r>
        <w:t xml:space="preserve"> That's not </w:t>
      </w:r>
      <w:r>
        <w:t>fair! I can't do that.</w:t>
      </w:r>
    </w:p>
    <w:p w:rsidR="00000000" w:rsidRDefault="004E651F">
      <w:r>
        <w:rPr>
          <w:b/>
        </w:rPr>
        <w:t>Rachel:</w:t>
      </w:r>
      <w:r>
        <w:t xml:space="preserve"> Yeah, I'm not too sure you should be here when he comes up.</w:t>
      </w:r>
    </w:p>
    <w:p w:rsidR="00000000" w:rsidRDefault="004E651F">
      <w:r>
        <w:rPr>
          <w:b/>
        </w:rPr>
        <w:t>Joey:</w:t>
      </w:r>
      <w:r>
        <w:t xml:space="preserve"> See this is what I was afraid of, I didn't think I should be here either but somebody (looks at Chandler) said he'd be over it by now.</w:t>
      </w:r>
    </w:p>
    <w:p w:rsidR="00000000" w:rsidRDefault="004E651F">
      <w:r>
        <w:rPr>
          <w:b/>
        </w:rPr>
        <w:t>Chandler:</w:t>
      </w:r>
      <w:r>
        <w:t xml:space="preserve"> Hey, what do I</w:t>
      </w:r>
      <w:r>
        <w:t xml:space="preserve"> know? I wanted to get a bigger gorilla.</w:t>
      </w:r>
    </w:p>
    <w:p w:rsidR="00000000" w:rsidRDefault="004E651F">
      <w:pPr>
        <w:rPr>
          <w:b/>
        </w:rPr>
      </w:pPr>
      <w:r>
        <w:rPr>
          <w:b/>
        </w:rPr>
        <w:t>Scene: Chandler keeps drifting off to sleep at his meeting.</w:t>
      </w:r>
    </w:p>
    <w:p w:rsidR="00000000" w:rsidRDefault="004E651F">
      <w:r>
        <w:rPr>
          <w:b/>
        </w:rPr>
        <w:t>Ms. McKenna:</w:t>
      </w:r>
      <w:r>
        <w:t xml:space="preserve"> The numbers we are seeing New York, Chicago &amp; London are consistently solid, but many of our officers have reported disappointing fields.</w:t>
      </w:r>
    </w:p>
    <w:p w:rsidR="00000000" w:rsidRDefault="004E651F">
      <w:r>
        <w:t>(Cha</w:t>
      </w:r>
      <w:r>
        <w:t>ndler drifts off and his arm slips off the table and he wakes back up.)</w:t>
      </w:r>
    </w:p>
    <w:p w:rsidR="00000000" w:rsidRDefault="004E651F">
      <w:r>
        <w:rPr>
          <w:b/>
        </w:rPr>
        <w:t>Ms. McKenna:</w:t>
      </w:r>
      <w:r>
        <w:t xml:space="preserve"> Boston is down, Atlanta, Houston is down, I could go on and on but instead of boring you I'll go straight to my forty two point plan.</w:t>
      </w:r>
    </w:p>
    <w:p w:rsidR="00000000" w:rsidRDefault="004E651F">
      <w:r>
        <w:t xml:space="preserve">(Chandler leans over to the man next </w:t>
      </w:r>
      <w:r>
        <w:t>to him drifting off yet again, realizing he gets back up.)</w:t>
      </w:r>
    </w:p>
    <w:p w:rsidR="00000000" w:rsidRDefault="004E651F">
      <w:r>
        <w:rPr>
          <w:b/>
        </w:rPr>
        <w:t>Chandler:</w:t>
      </w:r>
      <w:r>
        <w:t xml:space="preserve"> Walter (nods).</w:t>
      </w:r>
    </w:p>
    <w:p w:rsidR="00000000" w:rsidRDefault="004E651F">
      <w:pPr>
        <w:rPr>
          <w:b/>
        </w:rPr>
      </w:pPr>
      <w:r>
        <w:rPr>
          <w:b/>
        </w:rPr>
        <w:t>Scene: Phoebe Monica Rachel &amp; Ross at the apartment.</w:t>
      </w:r>
    </w:p>
    <w:p w:rsidR="00000000" w:rsidRDefault="004E651F">
      <w:r>
        <w:rPr>
          <w:b/>
        </w:rPr>
        <w:t>Phoebe:</w:t>
      </w:r>
      <w:r>
        <w:t xml:space="preserve"> She's just so cute! I just wanna bite her ear off and use it and a sucking candy.</w:t>
      </w:r>
    </w:p>
    <w:p w:rsidR="00000000" w:rsidRDefault="004E651F">
      <w:r>
        <w:rPr>
          <w:b/>
        </w:rPr>
        <w:t>Monica:</w:t>
      </w:r>
      <w:r>
        <w:t xml:space="preserve"> Phoebe! But I could t</w:t>
      </w:r>
      <w:r>
        <w:t>ake one of those little feet and put it in a peter pocket.</w:t>
      </w:r>
    </w:p>
    <w:p w:rsidR="00000000" w:rsidRDefault="004E651F">
      <w:r>
        <w:rPr>
          <w:b/>
        </w:rPr>
        <w:t>Ross:</w:t>
      </w:r>
      <w:r>
        <w:t xml:space="preserve"> (comes out from the back room) OK I put most of the stuff away.</w:t>
      </w:r>
    </w:p>
    <w:p w:rsidR="00000000" w:rsidRDefault="004E651F">
      <w:r>
        <w:rPr>
          <w:b/>
        </w:rPr>
        <w:t>Rachel:</w:t>
      </w:r>
      <w:r>
        <w:t xml:space="preserve"> Oh great, the pacifiers?</w:t>
      </w:r>
    </w:p>
    <w:p w:rsidR="00000000" w:rsidRDefault="004E651F">
      <w:r>
        <w:rPr>
          <w:b/>
        </w:rPr>
        <w:t>Ross:</w:t>
      </w:r>
      <w:r>
        <w:t xml:space="preserve"> In the closet.</w:t>
      </w:r>
    </w:p>
    <w:p w:rsidR="00000000" w:rsidRDefault="004E651F">
      <w:r>
        <w:rPr>
          <w:b/>
        </w:rPr>
        <w:t>Rachel:</w:t>
      </w:r>
      <w:r>
        <w:t xml:space="preserve"> The burping clogs?</w:t>
      </w:r>
    </w:p>
    <w:p w:rsidR="00000000" w:rsidRDefault="004E651F">
      <w:r>
        <w:rPr>
          <w:b/>
        </w:rPr>
        <w:t>Ross:</w:t>
      </w:r>
      <w:r>
        <w:t xml:space="preserve"> Linen closet.</w:t>
      </w:r>
    </w:p>
    <w:p w:rsidR="00000000" w:rsidRDefault="004E651F">
      <w:r>
        <w:rPr>
          <w:b/>
        </w:rPr>
        <w:t>Rachel:</w:t>
      </w:r>
      <w:r>
        <w:t xml:space="preserve"> The diapers?</w:t>
      </w:r>
    </w:p>
    <w:p w:rsidR="00000000" w:rsidRDefault="004E651F">
      <w:r>
        <w:rPr>
          <w:b/>
        </w:rPr>
        <w:t>Ross:</w:t>
      </w:r>
      <w:r>
        <w:t xml:space="preserve"> In the hospital.</w:t>
      </w:r>
    </w:p>
    <w:p w:rsidR="00000000" w:rsidRDefault="004E651F">
      <w:r>
        <w:rPr>
          <w:b/>
        </w:rPr>
        <w:t>Phoebe:</w:t>
      </w:r>
      <w:r>
        <w:t xml:space="preserve"> Wow you guys got a hospital fetish!</w:t>
      </w:r>
    </w:p>
    <w:p w:rsidR="00000000" w:rsidRDefault="004E651F">
      <w:r>
        <w:rPr>
          <w:b/>
        </w:rPr>
        <w:t>Ross:</w:t>
      </w:r>
      <w:r>
        <w:t xml:space="preserve"> No I left the diapers at the hospital! There's some in the bag but I'll run out and get some more.</w:t>
      </w:r>
    </w:p>
    <w:p w:rsidR="00000000" w:rsidRDefault="004E651F">
      <w:r>
        <w:rPr>
          <w:b/>
        </w:rPr>
        <w:t>Rachel:</w:t>
      </w:r>
      <w:r>
        <w:t xml:space="preserve"> Alright thanks, oh Ross could you stop by the coffee house and get me a muffin?</w:t>
      </w:r>
    </w:p>
    <w:p w:rsidR="00000000" w:rsidRDefault="004E651F">
      <w:r>
        <w:rPr>
          <w:b/>
        </w:rPr>
        <w:t>R</w:t>
      </w:r>
      <w:r>
        <w:rPr>
          <w:b/>
        </w:rPr>
        <w:t>oss:</w:t>
      </w:r>
      <w:r>
        <w:t xml:space="preserve"> Sure what kind?</w:t>
      </w:r>
    </w:p>
    <w:p w:rsidR="00000000" w:rsidRDefault="004E651F">
      <w:r>
        <w:rPr>
          <w:b/>
        </w:rPr>
        <w:t>Rachel:</w:t>
      </w:r>
      <w:r>
        <w:t xml:space="preserve"> Umm let me think...What do I want, what d-o I w-a-n-t...</w:t>
      </w:r>
    </w:p>
    <w:p w:rsidR="00000000" w:rsidRDefault="004E651F">
      <w:r>
        <w:rPr>
          <w:b/>
        </w:rPr>
        <w:t>Ross:</w:t>
      </w:r>
      <w:r>
        <w:t xml:space="preserve"> Please take your time, it's an important decision. Not like, say, I know! deciding to marry someone, this is about a muffin (opens his eyes and acts like its seriou</w:t>
      </w:r>
      <w:r>
        <w:t>s)</w:t>
      </w:r>
    </w:p>
    <w:p w:rsidR="00000000" w:rsidRDefault="004E651F">
      <w:r>
        <w:rPr>
          <w:b/>
        </w:rPr>
        <w:t>Rachel:</w:t>
      </w:r>
      <w:r>
        <w:t xml:space="preserve"> Blueberry.</w:t>
      </w:r>
    </w:p>
    <w:p w:rsidR="00000000" w:rsidRDefault="004E651F">
      <w:r>
        <w:rPr>
          <w:b/>
        </w:rPr>
        <w:t>Ross:</w:t>
      </w:r>
      <w:r>
        <w:t xml:space="preserve"> Blueberry it is.</w:t>
      </w:r>
    </w:p>
    <w:p w:rsidR="00000000" w:rsidRDefault="004E651F">
      <w:r>
        <w:rPr>
          <w:b/>
        </w:rPr>
        <w:t>Rachel:</w:t>
      </w:r>
      <w:r>
        <w:t xml:space="preserve"> Thanks.</w:t>
      </w:r>
    </w:p>
    <w:p w:rsidR="00000000" w:rsidRDefault="004E651F">
      <w:r>
        <w:rPr>
          <w:b/>
        </w:rPr>
        <w:t>Monica:</w:t>
      </w:r>
      <w:r>
        <w:t xml:space="preserve"> Wow, he's really not letting this go, is he?</w:t>
      </w:r>
    </w:p>
    <w:p w:rsidR="00000000" w:rsidRDefault="004E651F">
      <w:r>
        <w:rPr>
          <w:b/>
        </w:rPr>
        <w:t>Rachel:</w:t>
      </w:r>
      <w:r>
        <w:t xml:space="preserve"> God how long do you think that's gonna last?</w:t>
      </w:r>
    </w:p>
    <w:p w:rsidR="00000000" w:rsidRDefault="004E651F">
      <w:r>
        <w:rPr>
          <w:b/>
        </w:rPr>
        <w:t>Phoebe:</w:t>
      </w:r>
      <w:r>
        <w:t xml:space="preserve"> I dunno, well he got over the "we were on a break" thing really quickly.</w:t>
      </w:r>
    </w:p>
    <w:p w:rsidR="00000000" w:rsidRDefault="004E651F">
      <w:r>
        <w:rPr>
          <w:b/>
        </w:rPr>
        <w:t>Rachel:</w:t>
      </w:r>
      <w:r>
        <w:t xml:space="preserve"> </w:t>
      </w:r>
      <w:r>
        <w:t>You know what? I can't even worry about that right now, cause I got the cutie little baby, oh I can't believe how much I love her, I can't get enough of her, like right now I miss her I actually miss her.</w:t>
      </w:r>
    </w:p>
    <w:p w:rsidR="00000000" w:rsidRDefault="004E651F">
      <w:r>
        <w:rPr>
          <w:b/>
        </w:rPr>
        <w:t>Phoebe:</w:t>
      </w:r>
      <w:r>
        <w:t xml:space="preserve"> You know that's?that's her.</w:t>
      </w:r>
    </w:p>
    <w:p w:rsidR="00000000" w:rsidRDefault="004E651F">
      <w:r>
        <w:rPr>
          <w:b/>
        </w:rPr>
        <w:t>Rachel:</w:t>
      </w:r>
      <w:r>
        <w:t xml:space="preserve"> Oh god </w:t>
      </w:r>
      <w:r>
        <w:t>look at her sleeping, oh I love her so much, oh I think I'm gonna wake her up.</w:t>
      </w:r>
    </w:p>
    <w:p w:rsidR="00000000" w:rsidRDefault="004E651F">
      <w:r>
        <w:rPr>
          <w:b/>
        </w:rPr>
        <w:t>Phoebe:</w:t>
      </w:r>
      <w:r>
        <w:t xml:space="preserve"> Oh no, Rach, no no, you know you're never supposed to wake a sleeping baby.</w:t>
      </w:r>
    </w:p>
    <w:p w:rsidR="00000000" w:rsidRDefault="004E651F">
      <w:r>
        <w:rPr>
          <w:b/>
        </w:rPr>
        <w:t>Rachel:</w:t>
      </w:r>
      <w:r>
        <w:t xml:space="preserve"> Well I can do whatever I want, I made her, come on little girl, hi!</w:t>
      </w:r>
    </w:p>
    <w:p w:rsidR="00000000" w:rsidRDefault="004E651F">
      <w:r>
        <w:t>(Emma starts cryi</w:t>
      </w:r>
      <w:r>
        <w:t>ng)</w:t>
      </w:r>
    </w:p>
    <w:p w:rsidR="00000000" w:rsidRDefault="004E651F">
      <w:r>
        <w:rPr>
          <w:b/>
        </w:rPr>
        <w:t>Phoebe:</w:t>
      </w:r>
      <w:r>
        <w:t xml:space="preserve"> I don't wanna say I told you so but she's kinda doing that for me.</w:t>
      </w:r>
    </w:p>
    <w:p w:rsidR="00000000" w:rsidRDefault="004E651F">
      <w:r>
        <w:rPr>
          <w:b/>
        </w:rPr>
        <w:t>Rachel:</w:t>
      </w:r>
      <w:r>
        <w:t xml:space="preserve"> Oh I'm sorry mummy's so sorry go back to sleep go back to sleep shh shhh! Go back to sleep</w:t>
      </w:r>
    </w:p>
    <w:p w:rsidR="00000000" w:rsidRDefault="004E651F">
      <w:r>
        <w:t>(Emma continues crying in the background)</w:t>
      </w:r>
    </w:p>
    <w:p w:rsidR="00000000" w:rsidRDefault="004E651F">
      <w:r>
        <w:rPr>
          <w:b/>
        </w:rPr>
        <w:t>Monica:</w:t>
      </w:r>
      <w:r>
        <w:t xml:space="preserve"> Breaks your heart doesn't it</w:t>
      </w:r>
    </w:p>
    <w:p w:rsidR="00000000" w:rsidRDefault="004E651F">
      <w:r>
        <w:rPr>
          <w:b/>
        </w:rPr>
        <w:t>Phoebe:</w:t>
      </w:r>
      <w:r>
        <w:t xml:space="preserve"> It really does?how long do you think we have to stay?</w:t>
      </w:r>
    </w:p>
    <w:p w:rsidR="00000000" w:rsidRDefault="004E651F">
      <w:pPr>
        <w:rPr>
          <w:b/>
        </w:rPr>
      </w:pPr>
      <w:r>
        <w:rPr>
          <w:b/>
        </w:rPr>
        <w:t>Scene: Chandlers meeting continues</w:t>
      </w:r>
    </w:p>
    <w:p w:rsidR="00000000" w:rsidRDefault="004E651F">
      <w:r>
        <w:rPr>
          <w:b/>
        </w:rPr>
        <w:t>Ms. McKenna:</w:t>
      </w:r>
      <w:r>
        <w:t xml:space="preserve"> Ok if everyone's on board, it's settled, Chandler, (Walter puts his hand on Chandlers hand, Chandler sleeping puts his hand on top of his, he the</w:t>
      </w:r>
      <w:r>
        <w:t>n wakes up and pulls his hand away) Chandler?</w:t>
      </w:r>
    </w:p>
    <w:p w:rsidR="00000000" w:rsidRDefault="004E651F">
      <w:r>
        <w:rPr>
          <w:b/>
        </w:rPr>
        <w:t>Chandler:</w:t>
      </w:r>
      <w:r>
        <w:t xml:space="preserve"> Yep.</w:t>
      </w:r>
    </w:p>
    <w:p w:rsidR="00000000" w:rsidRDefault="004E651F">
      <w:r>
        <w:rPr>
          <w:b/>
        </w:rPr>
        <w:t>Ms. McKenna:</w:t>
      </w:r>
      <w:r>
        <w:t xml:space="preserve"> Are you on board?</w:t>
      </w:r>
    </w:p>
    <w:p w:rsidR="00000000" w:rsidRDefault="004E651F">
      <w:r>
        <w:rPr>
          <w:b/>
        </w:rPr>
        <w:t>Chandler:</w:t>
      </w:r>
      <w:r>
        <w:t xml:space="preserve"> (not knowing what he's saying yes to) Yes.</w:t>
      </w:r>
    </w:p>
    <w:p w:rsidR="00000000" w:rsidRDefault="004E651F">
      <w:r>
        <w:rPr>
          <w:b/>
        </w:rPr>
        <w:t>Ms. McKenna:</w:t>
      </w:r>
      <w:r>
        <w:t xml:space="preserve"> Then, problem solved. Chandler will be running our office in Tulsa. You're gonna love Oklahoma.</w:t>
      </w:r>
    </w:p>
    <w:p w:rsidR="00000000" w:rsidRDefault="004E651F">
      <w:r>
        <w:t>(C</w:t>
      </w:r>
      <w:r>
        <w:t>handler smiles and nods then realizes what he's agreed to.)</w:t>
      </w:r>
    </w:p>
    <w:p w:rsidR="00000000" w:rsidRDefault="004E651F">
      <w:pPr>
        <w:rPr>
          <w:b/>
        </w:rPr>
      </w:pPr>
      <w:r>
        <w:rPr>
          <w:b/>
        </w:rPr>
        <w:t>Scene: Emma continues crying while Rachel, Monica and Phoebe try different methods to quiet her down.</w:t>
      </w:r>
    </w:p>
    <w:p w:rsidR="00000000" w:rsidRDefault="004E651F">
      <w:r>
        <w:rPr>
          <w:b/>
        </w:rPr>
        <w:t>Phoebe:</w:t>
      </w:r>
      <w:r>
        <w:t xml:space="preserve"> Well, alright, we already tried feeding her, changing her, burping her, oh try this on</w:t>
      </w:r>
      <w:r>
        <w:t>e! Go back in time and listen to Phoebe!</w:t>
      </w:r>
    </w:p>
    <w:p w:rsidR="00000000" w:rsidRDefault="004E651F">
      <w:r>
        <w:rPr>
          <w:b/>
        </w:rPr>
        <w:t>Monica:</w:t>
      </w:r>
      <w:r>
        <w:t xml:space="preserve"> Alright here's something, it says to try holding the baby close to your body and then swing her rapidly from side to side.</w:t>
      </w:r>
    </w:p>
    <w:p w:rsidR="00000000" w:rsidRDefault="004E651F">
      <w:r>
        <w:rPr>
          <w:b/>
        </w:rPr>
        <w:t>Rachel:</w:t>
      </w:r>
      <w:r>
        <w:t xml:space="preserve"> OK (starts swinging Emma rapidly and she stops crying)</w:t>
      </w:r>
    </w:p>
    <w:p w:rsidR="00000000" w:rsidRDefault="004E651F">
      <w:r>
        <w:rPr>
          <w:b/>
        </w:rPr>
        <w:t>Monica:</w:t>
      </w:r>
      <w:r>
        <w:t xml:space="preserve"> It worked!</w:t>
      </w:r>
    </w:p>
    <w:p w:rsidR="00000000" w:rsidRDefault="004E651F">
      <w:r>
        <w:rPr>
          <w:b/>
        </w:rPr>
        <w:t>Ra</w:t>
      </w:r>
      <w:r>
        <w:rPr>
          <w:b/>
        </w:rPr>
        <w:t>chel:</w:t>
      </w:r>
      <w:r>
        <w:t xml:space="preserve"> Oh (happy) oh no just stopped to throw up a little bit. (Emma starts crying again.) Oh come on, what am I gonna do, its been hours and it won't stop crying.</w:t>
      </w:r>
    </w:p>
    <w:p w:rsidR="00000000" w:rsidRDefault="004E651F">
      <w:r>
        <w:rPr>
          <w:b/>
        </w:rPr>
        <w:t>Monica:</w:t>
      </w:r>
      <w:r>
        <w:t xml:space="preserve"> Umm, "she", Rach, not "it" -- "she. "</w:t>
      </w:r>
    </w:p>
    <w:p w:rsidR="00000000" w:rsidRDefault="004E651F">
      <w:r>
        <w:rPr>
          <w:b/>
        </w:rPr>
        <w:t>Rachel:</w:t>
      </w:r>
      <w:r>
        <w:t xml:space="preserve"> Yeah, I'm not so sure.</w:t>
      </w:r>
    </w:p>
    <w:p w:rsidR="00000000" w:rsidRDefault="004E651F">
      <w:r>
        <w:rPr>
          <w:b/>
        </w:rPr>
        <w:t>Monica:</w:t>
      </w:r>
      <w:r>
        <w:t xml:space="preserve"> Oh my go</w:t>
      </w:r>
      <w:r>
        <w:t>d, I am losing my mind.</w:t>
      </w:r>
    </w:p>
    <w:p w:rsidR="00000000" w:rsidRDefault="004E651F">
      <w:r>
        <w:rPr>
          <w:b/>
        </w:rPr>
        <w:t>Phoebe:</w:t>
      </w:r>
      <w:r>
        <w:t xml:space="preserve"> Yeah, no kidding, this just proves no good can come from having sex with Ross.</w:t>
      </w:r>
    </w:p>
    <w:p w:rsidR="00000000" w:rsidRDefault="004E651F">
      <w:pPr>
        <w:rPr>
          <w:b/>
        </w:rPr>
      </w:pPr>
      <w:r>
        <w:rPr>
          <w:b/>
        </w:rPr>
        <w:t>Scene: Ross in central perk getting Rachel her muffin.</w:t>
      </w:r>
    </w:p>
    <w:p w:rsidR="00000000" w:rsidRDefault="004E651F">
      <w:r>
        <w:rPr>
          <w:b/>
        </w:rPr>
        <w:t>Ross:</w:t>
      </w:r>
      <w:r>
        <w:t xml:space="preserve"> Hey Gunther, can I get a couple of blueberry muffins to go? (He puts a bag with dipp</w:t>
      </w:r>
      <w:r>
        <w:t>ers in it on the counter.)</w:t>
      </w:r>
    </w:p>
    <w:p w:rsidR="00000000" w:rsidRDefault="004E651F">
      <w:r>
        <w:rPr>
          <w:b/>
        </w:rPr>
        <w:t>Gunther:</w:t>
      </w:r>
      <w:r>
        <w:t xml:space="preserve"> Dippers huh?</w:t>
      </w:r>
    </w:p>
    <w:p w:rsidR="00000000" w:rsidRDefault="004E651F">
      <w:r>
        <w:rPr>
          <w:b/>
        </w:rPr>
        <w:t>Ross:</w:t>
      </w:r>
      <w:r>
        <w:t xml:space="preserve"> Yep.</w:t>
      </w:r>
    </w:p>
    <w:p w:rsidR="00000000" w:rsidRDefault="004E651F">
      <w:r>
        <w:rPr>
          <w:b/>
        </w:rPr>
        <w:t>Gunther:</w:t>
      </w:r>
      <w:r>
        <w:t xml:space="preserve"> So I guess Rachel had you baby?</w:t>
      </w:r>
    </w:p>
    <w:p w:rsidR="00000000" w:rsidRDefault="004E651F">
      <w:r>
        <w:rPr>
          <w:b/>
        </w:rPr>
        <w:t>Ross:</w:t>
      </w:r>
      <w:r>
        <w:t xml:space="preserve"> Yep, can you believe it?</w:t>
      </w:r>
    </w:p>
    <w:p w:rsidR="00000000" w:rsidRDefault="004E651F">
      <w:r>
        <w:rPr>
          <w:b/>
        </w:rPr>
        <w:t>Gunther:</w:t>
      </w:r>
      <w:r>
        <w:t xml:space="preserve"> Nope, I still can't believe she slept with you in the first place</w:t>
      </w:r>
    </w:p>
    <w:p w:rsidR="00000000" w:rsidRDefault="004E651F">
      <w:r>
        <w:rPr>
          <w:b/>
        </w:rPr>
        <w:t>Ross:</w:t>
      </w:r>
      <w:r>
        <w:t xml:space="preserve"> Huh? Ooh (laughs) you mean like a?Huh?</w:t>
      </w:r>
    </w:p>
    <w:p w:rsidR="00000000" w:rsidRDefault="004E651F">
      <w:r>
        <w:rPr>
          <w:b/>
        </w:rPr>
        <w:t>Joey</w:t>
      </w:r>
      <w:r>
        <w:rPr>
          <w:b/>
        </w:rPr>
        <w:t>:</w:t>
      </w:r>
      <w:r>
        <w:t xml:space="preserve"> (Comes in.) Hey. (smiles, Ross just ignores him and turns back round) Ross, I know you're pissed at me, but we have to talk about this, ah actually we don't, (Ross walks off) fine, fine OK but I gotta say technically, I didn't even do anything wrong.</w:t>
      </w:r>
    </w:p>
    <w:p w:rsidR="00000000" w:rsidRDefault="004E651F">
      <w:r>
        <w:rPr>
          <w:b/>
        </w:rPr>
        <w:t>Ros</w:t>
      </w:r>
      <w:r>
        <w:rPr>
          <w:b/>
        </w:rPr>
        <w:t>s:</w:t>
      </w:r>
      <w:r>
        <w:t xml:space="preserve"> (turns back) What! (angry) You didn't do anything wrong?!</w:t>
      </w:r>
    </w:p>
    <w:p w:rsidR="00000000" w:rsidRDefault="004E651F">
      <w:r>
        <w:rPr>
          <w:b/>
        </w:rPr>
        <w:t>Joey:</w:t>
      </w:r>
      <w:r>
        <w:t xml:space="preserve"> I said I didn't technically.</w:t>
      </w:r>
    </w:p>
    <w:p w:rsidR="00000000" w:rsidRDefault="004E651F">
      <w:r>
        <w:rPr>
          <w:b/>
        </w:rPr>
        <w:t>Ross:</w:t>
      </w:r>
      <w:r>
        <w:t xml:space="preserve"> OK let's put aside that you (finger quote-mark gesture) "accidentally" picked up my grandmothers ring and you (again) "accidentally" proposed to Rachel.</w:t>
      </w:r>
    </w:p>
    <w:p w:rsidR="00000000" w:rsidRDefault="004E651F">
      <w:r>
        <w:rPr>
          <w:b/>
        </w:rPr>
        <w:t>J</w:t>
      </w:r>
      <w:r>
        <w:rPr>
          <w:b/>
        </w:rPr>
        <w:t>oey:</w:t>
      </w:r>
      <w:r>
        <w:t xml:space="preserve"> Look, can I just stop you right there for a second? When people do this (finger quote-mark gesture) " ", I don't really know what that means. (Ross just looks at him) You were saying?</w:t>
      </w:r>
    </w:p>
    <w:p w:rsidR="00000000" w:rsidRDefault="004E651F">
      <w:r>
        <w:rPr>
          <w:b/>
        </w:rPr>
        <w:t>Ross:</w:t>
      </w:r>
      <w:r>
        <w:t xml:space="preserve"> And I can even understand that you couldn't tell Rachel, but </w:t>
      </w:r>
      <w:r>
        <w:t>why couldn't you tell me, huh? You had all day to and you didn't.</w:t>
      </w:r>
    </w:p>
    <w:p w:rsidR="00000000" w:rsidRDefault="004E651F">
      <w:r>
        <w:rPr>
          <w:b/>
        </w:rPr>
        <w:t>Joey:</w:t>
      </w:r>
      <w:r>
        <w:t xml:space="preserve"> I know I should've. (quote-mark gesture) "im sorry" </w:t>
      </w:r>
    </w:p>
    <w:p w:rsidR="00000000" w:rsidRDefault="004E651F">
      <w:r>
        <w:rPr>
          <w:b/>
        </w:rPr>
        <w:t>Ross:</w:t>
      </w:r>
      <w:r>
        <w:t xml:space="preserve"> Not using it right, Joe.</w:t>
      </w:r>
    </w:p>
    <w:p w:rsidR="00000000" w:rsidRDefault="004E651F">
      <w:r>
        <w:t>(He brings his hands in closer to his face then does it again.)</w:t>
      </w:r>
    </w:p>
    <w:p w:rsidR="00000000" w:rsidRDefault="004E651F">
      <w:r>
        <w:rPr>
          <w:b/>
        </w:rPr>
        <w:t>Ross:</w:t>
      </w:r>
      <w:r>
        <w:t xml:space="preserve"> I'm gonna go.</w:t>
      </w:r>
    </w:p>
    <w:p w:rsidR="00000000" w:rsidRDefault="004E651F">
      <w:r>
        <w:rPr>
          <w:b/>
        </w:rPr>
        <w:t>Joey:</w:t>
      </w:r>
      <w:r>
        <w:t xml:space="preserve"> No, come o</w:t>
      </w:r>
      <w:r>
        <w:t>n Ross! (he grabs his bag so he cant leave) Look, Ross, we have to get past this.</w:t>
      </w:r>
    </w:p>
    <w:p w:rsidR="00000000" w:rsidRDefault="004E651F">
      <w:r>
        <w:rPr>
          <w:b/>
        </w:rPr>
        <w:t>Ross:</w:t>
      </w:r>
      <w:r>
        <w:t xml:space="preserve"> Give me the bag</w:t>
      </w:r>
    </w:p>
    <w:p w:rsidR="00000000" w:rsidRDefault="004E651F">
      <w:r>
        <w:rPr>
          <w:b/>
        </w:rPr>
        <w:t>Joey:</w:t>
      </w:r>
      <w:r>
        <w:t xml:space="preserve"> No, look, I don't know what else to do. I said I'm sorry.</w:t>
      </w:r>
    </w:p>
    <w:p w:rsidR="00000000" w:rsidRDefault="004E651F">
      <w:r>
        <w:rPr>
          <w:b/>
        </w:rPr>
        <w:t>Ross:</w:t>
      </w:r>
      <w:r>
        <w:t xml:space="preserve"> Joey!</w:t>
      </w:r>
    </w:p>
    <w:p w:rsidR="00000000" w:rsidRDefault="004E651F">
      <w:r>
        <w:rPr>
          <w:b/>
        </w:rPr>
        <w:t>Joey:</w:t>
      </w:r>
      <w:r>
        <w:t xml:space="preserve"> You should scream at me or hit me.</w:t>
      </w:r>
    </w:p>
    <w:p w:rsidR="00000000" w:rsidRDefault="004E651F">
      <w:r>
        <w:rPr>
          <w:b/>
        </w:rPr>
        <w:t>Ross:</w:t>
      </w:r>
      <w:r>
        <w:t xml:space="preserve"> I'm not gonna hit you.</w:t>
      </w:r>
    </w:p>
    <w:p w:rsidR="00000000" w:rsidRDefault="004E651F">
      <w:r>
        <w:rPr>
          <w:b/>
        </w:rPr>
        <w:t>Joey:</w:t>
      </w:r>
      <w:r>
        <w:t xml:space="preserve"> </w:t>
      </w:r>
      <w:r>
        <w:t>Why not, you'll feel better, I'll feel better, and I know you want to. I can see it in your eyes.</w:t>
      </w:r>
    </w:p>
    <w:p w:rsidR="00000000" w:rsidRDefault="004E651F">
      <w:r>
        <w:rPr>
          <w:b/>
        </w:rPr>
        <w:t>Ross:</w:t>
      </w:r>
      <w:r>
        <w:t xml:space="preserve"> No I don't.</w:t>
      </w:r>
    </w:p>
    <w:p w:rsidR="00000000" w:rsidRDefault="004E651F">
      <w:r>
        <w:rPr>
          <w:b/>
        </w:rPr>
        <w:t>Joey:</w:t>
      </w:r>
      <w:r>
        <w:t xml:space="preserve"> A little bit.</w:t>
      </w:r>
    </w:p>
    <w:p w:rsidR="00000000" w:rsidRDefault="004E651F">
      <w:r>
        <w:rPr>
          <w:b/>
        </w:rPr>
        <w:t>Ross:</w:t>
      </w:r>
      <w:r>
        <w:t xml:space="preserve"> No.</w:t>
      </w:r>
    </w:p>
    <w:p w:rsidR="00000000" w:rsidRDefault="004E651F">
      <w:r>
        <w:rPr>
          <w:b/>
        </w:rPr>
        <w:t>Joey:</w:t>
      </w:r>
      <w:r>
        <w:t xml:space="preserve"> Little bit.</w:t>
      </w:r>
    </w:p>
    <w:p w:rsidR="00000000" w:rsidRDefault="004E651F">
      <w:r>
        <w:rPr>
          <w:b/>
        </w:rPr>
        <w:t>Ross:</w:t>
      </w:r>
      <w:r>
        <w:t xml:space="preserve"> No!</w:t>
      </w:r>
    </w:p>
    <w:p w:rsidR="00000000" w:rsidRDefault="004E651F">
      <w:r>
        <w:rPr>
          <w:b/>
        </w:rPr>
        <w:t>Joey:</w:t>
      </w:r>
      <w:r>
        <w:t xml:space="preserve"> (excited) A little bit more.</w:t>
      </w:r>
    </w:p>
    <w:p w:rsidR="00000000" w:rsidRDefault="004E651F">
      <w:r>
        <w:rPr>
          <w:b/>
        </w:rPr>
        <w:t>Ross:</w:t>
      </w:r>
      <w:r>
        <w:t xml:space="preserve"> Give me the bag.</w:t>
      </w:r>
    </w:p>
    <w:p w:rsidR="00000000" w:rsidRDefault="004E651F">
      <w:r>
        <w:rPr>
          <w:b/>
        </w:rPr>
        <w:t>Joey:</w:t>
      </w:r>
      <w:r>
        <w:t xml:space="preserve"> No, hit me</w:t>
      </w:r>
    </w:p>
    <w:p w:rsidR="00000000" w:rsidRDefault="004E651F">
      <w:r>
        <w:rPr>
          <w:b/>
        </w:rPr>
        <w:t>Ross:</w:t>
      </w:r>
      <w:r>
        <w:t xml:space="preserve"> G</w:t>
      </w:r>
      <w:r>
        <w:t>ive me the bag.</w:t>
      </w:r>
    </w:p>
    <w:p w:rsidR="00000000" w:rsidRDefault="004E651F">
      <w:r>
        <w:rPr>
          <w:b/>
        </w:rPr>
        <w:t>Joey:</w:t>
      </w:r>
      <w:r>
        <w:t xml:space="preserve"> Hit me.</w:t>
      </w:r>
    </w:p>
    <w:p w:rsidR="00000000" w:rsidRDefault="004E651F">
      <w:r>
        <w:rPr>
          <w:b/>
        </w:rPr>
        <w:t>Ross:</w:t>
      </w:r>
      <w:r>
        <w:t xml:space="preserve"> Joey, give me the bag.</w:t>
      </w:r>
    </w:p>
    <w:p w:rsidR="00000000" w:rsidRDefault="004E651F">
      <w:r>
        <w:rPr>
          <w:b/>
        </w:rPr>
        <w:t>Joey:</w:t>
      </w:r>
      <w:r>
        <w:t xml:space="preserve"> Hit me!</w:t>
      </w:r>
    </w:p>
    <w:p w:rsidR="00000000" w:rsidRDefault="004E651F">
      <w:r>
        <w:rPr>
          <w:b/>
        </w:rPr>
        <w:t>Ross:</w:t>
      </w:r>
      <w:r>
        <w:t xml:space="preserve"> Joe I'm not kidding?/p&gt; </w:t>
      </w:r>
    </w:p>
    <w:p w:rsidR="00000000" w:rsidRDefault="004E651F">
      <w:r>
        <w:rPr>
          <w:b/>
        </w:rPr>
        <w:t>Joey:</w:t>
      </w:r>
      <w:r>
        <w:t xml:space="preserve"> (interrupting) Hit me, hit me.</w:t>
      </w:r>
    </w:p>
    <w:p w:rsidR="00000000" w:rsidRDefault="004E651F">
      <w:r>
        <w:rPr>
          <w:b/>
        </w:rPr>
        <w:t>Ross:</w:t>
      </w:r>
      <w:r>
        <w:t xml:space="preserve"> No!</w:t>
      </w:r>
    </w:p>
    <w:p w:rsidR="00000000" w:rsidRDefault="004E651F">
      <w:r>
        <w:rPr>
          <w:b/>
        </w:rPr>
        <w:t>Joey:</w:t>
      </w:r>
      <w:r>
        <w:t xml:space="preserve"> (shouts) Hit me! Hit me! </w:t>
      </w:r>
    </w:p>
    <w:p w:rsidR="00000000" w:rsidRDefault="004E651F">
      <w:r>
        <w:t xml:space="preserve">(Ross goes crazy and goes to punch him, but Joey gets out of the way and </w:t>
      </w:r>
      <w:r>
        <w:t>Ross punchs his hand against the pole. Ross then screams from the pain and turns to Gunther, and Gunther has a huge smile on his face.)</w:t>
      </w:r>
    </w:p>
    <w:p w:rsidR="00000000" w:rsidRDefault="004E651F">
      <w:r>
        <w:rPr>
          <w:b/>
        </w:rPr>
        <w:t>Ross:</w:t>
      </w:r>
      <w:r>
        <w:t xml:space="preserve"> You ducked!!</w:t>
      </w:r>
    </w:p>
    <w:p w:rsidR="00000000" w:rsidRDefault="004E651F">
      <w:r>
        <w:rPr>
          <w:b/>
        </w:rPr>
        <w:t>Joey:</w:t>
      </w:r>
      <w:r>
        <w:t xml:space="preserve"> I'm sorry! It was a reflex! </w:t>
      </w:r>
    </w:p>
    <w:p w:rsidR="00000000" w:rsidRDefault="004E651F">
      <w:r>
        <w:rPr>
          <w:b/>
        </w:rPr>
        <w:t>Ross:</w:t>
      </w:r>
      <w:r>
        <w:t xml:space="preserve"> Oh my god, this really hurts!!!</w:t>
      </w:r>
    </w:p>
    <w:p w:rsidR="00000000" w:rsidRDefault="004E651F">
      <w:r>
        <w:rPr>
          <w:b/>
        </w:rPr>
        <w:t>Joey:</w:t>
      </w:r>
      <w:r>
        <w:t xml:space="preserve"> I couldn't help it! Wh</w:t>
      </w:r>
      <w:r>
        <w:t>en a fist comes at your face, you duck! Look! (He goes to punch Ross, expecting him to duck, but he doesn't and Joey punches Ross in the eye! Gunther looks very happy.)</w:t>
      </w:r>
    </w:p>
    <w:p w:rsidR="00000000" w:rsidRDefault="004E651F">
      <w:r>
        <w:rPr>
          <w:b/>
        </w:rPr>
        <w:t>Ross:</w:t>
      </w:r>
      <w:r>
        <w:t xml:space="preserve"> What is the matter with you?!?</w:t>
      </w:r>
    </w:p>
    <w:p w:rsidR="00000000" w:rsidRDefault="004E651F">
      <w:r>
        <w:rPr>
          <w:b/>
        </w:rPr>
        <w:t>Joey:</w:t>
      </w:r>
      <w:r>
        <w:t xml:space="preserve"> You were supposed to duck!!! Why didn't you </w:t>
      </w:r>
      <w:r>
        <w:t>duck?</w:t>
      </w:r>
    </w:p>
    <w:p w:rsidR="00000000" w:rsidRDefault="004E651F">
      <w:r>
        <w:rPr>
          <w:b/>
        </w:rPr>
        <w:t>Ross:</w:t>
      </w:r>
      <w:r>
        <w:t xml:space="preserve"> Why don't we talk about this on the way to the hospital?</w:t>
      </w:r>
    </w:p>
    <w:p w:rsidR="00000000" w:rsidRDefault="004E651F">
      <w:r>
        <w:rPr>
          <w:b/>
        </w:rPr>
        <w:t>Joey:</w:t>
      </w:r>
      <w:r>
        <w:t xml:space="preserve"> Good, good yeah, (grabs the bags) maybe while we're there, they can check your reflexes. (Joey opens the door and it hits Ross in the face with it.) "Oops"</w:t>
      </w:r>
    </w:p>
    <w:p w:rsidR="00000000" w:rsidRDefault="004E651F">
      <w:pPr>
        <w:rPr>
          <w:b/>
        </w:rPr>
      </w:pPr>
      <w:r>
        <w:rPr>
          <w:b/>
        </w:rPr>
        <w:t>(Commercial Break)</w:t>
      </w:r>
    </w:p>
    <w:p w:rsidR="00000000" w:rsidRDefault="004E651F">
      <w:pPr>
        <w:rPr>
          <w:b/>
        </w:rPr>
      </w:pPr>
      <w:r>
        <w:rPr>
          <w:b/>
        </w:rPr>
        <w:t>Scene:</w:t>
      </w:r>
      <w:r>
        <w:rPr>
          <w:b/>
        </w:rPr>
        <w:t xml:space="preserve"> Emma is still crying.</w:t>
      </w:r>
    </w:p>
    <w:p w:rsidR="00000000" w:rsidRDefault="004E651F">
      <w:r>
        <w:rPr>
          <w:b/>
        </w:rPr>
        <w:t>Monica:</w:t>
      </w:r>
      <w:r>
        <w:t xml:space="preserve"> Try feeding her again.</w:t>
      </w:r>
    </w:p>
    <w:p w:rsidR="00000000" w:rsidRDefault="004E651F">
      <w:r>
        <w:rPr>
          <w:b/>
        </w:rPr>
        <w:t>Rachel:</w:t>
      </w:r>
      <w:r>
        <w:t xml:space="preserve"> I already fed her.</w:t>
      </w:r>
    </w:p>
    <w:p w:rsidR="00000000" w:rsidRDefault="004E651F">
      <w:r>
        <w:rPr>
          <w:b/>
        </w:rPr>
        <w:t>Monica:</w:t>
      </w:r>
      <w:r>
        <w:t xml:space="preserve"> I know, that's why I said again!</w:t>
      </w:r>
    </w:p>
    <w:p w:rsidR="00000000" w:rsidRDefault="004E651F">
      <w:r>
        <w:rPr>
          <w:b/>
        </w:rPr>
        <w:t>Phoebe:</w:t>
      </w:r>
      <w:r>
        <w:t xml:space="preserve"> Alright you guys, we can't turn on each other, that's just what she wants.</w:t>
      </w:r>
    </w:p>
    <w:p w:rsidR="00000000" w:rsidRDefault="004E651F">
      <w:r>
        <w:rPr>
          <w:b/>
        </w:rPr>
        <w:t>Chandler:</w:t>
      </w:r>
      <w:r>
        <w:t xml:space="preserve"> (enters) Hey</w:t>
      </w:r>
    </w:p>
    <w:p w:rsidR="00000000" w:rsidRDefault="004E651F">
      <w:r>
        <w:rPr>
          <w:b/>
        </w:rPr>
        <w:t>Monica:</w:t>
      </w:r>
      <w:r>
        <w:t xml:space="preserve"> Hey</w:t>
      </w:r>
    </w:p>
    <w:p w:rsidR="00000000" w:rsidRDefault="004E651F">
      <w:r>
        <w:rPr>
          <w:b/>
        </w:rPr>
        <w:t>Chandler:</w:t>
      </w:r>
      <w:r>
        <w:t xml:space="preserve"> Monica</w:t>
      </w:r>
      <w:r>
        <w:t xml:space="preserve"> can I talk to you outside for a minute?</w:t>
      </w:r>
    </w:p>
    <w:p w:rsidR="00000000" w:rsidRDefault="004E651F">
      <w:r>
        <w:rPr>
          <w:b/>
        </w:rPr>
        <w:t>Rachel:</w:t>
      </w:r>
      <w:r>
        <w:t xml:space="preserve"> Oh no, you guys, just stay here, I'm gonna go check her diaper, Pheebs you wanna come?</w:t>
      </w:r>
    </w:p>
    <w:p w:rsidR="00000000" w:rsidRDefault="004E651F">
      <w:r>
        <w:rPr>
          <w:b/>
        </w:rPr>
        <w:t>Phoebe:</w:t>
      </w:r>
      <w:r>
        <w:t xml:space="preserve"> Oh I'm kinda part of this.</w:t>
      </w:r>
    </w:p>
    <w:p w:rsidR="00000000" w:rsidRDefault="004E651F">
      <w:r>
        <w:rPr>
          <w:b/>
        </w:rPr>
        <w:t>Chandler:</w:t>
      </w:r>
      <w:r>
        <w:t xml:space="preserve"> Actually Pheebs its more of a husband and wife kinda thing</w:t>
      </w:r>
    </w:p>
    <w:p w:rsidR="00000000" w:rsidRDefault="004E651F">
      <w:r>
        <w:rPr>
          <w:b/>
        </w:rPr>
        <w:t>Phoebe:</w:t>
      </w:r>
      <w:r>
        <w:t xml:space="preserve"> I knew I</w:t>
      </w:r>
      <w:r>
        <w:t xml:space="preserve"> should have married Chandler.</w:t>
      </w:r>
    </w:p>
    <w:p w:rsidR="00000000" w:rsidRDefault="004E651F">
      <w:r>
        <w:t>(Phoebe and Rachel go to the back room and Emma continues to cry in the background while Chandler and Monica talk.)</w:t>
      </w:r>
    </w:p>
    <w:p w:rsidR="00000000" w:rsidRDefault="004E651F">
      <w:r>
        <w:rPr>
          <w:b/>
        </w:rPr>
        <w:t>Monica:</w:t>
      </w:r>
      <w:r>
        <w:t xml:space="preserve"> OK what's up</w:t>
      </w:r>
    </w:p>
    <w:p w:rsidR="00000000" w:rsidRDefault="004E651F">
      <w:r>
        <w:rPr>
          <w:b/>
        </w:rPr>
        <w:t>Chandler:</w:t>
      </w:r>
      <w:r>
        <w:t xml:space="preserve"> OK, umm, you know how we always said that it would be fun to move to Paris for</w:t>
      </w:r>
      <w:r>
        <w:t xml:space="preserve"> a year? You know, you could study French cooking and I could write and we could take a picnic along the sand and go wine tasting in Bordeaux?</w:t>
      </w:r>
    </w:p>
    <w:p w:rsidR="00000000" w:rsidRDefault="004E651F">
      <w:r>
        <w:rPr>
          <w:b/>
        </w:rPr>
        <w:t>Monica:</w:t>
      </w:r>
      <w:r>
        <w:t xml:space="preserve"> Oh yeah (smiles).</w:t>
      </w:r>
    </w:p>
    <w:p w:rsidR="00000000" w:rsidRDefault="004E651F">
      <w:r>
        <w:rPr>
          <w:b/>
        </w:rPr>
        <w:t>Chandler:</w:t>
      </w:r>
      <w:r>
        <w:t xml:space="preserve"> OK, you know that people say that Tulsa is the Paris of Oklahoma?</w:t>
      </w:r>
    </w:p>
    <w:p w:rsidR="00000000" w:rsidRDefault="004E651F">
      <w:r>
        <w:rPr>
          <w:b/>
        </w:rPr>
        <w:t>Monica:</w:t>
      </w:r>
      <w:r>
        <w:t xml:space="preserve"> Wha</w:t>
      </w:r>
      <w:r>
        <w:t>t? Who says that?</w:t>
      </w:r>
    </w:p>
    <w:p w:rsidR="00000000" w:rsidRDefault="004E651F">
      <w:r>
        <w:rPr>
          <w:b/>
        </w:rPr>
        <w:t>Chandler:</w:t>
      </w:r>
      <w:r>
        <w:t xml:space="preserve"> People who've never ever been to Paris.</w:t>
      </w:r>
    </w:p>
    <w:p w:rsidR="00000000" w:rsidRDefault="004E651F">
      <w:r>
        <w:rPr>
          <w:b/>
        </w:rPr>
        <w:t>Monica:</w:t>
      </w:r>
      <w:r>
        <w:t xml:space="preserve"> What's going on?</w:t>
      </w:r>
    </w:p>
    <w:p w:rsidR="00000000" w:rsidRDefault="004E651F">
      <w:r>
        <w:rPr>
          <w:b/>
        </w:rPr>
        <w:t>Chandler:</w:t>
      </w:r>
      <w:r>
        <w:t xml:space="preserve"> We're moving to Tulsa! (makes a excited expression on his face)</w:t>
      </w:r>
    </w:p>
    <w:p w:rsidR="00000000" w:rsidRDefault="004E651F">
      <w:r>
        <w:rPr>
          <w:b/>
        </w:rPr>
        <w:t>Monica:</w:t>
      </w:r>
      <w:r>
        <w:t xml:space="preserve"> Excuse me?</w:t>
      </w:r>
    </w:p>
    <w:p w:rsidR="00000000" w:rsidRDefault="004E651F">
      <w:r>
        <w:rPr>
          <w:b/>
        </w:rPr>
        <w:t>Chandler:</w:t>
      </w:r>
      <w:r>
        <w:t xml:space="preserve"> OK, Ms. McKenna, she kind of works above my boss, she asked </w:t>
      </w:r>
      <w:r>
        <w:t>me to move to Tulsa and be the president of our office there, and I was sleeping and apparently, said yes.</w:t>
      </w:r>
    </w:p>
    <w:p w:rsidR="00000000" w:rsidRDefault="004E651F">
      <w:r>
        <w:rPr>
          <w:b/>
        </w:rPr>
        <w:t>Monica:</w:t>
      </w:r>
      <w:r>
        <w:t xml:space="preserve"> (stands up angry) Tulsa Oklahoma!</w:t>
      </w:r>
    </w:p>
    <w:p w:rsidR="00000000" w:rsidRDefault="004E651F">
      <w:r>
        <w:rPr>
          <w:b/>
        </w:rPr>
        <w:t>Chandler:</w:t>
      </w:r>
      <w:r>
        <w:t xml:space="preserve"> The sooner state, whatever that is.</w:t>
      </w:r>
    </w:p>
    <w:p w:rsidR="00000000" w:rsidRDefault="004E651F">
      <w:r>
        <w:rPr>
          <w:b/>
        </w:rPr>
        <w:t>Monica:</w:t>
      </w:r>
      <w:r>
        <w:t xml:space="preserve"> Chandler, I don't even wanna see the musical Oklahoma</w:t>
      </w:r>
      <w:r>
        <w:t>!</w:t>
      </w:r>
    </w:p>
    <w:p w:rsidR="00000000" w:rsidRDefault="004E651F">
      <w:r>
        <w:rPr>
          <w:b/>
        </w:rPr>
        <w:t>Chandler:</w:t>
      </w:r>
      <w:r>
        <w:t xml:space="preserve"> Really, oh what a beautiful morning staring with a fringe on top.</w:t>
      </w:r>
    </w:p>
    <w:p w:rsidR="00000000" w:rsidRDefault="004E651F">
      <w:r>
        <w:rPr>
          <w:b/>
        </w:rPr>
        <w:t>Monica:</w:t>
      </w:r>
      <w:r>
        <w:t xml:space="preserve"> Are you trying to tell me that we're moving to Oklahoma, or that you're gay? All right, not that this matters, but did they at least offer you a huge raise?</w:t>
      </w:r>
    </w:p>
    <w:p w:rsidR="00000000" w:rsidRDefault="004E651F">
      <w:r>
        <w:rPr>
          <w:b/>
        </w:rPr>
        <w:t>Chandler:</w:t>
      </w:r>
      <w:r>
        <w:t xml:space="preserve"> No,</w:t>
      </w:r>
      <w:r>
        <w:t xml:space="preserve"> no, but they are going to lease us a Ford Focus. (Monica's not impressed) I'll get out of it.</w:t>
      </w:r>
    </w:p>
    <w:p w:rsidR="00000000" w:rsidRDefault="004E651F">
      <w:r>
        <w:rPr>
          <w:b/>
        </w:rPr>
        <w:t>Monica:</w:t>
      </w:r>
      <w:r>
        <w:t xml:space="preserve"> Thank you.</w:t>
      </w:r>
    </w:p>
    <w:p w:rsidR="00000000" w:rsidRDefault="004E651F">
      <w:r>
        <w:rPr>
          <w:b/>
        </w:rPr>
        <w:t>Chandler:</w:t>
      </w:r>
      <w:r>
        <w:t xml:space="preserve"> (hears Emma crying finally) What is wrong with Emma?</w:t>
      </w:r>
    </w:p>
    <w:p w:rsidR="00000000" w:rsidRDefault="004E651F">
      <w:r>
        <w:rPr>
          <w:b/>
        </w:rPr>
        <w:t>Monica:</w:t>
      </w:r>
      <w:r>
        <w:t xml:space="preserve"> Oh she misunderstood, she thought she was moving to Tulsa.</w:t>
      </w:r>
    </w:p>
    <w:p w:rsidR="00000000" w:rsidRDefault="004E651F">
      <w:pPr>
        <w:rPr>
          <w:b/>
        </w:rPr>
      </w:pPr>
      <w:r>
        <w:rPr>
          <w:b/>
        </w:rPr>
        <w:t>Scene: Chand</w:t>
      </w:r>
      <w:r>
        <w:rPr>
          <w:b/>
        </w:rPr>
        <w:t>ler goes to see Ms. McKenna</w:t>
      </w:r>
    </w:p>
    <w:p w:rsidR="00000000" w:rsidRDefault="004E651F">
      <w:r>
        <w:rPr>
          <w:b/>
        </w:rPr>
        <w:t>Chandler:</w:t>
      </w:r>
      <w:r>
        <w:t xml:space="preserve"> Umm m'am, do you have a minute? (She points for him to come in) I kind of have some bad news. I don't think I can move to Tulsa.</w:t>
      </w:r>
    </w:p>
    <w:p w:rsidR="00000000" w:rsidRDefault="004E651F">
      <w:r>
        <w:rPr>
          <w:b/>
        </w:rPr>
        <w:t>Ms. McKenna:</w:t>
      </w:r>
      <w:r>
        <w:t xml:space="preserve"> What?</w:t>
      </w:r>
    </w:p>
    <w:p w:rsidR="00000000" w:rsidRDefault="004E651F">
      <w:r>
        <w:rPr>
          <w:b/>
        </w:rPr>
        <w:t>Chandler:</w:t>
      </w:r>
      <w:r>
        <w:t xml:space="preserve"> It's a funny story, actually. (coughs) I kind of fell asleep</w:t>
      </w:r>
      <w:r>
        <w:t xml:space="preserve"> in the meeting this morning so when I said I'd move to Tulsa, I didn't really know what I was saying.</w:t>
      </w:r>
    </w:p>
    <w:p w:rsidR="00000000" w:rsidRDefault="004E651F">
      <w:r>
        <w:rPr>
          <w:b/>
        </w:rPr>
        <w:t>Ms. McKenna:</w:t>
      </w:r>
      <w:r>
        <w:t xml:space="preserve"> You fell asleep?</w:t>
      </w:r>
    </w:p>
    <w:p w:rsidR="00000000" w:rsidRDefault="004E651F">
      <w:r>
        <w:rPr>
          <w:b/>
        </w:rPr>
        <w:t>Chandler:</w:t>
      </w:r>
      <w:r>
        <w:t xml:space="preserve"> But only because I was up all night worried about this meeting, ain't that funny? Irony? Not a fan, alright (he s</w:t>
      </w:r>
      <w:r>
        <w:t>its down). See, here's the thing. I went home and told my wife about Tulsa and she won't go. See, me, I love Tulsa, Tulsa is heaven, Tulsa is Italy. Please don't make me go there!</w:t>
      </w:r>
    </w:p>
    <w:p w:rsidR="00000000" w:rsidRDefault="004E651F">
      <w:r>
        <w:rPr>
          <w:b/>
        </w:rPr>
        <w:t>Ms. McKenna:</w:t>
      </w:r>
      <w:r>
        <w:t xml:space="preserve"> Chandler, I?/p&gt; </w:t>
      </w:r>
    </w:p>
    <w:p w:rsidR="00000000" w:rsidRDefault="004E651F">
      <w:r>
        <w:rPr>
          <w:b/>
        </w:rPr>
        <w:t>Chandler:</w:t>
      </w:r>
      <w:r>
        <w:t xml:space="preserve"> No no no! Look, Carol, can I call yo</w:t>
      </w:r>
      <w:r>
        <w:t>u Carol? ...why would I when your name is Elaine? Oh what a great picture of your son, strapping ... that's a picture of your daughter, isn't it, well she's lovely, I like a girl with a strong jaw. I'll call you from Tulsa.</w:t>
      </w:r>
    </w:p>
    <w:p w:rsidR="00000000" w:rsidRDefault="004E651F">
      <w:pPr>
        <w:rPr>
          <w:b/>
        </w:rPr>
      </w:pPr>
      <w:r>
        <w:rPr>
          <w:b/>
        </w:rPr>
        <w:t>Scene: Ross is at the hospital w</w:t>
      </w:r>
      <w:r>
        <w:rPr>
          <w:b/>
        </w:rPr>
        <w:t>ith Joey.</w:t>
      </w:r>
    </w:p>
    <w:p w:rsidR="00000000" w:rsidRDefault="004E651F">
      <w:r>
        <w:rPr>
          <w:b/>
        </w:rPr>
        <w:t>Joey:</w:t>
      </w:r>
      <w:r>
        <w:t xml:space="preserve"> Hey, so how is it?</w:t>
      </w:r>
    </w:p>
    <w:p w:rsidR="00000000" w:rsidRDefault="004E651F">
      <w:r>
        <w:rPr>
          <w:b/>
        </w:rPr>
        <w:t>Ross:</w:t>
      </w:r>
      <w:r>
        <w:t xml:space="preserve"> I broke my thumb.</w:t>
      </w:r>
    </w:p>
    <w:p w:rsidR="00000000" w:rsidRDefault="004E651F">
      <w:r>
        <w:rPr>
          <w:b/>
        </w:rPr>
        <w:t>Joey:</w:t>
      </w:r>
      <w:r>
        <w:t xml:space="preserve"> Your thumb, that's weird, you sure you're punching right? Make a fist. (Ross just looks at him) Maybe later. Ross I feel terrible.</w:t>
      </w:r>
    </w:p>
    <w:p w:rsidR="00000000" w:rsidRDefault="004E651F">
      <w:r>
        <w:rPr>
          <w:b/>
        </w:rPr>
        <w:t>Ross:</w:t>
      </w:r>
      <w:r>
        <w:t xml:space="preserve"> You know what, you can go, I just have to fill out som</w:t>
      </w:r>
      <w:r>
        <w:t>e forms (tries to hold the pen but can't)</w:t>
      </w:r>
    </w:p>
    <w:p w:rsidR="00000000" w:rsidRDefault="004E651F">
      <w:r>
        <w:rPr>
          <w:b/>
        </w:rPr>
        <w:t>Joey:</w:t>
      </w:r>
      <w:r>
        <w:t xml:space="preserve"> You, you want me to help you with that?</w:t>
      </w:r>
    </w:p>
    <w:p w:rsidR="00000000" w:rsidRDefault="004E651F">
      <w:r>
        <w:rPr>
          <w:b/>
        </w:rPr>
        <w:t>Ross:</w:t>
      </w:r>
      <w:r>
        <w:t xml:space="preserve"> Why, does it look like I'm having trouble with my misshapen claw? (He hands Joey the form)</w:t>
      </w:r>
    </w:p>
    <w:p w:rsidR="00000000" w:rsidRDefault="004E651F">
      <w:r>
        <w:rPr>
          <w:b/>
        </w:rPr>
        <w:t>Joey:</w:t>
      </w:r>
      <w:r>
        <w:t xml:space="preserve"> Name? (pause) I know Ross but what's it short for? You know like,</w:t>
      </w:r>
      <w:r>
        <w:t xml:space="preserve"> like Rossle or Rosstepher.</w:t>
      </w:r>
    </w:p>
    <w:p w:rsidR="00000000" w:rsidRDefault="004E651F">
      <w:r>
        <w:rPr>
          <w:b/>
        </w:rPr>
        <w:t>Ross:</w:t>
      </w:r>
      <w:r>
        <w:t xml:space="preserve"> Just Ross</w:t>
      </w:r>
    </w:p>
    <w:p w:rsidR="00000000" w:rsidRDefault="004E651F">
      <w:r>
        <w:rPr>
          <w:b/>
        </w:rPr>
        <w:t>Joey:</w:t>
      </w:r>
      <w:r>
        <w:t xml:space="preserve"> It's pretty, OK date of birth?</w:t>
      </w:r>
    </w:p>
    <w:p w:rsidR="00000000" w:rsidRDefault="004E651F">
      <w:r>
        <w:rPr>
          <w:b/>
        </w:rPr>
        <w:t>Ross:</w:t>
      </w:r>
      <w:r>
        <w:t xml:space="preserve"> You know my birthday.</w:t>
      </w:r>
    </w:p>
    <w:p w:rsidR="00000000" w:rsidRDefault="004E651F">
      <w:r>
        <w:rPr>
          <w:b/>
        </w:rPr>
        <w:t>Joey:</w:t>
      </w:r>
      <w:r>
        <w:t xml:space="preserve"> Sure, Maytember.</w:t>
      </w:r>
    </w:p>
    <w:p w:rsidR="00000000" w:rsidRDefault="004E651F">
      <w:r>
        <w:rPr>
          <w:b/>
        </w:rPr>
        <w:t>Ross:</w:t>
      </w:r>
      <w:r>
        <w:t xml:space="preserve"> October 18th.</w:t>
      </w:r>
    </w:p>
    <w:p w:rsidR="00000000" w:rsidRDefault="004E651F">
      <w:r>
        <w:rPr>
          <w:b/>
        </w:rPr>
        <w:t>Joey:</w:t>
      </w:r>
      <w:r>
        <w:t xml:space="preserve"> Occupation? Dinosaurs.</w:t>
      </w:r>
    </w:p>
    <w:p w:rsidR="00000000" w:rsidRDefault="004E651F">
      <w:r>
        <w:rPr>
          <w:b/>
        </w:rPr>
        <w:t>Ross:</w:t>
      </w:r>
      <w:r>
        <w:t xml:space="preserve"> Actually I'm a palian?Dinosaurs is fine?the drawing is not.</w:t>
      </w:r>
    </w:p>
    <w:p w:rsidR="00000000" w:rsidRDefault="004E651F">
      <w:r>
        <w:rPr>
          <w:b/>
        </w:rPr>
        <w:t>Joey:</w:t>
      </w:r>
      <w:r>
        <w:t xml:space="preserve"> Alr</w:t>
      </w:r>
      <w:r>
        <w:t>ight, who do you want as your emergency contact?</w:t>
      </w:r>
    </w:p>
    <w:p w:rsidR="00000000" w:rsidRDefault="004E651F">
      <w:r>
        <w:rPr>
          <w:b/>
        </w:rPr>
        <w:t>Ross:</w:t>
      </w:r>
      <w:r>
        <w:t xml:space="preserve"> Ah, Rachel I guess.</w:t>
      </w:r>
    </w:p>
    <w:p w:rsidR="00000000" w:rsidRDefault="004E651F">
      <w:r>
        <w:rPr>
          <w:b/>
        </w:rPr>
        <w:t>Joey:</w:t>
      </w:r>
      <w:r>
        <w:t xml:space="preserve"> OK, relationship, boy this could take a while.</w:t>
      </w:r>
    </w:p>
    <w:p w:rsidR="00000000" w:rsidRDefault="004E651F">
      <w:r>
        <w:rPr>
          <w:b/>
        </w:rPr>
        <w:t>Ross:</w:t>
      </w:r>
      <w:r>
        <w:t xml:space="preserve"> Just ah?just put roommate.</w:t>
      </w:r>
    </w:p>
    <w:p w:rsidR="00000000" w:rsidRDefault="004E651F">
      <w:r>
        <w:rPr>
          <w:b/>
        </w:rPr>
        <w:t>Joey:</w:t>
      </w:r>
      <w:r>
        <w:t xml:space="preserve"> Come on, you guys are more then that! I mean, you're gonna get together right?</w:t>
      </w:r>
    </w:p>
    <w:p w:rsidR="00000000" w:rsidRDefault="004E651F">
      <w:r>
        <w:rPr>
          <w:b/>
        </w:rPr>
        <w:t>Ross:</w:t>
      </w:r>
      <w:r>
        <w:t xml:space="preserve"> I do</w:t>
      </w:r>
      <w:r>
        <w:t>n't think that we are.</w:t>
      </w:r>
    </w:p>
    <w:p w:rsidR="00000000" w:rsidRDefault="004E651F">
      <w:r>
        <w:rPr>
          <w:b/>
        </w:rPr>
        <w:t>Joey:</w:t>
      </w:r>
      <w:r>
        <w:t xml:space="preserve"> But you two were supposed to be together.</w:t>
      </w:r>
    </w:p>
    <w:p w:rsidR="00000000" w:rsidRDefault="004E651F">
      <w:r>
        <w:rPr>
          <w:b/>
        </w:rPr>
        <w:t>Ross:</w:t>
      </w:r>
      <w:r>
        <w:t xml:space="preserve"> Well, I thought so too, then she said she'd marry you.</w:t>
      </w:r>
    </w:p>
    <w:p w:rsidR="00000000" w:rsidRDefault="004E651F">
      <w:r>
        <w:rPr>
          <w:b/>
        </w:rPr>
        <w:t>Joey:</w:t>
      </w:r>
      <w:r>
        <w:t xml:space="preserve"> Come on, Ross, that didn't mean anything! She just had the baby, she was all freaked out about doing it alone, she wou</w:t>
      </w:r>
      <w:r>
        <w:t>ld have said yes to anybody.</w:t>
      </w:r>
    </w:p>
    <w:p w:rsidR="00000000" w:rsidRDefault="004E651F">
      <w:r>
        <w:rPr>
          <w:b/>
        </w:rPr>
        <w:t>Ross:</w:t>
      </w:r>
      <w:r>
        <w:t xml:space="preserve"> Yeah that's what she said</w:t>
      </w:r>
    </w:p>
    <w:p w:rsidR="00000000" w:rsidRDefault="004E651F">
      <w:r>
        <w:rPr>
          <w:b/>
        </w:rPr>
        <w:t>Joey:</w:t>
      </w:r>
      <w:r>
        <w:t xml:space="preserve"> So?</w:t>
      </w:r>
    </w:p>
    <w:p w:rsidR="00000000" w:rsidRDefault="004E651F">
      <w:r>
        <w:rPr>
          <w:b/>
        </w:rPr>
        <w:t>Ross:</w:t>
      </w:r>
      <w:r>
        <w:t xml:space="preserve"> So I don't wanna be just anybody.</w:t>
      </w:r>
    </w:p>
    <w:p w:rsidR="00000000" w:rsidRDefault="004E651F">
      <w:r>
        <w:rPr>
          <w:b/>
        </w:rPr>
        <w:t>Joey:</w:t>
      </w:r>
      <w:r>
        <w:t xml:space="preserve"> Wow.</w:t>
      </w:r>
    </w:p>
    <w:p w:rsidR="00000000" w:rsidRDefault="004E651F">
      <w:r>
        <w:rPr>
          <w:b/>
        </w:rPr>
        <w:t>Ross:</w:t>
      </w:r>
      <w:r>
        <w:t xml:space="preserve"> You know what, it's, it's better this way anyway, I mean I don't know what I was thinking, going down that road again with us. I</w:t>
      </w:r>
      <w:r>
        <w:t>t's just much easier if we're just friends who have a kid.</w:t>
      </w:r>
    </w:p>
    <w:p w:rsidR="00000000" w:rsidRDefault="004E651F">
      <w:r>
        <w:rPr>
          <w:b/>
        </w:rPr>
        <w:t>Joey:</w:t>
      </w:r>
      <w:r>
        <w:t xml:space="preserve"> Really?</w:t>
      </w:r>
    </w:p>
    <w:p w:rsidR="00000000" w:rsidRDefault="004E651F">
      <w:r>
        <w:rPr>
          <w:b/>
        </w:rPr>
        <w:t>Ross:</w:t>
      </w:r>
      <w:r>
        <w:t xml:space="preserve"> Yeah.</w:t>
      </w:r>
    </w:p>
    <w:p w:rsidR="00000000" w:rsidRDefault="004E651F">
      <w:r>
        <w:rPr>
          <w:b/>
        </w:rPr>
        <w:t>Joey:</w:t>
      </w:r>
      <w:r>
        <w:t xml:space="preserve"> And you're OK with that?</w:t>
      </w:r>
    </w:p>
    <w:p w:rsidR="00000000" w:rsidRDefault="004E651F">
      <w:r>
        <w:rPr>
          <w:b/>
        </w:rPr>
        <w:t>Ross:</w:t>
      </w:r>
      <w:r>
        <w:t xml:space="preserve"> Yes. I mean, it's what we always planned, and if you have a plan, you should stick to it, that's why they call them plans, hello, (pau</w:t>
      </w:r>
      <w:r>
        <w:t>se) I'm fine.</w:t>
      </w:r>
    </w:p>
    <w:p w:rsidR="00000000" w:rsidRDefault="004E651F">
      <w:r>
        <w:rPr>
          <w:b/>
        </w:rPr>
        <w:t>Joey:</w:t>
      </w:r>
      <w:r>
        <w:t xml:space="preserve"> Hey, for what it's worth, with Rachel I don't think you'll ever be just "anybody".</w:t>
      </w:r>
    </w:p>
    <w:p w:rsidR="00000000" w:rsidRDefault="004E651F">
      <w:r>
        <w:rPr>
          <w:b/>
        </w:rPr>
        <w:t>Ross:</w:t>
      </w:r>
      <w:r>
        <w:t xml:space="preserve"> Hey there you go! (smiles because Joey used it correctly)</w:t>
      </w:r>
    </w:p>
    <w:p w:rsidR="00000000" w:rsidRDefault="004E651F">
      <w:r>
        <w:rPr>
          <w:b/>
        </w:rPr>
        <w:t>Joey:</w:t>
      </w:r>
      <w:r>
        <w:t xml:space="preserve"> "thanks"</w:t>
      </w:r>
    </w:p>
    <w:p w:rsidR="00000000" w:rsidRDefault="004E651F">
      <w:r>
        <w:t>(Ross looks away, not bothering)</w:t>
      </w:r>
    </w:p>
    <w:p w:rsidR="00000000" w:rsidRDefault="004E651F">
      <w:pPr>
        <w:rPr>
          <w:b/>
        </w:rPr>
      </w:pPr>
      <w:r>
        <w:rPr>
          <w:b/>
        </w:rPr>
        <w:t>Scene: Emma continues to cry.</w:t>
      </w:r>
    </w:p>
    <w:p w:rsidR="00000000" w:rsidRDefault="004E651F">
      <w:r>
        <w:rPr>
          <w:b/>
        </w:rPr>
        <w:t>Rachel:</w:t>
      </w:r>
      <w:r>
        <w:t xml:space="preserve"> Oh </w:t>
      </w:r>
      <w:r>
        <w:t>my God! How long has she been crying?</w:t>
      </w:r>
    </w:p>
    <w:p w:rsidR="00000000" w:rsidRDefault="004E651F">
      <w:r>
        <w:rPr>
          <w:b/>
        </w:rPr>
        <w:t>Monica:</w:t>
      </w:r>
      <w:r>
        <w:t xml:space="preserve"> About a week and a half.</w:t>
      </w:r>
    </w:p>
    <w:p w:rsidR="00000000" w:rsidRDefault="004E651F">
      <w:r>
        <w:rPr>
          <w:b/>
        </w:rPr>
        <w:t>Phoebe:</w:t>
      </w:r>
      <w:r>
        <w:t xml:space="preserve"> Well alright, looks like you guys have got it under control so I'm just gonna go. (She gets up and Rachel looks at her, upset, and Monica just stares.) No! Misery really does lo</w:t>
      </w:r>
      <w:r>
        <w:t>ve company. All right! (She sits back down.)</w:t>
      </w:r>
    </w:p>
    <w:p w:rsidR="00000000" w:rsidRDefault="004E651F">
      <w:r>
        <w:rPr>
          <w:b/>
        </w:rPr>
        <w:t>Monica:</w:t>
      </w:r>
      <w:r>
        <w:t xml:space="preserve"> Rach, try holding her a different way.</w:t>
      </w:r>
    </w:p>
    <w:p w:rsidR="00000000" w:rsidRDefault="004E651F">
      <w:r>
        <w:rPr>
          <w:b/>
        </w:rPr>
        <w:t>Rachel:</w:t>
      </w:r>
      <w:r>
        <w:t xml:space="preserve"> You guys, I'm doing the best I can, anyone else is welcome to try.</w:t>
      </w:r>
    </w:p>
    <w:p w:rsidR="00000000" w:rsidRDefault="004E651F">
      <w:r>
        <w:rPr>
          <w:b/>
        </w:rPr>
        <w:t>Phoebe:</w:t>
      </w:r>
      <w:r>
        <w:t xml:space="preserve"> Alright, I'll try, fine! Yes, OK!</w:t>
      </w:r>
    </w:p>
    <w:p w:rsidR="00000000" w:rsidRDefault="004E651F">
      <w:r>
        <w:rPr>
          <w:b/>
        </w:rPr>
        <w:t>Rachel:</w:t>
      </w:r>
      <w:r>
        <w:t xml:space="preserve"> Here you go. (hands Emma to Phoebe)</w:t>
      </w:r>
    </w:p>
    <w:p w:rsidR="00000000" w:rsidRDefault="004E651F">
      <w:r>
        <w:rPr>
          <w:b/>
        </w:rPr>
        <w:t>Pho</w:t>
      </w:r>
      <w:r>
        <w:rPr>
          <w:b/>
        </w:rPr>
        <w:t>ebe:</w:t>
      </w:r>
      <w:r>
        <w:t xml:space="preserve"> Shh! Nothing works with this child! (Hands her back after 2 seconds)</w:t>
      </w:r>
    </w:p>
    <w:p w:rsidR="00000000" w:rsidRDefault="004E651F">
      <w:r>
        <w:rPr>
          <w:b/>
        </w:rPr>
        <w:t>Rachel:</w:t>
      </w:r>
      <w:r>
        <w:t xml:space="preserve"> Oh god what am I gonna do you guys, I can't even comfort my own baby! I'm the worst mother ever!</w:t>
      </w:r>
    </w:p>
    <w:p w:rsidR="00000000" w:rsidRDefault="004E651F">
      <w:r>
        <w:rPr>
          <w:b/>
        </w:rPr>
        <w:t>Monica:</w:t>
      </w:r>
      <w:r>
        <w:t xml:space="preserve"> You're just new at this, it'll get better, think about your first day</w:t>
      </w:r>
      <w:r>
        <w:t xml:space="preserve"> at work. I mean, that couldn't have been easy but you figured that out.</w:t>
      </w:r>
    </w:p>
    <w:p w:rsidR="00000000" w:rsidRDefault="004E651F">
      <w:r>
        <w:rPr>
          <w:b/>
        </w:rPr>
        <w:t>Rachel:</w:t>
      </w:r>
      <w:r>
        <w:t xml:space="preserve"> Yeah I don't think dressing provocatively is going to help me here! Oh my god just please take her.</w:t>
      </w:r>
    </w:p>
    <w:p w:rsidR="00000000" w:rsidRDefault="004E651F">
      <w:r>
        <w:rPr>
          <w:b/>
        </w:rPr>
        <w:t>Monica:</w:t>
      </w:r>
      <w:r>
        <w:t xml:space="preserve"> Ok I'll take her, here. (takes Emma)</w:t>
      </w:r>
    </w:p>
    <w:p w:rsidR="00000000" w:rsidRDefault="004E651F">
      <w:r>
        <w:rPr>
          <w:b/>
        </w:rPr>
        <w:t>Rachel:</w:t>
      </w:r>
      <w:r>
        <w:t xml:space="preserve"> I have to go to the ba</w:t>
      </w:r>
      <w:r>
        <w:t>throom. (goes to the bathroom)</w:t>
      </w:r>
    </w:p>
    <w:p w:rsidR="00000000" w:rsidRDefault="004E651F">
      <w:r>
        <w:rPr>
          <w:b/>
        </w:rPr>
        <w:t>Phoebe:</w:t>
      </w:r>
      <w:r>
        <w:t xml:space="preserve"> I have to go scream into a pillow. (goes to scream into a pI'llow)</w:t>
      </w:r>
    </w:p>
    <w:p w:rsidR="00000000" w:rsidRDefault="004E651F">
      <w:r>
        <w:rPr>
          <w:b/>
        </w:rPr>
        <w:t>Monica:</w:t>
      </w:r>
      <w:r>
        <w:t xml:space="preserve"> (To Emma) Bouncy baby, Bouncy baby, Ooh baby baby, Ooh baby baby, Ooh baby baby. (Emma stops crying and falls asleep)</w:t>
      </w:r>
    </w:p>
    <w:p w:rsidR="00000000" w:rsidRDefault="004E651F">
      <w:r>
        <w:rPr>
          <w:b/>
        </w:rPr>
        <w:t>Phoebe:</w:t>
      </w:r>
      <w:r>
        <w:t xml:space="preserve"> (comes back into</w:t>
      </w:r>
      <w:r>
        <w:t xml:space="preserve"> the room) Have I gone deaf?</w:t>
      </w:r>
    </w:p>
    <w:p w:rsidR="00000000" w:rsidRDefault="004E651F">
      <w:r>
        <w:rPr>
          <w:b/>
        </w:rPr>
        <w:t>Monica:</w:t>
      </w:r>
      <w:r>
        <w:t xml:space="preserve"> It worked! Ooh baby baby baby, ooh baby baby baby!</w:t>
      </w:r>
    </w:p>
    <w:p w:rsidR="00000000" w:rsidRDefault="004E651F">
      <w:r>
        <w:rPr>
          <w:b/>
        </w:rPr>
        <w:t>Phoebe:</w:t>
      </w:r>
      <w:r>
        <w:t xml:space="preserve"> You must be a fireball in bed.</w:t>
      </w:r>
    </w:p>
    <w:p w:rsidR="00000000" w:rsidRDefault="004E651F">
      <w:r>
        <w:rPr>
          <w:b/>
        </w:rPr>
        <w:t>Monica:</w:t>
      </w:r>
      <w:r>
        <w:t xml:space="preserve"> I can't believe it, she's asleep, I got her to go to sleep, I have actual magical powers!</w:t>
      </w:r>
    </w:p>
    <w:p w:rsidR="00000000" w:rsidRDefault="004E651F">
      <w:r>
        <w:rPr>
          <w:b/>
        </w:rPr>
        <w:t>Phoebe:</w:t>
      </w:r>
      <w:r>
        <w:t xml:space="preserve"> I can hear traffic and </w:t>
      </w:r>
      <w:r>
        <w:t>birds, I can hear the voice in my head again! (Monica looks at her strangely) I'm kidding (she smiles at something the voice in her head says to her and sits down)</w:t>
      </w:r>
    </w:p>
    <w:p w:rsidR="00000000" w:rsidRDefault="004E651F">
      <w:r>
        <w:rPr>
          <w:b/>
        </w:rPr>
        <w:t>Rachel:</w:t>
      </w:r>
      <w:r>
        <w:t xml:space="preserve"> Oh my God! You got her to stop crying!</w:t>
      </w:r>
    </w:p>
    <w:p w:rsidR="00000000" w:rsidRDefault="004E651F">
      <w:r>
        <w:rPr>
          <w:b/>
        </w:rPr>
        <w:t>Monica:</w:t>
      </w:r>
      <w:r>
        <w:t xml:space="preserve"> Yes I did, I'm Monica super aunt</w:t>
      </w:r>
    </w:p>
    <w:p w:rsidR="00000000" w:rsidRDefault="004E651F">
      <w:r>
        <w:rPr>
          <w:b/>
        </w:rPr>
        <w:t>Rach</w:t>
      </w:r>
      <w:r>
        <w:rPr>
          <w:b/>
        </w:rPr>
        <w:t>el:</w:t>
      </w:r>
      <w:r>
        <w:t xml:space="preserve"> You are the official baby crier stopper!</w:t>
      </w:r>
    </w:p>
    <w:p w:rsidR="00000000" w:rsidRDefault="004E651F">
      <w:r>
        <w:rPr>
          <w:b/>
        </w:rPr>
        <w:t>Monica:</w:t>
      </w:r>
      <w:r>
        <w:t xml:space="preserve"> Yes I am!!</w:t>
      </w:r>
    </w:p>
    <w:p w:rsidR="00000000" w:rsidRDefault="004E651F">
      <w:r>
        <w:rPr>
          <w:b/>
        </w:rPr>
        <w:t>Rachel:</w:t>
      </w:r>
      <w:r>
        <w:t xml:space="preserve"> You're never leaving the apartment!</w:t>
      </w:r>
    </w:p>
    <w:p w:rsidR="00000000" w:rsidRDefault="004E651F">
      <w:r>
        <w:rPr>
          <w:b/>
        </w:rPr>
        <w:t>Monica:</w:t>
      </w:r>
      <w:r>
        <w:t xml:space="preserve"> Say what?</w:t>
      </w:r>
    </w:p>
    <w:p w:rsidR="00000000" w:rsidRDefault="004E651F">
      <w:r>
        <w:rPr>
          <w:b/>
        </w:rPr>
        <w:t>Rachel:</w:t>
      </w:r>
      <w:r>
        <w:t xml:space="preserve"> That's your new job, day and night, she starts crying I need you here.</w:t>
      </w:r>
    </w:p>
    <w:p w:rsidR="00000000" w:rsidRDefault="004E651F">
      <w:r>
        <w:rPr>
          <w:b/>
        </w:rPr>
        <w:t>Monica:</w:t>
      </w:r>
      <w:r>
        <w:t xml:space="preserve"> (stands up to hand Emma back) Oh no no no n</w:t>
      </w:r>
      <w:r>
        <w:t>o!</w:t>
      </w:r>
    </w:p>
    <w:p w:rsidR="00000000" w:rsidRDefault="004E651F">
      <w:r>
        <w:rPr>
          <w:b/>
        </w:rPr>
        <w:t>Phoebe:</w:t>
      </w:r>
      <w:r>
        <w:t xml:space="preserve"> Thankfully you don't need me at all (gets up and to leave) so OK Super aunt see you later! Rachel let's give it six to eight months (she leaves).</w:t>
      </w:r>
    </w:p>
    <w:p w:rsidR="00000000" w:rsidRDefault="004E651F">
      <w:r>
        <w:rPr>
          <w:b/>
        </w:rPr>
        <w:t>Rachel:</w:t>
      </w:r>
      <w:r>
        <w:t xml:space="preserve"> OK so listen I'm gonna go lay down.</w:t>
      </w:r>
    </w:p>
    <w:p w:rsidR="00000000" w:rsidRDefault="004E651F">
      <w:r>
        <w:rPr>
          <w:b/>
        </w:rPr>
        <w:t>Monica:</w:t>
      </w:r>
      <w:r>
        <w:t xml:space="preserve"> What?</w:t>
      </w:r>
    </w:p>
    <w:p w:rsidR="00000000" w:rsidRDefault="004E651F">
      <w:r>
        <w:rPr>
          <w:b/>
        </w:rPr>
        <w:t>Rachel:</w:t>
      </w:r>
      <w:r>
        <w:t xml:space="preserve"> You know the book says that whene</w:t>
      </w:r>
      <w:r>
        <w:t>ver she's sleeping I should be sleeping so?(she does thumbs up to Monica and goes to lay down)</w:t>
      </w:r>
    </w:p>
    <w:p w:rsidR="00000000" w:rsidRDefault="004E651F">
      <w:r>
        <w:rPr>
          <w:b/>
        </w:rPr>
        <w:t>Chandler:</w:t>
      </w:r>
      <w:r>
        <w:t xml:space="preserve"> (enters) hey</w:t>
      </w:r>
    </w:p>
    <w:p w:rsidR="00000000" w:rsidRDefault="004E651F">
      <w:r>
        <w:rPr>
          <w:b/>
        </w:rPr>
        <w:t>Monica:</w:t>
      </w:r>
      <w:r>
        <w:t xml:space="preserve"> Shhh! We just got her to go to sleep</w:t>
      </w:r>
    </w:p>
    <w:p w:rsidR="00000000" w:rsidRDefault="004E651F">
      <w:r>
        <w:rPr>
          <w:b/>
        </w:rPr>
        <w:t>Chandler:</w:t>
      </w:r>
      <w:r>
        <w:t xml:space="preserve"> Oh so there can't be any yelling.</w:t>
      </w:r>
    </w:p>
    <w:p w:rsidR="00000000" w:rsidRDefault="004E651F">
      <w:r>
        <w:rPr>
          <w:b/>
        </w:rPr>
        <w:t>Monica:</w:t>
      </w:r>
      <w:r>
        <w:t xml:space="preserve"> No!</w:t>
      </w:r>
    </w:p>
    <w:p w:rsidR="00000000" w:rsidRDefault="004E651F">
      <w:r>
        <w:rPr>
          <w:b/>
        </w:rPr>
        <w:t>Chandler:</w:t>
      </w:r>
      <w:r>
        <w:t xml:space="preserve"> We're moving to Tulsa</w:t>
      </w:r>
    </w:p>
    <w:p w:rsidR="00000000" w:rsidRDefault="004E651F">
      <w:r>
        <w:rPr>
          <w:b/>
        </w:rPr>
        <w:t>Monic</w:t>
      </w:r>
      <w:r>
        <w:rPr>
          <w:b/>
        </w:rPr>
        <w:t>a:</w:t>
      </w:r>
      <w:r>
        <w:t xml:space="preserve"> WHAT!</w:t>
      </w:r>
    </w:p>
    <w:p w:rsidR="00000000" w:rsidRDefault="004E651F">
      <w:r>
        <w:rPr>
          <w:b/>
        </w:rPr>
        <w:t>Chandler:</w:t>
      </w:r>
      <w:r>
        <w:t xml:space="preserve"> Shhhh! Shhhhh! Shhhhh! Shhhhh! (walks backwards towards the door) I can't, I can't hear you. (He runs out)</w:t>
      </w:r>
    </w:p>
    <w:p w:rsidR="00000000" w:rsidRDefault="004E651F">
      <w:pPr>
        <w:rPr>
          <w:b/>
        </w:rPr>
      </w:pPr>
      <w:r>
        <w:rPr>
          <w:b/>
        </w:rPr>
        <w:t>Scene: Ross finally comes home.</w:t>
      </w:r>
    </w:p>
    <w:p w:rsidR="00000000" w:rsidRDefault="004E651F">
      <w:r>
        <w:rPr>
          <w:b/>
        </w:rPr>
        <w:t>Ross:</w:t>
      </w:r>
      <w:r>
        <w:t xml:space="preserve"> Hey.</w:t>
      </w:r>
    </w:p>
    <w:p w:rsidR="00000000" w:rsidRDefault="004E651F">
      <w:r>
        <w:rPr>
          <w:b/>
        </w:rPr>
        <w:t>Rachel:</w:t>
      </w:r>
      <w:r>
        <w:t xml:space="preserve"> Heeeeey, where have you been? (He shows her his thumb) What happened to you?</w:t>
      </w:r>
    </w:p>
    <w:p w:rsidR="00000000" w:rsidRDefault="004E651F">
      <w:r>
        <w:rPr>
          <w:b/>
        </w:rPr>
        <w:t>Ro</w:t>
      </w:r>
      <w:r>
        <w:rPr>
          <w:b/>
        </w:rPr>
        <w:t>ss:</w:t>
      </w:r>
      <w:r>
        <w:t xml:space="preserve"> Ah I had a little thing with Joey, if you think this is bad you should see him.</w:t>
      </w:r>
    </w:p>
    <w:p w:rsidR="00000000" w:rsidRDefault="004E651F">
      <w:r>
        <w:rPr>
          <w:b/>
        </w:rPr>
        <w:t>Rachel:</w:t>
      </w:r>
      <w:r>
        <w:t xml:space="preserve"> Oh no Ross! This is not good, we have to talk about this Joey thing. Please sit. (He sits) You have got to get over this Joey thing, OK? I never really wanted to ma</w:t>
      </w:r>
      <w:r>
        <w:t>rry Joey, OK?</w:t>
      </w:r>
    </w:p>
    <w:p w:rsidR="00000000" w:rsidRDefault="004E651F">
      <w:r>
        <w:rPr>
          <w:b/>
        </w:rPr>
        <w:t>Ross:</w:t>
      </w:r>
      <w:r>
        <w:t xml:space="preserve"> OK.</w:t>
      </w:r>
    </w:p>
    <w:p w:rsidR="00000000" w:rsidRDefault="004E651F">
      <w:r>
        <w:rPr>
          <w:b/>
        </w:rPr>
        <w:t>Rachel:</w:t>
      </w:r>
      <w:r>
        <w:t xml:space="preserve"> You know what I really really want?</w:t>
      </w:r>
    </w:p>
    <w:p w:rsidR="00000000" w:rsidRDefault="004E651F">
      <w:r>
        <w:rPr>
          <w:b/>
        </w:rPr>
        <w:t>Ross:</w:t>
      </w:r>
      <w:r>
        <w:t xml:space="preserve"> What, Rach?</w:t>
      </w:r>
    </w:p>
    <w:p w:rsidR="00000000" w:rsidRDefault="004E651F">
      <w:r>
        <w:rPr>
          <w:b/>
        </w:rPr>
        <w:t>Rachel:</w:t>
      </w:r>
      <w:r>
        <w:t xml:space="preserve"> I wanna sleep, I wanna eat, I wanna take a shower, I mean before she wakes up and we gotta do this all over again.</w:t>
      </w:r>
    </w:p>
    <w:p w:rsidR="00000000" w:rsidRDefault="004E651F">
      <w:r>
        <w:rPr>
          <w:b/>
        </w:rPr>
        <w:t>Ross:</w:t>
      </w:r>
      <w:r>
        <w:t xml:space="preserve"> (smiles) Right</w:t>
      </w:r>
    </w:p>
    <w:p w:rsidR="00000000" w:rsidRDefault="004E651F">
      <w:r>
        <w:rPr>
          <w:b/>
        </w:rPr>
        <w:t>Rachel:</w:t>
      </w:r>
      <w:r>
        <w:t xml:space="preserve"> I mean I got news </w:t>
      </w:r>
      <w:r>
        <w:t>for you mister, Emma's not easy.</w:t>
      </w:r>
    </w:p>
    <w:p w:rsidR="00000000" w:rsidRDefault="004E651F">
      <w:r>
        <w:rPr>
          <w:b/>
        </w:rPr>
        <w:t>Ross:</w:t>
      </w:r>
      <w:r>
        <w:t xml:space="preserve"> Well, that's what I'm here for. (Emma starts crying again) Want me to get that?</w:t>
      </w:r>
    </w:p>
    <w:p w:rsidR="00000000" w:rsidRDefault="004E651F">
      <w:r>
        <w:rPr>
          <w:b/>
        </w:rPr>
        <w:t>Rachel:</w:t>
      </w:r>
      <w:r>
        <w:t xml:space="preserve"> No its really OK?Monica!</w:t>
      </w:r>
    </w:p>
    <w:p w:rsidR="00000000" w:rsidRDefault="004E651F">
      <w:r>
        <w:rPr>
          <w:b/>
        </w:rPr>
        <w:t>Monica:</w:t>
      </w:r>
      <w:r>
        <w:t xml:space="preserve"> (comes running out the kitchen to the bedroom) Got it! Got it! Got it! Got it! Got it! Got it!</w:t>
      </w:r>
    </w:p>
    <w:p w:rsidR="00000000" w:rsidRDefault="004E651F">
      <w:pPr>
        <w:rPr>
          <w:b/>
        </w:rPr>
      </w:pPr>
      <w:r>
        <w:rPr>
          <w:b/>
        </w:rPr>
        <w:t>S</w:t>
      </w:r>
      <w:r>
        <w:rPr>
          <w:b/>
        </w:rPr>
        <w:t>cene: Joey, Ross and Chandler comes into Central Perk</w:t>
      </w:r>
    </w:p>
    <w:p w:rsidR="00000000" w:rsidRDefault="004E651F">
      <w:r>
        <w:rPr>
          <w:b/>
        </w:rPr>
        <w:t>Joey:</w:t>
      </w:r>
      <w:r>
        <w:t xml:space="preserve"> You know, ah, I've been thinking about this and I gotta tell ya, it's not my fault. It's a natural instinct.</w:t>
      </w:r>
    </w:p>
    <w:p w:rsidR="00000000" w:rsidRDefault="004E651F">
      <w:r>
        <w:rPr>
          <w:b/>
        </w:rPr>
        <w:t>Chandler:</w:t>
      </w:r>
      <w:r>
        <w:t xml:space="preserve"> (enters) Hey, what you guys talking about?</w:t>
      </w:r>
    </w:p>
    <w:p w:rsidR="00000000" w:rsidRDefault="004E651F">
      <w:r>
        <w:rPr>
          <w:b/>
        </w:rPr>
        <w:t>Joey:</w:t>
      </w:r>
      <w:r>
        <w:t xml:space="preserve"> Hey OK great, what would you</w:t>
      </w:r>
      <w:r>
        <w:t xml:space="preserve"> do if I did this? (Swings to punch Chandler, he moves and he ends up punching Ross. Ross then gets up and just stares at Joey.)</w:t>
      </w:r>
    </w:p>
    <w:p w:rsidR="00000000" w:rsidRDefault="004E651F">
      <w:pPr>
        <w:rPr>
          <w:b/>
        </w:rPr>
      </w:pPr>
      <w:r>
        <w:rPr>
          <w:b/>
        </w:rPr>
        <w:t>End</w:t>
      </w:r>
    </w:p>
    <w:p w:rsidR="00000000" w:rsidRDefault="004E651F"/>
    <w:p w:rsidR="00000000" w:rsidRDefault="004E651F"/>
    <w:p w:rsidR="00000000" w:rsidRDefault="004E651F"/>
    <w:p w:rsidR="00000000" w:rsidRDefault="004E651F">
      <w:pPr>
        <w:rPr>
          <w:b/>
          <w:shd w:val="pct10" w:color="auto" w:fill="FFFFFF"/>
        </w:rPr>
      </w:pPr>
      <w:r>
        <w:rPr>
          <w:b/>
          <w:shd w:val="pct10" w:color="auto" w:fill="FFFFFF"/>
        </w:rPr>
        <w:t xml:space="preserve">903 The One With The Pediatrician </w:t>
      </w:r>
    </w:p>
    <w:p w:rsidR="00000000" w:rsidRDefault="004E651F"/>
    <w:p w:rsidR="00000000" w:rsidRDefault="004E651F">
      <w:pPr>
        <w:rPr>
          <w:b/>
        </w:rPr>
      </w:pPr>
      <w:r>
        <w:rPr>
          <w:b/>
        </w:rPr>
        <w:t>SCENE: Chandler and Monica's apartment</w:t>
      </w:r>
    </w:p>
    <w:p w:rsidR="00000000" w:rsidRDefault="004E651F">
      <w:r>
        <w:t>(Ross and Rachel enter)</w:t>
      </w:r>
    </w:p>
    <w:p w:rsidR="00000000" w:rsidRDefault="004E651F">
      <w:r>
        <w:rPr>
          <w:b/>
        </w:rPr>
        <w:t>Rachel:</w:t>
      </w:r>
      <w:r>
        <w:t xml:space="preserve"> Hi!</w:t>
      </w:r>
    </w:p>
    <w:p w:rsidR="00000000" w:rsidRDefault="004E651F">
      <w:r>
        <w:rPr>
          <w:b/>
        </w:rPr>
        <w:t>Ross:</w:t>
      </w:r>
      <w:r>
        <w:t xml:space="preserve"> Hey</w:t>
      </w:r>
      <w:r>
        <w:t>! So what's the big news you had us rush all the way over here for?</w:t>
      </w:r>
    </w:p>
    <w:p w:rsidR="00000000" w:rsidRDefault="004E651F">
      <w:r>
        <w:rPr>
          <w:b/>
        </w:rPr>
        <w:t>Chandler:</w:t>
      </w:r>
      <w:r>
        <w:t xml:space="preserve"> Okay, our news. My company has asked me to head up our office in Tulsa , so as of Monday I'm being officially relocated.</w:t>
      </w:r>
    </w:p>
    <w:p w:rsidR="00000000" w:rsidRDefault="004E651F">
      <w:r>
        <w:rPr>
          <w:b/>
        </w:rPr>
        <w:t>Ross:</w:t>
      </w:r>
      <w:r>
        <w:t xml:space="preserve"> Oh my God!</w:t>
      </w:r>
    </w:p>
    <w:p w:rsidR="00000000" w:rsidRDefault="004E651F">
      <w:r>
        <w:rPr>
          <w:b/>
        </w:rPr>
        <w:t>Phoebe:</w:t>
      </w:r>
      <w:r>
        <w:t xml:space="preserve"> What?!</w:t>
      </w:r>
    </w:p>
    <w:p w:rsidR="00000000" w:rsidRDefault="004E651F">
      <w:r>
        <w:rPr>
          <w:b/>
        </w:rPr>
        <w:t>Rachel:</w:t>
      </w:r>
      <w:r>
        <w:t xml:space="preserve"> What?!</w:t>
      </w:r>
    </w:p>
    <w:p w:rsidR="00000000" w:rsidRDefault="004E651F">
      <w:r>
        <w:rPr>
          <w:b/>
        </w:rPr>
        <w:t>Ross:</w:t>
      </w:r>
      <w:r>
        <w:t xml:space="preserve"> Mond</w:t>
      </w:r>
      <w:r>
        <w:t>ay?!</w:t>
      </w:r>
    </w:p>
    <w:p w:rsidR="00000000" w:rsidRDefault="004E651F">
      <w:r>
        <w:rPr>
          <w:b/>
        </w:rPr>
        <w:t>Joey:</w:t>
      </w:r>
      <w:r>
        <w:t xml:space="preserve"> How long do you have to go for?</w:t>
      </w:r>
    </w:p>
    <w:p w:rsidR="00000000" w:rsidRDefault="004E651F">
      <w:r>
        <w:rPr>
          <w:b/>
        </w:rPr>
        <w:t>Chandler:</w:t>
      </w:r>
      <w:r>
        <w:t xml:space="preserve"> They said it could be up to a year.</w:t>
      </w:r>
    </w:p>
    <w:p w:rsidR="00000000" w:rsidRDefault="004E651F">
      <w:r>
        <w:rPr>
          <w:b/>
        </w:rPr>
        <w:t>Joey:</w:t>
      </w:r>
      <w:r>
        <w:t xml:space="preserve"> A year?!</w:t>
      </w:r>
    </w:p>
    <w:p w:rsidR="00000000" w:rsidRDefault="004E651F">
      <w:r>
        <w:rPr>
          <w:b/>
        </w:rPr>
        <w:t>Rachel:</w:t>
      </w:r>
      <w:r>
        <w:t xml:space="preserve"> (To Monica) Do you have to go?</w:t>
      </w:r>
    </w:p>
    <w:p w:rsidR="00000000" w:rsidRDefault="004E651F">
      <w:r>
        <w:rPr>
          <w:b/>
        </w:rPr>
        <w:t>Monica:</w:t>
      </w:r>
      <w:r>
        <w:t xml:space="preserve"> I kind of have to don't I? Because of this stupid thing (Points to her wedding ring.)</w:t>
      </w:r>
    </w:p>
    <w:p w:rsidR="00000000" w:rsidRDefault="004E651F">
      <w:r>
        <w:rPr>
          <w:b/>
        </w:rPr>
        <w:t>Chandler:</w:t>
      </w:r>
      <w:r>
        <w:t xml:space="preserve"> There is </w:t>
      </w:r>
      <w:r>
        <w:t>nothing like the support of your loving wife, huh?</w:t>
      </w:r>
    </w:p>
    <w:p w:rsidR="00000000" w:rsidRDefault="004E651F">
      <w:r>
        <w:rPr>
          <w:b/>
        </w:rPr>
        <w:t>Joey:</w:t>
      </w:r>
      <w:r>
        <w:t xml:space="preserve"> Wait a minute, you can't go to Tulsa. Maybe you forgot, but we've got tickets to the Jets game next week.</w:t>
      </w:r>
    </w:p>
    <w:p w:rsidR="00000000" w:rsidRDefault="004E651F">
      <w:r>
        <w:rPr>
          <w:b/>
        </w:rPr>
        <w:t>Chandler:</w:t>
      </w:r>
      <w:r>
        <w:t xml:space="preserve"> I'm sorry buddy, but I don't think I'm gonna be able to make it.</w:t>
      </w:r>
    </w:p>
    <w:p w:rsidR="00000000" w:rsidRDefault="004E651F">
      <w:r>
        <w:rPr>
          <w:b/>
        </w:rPr>
        <w:t>Joey:</w:t>
      </w:r>
      <w:r>
        <w:t xml:space="preserve"> We were gonn</w:t>
      </w:r>
      <w:r>
        <w:t>a go see the Jets!</w:t>
      </w:r>
    </w:p>
    <w:p w:rsidR="00000000" w:rsidRDefault="004E651F">
      <w:r>
        <w:rPr>
          <w:b/>
        </w:rPr>
        <w:t>Ross:</w:t>
      </w:r>
      <w:r>
        <w:t xml:space="preserve"> You can't go, I mean you're the glue that holds this group together!</w:t>
      </w:r>
    </w:p>
    <w:p w:rsidR="00000000" w:rsidRDefault="004E651F">
      <w:r>
        <w:rPr>
          <w:b/>
        </w:rPr>
        <w:t>Chandler:</w:t>
      </w:r>
      <w:r>
        <w:t xml:space="preserve"> Really?</w:t>
      </w:r>
    </w:p>
    <w:p w:rsidR="00000000" w:rsidRDefault="004E651F">
      <w:r>
        <w:rPr>
          <w:b/>
        </w:rPr>
        <w:t>Ross:</w:t>
      </w:r>
      <w:r>
        <w:t xml:space="preserve"> Not you.</w:t>
      </w:r>
    </w:p>
    <w:p w:rsidR="00000000" w:rsidRDefault="004E651F">
      <w:r>
        <w:rPr>
          <w:b/>
        </w:rPr>
        <w:t>Joey:</w:t>
      </w:r>
      <w:r>
        <w:t xml:space="preserve"> I can't believe you guys are moving.</w:t>
      </w:r>
    </w:p>
    <w:p w:rsidR="00000000" w:rsidRDefault="004E651F">
      <w:r>
        <w:rPr>
          <w:b/>
        </w:rPr>
        <w:t>Phoebe:</w:t>
      </w:r>
      <w:r>
        <w:t xml:space="preserve"> I call their apartment!!!</w:t>
      </w:r>
    </w:p>
    <w:p w:rsidR="00000000" w:rsidRDefault="004E651F">
      <w:r>
        <w:rPr>
          <w:b/>
        </w:rPr>
        <w:t>Everyone:</w:t>
      </w:r>
      <w:r>
        <w:t xml:space="preserve"> No!!! Ah!! Ahh!!! </w:t>
      </w:r>
    </w:p>
    <w:p w:rsidR="00000000" w:rsidRDefault="004E651F">
      <w:pPr>
        <w:rPr>
          <w:b/>
        </w:rPr>
      </w:pPr>
      <w:r>
        <w:rPr>
          <w:b/>
        </w:rPr>
        <w:t>INTRO</w:t>
      </w:r>
    </w:p>
    <w:p w:rsidR="00000000" w:rsidRDefault="004E651F">
      <w:pPr>
        <w:rPr>
          <w:b/>
        </w:rPr>
      </w:pPr>
      <w:r>
        <w:rPr>
          <w:b/>
        </w:rPr>
        <w:t>SCENE: Central Pe</w:t>
      </w:r>
      <w:r>
        <w:rPr>
          <w:b/>
        </w:rPr>
        <w:t>rk</w:t>
      </w:r>
    </w:p>
    <w:p w:rsidR="00000000" w:rsidRDefault="004E651F">
      <w:r>
        <w:rPr>
          <w:b/>
        </w:rPr>
        <w:t>Joey:</w:t>
      </w:r>
      <w:r>
        <w:t xml:space="preserve"> Here you are (Hands Rachel a cup of coffee)</w:t>
      </w:r>
    </w:p>
    <w:p w:rsidR="00000000" w:rsidRDefault="004E651F">
      <w:r>
        <w:rPr>
          <w:b/>
        </w:rPr>
        <w:t>Rachel:</w:t>
      </w:r>
      <w:r>
        <w:t xml:space="preserve"> Thank you Joey. You know what? I'm not even sure I can have caffeine.</w:t>
      </w:r>
    </w:p>
    <w:p w:rsidR="00000000" w:rsidRDefault="004E651F">
      <w:r>
        <w:rPr>
          <w:b/>
        </w:rPr>
        <w:t>Ross:</w:t>
      </w:r>
      <w:r>
        <w:t xml:space="preserve"> I went through this with Ben and Carol. One cup of coffee won't affect your milk.</w:t>
      </w:r>
    </w:p>
    <w:p w:rsidR="00000000" w:rsidRDefault="004E651F">
      <w:r>
        <w:rPr>
          <w:b/>
        </w:rPr>
        <w:t>Rachel:</w:t>
      </w:r>
      <w:r>
        <w:t xml:space="preserve"> Yeah. Just to be sure I'm gon</w:t>
      </w:r>
      <w:r>
        <w:t xml:space="preserve">na call Dr. Wiener. </w:t>
      </w:r>
    </w:p>
    <w:p w:rsidR="00000000" w:rsidRDefault="004E651F">
      <w:r>
        <w:rPr>
          <w:b/>
        </w:rPr>
        <w:t>Joey:</w:t>
      </w:r>
      <w:r>
        <w:t xml:space="preserve"> (Laughs)</w:t>
      </w:r>
    </w:p>
    <w:p w:rsidR="00000000" w:rsidRDefault="004E651F">
      <w:r>
        <w:rPr>
          <w:b/>
        </w:rPr>
        <w:t>Rachel:</w:t>
      </w:r>
      <w:r>
        <w:t xml:space="preserve"> Every time? (She takes up her cell phone and starts dialing.)</w:t>
      </w:r>
    </w:p>
    <w:p w:rsidR="00000000" w:rsidRDefault="004E651F">
      <w:r>
        <w:rPr>
          <w:b/>
        </w:rPr>
        <w:t>Joey:</w:t>
      </w:r>
      <w:r>
        <w:t xml:space="preserve"> Uhuh.</w:t>
      </w:r>
    </w:p>
    <w:p w:rsidR="00000000" w:rsidRDefault="004E651F">
      <w:r>
        <w:rPr>
          <w:b/>
        </w:rPr>
        <w:t>Ross:</w:t>
      </w:r>
      <w:r>
        <w:t xml:space="preserve"> Rach, you don't have to call whenever you have a little question, okay? Trust me, I know this.</w:t>
      </w:r>
    </w:p>
    <w:p w:rsidR="00000000" w:rsidRDefault="004E651F">
      <w:r>
        <w:rPr>
          <w:b/>
        </w:rPr>
        <w:t>Rachel:</w:t>
      </w:r>
      <w:r>
        <w:t xml:space="preserve"> All right, I trust you. (Cont</w:t>
      </w:r>
      <w:r>
        <w:t>inues to dial)</w:t>
      </w:r>
    </w:p>
    <w:p w:rsidR="00000000" w:rsidRDefault="004E651F">
      <w:r>
        <w:rPr>
          <w:b/>
        </w:rPr>
        <w:t>Ross:</w:t>
      </w:r>
      <w:r>
        <w:t xml:space="preserve"> Rachel, I can see you dialing! I don't understand why...</w:t>
      </w:r>
    </w:p>
    <w:p w:rsidR="00000000" w:rsidRDefault="004E651F">
      <w:r>
        <w:rPr>
          <w:b/>
        </w:rPr>
        <w:t>Rachel:</w:t>
      </w:r>
      <w:r>
        <w:t xml:space="preserve"> I'm on the phone! (On the phone) Dr. Wiener? (Ross and Rachel walk away)</w:t>
      </w:r>
    </w:p>
    <w:p w:rsidR="00000000" w:rsidRDefault="004E651F">
      <w:r>
        <w:rPr>
          <w:b/>
        </w:rPr>
        <w:t>Joey:</w:t>
      </w:r>
      <w:r>
        <w:t xml:space="preserve"> (Laughs)</w:t>
      </w:r>
    </w:p>
    <w:p w:rsidR="00000000" w:rsidRDefault="004E651F">
      <w:r>
        <w:rPr>
          <w:b/>
        </w:rPr>
        <w:t>Phoebe:</w:t>
      </w:r>
      <w:r>
        <w:t xml:space="preserve"> It's so weird seeing Ross and Rachel with a baby. It's just so grown up.</w:t>
      </w:r>
    </w:p>
    <w:p w:rsidR="00000000" w:rsidRDefault="004E651F">
      <w:r>
        <w:rPr>
          <w:b/>
        </w:rPr>
        <w:t>J</w:t>
      </w:r>
      <w:r>
        <w:rPr>
          <w:b/>
        </w:rPr>
        <w:t>oey:</w:t>
      </w:r>
      <w:r>
        <w:t xml:space="preserve"> I know, yeah. I feel like we're all growing up. Person named Wiener, God that kills me. (Laughs)</w:t>
      </w:r>
    </w:p>
    <w:p w:rsidR="00000000" w:rsidRDefault="004E651F">
      <w:r>
        <w:rPr>
          <w:b/>
        </w:rPr>
        <w:t>Phoebe:</w:t>
      </w:r>
      <w:r>
        <w:t xml:space="preserve"> Look at you all grown up.</w:t>
      </w:r>
    </w:p>
    <w:p w:rsidR="00000000" w:rsidRDefault="004E651F">
      <w:r>
        <w:rPr>
          <w:b/>
        </w:rPr>
        <w:t>Joey:</w:t>
      </w:r>
      <w:r>
        <w:t xml:space="preserve"> Actually, you know what? I am. That whole thing with Rachel made me realize that maybe I'm ready for a more seriou</w:t>
      </w:r>
      <w:r>
        <w:t>s relationship. You know? Like I'd like to meet a nice mature commitment-minded lady. And looks aren't as important as...Nah, she's gotta be hot.</w:t>
      </w:r>
    </w:p>
    <w:p w:rsidR="00000000" w:rsidRDefault="004E651F">
      <w:r>
        <w:rPr>
          <w:b/>
        </w:rPr>
        <w:t>Phoebe:</w:t>
      </w:r>
      <w:r>
        <w:t xml:space="preserve"> You know, I might know somebody. Hey, how about you set me up with someone, and we double date!</w:t>
      </w:r>
    </w:p>
    <w:p w:rsidR="00000000" w:rsidRDefault="004E651F">
      <w:r>
        <w:rPr>
          <w:b/>
        </w:rPr>
        <w:t>Joey:</w:t>
      </w:r>
      <w:r>
        <w:t xml:space="preserve"> </w:t>
      </w:r>
      <w:r>
        <w:t>I can do that, yeah. How is Friday?</w:t>
      </w:r>
    </w:p>
    <w:p w:rsidR="00000000" w:rsidRDefault="004E651F">
      <w:r>
        <w:rPr>
          <w:b/>
        </w:rPr>
        <w:t>Phoebe:</w:t>
      </w:r>
      <w:r>
        <w:t xml:space="preserve"> Done. Oh good, really?</w:t>
      </w:r>
    </w:p>
    <w:p w:rsidR="00000000" w:rsidRDefault="004E651F">
      <w:r>
        <w:rPr>
          <w:b/>
        </w:rPr>
        <w:t>Joey:</w:t>
      </w:r>
      <w:r>
        <w:t xml:space="preserve"> Yeah! </w:t>
      </w:r>
    </w:p>
    <w:p w:rsidR="00000000" w:rsidRDefault="004E651F">
      <w:r>
        <w:rPr>
          <w:b/>
        </w:rPr>
        <w:t>Phoebe:</w:t>
      </w:r>
      <w:r>
        <w:t xml:space="preserve"> Let's see! (Opens her address book.) Oh, you know who's great? Sandy Poophack. </w:t>
      </w:r>
    </w:p>
    <w:p w:rsidR="00000000" w:rsidRDefault="004E651F">
      <w:r>
        <w:rPr>
          <w:b/>
        </w:rPr>
        <w:t>Joey:</w:t>
      </w:r>
      <w:r>
        <w:t xml:space="preserve"> (Laughs) Poophack... (Laughs)</w:t>
      </w:r>
    </w:p>
    <w:p w:rsidR="00000000" w:rsidRDefault="004E651F">
      <w:r>
        <w:rPr>
          <w:b/>
        </w:rPr>
        <w:t>Phoebe:</w:t>
      </w:r>
      <w:r>
        <w:t xml:space="preserve"> Yeah... All right, well that rules out Lana </w:t>
      </w:r>
      <w:r>
        <w:t>Titweiller</w:t>
      </w:r>
    </w:p>
    <w:p w:rsidR="00000000" w:rsidRDefault="004E651F">
      <w:r>
        <w:rPr>
          <w:b/>
        </w:rPr>
        <w:t>Joey:</w:t>
      </w:r>
      <w:r>
        <w:t xml:space="preserve"> (Laughs)</w:t>
      </w:r>
    </w:p>
    <w:p w:rsidR="00000000" w:rsidRDefault="004E651F">
      <w:pPr>
        <w:rPr>
          <w:b/>
        </w:rPr>
      </w:pPr>
      <w:r>
        <w:rPr>
          <w:b/>
        </w:rPr>
        <w:t>SCENE: Chandler and Monica's apartment</w:t>
      </w:r>
    </w:p>
    <w:p w:rsidR="00000000" w:rsidRDefault="004E651F">
      <w:r>
        <w:rPr>
          <w:b/>
        </w:rPr>
        <w:t>Chandler:</w:t>
      </w:r>
      <w:r>
        <w:t xml:space="preserve"> (Enters) Hey!</w:t>
      </w:r>
    </w:p>
    <w:p w:rsidR="00000000" w:rsidRDefault="004E651F">
      <w:r>
        <w:rPr>
          <w:b/>
        </w:rPr>
        <w:t>Monica:</w:t>
      </w:r>
      <w:r>
        <w:t xml:space="preserve"> Hey!</w:t>
      </w:r>
    </w:p>
    <w:p w:rsidR="00000000" w:rsidRDefault="004E651F">
      <w:r>
        <w:rPr>
          <w:b/>
        </w:rPr>
        <w:t>Chandler:</w:t>
      </w:r>
      <w:r>
        <w:t xml:space="preserve"> I've got good news!</w:t>
      </w:r>
    </w:p>
    <w:p w:rsidR="00000000" w:rsidRDefault="004E651F">
      <w:r>
        <w:rPr>
          <w:b/>
        </w:rPr>
        <w:t>Monica:</w:t>
      </w:r>
      <w:r>
        <w:t xml:space="preserve"> You got out of the whole Tulsa thing?</w:t>
      </w:r>
    </w:p>
    <w:p w:rsidR="00000000" w:rsidRDefault="004E651F">
      <w:r>
        <w:rPr>
          <w:b/>
        </w:rPr>
        <w:t>Chandler:</w:t>
      </w:r>
      <w:r>
        <w:t xml:space="preserve"> Okay, I have news. You don't have to move to Tulsa. You can stay her</w:t>
      </w:r>
      <w:r>
        <w:t xml:space="preserve">e and keep your job. </w:t>
      </w:r>
    </w:p>
    <w:p w:rsidR="00000000" w:rsidRDefault="004E651F">
      <w:r>
        <w:rPr>
          <w:b/>
        </w:rPr>
        <w:t>Monica:</w:t>
      </w:r>
      <w:r>
        <w:t xml:space="preserve"> It's great! How?</w:t>
      </w:r>
    </w:p>
    <w:p w:rsidR="00000000" w:rsidRDefault="004E651F">
      <w:r>
        <w:rPr>
          <w:b/>
        </w:rPr>
        <w:t>Chandler.</w:t>
      </w:r>
      <w:r>
        <w:t xml:space="preserve"> Well my boss and I worked out a deal where I only have to be in Tulsa four days a week, so the other three I can be here with you.</w:t>
      </w:r>
    </w:p>
    <w:p w:rsidR="00000000" w:rsidRDefault="004E651F">
      <w:r>
        <w:rPr>
          <w:b/>
        </w:rPr>
        <w:t>Monica:</w:t>
      </w:r>
      <w:r>
        <w:t xml:space="preserve"> So you're gonna be gone four days a week? (Thinks about it.)</w:t>
      </w:r>
      <w:r>
        <w:t xml:space="preserve"> No.</w:t>
      </w:r>
    </w:p>
    <w:p w:rsidR="00000000" w:rsidRDefault="004E651F">
      <w:r>
        <w:rPr>
          <w:b/>
        </w:rPr>
        <w:t>Chandler:</w:t>
      </w:r>
      <w:r>
        <w:t xml:space="preserve"> I'm sorry, are you just used to saying that?</w:t>
      </w:r>
    </w:p>
    <w:p w:rsidR="00000000" w:rsidRDefault="004E651F">
      <w:r>
        <w:rPr>
          <w:b/>
        </w:rPr>
        <w:t>Monica:</w:t>
      </w:r>
      <w:r>
        <w:t xml:space="preserve"> No. I can't be away from you for that long.</w:t>
      </w:r>
    </w:p>
    <w:p w:rsidR="00000000" w:rsidRDefault="004E651F">
      <w:r>
        <w:rPr>
          <w:b/>
        </w:rPr>
        <w:t>Chandler:</w:t>
      </w:r>
      <w:r>
        <w:t xml:space="preserve"> Really?</w:t>
      </w:r>
    </w:p>
    <w:p w:rsidR="00000000" w:rsidRDefault="004E651F">
      <w:r>
        <w:rPr>
          <w:b/>
        </w:rPr>
        <w:t>Monica:</w:t>
      </w:r>
      <w:r>
        <w:t xml:space="preserve"> Yeah, you're my husband. I'm not gonna live in a different state than you for 208 days out of the year.</w:t>
      </w:r>
    </w:p>
    <w:p w:rsidR="00000000" w:rsidRDefault="004E651F">
      <w:r>
        <w:rPr>
          <w:b/>
        </w:rPr>
        <w:t>Chandler:</w:t>
      </w:r>
      <w:r>
        <w:t xml:space="preserve"> That</w:t>
      </w:r>
      <w:r>
        <w:t xml:space="preserve">'s fast math! We could use you in Tulsa. </w:t>
      </w:r>
    </w:p>
    <w:p w:rsidR="00000000" w:rsidRDefault="004E651F">
      <w:r>
        <w:rPr>
          <w:b/>
        </w:rPr>
        <w:t>Monica:</w:t>
      </w:r>
      <w:r>
        <w:t xml:space="preserve"> Honey, thanks for trying to figure out a way, but if you're going to Tulsa, I wanna go with you.</w:t>
      </w:r>
    </w:p>
    <w:p w:rsidR="00000000" w:rsidRDefault="004E651F">
      <w:r>
        <w:rPr>
          <w:b/>
        </w:rPr>
        <w:t>Chandler:</w:t>
      </w:r>
      <w:r>
        <w:t xml:space="preserve"> Hey, you said that without gagging!</w:t>
      </w:r>
    </w:p>
    <w:p w:rsidR="00000000" w:rsidRDefault="004E651F">
      <w:r>
        <w:rPr>
          <w:b/>
        </w:rPr>
        <w:t>Monica:</w:t>
      </w:r>
      <w:r>
        <w:t xml:space="preserve"> I know! (They high-five.) </w:t>
      </w:r>
    </w:p>
    <w:p w:rsidR="00000000" w:rsidRDefault="004E651F">
      <w:pPr>
        <w:rPr>
          <w:b/>
        </w:rPr>
      </w:pPr>
      <w:r>
        <w:rPr>
          <w:b/>
        </w:rPr>
        <w:t>SCENE: Ross and Rachel's apa</w:t>
      </w:r>
      <w:r>
        <w:rPr>
          <w:b/>
        </w:rPr>
        <w:t>rtment</w:t>
      </w:r>
    </w:p>
    <w:p w:rsidR="00000000" w:rsidRDefault="004E651F">
      <w:r>
        <w:rPr>
          <w:b/>
        </w:rPr>
        <w:t>Rachel:</w:t>
      </w:r>
      <w:r>
        <w:t xml:space="preserve"> (On the phone) Excuse me? Oh yeah? Well, up yours too! (Hangs up)</w:t>
      </w:r>
    </w:p>
    <w:p w:rsidR="00000000" w:rsidRDefault="004E651F">
      <w:r>
        <w:rPr>
          <w:b/>
        </w:rPr>
        <w:t>Ross:</w:t>
      </w:r>
      <w:r>
        <w:t xml:space="preserve"> (Enters from his bedroom)Who the hell was that?!</w:t>
      </w:r>
    </w:p>
    <w:p w:rsidR="00000000" w:rsidRDefault="004E651F">
      <w:r>
        <w:rPr>
          <w:b/>
        </w:rPr>
        <w:t>Rachel:</w:t>
      </w:r>
      <w:r>
        <w:t xml:space="preserve"> Dr. Wiener. </w:t>
      </w:r>
    </w:p>
    <w:p w:rsidR="00000000" w:rsidRDefault="004E651F">
      <w:r>
        <w:rPr>
          <w:b/>
        </w:rPr>
        <w:t>Ross:</w:t>
      </w:r>
      <w:r>
        <w:t xml:space="preserve"> Rach, you can't call people at three in the morning. </w:t>
      </w:r>
    </w:p>
    <w:p w:rsidR="00000000" w:rsidRDefault="004E651F">
      <w:r>
        <w:rPr>
          <w:b/>
        </w:rPr>
        <w:t>Rachel:</w:t>
      </w:r>
      <w:r>
        <w:t xml:space="preserve"> Oh you know what, you sound jus</w:t>
      </w:r>
      <w:r>
        <w:t>t like his wife!</w:t>
      </w:r>
    </w:p>
    <w:p w:rsidR="00000000" w:rsidRDefault="004E651F">
      <w:r>
        <w:rPr>
          <w:b/>
        </w:rPr>
        <w:t>Ross:</w:t>
      </w:r>
      <w:r>
        <w:t xml:space="preserve"> Was there anything you did wrong with Emma?</w:t>
      </w:r>
    </w:p>
    <w:p w:rsidR="00000000" w:rsidRDefault="004E651F">
      <w:r>
        <w:rPr>
          <w:b/>
        </w:rPr>
        <w:t>Rachel:</w:t>
      </w:r>
      <w:r>
        <w:t xml:space="preserve"> Yes, of course there is! Okay? I'm not insane!</w:t>
      </w:r>
    </w:p>
    <w:p w:rsidR="00000000" w:rsidRDefault="004E651F">
      <w:r>
        <w:rPr>
          <w:b/>
        </w:rPr>
        <w:t>Ross:</w:t>
      </w:r>
      <w:r>
        <w:t xml:space="preserve"> Well, what was it?</w:t>
      </w:r>
    </w:p>
    <w:p w:rsidR="00000000" w:rsidRDefault="004E651F">
      <w:r>
        <w:rPr>
          <w:b/>
        </w:rPr>
        <w:t>Rachel:</w:t>
      </w:r>
      <w:r>
        <w:t xml:space="preserve"> Hiccups.</w:t>
      </w:r>
    </w:p>
    <w:p w:rsidR="00000000" w:rsidRDefault="004E651F">
      <w:r>
        <w:rPr>
          <w:b/>
        </w:rPr>
        <w:t>Ross:</w:t>
      </w:r>
      <w:r>
        <w:t xml:space="preserve"> Rach, I told you, you can't call him every time any little thing comes up. </w:t>
      </w:r>
    </w:p>
    <w:p w:rsidR="00000000" w:rsidRDefault="004E651F">
      <w:r>
        <w:rPr>
          <w:b/>
        </w:rPr>
        <w:t>Rachel:</w:t>
      </w:r>
      <w:r>
        <w:t xml:space="preserve"> Ye</w:t>
      </w:r>
      <w:r>
        <w:t>ah well, not anymore I can't. He fired us! What are we gonna do? We have to find a pediatrician. Wait wait, Monica said that when you guys were growing up, you really liked your doctor. What was his name?</w:t>
      </w:r>
    </w:p>
    <w:p w:rsidR="00000000" w:rsidRDefault="004E651F">
      <w:r>
        <w:rPr>
          <w:b/>
        </w:rPr>
        <w:t>Ross:</w:t>
      </w:r>
      <w:r>
        <w:t xml:space="preserve"> Dr. Gettleman? Yeah I know, I don't think tha</w:t>
      </w:r>
      <w:r>
        <w:t>t's a good idea. In fact, I think he's dead.</w:t>
      </w:r>
    </w:p>
    <w:p w:rsidR="00000000" w:rsidRDefault="004E651F">
      <w:r>
        <w:rPr>
          <w:b/>
        </w:rPr>
        <w:t>Rachel:</w:t>
      </w:r>
      <w:r>
        <w:t xml:space="preserve"> Argh! Why does everything happen to me?!</w:t>
      </w:r>
    </w:p>
    <w:p w:rsidR="00000000" w:rsidRDefault="004E651F">
      <w:r>
        <w:rPr>
          <w:b/>
        </w:rPr>
        <w:t>Ross:</w:t>
      </w:r>
      <w:r>
        <w:t xml:space="preserve"> Rach, I promise first thing tomorrow we'll find another doctor, but I gotta get up early and I'm not feeling all that well.</w:t>
      </w:r>
    </w:p>
    <w:p w:rsidR="00000000" w:rsidRDefault="004E651F">
      <w:r>
        <w:rPr>
          <w:b/>
        </w:rPr>
        <w:t>Rachel:</w:t>
      </w:r>
      <w:r>
        <w:t xml:space="preserve"> What? What, do you mean </w:t>
      </w:r>
      <w:r>
        <w:t>you're not feeling well? What do you have? Is it Rubella? Because don't go near Emma, she has not had that shot.</w:t>
      </w:r>
    </w:p>
    <w:p w:rsidR="00000000" w:rsidRDefault="004E651F">
      <w:r>
        <w:rPr>
          <w:b/>
        </w:rPr>
        <w:t>Ross:</w:t>
      </w:r>
      <w:r>
        <w:t xml:space="preserve"> You know? Come to think of it, it does feel Rubella-like! (Walks back into his room.)</w:t>
      </w:r>
    </w:p>
    <w:p w:rsidR="00000000" w:rsidRDefault="004E651F">
      <w:r>
        <w:rPr>
          <w:b/>
        </w:rPr>
        <w:t>Rachel:</w:t>
      </w:r>
      <w:r>
        <w:t xml:space="preserve"> (Grabs the phone and stars dialing) (On pho</w:t>
      </w:r>
      <w:r>
        <w:t>ne) (In a high pitch voice) Wiener, Wiener (In a low pitch voice) Wiener, Wiener!!!</w:t>
      </w:r>
    </w:p>
    <w:p w:rsidR="00000000" w:rsidRDefault="004E651F">
      <w:r>
        <w:rPr>
          <w:b/>
        </w:rPr>
        <w:t>Ross:</w:t>
      </w:r>
      <w:r>
        <w:t xml:space="preserve"> (Comes back into the living room) Rachel!!!</w:t>
      </w:r>
    </w:p>
    <w:p w:rsidR="00000000" w:rsidRDefault="004E651F">
      <w:r>
        <w:rPr>
          <w:b/>
        </w:rPr>
        <w:t>Rachel:</w:t>
      </w:r>
      <w:r>
        <w:t xml:space="preserve"> Great! Now he's gonna know it was me!</w:t>
      </w:r>
    </w:p>
    <w:p w:rsidR="00000000" w:rsidRDefault="004E651F">
      <w:pPr>
        <w:rPr>
          <w:b/>
        </w:rPr>
      </w:pPr>
      <w:r>
        <w:rPr>
          <w:b/>
        </w:rPr>
        <w:t>SCENE: Joey's apartment</w:t>
      </w:r>
    </w:p>
    <w:p w:rsidR="00000000" w:rsidRDefault="004E651F">
      <w:r>
        <w:rPr>
          <w:b/>
        </w:rPr>
        <w:t>Phoebe:</w:t>
      </w:r>
      <w:r>
        <w:t xml:space="preserve"> (Enters) Hey!</w:t>
      </w:r>
    </w:p>
    <w:p w:rsidR="00000000" w:rsidRDefault="004E651F">
      <w:r>
        <w:rPr>
          <w:b/>
        </w:rPr>
        <w:t>Joey:</w:t>
      </w:r>
      <w:r>
        <w:t xml:space="preserve"> Hey!</w:t>
      </w:r>
    </w:p>
    <w:p w:rsidR="00000000" w:rsidRDefault="004E651F">
      <w:r>
        <w:rPr>
          <w:b/>
        </w:rPr>
        <w:t>Phoebe:</w:t>
      </w:r>
      <w:r>
        <w:t xml:space="preserve"> So how is t</w:t>
      </w:r>
      <w:r>
        <w:t>his for our big double date tonight? (She is all dressed up)</w:t>
      </w:r>
    </w:p>
    <w:p w:rsidR="00000000" w:rsidRDefault="004E651F">
      <w:r>
        <w:rPr>
          <w:b/>
        </w:rPr>
        <w:t>Joey:</w:t>
      </w:r>
      <w:r>
        <w:t xml:space="preserve"> (Realizes that he has forgotten all about the double date) Oh my God!</w:t>
      </w:r>
    </w:p>
    <w:p w:rsidR="00000000" w:rsidRDefault="004E651F">
      <w:r>
        <w:rPr>
          <w:b/>
        </w:rPr>
        <w:t>Phoebe:</w:t>
      </w:r>
      <w:r>
        <w:t xml:space="preserve"> Ooh, great! Just the reaction I was hoping for. </w:t>
      </w:r>
    </w:p>
    <w:p w:rsidR="00000000" w:rsidRDefault="004E651F">
      <w:r>
        <w:rPr>
          <w:b/>
        </w:rPr>
        <w:t>Joey:</w:t>
      </w:r>
      <w:r>
        <w:t xml:space="preserve"> Yeah, so you found someone for me. You didn't forget? </w:t>
      </w:r>
    </w:p>
    <w:p w:rsidR="00000000" w:rsidRDefault="004E651F">
      <w:r>
        <w:rPr>
          <w:b/>
        </w:rPr>
        <w:t>P</w:t>
      </w:r>
      <w:r>
        <w:rPr>
          <w:b/>
        </w:rPr>
        <w:t>hoebe:</w:t>
      </w:r>
      <w:r>
        <w:t xml:space="preserve"> Of course not! And you're gonna love Mary Ellen. She's really smart and cute and funny, and I can't tell you how I know this, but she' not opposed to threesomes. So tell me some about my guy. </w:t>
      </w:r>
    </w:p>
    <w:p w:rsidR="00000000" w:rsidRDefault="004E651F">
      <w:r>
        <w:rPr>
          <w:b/>
        </w:rPr>
        <w:t>Joey:</w:t>
      </w:r>
      <w:r>
        <w:t xml:space="preserve"> No.</w:t>
      </w:r>
    </w:p>
    <w:p w:rsidR="00000000" w:rsidRDefault="004E651F">
      <w:r>
        <w:rPr>
          <w:b/>
        </w:rPr>
        <w:t>Phoebe:</w:t>
      </w:r>
      <w:r>
        <w:t xml:space="preserve"> Come on, give me something. What's his</w:t>
      </w:r>
      <w:r>
        <w:t xml:space="preserve"> name?</w:t>
      </w:r>
    </w:p>
    <w:p w:rsidR="00000000" w:rsidRDefault="004E651F">
      <w:r>
        <w:rPr>
          <w:b/>
        </w:rPr>
        <w:t>Joey:</w:t>
      </w:r>
      <w:r>
        <w:t xml:space="preserve"> Mike.</w:t>
      </w:r>
    </w:p>
    <w:p w:rsidR="00000000" w:rsidRDefault="004E651F">
      <w:r>
        <w:rPr>
          <w:b/>
        </w:rPr>
        <w:t>Phoebe:</w:t>
      </w:r>
      <w:r>
        <w:t xml:space="preserve"> Mike? Okay! What's his last name?</w:t>
      </w:r>
    </w:p>
    <w:p w:rsidR="00000000" w:rsidRDefault="004E651F">
      <w:r>
        <w:rPr>
          <w:b/>
        </w:rPr>
        <w:t>Joey:</w:t>
      </w:r>
      <w:r>
        <w:t xml:space="preserve"> Damnit! Is there no mystery left in romance anymore!?</w:t>
      </w:r>
    </w:p>
    <w:p w:rsidR="00000000" w:rsidRDefault="004E651F">
      <w:r>
        <w:rPr>
          <w:b/>
        </w:rPr>
        <w:t xml:space="preserve">Phoebe: </w:t>
      </w:r>
      <w:r>
        <w:t>All right, we'll se you and Mike at the restaurant in a couple hours.</w:t>
      </w:r>
    </w:p>
    <w:p w:rsidR="00000000" w:rsidRDefault="004E651F">
      <w:r>
        <w:rPr>
          <w:b/>
        </w:rPr>
        <w:t>Joey and Phoebe:</w:t>
      </w:r>
      <w:r>
        <w:t xml:space="preserve"> (Ad-lib good-byes) (Phoebe leaves)</w:t>
      </w:r>
    </w:p>
    <w:p w:rsidR="00000000" w:rsidRDefault="004E651F">
      <w:r>
        <w:rPr>
          <w:b/>
        </w:rPr>
        <w:t>Joey:</w:t>
      </w:r>
      <w:r>
        <w:t xml:space="preserve"> Why did I have to say Mike? I don't know a Mike! Why couldn't I have said... (Looks through his address book) There's no guy in there! </w:t>
      </w:r>
    </w:p>
    <w:p w:rsidR="00000000" w:rsidRDefault="004E651F">
      <w:pPr>
        <w:rPr>
          <w:b/>
        </w:rPr>
      </w:pPr>
      <w:r>
        <w:rPr>
          <w:b/>
        </w:rPr>
        <w:t>SCENE: Chandler and Monica's apartment</w:t>
      </w:r>
    </w:p>
    <w:p w:rsidR="00000000" w:rsidRDefault="004E651F">
      <w:r>
        <w:rPr>
          <w:b/>
        </w:rPr>
        <w:t>Rachel:</w:t>
      </w:r>
      <w:r>
        <w:t xml:space="preserve"> It's impossible to find a good doctor. I mean, how do you know the good </w:t>
      </w:r>
      <w:r>
        <w:t>ones from the ones who are gonna push their penis against your knee?</w:t>
      </w:r>
    </w:p>
    <w:p w:rsidR="00000000" w:rsidRDefault="004E651F">
      <w:r>
        <w:rPr>
          <w:b/>
        </w:rPr>
        <w:t>Monica:</w:t>
      </w:r>
      <w:r>
        <w:t xml:space="preserve"> Excuse me?</w:t>
      </w:r>
    </w:p>
    <w:p w:rsidR="00000000" w:rsidRDefault="004E651F">
      <w:r>
        <w:rPr>
          <w:b/>
        </w:rPr>
        <w:t>Chandler:</w:t>
      </w:r>
      <w:r>
        <w:t xml:space="preserve"> I know what she's talking about.</w:t>
      </w:r>
    </w:p>
    <w:p w:rsidR="00000000" w:rsidRDefault="004E651F">
      <w:r>
        <w:rPr>
          <w:b/>
        </w:rPr>
        <w:t>Rachel:</w:t>
      </w:r>
      <w:r>
        <w:t xml:space="preserve"> We've got to find a new pediatrician. Ross was getting sick last night, and I think Emma may have caught it.</w:t>
      </w:r>
    </w:p>
    <w:p w:rsidR="00000000" w:rsidRDefault="004E651F">
      <w:r>
        <w:rPr>
          <w:b/>
        </w:rPr>
        <w:t>Monica:</w:t>
      </w:r>
      <w:r>
        <w:t xml:space="preserve"> </w:t>
      </w:r>
      <w:r>
        <w:t xml:space="preserve">Why don't you go see Dr. Gettleman? </w:t>
      </w:r>
    </w:p>
    <w:p w:rsidR="00000000" w:rsidRDefault="004E651F">
      <w:r>
        <w:rPr>
          <w:b/>
        </w:rPr>
        <w:t>Rachel:</w:t>
      </w:r>
      <w:r>
        <w:t xml:space="preserve"> Ross said he died. </w:t>
      </w:r>
    </w:p>
    <w:p w:rsidR="00000000" w:rsidRDefault="004E651F">
      <w:r>
        <w:rPr>
          <w:b/>
        </w:rPr>
        <w:t>Monica:</w:t>
      </w:r>
      <w:r>
        <w:t xml:space="preserve"> He didn't die. I saw his daughter last week. Said he was fine. Her on the other hand, botched Botox.</w:t>
      </w:r>
    </w:p>
    <w:p w:rsidR="00000000" w:rsidRDefault="004E651F">
      <w:r>
        <w:rPr>
          <w:b/>
        </w:rPr>
        <w:t>Rachel:</w:t>
      </w:r>
      <w:r>
        <w:t xml:space="preserve"> Oh, great! Well, then I'm gonna take Emma to see him. I wonder why Ross sa</w:t>
      </w:r>
      <w:r>
        <w:t>id that he died.</w:t>
      </w:r>
    </w:p>
    <w:p w:rsidR="00000000" w:rsidRDefault="004E651F">
      <w:r>
        <w:rPr>
          <w:b/>
        </w:rPr>
        <w:t>Monica:</w:t>
      </w:r>
      <w:r>
        <w:t xml:space="preserve"> Oh, maybe he was getting him confused with his childhood therapist.</w:t>
      </w:r>
    </w:p>
    <w:p w:rsidR="00000000" w:rsidRDefault="004E651F">
      <w:r>
        <w:rPr>
          <w:b/>
        </w:rPr>
        <w:t>Chandler:</w:t>
      </w:r>
      <w:r>
        <w:t xml:space="preserve"> He saw a therapist?</w:t>
      </w:r>
    </w:p>
    <w:p w:rsidR="00000000" w:rsidRDefault="004E651F">
      <w:r>
        <w:rPr>
          <w:b/>
        </w:rPr>
        <w:t>Monica:</w:t>
      </w:r>
      <w:r>
        <w:t xml:space="preserve"> Yeah, he used to have this recurring nightmare, just really freaked him out.</w:t>
      </w:r>
    </w:p>
    <w:p w:rsidR="00000000" w:rsidRDefault="004E651F">
      <w:r>
        <w:rPr>
          <w:b/>
        </w:rPr>
        <w:t>Rachel:</w:t>
      </w:r>
      <w:r>
        <w:t xml:space="preserve"> Why? What was it?</w:t>
      </w:r>
    </w:p>
    <w:p w:rsidR="00000000" w:rsidRDefault="004E651F">
      <w:r>
        <w:rPr>
          <w:b/>
        </w:rPr>
        <w:t>Monica:</w:t>
      </w:r>
      <w:r>
        <w:t xml:space="preserve"> That I was goi</w:t>
      </w:r>
      <w:r>
        <w:t>ng to eat him.</w:t>
      </w:r>
    </w:p>
    <w:p w:rsidR="00000000" w:rsidRDefault="004E651F">
      <w:pPr>
        <w:rPr>
          <w:b/>
        </w:rPr>
      </w:pPr>
      <w:r>
        <w:rPr>
          <w:b/>
        </w:rPr>
        <w:t>SCENE: Central Perk</w:t>
      </w:r>
    </w:p>
    <w:p w:rsidR="00000000" w:rsidRDefault="004E651F">
      <w:r>
        <w:t>(Joey walks in and looks around. He's trying to find a Mike for Phoebe)</w:t>
      </w:r>
    </w:p>
    <w:p w:rsidR="00000000" w:rsidRDefault="004E651F">
      <w:r>
        <w:rPr>
          <w:b/>
        </w:rPr>
        <w:t>Joey:</w:t>
      </w:r>
      <w:r>
        <w:t xml:space="preserve"> MIKE!!!</w:t>
      </w:r>
    </w:p>
    <w:p w:rsidR="00000000" w:rsidRDefault="004E651F">
      <w:r>
        <w:rPr>
          <w:b/>
        </w:rPr>
        <w:t>Mike:</w:t>
      </w:r>
      <w:r>
        <w:t xml:space="preserve"> Yeah? </w:t>
      </w:r>
    </w:p>
    <w:p w:rsidR="00000000" w:rsidRDefault="004E651F">
      <w:r>
        <w:rPr>
          <w:b/>
        </w:rPr>
        <w:t>Joey:</w:t>
      </w:r>
      <w:r>
        <w:t xml:space="preserve"> (Checks him out) Okay! (Walks over to his table and sits down with him)</w:t>
      </w:r>
    </w:p>
    <w:p w:rsidR="00000000" w:rsidRDefault="004E651F">
      <w:pPr>
        <w:rPr>
          <w:b/>
        </w:rPr>
      </w:pPr>
      <w:r>
        <w:rPr>
          <w:b/>
        </w:rPr>
        <w:t>SCENE: Restaurant</w:t>
      </w:r>
    </w:p>
    <w:p w:rsidR="00000000" w:rsidRDefault="004E651F">
      <w:r>
        <w:rPr>
          <w:b/>
        </w:rPr>
        <w:t>Mike:</w:t>
      </w:r>
      <w:r>
        <w:t xml:space="preserve"> I gotta tell you, I </w:t>
      </w:r>
      <w:r>
        <w:t>can't believe I'm doing this with you. Although I did just get out of a nine-year relationship, so I guess I should be open and taking some risks.</w:t>
      </w:r>
    </w:p>
    <w:p w:rsidR="00000000" w:rsidRDefault="004E651F">
      <w:r>
        <w:rPr>
          <w:b/>
        </w:rPr>
        <w:t>Joey:</w:t>
      </w:r>
      <w:r>
        <w:t xml:space="preserve"> Everything is gonna be fine. Just follow my lead, okay? All you have to do is pretend to be Mike.</w:t>
      </w:r>
    </w:p>
    <w:p w:rsidR="00000000" w:rsidRDefault="004E651F">
      <w:r>
        <w:rPr>
          <w:b/>
        </w:rPr>
        <w:t>Mike:</w:t>
      </w:r>
      <w:r>
        <w:t xml:space="preserve"> I am Mike.</w:t>
      </w:r>
    </w:p>
    <w:p w:rsidR="00000000" w:rsidRDefault="004E651F">
      <w:r>
        <w:rPr>
          <w:b/>
        </w:rPr>
        <w:t>Joey:</w:t>
      </w:r>
      <w:r>
        <w:t xml:space="preserve"> Atta boy!</w:t>
      </w:r>
    </w:p>
    <w:p w:rsidR="00000000" w:rsidRDefault="004E651F">
      <w:r>
        <w:t>(Phoebe and Mary Ellen enter.)</w:t>
      </w:r>
    </w:p>
    <w:p w:rsidR="00000000" w:rsidRDefault="004E651F">
      <w:r>
        <w:rPr>
          <w:b/>
        </w:rPr>
        <w:t>Joey:</w:t>
      </w:r>
      <w:r>
        <w:t xml:space="preserve"> Okay, look...</w:t>
      </w:r>
    </w:p>
    <w:p w:rsidR="00000000" w:rsidRDefault="004E651F">
      <w:r>
        <w:rPr>
          <w:b/>
        </w:rPr>
        <w:t>Everyone:</w:t>
      </w:r>
      <w:r>
        <w:t xml:space="preserve"> (Ad-lib hellos)</w:t>
      </w:r>
    </w:p>
    <w:p w:rsidR="00000000" w:rsidRDefault="004E651F">
      <w:r>
        <w:rPr>
          <w:b/>
        </w:rPr>
        <w:t>Phoebe:</w:t>
      </w:r>
      <w:r>
        <w:t xml:space="preserve"> Joey, this is Mary Ellen Jenkins. So, Mike, how do you and Joey know each other anyway?</w:t>
      </w:r>
    </w:p>
    <w:p w:rsidR="00000000" w:rsidRDefault="004E651F">
      <w:r>
        <w:rPr>
          <w:b/>
        </w:rPr>
        <w:t>Mike:</w:t>
      </w:r>
      <w:r>
        <w:t xml:space="preserve"> How do I and Joey know each other? Wow, if I had </w:t>
      </w:r>
      <w:r>
        <w:t>a nickel for every time somebody has asked me that.</w:t>
      </w:r>
    </w:p>
    <w:p w:rsidR="00000000" w:rsidRDefault="004E651F">
      <w:r>
        <w:rPr>
          <w:b/>
        </w:rPr>
        <w:t>Joey:</w:t>
      </w:r>
      <w:r>
        <w:t xml:space="preserve"> (Laughs) From school.</w:t>
      </w:r>
    </w:p>
    <w:p w:rsidR="00000000" w:rsidRDefault="004E651F">
      <w:r>
        <w:rPr>
          <w:b/>
        </w:rPr>
        <w:t>Mike:</w:t>
      </w:r>
      <w:r>
        <w:t xml:space="preserve"> Yeah, we met in college. (Off Joey's look) I mean, high school.</w:t>
      </w:r>
    </w:p>
    <w:p w:rsidR="00000000" w:rsidRDefault="004E651F">
      <w:r>
        <w:rPr>
          <w:b/>
        </w:rPr>
        <w:t>Phoebe:</w:t>
      </w:r>
      <w:r>
        <w:t xml:space="preserve"> Wow, you guys go way back then. So what are you up to these days?</w:t>
      </w:r>
    </w:p>
    <w:p w:rsidR="00000000" w:rsidRDefault="004E651F">
      <w:r>
        <w:rPr>
          <w:b/>
        </w:rPr>
        <w:t>Mike:</w:t>
      </w:r>
      <w:r>
        <w:t xml:space="preserve"> Well, I'm a lawyer.</w:t>
      </w:r>
    </w:p>
    <w:p w:rsidR="00000000" w:rsidRDefault="004E651F">
      <w:r>
        <w:rPr>
          <w:b/>
        </w:rPr>
        <w:t>Joey:</w:t>
      </w:r>
      <w:r>
        <w:t xml:space="preserve"> </w:t>
      </w:r>
      <w:r>
        <w:t>Mike, 'attorney at law'!</w:t>
      </w:r>
    </w:p>
    <w:p w:rsidR="00000000" w:rsidRDefault="004E651F">
      <w:r>
        <w:rPr>
          <w:b/>
        </w:rPr>
        <w:t>Mike:</w:t>
      </w:r>
      <w:r>
        <w:t xml:space="preserve"> Actually, I just gave up my practice.</w:t>
      </w:r>
    </w:p>
    <w:p w:rsidR="00000000" w:rsidRDefault="004E651F">
      <w:r>
        <w:rPr>
          <w:b/>
        </w:rPr>
        <w:t>Joey:</w:t>
      </w:r>
      <w:r>
        <w:t xml:space="preserve"> What? That's the kinda thing you usually run by me.</w:t>
      </w:r>
    </w:p>
    <w:p w:rsidR="00000000" w:rsidRDefault="004E651F">
      <w:r>
        <w:rPr>
          <w:b/>
        </w:rPr>
        <w:t>Mike:</w:t>
      </w:r>
      <w:r>
        <w:t xml:space="preserve"> I always wanted to play piano professionally, and I figured if I don't do this now, I never will.</w:t>
      </w:r>
    </w:p>
    <w:p w:rsidR="00000000" w:rsidRDefault="004E651F">
      <w:r>
        <w:rPr>
          <w:b/>
        </w:rPr>
        <w:t>Phoebe:</w:t>
      </w:r>
      <w:r>
        <w:t xml:space="preserve"> Wow, that's great</w:t>
      </w:r>
      <w:r>
        <w:t>! I liked that better than the law thing, so...</w:t>
      </w:r>
    </w:p>
    <w:p w:rsidR="00000000" w:rsidRDefault="004E651F">
      <w:r>
        <w:rPr>
          <w:b/>
        </w:rPr>
        <w:t>Joey:</w:t>
      </w:r>
      <w:r>
        <w:t xml:space="preserve"> Which is why I waited until now to introduce you to Mike.</w:t>
      </w:r>
    </w:p>
    <w:p w:rsidR="00000000" w:rsidRDefault="004E651F">
      <w:r>
        <w:rPr>
          <w:b/>
        </w:rPr>
        <w:t>Mary Ellen:</w:t>
      </w:r>
      <w:r>
        <w:t xml:space="preserve"> I thought you thought he was still a lawyer.</w:t>
      </w:r>
    </w:p>
    <w:p w:rsidR="00000000" w:rsidRDefault="004E651F">
      <w:r>
        <w:rPr>
          <w:b/>
        </w:rPr>
        <w:t>Joey:</w:t>
      </w:r>
      <w:r>
        <w:t xml:space="preserve"> No, no, that's not what I meant. Let's get you a cocktail.</w:t>
      </w:r>
    </w:p>
    <w:p w:rsidR="00000000" w:rsidRDefault="004E651F">
      <w:pPr>
        <w:rPr>
          <w:b/>
        </w:rPr>
      </w:pPr>
      <w:r>
        <w:rPr>
          <w:b/>
        </w:rPr>
        <w:t>SCENE: Chandler and Mo</w:t>
      </w:r>
      <w:r>
        <w:rPr>
          <w:b/>
        </w:rPr>
        <w:t>nica's apartment</w:t>
      </w:r>
    </w:p>
    <w:p w:rsidR="00000000" w:rsidRDefault="004E651F">
      <w:r>
        <w:t>(Monica Enters. Chandler is in the kitchen with his laptop)</w:t>
      </w:r>
    </w:p>
    <w:p w:rsidR="00000000" w:rsidRDefault="004E651F">
      <w:r>
        <w:rPr>
          <w:b/>
        </w:rPr>
        <w:t>Monica:</w:t>
      </w:r>
      <w:r>
        <w:t xml:space="preserve"> Hey!</w:t>
      </w:r>
    </w:p>
    <w:p w:rsidR="00000000" w:rsidRDefault="004E651F">
      <w:r>
        <w:rPr>
          <w:b/>
        </w:rPr>
        <w:t>Chandler:</w:t>
      </w:r>
      <w:r>
        <w:t xml:space="preserve"> Hey!</w:t>
      </w:r>
    </w:p>
    <w:p w:rsidR="00000000" w:rsidRDefault="004E651F">
      <w:r>
        <w:rPr>
          <w:b/>
        </w:rPr>
        <w:t>Monica:</w:t>
      </w:r>
      <w:r>
        <w:t xml:space="preserve"> What are you doing?</w:t>
      </w:r>
    </w:p>
    <w:p w:rsidR="00000000" w:rsidRDefault="004E651F">
      <w:r>
        <w:rPr>
          <w:b/>
        </w:rPr>
        <w:t>Chandler:</w:t>
      </w:r>
      <w:r>
        <w:t xml:space="preserve"> Looking for restaurant jobs for you in Tulsa.</w:t>
      </w:r>
    </w:p>
    <w:p w:rsidR="00000000" w:rsidRDefault="004E651F">
      <w:r>
        <w:rPr>
          <w:b/>
        </w:rPr>
        <w:t>Monica:</w:t>
      </w:r>
      <w:r>
        <w:t xml:space="preserve"> That's so sweet. Find anything?</w:t>
      </w:r>
    </w:p>
    <w:p w:rsidR="00000000" w:rsidRDefault="004E651F">
      <w:r>
        <w:rPr>
          <w:b/>
        </w:rPr>
        <w:t>Chandler:</w:t>
      </w:r>
      <w:r>
        <w:t xml:space="preserve"> Slim Pickings.</w:t>
      </w:r>
    </w:p>
    <w:p w:rsidR="00000000" w:rsidRDefault="004E651F">
      <w:r>
        <w:rPr>
          <w:b/>
        </w:rPr>
        <w:t>Mo</w:t>
      </w:r>
      <w:r>
        <w:rPr>
          <w:b/>
        </w:rPr>
        <w:t>nica:</w:t>
      </w:r>
      <w:r>
        <w:t xml:space="preserve"> Nothing, huh?</w:t>
      </w:r>
    </w:p>
    <w:p w:rsidR="00000000" w:rsidRDefault="004E651F">
      <w:r>
        <w:rPr>
          <w:b/>
        </w:rPr>
        <w:t>Chandler:</w:t>
      </w:r>
      <w:r>
        <w:t xml:space="preserve"> No, 'Slim Pickings', it's a barbecue restaurant. They're looking for a cook. Actually 'cook' may be a bit of a stretch. They're looking for someone to shovel mesquite. </w:t>
      </w:r>
    </w:p>
    <w:p w:rsidR="00000000" w:rsidRDefault="004E651F">
      <w:r>
        <w:rPr>
          <w:b/>
        </w:rPr>
        <w:t>Monica:</w:t>
      </w:r>
      <w:r>
        <w:t xml:space="preserve"> 'Slim Pickings'...That is so cheesy.</w:t>
      </w:r>
    </w:p>
    <w:p w:rsidR="00000000" w:rsidRDefault="004E651F">
      <w:r>
        <w:rPr>
          <w:b/>
        </w:rPr>
        <w:t>Chandler:</w:t>
      </w:r>
      <w:r>
        <w:t xml:space="preserve"> 'S</w:t>
      </w:r>
      <w:r>
        <w:t>o Cheesy' also has an opening.</w:t>
      </w:r>
    </w:p>
    <w:p w:rsidR="00000000" w:rsidRDefault="004E651F">
      <w:r>
        <w:rPr>
          <w:b/>
        </w:rPr>
        <w:t>Monica:</w:t>
      </w:r>
      <w:r>
        <w:t xml:space="preserve"> Honey, that's okay. I actually know this woman, Nancy, who's a restaurant biz head-hunter. Maybe she'll know of something.</w:t>
      </w:r>
    </w:p>
    <w:p w:rsidR="00000000" w:rsidRDefault="004E651F">
      <w:r>
        <w:rPr>
          <w:b/>
        </w:rPr>
        <w:t>Chandler:</w:t>
      </w:r>
      <w:r>
        <w:t xml:space="preserve"> Can I just say how much I appreciate you coming with me. When we get to Tulsa I'm ta</w:t>
      </w:r>
      <w:r>
        <w:t>king you for a great dinner at 'Slim Pickings'. 'So Cheesy'? 'Whole Hog'? It's going to be tough to keep Kosher in Tulsa.</w:t>
      </w:r>
    </w:p>
    <w:p w:rsidR="00000000" w:rsidRDefault="004E651F">
      <w:r>
        <w:rPr>
          <w:b/>
        </w:rPr>
        <w:t>Monica:</w:t>
      </w:r>
      <w:r>
        <w:t xml:space="preserve"> (On phone) Hi, Nancy. Hi, it's Monica Geller. I'm good. Listen, I'm looking for a job in Tulsa. Well yeah, my husband has been</w:t>
      </w:r>
      <w:r>
        <w:t xml:space="preserve"> relocated...Because I love him! No, I don't want a job in New York. Javo is looking? Oh my God! He asked for me personally? Oh my God! Oh, wow, this is really flattering, but I'm moving to Tulsa. Yeah, so if you would tell Javo 'I'll take it!'</w:t>
      </w:r>
    </w:p>
    <w:p w:rsidR="00000000" w:rsidRDefault="004E651F">
      <w:pPr>
        <w:rPr>
          <w:b/>
        </w:rPr>
      </w:pPr>
      <w:r>
        <w:rPr>
          <w:b/>
        </w:rPr>
        <w:t>SCENE: Pedi</w:t>
      </w:r>
      <w:r>
        <w:rPr>
          <w:b/>
        </w:rPr>
        <w:t>atrician's office</w:t>
      </w:r>
    </w:p>
    <w:p w:rsidR="00000000" w:rsidRDefault="004E651F">
      <w:r>
        <w:rPr>
          <w:b/>
        </w:rPr>
        <w:t>Rachel:</w:t>
      </w:r>
      <w:r>
        <w:t xml:space="preserve"> Hi, my name is Rachel Green, I have an appointment for Emma.</w:t>
      </w:r>
    </w:p>
    <w:p w:rsidR="00000000" w:rsidRDefault="004E651F">
      <w:r>
        <w:rPr>
          <w:b/>
        </w:rPr>
        <w:t>Receptionist:</w:t>
      </w:r>
      <w:r>
        <w:t xml:space="preserve"> Dr. Gettleman is finishing up with a patient, he should be out shortly.</w:t>
      </w:r>
    </w:p>
    <w:p w:rsidR="00000000" w:rsidRDefault="004E651F">
      <w:r>
        <w:rPr>
          <w:b/>
        </w:rPr>
        <w:t>Dr. Gettleman:</w:t>
      </w:r>
      <w:r>
        <w:t xml:space="preserve"> (To a patient) I think you just have a cold, it's definitely not Str</w:t>
      </w:r>
      <w:r>
        <w:t>ep.</w:t>
      </w:r>
    </w:p>
    <w:p w:rsidR="00000000" w:rsidRDefault="004E651F">
      <w:r>
        <w:rPr>
          <w:b/>
        </w:rPr>
        <w:t>Ross:</w:t>
      </w:r>
      <w:r>
        <w:t xml:space="preserve"> Thanks doctor.</w:t>
      </w:r>
    </w:p>
    <w:p w:rsidR="00000000" w:rsidRDefault="004E651F">
      <w:r>
        <w:rPr>
          <w:b/>
        </w:rPr>
        <w:t>Dr. Gettleman:</w:t>
      </w:r>
      <w:r>
        <w:t xml:space="preserve"> Would you like a lollypop?</w:t>
      </w:r>
    </w:p>
    <w:p w:rsidR="00000000" w:rsidRDefault="004E651F">
      <w:r>
        <w:rPr>
          <w:b/>
        </w:rPr>
        <w:t>Ross:</w:t>
      </w:r>
      <w:r>
        <w:t xml:space="preserve"> You even have to ask?! (He grabs a lollypop out of a jar) (Sees Rachel) (To Rachel) He is alive!</w:t>
      </w:r>
    </w:p>
    <w:p w:rsidR="00000000" w:rsidRDefault="004E651F">
      <w:pPr>
        <w:rPr>
          <w:b/>
        </w:rPr>
      </w:pPr>
      <w:r>
        <w:rPr>
          <w:b/>
        </w:rPr>
        <w:t>SCENE: Restaurant</w:t>
      </w:r>
    </w:p>
    <w:p w:rsidR="00000000" w:rsidRDefault="004E651F">
      <w:r>
        <w:rPr>
          <w:b/>
        </w:rPr>
        <w:t>Phoebe:</w:t>
      </w:r>
      <w:r>
        <w:t xml:space="preserve"> You know, it's so surprising that you and Joey have known ea</w:t>
      </w:r>
      <w:r>
        <w:t>ch other for so long and I've never heard about you.</w:t>
      </w:r>
    </w:p>
    <w:p w:rsidR="00000000" w:rsidRDefault="004E651F">
      <w:r>
        <w:rPr>
          <w:b/>
        </w:rPr>
        <w:t>Joey:</w:t>
      </w:r>
      <w:r>
        <w:t xml:space="preserve"> Yeah, that's because we had a bit of a falling out. Mike hit my mom with a car.</w:t>
      </w:r>
    </w:p>
    <w:p w:rsidR="00000000" w:rsidRDefault="004E651F">
      <w:r>
        <w:rPr>
          <w:b/>
        </w:rPr>
        <w:t>Mike:</w:t>
      </w:r>
      <w:r>
        <w:t xml:space="preserve"> No, I didn't.</w:t>
      </w:r>
    </w:p>
    <w:p w:rsidR="00000000" w:rsidRDefault="004E651F">
      <w:r>
        <w:rPr>
          <w:b/>
        </w:rPr>
        <w:t>Joey:</w:t>
      </w:r>
      <w:r>
        <w:t xml:space="preserve"> That's okay Mike, I have forgiven you. And now we're friends again everything's great!</w:t>
      </w:r>
    </w:p>
    <w:p w:rsidR="00000000" w:rsidRDefault="004E651F">
      <w:r>
        <w:rPr>
          <w:b/>
        </w:rPr>
        <w:t>Mary</w:t>
      </w:r>
      <w:r>
        <w:rPr>
          <w:b/>
        </w:rPr>
        <w:t xml:space="preserve"> Ellen</w:t>
      </w:r>
      <w:r>
        <w:t xml:space="preserve"> Wait, is your mom okay?</w:t>
      </w:r>
    </w:p>
    <w:p w:rsidR="00000000" w:rsidRDefault="004E651F">
      <w:r>
        <w:rPr>
          <w:b/>
        </w:rPr>
        <w:t>Joey:</w:t>
      </w:r>
      <w:r>
        <w:t xml:space="preserve"> Please, we're trying to have a conversation. (Pushes the wine glass closer to Mary Ellen.)</w:t>
      </w:r>
    </w:p>
    <w:p w:rsidR="00000000" w:rsidRDefault="004E651F">
      <w:r>
        <w:rPr>
          <w:b/>
        </w:rPr>
        <w:t>Mary Ellen:</w:t>
      </w:r>
      <w:r>
        <w:t xml:space="preserve"> Wow, you're a lot nicer on 'Days of Our Lives'.</w:t>
      </w:r>
    </w:p>
    <w:p w:rsidR="00000000" w:rsidRDefault="004E651F">
      <w:r>
        <w:rPr>
          <w:b/>
        </w:rPr>
        <w:t>Mike:</w:t>
      </w:r>
      <w:r>
        <w:t xml:space="preserve"> 'Days of Our Lives'! That's why you look so familiar!</w:t>
      </w:r>
    </w:p>
    <w:p w:rsidR="00000000" w:rsidRDefault="004E651F">
      <w:r>
        <w:rPr>
          <w:b/>
        </w:rPr>
        <w:t>Phoebe:</w:t>
      </w:r>
      <w:r>
        <w:t xml:space="preserve"> </w:t>
      </w:r>
      <w:r>
        <w:t>What?!</w:t>
      </w:r>
    </w:p>
    <w:p w:rsidR="00000000" w:rsidRDefault="004E651F">
      <w:r>
        <w:rPr>
          <w:b/>
        </w:rPr>
        <w:t>Mike:</w:t>
      </w:r>
      <w:r>
        <w:t xml:space="preserve"> What?!</w:t>
      </w:r>
    </w:p>
    <w:p w:rsidR="00000000" w:rsidRDefault="004E651F">
      <w:r>
        <w:rPr>
          <w:b/>
        </w:rPr>
        <w:t>Joey:</w:t>
      </w:r>
      <w:r>
        <w:t xml:space="preserve"> What?!</w:t>
      </w:r>
    </w:p>
    <w:p w:rsidR="00000000" w:rsidRDefault="004E651F">
      <w:r>
        <w:rPr>
          <w:b/>
        </w:rPr>
        <w:t>Phoebe:</w:t>
      </w:r>
      <w:r>
        <w:t xml:space="preserve"> Do you not know each other?</w:t>
      </w:r>
    </w:p>
    <w:p w:rsidR="00000000" w:rsidRDefault="004E651F">
      <w:r>
        <w:rPr>
          <w:b/>
        </w:rPr>
        <w:t>Joey:</w:t>
      </w:r>
      <w:r>
        <w:t xml:space="preserve"> (Laughs) Of course we do! Mike is playing a game that we used to play in high school. Yeah, where we pretend we don't know each other. We played all kinds of games. (To Mike) Hey, r</w:t>
      </w:r>
      <w:r>
        <w:t>emember the one where I punch you in the face for not being cool?!</w:t>
      </w:r>
    </w:p>
    <w:p w:rsidR="00000000" w:rsidRDefault="004E651F">
      <w:r>
        <w:rPr>
          <w:b/>
        </w:rPr>
        <w:t>Phoebe:</w:t>
      </w:r>
      <w:r>
        <w:t xml:space="preserve"> Mike, let me ask you something. How many sisters does Joey have?</w:t>
      </w:r>
    </w:p>
    <w:p w:rsidR="00000000" w:rsidRDefault="004E651F">
      <w:r>
        <w:rPr>
          <w:b/>
        </w:rPr>
        <w:t>Mike:</w:t>
      </w:r>
      <w:r>
        <w:t xml:space="preserve"> (Joey holds up six fingers) Six!</w:t>
      </w:r>
    </w:p>
    <w:p w:rsidR="00000000" w:rsidRDefault="004E651F">
      <w:r>
        <w:rPr>
          <w:b/>
        </w:rPr>
        <w:t>Joey:</w:t>
      </w:r>
      <w:r>
        <w:t xml:space="preserve"> What are you doing? I said seven! (Holds up six fingers.) (Realizes his</w:t>
      </w:r>
      <w:r>
        <w:t xml:space="preserve"> mistake) Argh!!!</w:t>
      </w:r>
    </w:p>
    <w:p w:rsidR="00000000" w:rsidRDefault="004E651F">
      <w:r>
        <w:rPr>
          <w:b/>
        </w:rPr>
        <w:t>Phoebe:</w:t>
      </w:r>
      <w:r>
        <w:t xml:space="preserve"> Joey, why did you set me up with a stranger?</w:t>
      </w:r>
    </w:p>
    <w:p w:rsidR="00000000" w:rsidRDefault="004E651F">
      <w:r>
        <w:rPr>
          <w:b/>
        </w:rPr>
        <w:t>Joey:</w:t>
      </w:r>
      <w:r>
        <w:t xml:space="preserve"> Because I forgot about our date, I'm so sorry.</w:t>
      </w:r>
    </w:p>
    <w:p w:rsidR="00000000" w:rsidRDefault="004E651F">
      <w:r>
        <w:rPr>
          <w:b/>
        </w:rPr>
        <w:t>Mike:</w:t>
      </w:r>
      <w:r>
        <w:t xml:space="preserve"> I'm sorry too. And just to be clear, I didn't hit his mother with a car.</w:t>
      </w:r>
    </w:p>
    <w:p w:rsidR="00000000" w:rsidRDefault="004E651F">
      <w:r>
        <w:rPr>
          <w:b/>
        </w:rPr>
        <w:t>Phoebe:</w:t>
      </w:r>
      <w:r>
        <w:t xml:space="preserve"> (To Joey) You are unbelievable! I spent so mu</w:t>
      </w:r>
      <w:r>
        <w:t>ch time finding the perfect girl for you, you know. Mary Ellen is really smart and cute and loose.</w:t>
      </w:r>
    </w:p>
    <w:p w:rsidR="00000000" w:rsidRDefault="004E651F">
      <w:r>
        <w:rPr>
          <w:b/>
        </w:rPr>
        <w:t>Mary Ellen:</w:t>
      </w:r>
      <w:r>
        <w:t xml:space="preserve"> Hey!</w:t>
      </w:r>
    </w:p>
    <w:p w:rsidR="00000000" w:rsidRDefault="004E651F">
      <w:r>
        <w:rPr>
          <w:b/>
        </w:rPr>
        <w:t>Phoebe:</w:t>
      </w:r>
      <w:r>
        <w:t xml:space="preserve"> Who are you kidding? (To Joey) You just find some guy off the street for me? Oh God! This is humiliating!</w:t>
      </w:r>
    </w:p>
    <w:p w:rsidR="00000000" w:rsidRDefault="004E651F">
      <w:r>
        <w:rPr>
          <w:b/>
        </w:rPr>
        <w:t>Joey:</w:t>
      </w:r>
      <w:r>
        <w:t xml:space="preserve"> Look Phoebe I'm so s</w:t>
      </w:r>
      <w:r>
        <w:t>orry! Hey, look, if you don't like this guy I can find you a better one. (Looks around) Mike!! Mike!!</w:t>
      </w:r>
    </w:p>
    <w:p w:rsidR="00000000" w:rsidRDefault="004E651F">
      <w:r>
        <w:rPr>
          <w:b/>
        </w:rPr>
        <w:t>Phoebe:</w:t>
      </w:r>
      <w:r>
        <w:t xml:space="preserve"> I'm out of here (She leaves)</w:t>
      </w:r>
    </w:p>
    <w:p w:rsidR="00000000" w:rsidRDefault="004E651F">
      <w:r>
        <w:rPr>
          <w:b/>
        </w:rPr>
        <w:t>Mike:</w:t>
      </w:r>
      <w:r>
        <w:t xml:space="preserve"> It was nice meeting you!</w:t>
      </w:r>
    </w:p>
    <w:p w:rsidR="00000000" w:rsidRDefault="004E651F">
      <w:r>
        <w:rPr>
          <w:b/>
        </w:rPr>
        <w:t>Joey:</w:t>
      </w:r>
      <w:r>
        <w:t xml:space="preserve"> (To Mary Ellen) You're leaving too?</w:t>
      </w:r>
    </w:p>
    <w:p w:rsidR="00000000" w:rsidRDefault="004E651F">
      <w:r>
        <w:rPr>
          <w:b/>
        </w:rPr>
        <w:t>Mary Ellen:</w:t>
      </w:r>
      <w:r>
        <w:t xml:space="preserve"> I'll stay if you can tell me my </w:t>
      </w:r>
      <w:r>
        <w:t>name.</w:t>
      </w:r>
    </w:p>
    <w:p w:rsidR="00000000" w:rsidRDefault="004E651F">
      <w:r>
        <w:rPr>
          <w:b/>
        </w:rPr>
        <w:t>Joey:</w:t>
      </w:r>
      <w:r>
        <w:t xml:space="preserve"> Good night! </w:t>
      </w:r>
    </w:p>
    <w:p w:rsidR="00000000" w:rsidRDefault="004E651F">
      <w:pPr>
        <w:rPr>
          <w:b/>
        </w:rPr>
      </w:pPr>
      <w:r>
        <w:rPr>
          <w:b/>
        </w:rPr>
        <w:t>SCENE: Chandler and Monica's apartment</w:t>
      </w:r>
    </w:p>
    <w:p w:rsidR="00000000" w:rsidRDefault="004E651F">
      <w:r>
        <w:rPr>
          <w:b/>
        </w:rPr>
        <w:t>Chandler:</w:t>
      </w:r>
      <w:r>
        <w:t xml:space="preserve"> Honey, we're leaving tomorrow you've still got a lot of packing to do.</w:t>
      </w:r>
    </w:p>
    <w:p w:rsidR="00000000" w:rsidRDefault="004E651F">
      <w:r>
        <w:rPr>
          <w:b/>
        </w:rPr>
        <w:t>Monica:</w:t>
      </w:r>
      <w:r>
        <w:t xml:space="preserve"> You're right. (Pause) Maybe I shouldn't go.</w:t>
      </w:r>
    </w:p>
    <w:p w:rsidR="00000000" w:rsidRDefault="004E651F">
      <w:r>
        <w:rPr>
          <w:b/>
        </w:rPr>
        <w:t>Chandler:</w:t>
      </w:r>
      <w:r>
        <w:t xml:space="preserve"> What?</w:t>
      </w:r>
    </w:p>
    <w:p w:rsidR="00000000" w:rsidRDefault="004E651F">
      <w:r>
        <w:rPr>
          <w:b/>
        </w:rPr>
        <w:t>Monica:</w:t>
      </w:r>
      <w:r>
        <w:t xml:space="preserve"> So Nancy told me about this job at </w:t>
      </w:r>
      <w:r>
        <w:t>this great restaurant, Javo. It's just a little outside of Tulsa.</w:t>
      </w:r>
    </w:p>
    <w:p w:rsidR="00000000" w:rsidRDefault="004E651F">
      <w:r>
        <w:rPr>
          <w:b/>
        </w:rPr>
        <w:t>Chandler:</w:t>
      </w:r>
      <w:r>
        <w:t xml:space="preserve"> How far outside?</w:t>
      </w:r>
    </w:p>
    <w:p w:rsidR="00000000" w:rsidRDefault="004E651F">
      <w:r>
        <w:rPr>
          <w:b/>
        </w:rPr>
        <w:t>Monica:</w:t>
      </w:r>
      <w:r>
        <w:t xml:space="preserve"> Manhattan.</w:t>
      </w:r>
    </w:p>
    <w:p w:rsidR="00000000" w:rsidRDefault="004E651F">
      <w:r>
        <w:rPr>
          <w:b/>
        </w:rPr>
        <w:t>Chandler:</w:t>
      </w:r>
      <w:r>
        <w:t xml:space="preserve"> And you're thinking of taking it? (Pause) So before you said being me with me was more important than any job, but I guess now it's ol</w:t>
      </w:r>
      <w:r>
        <w:t xml:space="preserve">d job, (Raises his hand) me, (Raises his hand) new job. </w:t>
      </w:r>
    </w:p>
    <w:p w:rsidR="00000000" w:rsidRDefault="004E651F">
      <w:r>
        <w:rPr>
          <w:b/>
        </w:rPr>
        <w:t>Monica:</w:t>
      </w:r>
      <w:r>
        <w:t xml:space="preserve"> I'm gonna miss this hand! Okay I know it's a lot to ask, but oh my God Chandler, this is a once in a lifetime opportunity.</w:t>
      </w:r>
    </w:p>
    <w:p w:rsidR="00000000" w:rsidRDefault="004E651F">
      <w:r>
        <w:rPr>
          <w:b/>
        </w:rPr>
        <w:t>Chandler:</w:t>
      </w:r>
      <w:r>
        <w:t xml:space="preserve"> What happened to 'you can't live without me four days a we</w:t>
      </w:r>
      <w:r>
        <w:t>ek'?</w:t>
      </w:r>
    </w:p>
    <w:p w:rsidR="00000000" w:rsidRDefault="004E651F">
      <w:r>
        <w:rPr>
          <w:b/>
        </w:rPr>
        <w:t>Monica:</w:t>
      </w:r>
      <w:r>
        <w:t xml:space="preserve"> Well, if you really think about it, I mean four days is not that long. I mean, I see you Monday before you go to work, and I see you Thursday when you get back, and I always work late on Tuesdays, so really if you think about it, it's really j</w:t>
      </w:r>
      <w:r>
        <w:t>ust one day. And well, if we can't make it one day, we've got real problems my friend.</w:t>
      </w:r>
    </w:p>
    <w:p w:rsidR="00000000" w:rsidRDefault="004E651F">
      <w:r>
        <w:rPr>
          <w:b/>
        </w:rPr>
        <w:t>Chandler:</w:t>
      </w:r>
      <w:r>
        <w:t xml:space="preserve"> I think you should take the job.</w:t>
      </w:r>
    </w:p>
    <w:p w:rsidR="00000000" w:rsidRDefault="004E651F">
      <w:r>
        <w:rPr>
          <w:b/>
        </w:rPr>
        <w:t>Monica:</w:t>
      </w:r>
      <w:r>
        <w:t xml:space="preserve"> Really?</w:t>
      </w:r>
    </w:p>
    <w:p w:rsidR="00000000" w:rsidRDefault="004E651F">
      <w:r>
        <w:rPr>
          <w:b/>
        </w:rPr>
        <w:t>Chandler:</w:t>
      </w:r>
      <w:r>
        <w:t xml:space="preserve"> Yeah. I know it must be important to you when you start chattering like a monkey.</w:t>
      </w:r>
    </w:p>
    <w:p w:rsidR="00000000" w:rsidRDefault="004E651F">
      <w:r>
        <w:rPr>
          <w:b/>
        </w:rPr>
        <w:t>Monica:</w:t>
      </w:r>
      <w:r>
        <w:t xml:space="preserve"> That's the</w:t>
      </w:r>
      <w:r>
        <w:t xml:space="preserve"> nicest anyone has ever said to me!</w:t>
      </w:r>
    </w:p>
    <w:p w:rsidR="00000000" w:rsidRDefault="004E651F">
      <w:r>
        <w:t>(Ross and Rachel enter with Emma.)</w:t>
      </w:r>
    </w:p>
    <w:p w:rsidR="00000000" w:rsidRDefault="004E651F">
      <w:r>
        <w:rPr>
          <w:b/>
        </w:rPr>
        <w:t>Ross:</w:t>
      </w:r>
      <w:r>
        <w:t xml:space="preserve"> Hey!</w:t>
      </w:r>
    </w:p>
    <w:p w:rsidR="00000000" w:rsidRDefault="004E651F">
      <w:r>
        <w:rPr>
          <w:b/>
        </w:rPr>
        <w:t>Monica:</w:t>
      </w:r>
      <w:r>
        <w:t xml:space="preserve"> How was the pediatrician?</w:t>
      </w:r>
    </w:p>
    <w:p w:rsidR="00000000" w:rsidRDefault="004E651F">
      <w:r>
        <w:rPr>
          <w:b/>
        </w:rPr>
        <w:t>Rachel:</w:t>
      </w:r>
      <w:r>
        <w:t xml:space="preserve"> Oh, I really liked him. (Looks at Ross) Yeah, it was really, really, really good.</w:t>
      </w:r>
    </w:p>
    <w:p w:rsidR="00000000" w:rsidRDefault="004E651F">
      <w:r>
        <w:rPr>
          <w:b/>
        </w:rPr>
        <w:t>Ross:</w:t>
      </w:r>
      <w:r>
        <w:t xml:space="preserve"> You promised you wouldn't say anything.</w:t>
      </w:r>
    </w:p>
    <w:p w:rsidR="00000000" w:rsidRDefault="004E651F">
      <w:r>
        <w:rPr>
          <w:b/>
        </w:rPr>
        <w:t>Rach</w:t>
      </w:r>
      <w:r>
        <w:rPr>
          <w:b/>
        </w:rPr>
        <w:t>el:</w:t>
      </w:r>
      <w:r>
        <w:t xml:space="preserve"> I know. (Pause) Ross still sees his pediatrician!!! (To Ross) I don't care!</w:t>
      </w:r>
    </w:p>
    <w:p w:rsidR="00000000" w:rsidRDefault="004E651F">
      <w:r>
        <w:rPr>
          <w:b/>
        </w:rPr>
        <w:t>Monica:</w:t>
      </w:r>
      <w:r>
        <w:t xml:space="preserve"> Are you serious? You still see Dr. Gettleman?</w:t>
      </w:r>
    </w:p>
    <w:p w:rsidR="00000000" w:rsidRDefault="004E651F">
      <w:r>
        <w:rPr>
          <w:b/>
        </w:rPr>
        <w:t>Ross:</w:t>
      </w:r>
      <w:r>
        <w:t xml:space="preserve"> He's a brilliant diagnostician!</w:t>
      </w:r>
    </w:p>
    <w:p w:rsidR="00000000" w:rsidRDefault="004E651F">
      <w:r>
        <w:rPr>
          <w:b/>
        </w:rPr>
        <w:t>Chandler:</w:t>
      </w:r>
      <w:r>
        <w:t xml:space="preserve"> Diagnostician or boo-boo fixer?</w:t>
      </w:r>
    </w:p>
    <w:p w:rsidR="00000000" w:rsidRDefault="004E651F">
      <w:r>
        <w:rPr>
          <w:b/>
        </w:rPr>
        <w:t>Rachel:</w:t>
      </w:r>
      <w:r>
        <w:t xml:space="preserve"> Ross, seriously! You've gotta go t</w:t>
      </w:r>
      <w:r>
        <w:t>o an appropriate doctor.</w:t>
      </w:r>
    </w:p>
    <w:p w:rsidR="00000000" w:rsidRDefault="004E651F">
      <w:r>
        <w:rPr>
          <w:b/>
        </w:rPr>
        <w:t>Ross:</w:t>
      </w:r>
      <w:r>
        <w:t xml:space="preserve"> Why? Why? I know it's a little weird, but hey, he's a great doctor, okay? He knows my medical history, and every time I go in there, he makes a big deal. 'Ah look, it's my favorite patient!'</w:t>
      </w:r>
    </w:p>
    <w:p w:rsidR="00000000" w:rsidRDefault="004E651F">
      <w:r>
        <w:rPr>
          <w:b/>
        </w:rPr>
        <w:t>Chandler:</w:t>
      </w:r>
      <w:r>
        <w:t xml:space="preserve"> Does he say that before </w:t>
      </w:r>
      <w:r>
        <w:t>he sticks his thermometer in your touchy?</w:t>
      </w:r>
    </w:p>
    <w:p w:rsidR="00000000" w:rsidRDefault="004E651F">
      <w:r>
        <w:rPr>
          <w:b/>
        </w:rPr>
        <w:t>Ross:</w:t>
      </w:r>
      <w:r>
        <w:t xml:space="preserve"> Hey, I seem to remember someone bringing his security blanket to college!</w:t>
      </w:r>
    </w:p>
    <w:p w:rsidR="00000000" w:rsidRDefault="004E651F">
      <w:r>
        <w:rPr>
          <w:b/>
        </w:rPr>
        <w:t>Chandler:</w:t>
      </w:r>
      <w:r>
        <w:t xml:space="preserve"> That was not a security blanket! That was a wall-hanging!</w:t>
      </w:r>
    </w:p>
    <w:p w:rsidR="00000000" w:rsidRDefault="004E651F">
      <w:r>
        <w:rPr>
          <w:b/>
        </w:rPr>
        <w:t>Ross:</w:t>
      </w:r>
      <w:r>
        <w:t xml:space="preserve"> It didn't spend much time on the wall!!!</w:t>
      </w:r>
    </w:p>
    <w:p w:rsidR="00000000" w:rsidRDefault="004E651F">
      <w:pPr>
        <w:rPr>
          <w:b/>
        </w:rPr>
      </w:pPr>
      <w:r>
        <w:rPr>
          <w:b/>
        </w:rPr>
        <w:t>SCENE: Central Perk</w:t>
      </w:r>
    </w:p>
    <w:p w:rsidR="00000000" w:rsidRDefault="004E651F">
      <w:r>
        <w:rPr>
          <w:b/>
        </w:rPr>
        <w:t>Mike:</w:t>
      </w:r>
      <w:r>
        <w:t xml:space="preserve"> Excuse me, hi. I was hoping I would run into you. Can we talk?</w:t>
      </w:r>
    </w:p>
    <w:p w:rsidR="00000000" w:rsidRDefault="004E651F">
      <w:r>
        <w:rPr>
          <w:b/>
        </w:rPr>
        <w:t>Phoebe:</w:t>
      </w:r>
      <w:r>
        <w:t xml:space="preserve"> Sure.</w:t>
      </w:r>
    </w:p>
    <w:p w:rsidR="00000000" w:rsidRDefault="004E651F">
      <w:r>
        <w:rPr>
          <w:b/>
        </w:rPr>
        <w:t>Mike:</w:t>
      </w:r>
      <w:r>
        <w:t xml:space="preserve"> I'm sorry, really, I'm so embarrassed. Really, I'm a pretty nice guy. Just ask my parole officer...Apparently I'm not a funny guy.</w:t>
      </w:r>
    </w:p>
    <w:p w:rsidR="00000000" w:rsidRDefault="004E651F">
      <w:r>
        <w:rPr>
          <w:b/>
        </w:rPr>
        <w:t>Phoebe:</w:t>
      </w:r>
      <w:r>
        <w:t xml:space="preserve"> Why did you go along with t</w:t>
      </w:r>
      <w:r>
        <w:t>hat?</w:t>
      </w:r>
    </w:p>
    <w:p w:rsidR="00000000" w:rsidRDefault="004E651F">
      <w:r>
        <w:rPr>
          <w:b/>
        </w:rPr>
        <w:t>Mike:</w:t>
      </w:r>
      <w:r>
        <w:t xml:space="preserve"> Because I was told I'd get a free dinner, which I didn't. And that I'd meet a pretty girl. Which I did.</w:t>
      </w:r>
    </w:p>
    <w:p w:rsidR="00000000" w:rsidRDefault="004E651F">
      <w:r>
        <w:rPr>
          <w:b/>
        </w:rPr>
        <w:t>Phoebe:</w:t>
      </w:r>
      <w:r>
        <w:t xml:space="preserve"> That's true. (Pause) Well, is anything you told me about yourself true?</w:t>
      </w:r>
    </w:p>
    <w:p w:rsidR="00000000" w:rsidRDefault="004E651F">
      <w:r>
        <w:rPr>
          <w:b/>
        </w:rPr>
        <w:t>Mike:</w:t>
      </w:r>
      <w:r>
        <w:t xml:space="preserve"> My name in Mike, and I do play piano.</w:t>
      </w:r>
    </w:p>
    <w:p w:rsidR="00000000" w:rsidRDefault="004E651F">
      <w:r>
        <w:rPr>
          <w:b/>
        </w:rPr>
        <w:t>Phoebe:</w:t>
      </w:r>
      <w:r>
        <w:t xml:space="preserve"> Prove it.</w:t>
      </w:r>
    </w:p>
    <w:p w:rsidR="00000000" w:rsidRDefault="004E651F">
      <w:r>
        <w:rPr>
          <w:b/>
        </w:rPr>
        <w:t>Mike:</w:t>
      </w:r>
      <w:r>
        <w:t xml:space="preserve"> There isn't a piano here.</w:t>
      </w:r>
    </w:p>
    <w:p w:rsidR="00000000" w:rsidRDefault="004E651F">
      <w:r>
        <w:rPr>
          <w:b/>
        </w:rPr>
        <w:t>Phoebe:</w:t>
      </w:r>
      <w:r>
        <w:t xml:space="preserve"> That wouldn't stand in the way of a true pianist.</w:t>
      </w:r>
    </w:p>
    <w:p w:rsidR="00000000" w:rsidRDefault="004E651F">
      <w:r>
        <w:rPr>
          <w:b/>
        </w:rPr>
        <w:t>Mike:</w:t>
      </w:r>
      <w:r>
        <w:t xml:space="preserve"> (Plays 'air piano')</w:t>
      </w:r>
    </w:p>
    <w:p w:rsidR="00000000" w:rsidRDefault="004E651F">
      <w:r>
        <w:rPr>
          <w:b/>
        </w:rPr>
        <w:t>Phoebe:</w:t>
      </w:r>
      <w:r>
        <w:t xml:space="preserve"> You are really good! I play a little guitar myself.</w:t>
      </w:r>
    </w:p>
    <w:p w:rsidR="00000000" w:rsidRDefault="004E651F">
      <w:r>
        <w:rPr>
          <w:b/>
        </w:rPr>
        <w:t>Mike:</w:t>
      </w:r>
      <w:r>
        <w:t xml:space="preserve"> Really?</w:t>
      </w:r>
    </w:p>
    <w:p w:rsidR="00000000" w:rsidRDefault="004E651F">
      <w:r>
        <w:rPr>
          <w:b/>
        </w:rPr>
        <w:t>Phoebe:</w:t>
      </w:r>
      <w:r>
        <w:t xml:space="preserve"> Uhuh.</w:t>
      </w:r>
    </w:p>
    <w:p w:rsidR="00000000" w:rsidRDefault="004E651F">
      <w:r>
        <w:rPr>
          <w:b/>
        </w:rPr>
        <w:t>Mike:</w:t>
      </w:r>
      <w:r>
        <w:t xml:space="preserve"> That's great. What kind of music do you play?</w:t>
      </w:r>
    </w:p>
    <w:p w:rsidR="00000000" w:rsidRDefault="004E651F">
      <w:r>
        <w:rPr>
          <w:b/>
        </w:rPr>
        <w:t>Phoebe:</w:t>
      </w:r>
      <w:r>
        <w:t xml:space="preserve"> Well, like acoustic folksy stuff. You know? But right now I'm working on a couple 'Iron Maiden' covers. </w:t>
      </w:r>
    </w:p>
    <w:p w:rsidR="00000000" w:rsidRDefault="004E651F">
      <w:r>
        <w:rPr>
          <w:b/>
        </w:rPr>
        <w:t>Mike:</w:t>
      </w:r>
      <w:r>
        <w:t xml:space="preserve"> Do you think that maybe, sometime, I could...</w:t>
      </w:r>
    </w:p>
    <w:p w:rsidR="00000000" w:rsidRDefault="004E651F">
      <w:r>
        <w:rPr>
          <w:b/>
        </w:rPr>
        <w:t>Phoebe:</w:t>
      </w:r>
      <w:r>
        <w:t xml:space="preserve"> It's okay. Go ahead, ask me out.</w:t>
      </w:r>
    </w:p>
    <w:p w:rsidR="00000000" w:rsidRDefault="004E651F">
      <w:r>
        <w:rPr>
          <w:b/>
        </w:rPr>
        <w:t>Mike:</w:t>
      </w:r>
      <w:r>
        <w:t xml:space="preserve"> Okay. Do you think maybe sometime I could t</w:t>
      </w:r>
      <w:r>
        <w:t>ake you out?</w:t>
      </w:r>
    </w:p>
    <w:p w:rsidR="00000000" w:rsidRDefault="004E651F">
      <w:r>
        <w:rPr>
          <w:b/>
        </w:rPr>
        <w:t>Joey:</w:t>
      </w:r>
      <w:r>
        <w:t xml:space="preserve"> (Walks In)</w:t>
      </w:r>
    </w:p>
    <w:p w:rsidR="00000000" w:rsidRDefault="004E651F">
      <w:r>
        <w:rPr>
          <w:b/>
        </w:rPr>
        <w:t>Phoebe:</w:t>
      </w:r>
      <w:r>
        <w:t xml:space="preserve"> (To Mike) Oh, you just caught me off guard! Yeah, that would be nice.</w:t>
      </w:r>
    </w:p>
    <w:p w:rsidR="00000000" w:rsidRDefault="004E651F">
      <w:r>
        <w:rPr>
          <w:b/>
        </w:rPr>
        <w:t>Joey:</w:t>
      </w:r>
      <w:r>
        <w:t xml:space="preserve"> Look at this. My two best friends!</w:t>
      </w:r>
    </w:p>
    <w:p w:rsidR="00000000" w:rsidRDefault="004E651F">
      <w:r>
        <w:t>(Phoebe and Mike look at him, and he goes over to the counter.)</w:t>
      </w:r>
    </w:p>
    <w:p w:rsidR="00000000" w:rsidRDefault="004E651F">
      <w:pPr>
        <w:rPr>
          <w:b/>
        </w:rPr>
      </w:pPr>
      <w:r>
        <w:rPr>
          <w:b/>
        </w:rPr>
        <w:t>SCENE: Pediatrician's office</w:t>
      </w:r>
    </w:p>
    <w:p w:rsidR="00000000" w:rsidRDefault="004E651F">
      <w:r>
        <w:rPr>
          <w:b/>
        </w:rPr>
        <w:t>Ross:</w:t>
      </w:r>
      <w:r>
        <w:t xml:space="preserve"> Excuse m</w:t>
      </w:r>
      <w:r>
        <w:t>e, I don't mean to be a jerk, but the baby with the rash came in after me.</w:t>
      </w:r>
    </w:p>
    <w:p w:rsidR="00000000" w:rsidRDefault="004E651F">
      <w:r>
        <w:rPr>
          <w:b/>
        </w:rPr>
        <w:t>Receptionist:</w:t>
      </w:r>
      <w:r>
        <w:t xml:space="preserve"> The doctor will be right with you sir.</w:t>
      </w:r>
    </w:p>
    <w:p w:rsidR="00000000" w:rsidRDefault="004E651F">
      <w:r>
        <w:rPr>
          <w:b/>
        </w:rPr>
        <w:t>Girl:</w:t>
      </w:r>
      <w:r>
        <w:t xml:space="preserve"> (Reading a book) Mommy, I can't find Waldo.</w:t>
      </w:r>
    </w:p>
    <w:p w:rsidR="00000000" w:rsidRDefault="004E651F">
      <w:r>
        <w:rPr>
          <w:b/>
        </w:rPr>
        <w:t>Ross:</w:t>
      </w:r>
      <w:r>
        <w:t xml:space="preserve"> With the circus? He's behind the elephant.</w:t>
      </w:r>
    </w:p>
    <w:p w:rsidR="00000000" w:rsidRDefault="004E651F">
      <w:r>
        <w:rPr>
          <w:b/>
        </w:rPr>
        <w:t>Woman:</w:t>
      </w:r>
      <w:r>
        <w:t xml:space="preserve"> Wow, so your child is </w:t>
      </w:r>
      <w:r>
        <w:t>a big fan of the Waldo books too?</w:t>
      </w:r>
    </w:p>
    <w:p w:rsidR="00000000" w:rsidRDefault="004E651F">
      <w:r>
        <w:rPr>
          <w:b/>
        </w:rPr>
        <w:t>Ross:</w:t>
      </w:r>
      <w:r>
        <w:t xml:space="preserve"> Yeah, that's how I know. I'm Ross by the way.</w:t>
      </w:r>
    </w:p>
    <w:p w:rsidR="00000000" w:rsidRDefault="004E651F">
      <w:r>
        <w:rPr>
          <w:b/>
        </w:rPr>
        <w:t>Sally:</w:t>
      </w:r>
      <w:r>
        <w:t xml:space="preserve"> Hi, I'm Sally. So, no ring. Can I assume you are also a single parent?</w:t>
      </w:r>
    </w:p>
    <w:p w:rsidR="00000000" w:rsidRDefault="004E651F">
      <w:r>
        <w:rPr>
          <w:b/>
        </w:rPr>
        <w:t>Ross:</w:t>
      </w:r>
      <w:r>
        <w:t xml:space="preserve"> I am a single parent.</w:t>
      </w:r>
    </w:p>
    <w:p w:rsidR="00000000" w:rsidRDefault="004E651F">
      <w:r>
        <w:rPr>
          <w:b/>
        </w:rPr>
        <w:t>Sally:</w:t>
      </w:r>
      <w:r>
        <w:t xml:space="preserve"> It's hard isn't it? There's almost no time for a social l</w:t>
      </w:r>
      <w:r>
        <w:t>ife. I mean, where are you gonna meet someone?</w:t>
      </w:r>
    </w:p>
    <w:p w:rsidR="00000000" w:rsidRDefault="004E651F">
      <w:r>
        <w:rPr>
          <w:b/>
        </w:rPr>
        <w:t>Ross:</w:t>
      </w:r>
      <w:r>
        <w:t xml:space="preserve"> Well, let's say, I don't know, you met someone in the pediatrician's office.</w:t>
      </w:r>
    </w:p>
    <w:p w:rsidR="00000000" w:rsidRDefault="004E651F">
      <w:r>
        <w:rPr>
          <w:b/>
        </w:rPr>
        <w:t>Nurse:</w:t>
      </w:r>
      <w:r>
        <w:t xml:space="preserve"> (To Ross) Rossy, we're ready for you.</w:t>
      </w:r>
    </w:p>
    <w:p w:rsidR="00000000" w:rsidRDefault="004E651F">
      <w:r>
        <w:rPr>
          <w:b/>
        </w:rPr>
        <w:t>Ross:</w:t>
      </w:r>
      <w:r>
        <w:t xml:space="preserve"> Hmm, yeah. (To a random boy in the waiting room) Come on Ross jr. It's time</w:t>
      </w:r>
      <w:r>
        <w:t xml:space="preserve"> to go in.</w:t>
      </w:r>
    </w:p>
    <w:p w:rsidR="00000000" w:rsidRDefault="004E651F">
      <w:r>
        <w:rPr>
          <w:b/>
        </w:rPr>
        <w:t>Boy:</w:t>
      </w:r>
      <w:r>
        <w:t xml:space="preserve"> Mommy (He walks over to Sally.)</w:t>
      </w:r>
    </w:p>
    <w:p w:rsidR="00000000" w:rsidRDefault="004E651F">
      <w:r>
        <w:rPr>
          <w:b/>
        </w:rPr>
        <w:t>Girl:</w:t>
      </w:r>
      <w:r>
        <w:t xml:space="preserve"> Mommy, what's wrong with that man?</w:t>
      </w:r>
    </w:p>
    <w:p w:rsidR="00000000" w:rsidRDefault="004E651F">
      <w:r>
        <w:rPr>
          <w:b/>
        </w:rPr>
        <w:t>Ross:</w:t>
      </w:r>
      <w:r>
        <w:t xml:space="preserve"> Hey, I helped you find Waldo! </w:t>
      </w:r>
    </w:p>
    <w:p w:rsidR="00000000" w:rsidRDefault="004E651F">
      <w:pPr>
        <w:rPr>
          <w:b/>
        </w:rPr>
      </w:pPr>
      <w:r>
        <w:rPr>
          <w:b/>
        </w:rPr>
        <w:t>SCENE: Chandler and Monica's apartment</w:t>
      </w:r>
    </w:p>
    <w:p w:rsidR="00000000" w:rsidRDefault="004E651F">
      <w:r>
        <w:rPr>
          <w:b/>
        </w:rPr>
        <w:t>Ross:</w:t>
      </w:r>
      <w:r>
        <w:t xml:space="preserve"> (Enters) Oh good, you haven't left yet.</w:t>
      </w:r>
    </w:p>
    <w:p w:rsidR="00000000" w:rsidRDefault="004E651F">
      <w:r>
        <w:rPr>
          <w:b/>
        </w:rPr>
        <w:t>Monica:</w:t>
      </w:r>
      <w:r>
        <w:t xml:space="preserve"> Where have you been?</w:t>
      </w:r>
    </w:p>
    <w:p w:rsidR="00000000" w:rsidRDefault="004E651F">
      <w:r>
        <w:rPr>
          <w:b/>
        </w:rPr>
        <w:t>Ross:</w:t>
      </w:r>
      <w:r>
        <w:t xml:space="preserve"> I got held</w:t>
      </w:r>
      <w:r>
        <w:t xml:space="preserve"> up at Dr. Gettleman's office. There was some guy that freaked everybody out.</w:t>
      </w:r>
    </w:p>
    <w:p w:rsidR="00000000" w:rsidRDefault="004E651F">
      <w:r>
        <w:rPr>
          <w:b/>
        </w:rPr>
        <w:t>Chandler:</w:t>
      </w:r>
      <w:r>
        <w:t xml:space="preserve"> Well, you got here just in time. I really have to go buddy. (They hug)</w:t>
      </w:r>
    </w:p>
    <w:p w:rsidR="00000000" w:rsidRDefault="004E651F">
      <w:r>
        <w:rPr>
          <w:b/>
        </w:rPr>
        <w:t>Ross:</w:t>
      </w:r>
      <w:r>
        <w:t xml:space="preserve"> Oh man.</w:t>
      </w:r>
    </w:p>
    <w:p w:rsidR="00000000" w:rsidRDefault="004E651F">
      <w:r>
        <w:rPr>
          <w:b/>
        </w:rPr>
        <w:t>Monica:</w:t>
      </w:r>
      <w:r>
        <w:t xml:space="preserve"> Promise to call me when you land.</w:t>
      </w:r>
    </w:p>
    <w:p w:rsidR="00000000" w:rsidRDefault="004E651F">
      <w:r>
        <w:rPr>
          <w:b/>
        </w:rPr>
        <w:t>Chandler:</w:t>
      </w:r>
      <w:r>
        <w:t xml:space="preserve"> Of course I will call you. I lo</w:t>
      </w:r>
      <w:r>
        <w:t>ve you.</w:t>
      </w:r>
    </w:p>
    <w:p w:rsidR="00000000" w:rsidRDefault="004E651F">
      <w:r>
        <w:rPr>
          <w:b/>
        </w:rPr>
        <w:t>Monica:</w:t>
      </w:r>
      <w:r>
        <w:t xml:space="preserve"> I love you too. (They kiss)</w:t>
      </w:r>
    </w:p>
    <w:p w:rsidR="00000000" w:rsidRDefault="004E651F">
      <w:r>
        <w:rPr>
          <w:b/>
        </w:rPr>
        <w:t>Rachel:</w:t>
      </w:r>
      <w:r>
        <w:t xml:space="preserve"> Okay, wow, wow, wow. Watch the tongue people, we've got a baby over here.</w:t>
      </w:r>
    </w:p>
    <w:p w:rsidR="00000000" w:rsidRDefault="004E651F">
      <w:r>
        <w:rPr>
          <w:b/>
        </w:rPr>
        <w:t>Phoebe:</w:t>
      </w:r>
      <w:r>
        <w:t xml:space="preserve"> Bye Chandler.</w:t>
      </w:r>
    </w:p>
    <w:p w:rsidR="00000000" w:rsidRDefault="004E651F">
      <w:r>
        <w:rPr>
          <w:b/>
        </w:rPr>
        <w:t>Chandler:</w:t>
      </w:r>
      <w:r>
        <w:t xml:space="preserve"> Awww. (They hug) Bye!</w:t>
      </w:r>
    </w:p>
    <w:p w:rsidR="00000000" w:rsidRDefault="004E651F">
      <w:r>
        <w:rPr>
          <w:b/>
        </w:rPr>
        <w:t>Rachel:</w:t>
      </w:r>
      <w:r>
        <w:t xml:space="preserve"> Bye honey. (They hug)</w:t>
      </w:r>
    </w:p>
    <w:p w:rsidR="00000000" w:rsidRDefault="004E651F">
      <w:r>
        <w:rPr>
          <w:b/>
        </w:rPr>
        <w:t>Chandler:</w:t>
      </w:r>
      <w:r>
        <w:t xml:space="preserve"> (Tries to hug Joey but J. moves away</w:t>
      </w:r>
      <w:r>
        <w:t>) What's the matter Joe?</w:t>
      </w:r>
    </w:p>
    <w:p w:rsidR="00000000" w:rsidRDefault="004E651F">
      <w:r>
        <w:rPr>
          <w:b/>
        </w:rPr>
        <w:t>Joey:</w:t>
      </w:r>
      <w:r>
        <w:t xml:space="preserve"> I'm mad at you for leaving! You're nothing but a big leaver. Big leaver with a stupid suitcase.</w:t>
      </w:r>
    </w:p>
    <w:p w:rsidR="00000000" w:rsidRDefault="004E651F">
      <w:r>
        <w:rPr>
          <w:b/>
        </w:rPr>
        <w:t>Chandler:</w:t>
      </w:r>
      <w:r>
        <w:t xml:space="preserve"> Any chance you are trying to pick a fight to make all this easier?</w:t>
      </w:r>
    </w:p>
    <w:p w:rsidR="00000000" w:rsidRDefault="004E651F">
      <w:r>
        <w:rPr>
          <w:b/>
        </w:rPr>
        <w:t>Joey:</w:t>
      </w:r>
      <w:r>
        <w:t xml:space="preserve"> Dude, you see right through me!! (They hug) (J</w:t>
      </w:r>
      <w:r>
        <w:t>oey heads for the door and pushes Chandler's suitcase on the way out.)</w:t>
      </w:r>
    </w:p>
    <w:p w:rsidR="00000000" w:rsidRDefault="004E651F">
      <w:r>
        <w:rPr>
          <w:b/>
        </w:rPr>
        <w:t>Chandler:</w:t>
      </w:r>
      <w:r>
        <w:t xml:space="preserve"> Well, bye Mon, bye Ross, Rachel, bye Emma!</w:t>
      </w:r>
    </w:p>
    <w:p w:rsidR="00000000" w:rsidRDefault="004E651F">
      <w:r>
        <w:rPr>
          <w:b/>
        </w:rPr>
        <w:t>Phoebe:</w:t>
      </w:r>
      <w:r>
        <w:t xml:space="preserve"> Okay, bye-bye! (Pushes Chandler out the door.) Good trip! (Slams the door)</w:t>
      </w:r>
    </w:p>
    <w:p w:rsidR="00000000" w:rsidRDefault="004E651F">
      <w:r>
        <w:rPr>
          <w:b/>
        </w:rPr>
        <w:t>Monica:</w:t>
      </w:r>
      <w:r>
        <w:t xml:space="preserve"> (Runs out to the hallway) Chandler, wait.</w:t>
      </w:r>
      <w:r>
        <w:t xml:space="preserve"> It goes: Old job, (Raises her hand) new job, (Raises her hand really high) you. This is just something I have to do.</w:t>
      </w:r>
    </w:p>
    <w:p w:rsidR="00000000" w:rsidRDefault="004E651F">
      <w:r>
        <w:rPr>
          <w:b/>
        </w:rPr>
        <w:t>Chandler:</w:t>
      </w:r>
      <w:r>
        <w:t xml:space="preserve"> I know.</w:t>
      </w:r>
    </w:p>
    <w:p w:rsidR="00000000" w:rsidRDefault="004E651F">
      <w:r>
        <w:rPr>
          <w:b/>
        </w:rPr>
        <w:t>Monica:</w:t>
      </w:r>
      <w:r>
        <w:t xml:space="preserve"> I love you so much.</w:t>
      </w:r>
    </w:p>
    <w:p w:rsidR="00000000" w:rsidRDefault="004E651F">
      <w:r>
        <w:rPr>
          <w:b/>
        </w:rPr>
        <w:t>Chandler:</w:t>
      </w:r>
      <w:r>
        <w:t xml:space="preserve"> I know that too. (They kiss)</w:t>
      </w:r>
    </w:p>
    <w:p w:rsidR="00000000" w:rsidRDefault="004E651F">
      <w:r>
        <w:t>(Joey opens the door and takes Chandler's suitcase in</w:t>
      </w:r>
      <w:r>
        <w:t>to his own apartment.)</w:t>
      </w:r>
    </w:p>
    <w:p w:rsidR="00000000" w:rsidRDefault="004E651F">
      <w:pPr>
        <w:rPr>
          <w:b/>
        </w:rPr>
      </w:pPr>
      <w:r>
        <w:rPr>
          <w:b/>
        </w:rPr>
        <w:t>SCENE: Airport</w:t>
      </w:r>
    </w:p>
    <w:p w:rsidR="00000000" w:rsidRDefault="004E651F">
      <w:r>
        <w:rPr>
          <w:b/>
        </w:rPr>
        <w:t>Chandler:</w:t>
      </w:r>
      <w:r>
        <w:t xml:space="preserve"> (On cell phone) Don't worry, I'll be back before you know it. Yes it will be the same. Because I know, that's how. I promise.</w:t>
      </w:r>
    </w:p>
    <w:p w:rsidR="00000000" w:rsidRDefault="004E651F">
      <w:r>
        <w:t>CUT TO: Monica and Chandler's apartment.</w:t>
      </w:r>
    </w:p>
    <w:p w:rsidR="00000000" w:rsidRDefault="004E651F">
      <w:r>
        <w:rPr>
          <w:b/>
        </w:rPr>
        <w:t>Joey:</w:t>
      </w:r>
      <w:r>
        <w:t xml:space="preserve"> (On the phone with Chandler) Double</w:t>
      </w:r>
      <w:r>
        <w:t xml:space="preserve"> promise? Call me when you land.</w:t>
      </w:r>
    </w:p>
    <w:p w:rsidR="00000000" w:rsidRDefault="004E651F">
      <w:r>
        <w:rPr>
          <w:b/>
        </w:rPr>
        <w:t>Monica:</w:t>
      </w:r>
      <w:r>
        <w:t xml:space="preserve"> Can I talk now?</w:t>
      </w:r>
    </w:p>
    <w:p w:rsidR="00000000" w:rsidRDefault="004E651F">
      <w:r>
        <w:rPr>
          <w:b/>
        </w:rPr>
        <w:t>Joey:</w:t>
      </w:r>
      <w:r>
        <w:t xml:space="preserve"> Okay, bye. (He hangs up the phone.)</w:t>
      </w:r>
    </w:p>
    <w:p w:rsidR="00000000" w:rsidRDefault="004E651F">
      <w:r>
        <w:rPr>
          <w:b/>
        </w:rPr>
        <w:t>Monica:</w:t>
      </w:r>
      <w:r>
        <w:t xml:space="preserve"> Joey?</w:t>
      </w:r>
    </w:p>
    <w:p w:rsidR="00000000" w:rsidRDefault="004E651F">
      <w:r>
        <w:rPr>
          <w:b/>
        </w:rPr>
        <w:t>Joey:</w:t>
      </w:r>
      <w:r>
        <w:t xml:space="preserve"> He had to board. </w:t>
      </w:r>
    </w:p>
    <w:p w:rsidR="00000000" w:rsidRDefault="004E651F"/>
    <w:p w:rsidR="00000000" w:rsidRDefault="004E651F"/>
    <w:p w:rsidR="00000000" w:rsidRDefault="004E651F">
      <w:pPr>
        <w:rPr>
          <w:b/>
        </w:rPr>
      </w:pPr>
      <w:r>
        <w:rPr>
          <w:b/>
          <w:shd w:val="pct10" w:color="auto" w:fill="FFFFFF"/>
        </w:rPr>
        <w:t>904 The One With The Sharks</w:t>
      </w:r>
      <w:r>
        <w:rPr>
          <w:b/>
        </w:rPr>
        <w:t xml:space="preserve"> </w:t>
      </w:r>
    </w:p>
    <w:p w:rsidR="00000000" w:rsidRDefault="004E651F"/>
    <w:p w:rsidR="00000000" w:rsidRDefault="004E651F">
      <w:pPr>
        <w:rPr>
          <w:b/>
        </w:rPr>
      </w:pPr>
      <w:r>
        <w:rPr>
          <w:b/>
        </w:rPr>
        <w:t>SCENE: Central Perk.</w:t>
      </w:r>
    </w:p>
    <w:p w:rsidR="00000000" w:rsidRDefault="004E651F">
      <w:r>
        <w:rPr>
          <w:i/>
        </w:rPr>
        <w:t>Phoebe comes in.</w:t>
      </w:r>
    </w:p>
    <w:p w:rsidR="00000000" w:rsidRDefault="004E651F">
      <w:r>
        <w:rPr>
          <w:b/>
        </w:rPr>
        <w:t>Phoebe:</w:t>
      </w:r>
      <w:r>
        <w:t xml:space="preserve"> Oh hey Ross, oh I'm so glad someone's her</w:t>
      </w:r>
      <w:r>
        <w:t>e. Could you zip me up?</w:t>
      </w:r>
    </w:p>
    <w:p w:rsidR="00000000" w:rsidRDefault="004E651F">
      <w:r>
        <w:rPr>
          <w:b/>
        </w:rPr>
        <w:t>Ross:</w:t>
      </w:r>
      <w:r>
        <w:t xml:space="preserve"> Sure. </w:t>
      </w:r>
    </w:p>
    <w:p w:rsidR="00000000" w:rsidRDefault="004E651F">
      <w:r>
        <w:rPr>
          <w:b/>
        </w:rPr>
        <w:t>Phoebe:</w:t>
      </w:r>
      <w:r>
        <w:t xml:space="preserve"> Thank you. Can you believe no one between my apartment and here offered to do that for me?. </w:t>
      </w:r>
    </w:p>
    <w:p w:rsidR="00000000" w:rsidRDefault="004E651F">
      <w:r>
        <w:rPr>
          <w:b/>
        </w:rPr>
        <w:t>Ross:</w:t>
      </w:r>
      <w:r>
        <w:t xml:space="preserve"> People. </w:t>
      </w:r>
      <w:r>
        <w:rPr>
          <w:i/>
        </w:rPr>
        <w:t>(Shakes his head.)</w:t>
      </w:r>
      <w:r>
        <w:t xml:space="preserve"> So why you all dressed up? </w:t>
      </w:r>
    </w:p>
    <w:p w:rsidR="00000000" w:rsidRDefault="004E651F">
      <w:r>
        <w:rPr>
          <w:b/>
        </w:rPr>
        <w:t>Phoebe:</w:t>
      </w:r>
      <w:r>
        <w:t xml:space="preserve"> Oh umm. Mike's picking me up for a date. </w:t>
      </w:r>
    </w:p>
    <w:p w:rsidR="00000000" w:rsidRDefault="004E651F">
      <w:r>
        <w:rPr>
          <w:b/>
        </w:rPr>
        <w:t>Ross:</w:t>
      </w:r>
      <w:r>
        <w:t xml:space="preserve"> O</w:t>
      </w:r>
      <w:r>
        <w:t>h yea? Now um, how is that going, is it getting serious?</w:t>
      </w:r>
    </w:p>
    <w:p w:rsidR="00000000" w:rsidRDefault="004E651F">
      <w:r>
        <w:rPr>
          <w:b/>
        </w:rPr>
        <w:t>Phoebe:</w:t>
      </w:r>
      <w:r>
        <w:t xml:space="preserve"> Oh I dunno, I dunno, you know I mean, I like him but am I ready to take my grade-A loins off the meat market? </w:t>
      </w:r>
    </w:p>
    <w:p w:rsidR="00000000" w:rsidRDefault="004E651F">
      <w:r>
        <w:rPr>
          <w:b/>
        </w:rPr>
        <w:t>Ross:</w:t>
      </w:r>
      <w:r>
        <w:t xml:space="preserve"> You know, I really admire your whole dating attitude, it's so healthy. I'm</w:t>
      </w:r>
      <w:r>
        <w:t xml:space="preserve"> always like, is this moving to fast? Is this moving to slow? Where's this going?</w:t>
      </w:r>
    </w:p>
    <w:p w:rsidR="00000000" w:rsidRDefault="004E651F">
      <w:r>
        <w:rPr>
          <w:b/>
        </w:rPr>
        <w:t>Phoebe:</w:t>
      </w:r>
      <w:r>
        <w:t xml:space="preserve"> Yeah, you know, you are a bit of a drama queen. </w:t>
      </w:r>
    </w:p>
    <w:p w:rsidR="00000000" w:rsidRDefault="004E651F">
      <w:r>
        <w:rPr>
          <w:b/>
        </w:rPr>
        <w:t>Ross:</w:t>
      </w:r>
      <w:r>
        <w:t xml:space="preserve"> But you, you're so much better off. You just go from guy to guy having fun and never worrying that it terms int</w:t>
      </w:r>
      <w:r>
        <w:t xml:space="preserve">o anything serious. </w:t>
      </w:r>
    </w:p>
    <w:p w:rsidR="00000000" w:rsidRDefault="004E651F">
      <w:r>
        <w:rPr>
          <w:b/>
        </w:rPr>
        <w:t>Phoebe:</w:t>
      </w:r>
      <w:r>
        <w:t xml:space="preserve"> I wouldn't say never, you know. There's that guy ... well what about...OK well there's gotta be someone. </w:t>
      </w:r>
    </w:p>
    <w:p w:rsidR="00000000" w:rsidRDefault="004E651F">
      <w:r>
        <w:rPr>
          <w:b/>
        </w:rPr>
        <w:t>Ross:</w:t>
      </w:r>
      <w:r>
        <w:t xml:space="preserve"> There isn't. That's what I'm saying. /p&gt; </w:t>
      </w:r>
    </w:p>
    <w:p w:rsidR="00000000" w:rsidRDefault="004E651F">
      <w:r>
        <w:rPr>
          <w:b/>
        </w:rPr>
        <w:t>Phoebe:</w:t>
      </w:r>
      <w:r>
        <w:t xml:space="preserve"> Oh my God, you're right! </w:t>
      </w:r>
    </w:p>
    <w:p w:rsidR="00000000" w:rsidRDefault="004E651F">
      <w:r>
        <w:rPr>
          <w:b/>
        </w:rPr>
        <w:t>Ross:</w:t>
      </w:r>
      <w:r>
        <w:t xml:space="preserve"> I know, and yet here you are, all</w:t>
      </w:r>
      <w:r>
        <w:t xml:space="preserve"> ready for the next date. </w:t>
      </w:r>
    </w:p>
    <w:p w:rsidR="00000000" w:rsidRDefault="004E651F">
      <w:r>
        <w:rPr>
          <w:b/>
        </w:rPr>
        <w:t>Phoebe:</w:t>
      </w:r>
      <w:r>
        <w:t xml:space="preserve"> I can't believe I never realized this before. I'm in my 30s and never been in a long-term relationship! Oh my God! </w:t>
      </w:r>
      <w:r>
        <w:rPr>
          <w:i/>
        </w:rPr>
        <w:t>(Starts crying.)</w:t>
      </w:r>
      <w:r>
        <w:t xml:space="preserve"> What's wrong with me? </w:t>
      </w:r>
    </w:p>
    <w:p w:rsidR="00000000" w:rsidRDefault="004E651F">
      <w:r>
        <w:rPr>
          <w:b/>
        </w:rPr>
        <w:t>Ross:</w:t>
      </w:r>
      <w:r>
        <w:t xml:space="preserve"> No, no, no there's nothing wrong with you. I mean, you don't</w:t>
      </w:r>
      <w:r>
        <w:t xml:space="preserve"> strike me as the type of person that wants to get married anyway. </w:t>
      </w:r>
    </w:p>
    <w:p w:rsidR="00000000" w:rsidRDefault="004E651F">
      <w:r>
        <w:rPr>
          <w:b/>
        </w:rPr>
        <w:t>Phoebe:</w:t>
      </w:r>
      <w:r>
        <w:t xml:space="preserve"> I wanna get married! </w:t>
      </w:r>
      <w:r>
        <w:rPr>
          <w:i/>
        </w:rPr>
        <w:t>(Grabs a tissue.)</w:t>
      </w:r>
    </w:p>
    <w:p w:rsidR="00000000" w:rsidRDefault="004E651F">
      <w:r>
        <w:rPr>
          <w:b/>
        </w:rPr>
        <w:t>Ross:</w:t>
      </w:r>
      <w:r>
        <w:t xml:space="preserve"> Please don't cry because of me, Pheebs. I don't know what I'm talking about. I've been divorced three times! </w:t>
      </w:r>
    </w:p>
    <w:p w:rsidR="00000000" w:rsidRDefault="004E651F">
      <w:r>
        <w:rPr>
          <w:b/>
        </w:rPr>
        <w:t>Phoebe:</w:t>
      </w:r>
      <w:r>
        <w:t xml:space="preserve"> At least you've b</w:t>
      </w:r>
      <w:r>
        <w:t xml:space="preserve">een married! Oh my God! I wanna trade lives with Ross! </w:t>
      </w:r>
      <w:r>
        <w:rPr>
          <w:i/>
        </w:rPr>
        <w:t>(Cries.)</w:t>
      </w:r>
    </w:p>
    <w:p w:rsidR="00000000" w:rsidRDefault="004E651F">
      <w:r>
        <w:t xml:space="preserve">Mike </w:t>
      </w:r>
      <w:r>
        <w:rPr>
          <w:i/>
        </w:rPr>
        <w:t>(Paul Rudd)</w:t>
      </w:r>
      <w:r>
        <w:t xml:space="preserve"> enters.</w:t>
      </w:r>
    </w:p>
    <w:p w:rsidR="00000000" w:rsidRDefault="004E651F">
      <w:r>
        <w:rPr>
          <w:b/>
        </w:rPr>
        <w:t>Mike:</w:t>
      </w:r>
      <w:r>
        <w:t xml:space="preserve"> Phoebe, what's wrong?</w:t>
      </w:r>
    </w:p>
    <w:p w:rsidR="00000000" w:rsidRDefault="004E651F">
      <w:r>
        <w:rPr>
          <w:b/>
        </w:rPr>
        <w:t>Phoebe:</w:t>
      </w:r>
      <w:r>
        <w:t xml:space="preserve"> Nothing, I'm excited about our date. Mike, this is Ross Geller. Ross, this is Mike Haaaaa... </w:t>
      </w:r>
      <w:r>
        <w:rPr>
          <w:i/>
        </w:rPr>
        <w:t>(Cries again.)</w:t>
      </w:r>
    </w:p>
    <w:p w:rsidR="00000000" w:rsidRDefault="004E651F">
      <w:r>
        <w:rPr>
          <w:b/>
        </w:rPr>
        <w:t>Ross:</w:t>
      </w:r>
      <w:r>
        <w:t xml:space="preserve"> I'm sorry I didn'</w:t>
      </w:r>
      <w:r>
        <w:t xml:space="preserve">t catch... </w:t>
      </w:r>
    </w:p>
    <w:p w:rsidR="00000000" w:rsidRDefault="004E651F">
      <w:r>
        <w:rPr>
          <w:b/>
        </w:rPr>
        <w:t>Mike:</w:t>
      </w:r>
      <w:r>
        <w:t xml:space="preserve"> It's Mike Hanagen.</w:t>
      </w:r>
    </w:p>
    <w:p w:rsidR="00000000" w:rsidRDefault="004E651F">
      <w:r>
        <w:rPr>
          <w:b/>
        </w:rPr>
        <w:t>Ross:</w:t>
      </w:r>
      <w:r>
        <w:t xml:space="preserve"> Oh, Ross Geller.</w:t>
      </w:r>
    </w:p>
    <w:p w:rsidR="00000000" w:rsidRDefault="004E651F">
      <w:r>
        <w:rPr>
          <w:b/>
        </w:rPr>
        <w:t>Mike:</w:t>
      </w:r>
      <w:r>
        <w:t xml:space="preserve"> </w:t>
      </w:r>
      <w:r>
        <w:rPr>
          <w:i/>
        </w:rPr>
        <w:t>(To Phoebe)</w:t>
      </w:r>
      <w:r>
        <w:t xml:space="preserve"> Hey, so are you sure you're ready to go? </w:t>
      </w:r>
    </w:p>
    <w:p w:rsidR="00000000" w:rsidRDefault="004E651F">
      <w:r>
        <w:rPr>
          <w:b/>
        </w:rPr>
        <w:t>Phoebe:</w:t>
      </w:r>
      <w:r>
        <w:t xml:space="preserve"> Uh huh. </w:t>
      </w:r>
      <w:r>
        <w:rPr>
          <w:i/>
        </w:rPr>
        <w:t>(To Ross)</w:t>
      </w:r>
      <w:r>
        <w:t xml:space="preserve"> How do I look? </w:t>
      </w:r>
      <w:r>
        <w:rPr>
          <w:i/>
        </w:rPr>
        <w:t>(Her face is a mess from crying.)</w:t>
      </w:r>
    </w:p>
    <w:p w:rsidR="00000000" w:rsidRDefault="004E651F">
      <w:r>
        <w:rPr>
          <w:b/>
        </w:rPr>
        <w:t>Ross:</w:t>
      </w:r>
      <w:r>
        <w:t xml:space="preserve"> Do you have a compact in your purse?</w:t>
      </w:r>
    </w:p>
    <w:p w:rsidR="00000000" w:rsidRDefault="004E651F">
      <w:r>
        <w:rPr>
          <w:b/>
        </w:rPr>
        <w:t>Phoebe:</w:t>
      </w:r>
      <w:r>
        <w:t xml:space="preserve"> No.</w:t>
      </w:r>
    </w:p>
    <w:p w:rsidR="00000000" w:rsidRDefault="004E651F">
      <w:r>
        <w:rPr>
          <w:b/>
        </w:rPr>
        <w:t>Ross:</w:t>
      </w:r>
      <w:r>
        <w:t xml:space="preserve"> </w:t>
      </w:r>
      <w:r>
        <w:t xml:space="preserve">You look great. </w:t>
      </w:r>
    </w:p>
    <w:p w:rsidR="00000000" w:rsidRDefault="004E651F">
      <w:pPr>
        <w:rPr>
          <w:b/>
        </w:rPr>
      </w:pPr>
      <w:r>
        <w:rPr>
          <w:b/>
        </w:rPr>
        <w:t>Opening Credits</w:t>
      </w:r>
    </w:p>
    <w:p w:rsidR="00000000" w:rsidRDefault="004E651F">
      <w:pPr>
        <w:rPr>
          <w:b/>
        </w:rPr>
      </w:pPr>
      <w:r>
        <w:rPr>
          <w:b/>
        </w:rPr>
        <w:t xml:space="preserve">SCENE: Central Perk, Monica enters. </w:t>
      </w:r>
    </w:p>
    <w:p w:rsidR="00000000" w:rsidRDefault="004E651F">
      <w:r>
        <w:rPr>
          <w:b/>
        </w:rPr>
        <w:t>Monica:</w:t>
      </w:r>
      <w:r>
        <w:t xml:space="preserve"> Hey Joey.</w:t>
      </w:r>
    </w:p>
    <w:p w:rsidR="00000000" w:rsidRDefault="004E651F">
      <w:r>
        <w:rPr>
          <w:b/>
        </w:rPr>
        <w:t>Joey:</w:t>
      </w:r>
      <w:r>
        <w:t xml:space="preserve"> Hey, this girl won't turn around and I can't tell whether she's hot or not, what do you think?</w:t>
      </w:r>
    </w:p>
    <w:p w:rsidR="00000000" w:rsidRDefault="004E651F">
      <w:r>
        <w:rPr>
          <w:b/>
        </w:rPr>
        <w:t>Monica:</w:t>
      </w:r>
      <w:r>
        <w:t xml:space="preserve"> Joey, I am not going to objectify woman with you! </w:t>
      </w:r>
      <w:r>
        <w:rPr>
          <w:i/>
        </w:rPr>
        <w:t>(Looks at</w:t>
      </w:r>
      <w:r>
        <w:rPr>
          <w:i/>
        </w:rPr>
        <w:t xml:space="preserve"> the woman.)</w:t>
      </w:r>
      <w:r>
        <w:t xml:space="preserve"> But if her face is as nice as her ass, woah mamma! </w:t>
      </w:r>
    </w:p>
    <w:p w:rsidR="00000000" w:rsidRDefault="004E651F">
      <w:r>
        <w:rPr>
          <w:b/>
        </w:rPr>
        <w:t>Joey:</w:t>
      </w:r>
      <w:r>
        <w:t xml:space="preserve"> All rright thanks. Oh hey, have you talked to Chandler?</w:t>
      </w:r>
    </w:p>
    <w:p w:rsidR="00000000" w:rsidRDefault="004E651F">
      <w:r>
        <w:rPr>
          <w:b/>
        </w:rPr>
        <w:t>Monica:</w:t>
      </w:r>
      <w:r>
        <w:t xml:space="preserve"> Yeah, he has to stay in Tulsa this weekend.</w:t>
      </w:r>
    </w:p>
    <w:p w:rsidR="00000000" w:rsidRDefault="004E651F">
      <w:r>
        <w:rPr>
          <w:b/>
        </w:rPr>
        <w:t>Joey:</w:t>
      </w:r>
      <w:r>
        <w:t xml:space="preserve"> How come?</w:t>
      </w:r>
    </w:p>
    <w:p w:rsidR="00000000" w:rsidRDefault="004E651F">
      <w:r>
        <w:rPr>
          <w:b/>
        </w:rPr>
        <w:t>Monica:</w:t>
      </w:r>
      <w:r>
        <w:t xml:space="preserve"> He has to work, there's some rush on the big ... ah d</w:t>
      </w:r>
      <w:r>
        <w:t xml:space="preserve">amn it, one of these days I'm really gonna have to start listening when he talks about his job. </w:t>
      </w:r>
    </w:p>
    <w:p w:rsidR="00000000" w:rsidRDefault="004E651F">
      <w:r>
        <w:rPr>
          <w:b/>
        </w:rPr>
        <w:t>Joey:</w:t>
      </w:r>
      <w:r>
        <w:t xml:space="preserve"> Oh. Why don't you fly out there and surprise him? </w:t>
      </w:r>
    </w:p>
    <w:p w:rsidR="00000000" w:rsidRDefault="004E651F">
      <w:r>
        <w:rPr>
          <w:b/>
        </w:rPr>
        <w:t>Monica:</w:t>
      </w:r>
      <w:r>
        <w:t xml:space="preserve"> Maybe I will go....Yeah, we'll have a second honeymoon at the Tulsa Romana. </w:t>
      </w:r>
    </w:p>
    <w:p w:rsidR="00000000" w:rsidRDefault="004E651F">
      <w:r>
        <w:rPr>
          <w:b/>
        </w:rPr>
        <w:t>Joey:</w:t>
      </w:r>
      <w:r>
        <w:t xml:space="preserve"> Oh and you </w:t>
      </w:r>
      <w:r>
        <w:t>know what you should bring? The black see-through teddy with the attached garters.</w:t>
      </w:r>
    </w:p>
    <w:p w:rsidR="00000000" w:rsidRDefault="004E651F">
      <w:r>
        <w:rPr>
          <w:b/>
        </w:rPr>
        <w:t>Monica:</w:t>
      </w:r>
      <w:r>
        <w:t xml:space="preserve"> How do you know I have one of those?</w:t>
      </w:r>
    </w:p>
    <w:p w:rsidR="00000000" w:rsidRDefault="004E651F">
      <w:r>
        <w:rPr>
          <w:b/>
        </w:rPr>
        <w:t>Joey:</w:t>
      </w:r>
      <w:r>
        <w:t xml:space="preserve"> Didn't till just now. </w:t>
      </w:r>
    </w:p>
    <w:p w:rsidR="00000000" w:rsidRDefault="004E651F">
      <w:r>
        <w:rPr>
          <w:i/>
        </w:rPr>
        <w:t>(Monica goes to the back and Joey looks at the girl)</w:t>
      </w:r>
    </w:p>
    <w:p w:rsidR="00000000" w:rsidRDefault="004E651F">
      <w:r>
        <w:rPr>
          <w:b/>
        </w:rPr>
        <w:t>Joey:</w:t>
      </w:r>
      <w:r>
        <w:t xml:space="preserve"> Hot not hot. </w:t>
      </w:r>
      <w:r>
        <w:rPr>
          <w:i/>
        </w:rPr>
        <w:t>(She turns around)</w:t>
      </w:r>
      <w:r>
        <w:t xml:space="preserve"> Hot!</w:t>
      </w:r>
    </w:p>
    <w:p w:rsidR="00000000" w:rsidRDefault="004E651F">
      <w:r>
        <w:rPr>
          <w:b/>
        </w:rPr>
        <w:t>Hay</w:t>
      </w:r>
      <w:r>
        <w:rPr>
          <w:b/>
        </w:rPr>
        <w:t>ley:</w:t>
      </w:r>
      <w:r>
        <w:t xml:space="preserve"> Excuse me?</w:t>
      </w:r>
    </w:p>
    <w:p w:rsidR="00000000" w:rsidRDefault="004E651F">
      <w:r>
        <w:rPr>
          <w:b/>
        </w:rPr>
        <w:t>Joey:</w:t>
      </w:r>
      <w:r>
        <w:t xml:space="preserve"> I said I think you're hot and now I'm embarrassed. </w:t>
      </w:r>
    </w:p>
    <w:p w:rsidR="00000000" w:rsidRDefault="004E651F">
      <w:r>
        <w:rPr>
          <w:b/>
        </w:rPr>
        <w:t>Hayley:</w:t>
      </w:r>
      <w:r>
        <w:t xml:space="preserve"> Oh I thought you said "Hi." </w:t>
      </w:r>
    </w:p>
    <w:p w:rsidR="00000000" w:rsidRDefault="004E651F">
      <w:r>
        <w:rPr>
          <w:b/>
        </w:rPr>
        <w:t>Joey:</w:t>
      </w:r>
      <w:r>
        <w:t xml:space="preserve"> That would've been better, I'll try that. Hi, I'm Joey. </w:t>
      </w:r>
    </w:p>
    <w:p w:rsidR="00000000" w:rsidRDefault="004E651F">
      <w:r>
        <w:rPr>
          <w:b/>
        </w:rPr>
        <w:t>Hayley:</w:t>
      </w:r>
      <w:r>
        <w:t xml:space="preserve"> I'm Hayley. </w:t>
      </w:r>
    </w:p>
    <w:p w:rsidR="00000000" w:rsidRDefault="004E651F">
      <w:r>
        <w:rPr>
          <w:b/>
        </w:rPr>
        <w:t>Joey:</w:t>
      </w:r>
      <w:r>
        <w:t xml:space="preserve"> Look, I don't usually ask out women that I meet in coff</w:t>
      </w:r>
      <w:r>
        <w:t>eehouses...</w:t>
      </w:r>
    </w:p>
    <w:p w:rsidR="00000000" w:rsidRDefault="004E651F">
      <w:r>
        <w:rPr>
          <w:b/>
        </w:rPr>
        <w:t>Gunther:</w:t>
      </w:r>
      <w:r>
        <w:t xml:space="preserve"> Ha!</w:t>
      </w:r>
    </w:p>
    <w:p w:rsidR="00000000" w:rsidRDefault="004E651F">
      <w:r>
        <w:rPr>
          <w:b/>
        </w:rPr>
        <w:t>Joey:</w:t>
      </w:r>
      <w:r>
        <w:t xml:space="preserve"> </w:t>
      </w:r>
      <w:r>
        <w:rPr>
          <w:i/>
        </w:rPr>
        <w:t>(To Gunther.)</w:t>
      </w:r>
      <w:r>
        <w:t xml:space="preserve"> Gesundheit!</w:t>
      </w:r>
    </w:p>
    <w:p w:rsidR="00000000" w:rsidRDefault="004E651F">
      <w:r>
        <w:rPr>
          <w:b/>
        </w:rPr>
        <w:t>Hayley:</w:t>
      </w:r>
      <w:r>
        <w:t xml:space="preserve"> I would love to go out with you. </w:t>
      </w:r>
    </w:p>
    <w:p w:rsidR="00000000" w:rsidRDefault="004E651F">
      <w:r>
        <w:rPr>
          <w:b/>
        </w:rPr>
        <w:t>Joey:</w:t>
      </w:r>
      <w:r>
        <w:t xml:space="preserve"> Really, great, did I actually ask you?</w:t>
      </w:r>
    </w:p>
    <w:p w:rsidR="00000000" w:rsidRDefault="004E651F">
      <w:r>
        <w:rPr>
          <w:b/>
        </w:rPr>
        <w:t>Hayley:</w:t>
      </w:r>
      <w:r>
        <w:t xml:space="preserve"> No, that's just where you were going. I just figured that I'd help you out, you don't seem like the kind</w:t>
      </w:r>
      <w:r>
        <w:t xml:space="preserve"> of guy that does this a lot. </w:t>
      </w:r>
    </w:p>
    <w:p w:rsidR="00000000" w:rsidRDefault="004E651F">
      <w:r>
        <w:rPr>
          <w:b/>
        </w:rPr>
        <w:t>Gunther:</w:t>
      </w:r>
      <w:r>
        <w:t xml:space="preserve"> Ha!</w:t>
      </w:r>
    </w:p>
    <w:p w:rsidR="00000000" w:rsidRDefault="004E651F">
      <w:r>
        <w:rPr>
          <w:b/>
        </w:rPr>
        <w:t>Joey:</w:t>
      </w:r>
      <w:r>
        <w:t xml:space="preserve"> </w:t>
      </w:r>
      <w:r>
        <w:rPr>
          <w:i/>
        </w:rPr>
        <w:t>(To Gunther.)</w:t>
      </w:r>
      <w:r>
        <w:t xml:space="preserve"> Seriously Gunther, you should see someone about that cold. If it gets much worse you could DIE! </w:t>
      </w:r>
      <w:r>
        <w:rPr>
          <w:i/>
        </w:rPr>
        <w:t>(Gunther looks scared.)</w:t>
      </w:r>
    </w:p>
    <w:p w:rsidR="00000000" w:rsidRDefault="004E651F">
      <w:pPr>
        <w:rPr>
          <w:b/>
        </w:rPr>
      </w:pPr>
      <w:r>
        <w:rPr>
          <w:b/>
        </w:rPr>
        <w:t xml:space="preserve">SCENE: Ross is at Phoebe's. </w:t>
      </w:r>
    </w:p>
    <w:p w:rsidR="00000000" w:rsidRDefault="004E651F">
      <w:r>
        <w:rPr>
          <w:b/>
        </w:rPr>
        <w:t>Ross:</w:t>
      </w:r>
      <w:r>
        <w:t xml:space="preserve"> So how'd the date go?</w:t>
      </w:r>
    </w:p>
    <w:p w:rsidR="00000000" w:rsidRDefault="004E651F">
      <w:r>
        <w:rPr>
          <w:b/>
        </w:rPr>
        <w:t>Phoebe:</w:t>
      </w:r>
      <w:r>
        <w:t xml:space="preserve"> Well, i</w:t>
      </w:r>
      <w:r>
        <w:t xml:space="preserve">t was awful! Every time I thought about what you said, I started crying. </w:t>
      </w:r>
    </w:p>
    <w:p w:rsidR="00000000" w:rsidRDefault="004E651F">
      <w:r>
        <w:rPr>
          <w:b/>
        </w:rPr>
        <w:t>Ross:</w:t>
      </w:r>
      <w:r>
        <w:t xml:space="preserve"> So he hasn't called?</w:t>
      </w:r>
    </w:p>
    <w:p w:rsidR="00000000" w:rsidRDefault="004E651F">
      <w:r>
        <w:rPr>
          <w:b/>
        </w:rPr>
        <w:t>Phoebe:</w:t>
      </w:r>
      <w:r>
        <w:t xml:space="preserve"> Would you call this girl? </w:t>
      </w:r>
      <w:r>
        <w:rPr>
          <w:i/>
        </w:rPr>
        <w:t>(Fake crying)</w:t>
      </w:r>
      <w:r>
        <w:t xml:space="preserve"> Thanks-fo-r-a-love-ly-even-ing.</w:t>
      </w:r>
    </w:p>
    <w:p w:rsidR="00000000" w:rsidRDefault="004E651F">
      <w:r>
        <w:rPr>
          <w:b/>
        </w:rPr>
        <w:t>Ross:</w:t>
      </w:r>
      <w:r>
        <w:t xml:space="preserve"> Now I feel terrible, this is all my fault. </w:t>
      </w:r>
    </w:p>
    <w:p w:rsidR="00000000" w:rsidRDefault="004E651F">
      <w:r>
        <w:rPr>
          <w:b/>
        </w:rPr>
        <w:t>Phoebe:</w:t>
      </w:r>
      <w:r>
        <w:t xml:space="preserve"> Well, you know wh</w:t>
      </w:r>
      <w:r>
        <w:t>at you should feel terrible about? This could have been my serious guy! He was sweet and smart and funny. Do you know how hard it is to meet a guy like that?</w:t>
      </w:r>
    </w:p>
    <w:p w:rsidR="00000000" w:rsidRDefault="004E651F">
      <w:r>
        <w:rPr>
          <w:b/>
        </w:rPr>
        <w:t>Ross:</w:t>
      </w:r>
      <w:r>
        <w:t xml:space="preserve"> We are a rare breed. </w:t>
      </w:r>
    </w:p>
    <w:p w:rsidR="00000000" w:rsidRDefault="004E651F">
      <w:pPr>
        <w:rPr>
          <w:b/>
        </w:rPr>
      </w:pPr>
      <w:r>
        <w:rPr>
          <w:b/>
        </w:rPr>
        <w:t xml:space="preserve">SCENE: Hayley's Apartment. </w:t>
      </w:r>
    </w:p>
    <w:p w:rsidR="00000000" w:rsidRDefault="004E651F">
      <w:r>
        <w:rPr>
          <w:b/>
        </w:rPr>
        <w:t>Hayley:</w:t>
      </w:r>
      <w:r>
        <w:t xml:space="preserve"> What a great dinner. </w:t>
      </w:r>
    </w:p>
    <w:p w:rsidR="00000000" w:rsidRDefault="004E651F">
      <w:r>
        <w:rPr>
          <w:b/>
        </w:rPr>
        <w:t>Joey:</w:t>
      </w:r>
      <w:r>
        <w:t xml:space="preserve"> Yeah! </w:t>
      </w:r>
      <w:r>
        <w:t xml:space="preserve">And hey, thanks again for letting me have that last piece of cake at the restaurant. </w:t>
      </w:r>
    </w:p>
    <w:p w:rsidR="00000000" w:rsidRDefault="004E651F">
      <w:r>
        <w:rPr>
          <w:b/>
        </w:rPr>
        <w:t>Hayley:</w:t>
      </w:r>
      <w:r>
        <w:t xml:space="preserve"> </w:t>
      </w:r>
      <w:r>
        <w:rPr>
          <w:i/>
        </w:rPr>
        <w:t>(Laughs)</w:t>
      </w:r>
      <w:r>
        <w:t xml:space="preserve"> You're welcome again. I'm gonna make some coffee. Can I get you anything?</w:t>
      </w:r>
    </w:p>
    <w:p w:rsidR="00000000" w:rsidRDefault="004E651F">
      <w:r>
        <w:rPr>
          <w:b/>
        </w:rPr>
        <w:t>Joey:</w:t>
      </w:r>
      <w:r>
        <w:t xml:space="preserve"> Do you have any cake?</w:t>
      </w:r>
    </w:p>
    <w:p w:rsidR="00000000" w:rsidRDefault="004E651F">
      <w:r>
        <w:rPr>
          <w:i/>
        </w:rPr>
        <w:t>(Hayley laughs, goes into the kitchen.)</w:t>
      </w:r>
    </w:p>
    <w:p w:rsidR="00000000" w:rsidRDefault="004E651F">
      <w:r>
        <w:rPr>
          <w:b/>
        </w:rPr>
        <w:t>Joey:</w:t>
      </w:r>
      <w:r>
        <w:t xml:space="preserve"> </w:t>
      </w:r>
      <w:r>
        <w:rPr>
          <w:i/>
        </w:rPr>
        <w:t>(Thin</w:t>
      </w:r>
      <w:r>
        <w:rPr>
          <w:i/>
        </w:rPr>
        <w:t>king:)</w:t>
      </w:r>
      <w:r>
        <w:t xml:space="preserve"> </w:t>
      </w:r>
      <w:r>
        <w:rPr>
          <w:i/>
        </w:rPr>
        <w:t>So this is going pretty good. Dinner was nice, got a lot in common. (Sees a magazine) Victoria's secret, huh, we even like the same books. Oh now there's a scary painting. Wait a minute! I think I've been scared by that painting before. You know wha</w:t>
      </w:r>
      <w:r>
        <w:rPr>
          <w:i/>
        </w:rPr>
        <w:t>t, this whole place look familiar! I have definitely been in this apartment! I know I've seen this weird plant before (a cactus and he touch it) ouch! It did that the last time! Oh my God, I've gone out with this girl before! Yeah, we had sex on this couch</w:t>
      </w:r>
      <w:r>
        <w:rPr>
          <w:i/>
        </w:rPr>
        <w:t xml:space="preserve"> and then on that chair and...no, we didn't do it here, which is weird because it seems like a perfectly good place. (Bends down and the cactus pricks him in the ass) ouch! That's why.</w:t>
      </w:r>
    </w:p>
    <w:p w:rsidR="00000000" w:rsidRDefault="004E651F">
      <w:pPr>
        <w:rPr>
          <w:b/>
        </w:rPr>
      </w:pPr>
      <w:r>
        <w:rPr>
          <w:b/>
        </w:rPr>
        <w:t xml:space="preserve">SCENE: Mike's Apartment </w:t>
      </w:r>
    </w:p>
    <w:p w:rsidR="00000000" w:rsidRDefault="004E651F">
      <w:r>
        <w:rPr>
          <w:b/>
        </w:rPr>
        <w:t>Ross:</w:t>
      </w:r>
      <w:r>
        <w:t xml:space="preserve"> Hey Mike sorry to just drop by like this</w:t>
      </w:r>
      <w:r>
        <w:t>, can I come in?</w:t>
      </w:r>
    </w:p>
    <w:p w:rsidR="00000000" w:rsidRDefault="004E651F">
      <w:r>
        <w:rPr>
          <w:b/>
        </w:rPr>
        <w:t>Mike:</w:t>
      </w:r>
      <w:r>
        <w:t xml:space="preserve"> Sure. </w:t>
      </w:r>
      <w:r>
        <w:rPr>
          <w:i/>
        </w:rPr>
        <w:t>(He looks confused.)</w:t>
      </w:r>
      <w:r>
        <w:t xml:space="preserve"> Who are you?</w:t>
      </w:r>
    </w:p>
    <w:p w:rsidR="00000000" w:rsidRDefault="004E651F">
      <w:r>
        <w:rPr>
          <w:b/>
        </w:rPr>
        <w:t>Ross:</w:t>
      </w:r>
      <w:r>
        <w:t xml:space="preserve"> I'm Ross, Phoebe's friend from the coffeehouse. </w:t>
      </w:r>
    </w:p>
    <w:p w:rsidR="00000000" w:rsidRDefault="004E651F">
      <w:r>
        <w:rPr>
          <w:b/>
        </w:rPr>
        <w:t>Mike:</w:t>
      </w:r>
      <w:r>
        <w:t xml:space="preserve"> Oh. </w:t>
      </w:r>
    </w:p>
    <w:p w:rsidR="00000000" w:rsidRDefault="004E651F">
      <w:r>
        <w:rPr>
          <w:b/>
        </w:rPr>
        <w:t>Ross:</w:t>
      </w:r>
      <w:r>
        <w:t xml:space="preserve"> Yeah, I really, really need to talk to you about something. </w:t>
      </w:r>
    </w:p>
    <w:p w:rsidR="00000000" w:rsidRDefault="004E651F">
      <w:r>
        <w:rPr>
          <w:b/>
        </w:rPr>
        <w:t>Mike:</w:t>
      </w:r>
      <w:r>
        <w:t xml:space="preserve"> OK, unless... you're not gonna try to get me to join a</w:t>
      </w:r>
      <w:r>
        <w:t xml:space="preserve"> cult are you?</w:t>
      </w:r>
    </w:p>
    <w:p w:rsidR="00000000" w:rsidRDefault="004E651F">
      <w:r>
        <w:rPr>
          <w:b/>
        </w:rPr>
        <w:t>Ross:</w:t>
      </w:r>
      <w:r>
        <w:t xml:space="preserve"> </w:t>
      </w:r>
      <w:r>
        <w:rPr>
          <w:i/>
        </w:rPr>
        <w:t>(laughs)</w:t>
      </w:r>
      <w:r>
        <w:t xml:space="preserve"> No</w:t>
      </w:r>
    </w:p>
    <w:p w:rsidR="00000000" w:rsidRDefault="004E651F">
      <w:r>
        <w:rPr>
          <w:b/>
        </w:rPr>
        <w:t>Mike:</w:t>
      </w:r>
      <w:r>
        <w:t xml:space="preserve"> Oh, it's just you have that look </w:t>
      </w:r>
    </w:p>
    <w:p w:rsidR="00000000" w:rsidRDefault="004E651F">
      <w:r>
        <w:rPr>
          <w:b/>
        </w:rPr>
        <w:t>Ross:</w:t>
      </w:r>
      <w:r>
        <w:t xml:space="preserve"> Damn super cuts!</w:t>
      </w:r>
    </w:p>
    <w:p w:rsidR="00000000" w:rsidRDefault="004E651F">
      <w:r>
        <w:rPr>
          <w:b/>
        </w:rPr>
        <w:t>Mike:</w:t>
      </w:r>
      <w:r>
        <w:t xml:space="preserve"> What's up? Is Phoebe OK?</w:t>
      </w:r>
    </w:p>
    <w:p w:rsidR="00000000" w:rsidRDefault="004E651F">
      <w:r>
        <w:rPr>
          <w:b/>
        </w:rPr>
        <w:t>Ross:</w:t>
      </w:r>
      <w:r>
        <w:t xml:space="preserve"> Oh no, yeah, no, Phoebe is great, but umm... I'm an idiot. Look, right before you guys went out, I accidentally got her all</w:t>
      </w:r>
      <w:r>
        <w:t xml:space="preserve"> upset. </w:t>
      </w:r>
    </w:p>
    <w:p w:rsidR="00000000" w:rsidRDefault="004E651F">
      <w:r>
        <w:rPr>
          <w:b/>
        </w:rPr>
        <w:t>Mike:</w:t>
      </w:r>
      <w:r>
        <w:t xml:space="preserve"> That's why she was weird. </w:t>
      </w:r>
    </w:p>
    <w:p w:rsidR="00000000" w:rsidRDefault="004E651F">
      <w:r>
        <w:rPr>
          <w:b/>
        </w:rPr>
        <w:t>Ross:</w:t>
      </w:r>
      <w:r>
        <w:t xml:space="preserve"> Yes, yeah, I said something stupid about her never having had a serious relationship, but you should know she is so much fun, a wonderful person! Please don't blow her off. </w:t>
      </w:r>
    </w:p>
    <w:p w:rsidR="00000000" w:rsidRDefault="004E651F">
      <w:r>
        <w:rPr>
          <w:b/>
        </w:rPr>
        <w:t>Mike:</w:t>
      </w:r>
      <w:r>
        <w:t xml:space="preserve"> I'm not blowing her off. I a</w:t>
      </w:r>
      <w:r>
        <w:t xml:space="preserve">ctually just got off the phone with her. We're going out tomorrow night. I mean, I hope that's OK with you, stranger from the coffee house. </w:t>
      </w:r>
    </w:p>
    <w:p w:rsidR="00000000" w:rsidRDefault="004E651F">
      <w:r>
        <w:rPr>
          <w:b/>
        </w:rPr>
        <w:t>Ross:</w:t>
      </w:r>
      <w:r>
        <w:t xml:space="preserve"> Well then, I didn't need to bother you or the four other Mike Hanagens I bothered. </w:t>
      </w:r>
    </w:p>
    <w:p w:rsidR="00000000" w:rsidRDefault="004E651F">
      <w:r>
        <w:rPr>
          <w:b/>
        </w:rPr>
        <w:t>Mike:</w:t>
      </w:r>
      <w:r>
        <w:t xml:space="preserve"> Hey wait wait wait </w:t>
      </w:r>
      <w:r>
        <w:t>wait! Is that true what you said? Phoebe's never had a serious relationship?</w:t>
      </w:r>
    </w:p>
    <w:p w:rsidR="00000000" w:rsidRDefault="004E651F">
      <w:r>
        <w:rPr>
          <w:b/>
        </w:rPr>
        <w:t>Ross:</w:t>
      </w:r>
      <w:r>
        <w:t xml:space="preserve"> Of course she has. If she'd never had a serious relationship, I'd go around broadcasting it like some unstoppable moron. </w:t>
      </w:r>
    </w:p>
    <w:p w:rsidR="00000000" w:rsidRDefault="004E651F">
      <w:r>
        <w:rPr>
          <w:b/>
        </w:rPr>
        <w:t>Mike:</w:t>
      </w:r>
      <w:r>
        <w:t xml:space="preserve"> But you did say it.</w:t>
      </w:r>
    </w:p>
    <w:p w:rsidR="00000000" w:rsidRDefault="004E651F">
      <w:r>
        <w:rPr>
          <w:b/>
        </w:rPr>
        <w:t>Ross:</w:t>
      </w:r>
      <w:r>
        <w:t xml:space="preserve"> Yes, yes I did. And</w:t>
      </w:r>
      <w:r>
        <w:t xml:space="preserve"> I will also say what I'm about to say vis-a-vis the following, Phoebe has never had a serious relationship since her...super-serious relationship with...Vicrum. </w:t>
      </w:r>
    </w:p>
    <w:p w:rsidR="00000000" w:rsidRDefault="004E651F">
      <w:r>
        <w:rPr>
          <w:b/>
        </w:rPr>
        <w:t>Mike:</w:t>
      </w:r>
      <w:r>
        <w:t xml:space="preserve"> Vicrum?</w:t>
      </w:r>
    </w:p>
    <w:p w:rsidR="00000000" w:rsidRDefault="004E651F">
      <w:r>
        <w:rPr>
          <w:b/>
        </w:rPr>
        <w:t>Ross:</w:t>
      </w:r>
      <w:r>
        <w:t xml:space="preserve"> What, that's a real name!</w:t>
      </w:r>
    </w:p>
    <w:p w:rsidR="00000000" w:rsidRDefault="004E651F">
      <w:pPr>
        <w:rPr>
          <w:b/>
        </w:rPr>
      </w:pPr>
      <w:r>
        <w:rPr>
          <w:b/>
        </w:rPr>
        <w:t xml:space="preserve">SCENE: Chandler arrives home from work. </w:t>
      </w:r>
    </w:p>
    <w:p w:rsidR="00000000" w:rsidRDefault="004E651F">
      <w:r>
        <w:rPr>
          <w:b/>
        </w:rPr>
        <w:t>Chandl</w:t>
      </w:r>
      <w:r>
        <w:rPr>
          <w:b/>
        </w:rPr>
        <w:t>er:</w:t>
      </w:r>
      <w:r>
        <w:t xml:space="preserve"> </w:t>
      </w:r>
      <w:r>
        <w:rPr>
          <w:i/>
        </w:rPr>
        <w:t>(Singing)</w:t>
      </w:r>
      <w:r>
        <w:t xml:space="preserve"> Oklahoma, where the wind comes sweeping down the plain...STOP IT! Why couldn't they have sent me to Texas? 7 o'clock, maybe I'll hit the gym. </w:t>
      </w:r>
      <w:r>
        <w:rPr>
          <w:i/>
        </w:rPr>
        <w:t>(Sits down)</w:t>
      </w:r>
      <w:r>
        <w:t xml:space="preserve"> Who am I kidding? Pay-per-view porn! </w:t>
      </w:r>
    </w:p>
    <w:p w:rsidR="00000000" w:rsidRDefault="004E651F">
      <w:r>
        <w:rPr>
          <w:i/>
        </w:rPr>
        <w:t>Monica enters.</w:t>
      </w:r>
    </w:p>
    <w:p w:rsidR="00000000" w:rsidRDefault="004E651F">
      <w:r>
        <w:rPr>
          <w:b/>
        </w:rPr>
        <w:t>Chandler:</w:t>
      </w:r>
      <w:r>
        <w:t xml:space="preserve"> Do not disturb! Do not di</w:t>
      </w:r>
      <w:r>
        <w:t xml:space="preserve">sturb! </w:t>
      </w:r>
      <w:r>
        <w:rPr>
          <w:i/>
        </w:rPr>
        <w:t>(Changes channels.)</w:t>
      </w:r>
      <w:r>
        <w:t xml:space="preserve"> Monica! </w:t>
      </w:r>
    </w:p>
    <w:p w:rsidR="00000000" w:rsidRDefault="004E651F">
      <w:r>
        <w:rPr>
          <w:b/>
        </w:rPr>
        <w:t>Monica:</w:t>
      </w:r>
      <w:r>
        <w:t xml:space="preserve"> Is everything all right?</w:t>
      </w:r>
    </w:p>
    <w:p w:rsidR="00000000" w:rsidRDefault="004E651F">
      <w:r>
        <w:rPr>
          <w:b/>
        </w:rPr>
        <w:t>Chandler:</w:t>
      </w:r>
      <w:r>
        <w:t xml:space="preserve"> Everything's great, just watching some regular television there, what a pleasant surprise. </w:t>
      </w:r>
      <w:r>
        <w:rPr>
          <w:i/>
        </w:rPr>
        <w:t>(She hugs him, She knows he was masturbating, but he has changed the channel to a natu</w:t>
      </w:r>
      <w:r>
        <w:rPr>
          <w:i/>
        </w:rPr>
        <w:t>re program about sharks.)</w:t>
      </w:r>
    </w:p>
    <w:p w:rsidR="00000000" w:rsidRDefault="004E651F">
      <w:r>
        <w:rPr>
          <w:b/>
        </w:rPr>
        <w:t>Monica:</w:t>
      </w:r>
      <w:r>
        <w:t xml:space="preserve"> I'm gonna go freshen up, OK?</w:t>
      </w:r>
    </w:p>
    <w:p w:rsidR="00000000" w:rsidRDefault="004E651F">
      <w:r>
        <w:rPr>
          <w:b/>
        </w:rPr>
        <w:t>Chandler:</w:t>
      </w:r>
      <w:r>
        <w:t xml:space="preserve"> OK honey.... </w:t>
      </w:r>
      <w:r>
        <w:rPr>
          <w:i/>
        </w:rPr>
        <w:t>(To himself)</w:t>
      </w:r>
      <w:r>
        <w:t xml:space="preserve">That was close. </w:t>
      </w:r>
    </w:p>
    <w:p w:rsidR="00000000" w:rsidRDefault="004E651F">
      <w:r>
        <w:rPr>
          <w:i/>
        </w:rPr>
        <w:t>Cut to Rachel; phone rings.</w:t>
      </w:r>
    </w:p>
    <w:p w:rsidR="00000000" w:rsidRDefault="004E651F">
      <w:r>
        <w:rPr>
          <w:b/>
        </w:rPr>
        <w:t>Rachel:</w:t>
      </w:r>
      <w:r>
        <w:t xml:space="preserve"> Hello.</w:t>
      </w:r>
    </w:p>
    <w:p w:rsidR="00000000" w:rsidRDefault="004E651F">
      <w:r>
        <w:rPr>
          <w:b/>
        </w:rPr>
        <w:t>Monica:</w:t>
      </w:r>
      <w:r>
        <w:t xml:space="preserve"> Hey Rach, its me, OK, I just got to Chandler's room and I caught him molesting himself. </w:t>
      </w:r>
    </w:p>
    <w:p w:rsidR="00000000" w:rsidRDefault="004E651F">
      <w:r>
        <w:rPr>
          <w:b/>
        </w:rPr>
        <w:t>R</w:t>
      </w:r>
      <w:r>
        <w:rPr>
          <w:b/>
        </w:rPr>
        <w:t>achel:</w:t>
      </w:r>
      <w:r>
        <w:t xml:space="preserve"> Oh, that couldn't have been pretty. But you know, guys do that. </w:t>
      </w:r>
    </w:p>
    <w:p w:rsidR="00000000" w:rsidRDefault="004E651F">
      <w:r>
        <w:rPr>
          <w:b/>
        </w:rPr>
        <w:t>Monica:</w:t>
      </w:r>
      <w:r>
        <w:t xml:space="preserve"> Yeah well, the weird part is... he was getting off to a shark attack show!</w:t>
      </w:r>
    </w:p>
    <w:p w:rsidR="00000000" w:rsidRDefault="004E651F">
      <w:r>
        <w:rPr>
          <w:b/>
        </w:rPr>
        <w:t>Rachel:</w:t>
      </w:r>
      <w:r>
        <w:t xml:space="preserve"> Noooooo!</w:t>
      </w:r>
    </w:p>
    <w:p w:rsidR="00000000" w:rsidRDefault="004E651F">
      <w:r>
        <w:rPr>
          <w:b/>
        </w:rPr>
        <w:t>Monica:</w:t>
      </w:r>
      <w:r>
        <w:t xml:space="preserve"> Yes! Chandler watches shark porn!</w:t>
      </w:r>
    </w:p>
    <w:p w:rsidR="00000000" w:rsidRDefault="004E651F">
      <w:pPr>
        <w:rPr>
          <w:b/>
        </w:rPr>
      </w:pPr>
      <w:r>
        <w:rPr>
          <w:b/>
        </w:rPr>
        <w:t>SCENE: Monica's Apartment</w:t>
      </w:r>
    </w:p>
    <w:p w:rsidR="00000000" w:rsidRDefault="004E651F">
      <w:r>
        <w:rPr>
          <w:b/>
        </w:rPr>
        <w:t>Rachel:</w:t>
      </w:r>
      <w:r>
        <w:t xml:space="preserve"> Well, wa</w:t>
      </w:r>
      <w:r>
        <w:t>tching sharks? Are you sure that's what he was doing?</w:t>
      </w:r>
    </w:p>
    <w:p w:rsidR="00000000" w:rsidRDefault="004E651F">
      <w:r>
        <w:rPr>
          <w:b/>
        </w:rPr>
        <w:t>Monica:</w:t>
      </w:r>
      <w:r>
        <w:t xml:space="preserve"> Do you know how many times I've seen him jump up like that? Believe me, I know what he was doing. </w:t>
      </w:r>
    </w:p>
    <w:p w:rsidR="00000000" w:rsidRDefault="004E651F">
      <w:r>
        <w:rPr>
          <w:b/>
        </w:rPr>
        <w:t>Rachel:</w:t>
      </w:r>
      <w:r>
        <w:t xml:space="preserve"> Man, sharks. I always knew there was something weird about that dude. But you promised </w:t>
      </w:r>
      <w:r>
        <w:t xml:space="preserve">to love him no matter what. </w:t>
      </w:r>
    </w:p>
    <w:p w:rsidR="00000000" w:rsidRDefault="004E651F">
      <w:r>
        <w:rPr>
          <w:b/>
        </w:rPr>
        <w:t>Monica:</w:t>
      </w:r>
      <w:r>
        <w:t xml:space="preserve"> Which means if he gets like a disease or kills someone. Not if he gets his jollies to Jaws!</w:t>
      </w:r>
    </w:p>
    <w:p w:rsidR="00000000" w:rsidRDefault="004E651F">
      <w:r>
        <w:rPr>
          <w:b/>
        </w:rPr>
        <w:t>Rachel:</w:t>
      </w:r>
      <w:r>
        <w:t xml:space="preserve"> Ah! You know what honey? Guys are just different. They like things that we can't understand. You know, I once dated thi</w:t>
      </w:r>
      <w:r>
        <w:t xml:space="preserve">s guy who wanted to pretend he was an archeologist and I was a naughty cave woman that he unfroze from a block of ice. </w:t>
      </w:r>
    </w:p>
    <w:p w:rsidR="00000000" w:rsidRDefault="004E651F">
      <w:r>
        <w:rPr>
          <w:b/>
        </w:rPr>
        <w:t>Monica:</w:t>
      </w:r>
      <w:r>
        <w:t xml:space="preserve"> Eww, are you talking about my bother? </w:t>
      </w:r>
    </w:p>
    <w:p w:rsidR="00000000" w:rsidRDefault="004E651F">
      <w:r>
        <w:rPr>
          <w:b/>
        </w:rPr>
        <w:t>Rachel:</w:t>
      </w:r>
      <w:r>
        <w:t xml:space="preserve"> Yeah, I didn't disguise that very well, did I. </w:t>
      </w:r>
    </w:p>
    <w:p w:rsidR="00000000" w:rsidRDefault="004E651F">
      <w:r>
        <w:rPr>
          <w:b/>
        </w:rPr>
        <w:t>Joey:</w:t>
      </w:r>
      <w:r>
        <w:t xml:space="preserve"> </w:t>
      </w:r>
      <w:r>
        <w:rPr>
          <w:i/>
        </w:rPr>
        <w:t>(Enters)</w:t>
      </w:r>
      <w:r>
        <w:t xml:space="preserve"> Hey!</w:t>
      </w:r>
    </w:p>
    <w:p w:rsidR="00000000" w:rsidRDefault="004E651F">
      <w:r>
        <w:rPr>
          <w:b/>
        </w:rPr>
        <w:t>Rachel:</w:t>
      </w:r>
      <w:r>
        <w:t xml:space="preserve"> Hi.</w:t>
      </w:r>
    </w:p>
    <w:p w:rsidR="00000000" w:rsidRDefault="004E651F">
      <w:r>
        <w:rPr>
          <w:b/>
        </w:rPr>
        <w:t>J</w:t>
      </w:r>
      <w:r>
        <w:rPr>
          <w:b/>
        </w:rPr>
        <w:t>oey:</w:t>
      </w:r>
      <w:r>
        <w:t xml:space="preserve"> Listen to this... I went out with this girl last night and half way through our date, I realized I already slept with her! </w:t>
      </w:r>
    </w:p>
    <w:p w:rsidR="00000000" w:rsidRDefault="004E651F">
      <w:r>
        <w:rPr>
          <w:i/>
        </w:rPr>
        <w:t>(Monica makes a strange face and sits down)</w:t>
      </w:r>
    </w:p>
    <w:p w:rsidR="00000000" w:rsidRDefault="004E651F">
      <w:r>
        <w:rPr>
          <w:b/>
        </w:rPr>
        <w:t>Rachel:</w:t>
      </w:r>
      <w:r>
        <w:t xml:space="preserve"> So basically, you've slept with all the woman in New York and now you're ju</w:t>
      </w:r>
      <w:r>
        <w:t xml:space="preserve">st going around again. </w:t>
      </w:r>
    </w:p>
    <w:p w:rsidR="00000000" w:rsidRDefault="004E651F">
      <w:r>
        <w:rPr>
          <w:b/>
        </w:rPr>
        <w:t>Joey:</w:t>
      </w:r>
      <w:r>
        <w:t xml:space="preserve"> Well that's not even the weird part. I don't think she remembered sleeping with me. </w:t>
      </w:r>
    </w:p>
    <w:p w:rsidR="00000000" w:rsidRDefault="004E651F">
      <w:r>
        <w:rPr>
          <w:b/>
        </w:rPr>
        <w:t>Monica:</w:t>
      </w:r>
      <w:r>
        <w:t xml:space="preserve"> But you don't remember sleeping with her. </w:t>
      </w:r>
    </w:p>
    <w:p w:rsidR="00000000" w:rsidRDefault="004E651F">
      <w:r>
        <w:rPr>
          <w:b/>
        </w:rPr>
        <w:t>Joey:</w:t>
      </w:r>
      <w:r>
        <w:t xml:space="preserve"> Yeah, but she should remember sleeping with me! I am very memorable, you guys know. </w:t>
      </w:r>
    </w:p>
    <w:p w:rsidR="00000000" w:rsidRDefault="004E651F">
      <w:r>
        <w:rPr>
          <w:b/>
        </w:rPr>
        <w:t>Rachel:</w:t>
      </w:r>
      <w:r>
        <w:t xml:space="preserve"> What, how do we know, we never slept with you. </w:t>
      </w:r>
    </w:p>
    <w:p w:rsidR="00000000" w:rsidRDefault="004E651F">
      <w:r>
        <w:rPr>
          <w:b/>
        </w:rPr>
        <w:t>Joey:</w:t>
      </w:r>
      <w:r>
        <w:t xml:space="preserve"> And who's fault is that? [note, see </w:t>
      </w:r>
      <w:hyperlink r:id="rId8" w:anchor="joey_monica_almost" w:history="1">
        <w:r>
          <w:rPr>
            <w:rStyle w:val="Hyperlink"/>
          </w:rPr>
          <w:t>306</w:t>
        </w:r>
      </w:hyperlink>
      <w:r>
        <w:t>, etc.]</w:t>
      </w:r>
    </w:p>
    <w:p w:rsidR="00000000" w:rsidRDefault="004E651F">
      <w:r>
        <w:rPr>
          <w:b/>
        </w:rPr>
        <w:t>Monica:</w:t>
      </w:r>
      <w:r>
        <w:t xml:space="preserve"> What's the big deal, you forgot, she forgot, maybe yo</w:t>
      </w:r>
      <w:r>
        <w:t>u were having an off night.</w:t>
      </w:r>
    </w:p>
    <w:p w:rsidR="00000000" w:rsidRDefault="004E651F">
      <w:r>
        <w:rPr>
          <w:b/>
        </w:rPr>
        <w:t>Joey:</w:t>
      </w:r>
      <w:r>
        <w:t xml:space="preserve"> Hey! I never have an off night, OK, although sometimes when I'm a little bloated I don't feel very sexy, but even then I'm better than most! </w:t>
      </w:r>
    </w:p>
    <w:p w:rsidR="00000000" w:rsidRDefault="004E651F">
      <w:r>
        <w:rPr>
          <w:b/>
        </w:rPr>
        <w:t>Monica:</w:t>
      </w:r>
      <w:r>
        <w:t xml:space="preserve"> Honey, why don't you just let it go and ask her out again? </w:t>
      </w:r>
    </w:p>
    <w:p w:rsidR="00000000" w:rsidRDefault="004E651F">
      <w:r>
        <w:rPr>
          <w:b/>
        </w:rPr>
        <w:t>Rachel:</w:t>
      </w:r>
      <w:r>
        <w:t xml:space="preserve"> Yeah</w:t>
      </w:r>
      <w:r>
        <w:t xml:space="preserve">, you're both so slutty you don't even remember who you've slept with! You're made for each other. </w:t>
      </w:r>
    </w:p>
    <w:p w:rsidR="00000000" w:rsidRDefault="004E651F">
      <w:r>
        <w:rPr>
          <w:b/>
        </w:rPr>
        <w:t>Joey:</w:t>
      </w:r>
      <w:r>
        <w:t xml:space="preserve"> Interesting. All right, I'll go out with her again and try to get past it </w:t>
      </w:r>
      <w:r>
        <w:rPr>
          <w:i/>
        </w:rPr>
        <w:t>(reaches for chips)</w:t>
      </w:r>
      <w:r>
        <w:t xml:space="preserve"> Oh salt, bloaty!</w:t>
      </w:r>
    </w:p>
    <w:p w:rsidR="00000000" w:rsidRDefault="004E651F">
      <w:r>
        <w:rPr>
          <w:b/>
        </w:rPr>
        <w:t>Monica:</w:t>
      </w:r>
      <w:r>
        <w:t xml:space="preserve"> Joey, Joey. </w:t>
      </w:r>
    </w:p>
    <w:p w:rsidR="00000000" w:rsidRDefault="004E651F">
      <w:r>
        <w:rPr>
          <w:b/>
        </w:rPr>
        <w:t>Joey:</w:t>
      </w:r>
      <w:r>
        <w:t xml:space="preserve"> What?</w:t>
      </w:r>
    </w:p>
    <w:p w:rsidR="00000000" w:rsidRDefault="004E651F">
      <w:r>
        <w:rPr>
          <w:b/>
        </w:rPr>
        <w:t>Monica</w:t>
      </w:r>
      <w:r>
        <w:rPr>
          <w:b/>
        </w:rPr>
        <w:t>:</w:t>
      </w:r>
      <w:r>
        <w:t xml:space="preserve"> You don't think sharks are sexy do you?</w:t>
      </w:r>
    </w:p>
    <w:p w:rsidR="00000000" w:rsidRDefault="004E651F">
      <w:r>
        <w:rPr>
          <w:b/>
        </w:rPr>
        <w:t>Joey:</w:t>
      </w:r>
      <w:r>
        <w:t xml:space="preserve"> No. </w:t>
      </w:r>
      <w:r>
        <w:rPr>
          <w:i/>
        </w:rPr>
        <w:t>(Pause)</w:t>
      </w:r>
      <w:r>
        <w:t xml:space="preserve"> Wait a minute, what was the little mermaid?</w:t>
      </w:r>
    </w:p>
    <w:p w:rsidR="00000000" w:rsidRDefault="004E651F">
      <w:pPr>
        <w:rPr>
          <w:b/>
        </w:rPr>
      </w:pPr>
      <w:r>
        <w:rPr>
          <w:b/>
        </w:rPr>
        <w:t>SCENE: Phoebe's Apartment</w:t>
      </w:r>
    </w:p>
    <w:p w:rsidR="00000000" w:rsidRDefault="004E651F">
      <w:r>
        <w:rPr>
          <w:b/>
        </w:rPr>
        <w:t>Phoebe:</w:t>
      </w:r>
      <w:r>
        <w:t xml:space="preserve"> It's open. </w:t>
      </w:r>
    </w:p>
    <w:p w:rsidR="00000000" w:rsidRDefault="004E651F">
      <w:r>
        <w:rPr>
          <w:b/>
        </w:rPr>
        <w:t>Ross:</w:t>
      </w:r>
      <w:r>
        <w:t xml:space="preserve"> Hey!</w:t>
      </w:r>
    </w:p>
    <w:p w:rsidR="00000000" w:rsidRDefault="004E651F">
      <w:r>
        <w:rPr>
          <w:b/>
        </w:rPr>
        <w:t>Phoebe:</w:t>
      </w:r>
      <w:r>
        <w:t xml:space="preserve"> Hey! Mike called, we're going out again! Yay yay! </w:t>
      </w:r>
      <w:r>
        <w:rPr>
          <w:i/>
        </w:rPr>
        <w:t>(She dances)</w:t>
      </w:r>
    </w:p>
    <w:p w:rsidR="00000000" w:rsidRDefault="004E651F">
      <w:r>
        <w:rPr>
          <w:b/>
        </w:rPr>
        <w:t>Ross:</w:t>
      </w:r>
      <w:r>
        <w:t xml:space="preserve"> Yay! Quick thing, </w:t>
      </w:r>
      <w:r>
        <w:t xml:space="preserve">I went to talk to Mike. </w:t>
      </w:r>
    </w:p>
    <w:p w:rsidR="00000000" w:rsidRDefault="004E651F">
      <w:r>
        <w:rPr>
          <w:b/>
        </w:rPr>
        <w:t>Phoebe:</w:t>
      </w:r>
      <w:r>
        <w:t xml:space="preserve"> What? Wha-wha-what did you do, Ross!</w:t>
      </w:r>
    </w:p>
    <w:p w:rsidR="00000000" w:rsidRDefault="004E651F">
      <w:r>
        <w:rPr>
          <w:b/>
        </w:rPr>
        <w:t>Ross:</w:t>
      </w:r>
      <w:r>
        <w:t xml:space="preserve"> Oh boy, you got mad at that part. I went over there to tell him how great you are but you know me, blah blah blah, and I ended up telling him ...that.... </w:t>
      </w:r>
    </w:p>
    <w:p w:rsidR="00000000" w:rsidRDefault="004E651F">
      <w:r>
        <w:rPr>
          <w:b/>
        </w:rPr>
        <w:t>Phoebe:</w:t>
      </w:r>
      <w:r>
        <w:t xml:space="preserve"> What!</w:t>
      </w:r>
    </w:p>
    <w:p w:rsidR="00000000" w:rsidRDefault="004E651F">
      <w:r>
        <w:rPr>
          <w:b/>
        </w:rPr>
        <w:t>Ross:</w:t>
      </w:r>
      <w:r>
        <w:t xml:space="preserve"> Umm..</w:t>
      </w:r>
      <w:r>
        <w:t xml:space="preserve">. that you had a six-year-long relationship with a guy named Vicrum. </w:t>
      </w:r>
    </w:p>
    <w:p w:rsidR="00000000" w:rsidRDefault="004E651F">
      <w:r>
        <w:rPr>
          <w:b/>
        </w:rPr>
        <w:t>Phoebe:</w:t>
      </w:r>
      <w:r>
        <w:t xml:space="preserve"> What? Why!</w:t>
      </w:r>
    </w:p>
    <w:p w:rsidR="00000000" w:rsidRDefault="004E651F">
      <w:r>
        <w:rPr>
          <w:b/>
        </w:rPr>
        <w:t>Ross:</w:t>
      </w:r>
      <w:r>
        <w:t xml:space="preserve"> Well, he seemed too bummed out that you'd never been in a serious relationship. </w:t>
      </w:r>
    </w:p>
    <w:p w:rsidR="00000000" w:rsidRDefault="004E651F">
      <w:r>
        <w:rPr>
          <w:b/>
        </w:rPr>
        <w:t>Phoebe:</w:t>
      </w:r>
      <w:r>
        <w:t xml:space="preserve"> </w:t>
      </w:r>
      <w:r>
        <w:rPr>
          <w:i/>
        </w:rPr>
        <w:t>(Walks towards Ross)</w:t>
      </w:r>
      <w:r>
        <w:t xml:space="preserve"> If you hadn't just had a baby with my best friend I</w:t>
      </w:r>
      <w:r>
        <w:t xml:space="preserve"> swear to Lucifer a rabid dog would be feasting on your danglers right now! </w:t>
      </w:r>
    </w:p>
    <w:p w:rsidR="00000000" w:rsidRDefault="004E651F">
      <w:r>
        <w:rPr>
          <w:b/>
        </w:rPr>
        <w:t>Ross:</w:t>
      </w:r>
      <w:r>
        <w:t xml:space="preserve"> Well Phoebe, I think you'll feel better when you know a little bit about Vicrum. He's a kite designer! And he used to date Oprah!</w:t>
      </w:r>
    </w:p>
    <w:p w:rsidR="00000000" w:rsidRDefault="004E651F">
      <w:r>
        <w:rPr>
          <w:b/>
        </w:rPr>
        <w:t>Phoebe:</w:t>
      </w:r>
      <w:r>
        <w:t xml:space="preserve"> I'm not going along with some lie y</w:t>
      </w:r>
      <w:r>
        <w:t xml:space="preserve">ou made, Ross. No I'm just gonna be honest with him. </w:t>
      </w:r>
    </w:p>
    <w:p w:rsidR="00000000" w:rsidRDefault="004E651F">
      <w:r>
        <w:rPr>
          <w:b/>
        </w:rPr>
        <w:t>Ross:</w:t>
      </w:r>
      <w:r>
        <w:t xml:space="preserve"> Good, yeah, just be honest with him. </w:t>
      </w:r>
    </w:p>
    <w:p w:rsidR="00000000" w:rsidRDefault="004E651F">
      <w:r>
        <w:rPr>
          <w:b/>
        </w:rPr>
        <w:t>Phoebe:</w:t>
      </w:r>
      <w:r>
        <w:t xml:space="preserve"> Yeah, I've nothing to be ashamed of. OK, so I haven't been in a relationship that lasted longer then a month. OK, I haven't had a real boyfriend. You </w:t>
      </w:r>
      <w:r>
        <w:t>know, if he can't handle that, he can leave. Which he will, and that's OK. So I'll just be alone forever, you know, alright, I'll be... it'll be fine, it'll be fine. I'll go on walking tours with widows and lesbians.</w:t>
      </w:r>
    </w:p>
    <w:p w:rsidR="00000000" w:rsidRDefault="004E651F">
      <w:r>
        <w:rPr>
          <w:i/>
        </w:rPr>
        <w:t>(Knock on door.)</w:t>
      </w:r>
    </w:p>
    <w:p w:rsidR="00000000" w:rsidRDefault="004E651F">
      <w:r>
        <w:rPr>
          <w:b/>
        </w:rPr>
        <w:t>Ross:</w:t>
      </w:r>
      <w:r>
        <w:t xml:space="preserve"> I'll get it.</w:t>
      </w:r>
    </w:p>
    <w:p w:rsidR="00000000" w:rsidRDefault="004E651F">
      <w:r>
        <w:rPr>
          <w:b/>
        </w:rPr>
        <w:t>Pho</w:t>
      </w:r>
      <w:r>
        <w:rPr>
          <w:b/>
        </w:rPr>
        <w:t>ebe:</w:t>
      </w:r>
      <w:r>
        <w:t xml:space="preserve"> OK.</w:t>
      </w:r>
    </w:p>
    <w:p w:rsidR="00000000" w:rsidRDefault="004E651F">
      <w:r>
        <w:rPr>
          <w:b/>
        </w:rPr>
        <w:t>Mike:</w:t>
      </w:r>
      <w:r>
        <w:t xml:space="preserve"> </w:t>
      </w:r>
      <w:r>
        <w:rPr>
          <w:i/>
        </w:rPr>
        <w:t>(To Ross.)</w:t>
      </w:r>
      <w:r>
        <w:t xml:space="preserve"> You know, I'm trying to think of the last time I opened a door and you weren't there. Phoebe, are you OK?</w:t>
      </w:r>
    </w:p>
    <w:p w:rsidR="00000000" w:rsidRDefault="004E651F">
      <w:r>
        <w:rPr>
          <w:b/>
        </w:rPr>
        <w:t>Phoebe:</w:t>
      </w:r>
      <w:r>
        <w:t xml:space="preserve"> Uh huh yeah. There's just something umm, there's something you should know.... Vicrum just called. </w:t>
      </w:r>
    </w:p>
    <w:p w:rsidR="00000000" w:rsidRDefault="004E651F">
      <w:pPr>
        <w:rPr>
          <w:b/>
        </w:rPr>
      </w:pPr>
      <w:r>
        <w:rPr>
          <w:b/>
        </w:rPr>
        <w:t xml:space="preserve">SCENE: Hayley's </w:t>
      </w:r>
      <w:r>
        <w:rPr>
          <w:b/>
        </w:rPr>
        <w:t>Place</w:t>
      </w:r>
    </w:p>
    <w:p w:rsidR="00000000" w:rsidRDefault="004E651F">
      <w:r>
        <w:rPr>
          <w:b/>
        </w:rPr>
        <w:t>Hayley:</w:t>
      </w:r>
      <w:r>
        <w:t xml:space="preserve"> So it was kind of a shock. After 25 years of marriage, my parents, a perfect couple, getting divorced. I kinda took it the hardest 'cause I was the youngest. </w:t>
      </w:r>
    </w:p>
    <w:p w:rsidR="00000000" w:rsidRDefault="004E651F">
      <w:r>
        <w:rPr>
          <w:b/>
        </w:rPr>
        <w:t>Joey:</w:t>
      </w:r>
      <w:r>
        <w:t xml:space="preserve"> Uh huh, sure, yeah. How can you not remember me?</w:t>
      </w:r>
    </w:p>
    <w:p w:rsidR="00000000" w:rsidRDefault="004E651F">
      <w:r>
        <w:rPr>
          <w:b/>
        </w:rPr>
        <w:t>Hayley:</w:t>
      </w:r>
      <w:r>
        <w:t xml:space="preserve"> What?</w:t>
      </w:r>
    </w:p>
    <w:p w:rsidR="00000000" w:rsidRDefault="004E651F">
      <w:r>
        <w:rPr>
          <w:b/>
        </w:rPr>
        <w:t>Joey:</w:t>
      </w:r>
      <w:r>
        <w:t xml:space="preserve"> How coul</w:t>
      </w:r>
      <w:r>
        <w:t>d you not remember that we slept together?</w:t>
      </w:r>
    </w:p>
    <w:p w:rsidR="00000000" w:rsidRDefault="004E651F">
      <w:r>
        <w:rPr>
          <w:b/>
        </w:rPr>
        <w:t>Hayley:</w:t>
      </w:r>
      <w:r>
        <w:t xml:space="preserve"> What! When?</w:t>
      </w:r>
    </w:p>
    <w:p w:rsidR="00000000" w:rsidRDefault="004E651F">
      <w:r>
        <w:rPr>
          <w:b/>
        </w:rPr>
        <w:t>Joey:</w:t>
      </w:r>
      <w:r>
        <w:t xml:space="preserve"> I dunno!</w:t>
      </w:r>
    </w:p>
    <w:p w:rsidR="00000000" w:rsidRDefault="004E651F">
      <w:r>
        <w:rPr>
          <w:b/>
        </w:rPr>
        <w:t>Hayley:</w:t>
      </w:r>
      <w:r>
        <w:t xml:space="preserve"> I really, really think I would remember sleeping with you.</w:t>
      </w:r>
    </w:p>
    <w:p w:rsidR="00000000" w:rsidRDefault="004E651F">
      <w:r>
        <w:rPr>
          <w:b/>
        </w:rPr>
        <w:t>Joey:</w:t>
      </w:r>
      <w:r>
        <w:t xml:space="preserve"> Come on, come on, search your brain. All right. it was ... a certain amount of time ago, I was here, you </w:t>
      </w:r>
      <w:r>
        <w:t xml:space="preserve">were here, we had sex </w:t>
      </w:r>
      <w:r>
        <w:rPr>
          <w:i/>
        </w:rPr>
        <w:t>(Pointing)</w:t>
      </w:r>
      <w:r>
        <w:t xml:space="preserve"> here, here, here NOT there. Anything?</w:t>
      </w:r>
    </w:p>
    <w:p w:rsidR="00000000" w:rsidRDefault="004E651F">
      <w:r>
        <w:rPr>
          <w:b/>
        </w:rPr>
        <w:t>Hayley:</w:t>
      </w:r>
      <w:r>
        <w:t xml:space="preserve"> No, it's not ringing any bells. </w:t>
      </w:r>
    </w:p>
    <w:p w:rsidR="00000000" w:rsidRDefault="004E651F">
      <w:r>
        <w:rPr>
          <w:b/>
        </w:rPr>
        <w:t>Joey:</w:t>
      </w:r>
      <w:r>
        <w:t xml:space="preserve"> My God, woman! How many people do you have to have been with not to remember any of this?</w:t>
      </w:r>
    </w:p>
    <w:p w:rsidR="00000000" w:rsidRDefault="004E651F">
      <w:r>
        <w:rPr>
          <w:b/>
        </w:rPr>
        <w:t>Hayley's roommate:</w:t>
      </w:r>
      <w:r>
        <w:t xml:space="preserve"> </w:t>
      </w:r>
      <w:r>
        <w:rPr>
          <w:i/>
        </w:rPr>
        <w:t>(Enters)</w:t>
      </w:r>
      <w:r>
        <w:t xml:space="preserve"> Hey Hayley, you've r</w:t>
      </w:r>
      <w:r>
        <w:t>eally gotta fix that doorknob. Joey!</w:t>
      </w:r>
    </w:p>
    <w:p w:rsidR="00000000" w:rsidRDefault="004E651F">
      <w:r>
        <w:rPr>
          <w:b/>
        </w:rPr>
        <w:t>Joey:</w:t>
      </w:r>
      <w:r>
        <w:t xml:space="preserve"> Oooooh, I slept with you! And you obviously remember me. Hey! I still got it. </w:t>
      </w:r>
      <w:r>
        <w:rPr>
          <w:i/>
        </w:rPr>
        <w:t>(To Hayley)</w:t>
      </w:r>
      <w:r>
        <w:t xml:space="preserve"> So we're good. </w:t>
      </w:r>
      <w:r>
        <w:rPr>
          <w:i/>
        </w:rPr>
        <w:t>(She just glares at him)</w:t>
      </w:r>
      <w:r>
        <w:t xml:space="preserve"> I'll let myself out. </w:t>
      </w:r>
    </w:p>
    <w:p w:rsidR="00000000" w:rsidRDefault="004E651F">
      <w:pPr>
        <w:rPr>
          <w:b/>
        </w:rPr>
      </w:pPr>
      <w:r>
        <w:rPr>
          <w:b/>
        </w:rPr>
        <w:t xml:space="preserve">SCENE: Phoebe's Place </w:t>
      </w:r>
    </w:p>
    <w:p w:rsidR="00000000" w:rsidRDefault="004E651F">
      <w:r>
        <w:rPr>
          <w:b/>
        </w:rPr>
        <w:t>Phoebe:</w:t>
      </w:r>
      <w:r>
        <w:t xml:space="preserve"> ...and I said Vicrum, you can'</w:t>
      </w:r>
      <w:r>
        <w:t xml:space="preserve">t just call every time you get lonely, you know, you, you gave up that right when you slept with Rachel. </w:t>
      </w:r>
    </w:p>
    <w:p w:rsidR="00000000" w:rsidRDefault="004E651F">
      <w:r>
        <w:rPr>
          <w:b/>
        </w:rPr>
        <w:t>Mike:</w:t>
      </w:r>
      <w:r>
        <w:t xml:space="preserve"> But Rachel I thought she just had a baby with Ross.</w:t>
      </w:r>
    </w:p>
    <w:p w:rsidR="00000000" w:rsidRDefault="004E651F">
      <w:r>
        <w:rPr>
          <w:b/>
        </w:rPr>
        <w:t>Phoebe:</w:t>
      </w:r>
      <w:r>
        <w:t xml:space="preserve"> Yeah well </w:t>
      </w:r>
      <w:r>
        <w:rPr>
          <w:i/>
        </w:rPr>
        <w:t>(pause)</w:t>
      </w:r>
      <w:r>
        <w:t xml:space="preserve"> yeah you know, Emma's birth certificate might say Geller but her e</w:t>
      </w:r>
      <w:r>
        <w:t xml:space="preserve">yes say Mookurgee. </w:t>
      </w:r>
    </w:p>
    <w:p w:rsidR="00000000" w:rsidRDefault="004E651F">
      <w:r>
        <w:rPr>
          <w:b/>
        </w:rPr>
        <w:t>Mike:</w:t>
      </w:r>
      <w:r>
        <w:t xml:space="preserve"> That is so wrong and on top of that he's a glue sniffer. </w:t>
      </w:r>
    </w:p>
    <w:p w:rsidR="00000000" w:rsidRDefault="004E651F">
      <w:r>
        <w:rPr>
          <w:b/>
        </w:rPr>
        <w:t>Phoebe:</w:t>
      </w:r>
      <w:r>
        <w:t xml:space="preserve"> I know but he calls and my heart goes to him. You know that bastard is one smooth-talking free-lance kite designer. </w:t>
      </w:r>
    </w:p>
    <w:p w:rsidR="00000000" w:rsidRDefault="004E651F">
      <w:r>
        <w:rPr>
          <w:b/>
        </w:rPr>
        <w:t>Mike:</w:t>
      </w:r>
      <w:r>
        <w:t xml:space="preserve"> I just think there's somebody better out </w:t>
      </w:r>
      <w:r>
        <w:t xml:space="preserve">there for you, </w:t>
      </w:r>
      <w:r>
        <w:rPr>
          <w:i/>
        </w:rPr>
        <w:t>(pause)</w:t>
      </w:r>
      <w:r>
        <w:t xml:space="preserve"> I mean I'm not saying me but...maybe me. </w:t>
      </w:r>
    </w:p>
    <w:p w:rsidR="00000000" w:rsidRDefault="004E651F">
      <w:r>
        <w:rPr>
          <w:b/>
        </w:rPr>
        <w:t>Phoebe:</w:t>
      </w:r>
      <w:r>
        <w:t xml:space="preserve"> Oh. </w:t>
      </w:r>
    </w:p>
    <w:p w:rsidR="00000000" w:rsidRDefault="004E651F">
      <w:r>
        <w:rPr>
          <w:b/>
        </w:rPr>
        <w:t>Mike:</w:t>
      </w:r>
      <w:r>
        <w:t xml:space="preserve"> And you don't have to worry about glue sniffing with me. Although I do smell the occasional magic marker, yeah ah anyway, I just think I can make you happy. </w:t>
      </w:r>
    </w:p>
    <w:p w:rsidR="00000000" w:rsidRDefault="004E651F">
      <w:r>
        <w:rPr>
          <w:b/>
        </w:rPr>
        <w:t>Phoebe:</w:t>
      </w:r>
      <w:r>
        <w:t xml:space="preserve"> OK I c</w:t>
      </w:r>
      <w:r>
        <w:t xml:space="preserve">an't do this. </w:t>
      </w:r>
    </w:p>
    <w:p w:rsidR="00000000" w:rsidRDefault="004E651F">
      <w:r>
        <w:rPr>
          <w:b/>
        </w:rPr>
        <w:t>Mike:</w:t>
      </w:r>
      <w:r>
        <w:t xml:space="preserve"> What's wrong?</w:t>
      </w:r>
    </w:p>
    <w:p w:rsidR="00000000" w:rsidRDefault="004E651F">
      <w:r>
        <w:rPr>
          <w:b/>
        </w:rPr>
        <w:t>Phoebe:</w:t>
      </w:r>
      <w:r>
        <w:t xml:space="preserve"> Well there is no Vicrum, Ross made him up because I never really have been in a long-term relationship, I've never lived with a guy, and I've never even celebrated an anniversary so...if that's too weird for you a</w:t>
      </w:r>
      <w:r>
        <w:t xml:space="preserve">nd you wanna leave I totally understand. In fact I'll close my eyes, make it less awkward </w:t>
      </w:r>
      <w:r>
        <w:rPr>
          <w:i/>
        </w:rPr>
        <w:t>(She sits, eyes closed. Mike kisses her.)</w:t>
      </w:r>
      <w:r>
        <w:t xml:space="preserve"> You kissed me. </w:t>
      </w:r>
    </w:p>
    <w:p w:rsidR="00000000" w:rsidRDefault="004E651F">
      <w:r>
        <w:rPr>
          <w:b/>
        </w:rPr>
        <w:t>Mike:</w:t>
      </w:r>
      <w:r>
        <w:t xml:space="preserve"> Uh huh.</w:t>
      </w:r>
    </w:p>
    <w:p w:rsidR="00000000" w:rsidRDefault="004E651F">
      <w:r>
        <w:rPr>
          <w:b/>
        </w:rPr>
        <w:t>Phoebe:</w:t>
      </w:r>
      <w:r>
        <w:t xml:space="preserve"> So you don't think I'm a total freak</w:t>
      </w:r>
    </w:p>
    <w:p w:rsidR="00000000" w:rsidRDefault="004E651F">
      <w:r>
        <w:rPr>
          <w:b/>
        </w:rPr>
        <w:t>Mike:</w:t>
      </w:r>
      <w:r>
        <w:t xml:space="preserve"> No. Well look, can I think you're weird and</w:t>
      </w:r>
      <w:r>
        <w:t xml:space="preserve"> also cool for telling me the truth and also wanna kiss you? </w:t>
      </w:r>
    </w:p>
    <w:p w:rsidR="00000000" w:rsidRDefault="004E651F">
      <w:r>
        <w:rPr>
          <w:b/>
        </w:rPr>
        <w:t>Phoebe:</w:t>
      </w:r>
      <w:r>
        <w:t xml:space="preserve"> I guess so, can I, can I think it's cool that you kiss me and also wanna kiss you again and umm, be a little concerned about the magic markers? </w:t>
      </w:r>
    </w:p>
    <w:p w:rsidR="00000000" w:rsidRDefault="004E651F">
      <w:r>
        <w:rPr>
          <w:b/>
        </w:rPr>
        <w:t>Mike:</w:t>
      </w:r>
      <w:r>
        <w:t xml:space="preserve"> Definitely</w:t>
      </w:r>
    </w:p>
    <w:p w:rsidR="00000000" w:rsidRDefault="004E651F">
      <w:r>
        <w:rPr>
          <w:b/>
        </w:rPr>
        <w:t>Ross:</w:t>
      </w:r>
      <w:r>
        <w:t xml:space="preserve"> </w:t>
      </w:r>
      <w:r>
        <w:rPr>
          <w:i/>
        </w:rPr>
        <w:t>(On phone, in acce</w:t>
      </w:r>
      <w:r>
        <w:rPr>
          <w:i/>
        </w:rPr>
        <w:t>nt)</w:t>
      </w:r>
      <w:r>
        <w:t xml:space="preserve"> This is Vicrum. </w:t>
      </w:r>
    </w:p>
    <w:p w:rsidR="00000000" w:rsidRDefault="004E651F">
      <w:pPr>
        <w:rPr>
          <w:b/>
        </w:rPr>
      </w:pPr>
      <w:r>
        <w:rPr>
          <w:b/>
        </w:rPr>
        <w:t xml:space="preserve">SCENE: Chandler &amp; Monica' s Place </w:t>
      </w:r>
    </w:p>
    <w:p w:rsidR="00000000" w:rsidRDefault="004E651F">
      <w:r>
        <w:rPr>
          <w:b/>
        </w:rPr>
        <w:t>Chandler:</w:t>
      </w:r>
      <w:r>
        <w:t xml:space="preserve"> Hi honey I'm home!</w:t>
      </w:r>
    </w:p>
    <w:p w:rsidR="00000000" w:rsidRDefault="004E651F">
      <w:r>
        <w:rPr>
          <w:b/>
        </w:rPr>
        <w:t>Monica:</w:t>
      </w:r>
      <w:r>
        <w:t xml:space="preserve"> Hi, how was your flight? </w:t>
      </w:r>
      <w:r>
        <w:rPr>
          <w:i/>
        </w:rPr>
        <w:t>(She hugs him)</w:t>
      </w:r>
    </w:p>
    <w:p w:rsidR="00000000" w:rsidRDefault="004E651F">
      <w:r>
        <w:rPr>
          <w:b/>
        </w:rPr>
        <w:t>Chandler:</w:t>
      </w:r>
      <w:r>
        <w:t xml:space="preserve"> Oh it was great. </w:t>
      </w:r>
    </w:p>
    <w:p w:rsidR="00000000" w:rsidRDefault="004E651F">
      <w:r>
        <w:rPr>
          <w:b/>
        </w:rPr>
        <w:t>Monica:</w:t>
      </w:r>
      <w:r>
        <w:t xml:space="preserve"> </w:t>
      </w:r>
      <w:r>
        <w:rPr>
          <w:i/>
        </w:rPr>
        <w:t>(While putting in video tape.)</w:t>
      </w:r>
      <w:r>
        <w:t xml:space="preserve"> Here why don't you sit down, get yourself comfortable be</w:t>
      </w:r>
      <w:r>
        <w:t xml:space="preserve">cause I have a little surprise for you! </w:t>
      </w:r>
    </w:p>
    <w:p w:rsidR="00000000" w:rsidRDefault="004E651F">
      <w:r>
        <w:rPr>
          <w:b/>
        </w:rPr>
        <w:t>Chandler:</w:t>
      </w:r>
      <w:r>
        <w:t xml:space="preserve"> Well, well, well it must be five in Tulsa because it's six o clock in NYC!</w:t>
      </w:r>
    </w:p>
    <w:p w:rsidR="00000000" w:rsidRDefault="004E651F">
      <w:r>
        <w:rPr>
          <w:b/>
        </w:rPr>
        <w:t>Monica:</w:t>
      </w:r>
      <w:r>
        <w:t xml:space="preserve"> OK. This is how much I love you. </w:t>
      </w:r>
      <w:r>
        <w:rPr>
          <w:i/>
        </w:rPr>
        <w:t>(Plays tape.)</w:t>
      </w:r>
    </w:p>
    <w:p w:rsidR="00000000" w:rsidRDefault="004E651F">
      <w:r>
        <w:rPr>
          <w:b/>
        </w:rPr>
        <w:t>Chandler:</w:t>
      </w:r>
      <w:r>
        <w:t xml:space="preserve"> Honey, why am I watching a bunch of sharks swimming around? </w:t>
      </w:r>
    </w:p>
    <w:p w:rsidR="00000000" w:rsidRDefault="004E651F">
      <w:r>
        <w:rPr>
          <w:b/>
        </w:rPr>
        <w:t>Moni</w:t>
      </w:r>
      <w:r>
        <w:rPr>
          <w:b/>
        </w:rPr>
        <w:t>ca:</w:t>
      </w:r>
      <w:r>
        <w:t xml:space="preserve"> Is this not the good part? Do you want me to fast forward to something a little toothier? </w:t>
      </w:r>
    </w:p>
    <w:p w:rsidR="00000000" w:rsidRDefault="004E651F">
      <w:r>
        <w:rPr>
          <w:b/>
        </w:rPr>
        <w:t>Chandler:</w:t>
      </w:r>
      <w:r>
        <w:t xml:space="preserve"> No, I'm not quite sure you got the right movie, that's all. </w:t>
      </w:r>
    </w:p>
    <w:p w:rsidR="00000000" w:rsidRDefault="004E651F">
      <w:r>
        <w:rPr>
          <w:b/>
        </w:rPr>
        <w:t>Monica:</w:t>
      </w:r>
      <w:r>
        <w:t xml:space="preserve"> Oh well, this is the only one they had at our video store, but they did have somet</w:t>
      </w:r>
      <w:r>
        <w:t>hing called crocodile killers. Or does it always have to be sharks?</w:t>
      </w:r>
    </w:p>
    <w:p w:rsidR="00000000" w:rsidRDefault="004E651F">
      <w:r>
        <w:rPr>
          <w:b/>
        </w:rPr>
        <w:t>Chandler:</w:t>
      </w:r>
      <w:r>
        <w:t xml:space="preserve"> Does what always have to be sharks? </w:t>
      </w:r>
    </w:p>
    <w:p w:rsidR="00000000" w:rsidRDefault="004E651F">
      <w:r>
        <w:rPr>
          <w:b/>
        </w:rPr>
        <w:t>Monica:</w:t>
      </w:r>
      <w:r>
        <w:t xml:space="preserve"> Honey, look, we can do something else, do you want me to get into the tub and thrash? </w:t>
      </w:r>
    </w:p>
    <w:p w:rsidR="00000000" w:rsidRDefault="004E651F">
      <w:r>
        <w:rPr>
          <w:b/>
        </w:rPr>
        <w:t>Chandler:</w:t>
      </w:r>
      <w:r>
        <w:t xml:space="preserve"> What's going on?</w:t>
      </w:r>
    </w:p>
    <w:p w:rsidR="00000000" w:rsidRDefault="004E651F">
      <w:r>
        <w:rPr>
          <w:b/>
        </w:rPr>
        <w:t>Monica:</w:t>
      </w:r>
      <w:r>
        <w:t xml:space="preserve"> Sweetie it'</w:t>
      </w:r>
      <w:r>
        <w:t xml:space="preserve">s OK, I still love you, let me be a part of this. </w:t>
      </w:r>
    </w:p>
    <w:p w:rsidR="00000000" w:rsidRDefault="004E651F">
      <w:r>
        <w:rPr>
          <w:b/>
        </w:rPr>
        <w:t>Chandler:</w:t>
      </w:r>
      <w:r>
        <w:t xml:space="preserve"> Let ME be a part of this!</w:t>
      </w:r>
    </w:p>
    <w:p w:rsidR="00000000" w:rsidRDefault="004E651F">
      <w:r>
        <w:rPr>
          <w:b/>
        </w:rPr>
        <w:t>Monica:</w:t>
      </w:r>
      <w:r>
        <w:t xml:space="preserve"> I saw what you were doing in Tulsa. Angry sharks turn you on!</w:t>
      </w:r>
    </w:p>
    <w:p w:rsidR="00000000" w:rsidRDefault="004E651F">
      <w:r>
        <w:rPr>
          <w:b/>
        </w:rPr>
        <w:t>Chandler:</w:t>
      </w:r>
      <w:r>
        <w:t xml:space="preserve"> No they don't</w:t>
      </w:r>
    </w:p>
    <w:p w:rsidR="00000000" w:rsidRDefault="004E651F">
      <w:r>
        <w:rPr>
          <w:b/>
        </w:rPr>
        <w:t>Monica:</w:t>
      </w:r>
      <w:r>
        <w:t xml:space="preserve"> Then why were you watching them and giving yourself a treat? </w:t>
      </w:r>
    </w:p>
    <w:p w:rsidR="00000000" w:rsidRDefault="004E651F">
      <w:r>
        <w:rPr>
          <w:b/>
        </w:rPr>
        <w:t>Chand</w:t>
      </w:r>
      <w:r>
        <w:rPr>
          <w:b/>
        </w:rPr>
        <w:t>ler:</w:t>
      </w:r>
      <w:r>
        <w:t xml:space="preserve"> Oh my God! When you came in, I switched the channel, I was just watching regular porn!</w:t>
      </w:r>
    </w:p>
    <w:p w:rsidR="00000000" w:rsidRDefault="004E651F">
      <w:r>
        <w:rPr>
          <w:b/>
        </w:rPr>
        <w:t>Monica:</w:t>
      </w:r>
      <w:r>
        <w:t xml:space="preserve"> Really?</w:t>
      </w:r>
    </w:p>
    <w:p w:rsidR="00000000" w:rsidRDefault="004E651F">
      <w:r>
        <w:rPr>
          <w:b/>
        </w:rPr>
        <w:t>Chandler:</w:t>
      </w:r>
      <w:r>
        <w:t xml:space="preserve"> Yeah, just some good old-fashioned girl-on-girl American action. </w:t>
      </w:r>
    </w:p>
    <w:p w:rsidR="00000000" w:rsidRDefault="004E651F">
      <w:r>
        <w:rPr>
          <w:b/>
        </w:rPr>
        <w:t>Monica:</w:t>
      </w:r>
      <w:r>
        <w:t xml:space="preserve"> I cannot tell you how happy that makes me!</w:t>
      </w:r>
    </w:p>
    <w:p w:rsidR="00000000" w:rsidRDefault="004E651F">
      <w:r>
        <w:rPr>
          <w:b/>
        </w:rPr>
        <w:t>Chandler:</w:t>
      </w:r>
      <w:r>
        <w:t xml:space="preserve"> You are an </w:t>
      </w:r>
      <w:r>
        <w:t xml:space="preserve">amazing wife. No really, you're amazing! You were actually gonna do this for me, I mean, where do you find the strength and understanding over something like that? </w:t>
      </w:r>
    </w:p>
    <w:p w:rsidR="00000000" w:rsidRDefault="004E651F">
      <w:r>
        <w:rPr>
          <w:b/>
        </w:rPr>
        <w:t>Monica:</w:t>
      </w:r>
      <w:r>
        <w:t xml:space="preserve"> I'm very, very drunk right now. </w:t>
      </w:r>
    </w:p>
    <w:p w:rsidR="00000000" w:rsidRDefault="004E651F">
      <w:r>
        <w:rPr>
          <w:i/>
        </w:rPr>
        <w:t>(They hug.)</w:t>
      </w:r>
    </w:p>
    <w:p w:rsidR="00000000" w:rsidRDefault="004E651F">
      <w:pPr>
        <w:rPr>
          <w:b/>
        </w:rPr>
      </w:pPr>
      <w:r>
        <w:rPr>
          <w:b/>
        </w:rPr>
        <w:t xml:space="preserve">SCENE: Central Perk </w:t>
      </w:r>
    </w:p>
    <w:p w:rsidR="00000000" w:rsidRDefault="004E651F">
      <w:r>
        <w:rPr>
          <w:b/>
        </w:rPr>
        <w:t>Joey:</w:t>
      </w:r>
      <w:r>
        <w:t xml:space="preserve"> </w:t>
      </w:r>
      <w:r>
        <w:rPr>
          <w:i/>
        </w:rPr>
        <w:t>(Looks at a</w:t>
      </w:r>
      <w:r>
        <w:rPr>
          <w:i/>
        </w:rPr>
        <w:t xml:space="preserve"> girl walking in.)</w:t>
      </w:r>
      <w:r>
        <w:t xml:space="preserve"> See, ordinarily I would talk to her, but my confidence is shaken... did I sleep with her? did I not sleep with her?</w:t>
      </w:r>
    </w:p>
    <w:p w:rsidR="00000000" w:rsidRDefault="004E651F">
      <w:r>
        <w:rPr>
          <w:b/>
        </w:rPr>
        <w:t>Phoebe:</w:t>
      </w:r>
      <w:r>
        <w:t xml:space="preserve"> You know, maybe this is a wake-up call, about your whole dating attitude. You're in your 30's and you've never ha</w:t>
      </w:r>
      <w:r>
        <w:t xml:space="preserve">d a serious relationship and you have never been in a long-term relationship, here you go from woman to woman, meaningless experience to meaningless experience, never even worrying that it doesn't turn into anything serious. </w:t>
      </w:r>
    </w:p>
    <w:p w:rsidR="00000000" w:rsidRDefault="004E651F">
      <w:r>
        <w:rPr>
          <w:b/>
        </w:rPr>
        <w:t>Joey:</w:t>
      </w:r>
      <w:r>
        <w:t xml:space="preserve"> You're right! I love my </w:t>
      </w:r>
      <w:r>
        <w:t xml:space="preserve">life! </w:t>
      </w:r>
      <w:r>
        <w:rPr>
          <w:i/>
        </w:rPr>
        <w:t>(He gets up to go and speak to the girl and he turns back and sits down)</w:t>
      </w:r>
      <w:r>
        <w:t xml:space="preserve"> I actually did sleep with her. </w:t>
      </w:r>
    </w:p>
    <w:p w:rsidR="00000000" w:rsidRDefault="004E651F">
      <w:pPr>
        <w:rPr>
          <w:b/>
        </w:rPr>
      </w:pPr>
      <w:r>
        <w:rPr>
          <w:b/>
        </w:rPr>
        <w:t>End</w:t>
      </w:r>
    </w:p>
    <w:p w:rsidR="00000000" w:rsidRDefault="004E651F"/>
    <w:p w:rsidR="00000000" w:rsidRDefault="004E651F"/>
    <w:p w:rsidR="00000000" w:rsidRDefault="004E651F">
      <w:pPr>
        <w:rPr>
          <w:b/>
          <w:shd w:val="pct10" w:color="auto" w:fill="FFFFFF"/>
        </w:rPr>
      </w:pPr>
      <w:r>
        <w:rPr>
          <w:b/>
          <w:shd w:val="pct10" w:color="auto" w:fill="FFFFFF"/>
        </w:rPr>
        <w:t>905 The One With Phoebe's Birthday Dinner</w:t>
      </w:r>
    </w:p>
    <w:p w:rsidR="00000000" w:rsidRDefault="004E651F"/>
    <w:p w:rsidR="00000000" w:rsidRDefault="004E651F">
      <w:pPr>
        <w:rPr>
          <w:b/>
        </w:rPr>
      </w:pPr>
      <w:r>
        <w:rPr>
          <w:b/>
        </w:rPr>
        <w:t>SCENE: Central Perk.</w:t>
      </w:r>
    </w:p>
    <w:p w:rsidR="00000000" w:rsidRDefault="004E651F">
      <w:r>
        <w:rPr>
          <w:b/>
        </w:rPr>
        <w:t>Phoebe:</w:t>
      </w:r>
      <w:r>
        <w:t xml:space="preserve"> Oh hey you guys, I couldn't get a reservation for the night of my b</w:t>
      </w:r>
      <w:r>
        <w:t>irthday, so we have to do dinner Thursday night instead.</w:t>
      </w:r>
    </w:p>
    <w:p w:rsidR="00000000" w:rsidRDefault="004E651F">
      <w:r>
        <w:rPr>
          <w:b/>
        </w:rPr>
        <w:t>Joey:</w:t>
      </w:r>
      <w:r>
        <w:t xml:space="preserve"> Thursday? But that's Halloween.</w:t>
      </w:r>
    </w:p>
    <w:p w:rsidR="00000000" w:rsidRDefault="004E651F">
      <w:r>
        <w:rPr>
          <w:b/>
        </w:rPr>
        <w:t>Phoebe:</w:t>
      </w:r>
      <w:r>
        <w:t xml:space="preserve"> So?</w:t>
      </w:r>
    </w:p>
    <w:p w:rsidR="00000000" w:rsidRDefault="004E651F">
      <w:r>
        <w:rPr>
          <w:b/>
        </w:rPr>
        <w:t>Joey:</w:t>
      </w:r>
      <w:r>
        <w:t xml:space="preserve"> So spooky, that's all.</w:t>
      </w:r>
    </w:p>
    <w:p w:rsidR="00000000" w:rsidRDefault="004E651F">
      <w:r>
        <w:rPr>
          <w:b/>
        </w:rPr>
        <w:t>Ross:</w:t>
      </w:r>
      <w:r>
        <w:t xml:space="preserve"> So, so, is Mike coming to dinner?</w:t>
      </w:r>
    </w:p>
    <w:p w:rsidR="00000000" w:rsidRDefault="004E651F">
      <w:r>
        <w:rPr>
          <w:b/>
        </w:rPr>
        <w:t>Phoebe:</w:t>
      </w:r>
      <w:r>
        <w:t xml:space="preserve"> No! It's my first birthday with a boyfriend, and he has to work. Ugh, I </w:t>
      </w:r>
      <w:r>
        <w:t>get mad at him, but I think it's a little to soon to show my true colors.</w:t>
      </w:r>
    </w:p>
    <w:p w:rsidR="00000000" w:rsidRDefault="004E651F">
      <w:r>
        <w:rPr>
          <w:b/>
        </w:rPr>
        <w:t>Rachel:</w:t>
      </w:r>
      <w:r>
        <w:t xml:space="preserve"> Pheebs, I would make a reservation for five, because one of us has to stay home and watch Emma. </w:t>
      </w:r>
      <w:r>
        <w:rPr>
          <w:i/>
        </w:rPr>
        <w:t>(To Ross)</w:t>
      </w:r>
      <w:r>
        <w:t xml:space="preserve"> Which one of us should go to dinner?</w:t>
      </w:r>
    </w:p>
    <w:p w:rsidR="00000000" w:rsidRDefault="004E651F">
      <w:r>
        <w:rPr>
          <w:b/>
        </w:rPr>
        <w:t>Phoebe:</w:t>
      </w:r>
      <w:r>
        <w:t xml:space="preserve"> Oh, Rachel! </w:t>
      </w:r>
      <w:r>
        <w:rPr>
          <w:i/>
        </w:rPr>
        <w:t>(As in "Rac</w:t>
      </w:r>
      <w:r>
        <w:rPr>
          <w:i/>
        </w:rPr>
        <w:t>hel should go!")</w:t>
      </w:r>
    </w:p>
    <w:p w:rsidR="00000000" w:rsidRDefault="004E651F">
      <w:r>
        <w:rPr>
          <w:b/>
        </w:rPr>
        <w:t>Ross:</w:t>
      </w:r>
      <w:r>
        <w:t xml:space="preserve"> Actually, um, I was thinking maybe both of us could go.</w:t>
      </w:r>
    </w:p>
    <w:p w:rsidR="00000000" w:rsidRDefault="004E651F">
      <w:r>
        <w:rPr>
          <w:b/>
        </w:rPr>
        <w:t>Phoebe:</w:t>
      </w:r>
      <w:r>
        <w:t xml:space="preserve"> Oh, yay! </w:t>
      </w:r>
      <w:r>
        <w:rPr>
          <w:i/>
        </w:rPr>
        <w:t>(Less than enthusiastic.)</w:t>
      </w:r>
    </w:p>
    <w:p w:rsidR="00000000" w:rsidRDefault="004E651F">
      <w:r>
        <w:rPr>
          <w:b/>
        </w:rPr>
        <w:t>Ross:</w:t>
      </w:r>
      <w:r>
        <w:t xml:space="preserve"> Thanks, I'll put a lot of extra thought into your gift.</w:t>
      </w:r>
    </w:p>
    <w:p w:rsidR="00000000" w:rsidRDefault="004E651F">
      <w:r>
        <w:rPr>
          <w:b/>
        </w:rPr>
        <w:t>Phoebe:</w:t>
      </w:r>
      <w:r>
        <w:t xml:space="preserve"> Alright, okay, so we can all go now. That's fun. Hey, you know w</w:t>
      </w:r>
      <w:r>
        <w:t>hat? We all haven't been together, the six of us, in such a long time.</w:t>
      </w:r>
    </w:p>
    <w:p w:rsidR="00000000" w:rsidRDefault="004E651F">
      <w:r>
        <w:rPr>
          <w:b/>
        </w:rPr>
        <w:t>Monica:</w:t>
      </w:r>
      <w:r>
        <w:t xml:space="preserve"> What are you talking about? We're all together right now.</w:t>
      </w:r>
    </w:p>
    <w:p w:rsidR="00000000" w:rsidRDefault="004E651F">
      <w:r>
        <w:rPr>
          <w:b/>
        </w:rPr>
        <w:t>Rachel:</w:t>
      </w:r>
      <w:r>
        <w:t xml:space="preserve"> Um, Mon, Chandler's not here.</w:t>
      </w:r>
    </w:p>
    <w:p w:rsidR="00000000" w:rsidRDefault="004E651F">
      <w:r>
        <w:rPr>
          <w:b/>
        </w:rPr>
        <w:t>Monica:</w:t>
      </w:r>
      <w:r>
        <w:t xml:space="preserve"> Oh, dear God!</w:t>
      </w:r>
    </w:p>
    <w:p w:rsidR="00000000" w:rsidRDefault="004E651F">
      <w:pPr>
        <w:rPr>
          <w:b/>
        </w:rPr>
      </w:pPr>
      <w:r>
        <w:rPr>
          <w:b/>
        </w:rPr>
        <w:t>Opening Credits</w:t>
      </w:r>
    </w:p>
    <w:p w:rsidR="00000000" w:rsidRDefault="004E651F">
      <w:pPr>
        <w:rPr>
          <w:b/>
        </w:rPr>
      </w:pPr>
      <w:r>
        <w:rPr>
          <w:b/>
        </w:rPr>
        <w:t>SCENE: Tulsa, a conference room</w:t>
      </w:r>
    </w:p>
    <w:p w:rsidR="00000000" w:rsidRDefault="004E651F">
      <w:r>
        <w:rPr>
          <w:b/>
        </w:rPr>
        <w:t>Chandler:</w:t>
      </w:r>
      <w:r>
        <w:t xml:space="preserve"> G</w:t>
      </w:r>
      <w:r>
        <w:t>ood morning everyone, it's nice to see our team together for the first time. Now, before we get started, are there any questions? Yes, Ken is it?</w:t>
      </w:r>
    </w:p>
    <w:p w:rsidR="00000000" w:rsidRDefault="004E651F">
      <w:r>
        <w:rPr>
          <w:b/>
        </w:rPr>
        <w:t>Ken:</w:t>
      </w:r>
      <w:r>
        <w:t xml:space="preserve"> That's right. Is it true the reason you're here in Tulsa is that you fell asleep in a meeting and took th</w:t>
      </w:r>
      <w:r>
        <w:t>e job without realizing what you were saying yes to?</w:t>
      </w:r>
    </w:p>
    <w:p w:rsidR="00000000" w:rsidRDefault="004E651F">
      <w:r>
        <w:rPr>
          <w:b/>
        </w:rPr>
        <w:t>Chandler:</w:t>
      </w:r>
      <w:r>
        <w:t xml:space="preserve"> Well, don't believe everything you hear, Ken. But yeah, that's true. Alright, let's get started by taking a look at last quarter's figures. </w:t>
      </w:r>
      <w:r>
        <w:rPr>
          <w:i/>
        </w:rPr>
        <w:t>(Claudia, next to Chandler, lights a cigarette.)</w:t>
      </w:r>
      <w:r>
        <w:t xml:space="preserve"> Ah, </w:t>
      </w:r>
      <w:r>
        <w:t xml:space="preserve">Claudia, aren't you supposed to blow smoke </w:t>
      </w:r>
      <w:r>
        <w:rPr>
          <w:b/>
        </w:rPr>
        <w:t>up</w:t>
      </w:r>
      <w:r>
        <w:t xml:space="preserve"> the bosses' ass?</w:t>
      </w:r>
    </w:p>
    <w:p w:rsidR="00000000" w:rsidRDefault="004E651F">
      <w:r>
        <w:rPr>
          <w:b/>
        </w:rPr>
        <w:t xml:space="preserve">Claudia: </w:t>
      </w:r>
      <w:r>
        <w:t>I'm sorry. Does the smoke bother you?</w:t>
      </w:r>
    </w:p>
    <w:p w:rsidR="00000000" w:rsidRDefault="004E651F">
      <w:r>
        <w:rPr>
          <w:b/>
        </w:rPr>
        <w:t>Chandler:</w:t>
      </w:r>
      <w:r>
        <w:t xml:space="preserve"> No, no, no-no-no. I smoked for years, then I quit. Right now, I can't remember why. You're not allowed to smoke in this office. Not righ</w:t>
      </w:r>
      <w:r>
        <w:t>t?</w:t>
      </w:r>
    </w:p>
    <w:p w:rsidR="00000000" w:rsidRDefault="004E651F">
      <w:r>
        <w:rPr>
          <w:b/>
        </w:rPr>
        <w:t xml:space="preserve">Claudia: </w:t>
      </w:r>
      <w:r>
        <w:t>Yes, in Oklahoma it's legal to smoke in offices with fifteen people or less. Would you like one?</w:t>
      </w:r>
    </w:p>
    <w:p w:rsidR="00000000" w:rsidRDefault="004E651F">
      <w:r>
        <w:rPr>
          <w:b/>
        </w:rPr>
        <w:t>Chandler:</w:t>
      </w:r>
      <w:r>
        <w:t xml:space="preserve"> Alright, look. I don't smoke anymore. But if the rest of you want to light up, go ahead, it's fine. </w:t>
      </w:r>
      <w:r>
        <w:rPr>
          <w:i/>
        </w:rPr>
        <w:t>(Everyone lights up.)</w:t>
      </w:r>
      <w:r>
        <w:t xml:space="preserve"> So you all smok</w:t>
      </w:r>
      <w:r>
        <w:t>e then? That's almost rude, that I'm not.</w:t>
      </w:r>
    </w:p>
    <w:p w:rsidR="00000000" w:rsidRDefault="004E651F">
      <w:r>
        <w:rPr>
          <w:b/>
        </w:rPr>
        <w:t>Ken:</w:t>
      </w:r>
      <w:r>
        <w:t xml:space="preserve"> That's not true. If you don't wanna smoke ...</w:t>
      </w:r>
    </w:p>
    <w:p w:rsidR="00000000" w:rsidRDefault="004E651F">
      <w:r>
        <w:rPr>
          <w:b/>
        </w:rPr>
        <w:t>Chandler:</w:t>
      </w:r>
      <w:r>
        <w:t xml:space="preserve"> </w:t>
      </w:r>
      <w:r>
        <w:rPr>
          <w:i/>
        </w:rPr>
        <w:t>(loud)</w:t>
      </w:r>
      <w:r>
        <w:t xml:space="preserve"> Ken, please! No, I can't, I can't smoke. If I smoke, my wife would kill me.</w:t>
      </w:r>
    </w:p>
    <w:p w:rsidR="00000000" w:rsidRDefault="004E651F">
      <w:r>
        <w:rPr>
          <w:b/>
        </w:rPr>
        <w:t>Ken:</w:t>
      </w:r>
      <w:r>
        <w:t xml:space="preserve"> I'm sorry, but isn't your wife back in New York?</w:t>
      </w:r>
    </w:p>
    <w:p w:rsidR="00000000" w:rsidRDefault="004E651F">
      <w:r>
        <w:rPr>
          <w:b/>
        </w:rPr>
        <w:t>Chandler:</w:t>
      </w:r>
      <w:r>
        <w:t xml:space="preserve"> I alwa</w:t>
      </w:r>
      <w:r>
        <w:t xml:space="preserve">ys liked you, Ken. </w:t>
      </w:r>
      <w:r>
        <w:rPr>
          <w:i/>
        </w:rPr>
        <w:t>(Takes a cig)</w:t>
      </w:r>
    </w:p>
    <w:p w:rsidR="00000000" w:rsidRDefault="004E651F">
      <w:pPr>
        <w:rPr>
          <w:b/>
        </w:rPr>
      </w:pPr>
      <w:r>
        <w:rPr>
          <w:b/>
        </w:rPr>
        <w:t>SCENE: Moncia and Chandler's.</w:t>
      </w:r>
    </w:p>
    <w:p w:rsidR="00000000" w:rsidRDefault="004E651F">
      <w:r>
        <w:t>Knock at door.</w:t>
      </w:r>
    </w:p>
    <w:p w:rsidR="00000000" w:rsidRDefault="004E651F">
      <w:r>
        <w:rPr>
          <w:b/>
        </w:rPr>
        <w:t>Phoebe:</w:t>
      </w:r>
      <w:r>
        <w:t xml:space="preserve"> </w:t>
      </w:r>
      <w:r>
        <w:rPr>
          <w:i/>
        </w:rPr>
        <w:t>(from outside)</w:t>
      </w:r>
      <w:r>
        <w:t xml:space="preserve"> Trick or treat!</w:t>
      </w:r>
    </w:p>
    <w:p w:rsidR="00000000" w:rsidRDefault="004E651F">
      <w:r>
        <w:rPr>
          <w:b/>
        </w:rPr>
        <w:t>Monica:</w:t>
      </w:r>
      <w:r>
        <w:t xml:space="preserve"> </w:t>
      </w:r>
      <w:r>
        <w:rPr>
          <w:i/>
        </w:rPr>
        <w:t>(opening the door)</w:t>
      </w:r>
      <w:r>
        <w:t xml:space="preserve"> Hey!</w:t>
      </w:r>
    </w:p>
    <w:p w:rsidR="00000000" w:rsidRDefault="004E651F">
      <w:r>
        <w:rPr>
          <w:b/>
        </w:rPr>
        <w:t>Phoebe:</w:t>
      </w:r>
      <w:r>
        <w:t xml:space="preserve"> Ooh, and treat it is. </w:t>
      </w:r>
      <w:r>
        <w:rPr>
          <w:i/>
        </w:rPr>
        <w:t>(Looks at Monica's exposed cleavage.)</w:t>
      </w:r>
    </w:p>
    <w:p w:rsidR="00000000" w:rsidRDefault="004E651F">
      <w:r>
        <w:rPr>
          <w:b/>
        </w:rPr>
        <w:t>Monica:</w:t>
      </w:r>
      <w:r>
        <w:t xml:space="preserve"> Hmhmm. </w:t>
      </w:r>
      <w:r>
        <w:rPr>
          <w:i/>
        </w:rPr>
        <w:t>(Closes robe)</w:t>
      </w:r>
    </w:p>
    <w:p w:rsidR="00000000" w:rsidRDefault="004E651F">
      <w:r>
        <w:rPr>
          <w:b/>
        </w:rPr>
        <w:t>Phoebe:</w:t>
      </w:r>
      <w:r>
        <w:t xml:space="preserve"> Wo</w:t>
      </w:r>
      <w:r>
        <w:t>w, so glad I changed. Almost wore my threadbare robe that can't contain my breasts.</w:t>
      </w:r>
    </w:p>
    <w:p w:rsidR="00000000" w:rsidRDefault="004E651F">
      <w:r>
        <w:rPr>
          <w:b/>
        </w:rPr>
        <w:t>Monica:</w:t>
      </w:r>
      <w:r>
        <w:t xml:space="preserve"> This is not, what I'm wearing. I'm ovulating and Chandler's gonna be home any minute, so I thought we would try before dinner.</w:t>
      </w:r>
    </w:p>
    <w:p w:rsidR="00000000" w:rsidRDefault="004E651F">
      <w:r>
        <w:rPr>
          <w:b/>
        </w:rPr>
        <w:t>Phoebe:</w:t>
      </w:r>
      <w:r>
        <w:t xml:space="preserve"> Ohh. Oh wait! </w:t>
      </w:r>
      <w:r>
        <w:rPr>
          <w:i/>
        </w:rPr>
        <w:t>(Jis)</w:t>
      </w:r>
      <w:r>
        <w:t xml:space="preserve"> you guys </w:t>
      </w:r>
      <w:r>
        <w:t>won't be late for my dinner, will you?</w:t>
      </w:r>
    </w:p>
    <w:p w:rsidR="00000000" w:rsidRDefault="004E651F">
      <w:r>
        <w:rPr>
          <w:b/>
        </w:rPr>
        <w:t>Monica:</w:t>
      </w:r>
      <w:r>
        <w:t xml:space="preserve"> Believe me, Chandler and I have not seen each other in over a week. We'll probably be the first ones there.</w:t>
      </w:r>
    </w:p>
    <w:p w:rsidR="00000000" w:rsidRDefault="004E651F">
      <w:r>
        <w:rPr>
          <w:b/>
        </w:rPr>
        <w:t>Phoebe:</w:t>
      </w:r>
      <w:r>
        <w:t xml:space="preserve"> 'kay, see you there. Happy humping! </w:t>
      </w:r>
      <w:r>
        <w:rPr>
          <w:i/>
        </w:rPr>
        <w:t>(outside, meets Chandler.)</w:t>
      </w:r>
      <w:r>
        <w:t xml:space="preserve"> Hey...hey! </w:t>
      </w:r>
      <w:r>
        <w:rPr>
          <w:i/>
        </w:rPr>
        <w:t>(Sniffs)</w:t>
      </w:r>
      <w:r>
        <w:t xml:space="preserve"> Oh, wow, s</w:t>
      </w:r>
      <w:r>
        <w:t>omebody smoked out here? Oh my god, don't people know, you're not allowed to smoke in public spaces?</w:t>
      </w:r>
    </w:p>
    <w:p w:rsidR="00000000" w:rsidRDefault="004E651F">
      <w:r>
        <w:rPr>
          <w:b/>
        </w:rPr>
        <w:t>Chandler:</w:t>
      </w:r>
      <w:r>
        <w:t xml:space="preserve"> Actually, in Oklahoma smoking is legal in all common areas and offices with fewer than fifteen people.</w:t>
      </w:r>
    </w:p>
    <w:p w:rsidR="00000000" w:rsidRDefault="004E651F">
      <w:r>
        <w:rPr>
          <w:b/>
        </w:rPr>
        <w:t>Phoebe:</w:t>
      </w:r>
      <w:r>
        <w:t xml:space="preserve"> You smoked!</w:t>
      </w:r>
    </w:p>
    <w:p w:rsidR="00000000" w:rsidRDefault="004E651F">
      <w:r>
        <w:rPr>
          <w:b/>
        </w:rPr>
        <w:t>Chandler:</w:t>
      </w:r>
      <w:r>
        <w:t xml:space="preserve"> No! I just h</w:t>
      </w:r>
      <w:r>
        <w:t>appen to know a lot of trivia about smoking in different states. For example, in Hawaii cigarettes are called leihalalokos.</w:t>
      </w:r>
    </w:p>
    <w:p w:rsidR="00000000" w:rsidRDefault="004E651F">
      <w:r>
        <w:rPr>
          <w:b/>
        </w:rPr>
        <w:t>Phoebe:</w:t>
      </w:r>
      <w:r>
        <w:t xml:space="preserve"> </w:t>
      </w:r>
      <w:r>
        <w:rPr>
          <w:i/>
        </w:rPr>
        <w:t>(Sniffs him)</w:t>
      </w:r>
      <w:r>
        <w:t xml:space="preserve"> Chandler, you stink of cigarettes.</w:t>
      </w:r>
    </w:p>
    <w:p w:rsidR="00000000" w:rsidRDefault="004E651F">
      <w:r>
        <w:rPr>
          <w:b/>
        </w:rPr>
        <w:t>Chandler:</w:t>
      </w:r>
      <w:r>
        <w:t xml:space="preserve"> Ah, do you think, Monica's gonna be able smell it?</w:t>
      </w:r>
    </w:p>
    <w:p w:rsidR="00000000" w:rsidRDefault="004E651F">
      <w:r>
        <w:rPr>
          <w:b/>
        </w:rPr>
        <w:t>Phoebe:</w:t>
      </w:r>
      <w:r>
        <w:t xml:space="preserve"> Are you</w:t>
      </w:r>
      <w:r>
        <w:t xml:space="preserve"> kidding? The woman has the nose of a bloodhound ... and the breasts of a great goddess... </w:t>
      </w:r>
      <w:r>
        <w:rPr>
          <w:i/>
        </w:rPr>
        <w:t>(Has odd smile.)</w:t>
      </w:r>
    </w:p>
    <w:p w:rsidR="00000000" w:rsidRDefault="004E651F">
      <w:r>
        <w:rPr>
          <w:b/>
        </w:rPr>
        <w:t>Chandler:</w:t>
      </w:r>
      <w:r>
        <w:t xml:space="preserve"> Pheebs?</w:t>
      </w:r>
    </w:p>
    <w:p w:rsidR="00000000" w:rsidRDefault="004E651F">
      <w:r>
        <w:rPr>
          <w:b/>
        </w:rPr>
        <w:t>Phoebe:</w:t>
      </w:r>
      <w:r>
        <w:t xml:space="preserve"> </w:t>
      </w:r>
      <w:r>
        <w:rPr>
          <w:i/>
        </w:rPr>
        <w:t>(embarrassed)</w:t>
      </w:r>
      <w:r>
        <w:t xml:space="preserve"> I'm gonna go.</w:t>
      </w:r>
    </w:p>
    <w:p w:rsidR="00000000" w:rsidRDefault="004E651F">
      <w:r>
        <w:rPr>
          <w:b/>
        </w:rPr>
        <w:t>Chandler:</w:t>
      </w:r>
      <w:r>
        <w:t xml:space="preserve"> </w:t>
      </w:r>
      <w:r>
        <w:rPr>
          <w:i/>
        </w:rPr>
        <w:t>(Enters. Talking to self)</w:t>
      </w:r>
      <w:r>
        <w:t xml:space="preserve"> Okay, something to cover the smell ... Oven cleaner! </w:t>
      </w:r>
      <w:r>
        <w:rPr>
          <w:i/>
        </w:rPr>
        <w:t>(spra</w:t>
      </w:r>
      <w:r>
        <w:rPr>
          <w:i/>
        </w:rPr>
        <w:t>ys himself, reads label)</w:t>
      </w:r>
      <w:r>
        <w:t xml:space="preserve"> Unscented!</w:t>
      </w:r>
    </w:p>
    <w:p w:rsidR="00000000" w:rsidRDefault="004E651F">
      <w:r>
        <w:rPr>
          <w:b/>
        </w:rPr>
        <w:t>Monica:</w:t>
      </w:r>
      <w:r>
        <w:t xml:space="preserve"> </w:t>
      </w:r>
      <w:r>
        <w:rPr>
          <w:i/>
        </w:rPr>
        <w:t>(from bedroom doorway)</w:t>
      </w:r>
      <w:r>
        <w:t xml:space="preserve"> Welcome home. I've missed you. Join me in the bedroom?</w:t>
      </w:r>
    </w:p>
    <w:p w:rsidR="00000000" w:rsidRDefault="004E651F">
      <w:r>
        <w:rPr>
          <w:b/>
        </w:rPr>
        <w:t>Chandler:</w:t>
      </w:r>
      <w:r>
        <w:t xml:space="preserve"> No thanks, I'm good.</w:t>
      </w:r>
    </w:p>
    <w:p w:rsidR="00000000" w:rsidRDefault="004E651F">
      <w:r>
        <w:rPr>
          <w:b/>
        </w:rPr>
        <w:t>Monica:</w:t>
      </w:r>
      <w:r>
        <w:t xml:space="preserve"> </w:t>
      </w:r>
      <w:r>
        <w:rPr>
          <w:i/>
        </w:rPr>
        <w:t>(comes over)</w:t>
      </w:r>
      <w:r>
        <w:t xml:space="preserve"> OK, so you wanna play it that way, do you?</w:t>
      </w:r>
    </w:p>
    <w:p w:rsidR="00000000" w:rsidRDefault="004E651F">
      <w:r>
        <w:rPr>
          <w:b/>
        </w:rPr>
        <w:t>Chandler:</w:t>
      </w:r>
      <w:r>
        <w:t xml:space="preserve"> </w:t>
      </w:r>
      <w:r>
        <w:rPr>
          <w:i/>
        </w:rPr>
        <w:t>(shrinks back)</w:t>
      </w:r>
      <w:r>
        <w:t xml:space="preserve"> Right. You kno</w:t>
      </w:r>
      <w:r>
        <w:t>w what? Actually I just got off the plane, so I'm feeling kinda gross. Maybe I should just take a shower.</w:t>
      </w:r>
    </w:p>
    <w:p w:rsidR="00000000" w:rsidRDefault="004E651F">
      <w:r>
        <w:rPr>
          <w:b/>
        </w:rPr>
        <w:t>Monica:</w:t>
      </w:r>
      <w:r>
        <w:t xml:space="preserve"> You don't need a shower.</w:t>
      </w:r>
    </w:p>
    <w:p w:rsidR="00000000" w:rsidRDefault="004E651F">
      <w:r>
        <w:rPr>
          <w:b/>
        </w:rPr>
        <w:t>Chandler:</w:t>
      </w:r>
      <w:r>
        <w:t xml:space="preserve"> </w:t>
      </w:r>
      <w:r>
        <w:rPr>
          <w:i/>
        </w:rPr>
        <w:t>(backs away)</w:t>
      </w:r>
      <w:r>
        <w:t xml:space="preserve"> Alright, the truth is, I soiled myself during some turbulences.</w:t>
      </w:r>
    </w:p>
    <w:p w:rsidR="00000000" w:rsidRDefault="004E651F">
      <w:r>
        <w:rPr>
          <w:b/>
        </w:rPr>
        <w:t>Monica:</w:t>
      </w:r>
      <w:r>
        <w:t xml:space="preserve"> What do I smell? </w:t>
      </w:r>
      <w:r>
        <w:rPr>
          <w:i/>
        </w:rPr>
        <w:t>(snif</w:t>
      </w:r>
      <w:r>
        <w:rPr>
          <w:i/>
        </w:rPr>
        <w:t>fs him)</w:t>
      </w:r>
      <w:r>
        <w:t xml:space="preserve"> I smell smoke. Hon, did you smoke?</w:t>
      </w:r>
    </w:p>
    <w:p w:rsidR="00000000" w:rsidRDefault="004E651F">
      <w:r>
        <w:rPr>
          <w:b/>
        </w:rPr>
        <w:t>Chandler:</w:t>
      </w:r>
      <w:r>
        <w:t xml:space="preserve"> Yes, but I just had one. Two. Two tiny cigarettes. Okay, five. A pack. Two packs...a...a carton. Three big fat cartons in two days. But it's over, I made a decision, I'm not gonna smoke anymore.</w:t>
      </w:r>
    </w:p>
    <w:p w:rsidR="00000000" w:rsidRDefault="004E651F">
      <w:r>
        <w:rPr>
          <w:b/>
        </w:rPr>
        <w:t>Monica:</w:t>
      </w:r>
      <w:r>
        <w:t xml:space="preserve"> </w:t>
      </w:r>
      <w:r>
        <w:rPr>
          <w:i/>
        </w:rPr>
        <w:t>(Finds a pack inhis jacket)</w:t>
      </w:r>
    </w:p>
    <w:p w:rsidR="00000000" w:rsidRDefault="004E651F">
      <w:r>
        <w:rPr>
          <w:b/>
        </w:rPr>
        <w:t>Chandler:</w:t>
      </w:r>
      <w:r>
        <w:t xml:space="preserve"> But, those are for you.</w:t>
      </w:r>
    </w:p>
    <w:p w:rsidR="00000000" w:rsidRDefault="004E651F">
      <w:pPr>
        <w:rPr>
          <w:b/>
        </w:rPr>
      </w:pPr>
      <w:r>
        <w:rPr>
          <w:b/>
        </w:rPr>
        <w:t>SCENE: Ross and Rachel's.</w:t>
      </w:r>
    </w:p>
    <w:p w:rsidR="00000000" w:rsidRDefault="004E651F">
      <w:r>
        <w:rPr>
          <w:b/>
        </w:rPr>
        <w:t>Ross:</w:t>
      </w:r>
      <w:r>
        <w:t xml:space="preserve"> </w:t>
      </w:r>
      <w:r>
        <w:rPr>
          <w:i/>
        </w:rPr>
        <w:t>(On phone.)</w:t>
      </w:r>
      <w:r>
        <w:t xml:space="preserve"> Alright, we'll just, uh, see you when you get here. Bye. </w:t>
      </w:r>
      <w:r>
        <w:rPr>
          <w:i/>
        </w:rPr>
        <w:t>(Hangs up)</w:t>
      </w:r>
      <w:r>
        <w:t xml:space="preserve"> Huh, that was my mom, she's stuck in terrible traffic.</w:t>
      </w:r>
    </w:p>
    <w:p w:rsidR="00000000" w:rsidRDefault="004E651F">
      <w:r>
        <w:rPr>
          <w:b/>
        </w:rPr>
        <w:t>Rachel:</w:t>
      </w:r>
      <w:r>
        <w:t xml:space="preserve"> Okay, well that's n</w:t>
      </w:r>
      <w:r>
        <w:t>ow the third sign that I should not leave Emma.</w:t>
      </w:r>
    </w:p>
    <w:p w:rsidR="00000000" w:rsidRDefault="004E651F">
      <w:r>
        <w:rPr>
          <w:b/>
        </w:rPr>
        <w:t>Ross:</w:t>
      </w:r>
      <w:r>
        <w:t xml:space="preserve"> Oh, what were the other two?</w:t>
      </w:r>
    </w:p>
    <w:p w:rsidR="00000000" w:rsidRDefault="004E651F">
      <w:r>
        <w:rPr>
          <w:b/>
        </w:rPr>
        <w:t>Rachel:</w:t>
      </w:r>
      <w:r>
        <w:t xml:space="preserve"> Well, let's see. The first one is: I don't want to. And, you know, I'm not going.</w:t>
      </w:r>
    </w:p>
    <w:p w:rsidR="00000000" w:rsidRDefault="004E651F">
      <w:r>
        <w:rPr>
          <w:b/>
        </w:rPr>
        <w:t>Ross:</w:t>
      </w:r>
      <w:r>
        <w:t xml:space="preserve"> I know, it's the first time, we're leaving the baby and ... hey, I know how h</w:t>
      </w:r>
      <w:r>
        <w:t>ard it is for you, but ... but Emma is gonna be fine. My mom is gonna be with her. She's great with kids.</w:t>
      </w:r>
    </w:p>
    <w:p w:rsidR="00000000" w:rsidRDefault="004E651F">
      <w:r>
        <w:rPr>
          <w:b/>
        </w:rPr>
        <w:t>Rachel:</w:t>
      </w:r>
      <w:r>
        <w:t xml:space="preserve"> She is?</w:t>
      </w:r>
    </w:p>
    <w:p w:rsidR="00000000" w:rsidRDefault="004E651F">
      <w:r>
        <w:rPr>
          <w:b/>
        </w:rPr>
        <w:t>Ross:</w:t>
      </w:r>
      <w:r>
        <w:t xml:space="preserve"> Yeah.</w:t>
      </w:r>
    </w:p>
    <w:p w:rsidR="00000000" w:rsidRDefault="004E651F">
      <w:r>
        <w:rPr>
          <w:b/>
        </w:rPr>
        <w:t>Rachel:</w:t>
      </w:r>
      <w:r>
        <w:t xml:space="preserve"> What about Monica.</w:t>
      </w:r>
    </w:p>
    <w:p w:rsidR="00000000" w:rsidRDefault="004E651F">
      <w:r>
        <w:rPr>
          <w:b/>
        </w:rPr>
        <w:t>Ross:</w:t>
      </w:r>
      <w:r>
        <w:t xml:space="preserve"> Hey, you only heard Monica's side of that. That little fatso was a terror.</w:t>
      </w:r>
    </w:p>
    <w:p w:rsidR="00000000" w:rsidRDefault="004E651F">
      <w:r>
        <w:rPr>
          <w:b/>
        </w:rPr>
        <w:t>Rachel:</w:t>
      </w:r>
      <w:r>
        <w:t xml:space="preserve"> I just</w:t>
      </w:r>
      <w:r>
        <w:t xml:space="preserve"> don't think I can bear it.</w:t>
      </w:r>
    </w:p>
    <w:p w:rsidR="00000000" w:rsidRDefault="004E651F">
      <w:r>
        <w:rPr>
          <w:b/>
        </w:rPr>
        <w:t>Ross:</w:t>
      </w:r>
      <w:r>
        <w:t xml:space="preserve"> Rachel, I know that you can. And you should.</w:t>
      </w:r>
    </w:p>
    <w:p w:rsidR="00000000" w:rsidRDefault="004E651F">
      <w:r>
        <w:rPr>
          <w:b/>
        </w:rPr>
        <w:t>Rachel:</w:t>
      </w:r>
      <w:r>
        <w:t xml:space="preserve"> Umm.</w:t>
      </w:r>
    </w:p>
    <w:p w:rsidR="00000000" w:rsidRDefault="004E651F">
      <w:r>
        <w:rPr>
          <w:b/>
        </w:rPr>
        <w:t>Ross:</w:t>
      </w:r>
      <w:r>
        <w:t xml:space="preserve"> Really, it would be good for you and in fact, why don't you, why don't you go ahead to the restaurant and I'll wait for my mom, and then I'll meet you there.</w:t>
      </w:r>
    </w:p>
    <w:p w:rsidR="00000000" w:rsidRDefault="004E651F">
      <w:r>
        <w:rPr>
          <w:b/>
        </w:rPr>
        <w:t>Rachel:</w:t>
      </w:r>
      <w:r>
        <w:t xml:space="preserve"> Oh, ah...</w:t>
      </w:r>
    </w:p>
    <w:p w:rsidR="00000000" w:rsidRDefault="004E651F">
      <w:r>
        <w:rPr>
          <w:b/>
        </w:rPr>
        <w:t>Ross:</w:t>
      </w:r>
      <w:r>
        <w:t xml:space="preserve"> No, no, really. You should go. Just go! Go! Go out! Really, the world is your oyster. Kick up the heels. Paint the town red.</w:t>
      </w:r>
    </w:p>
    <w:p w:rsidR="00000000" w:rsidRDefault="004E651F">
      <w:r>
        <w:rPr>
          <w:b/>
        </w:rPr>
        <w:t>Rachel:</w:t>
      </w:r>
      <w:r>
        <w:t xml:space="preserve"> You need to learn some new slang.</w:t>
      </w:r>
    </w:p>
    <w:p w:rsidR="00000000" w:rsidRDefault="004E651F">
      <w:r>
        <w:rPr>
          <w:b/>
        </w:rPr>
        <w:t>Ross:</w:t>
      </w:r>
      <w:r>
        <w:t xml:space="preserve"> I'm serious. C'mon, you should go. Here. </w:t>
      </w:r>
      <w:r>
        <w:rPr>
          <w:i/>
        </w:rPr>
        <w:t>(shoves her outsid</w:t>
      </w:r>
      <w:r>
        <w:rPr>
          <w:i/>
        </w:rPr>
        <w:t>e)</w:t>
      </w:r>
      <w:r>
        <w:t xml:space="preserve"> No, uh-uh, just go. </w:t>
      </w:r>
    </w:p>
    <w:p w:rsidR="00000000" w:rsidRDefault="004E651F">
      <w:r>
        <w:rPr>
          <w:b/>
        </w:rPr>
        <w:t>Rachel:</w:t>
      </w:r>
      <w:r>
        <w:t xml:space="preserve"> Wait ... Oh!</w:t>
      </w:r>
    </w:p>
    <w:p w:rsidR="00000000" w:rsidRDefault="004E651F">
      <w:r>
        <w:rPr>
          <w:b/>
        </w:rPr>
        <w:t>Ross:</w:t>
      </w:r>
      <w:r>
        <w:t xml:space="preserve"> No! No, you know what? </w:t>
      </w:r>
      <w:r>
        <w:rPr>
          <w:i/>
        </w:rPr>
        <w:t>(closes the door)</w:t>
      </w:r>
      <w:r>
        <w:t xml:space="preserve"> You're not going back in there, the baby's fine, now scram. Yeah, tell your story walking.</w:t>
      </w:r>
    </w:p>
    <w:p w:rsidR="00000000" w:rsidRDefault="004E651F">
      <w:r>
        <w:rPr>
          <w:b/>
        </w:rPr>
        <w:t>Rachel:</w:t>
      </w:r>
      <w:r>
        <w:t xml:space="preserve"> I was just going to say that I left my keys.</w:t>
      </w:r>
    </w:p>
    <w:p w:rsidR="00000000" w:rsidRDefault="004E651F">
      <w:r>
        <w:rPr>
          <w:b/>
        </w:rPr>
        <w:t>Ross:</w:t>
      </w:r>
      <w:r>
        <w:t xml:space="preserve"> Oh, </w:t>
      </w:r>
      <w:r>
        <w:rPr>
          <w:i/>
        </w:rPr>
        <w:t>(door is l</w:t>
      </w:r>
      <w:r>
        <w:rPr>
          <w:i/>
        </w:rPr>
        <w:t>ocked)</w:t>
      </w:r>
      <w:r>
        <w:t xml:space="preserve"> Holy moly, are we in a pickle now.</w:t>
      </w:r>
    </w:p>
    <w:p w:rsidR="00000000" w:rsidRDefault="004E651F">
      <w:pPr>
        <w:rPr>
          <w:b/>
        </w:rPr>
      </w:pPr>
      <w:r>
        <w:rPr>
          <w:b/>
        </w:rPr>
        <w:t>SCENE: The restaurant. Phoebe and Joey are sitting alone at a table for six.</w:t>
      </w:r>
    </w:p>
    <w:p w:rsidR="00000000" w:rsidRDefault="004E651F">
      <w:r>
        <w:rPr>
          <w:b/>
        </w:rPr>
        <w:t>Phoebe:</w:t>
      </w:r>
      <w:r>
        <w:t xml:space="preserve"> Where is everyone? They're forty minutes late.</w:t>
      </w:r>
    </w:p>
    <w:p w:rsidR="00000000" w:rsidRDefault="004E651F">
      <w:r>
        <w:rPr>
          <w:b/>
        </w:rPr>
        <w:t>Joey:</w:t>
      </w:r>
      <w:r>
        <w:t xml:space="preserve"> I know.</w:t>
      </w:r>
    </w:p>
    <w:p w:rsidR="00000000" w:rsidRDefault="004E651F">
      <w:r>
        <w:rPr>
          <w:b/>
        </w:rPr>
        <w:t>Phoebe:</w:t>
      </w:r>
      <w:r>
        <w:t xml:space="preserve"> I'm starving. I knew we were coming here tonight, so I ate n</w:t>
      </w:r>
      <w:r>
        <w:t>othing all day.</w:t>
      </w:r>
    </w:p>
    <w:p w:rsidR="00000000" w:rsidRDefault="004E651F">
      <w:r>
        <w:rPr>
          <w:b/>
        </w:rPr>
        <w:t>Joey:</w:t>
      </w:r>
      <w:r>
        <w:t xml:space="preserve"> What about me, huh? Only had one lunch today.</w:t>
      </w:r>
    </w:p>
    <w:p w:rsidR="00000000" w:rsidRDefault="004E651F">
      <w:r>
        <w:rPr>
          <w:b/>
        </w:rPr>
        <w:t>Waiter:</w:t>
      </w:r>
      <w:r>
        <w:t xml:space="preserve"> So, are we expecting the rest of our party shortly?</w:t>
      </w:r>
    </w:p>
    <w:p w:rsidR="00000000" w:rsidRDefault="004E651F">
      <w:r>
        <w:rPr>
          <w:b/>
        </w:rPr>
        <w:t>Phoebe:</w:t>
      </w:r>
      <w:r>
        <w:t xml:space="preserve"> </w:t>
      </w:r>
      <w:r>
        <w:rPr>
          <w:i/>
        </w:rPr>
        <w:t>(Putting on "higher class" way of speaking.)</w:t>
      </w:r>
      <w:r>
        <w:t xml:space="preserve"> Yes, they are expected presently. Yeah, yeah um, their arrival is in the of</w:t>
      </w:r>
      <w:r>
        <w:t>fing.</w:t>
      </w:r>
    </w:p>
    <w:p w:rsidR="00000000" w:rsidRDefault="004E651F">
      <w:r>
        <w:rPr>
          <w:b/>
        </w:rPr>
        <w:t>Waiter:</w:t>
      </w:r>
      <w:r>
        <w:t xml:space="preserve"> Right. We do have a table for two available, perhaps you would be more comfortable.</w:t>
      </w:r>
    </w:p>
    <w:p w:rsidR="00000000" w:rsidRDefault="004E651F">
      <w:r>
        <w:rPr>
          <w:b/>
        </w:rPr>
        <w:t>Joey:</w:t>
      </w:r>
      <w:r>
        <w:t xml:space="preserve"> No, they're coming, we're waiting right here.</w:t>
      </w:r>
    </w:p>
    <w:p w:rsidR="00000000" w:rsidRDefault="004E651F">
      <w:r>
        <w:rPr>
          <w:b/>
        </w:rPr>
        <w:t>Phoebe:</w:t>
      </w:r>
      <w:r>
        <w:t xml:space="preserve"> Joseph! </w:t>
      </w:r>
      <w:r>
        <w:rPr>
          <w:i/>
        </w:rPr>
        <w:t>(To waiter)</w:t>
      </w:r>
      <w:r>
        <w:t xml:space="preserve"> Thou needn't worry, they shan't be long.</w:t>
      </w:r>
    </w:p>
    <w:p w:rsidR="00000000" w:rsidRDefault="004E651F">
      <w:r>
        <w:rPr>
          <w:b/>
        </w:rPr>
        <w:t>Waiter:</w:t>
      </w:r>
      <w:r>
        <w:t xml:space="preserve"> It's just that we do have som</w:t>
      </w:r>
      <w:r>
        <w:t>e large parties waiting.</w:t>
      </w:r>
    </w:p>
    <w:p w:rsidR="00000000" w:rsidRDefault="004E651F">
      <w:r>
        <w:rPr>
          <w:b/>
        </w:rPr>
        <w:t>Phoebe:</w:t>
      </w:r>
      <w:r>
        <w:t xml:space="preserve"> One really does have a stick up one's ass, doesn't one.</w:t>
      </w:r>
    </w:p>
    <w:p w:rsidR="00000000" w:rsidRDefault="004E651F">
      <w:pPr>
        <w:rPr>
          <w:b/>
        </w:rPr>
      </w:pPr>
      <w:r>
        <w:rPr>
          <w:b/>
        </w:rPr>
        <w:t>SCENE: Chandler and Monica's</w:t>
      </w:r>
    </w:p>
    <w:p w:rsidR="00000000" w:rsidRDefault="004E651F">
      <w:r>
        <w:rPr>
          <w:b/>
        </w:rPr>
        <w:t>Monica:</w:t>
      </w:r>
      <w:r>
        <w:t xml:space="preserve"> How can you smoke in this day of age? Do you not seen that ad where the little kid walks to grandpa, it's chilling.</w:t>
      </w:r>
    </w:p>
    <w:p w:rsidR="00000000" w:rsidRDefault="004E651F">
      <w:r>
        <w:rPr>
          <w:b/>
        </w:rPr>
        <w:t>Chandler:</w:t>
      </w:r>
      <w:r>
        <w:t xml:space="preserve"> I me</w:t>
      </w:r>
      <w:r>
        <w:t>ssed up, it was a meeting, everybody was smoking.</w:t>
      </w:r>
    </w:p>
    <w:p w:rsidR="00000000" w:rsidRDefault="004E651F">
      <w:r>
        <w:rPr>
          <w:b/>
        </w:rPr>
        <w:t>Monica:</w:t>
      </w:r>
      <w:r>
        <w:t xml:space="preserve"> So what? Don't you have any will power?</w:t>
      </w:r>
    </w:p>
    <w:p w:rsidR="00000000" w:rsidRDefault="004E651F">
      <w:r>
        <w:rPr>
          <w:b/>
        </w:rPr>
        <w:t>Chandler:</w:t>
      </w:r>
      <w:r>
        <w:t xml:space="preserve"> Will power? I've watched home movies of you eating ding-dongs without taking the tinfoil off.</w:t>
      </w:r>
    </w:p>
    <w:p w:rsidR="00000000" w:rsidRDefault="004E651F">
      <w:r>
        <w:rPr>
          <w:b/>
        </w:rPr>
        <w:t>Monica:</w:t>
      </w:r>
      <w:r>
        <w:t xml:space="preserve"> You said that was sexy!</w:t>
      </w:r>
    </w:p>
    <w:p w:rsidR="00000000" w:rsidRDefault="004E651F">
      <w:r>
        <w:rPr>
          <w:b/>
        </w:rPr>
        <w:t>Chandler:</w:t>
      </w:r>
      <w:r>
        <w:t xml:space="preserve"> OK, look: Ca</w:t>
      </w:r>
      <w:r>
        <w:t>n we just drop this? I'm not gonna smoke again.</w:t>
      </w:r>
    </w:p>
    <w:p w:rsidR="00000000" w:rsidRDefault="004E651F">
      <w:r>
        <w:rPr>
          <w:b/>
        </w:rPr>
        <w:t>Monica:</w:t>
      </w:r>
      <w:r>
        <w:t xml:space="preserve"> That's right, because I forbid you to smoke again.</w:t>
      </w:r>
    </w:p>
    <w:p w:rsidR="00000000" w:rsidRDefault="004E651F">
      <w:r>
        <w:rPr>
          <w:b/>
        </w:rPr>
        <w:t>Chandler:</w:t>
      </w:r>
      <w:r>
        <w:t xml:space="preserve"> You forbid me?</w:t>
      </w:r>
    </w:p>
    <w:p w:rsidR="00000000" w:rsidRDefault="004E651F">
      <w:r>
        <w:rPr>
          <w:b/>
        </w:rPr>
        <w:t>Monica:</w:t>
      </w:r>
      <w:r>
        <w:t xml:space="preserve"> Um-hm.</w:t>
      </w:r>
    </w:p>
    <w:p w:rsidR="00000000" w:rsidRDefault="004E651F">
      <w:r>
        <w:rPr>
          <w:b/>
        </w:rPr>
        <w:t>Chandler:</w:t>
      </w:r>
      <w:r>
        <w:t xml:space="preserve"> You know, I flew a long way t see my loving wife...is she here, by the way?</w:t>
      </w:r>
    </w:p>
    <w:p w:rsidR="00000000" w:rsidRDefault="004E651F">
      <w:r>
        <w:rPr>
          <w:b/>
        </w:rPr>
        <w:t>Monica:</w:t>
      </w:r>
      <w:r>
        <w:t xml:space="preserve"> Don't joke with</w:t>
      </w:r>
      <w:r>
        <w:t xml:space="preserve"> me, okay? I'm very, very upset right now.</w:t>
      </w:r>
    </w:p>
    <w:p w:rsidR="00000000" w:rsidRDefault="004E651F">
      <w:r>
        <w:rPr>
          <w:b/>
        </w:rPr>
        <w:t>Chandler:</w:t>
      </w:r>
      <w:r>
        <w:t xml:space="preserve"> Oh, would you say this was the most upset you could be?</w:t>
      </w:r>
    </w:p>
    <w:p w:rsidR="00000000" w:rsidRDefault="004E651F">
      <w:r>
        <w:rPr>
          <w:b/>
        </w:rPr>
        <w:t>Monica:</w:t>
      </w:r>
      <w:r>
        <w:t xml:space="preserve"> Yes.</w:t>
      </w:r>
    </w:p>
    <w:p w:rsidR="00000000" w:rsidRDefault="004E651F">
      <w:r>
        <w:rPr>
          <w:b/>
        </w:rPr>
        <w:t>Chandler:</w:t>
      </w:r>
      <w:r>
        <w:t xml:space="preserve"> Then, I might as well do this </w:t>
      </w:r>
      <w:r>
        <w:rPr>
          <w:i/>
        </w:rPr>
        <w:t>(Lights a cigarette. Exhales. Pauses.)</w:t>
      </w:r>
      <w:r>
        <w:t xml:space="preserve"> Not really sure what to do now.</w:t>
      </w:r>
    </w:p>
    <w:p w:rsidR="00000000" w:rsidRDefault="004E651F">
      <w:r>
        <w:rPr>
          <w:b/>
        </w:rPr>
        <w:t>Monica:</w:t>
      </w:r>
      <w:r>
        <w:t xml:space="preserve"> Well, I'll tell</w:t>
      </w:r>
      <w:r>
        <w:t xml:space="preserve"> you what we're gonna do: We are already late for Phoebe's birthday dinner, so you put out that cigarette, we're gonna put this fight on hold and go have sex.</w:t>
      </w:r>
    </w:p>
    <w:p w:rsidR="00000000" w:rsidRDefault="004E651F">
      <w:r>
        <w:rPr>
          <w:b/>
        </w:rPr>
        <w:t>Chandler:</w:t>
      </w:r>
      <w:r>
        <w:t xml:space="preserve"> Fine. What?!?</w:t>
      </w:r>
    </w:p>
    <w:p w:rsidR="00000000" w:rsidRDefault="004E651F">
      <w:r>
        <w:rPr>
          <w:b/>
        </w:rPr>
        <w:t>Monica:</w:t>
      </w:r>
      <w:r>
        <w:t xml:space="preserve"> Sex! This is the last day I'm ovulating, and if we don't do it no</w:t>
      </w:r>
      <w:r>
        <w:t>w, we'll have to wait till next month.</w:t>
      </w:r>
    </w:p>
    <w:p w:rsidR="00000000" w:rsidRDefault="004E651F">
      <w:r>
        <w:rPr>
          <w:b/>
        </w:rPr>
        <w:t>Chandler:</w:t>
      </w:r>
      <w:r>
        <w:t xml:space="preserve"> You're serious? </w:t>
      </w:r>
    </w:p>
    <w:p w:rsidR="00000000" w:rsidRDefault="004E651F">
      <w:r>
        <w:rPr>
          <w:b/>
        </w:rPr>
        <w:t>Monica:</w:t>
      </w:r>
      <w:r>
        <w:t xml:space="preserve"> Oh yeah!</w:t>
      </w:r>
    </w:p>
    <w:p w:rsidR="00000000" w:rsidRDefault="004E651F">
      <w:r>
        <w:rPr>
          <w:b/>
        </w:rPr>
        <w:t>Chandler:</w:t>
      </w:r>
      <w:r>
        <w:t xml:space="preserve"> Right, fine, I'll do it, but no talking.</w:t>
      </w:r>
    </w:p>
    <w:p w:rsidR="00000000" w:rsidRDefault="004E651F">
      <w:r>
        <w:rPr>
          <w:b/>
        </w:rPr>
        <w:t>Monica:</w:t>
      </w:r>
      <w:r>
        <w:t xml:space="preserve"> Huh, and no cuddling.</w:t>
      </w:r>
    </w:p>
    <w:p w:rsidR="00000000" w:rsidRDefault="004E651F">
      <w:r>
        <w:rPr>
          <w:b/>
        </w:rPr>
        <w:t>Chandler:</w:t>
      </w:r>
      <w:r>
        <w:t xml:space="preserve"> And no kissing your neck.</w:t>
      </w:r>
    </w:p>
    <w:p w:rsidR="00000000" w:rsidRDefault="004E651F">
      <w:r>
        <w:rPr>
          <w:b/>
        </w:rPr>
        <w:t>Monica:</w:t>
      </w:r>
      <w:r>
        <w:t xml:space="preserve"> Oh good, I hate it when you do that</w:t>
      </w:r>
    </w:p>
    <w:p w:rsidR="00000000" w:rsidRDefault="004E651F">
      <w:r>
        <w:rPr>
          <w:b/>
        </w:rPr>
        <w:t>Chandler:</w:t>
      </w:r>
      <w:r>
        <w:t xml:space="preserve"> An</w:t>
      </w:r>
      <w:r>
        <w:t>d lots of kissing your neck!</w:t>
      </w:r>
    </w:p>
    <w:p w:rsidR="00000000" w:rsidRDefault="004E651F">
      <w:pPr>
        <w:rPr>
          <w:b/>
        </w:rPr>
      </w:pPr>
      <w:r>
        <w:rPr>
          <w:b/>
        </w:rPr>
        <w:t>SCENE: Outside Ross and Rachel's.</w:t>
      </w:r>
    </w:p>
    <w:p w:rsidR="00000000" w:rsidRDefault="004E651F">
      <w:r>
        <w:rPr>
          <w:b/>
        </w:rPr>
        <w:t>Ross:</w:t>
      </w:r>
      <w:r>
        <w:t xml:space="preserve"> Okay, well the superintendant is not home.</w:t>
      </w:r>
    </w:p>
    <w:p w:rsidR="00000000" w:rsidRDefault="004E651F">
      <w:r>
        <w:rPr>
          <w:b/>
        </w:rPr>
        <w:t>Rachel:</w:t>
      </w:r>
      <w:r>
        <w:t xml:space="preserve"> No!</w:t>
      </w:r>
    </w:p>
    <w:p w:rsidR="00000000" w:rsidRDefault="004E651F">
      <w:r>
        <w:rPr>
          <w:b/>
        </w:rPr>
        <w:t>Ross:</w:t>
      </w:r>
      <w:r>
        <w:t xml:space="preserve"> Oh-oh, wait, my mother is gonna be here any minute. And she has the keys.</w:t>
      </w:r>
    </w:p>
    <w:p w:rsidR="00000000" w:rsidRDefault="004E651F">
      <w:r>
        <w:rPr>
          <w:b/>
        </w:rPr>
        <w:t>Rachel:</w:t>
      </w:r>
      <w:r>
        <w:t xml:space="preserve"> Alright, I can't, I can't wait that long. Yo</w:t>
      </w:r>
      <w:r>
        <w:t>u have to do something...knock that door down!</w:t>
      </w:r>
    </w:p>
    <w:p w:rsidR="00000000" w:rsidRDefault="004E651F">
      <w:r>
        <w:rPr>
          <w:b/>
        </w:rPr>
        <w:t>Ross:</w:t>
      </w:r>
      <w:r>
        <w:t xml:space="preserve"> I would, but I bruise like a peach. Besides, you know, everything is gonna be fine. The baby's sleeping.</w:t>
      </w:r>
    </w:p>
    <w:p w:rsidR="00000000" w:rsidRDefault="004E651F">
      <w:r>
        <w:rPr>
          <w:b/>
        </w:rPr>
        <w:t>Rachel:</w:t>
      </w:r>
      <w:r>
        <w:t xml:space="preserve"> What if she jumped out the basinet?</w:t>
      </w:r>
    </w:p>
    <w:p w:rsidR="00000000" w:rsidRDefault="004E651F">
      <w:r>
        <w:rPr>
          <w:b/>
        </w:rPr>
        <w:t>Ross:</w:t>
      </w:r>
      <w:r>
        <w:t xml:space="preserve"> Can't hold her own head up, but yeah, jump out.</w:t>
      </w:r>
    </w:p>
    <w:p w:rsidR="00000000" w:rsidRDefault="004E651F">
      <w:r>
        <w:rPr>
          <w:b/>
        </w:rPr>
        <w:t>Rachel:</w:t>
      </w:r>
      <w:r>
        <w:t xml:space="preserve"> Oh my God, I left the water running.</w:t>
      </w:r>
    </w:p>
    <w:p w:rsidR="00000000" w:rsidRDefault="004E651F">
      <w:r>
        <w:rPr>
          <w:b/>
        </w:rPr>
        <w:t>Ross:</w:t>
      </w:r>
      <w:r>
        <w:t xml:space="preserve"> Rach, you did not leave the water running. Please, just pull yourself together, okay?</w:t>
      </w:r>
    </w:p>
    <w:p w:rsidR="00000000" w:rsidRDefault="004E651F">
      <w:r>
        <w:rPr>
          <w:b/>
        </w:rPr>
        <w:t>Rachel:</w:t>
      </w:r>
      <w:r>
        <w:t xml:space="preserve"> Ah, did I leave the stove on?</w:t>
      </w:r>
    </w:p>
    <w:p w:rsidR="00000000" w:rsidRDefault="004E651F">
      <w:r>
        <w:rPr>
          <w:b/>
        </w:rPr>
        <w:t>Ross:</w:t>
      </w:r>
      <w:r>
        <w:t xml:space="preserve"> You never cooked since 1996.</w:t>
      </w:r>
    </w:p>
    <w:p w:rsidR="00000000" w:rsidRDefault="004E651F">
      <w:r>
        <w:rPr>
          <w:b/>
        </w:rPr>
        <w:t>Rachel:</w:t>
      </w:r>
      <w:r>
        <w:t xml:space="preserve"> Is the window open? Because if there's</w:t>
      </w:r>
      <w:r>
        <w:t xml:space="preserve"> a window open, a bird could fly in there.</w:t>
      </w:r>
    </w:p>
    <w:p w:rsidR="00000000" w:rsidRDefault="004E651F">
      <w:r>
        <w:rPr>
          <w:b/>
        </w:rPr>
        <w:t>Ross:</w:t>
      </w:r>
      <w:r>
        <w:t xml:space="preserve"> Oh my god, you know what, yeah, I think you're right. I think .. listen, listen!</w:t>
      </w:r>
    </w:p>
    <w:p w:rsidR="00000000" w:rsidRDefault="004E651F">
      <w:r>
        <w:rPr>
          <w:b/>
        </w:rPr>
        <w:t>Rachel:</w:t>
      </w:r>
      <w:r>
        <w:t xml:space="preserve"> Huh?</w:t>
      </w:r>
    </w:p>
    <w:p w:rsidR="00000000" w:rsidRDefault="004E651F">
      <w:r>
        <w:rPr>
          <w:b/>
        </w:rPr>
        <w:t>Ross:</w:t>
      </w:r>
      <w:r>
        <w:t xml:space="preserve"> A pigeon, a pigeon. No, no wait, no, no, an eagle flew in! Landed on the stove and caught fire. The baby, s</w:t>
      </w:r>
      <w:r>
        <w:t>eeing this, jumps across the apartment to the mighty bird's aid. The eagle, however, misconstrues as an act of aggression and grabs the baby in its talons. Meanwhile the faucet fills the apartment with water. Baby and bird still ablaze are locked in a deat</w:t>
      </w:r>
      <w:r>
        <w:t>h grip, swirling around in the whirl pool that fills the apartment.</w:t>
      </w:r>
    </w:p>
    <w:p w:rsidR="00000000" w:rsidRDefault="004E651F">
      <w:r>
        <w:rPr>
          <w:b/>
        </w:rPr>
        <w:t>Rachel:</w:t>
      </w:r>
      <w:r>
        <w:t xml:space="preserve"> Boy, are you gonna be sorry if that's true.</w:t>
      </w:r>
    </w:p>
    <w:p w:rsidR="00000000" w:rsidRDefault="004E651F">
      <w:pPr>
        <w:rPr>
          <w:b/>
        </w:rPr>
      </w:pPr>
      <w:r>
        <w:rPr>
          <w:b/>
        </w:rPr>
        <w:t>SCENE: The restaurant, still only Phoebe and Joey.</w:t>
      </w:r>
    </w:p>
    <w:p w:rsidR="00000000" w:rsidRDefault="004E651F">
      <w:r>
        <w:rPr>
          <w:b/>
        </w:rPr>
        <w:t>Waiter:</w:t>
      </w:r>
      <w:r>
        <w:t xml:space="preserve"> Hello.</w:t>
      </w:r>
    </w:p>
    <w:p w:rsidR="00000000" w:rsidRDefault="004E651F">
      <w:r>
        <w:t>Phoebe &amp; Joey: Hey.</w:t>
      </w:r>
    </w:p>
    <w:p w:rsidR="00000000" w:rsidRDefault="004E651F">
      <w:r>
        <w:rPr>
          <w:b/>
        </w:rPr>
        <w:t>Waiter:</w:t>
      </w:r>
      <w:r>
        <w:t xml:space="preserve"> It's been an hour. Would you be willing to</w:t>
      </w:r>
      <w:r>
        <w:t xml:space="preserve"> reconsider switching to a smaller table?</w:t>
      </w:r>
    </w:p>
    <w:p w:rsidR="00000000" w:rsidRDefault="004E651F">
      <w:r>
        <w:rPr>
          <w:b/>
        </w:rPr>
        <w:t>Joey:</w:t>
      </w:r>
      <w:r>
        <w:t xml:space="preserve"> Maybe we should just eat now.</w:t>
      </w:r>
    </w:p>
    <w:p w:rsidR="00000000" w:rsidRDefault="004E651F">
      <w:r>
        <w:rPr>
          <w:b/>
        </w:rPr>
        <w:t>Waiter:</w:t>
      </w:r>
      <w:r>
        <w:t xml:space="preserve"> You can't order until your entire party has arrived. Restaurant policy.</w:t>
      </w:r>
    </w:p>
    <w:p w:rsidR="00000000" w:rsidRDefault="004E651F">
      <w:r>
        <w:rPr>
          <w:b/>
        </w:rPr>
        <w:t>Joey:</w:t>
      </w:r>
      <w:r>
        <w:t xml:space="preserve"> Well, how about this: Another table leaves, right? But there's still some food left on their</w:t>
      </w:r>
      <w:r>
        <w:t xml:space="preserve"> place, OK, what's the restaurant's policy about people eating that?</w:t>
      </w:r>
    </w:p>
    <w:p w:rsidR="00000000" w:rsidRDefault="004E651F">
      <w:r>
        <w:rPr>
          <w:b/>
        </w:rPr>
        <w:t>Waiter:</w:t>
      </w:r>
      <w:r>
        <w:t xml:space="preserve"> Strange man.</w:t>
      </w:r>
    </w:p>
    <w:p w:rsidR="00000000" w:rsidRDefault="004E651F">
      <w:r>
        <w:rPr>
          <w:b/>
        </w:rPr>
        <w:t>Joey:</w:t>
      </w:r>
      <w:r>
        <w:t xml:space="preserve"> But it happens? </w:t>
      </w:r>
      <w:r>
        <w:rPr>
          <w:i/>
        </w:rPr>
        <w:t>(Waiter leaves. To Pheobe.)</w:t>
      </w:r>
      <w:r>
        <w:t xml:space="preserve"> I'm gotta go to the bathroom.</w:t>
      </w:r>
    </w:p>
    <w:p w:rsidR="00000000" w:rsidRDefault="004E651F">
      <w:r>
        <w:rPr>
          <w:b/>
        </w:rPr>
        <w:t>Phoebe:</w:t>
      </w:r>
      <w:r>
        <w:t xml:space="preserve"> No, you can't go. No-no-no, I can't hold this table on my own. If they ask me </w:t>
      </w:r>
      <w:r>
        <w:t>to move, I'll cave.</w:t>
      </w:r>
    </w:p>
    <w:p w:rsidR="00000000" w:rsidRDefault="004E651F">
      <w:r>
        <w:rPr>
          <w:b/>
        </w:rPr>
        <w:t>Joey:</w:t>
      </w:r>
      <w:r>
        <w:t xml:space="preserve"> If you ask me to stay, I'll pee. </w:t>
      </w:r>
      <w:r>
        <w:rPr>
          <w:i/>
        </w:rPr>
        <w:t>(leaves)</w:t>
      </w:r>
    </w:p>
    <w:p w:rsidR="00000000" w:rsidRDefault="004E651F">
      <w:r>
        <w:rPr>
          <w:b/>
        </w:rPr>
        <w:t>Maitre D':</w:t>
      </w:r>
      <w:r>
        <w:t xml:space="preserve"> Good evening, Miss. </w:t>
      </w:r>
      <w:r>
        <w:rPr>
          <w:i/>
        </w:rPr>
        <w:t>(Phoebe turns her head away)</w:t>
      </w:r>
      <w:r>
        <w:t xml:space="preserve"> Miss? </w:t>
      </w:r>
      <w:r>
        <w:rPr>
          <w:i/>
        </w:rPr>
        <w:t>(from the opposite side)</w:t>
      </w:r>
      <w:r>
        <w:t xml:space="preserve"> Miss? Miss!</w:t>
      </w:r>
    </w:p>
    <w:p w:rsidR="00000000" w:rsidRDefault="004E651F">
      <w:r>
        <w:rPr>
          <w:b/>
        </w:rPr>
        <w:t>Phoebe:</w:t>
      </w:r>
      <w:r>
        <w:t xml:space="preserve"> Okay, fine, I'll move. Alright, you don't have to manhandle me. </w:t>
      </w:r>
      <w:r>
        <w:rPr>
          <w:i/>
        </w:rPr>
        <w:t>(gets up)</w:t>
      </w:r>
      <w:r>
        <w:t xml:space="preserve"> Whe</w:t>
      </w:r>
      <w:r>
        <w:t>re? Okay. Thank you. .</w:t>
      </w:r>
    </w:p>
    <w:p w:rsidR="00000000" w:rsidRDefault="004E651F">
      <w:r>
        <w:rPr>
          <w:b/>
        </w:rPr>
        <w:t>Joey:</w:t>
      </w:r>
      <w:r>
        <w:t xml:space="preserve"> </w:t>
      </w:r>
      <w:r>
        <w:rPr>
          <w:i/>
        </w:rPr>
        <w:t>(Returns to their old table where elderly people are sitting now, sits)</w:t>
      </w:r>
      <w:r>
        <w:t xml:space="preserve"> Finally you guys made it. </w:t>
      </w:r>
      <w:r>
        <w:rPr>
          <w:i/>
        </w:rPr>
        <w:t>(looks up, turns left to Phoebe's chair)</w:t>
      </w:r>
      <w:r>
        <w:t xml:space="preserve"> Pheebs, who the hell...ahhh!</w:t>
      </w:r>
    </w:p>
    <w:p w:rsidR="00000000" w:rsidRDefault="004E651F">
      <w:pPr>
        <w:rPr>
          <w:b/>
        </w:rPr>
      </w:pPr>
      <w:r>
        <w:rPr>
          <w:b/>
        </w:rPr>
        <w:t>SCENE: The Bings' bedroom.</w:t>
      </w:r>
    </w:p>
    <w:p w:rsidR="00000000" w:rsidRDefault="004E651F">
      <w:r>
        <w:rPr>
          <w:b/>
        </w:rPr>
        <w:t>Monica:</w:t>
      </w:r>
      <w:r>
        <w:t xml:space="preserve"> Spend more time with the</w:t>
      </w:r>
      <w:r>
        <w:t xml:space="preserve"> tie. That'll make a baby.</w:t>
      </w:r>
    </w:p>
    <w:p w:rsidR="00000000" w:rsidRDefault="004E651F">
      <w:r>
        <w:rPr>
          <w:b/>
        </w:rPr>
        <w:t>Chandler:</w:t>
      </w:r>
      <w:r>
        <w:t xml:space="preserve"> Look, I can't do this. I can't make love to you while we're fighting this way.</w:t>
      </w:r>
    </w:p>
    <w:p w:rsidR="00000000" w:rsidRDefault="004E651F">
      <w:r>
        <w:rPr>
          <w:b/>
        </w:rPr>
        <w:t>Monica:</w:t>
      </w:r>
      <w:r>
        <w:t xml:space="preserve"> Oh sure, now you're Mister Sensitivity. But when you wanted to have sex right after my uncle's funeral...</w:t>
      </w:r>
    </w:p>
    <w:p w:rsidR="00000000" w:rsidRDefault="004E651F">
      <w:r>
        <w:rPr>
          <w:b/>
        </w:rPr>
        <w:t>Chandler:</w:t>
      </w:r>
      <w:r>
        <w:t xml:space="preserve"> That was a celeb</w:t>
      </w:r>
      <w:r>
        <w:t>ration of life! Alright, look, I'm not gonna do this. Alright, is this really the way you want our baby to be conceived?</w:t>
      </w:r>
    </w:p>
    <w:p w:rsidR="00000000" w:rsidRDefault="004E651F">
      <w:r>
        <w:rPr>
          <w:b/>
        </w:rPr>
        <w:t>Monica:</w:t>
      </w:r>
      <w:r>
        <w:t xml:space="preserve"> No, you're right. We shouldn't do it like this. Huh. For what it's worth, I'm, I'm sorry. I shouldn't have come down on you so </w:t>
      </w:r>
      <w:r>
        <w:t>hard about the smoking. So you had a few cigarettes, it's not the end of the world.</w:t>
      </w:r>
    </w:p>
    <w:p w:rsidR="00000000" w:rsidRDefault="004E651F">
      <w:r>
        <w:rPr>
          <w:b/>
        </w:rPr>
        <w:t>Chandler:</w:t>
      </w:r>
      <w:r>
        <w:t xml:space="preserve"> You mean it?</w:t>
      </w:r>
    </w:p>
    <w:p w:rsidR="00000000" w:rsidRDefault="004E651F">
      <w:r>
        <w:rPr>
          <w:b/>
        </w:rPr>
        <w:t>Monica:</w:t>
      </w:r>
      <w:r>
        <w:t xml:space="preserve"> Yeah.</w:t>
      </w:r>
    </w:p>
    <w:p w:rsidR="00000000" w:rsidRDefault="004E651F">
      <w:r>
        <w:rPr>
          <w:b/>
        </w:rPr>
        <w:t>Chandler:</w:t>
      </w:r>
      <w:r>
        <w:t xml:space="preserve"> You are incredible. I'm not gonna smoke again. And if I do, I promise, I will hide it so much better from you. </w:t>
      </w:r>
      <w:r>
        <w:rPr>
          <w:i/>
        </w:rPr>
        <w:t>(they kiss)</w:t>
      </w:r>
    </w:p>
    <w:p w:rsidR="00000000" w:rsidRDefault="004E651F">
      <w:r>
        <w:rPr>
          <w:b/>
        </w:rPr>
        <w:t>Mo</w:t>
      </w:r>
      <w:r>
        <w:rPr>
          <w:b/>
        </w:rPr>
        <w:t>nica:</w:t>
      </w:r>
      <w:r>
        <w:t xml:space="preserve"> Do you want to?</w:t>
      </w:r>
    </w:p>
    <w:p w:rsidR="00000000" w:rsidRDefault="004E651F">
      <w:r>
        <w:rPr>
          <w:b/>
        </w:rPr>
        <w:t>Chandler:</w:t>
      </w:r>
      <w:r>
        <w:t xml:space="preserve"> Yeah, let's celebrate life!</w:t>
      </w:r>
    </w:p>
    <w:p w:rsidR="00000000" w:rsidRDefault="004E651F">
      <w:r>
        <w:rPr>
          <w:b/>
        </w:rPr>
        <w:t>Monica:</w:t>
      </w:r>
      <w:r>
        <w:t xml:space="preserve"> Okay.</w:t>
      </w:r>
    </w:p>
    <w:p w:rsidR="00000000" w:rsidRDefault="004E651F">
      <w:pPr>
        <w:rPr>
          <w:b/>
        </w:rPr>
      </w:pPr>
      <w:r>
        <w:rPr>
          <w:b/>
        </w:rPr>
        <w:t xml:space="preserve">SCENE: Ross &amp; Rachel's </w:t>
      </w:r>
    </w:p>
    <w:p w:rsidR="00000000" w:rsidRDefault="004E651F">
      <w:r>
        <w:t>They enter with Ross's Mom</w:t>
      </w:r>
    </w:p>
    <w:p w:rsidR="00000000" w:rsidRDefault="004E651F">
      <w:r>
        <w:rPr>
          <w:b/>
        </w:rPr>
        <w:t>Rachel:</w:t>
      </w:r>
      <w:r>
        <w:t xml:space="preserve"> </w:t>
      </w:r>
      <w:r>
        <w:rPr>
          <w:i/>
        </w:rPr>
        <w:t>(To Emma)</w:t>
      </w:r>
      <w:r>
        <w:t xml:space="preserve"> Oh, God, Oh, thank god, you're okay. I'm so sorry we left you. Mom never gonna leave you again. Never ever ever a</w:t>
      </w:r>
      <w:r>
        <w:t xml:space="preserve">gain. </w:t>
      </w:r>
    </w:p>
    <w:p w:rsidR="00000000" w:rsidRDefault="004E651F">
      <w:r>
        <w:rPr>
          <w:b/>
        </w:rPr>
        <w:t>Ross:</w:t>
      </w:r>
      <w:r>
        <w:t xml:space="preserve"> Great. So let's get going?</w:t>
      </w:r>
    </w:p>
    <w:p w:rsidR="00000000" w:rsidRDefault="004E651F">
      <w:r>
        <w:rPr>
          <w:b/>
        </w:rPr>
        <w:t>Rachel:</w:t>
      </w:r>
      <w:r>
        <w:t xml:space="preserve"> Oh no. I mean it. After what just happened, I'm never leaving her again.</w:t>
      </w:r>
    </w:p>
    <w:p w:rsidR="00000000" w:rsidRDefault="004E651F">
      <w:r>
        <w:rPr>
          <w:b/>
        </w:rPr>
        <w:t>Ross's Mom:</w:t>
      </w:r>
      <w:r>
        <w:t xml:space="preserve"> I understand, separation is hard. One time I was about to leave Ross to go to the beauty parlor and he got so upset, he too</w:t>
      </w:r>
      <w:r>
        <w:t>k off all his clothes, tucked his willie between his legs and cried out: "Mommy, I'm a girl, take me with you."</w:t>
      </w:r>
    </w:p>
    <w:p w:rsidR="00000000" w:rsidRDefault="004E651F">
      <w:r>
        <w:rPr>
          <w:b/>
        </w:rPr>
        <w:t>Ross:</w:t>
      </w:r>
      <w:r>
        <w:t xml:space="preserve"> Somehow, over time, it got easier to be apart from you.</w:t>
      </w:r>
    </w:p>
    <w:p w:rsidR="00000000" w:rsidRDefault="004E651F">
      <w:pPr>
        <w:rPr>
          <w:b/>
        </w:rPr>
      </w:pPr>
      <w:r>
        <w:rPr>
          <w:b/>
        </w:rPr>
        <w:t>SCENE: Monica and Chandler's, in bed</w:t>
      </w:r>
    </w:p>
    <w:p w:rsidR="00000000" w:rsidRDefault="004E651F">
      <w:r>
        <w:rPr>
          <w:b/>
        </w:rPr>
        <w:t>Chandler:</w:t>
      </w:r>
      <w:r>
        <w:t xml:space="preserve"> Uhh. You are welcome.</w:t>
      </w:r>
    </w:p>
    <w:p w:rsidR="00000000" w:rsidRDefault="004E651F">
      <w:r>
        <w:rPr>
          <w:b/>
        </w:rPr>
        <w:t>Monica:</w:t>
      </w:r>
      <w:r>
        <w:t xml:space="preserve"> You k</w:t>
      </w:r>
      <w:r>
        <w:t>now what? Let's not talk.</w:t>
      </w:r>
    </w:p>
    <w:p w:rsidR="00000000" w:rsidRDefault="004E651F">
      <w:r>
        <w:rPr>
          <w:b/>
        </w:rPr>
        <w:t>Chandler:</w:t>
      </w:r>
      <w:r>
        <w:t xml:space="preserve"> What?</w:t>
      </w:r>
    </w:p>
    <w:p w:rsidR="00000000" w:rsidRDefault="004E651F">
      <w:r>
        <w:rPr>
          <w:b/>
        </w:rPr>
        <w:t>Monica:</w:t>
      </w:r>
      <w:r>
        <w:t xml:space="preserve"> Ooh, I am still so mad at you for smoking.</w:t>
      </w:r>
    </w:p>
    <w:p w:rsidR="00000000" w:rsidRDefault="004E651F">
      <w:r>
        <w:rPr>
          <w:b/>
        </w:rPr>
        <w:t>Chandler:</w:t>
      </w:r>
      <w:r>
        <w:t xml:space="preserve"> But you said you forgave me. It was just a couple of cigarettes, no big deal.</w:t>
      </w:r>
    </w:p>
    <w:p w:rsidR="00000000" w:rsidRDefault="004E651F">
      <w:r>
        <w:rPr>
          <w:b/>
        </w:rPr>
        <w:t>Monica:</w:t>
      </w:r>
      <w:r>
        <w:t xml:space="preserve"> Oh, blah blah blah blah.</w:t>
      </w:r>
    </w:p>
    <w:p w:rsidR="00000000" w:rsidRDefault="004E651F">
      <w:r>
        <w:rPr>
          <w:b/>
        </w:rPr>
        <w:t>Chandler:</w:t>
      </w:r>
      <w:r>
        <w:t xml:space="preserve"> I can't believe it.</w:t>
      </w:r>
    </w:p>
    <w:p w:rsidR="00000000" w:rsidRDefault="004E651F">
      <w:r>
        <w:rPr>
          <w:b/>
        </w:rPr>
        <w:t>Monica:</w:t>
      </w:r>
      <w:r>
        <w:t xml:space="preserve"> I wa</w:t>
      </w:r>
      <w:r>
        <w:t>s just saying that because I was ovulating and you said you wouldn't have sex with me while we're fighting.</w:t>
      </w:r>
    </w:p>
    <w:p w:rsidR="00000000" w:rsidRDefault="004E651F">
      <w:r>
        <w:rPr>
          <w:b/>
        </w:rPr>
        <w:t>Chandler:</w:t>
      </w:r>
      <w:r>
        <w:t xml:space="preserve"> You tricked me to get me into bed?</w:t>
      </w:r>
    </w:p>
    <w:p w:rsidR="00000000" w:rsidRDefault="004E651F">
      <w:r>
        <w:rPr>
          <w:b/>
        </w:rPr>
        <w:t>Monica:</w:t>
      </w:r>
      <w:r>
        <w:t xml:space="preserve"> That's right, I got mine.</w:t>
      </w:r>
    </w:p>
    <w:p w:rsidR="00000000" w:rsidRDefault="004E651F">
      <w:r>
        <w:rPr>
          <w:b/>
        </w:rPr>
        <w:t>Chandler:</w:t>
      </w:r>
      <w:r>
        <w:t xml:space="preserve"> I feel so used.</w:t>
      </w:r>
    </w:p>
    <w:p w:rsidR="00000000" w:rsidRDefault="004E651F">
      <w:pPr>
        <w:rPr>
          <w:b/>
        </w:rPr>
      </w:pPr>
      <w:r>
        <w:rPr>
          <w:b/>
        </w:rPr>
        <w:t>SCENE: Restaurant</w:t>
      </w:r>
    </w:p>
    <w:p w:rsidR="00000000" w:rsidRDefault="004E651F">
      <w:r>
        <w:rPr>
          <w:b/>
        </w:rPr>
        <w:t>Phoebe:</w:t>
      </w:r>
      <w:r>
        <w:t xml:space="preserve"> Well, I guess the</w:t>
      </w:r>
      <w:r>
        <w:t>y're not coming. You wanna just order?</w:t>
      </w:r>
    </w:p>
    <w:p w:rsidR="00000000" w:rsidRDefault="004E651F">
      <w:r>
        <w:rPr>
          <w:b/>
        </w:rPr>
        <w:t>Joey:</w:t>
      </w:r>
      <w:r>
        <w:t xml:space="preserve"> Thank you. Waiter! All right, this is gonna be fast, so try to keep up. Risotto with the shaped truffels and the roasted rip steak with the golden ??? and a Bordelaise sauce, unless any of that stuff I just said</w:t>
      </w:r>
      <w:r>
        <w:t xml:space="preserve"> means snails.</w:t>
      </w:r>
    </w:p>
    <w:p w:rsidR="00000000" w:rsidRDefault="004E651F">
      <w:r>
        <w:rPr>
          <w:b/>
        </w:rPr>
        <w:t>Waiter:</w:t>
      </w:r>
      <w:r>
        <w:t xml:space="preserve"> It doesn't.</w:t>
      </w:r>
    </w:p>
    <w:p w:rsidR="00000000" w:rsidRDefault="004E651F">
      <w:r>
        <w:rPr>
          <w:b/>
        </w:rPr>
        <w:t>Phoebe:</w:t>
      </w:r>
      <w:r>
        <w:t xml:space="preserve"> Tomato tart and which of the pastas would you recommend?</w:t>
      </w:r>
    </w:p>
    <w:p w:rsidR="00000000" w:rsidRDefault="004E651F">
      <w:r>
        <w:rPr>
          <w:b/>
        </w:rPr>
        <w:t>Waiter:</w:t>
      </w:r>
      <w:r>
        <w:t xml:space="preserve"> Oh, they're both exquisite.</w:t>
      </w:r>
    </w:p>
    <w:p w:rsidR="00000000" w:rsidRDefault="004E651F">
      <w:r>
        <w:rPr>
          <w:b/>
        </w:rPr>
        <w:t>Phoebe:</w:t>
      </w:r>
      <w:r>
        <w:t xml:space="preserve"> Both it is, thank you.</w:t>
      </w:r>
    </w:p>
    <w:p w:rsidR="00000000" w:rsidRDefault="004E651F">
      <w:r>
        <w:rPr>
          <w:b/>
        </w:rPr>
        <w:t>Joey:</w:t>
      </w:r>
      <w:r>
        <w:t xml:space="preserve"> Oh, uh, again. Can I make a special request? Can you bring everything as soon as it</w:t>
      </w:r>
      <w:r>
        <w:t>'s ready? Appetizers, entrees, we don't care.</w:t>
      </w:r>
    </w:p>
    <w:p w:rsidR="00000000" w:rsidRDefault="004E651F">
      <w:r>
        <w:rPr>
          <w:b/>
        </w:rPr>
        <w:t>Ross &amp; Rachel:</w:t>
      </w:r>
      <w:r>
        <w:t xml:space="preserve"> </w:t>
      </w:r>
      <w:r>
        <w:rPr>
          <w:i/>
        </w:rPr>
        <w:t>(entering)</w:t>
      </w:r>
      <w:r>
        <w:t xml:space="preserve"> Hey, hi, hi!</w:t>
      </w:r>
    </w:p>
    <w:p w:rsidR="00000000" w:rsidRDefault="004E651F">
      <w:r>
        <w:rPr>
          <w:b/>
        </w:rPr>
        <w:t>Waiter:</w:t>
      </w:r>
      <w:r>
        <w:t xml:space="preserve"> I'll just wait to put your order in.</w:t>
      </w:r>
    </w:p>
    <w:p w:rsidR="00000000" w:rsidRDefault="004E651F">
      <w:r>
        <w:rPr>
          <w:b/>
        </w:rPr>
        <w:t>Phoebe:</w:t>
      </w:r>
      <w:r>
        <w:t xml:space="preserve"> You guys are over an hour late. What happened to you two?</w:t>
      </w:r>
    </w:p>
    <w:p w:rsidR="00000000" w:rsidRDefault="004E651F">
      <w:r>
        <w:rPr>
          <w:b/>
        </w:rPr>
        <w:t>Ross:</w:t>
      </w:r>
      <w:r>
        <w:t xml:space="preserve"> I'm so sorry ...</w:t>
      </w:r>
    </w:p>
    <w:p w:rsidR="00000000" w:rsidRDefault="004E651F">
      <w:r>
        <w:rPr>
          <w:b/>
        </w:rPr>
        <w:t>Rachel:</w:t>
      </w:r>
      <w:r>
        <w:t xml:space="preserve"> We got locked out of the apar</w:t>
      </w:r>
      <w:r>
        <w:t>tment, we ...</w:t>
      </w:r>
    </w:p>
    <w:p w:rsidR="00000000" w:rsidRDefault="004E651F">
      <w:r>
        <w:rPr>
          <w:b/>
        </w:rPr>
        <w:t>Joey:</w:t>
      </w:r>
      <w:r>
        <w:t xml:space="preserve"> That's a great story. Can I eat it?</w:t>
      </w:r>
    </w:p>
    <w:p w:rsidR="00000000" w:rsidRDefault="004E651F">
      <w:r>
        <w:rPr>
          <w:b/>
        </w:rPr>
        <w:t>Ross:</w:t>
      </w:r>
      <w:r>
        <w:t xml:space="preserve"> And then Rachel wasn't sure she could leave the baby.</w:t>
      </w:r>
    </w:p>
    <w:p w:rsidR="00000000" w:rsidRDefault="004E651F">
      <w:r>
        <w:rPr>
          <w:b/>
        </w:rPr>
        <w:t>Rachel:</w:t>
      </w:r>
      <w:r>
        <w:t xml:space="preserve"> It wasn't easy, but it's your birthday and I did what I got to do.</w:t>
      </w:r>
    </w:p>
    <w:p w:rsidR="00000000" w:rsidRDefault="004E651F">
      <w:r>
        <w:rPr>
          <w:b/>
        </w:rPr>
        <w:t>Phoebe:</w:t>
      </w:r>
      <w:r>
        <w:t xml:space="preserve"> And that's Judy over there at the bar with Emma?</w:t>
      </w:r>
    </w:p>
    <w:p w:rsidR="00000000" w:rsidRDefault="004E651F">
      <w:r>
        <w:rPr>
          <w:b/>
        </w:rPr>
        <w:t>Rachel:</w:t>
      </w:r>
      <w:r>
        <w:t xml:space="preserve"> </w:t>
      </w:r>
      <w:r>
        <w:t>Oh honey, this is for the best, this way I'm not distracted, worrying about Emma, how she's doing at home and I'm being completely here with you and, oh, she spit up!</w:t>
      </w:r>
    </w:p>
    <w:p w:rsidR="00000000" w:rsidRDefault="004E651F">
      <w:r>
        <w:rPr>
          <w:b/>
        </w:rPr>
        <w:t>Ross:</w:t>
      </w:r>
      <w:r>
        <w:t xml:space="preserve"> What?</w:t>
      </w:r>
    </w:p>
    <w:p w:rsidR="00000000" w:rsidRDefault="004E651F">
      <w:r>
        <w:rPr>
          <w:b/>
        </w:rPr>
        <w:t>Rachel:</w:t>
      </w:r>
      <w:r>
        <w:t xml:space="preserve"> She spit up. Judy! She spi...Judy! Look alive, Judy! Thank you.</w:t>
      </w:r>
    </w:p>
    <w:p w:rsidR="00000000" w:rsidRDefault="004E651F">
      <w:r>
        <w:rPr>
          <w:b/>
        </w:rPr>
        <w:t>Ross:</w:t>
      </w:r>
      <w:r>
        <w:t xml:space="preserve"> </w:t>
      </w:r>
      <w:r>
        <w:rPr>
          <w:i/>
        </w:rPr>
        <w:t>(To waiter, opening menu)</w:t>
      </w:r>
      <w:r>
        <w:t xml:space="preserve"> Thanks. Oh.</w:t>
      </w:r>
    </w:p>
    <w:p w:rsidR="00000000" w:rsidRDefault="004E651F">
      <w:r>
        <w:rPr>
          <w:b/>
        </w:rPr>
        <w:t>Rachel:</w:t>
      </w:r>
      <w:r>
        <w:t xml:space="preserve"> Oh, ooh, everything looks delicious. What should I ha-ave? What should I have?</w:t>
      </w:r>
    </w:p>
    <w:p w:rsidR="00000000" w:rsidRDefault="004E651F">
      <w:r>
        <w:rPr>
          <w:b/>
        </w:rPr>
        <w:t>Joey:</w:t>
      </w:r>
      <w:r>
        <w:t xml:space="preserve"> </w:t>
      </w:r>
      <w:r>
        <w:rPr>
          <w:i/>
        </w:rPr>
        <w:t>(mumbling)</w:t>
      </w:r>
      <w:r>
        <w:t xml:space="preserve"> Never hit a woman. Never hit a woman.</w:t>
      </w:r>
    </w:p>
    <w:p w:rsidR="00000000" w:rsidRDefault="004E651F">
      <w:r>
        <w:rPr>
          <w:b/>
        </w:rPr>
        <w:t>Ross:</w:t>
      </w:r>
      <w:r>
        <w:t xml:space="preserve"> Y'know this ??? is incredible.</w:t>
      </w:r>
    </w:p>
    <w:p w:rsidR="00000000" w:rsidRDefault="004E651F">
      <w:r>
        <w:rPr>
          <w:b/>
        </w:rPr>
        <w:t>Joey:</w:t>
      </w:r>
      <w:r>
        <w:t xml:space="preserve"> </w:t>
      </w:r>
      <w:r>
        <w:rPr>
          <w:i/>
        </w:rPr>
        <w:t>(still mumbling to himself)</w:t>
      </w:r>
      <w:r>
        <w:t xml:space="preserve"> Ross</w:t>
      </w:r>
      <w:r>
        <w:t xml:space="preserve"> bruises like a peach. He bruises like a peach.</w:t>
      </w:r>
    </w:p>
    <w:p w:rsidR="00000000" w:rsidRDefault="004E651F">
      <w:r>
        <w:rPr>
          <w:b/>
        </w:rPr>
        <w:t>Ross:</w:t>
      </w:r>
      <w:r>
        <w:t xml:space="preserve"> Okay, I'll have the fixed salad and the duck.</w:t>
      </w:r>
    </w:p>
    <w:p w:rsidR="00000000" w:rsidRDefault="004E651F">
      <w:r>
        <w:rPr>
          <w:b/>
        </w:rPr>
        <w:t>Rachel:</w:t>
      </w:r>
      <w:r>
        <w:t xml:space="preserve"> Yeah, I'll have the soup and the salmon.</w:t>
      </w:r>
    </w:p>
    <w:p w:rsidR="00000000" w:rsidRDefault="004E651F">
      <w:r>
        <w:rPr>
          <w:b/>
        </w:rPr>
        <w:t>Joey:</w:t>
      </w:r>
      <w:r>
        <w:t xml:space="preserve"> And remember whatever comes up first. Okay? And hurry, because ...</w:t>
      </w:r>
    </w:p>
    <w:p w:rsidR="00000000" w:rsidRDefault="004E651F">
      <w:r>
        <w:rPr>
          <w:b/>
        </w:rPr>
        <w:t>Monica:</w:t>
      </w:r>
      <w:r>
        <w:t xml:space="preserve"> Happy birthday!</w:t>
      </w:r>
    </w:p>
    <w:p w:rsidR="00000000" w:rsidRDefault="004E651F">
      <w:r>
        <w:rPr>
          <w:b/>
        </w:rPr>
        <w:t>Joey:</w:t>
      </w:r>
      <w:r>
        <w:t xml:space="preserve"> Son </w:t>
      </w:r>
      <w:r>
        <w:t>of a bitch!</w:t>
      </w:r>
    </w:p>
    <w:p w:rsidR="00000000" w:rsidRDefault="004E651F">
      <w:r>
        <w:rPr>
          <w:b/>
        </w:rPr>
        <w:t>Phoebe:</w:t>
      </w:r>
      <w:r>
        <w:t xml:space="preserve"> Where, where have you been?</w:t>
      </w:r>
    </w:p>
    <w:p w:rsidR="00000000" w:rsidRDefault="004E651F">
      <w:r>
        <w:rPr>
          <w:b/>
        </w:rPr>
        <w:t>Monica:</w:t>
      </w:r>
      <w:r>
        <w:t xml:space="preserve"> Well, we had a little fight.</w:t>
      </w:r>
    </w:p>
    <w:p w:rsidR="00000000" w:rsidRDefault="004E651F">
      <w:r>
        <w:rPr>
          <w:b/>
        </w:rPr>
        <w:t>Chandler:</w:t>
      </w:r>
      <w:r>
        <w:t xml:space="preserve"> I would never lie to get someone into bed.</w:t>
      </w:r>
    </w:p>
    <w:p w:rsidR="00000000" w:rsidRDefault="004E651F">
      <w:r>
        <w:rPr>
          <w:b/>
        </w:rPr>
        <w:t>Monica:</w:t>
      </w:r>
      <w:r>
        <w:t xml:space="preserve"> You used to tell girls you were a Kennedy. Ooh, uh, thanks. Wow, little tight, isn't it? How come you didn't g</w:t>
      </w:r>
      <w:r>
        <w:t xml:space="preserve">et a bigger table? ...You-you had a big table, but they made you move. Huh-huh, shut up Monica. </w:t>
      </w:r>
      <w:r>
        <w:rPr>
          <w:i/>
        </w:rPr>
        <w:t>(Looks at menu)</w:t>
      </w:r>
      <w:r>
        <w:t xml:space="preserve"> I suppose that Chandler will have the smoked duck.</w:t>
      </w:r>
    </w:p>
    <w:p w:rsidR="00000000" w:rsidRDefault="004E651F">
      <w:r>
        <w:rPr>
          <w:b/>
        </w:rPr>
        <w:t>Chandler:</w:t>
      </w:r>
      <w:r>
        <w:t xml:space="preserve"> I suppose that Monica will have the ... manipulative shrew.</w:t>
      </w:r>
    </w:p>
    <w:p w:rsidR="00000000" w:rsidRDefault="004E651F">
      <w:r>
        <w:rPr>
          <w:b/>
        </w:rPr>
        <w:t>Waiter:</w:t>
      </w:r>
      <w:r>
        <w:t xml:space="preserve"> </w:t>
      </w:r>
      <w:r>
        <w:rPr>
          <w:i/>
        </w:rPr>
        <w:t>(Leaving)</w:t>
      </w:r>
      <w:r>
        <w:t xml:space="preserve"> I'll </w:t>
      </w:r>
      <w:r>
        <w:t>give you another minute.</w:t>
      </w:r>
    </w:p>
    <w:p w:rsidR="00000000" w:rsidRDefault="004E651F">
      <w:r>
        <w:rPr>
          <w:b/>
        </w:rPr>
        <w:t>Joey:</w:t>
      </w:r>
      <w:r>
        <w:t xml:space="preserve"> Why are you going? </w:t>
      </w:r>
      <w:r>
        <w:rPr>
          <w:i/>
        </w:rPr>
        <w:t>(Following)</w:t>
      </w:r>
      <w:r>
        <w:t xml:space="preserve"> He said she wanted the shrew! </w:t>
      </w:r>
    </w:p>
    <w:p w:rsidR="00000000" w:rsidRDefault="004E651F">
      <w:r>
        <w:rPr>
          <w:b/>
        </w:rPr>
        <w:t>Ross:</w:t>
      </w:r>
      <w:r>
        <w:t xml:space="preserve"> Rach, c'mon, Emma is fine. You're turning into an obsessive mother. Okay, you need to stop.</w:t>
      </w:r>
    </w:p>
    <w:p w:rsidR="00000000" w:rsidRDefault="004E651F">
      <w:r>
        <w:rPr>
          <w:b/>
        </w:rPr>
        <w:t>Rachel:</w:t>
      </w:r>
      <w:r>
        <w:t xml:space="preserve"> You guys ever heard the story about when Ross's mom went </w:t>
      </w:r>
      <w:r>
        <w:t>to the beauty salon?</w:t>
      </w:r>
    </w:p>
    <w:p w:rsidR="00000000" w:rsidRDefault="004E651F">
      <w:r>
        <w:rPr>
          <w:b/>
        </w:rPr>
        <w:t>Chandler:</w:t>
      </w:r>
      <w:r>
        <w:t xml:space="preserve"> You mean the willie story?</w:t>
      </w:r>
    </w:p>
    <w:p w:rsidR="00000000" w:rsidRDefault="004E651F">
      <w:r>
        <w:rPr>
          <w:b/>
        </w:rPr>
        <w:t>Ross:</w:t>
      </w:r>
      <w:r>
        <w:t xml:space="preserve"> Huh-huh, they already know it! </w:t>
      </w:r>
      <w:r>
        <w:rPr>
          <w:i/>
        </w:rPr>
        <w:t>(Ross wins...but then realizes that perhaps it's not a good thing that they already know this story.)</w:t>
      </w:r>
      <w:r>
        <w:t xml:space="preserve"> </w:t>
      </w:r>
    </w:p>
    <w:p w:rsidR="00000000" w:rsidRDefault="004E651F">
      <w:r>
        <w:rPr>
          <w:b/>
        </w:rPr>
        <w:t>Phoebe:</w:t>
      </w:r>
      <w:r>
        <w:t xml:space="preserve"> You guys, we've been waiting for you for a long ti</w:t>
      </w:r>
      <w:r>
        <w:t>me, maybe you should order.</w:t>
      </w:r>
    </w:p>
    <w:p w:rsidR="00000000" w:rsidRDefault="004E651F">
      <w:r>
        <w:rPr>
          <w:b/>
        </w:rPr>
        <w:t>Joey:</w:t>
      </w:r>
      <w:r>
        <w:t xml:space="preserve"> </w:t>
      </w:r>
      <w:r>
        <w:rPr>
          <w:i/>
        </w:rPr>
        <w:t>(Returning)</w:t>
      </w:r>
      <w:r>
        <w:t xml:space="preserve"> No, no, it's okay, I already told the waiter what they want.</w:t>
      </w:r>
    </w:p>
    <w:p w:rsidR="00000000" w:rsidRDefault="004E651F">
      <w:r>
        <w:rPr>
          <w:b/>
        </w:rPr>
        <w:t>Monica:</w:t>
      </w:r>
      <w:r>
        <w:t xml:space="preserve"> Why would you do that?</w:t>
      </w:r>
    </w:p>
    <w:p w:rsidR="00000000" w:rsidRDefault="004E651F">
      <w:r>
        <w:rPr>
          <w:b/>
        </w:rPr>
        <w:t>Joey:</w:t>
      </w:r>
      <w:r>
        <w:t xml:space="preserve"> Chandler, control your woman!</w:t>
      </w:r>
    </w:p>
    <w:p w:rsidR="00000000" w:rsidRDefault="004E651F">
      <w:r>
        <w:rPr>
          <w:b/>
        </w:rPr>
        <w:t>Rachel:</w:t>
      </w:r>
      <w:r>
        <w:t xml:space="preserve"> </w:t>
      </w:r>
      <w:r>
        <w:rPr>
          <w:i/>
        </w:rPr>
        <w:t>(Lifts glass for a toast)</w:t>
      </w:r>
      <w:r>
        <w:t xml:space="preserve"> Okay, as everybody has ordered, I would like to </w:t>
      </w:r>
      <w:r>
        <w:t>start the celebration and make a toast ... to Phoebe. She dropped her sock.</w:t>
      </w:r>
    </w:p>
    <w:p w:rsidR="00000000" w:rsidRDefault="004E651F">
      <w:r>
        <w:rPr>
          <w:b/>
        </w:rPr>
        <w:t>Phoebe:</w:t>
      </w:r>
      <w:r>
        <w:t xml:space="preserve"> Aw ... what?</w:t>
      </w:r>
    </w:p>
    <w:p w:rsidR="00000000" w:rsidRDefault="004E651F">
      <w:r>
        <w:rPr>
          <w:b/>
        </w:rPr>
        <w:t>Rachel:</w:t>
      </w:r>
      <w:r>
        <w:t xml:space="preserve"> No, no, Emma dropped her sock.</w:t>
      </w:r>
    </w:p>
    <w:p w:rsidR="00000000" w:rsidRDefault="004E651F">
      <w:r>
        <w:rPr>
          <w:b/>
        </w:rPr>
        <w:t>Monica:</w:t>
      </w:r>
      <w:r>
        <w:t xml:space="preserve"> Mom's here? I wanted to have lunch with her today, she told me she was out of town.</w:t>
      </w:r>
    </w:p>
    <w:p w:rsidR="00000000" w:rsidRDefault="004E651F">
      <w:r>
        <w:rPr>
          <w:b/>
        </w:rPr>
        <w:t>Rachel:</w:t>
      </w:r>
      <w:r>
        <w:t xml:space="preserve"> Ross, she still has </w:t>
      </w:r>
      <w:r>
        <w:t>not noticed that the baby's sock is on the ground.</w:t>
      </w:r>
    </w:p>
    <w:p w:rsidR="00000000" w:rsidRDefault="004E651F">
      <w:r>
        <w:rPr>
          <w:b/>
        </w:rPr>
        <w:t>Phoebe:</w:t>
      </w:r>
      <w:r>
        <w:t xml:space="preserve"> It's a good toast.</w:t>
      </w:r>
    </w:p>
    <w:p w:rsidR="00000000" w:rsidRDefault="004E651F">
      <w:r>
        <w:rPr>
          <w:b/>
        </w:rPr>
        <w:t>Rachel:</w:t>
      </w:r>
      <w:r>
        <w:t xml:space="preserve"> </w:t>
      </w:r>
      <w:r>
        <w:rPr>
          <w:i/>
        </w:rPr>
        <w:t>(to Ross)</w:t>
      </w:r>
      <w:r>
        <w:t xml:space="preserve"> Could you please get her attention?</w:t>
      </w:r>
    </w:p>
    <w:p w:rsidR="00000000" w:rsidRDefault="004E651F">
      <w:r>
        <w:rPr>
          <w:b/>
        </w:rPr>
        <w:t>Ross:</w:t>
      </w:r>
      <w:r>
        <w:t xml:space="preserve"> Mommy!</w:t>
      </w:r>
    </w:p>
    <w:p w:rsidR="00000000" w:rsidRDefault="004E651F">
      <w:r>
        <w:rPr>
          <w:b/>
        </w:rPr>
        <w:t>Phoebe:</w:t>
      </w:r>
      <w:r>
        <w:t xml:space="preserve"> </w:t>
      </w:r>
      <w:r>
        <w:rPr>
          <w:i/>
        </w:rPr>
        <w:t>(getting up)</w:t>
      </w:r>
      <w:r>
        <w:t xml:space="preserve"> Oh, for god's sake, </w:t>
      </w:r>
      <w:r>
        <w:rPr>
          <w:i/>
        </w:rPr>
        <w:t>(shouting)</w:t>
      </w:r>
      <w:r>
        <w:t xml:space="preserve"> Judy, pick up the sock! Pick up the sock! Pick up the sock!</w:t>
      </w:r>
      <w:r>
        <w:t xml:space="preserve"> </w:t>
      </w:r>
      <w:r>
        <w:rPr>
          <w:i/>
        </w:rPr>
        <w:t>(everybody stares)</w:t>
      </w:r>
      <w:r>
        <w:t xml:space="preserve"> I'm sorry, was that rude? Di-did my, my li-little outburst blunt the hideousness that is this evening? Look, I know, you all have a lot going on, but all I wanted to do was have dinner with my friends on my birthday. And you are all so </w:t>
      </w:r>
      <w:r>
        <w:t xml:space="preserve">late and you didn't even have the courtesy to call. </w:t>
      </w:r>
      <w:r>
        <w:rPr>
          <w:i/>
        </w:rPr>
        <w:t>(her phone rings)</w:t>
      </w:r>
      <w:r>
        <w:t xml:space="preserve"> Well, it's too late now.</w:t>
      </w:r>
    </w:p>
    <w:p w:rsidR="00000000" w:rsidRDefault="004E651F">
      <w:r>
        <w:rPr>
          <w:b/>
        </w:rPr>
        <w:t>Ross:</w:t>
      </w:r>
      <w:r>
        <w:t xml:space="preserve"> Well, I don't think that's us.</w:t>
      </w:r>
    </w:p>
    <w:p w:rsidR="00000000" w:rsidRDefault="004E651F">
      <w:r>
        <w:rPr>
          <w:b/>
        </w:rPr>
        <w:t>Phoebe:</w:t>
      </w:r>
      <w:r>
        <w:t xml:space="preserve"> Well, this is, this is, this is not over! </w:t>
      </w:r>
      <w:r>
        <w:rPr>
          <w:i/>
        </w:rPr>
        <w:t>(on phone)</w:t>
      </w:r>
      <w:r>
        <w:t xml:space="preserve"> Hello?</w:t>
      </w:r>
    </w:p>
    <w:p w:rsidR="00000000" w:rsidRDefault="004E651F">
      <w:r>
        <w:rPr>
          <w:b/>
        </w:rPr>
        <w:t>Joey:</w:t>
      </w:r>
      <w:r>
        <w:t xml:space="preserve"> </w:t>
      </w:r>
      <w:r>
        <w:rPr>
          <w:i/>
        </w:rPr>
        <w:t>(to Chandler and Monica)</w:t>
      </w:r>
      <w:r>
        <w:t xml:space="preserve"> Well, what is going on wi</w:t>
      </w:r>
      <w:r>
        <w:t>th you two?</w:t>
      </w:r>
    </w:p>
    <w:p w:rsidR="00000000" w:rsidRDefault="004E651F">
      <w:r>
        <w:rPr>
          <w:b/>
        </w:rPr>
        <w:t>Monica:</w:t>
      </w:r>
      <w:r>
        <w:t xml:space="preserve"> Um, you see, I'm ovulating.</w:t>
      </w:r>
    </w:p>
    <w:p w:rsidR="00000000" w:rsidRDefault="004E651F">
      <w:r>
        <w:rPr>
          <w:b/>
        </w:rPr>
        <w:t>Chandler:</w:t>
      </w:r>
      <w:r>
        <w:t xml:space="preserve"> Oh yeah, that's what she says. But maybe you're not ovulating at all, maybe it's just a clever ruse to get me into bed.</w:t>
      </w:r>
    </w:p>
    <w:p w:rsidR="00000000" w:rsidRDefault="004E651F">
      <w:r>
        <w:rPr>
          <w:b/>
        </w:rPr>
        <w:t>Monica:</w:t>
      </w:r>
      <w:r>
        <w:t xml:space="preserve"> Yes smokie, that is what it was. I just can't get enough.</w:t>
      </w:r>
    </w:p>
    <w:p w:rsidR="00000000" w:rsidRDefault="004E651F">
      <w:r>
        <w:rPr>
          <w:b/>
        </w:rPr>
        <w:t>Chandler:</w:t>
      </w:r>
      <w:r>
        <w:t xml:space="preserve"> </w:t>
      </w:r>
      <w:r>
        <w:rPr>
          <w:i/>
        </w:rPr>
        <w:t>(t</w:t>
      </w:r>
      <w:r>
        <w:rPr>
          <w:i/>
        </w:rPr>
        <w:t>o Joey)</w:t>
      </w:r>
      <w:r>
        <w:t xml:space="preserve"> You not gonna believe this: She lied! She tricked me into having sex with her.</w:t>
      </w:r>
    </w:p>
    <w:p w:rsidR="00000000" w:rsidRDefault="004E651F">
      <w:r>
        <w:rPr>
          <w:b/>
        </w:rPr>
        <w:t>Joey:</w:t>
      </w:r>
      <w:r>
        <w:t xml:space="preserve"> So? You had sex, right?</w:t>
      </w:r>
    </w:p>
    <w:p w:rsidR="00000000" w:rsidRDefault="004E651F">
      <w:r>
        <w:rPr>
          <w:b/>
        </w:rPr>
        <w:t>Chandler:</w:t>
      </w:r>
      <w:r>
        <w:t xml:space="preserve"> What's the matter with me? Why I'm such a girl?</w:t>
      </w:r>
    </w:p>
    <w:p w:rsidR="00000000" w:rsidRDefault="004E651F">
      <w:r>
        <w:rPr>
          <w:b/>
        </w:rPr>
        <w:t>Phoebe:</w:t>
      </w:r>
      <w:r>
        <w:t xml:space="preserve"> </w:t>
      </w:r>
      <w:r>
        <w:rPr>
          <w:i/>
        </w:rPr>
        <w:t>(returns)</w:t>
      </w:r>
      <w:r>
        <w:t xml:space="preserve"> Okay, that was Mike.</w:t>
      </w:r>
    </w:p>
    <w:p w:rsidR="00000000" w:rsidRDefault="004E651F">
      <w:r>
        <w:rPr>
          <w:b/>
        </w:rPr>
        <w:t>Rachel:</w:t>
      </w:r>
      <w:r>
        <w:t xml:space="preserve"> Phoebe, hi, we're so sorry. You're</w:t>
      </w:r>
      <w:r>
        <w:t xml:space="preserve"> totally right. We are here one hundred per cent and we love you and we are ready to start your birthday celebration.</w:t>
      </w:r>
    </w:p>
    <w:p w:rsidR="00000000" w:rsidRDefault="004E651F">
      <w:r>
        <w:rPr>
          <w:b/>
        </w:rPr>
        <w:t>Phoebe:</w:t>
      </w:r>
      <w:r>
        <w:t xml:space="preserve"> Huh, guys, that means the world to me. Huh, okay, I'm gonna take off.</w:t>
      </w:r>
    </w:p>
    <w:p w:rsidR="00000000" w:rsidRDefault="004E651F">
      <w:r>
        <w:rPr>
          <w:b/>
        </w:rPr>
        <w:t>Rachel:</w:t>
      </w:r>
      <w:r>
        <w:t xml:space="preserve"> What?</w:t>
      </w:r>
    </w:p>
    <w:p w:rsidR="00000000" w:rsidRDefault="004E651F">
      <w:r>
        <w:rPr>
          <w:b/>
        </w:rPr>
        <w:t>Phoebe:</w:t>
      </w:r>
      <w:r>
        <w:t xml:space="preserve"> Oh, I love you guys too, but Mike got </w:t>
      </w:r>
      <w:r>
        <w:t xml:space="preserve">off work early. Wait. Wait, I'm not the kind of girl that just ditches her friends to be with her boyfriend. You know what? I am. Bye guys! </w:t>
      </w:r>
      <w:r>
        <w:rPr>
          <w:i/>
        </w:rPr>
        <w:t>(waves to the bar)</w:t>
      </w:r>
      <w:r>
        <w:t xml:space="preserve"> Judy! Bye.</w:t>
      </w:r>
    </w:p>
    <w:p w:rsidR="00000000" w:rsidRDefault="004E651F">
      <w:r>
        <w:rPr>
          <w:b/>
        </w:rPr>
        <w:t>Rachel:</w:t>
      </w:r>
      <w:r>
        <w:t xml:space="preserve"> Oh thank god, if Phoebe's going, can we please take Emma home?</w:t>
      </w:r>
    </w:p>
    <w:p w:rsidR="00000000" w:rsidRDefault="004E651F">
      <w:r>
        <w:rPr>
          <w:b/>
        </w:rPr>
        <w:t>Ross:</w:t>
      </w:r>
      <w:r>
        <w:t xml:space="preserve"> You know,</w:t>
      </w:r>
      <w:r>
        <w:t xml:space="preserve"> I think that's a good idea. Our babysitter just pounded down another Chardonnay. Bye, you guys.</w:t>
      </w:r>
    </w:p>
    <w:p w:rsidR="00000000" w:rsidRDefault="004E651F">
      <w:r>
        <w:rPr>
          <w:b/>
        </w:rPr>
        <w:t>Monica:</w:t>
      </w:r>
      <w:r>
        <w:t xml:space="preserve"> Bye.</w:t>
      </w:r>
    </w:p>
    <w:p w:rsidR="00000000" w:rsidRDefault="004E651F">
      <w:r>
        <w:rPr>
          <w:b/>
        </w:rPr>
        <w:t>Joey:</w:t>
      </w:r>
      <w:r>
        <w:t xml:space="preserve"> See ya. Well, this is just us.</w:t>
      </w:r>
    </w:p>
    <w:p w:rsidR="00000000" w:rsidRDefault="004E651F">
      <w:r>
        <w:rPr>
          <w:b/>
        </w:rPr>
        <w:t>Monica &amp; Chandler:</w:t>
      </w:r>
      <w:r>
        <w:t xml:space="preserve"> Mhum.</w:t>
      </w:r>
    </w:p>
    <w:p w:rsidR="00000000" w:rsidRDefault="004E651F">
      <w:r>
        <w:rPr>
          <w:b/>
        </w:rPr>
        <w:t>Monica:</w:t>
      </w:r>
      <w:r>
        <w:t xml:space="preserve"> So, I'm, I'm probably still ovulating. Do you want to give it another try?</w:t>
      </w:r>
    </w:p>
    <w:p w:rsidR="00000000" w:rsidRDefault="004E651F">
      <w:r>
        <w:rPr>
          <w:b/>
        </w:rPr>
        <w:t>C</w:t>
      </w:r>
      <w:r>
        <w:rPr>
          <w:b/>
        </w:rPr>
        <w:t>handler:</w:t>
      </w:r>
      <w:r>
        <w:t xml:space="preserve"> So you never had sex with a Kennedy, have you?</w:t>
      </w:r>
    </w:p>
    <w:p w:rsidR="00000000" w:rsidRDefault="004E651F">
      <w:r>
        <w:rPr>
          <w:b/>
        </w:rPr>
        <w:t>Joey:</w:t>
      </w:r>
      <w:r>
        <w:t xml:space="preserve"> Do, you gonna go do it now?</w:t>
      </w:r>
    </w:p>
    <w:p w:rsidR="00000000" w:rsidRDefault="004E651F">
      <w:r>
        <w:rPr>
          <w:b/>
        </w:rPr>
        <w:t>Monica:</w:t>
      </w:r>
      <w:r>
        <w:t xml:space="preserve"> We don't have much time. Once the egg decends into the ovaries ..</w:t>
      </w:r>
    </w:p>
    <w:p w:rsidR="00000000" w:rsidRDefault="004E651F">
      <w:r>
        <w:rPr>
          <w:b/>
        </w:rPr>
        <w:t>Joey:</w:t>
      </w:r>
      <w:r>
        <w:t xml:space="preserve"> No, no </w:t>
      </w:r>
      <w:r>
        <w:rPr>
          <w:i/>
        </w:rPr>
        <w:t>(not wanting to hear)</w:t>
      </w:r>
      <w:r>
        <w:t>.</w:t>
      </w:r>
    </w:p>
    <w:p w:rsidR="00000000" w:rsidRDefault="004E651F">
      <w:r>
        <w:rPr>
          <w:i/>
        </w:rPr>
        <w:t>(Monica and Chandler leave, the waiter comes)</w:t>
      </w:r>
    </w:p>
    <w:p w:rsidR="00000000" w:rsidRDefault="004E651F">
      <w:r>
        <w:rPr>
          <w:b/>
        </w:rPr>
        <w:t>Waiter:</w:t>
      </w:r>
      <w:r>
        <w:t xml:space="preserve"> I </w:t>
      </w:r>
      <w:r>
        <w:t>sincerely hope the rest of your party is returning.</w:t>
      </w:r>
    </w:p>
    <w:p w:rsidR="00000000" w:rsidRDefault="004E651F">
      <w:r>
        <w:rPr>
          <w:b/>
        </w:rPr>
        <w:t>Joey:</w:t>
      </w:r>
      <w:r>
        <w:t xml:space="preserve"> Nah, just me. All alone. </w:t>
      </w:r>
      <w:r>
        <w:rPr>
          <w:i/>
        </w:rPr>
        <w:t>(all the food is served)</w:t>
      </w:r>
      <w:r>
        <w:t xml:space="preserve"> Dinner for six for one, huh. </w:t>
      </w:r>
      <w:r>
        <w:rPr>
          <w:i/>
        </w:rPr>
        <w:t>(To waitstaff)</w:t>
      </w:r>
      <w:r>
        <w:t xml:space="preserve"> You boys are about to see something really special.</w:t>
      </w:r>
    </w:p>
    <w:p w:rsidR="00000000" w:rsidRDefault="004E651F">
      <w:pPr>
        <w:rPr>
          <w:b/>
        </w:rPr>
      </w:pPr>
      <w:r>
        <w:rPr>
          <w:b/>
        </w:rPr>
        <w:t>Closing Credits</w:t>
      </w:r>
    </w:p>
    <w:p w:rsidR="00000000" w:rsidRDefault="004E651F">
      <w:pPr>
        <w:rPr>
          <w:b/>
        </w:rPr>
      </w:pPr>
      <w:r>
        <w:rPr>
          <w:b/>
        </w:rPr>
        <w:t>SCENE: continues, Joey finished ever</w:t>
      </w:r>
      <w:r>
        <w:rPr>
          <w:b/>
        </w:rPr>
        <w:t>ything</w:t>
      </w:r>
    </w:p>
    <w:p w:rsidR="00000000" w:rsidRDefault="004E651F">
      <w:r>
        <w:rPr>
          <w:b/>
        </w:rPr>
        <w:t>Waiter:</w:t>
      </w:r>
      <w:r>
        <w:t xml:space="preserve"> How was everything, sir?</w:t>
      </w:r>
    </w:p>
    <w:p w:rsidR="00000000" w:rsidRDefault="004E651F">
      <w:r>
        <w:rPr>
          <w:b/>
        </w:rPr>
        <w:t>Joey:</w:t>
      </w:r>
      <w:r>
        <w:t xml:space="preserve"> Excellent. The shrew in particular was exquisite .</w:t>
      </w:r>
    </w:p>
    <w:p w:rsidR="00000000" w:rsidRDefault="004E651F">
      <w:r>
        <w:rPr>
          <w:b/>
        </w:rPr>
        <w:t>Waiter:</w:t>
      </w:r>
      <w:r>
        <w:t xml:space="preserve"> Well, I hope you've got some room left.</w:t>
      </w:r>
    </w:p>
    <w:p w:rsidR="00000000" w:rsidRDefault="004E651F">
      <w:r>
        <w:rPr>
          <w:b/>
        </w:rPr>
        <w:t>Waiters:</w:t>
      </w:r>
      <w:r>
        <w:rPr>
          <w:i/>
        </w:rPr>
        <w:t xml:space="preserve"> (with birthday cake, singing)</w:t>
      </w:r>
      <w:r>
        <w:t xml:space="preserve"> Happy birthday to you, happy birthday to you, happy birthday dear ...</w:t>
      </w:r>
    </w:p>
    <w:p w:rsidR="00000000" w:rsidRDefault="004E651F">
      <w:r>
        <w:rPr>
          <w:b/>
        </w:rPr>
        <w:t>Jo</w:t>
      </w:r>
      <w:r>
        <w:rPr>
          <w:b/>
        </w:rPr>
        <w:t>ey:</w:t>
      </w:r>
      <w:r>
        <w:t xml:space="preserve"> Joey! Joey.</w:t>
      </w:r>
    </w:p>
    <w:p w:rsidR="00000000" w:rsidRDefault="004E651F">
      <w:r>
        <w:rPr>
          <w:b/>
        </w:rPr>
        <w:t>Waiters:</w:t>
      </w:r>
      <w:r>
        <w:t xml:space="preserve"> ... Joey, happy birthday to you.</w:t>
      </w:r>
    </w:p>
    <w:p w:rsidR="00000000" w:rsidRDefault="004E651F">
      <w:r>
        <w:rPr>
          <w:b/>
        </w:rPr>
        <w:t>Joey:</w:t>
      </w:r>
      <w:r>
        <w:t xml:space="preserve"> This is the best birthday ever. </w:t>
      </w:r>
    </w:p>
    <w:p w:rsidR="00000000" w:rsidRDefault="004E651F">
      <w:pPr>
        <w:rPr>
          <w:b/>
        </w:rPr>
      </w:pPr>
      <w:r>
        <w:rPr>
          <w:b/>
        </w:rPr>
        <w:t>End</w:t>
      </w:r>
    </w:p>
    <w:p w:rsidR="00000000" w:rsidRDefault="004E651F"/>
    <w:p w:rsidR="00000000" w:rsidRDefault="004E651F"/>
    <w:p w:rsidR="00000000" w:rsidRDefault="004E651F">
      <w:pPr>
        <w:rPr>
          <w:b/>
          <w:shd w:val="pct10" w:color="auto" w:fill="FFFFFF"/>
        </w:rPr>
      </w:pPr>
      <w:r>
        <w:rPr>
          <w:b/>
          <w:shd w:val="pct10" w:color="auto" w:fill="FFFFFF"/>
        </w:rPr>
        <w:t>906 The One With The Male Nanny</w:t>
      </w:r>
    </w:p>
    <w:p w:rsidR="00000000" w:rsidRDefault="004E651F"/>
    <w:p w:rsidR="00000000" w:rsidRDefault="004E651F">
      <w:pPr>
        <w:rPr>
          <w:b/>
        </w:rPr>
      </w:pPr>
      <w:r>
        <w:rPr>
          <w:b/>
        </w:rPr>
        <w:t>Scene:</w:t>
      </w:r>
      <w:r>
        <w:rPr>
          <w:b/>
        </w:rPr>
        <w:br/>
      </w:r>
      <w:r>
        <w:rPr>
          <w:b/>
        </w:rPr>
        <w:t>Chandler's hotel room in Tulsa. He's fast asleep when the telephone rings.</w:t>
      </w:r>
    </w:p>
    <w:p w:rsidR="00000000" w:rsidRDefault="004E651F">
      <w:r>
        <w:rPr>
          <w:b/>
        </w:rPr>
        <w:t>Chandler:</w:t>
      </w:r>
      <w:r>
        <w:t xml:space="preserve"> </w:t>
      </w:r>
      <w:r>
        <w:rPr>
          <w:i/>
        </w:rPr>
        <w:t>(picking up the telephone, a</w:t>
      </w:r>
      <w:r>
        <w:rPr>
          <w:i/>
        </w:rPr>
        <w:t>nswering it with a frog in his throat)</w:t>
      </w:r>
      <w:r>
        <w:t xml:space="preserve"> Hello? </w:t>
      </w:r>
      <w:r>
        <w:rPr>
          <w:i/>
        </w:rPr>
        <w:t>(he clears his throat, but he still has the same frog in his throat when he speaks again)</w:t>
      </w:r>
      <w:r>
        <w:t xml:space="preserve"> Hello?</w:t>
      </w:r>
    </w:p>
    <w:p w:rsidR="00000000" w:rsidRDefault="004E651F">
      <w:r>
        <w:rPr>
          <w:b/>
        </w:rPr>
        <w:t>Monica:</w:t>
      </w:r>
      <w:r>
        <w:t xml:space="preserve"> </w:t>
      </w:r>
      <w:r>
        <w:rPr>
          <w:i/>
        </w:rPr>
        <w:t>(in her apartment, screaming)</w:t>
      </w:r>
      <w:r>
        <w:t xml:space="preserve"> I LOVE MY NEW JOB!</w:t>
      </w:r>
    </w:p>
    <w:p w:rsidR="00000000" w:rsidRDefault="004E651F">
      <w:r>
        <w:rPr>
          <w:b/>
        </w:rPr>
        <w:t>Chandler:</w:t>
      </w:r>
      <w:r>
        <w:t xml:space="preserve"> Honey, you're screaming.</w:t>
      </w:r>
    </w:p>
    <w:p w:rsidR="00000000" w:rsidRDefault="004E651F">
      <w:r>
        <w:rPr>
          <w:b/>
        </w:rPr>
        <w:t>Monica:</w:t>
      </w:r>
      <w:r>
        <w:t xml:space="preserve"> YOU BET YOUR </w:t>
      </w:r>
      <w:r>
        <w:t>ASS I AM! I just had the best first day ever! The kitchen: twice as big as Allessandro's.</w:t>
      </w:r>
    </w:p>
    <w:p w:rsidR="00000000" w:rsidRDefault="004E651F">
      <w:r>
        <w:rPr>
          <w:b/>
        </w:rPr>
        <w:t>Chandler:</w:t>
      </w:r>
      <w:r>
        <w:t xml:space="preserve"> </w:t>
      </w:r>
      <w:r>
        <w:rPr>
          <w:i/>
        </w:rPr>
        <w:t>(yawning)</w:t>
      </w:r>
      <w:r>
        <w:t xml:space="preserve"> Oh, that's great.</w:t>
      </w:r>
    </w:p>
    <w:p w:rsidR="00000000" w:rsidRDefault="004E651F">
      <w:r>
        <w:rPr>
          <w:b/>
        </w:rPr>
        <w:t>Monica:</w:t>
      </w:r>
      <w:r>
        <w:t xml:space="preserve"> Yeah, a-a-and clean. Not just health department clean... Monica clean.</w:t>
      </w:r>
    </w:p>
    <w:p w:rsidR="00000000" w:rsidRDefault="004E651F">
      <w:r>
        <w:rPr>
          <w:b/>
        </w:rPr>
        <w:t>Chandler:</w:t>
      </w:r>
      <w:r>
        <w:t xml:space="preserve"> </w:t>
      </w:r>
      <w:r>
        <w:rPr>
          <w:i/>
        </w:rPr>
        <w:t>(clearly not so interested)</w:t>
      </w:r>
      <w:r>
        <w:t xml:space="preserve"> Awesome.</w:t>
      </w:r>
    </w:p>
    <w:p w:rsidR="00000000" w:rsidRDefault="004E651F">
      <w:r>
        <w:rPr>
          <w:b/>
        </w:rPr>
        <w:t>Mo</w:t>
      </w:r>
      <w:r>
        <w:rPr>
          <w:b/>
        </w:rPr>
        <w:t>nica:</w:t>
      </w:r>
      <w:r>
        <w:t xml:space="preserve"> Oh, and the people are so nice. There's this one guy, Geoffrey, he's the Maitre D., Chandler, you will love him. He is without a doubt, the funniest guy I have ever met. </w:t>
      </w:r>
      <w:r>
        <w:rPr>
          <w:i/>
        </w:rPr>
        <w:t>(Chandler, who was almost asleep again, sits up straight in bed in an instant an</w:t>
      </w:r>
      <w:r>
        <w:rPr>
          <w:i/>
        </w:rPr>
        <w:t>d can't believe what he just heard.)</w:t>
      </w:r>
    </w:p>
    <w:p w:rsidR="00000000" w:rsidRDefault="004E651F">
      <w:pPr>
        <w:rPr>
          <w:b/>
        </w:rPr>
      </w:pPr>
      <w:r>
        <w:rPr>
          <w:b/>
        </w:rPr>
        <w:t>OPENING CREDITS</w:t>
      </w:r>
    </w:p>
    <w:p w:rsidR="00000000" w:rsidRDefault="004E651F">
      <w:pPr>
        <w:rPr>
          <w:b/>
        </w:rPr>
      </w:pPr>
      <w:r>
        <w:rPr>
          <w:b/>
        </w:rPr>
        <w:t>Scene:</w:t>
      </w:r>
      <w:r>
        <w:rPr>
          <w:b/>
        </w:rPr>
        <w:br/>
      </w:r>
      <w:r>
        <w:rPr>
          <w:b/>
        </w:rPr>
        <w:t>Central Perk. Phoebe and Mike are on the couch, holding hands, while Phoebe puts milk in her coffee.</w:t>
      </w:r>
    </w:p>
    <w:p w:rsidR="00000000" w:rsidRDefault="004E651F">
      <w:r>
        <w:rPr>
          <w:b/>
        </w:rPr>
        <w:t>Mike:</w:t>
      </w:r>
      <w:r>
        <w:t xml:space="preserve"> This is nice.</w:t>
      </w:r>
    </w:p>
    <w:p w:rsidR="00000000" w:rsidRDefault="004E651F">
      <w:r>
        <w:rPr>
          <w:b/>
        </w:rPr>
        <w:t>Phoebe:</w:t>
      </w:r>
      <w:r>
        <w:t xml:space="preserve"> I know! </w:t>
      </w:r>
      <w:r>
        <w:rPr>
          <w:i/>
        </w:rPr>
        <w:t>(Phoebe picks up a little packet of sugar, shakes it, and t</w:t>
      </w:r>
      <w:r>
        <w:rPr>
          <w:i/>
        </w:rPr>
        <w:t>hen realizes she can't open it with one hand, but doesn't want to let go of Mike's hand. She tries to tear open the packet with one hand.)</w:t>
      </w:r>
    </w:p>
    <w:p w:rsidR="00000000" w:rsidRDefault="004E651F">
      <w:r>
        <w:rPr>
          <w:b/>
        </w:rPr>
        <w:t>Mike:</w:t>
      </w:r>
      <w:r>
        <w:t xml:space="preserve"> You need both hands for that?</w:t>
      </w:r>
    </w:p>
    <w:p w:rsidR="00000000" w:rsidRDefault="004E651F">
      <w:r>
        <w:rPr>
          <w:b/>
        </w:rPr>
        <w:t>Phoebe:</w:t>
      </w:r>
      <w:r>
        <w:t xml:space="preserve"> Yeah, I kinda do. </w:t>
      </w:r>
      <w:r>
        <w:rPr>
          <w:i/>
        </w:rPr>
        <w:t>(Mike lets go of her hand)</w:t>
      </w:r>
      <w:r>
        <w:t xml:space="preserve"> Well, how's this? </w:t>
      </w:r>
      <w:r>
        <w:rPr>
          <w:i/>
        </w:rPr>
        <w:t>(she takes</w:t>
      </w:r>
      <w:r>
        <w:rPr>
          <w:i/>
        </w:rPr>
        <w:t xml:space="preserve"> Mike's hand and puts it on her breast, she tears open the sugar and puts it in her coffee. Mike thinks it over and nods appreciative. After that, they hold hands again. Joey now enters, and sees the two sitting on the couch, holding hands.)</w:t>
      </w:r>
    </w:p>
    <w:p w:rsidR="00000000" w:rsidRDefault="004E651F">
      <w:r>
        <w:rPr>
          <w:b/>
        </w:rPr>
        <w:t>Joey:</w:t>
      </w:r>
      <w:r>
        <w:t xml:space="preserve"> </w:t>
      </w:r>
      <w:r>
        <w:rPr>
          <w:i/>
        </w:rPr>
        <w:t>(in a ve</w:t>
      </w:r>
      <w:r>
        <w:rPr>
          <w:i/>
        </w:rPr>
        <w:t>ry aaaaahhhhh sweeeeeet voice)</w:t>
      </w:r>
      <w:r>
        <w:t xml:space="preserve"> Aaahhh, look at you two... holding hands... huh is this getting serious? </w:t>
      </w:r>
      <w:r>
        <w:rPr>
          <w:i/>
        </w:rPr>
        <w:t>(Phoebe and Mike, embarrassed, start babbling and look away.)</w:t>
      </w:r>
      <w:r>
        <w:t xml:space="preserve"> Have you not talked about it yet? </w:t>
      </w:r>
      <w:r>
        <w:rPr>
          <w:i/>
        </w:rPr>
        <w:t>(They say nothing now, but smile)</w:t>
      </w:r>
      <w:r>
        <w:t xml:space="preserve"> Am I making you uncomf</w:t>
      </w:r>
      <w:r>
        <w:t xml:space="preserve">ortable? </w:t>
      </w:r>
      <w:r>
        <w:rPr>
          <w:i/>
        </w:rPr>
        <w:t>(smiles are becoming forced now, and he speaks to Mike)</w:t>
      </w:r>
      <w:r>
        <w:t xml:space="preserve"> If you were bigger you'd hit me, huh...? Aaaaaahhhhhh </w:t>
      </w:r>
      <w:r>
        <w:rPr>
          <w:i/>
        </w:rPr>
        <w:t>(he turns away to the bar)</w:t>
      </w:r>
    </w:p>
    <w:p w:rsidR="00000000" w:rsidRDefault="004E651F">
      <w:r>
        <w:rPr>
          <w:b/>
        </w:rPr>
        <w:t>Phoebe:</w:t>
      </w:r>
      <w:r>
        <w:t xml:space="preserve"> I'm sorry... I'm sorry. It's obviously way too early for us to be... having that conversation.</w:t>
      </w:r>
    </w:p>
    <w:p w:rsidR="00000000" w:rsidRDefault="004E651F">
      <w:r>
        <w:rPr>
          <w:b/>
        </w:rPr>
        <w:t>Mike:</w:t>
      </w:r>
      <w:r>
        <w:t xml:space="preserve"> I</w:t>
      </w:r>
      <w:r>
        <w:t>s it?</w:t>
      </w:r>
    </w:p>
    <w:p w:rsidR="00000000" w:rsidRDefault="004E651F">
      <w:r>
        <w:rPr>
          <w:b/>
        </w:rPr>
        <w:t>Phoebe:</w:t>
      </w:r>
      <w:r>
        <w:t xml:space="preserve"> </w:t>
      </w:r>
      <w:r>
        <w:rPr>
          <w:i/>
        </w:rPr>
        <w:t>(in a flash she answers)</w:t>
      </w:r>
      <w:r>
        <w:t xml:space="preserve"> Maybe not, is it?</w:t>
      </w:r>
    </w:p>
    <w:p w:rsidR="00000000" w:rsidRDefault="004E651F">
      <w:r>
        <w:rPr>
          <w:b/>
        </w:rPr>
        <w:t>Mike:</w:t>
      </w:r>
      <w:r>
        <w:t xml:space="preserve"> Okay, when I got divorced, I didn't think I'd feel this way about someone for a really long time... Then again, I didn't think I'd meet someone like you... and... this may be crazy soon, but...</w:t>
      </w:r>
      <w:r>
        <w:t xml:space="preserve"> I want you to have this... </w:t>
      </w:r>
      <w:r>
        <w:rPr>
          <w:i/>
        </w:rPr>
        <w:t>(He tries to get something from his pocket, but it's not that easy... Phoebe looks in a "what's happening" face to him. He finally has found something)</w:t>
      </w:r>
      <w:r>
        <w:t xml:space="preserve"> No, not... that's gum. </w:t>
      </w:r>
      <w:r>
        <w:rPr>
          <w:i/>
        </w:rPr>
        <w:t>(He digs in a little more.)</w:t>
      </w:r>
      <w:r>
        <w:t xml:space="preserve"> Ooh, five bucks... I love</w:t>
      </w:r>
      <w:r>
        <w:t xml:space="preserve"> it when that happens, you know... Think no note's there...</w:t>
      </w:r>
    </w:p>
    <w:p w:rsidR="00000000" w:rsidRDefault="004E651F">
      <w:r>
        <w:rPr>
          <w:b/>
        </w:rPr>
        <w:t>Phoebe:</w:t>
      </w:r>
      <w:r>
        <w:t xml:space="preserve"> </w:t>
      </w:r>
      <w:r>
        <w:rPr>
          <w:i/>
        </w:rPr>
        <w:t>(impatient)</w:t>
      </w:r>
      <w:r>
        <w:t xml:space="preserve"> I know Mike, why don't you keep digging?</w:t>
      </w:r>
    </w:p>
    <w:p w:rsidR="00000000" w:rsidRDefault="004E651F">
      <w:r>
        <w:rPr>
          <w:b/>
        </w:rPr>
        <w:t>Mike:</w:t>
      </w:r>
      <w:r>
        <w:t xml:space="preserve"> Oh, sorry. </w:t>
      </w:r>
      <w:r>
        <w:rPr>
          <w:i/>
        </w:rPr>
        <w:t>(He digs in again and finally finds what he's been looking for. A key.)</w:t>
      </w:r>
    </w:p>
    <w:p w:rsidR="00000000" w:rsidRDefault="004E651F">
      <w:r>
        <w:rPr>
          <w:b/>
        </w:rPr>
        <w:t>Phoebe:</w:t>
      </w:r>
      <w:r>
        <w:t xml:space="preserve"> Oh, it's a key. To be honest, I think </w:t>
      </w:r>
      <w:r>
        <w:t>I'd prefer the five dollars.</w:t>
      </w:r>
    </w:p>
    <w:p w:rsidR="00000000" w:rsidRDefault="004E651F">
      <w:r>
        <w:rPr>
          <w:b/>
        </w:rPr>
        <w:t>Mike:</w:t>
      </w:r>
      <w:r>
        <w:t xml:space="preserve"> It's to my apartment.</w:t>
      </w:r>
    </w:p>
    <w:p w:rsidR="00000000" w:rsidRDefault="004E651F">
      <w:r>
        <w:rPr>
          <w:b/>
        </w:rPr>
        <w:t>Phoebe:</w:t>
      </w:r>
      <w:r>
        <w:t xml:space="preserve"> </w:t>
      </w:r>
      <w:r>
        <w:rPr>
          <w:i/>
        </w:rPr>
        <w:t>(really surprised)</w:t>
      </w:r>
      <w:r>
        <w:t xml:space="preserve"> Oh wow, ooh! Ooh, big step for Phoebe and Mike.</w:t>
      </w:r>
    </w:p>
    <w:p w:rsidR="00000000" w:rsidRDefault="004E651F">
      <w:r>
        <w:rPr>
          <w:b/>
        </w:rPr>
        <w:t>Mike:</w:t>
      </w:r>
      <w:r>
        <w:t xml:space="preserve"> Yeah, look, and I don't want you to feel like you have to give me your key just because...</w:t>
      </w:r>
    </w:p>
    <w:p w:rsidR="00000000" w:rsidRDefault="004E651F">
      <w:r>
        <w:rPr>
          <w:b/>
        </w:rPr>
        <w:t>Phoebe:</w:t>
      </w:r>
      <w:r>
        <w:t xml:space="preserve"> Oh no, I want to.</w:t>
      </w:r>
    </w:p>
    <w:p w:rsidR="00000000" w:rsidRDefault="004E651F">
      <w:r>
        <w:rPr>
          <w:b/>
        </w:rPr>
        <w:t>M</w:t>
      </w:r>
      <w:r>
        <w:rPr>
          <w:b/>
        </w:rPr>
        <w:t>ike:</w:t>
      </w:r>
      <w:r>
        <w:t xml:space="preserve"> Oh, thank God. </w:t>
      </w:r>
      <w:r>
        <w:rPr>
          <w:i/>
        </w:rPr>
        <w:t>(he laughs nervously, and Phoebe gets her keychain from her bag.)</w:t>
      </w:r>
    </w:p>
    <w:p w:rsidR="00000000" w:rsidRDefault="004E651F">
      <w:r>
        <w:rPr>
          <w:b/>
        </w:rPr>
        <w:t>Phoebe:</w:t>
      </w:r>
      <w:r>
        <w:t xml:space="preserve"> Yeah... ooh... wow... Even started to think I'd never meet someone that, you know, I wanted to... do this with. Here you go. </w:t>
      </w:r>
      <w:r>
        <w:rPr>
          <w:i/>
        </w:rPr>
        <w:t>(Both Phoebe and Mike look really pro</w:t>
      </w:r>
      <w:r>
        <w:rPr>
          <w:i/>
        </w:rPr>
        <w:t>ud.)</w:t>
      </w:r>
    </w:p>
    <w:p w:rsidR="00000000" w:rsidRDefault="004E651F">
      <w:r>
        <w:rPr>
          <w:b/>
        </w:rPr>
        <w:t>Mike:</w:t>
      </w:r>
      <w:r>
        <w:t xml:space="preserve"> Is this cool, huh?</w:t>
      </w:r>
    </w:p>
    <w:p w:rsidR="00000000" w:rsidRDefault="004E651F">
      <w:r>
        <w:rPr>
          <w:b/>
        </w:rPr>
        <w:t>Phoebe:</w:t>
      </w:r>
      <w:r>
        <w:t xml:space="preserve"> It really is.</w:t>
      </w:r>
    </w:p>
    <w:p w:rsidR="00000000" w:rsidRDefault="004E651F">
      <w:r>
        <w:rPr>
          <w:b/>
        </w:rPr>
        <w:t>Joey:</w:t>
      </w:r>
      <w:r>
        <w:t xml:space="preserve"> </w:t>
      </w:r>
      <w:r>
        <w:rPr>
          <w:i/>
        </w:rPr>
        <w:t>(sitting at his table)</w:t>
      </w:r>
      <w:r>
        <w:t xml:space="preserve"> Oh, I know it... It is amazing these little things open doors... huh! </w:t>
      </w:r>
      <w:r>
        <w:rPr>
          <w:i/>
        </w:rPr>
        <w:t>(mimes opening a door with his own keys, Phoebe looks at him in a "yeah, yeah, yeah" way.)</w:t>
      </w:r>
    </w:p>
    <w:p w:rsidR="00000000" w:rsidRDefault="004E651F">
      <w:pPr>
        <w:rPr>
          <w:b/>
        </w:rPr>
      </w:pPr>
      <w:r>
        <w:rPr>
          <w:b/>
        </w:rPr>
        <w:t>Scene:</w:t>
      </w:r>
      <w:r>
        <w:rPr>
          <w:b/>
        </w:rPr>
        <w:br/>
      </w:r>
      <w:r>
        <w:rPr>
          <w:b/>
        </w:rPr>
        <w:t>Ross an</w:t>
      </w:r>
      <w:r>
        <w:rPr>
          <w:b/>
        </w:rPr>
        <w:t>d Rachel's apartment. Both of them sitting on the couch, interviewing a nanny candidate.</w:t>
      </w:r>
    </w:p>
    <w:p w:rsidR="00000000" w:rsidRDefault="004E651F">
      <w:r>
        <w:rPr>
          <w:b/>
        </w:rPr>
        <w:t>Rachel:</w:t>
      </w:r>
      <w:r>
        <w:t xml:space="preserve"> So I don't go back to work for another four weeks, but we would like our nanny to start right away, so that Emma could get a chance to know her.</w:t>
      </w:r>
    </w:p>
    <w:p w:rsidR="00000000" w:rsidRDefault="004E651F">
      <w:r>
        <w:rPr>
          <w:b/>
        </w:rPr>
        <w:t>Nanny Candidat</w:t>
      </w:r>
      <w:r>
        <w:rPr>
          <w:b/>
        </w:rPr>
        <w:t>e:</w:t>
      </w:r>
      <w:r>
        <w:t xml:space="preserve"> </w:t>
      </w:r>
      <w:r>
        <w:rPr>
          <w:i/>
        </w:rPr>
        <w:t>(in a sweet, caring voice)</w:t>
      </w:r>
      <w:r>
        <w:t xml:space="preserve"> I think that's really smart. The easier we can make the transition for her, the better. </w:t>
      </w:r>
      <w:r>
        <w:rPr>
          <w:i/>
        </w:rPr>
        <w:t>(Ross and Rachel seem pleased with the answer.)</w:t>
      </w:r>
    </w:p>
    <w:p w:rsidR="00000000" w:rsidRDefault="004E651F">
      <w:r>
        <w:rPr>
          <w:b/>
        </w:rPr>
        <w:t>Rachel:</w:t>
      </w:r>
      <w:r>
        <w:t xml:space="preserve"> That's great, great. So do you have any questions for us?</w:t>
      </w:r>
    </w:p>
    <w:p w:rsidR="00000000" w:rsidRDefault="004E651F">
      <w:r>
        <w:rPr>
          <w:b/>
        </w:rPr>
        <w:t>Nanny Candidate:</w:t>
      </w:r>
      <w:r>
        <w:t xml:space="preserve"> Not rea</w:t>
      </w:r>
      <w:r>
        <w:t>lly.</w:t>
      </w:r>
    </w:p>
    <w:p w:rsidR="00000000" w:rsidRDefault="004E651F">
      <w:r>
        <w:rPr>
          <w:b/>
        </w:rPr>
        <w:t>Rachel:</w:t>
      </w:r>
      <w:r>
        <w:t xml:space="preserve"> All right. Well thank you so much for coming... </w:t>
      </w:r>
      <w:r>
        <w:rPr>
          <w:i/>
        </w:rPr>
        <w:t>(they're standing up and make their way to the door)</w:t>
      </w:r>
    </w:p>
    <w:p w:rsidR="00000000" w:rsidRDefault="004E651F">
      <w:r>
        <w:rPr>
          <w:b/>
        </w:rPr>
        <w:t>Ross:</w:t>
      </w:r>
      <w:r>
        <w:t xml:space="preserve"> Thank you.</w:t>
      </w:r>
    </w:p>
    <w:p w:rsidR="00000000" w:rsidRDefault="004E651F">
      <w:r>
        <w:rPr>
          <w:b/>
        </w:rPr>
        <w:t>Rachel:</w:t>
      </w:r>
      <w:r>
        <w:t xml:space="preserve"> Really nice to meet you... and we'll call you.</w:t>
      </w:r>
    </w:p>
    <w:p w:rsidR="00000000" w:rsidRDefault="004E651F">
      <w:r>
        <w:rPr>
          <w:b/>
        </w:rPr>
        <w:t>Nanny Candidate:</w:t>
      </w:r>
      <w:r>
        <w:t xml:space="preserve"> Oh, you know, wait. I do have one question. </w:t>
      </w:r>
      <w:r>
        <w:rPr>
          <w:i/>
        </w:rPr>
        <w:t>(she star</w:t>
      </w:r>
      <w:r>
        <w:rPr>
          <w:i/>
        </w:rPr>
        <w:t>ts playing with her hair)</w:t>
      </w:r>
      <w:r>
        <w:t xml:space="preserve"> Do you guys do random drug testing?</w:t>
      </w:r>
    </w:p>
    <w:p w:rsidR="00000000" w:rsidRDefault="004E651F">
      <w:r>
        <w:rPr>
          <w:b/>
        </w:rPr>
        <w:t>Ross:</w:t>
      </w:r>
      <w:r>
        <w:t xml:space="preserve"> Boy, we uhm... hadn't really thought of that.</w:t>
      </w:r>
    </w:p>
    <w:p w:rsidR="00000000" w:rsidRDefault="004E651F">
      <w:r>
        <w:rPr>
          <w:b/>
        </w:rPr>
        <w:t>Nanny Candidate:</w:t>
      </w:r>
      <w:r>
        <w:t xml:space="preserve"> That's cool. But... but if you do, I'm gonna need three days notice.</w:t>
      </w:r>
    </w:p>
    <w:p w:rsidR="00000000" w:rsidRDefault="004E651F">
      <w:r>
        <w:rPr>
          <w:b/>
        </w:rPr>
        <w:t>Rachel:</w:t>
      </w:r>
      <w:r>
        <w:t xml:space="preserve"> Okidoki! </w:t>
      </w:r>
      <w:r>
        <w:rPr>
          <w:i/>
        </w:rPr>
        <w:t xml:space="preserve">(and she slams the door in the nanny's </w:t>
      </w:r>
      <w:r>
        <w:rPr>
          <w:i/>
        </w:rPr>
        <w:t>face while Ross crumples up the application form)</w:t>
      </w:r>
      <w:r>
        <w:t xml:space="preserve"> Wow! We're never gonna find a nanny.</w:t>
      </w:r>
    </w:p>
    <w:p w:rsidR="00000000" w:rsidRDefault="004E651F">
      <w:r>
        <w:rPr>
          <w:b/>
        </w:rPr>
        <w:t>Ross:</w:t>
      </w:r>
      <w:r>
        <w:t xml:space="preserve"> Oh, come on Rach, we will. I promise. We have more interviews </w:t>
      </w:r>
      <w:r>
        <w:rPr>
          <w:i/>
        </w:rPr>
        <w:t>(They sit down and Rachel sighs)</w:t>
      </w:r>
      <w:r>
        <w:t xml:space="preserve"> And worse comes to worse, we can always reconsider the uhm... the fi</w:t>
      </w:r>
      <w:r>
        <w:t>rst one we met with.</w:t>
      </w:r>
    </w:p>
    <w:p w:rsidR="00000000" w:rsidRDefault="004E651F">
      <w:r>
        <w:rPr>
          <w:b/>
        </w:rPr>
        <w:t>Rachel:</w:t>
      </w:r>
      <w:r>
        <w:t xml:space="preserve"> </w:t>
      </w:r>
      <w:r>
        <w:rPr>
          <w:i/>
        </w:rPr>
        <w:t>(indignant)</w:t>
      </w:r>
      <w:r>
        <w:t xml:space="preserve"> What, the blonde with no bra?</w:t>
      </w:r>
    </w:p>
    <w:p w:rsidR="00000000" w:rsidRDefault="004E651F">
      <w:r>
        <w:rPr>
          <w:b/>
        </w:rPr>
        <w:t>Ross:</w:t>
      </w:r>
      <w:r>
        <w:t xml:space="preserve"> She was blonde? </w:t>
      </w:r>
      <w:r>
        <w:rPr>
          <w:i/>
        </w:rPr>
        <w:t>(he looks surprised for a while, but then gets a "gotcha" expression on his face... There's knocking at the door.)</w:t>
      </w:r>
      <w:r>
        <w:t xml:space="preserve"> Just a sec.! Okay, okay. This one's name is Sand</w:t>
      </w:r>
      <w:r>
        <w:t>y. She's got a degree in early childhood education, uhm... she worked for her last family for three years.</w:t>
      </w:r>
    </w:p>
    <w:p w:rsidR="00000000" w:rsidRDefault="004E651F">
      <w:r>
        <w:rPr>
          <w:b/>
        </w:rPr>
        <w:t>Rachel:</w:t>
      </w:r>
      <w:r>
        <w:t xml:space="preserve"> Okay... </w:t>
      </w:r>
      <w:r>
        <w:rPr>
          <w:i/>
        </w:rPr>
        <w:t>(Ross opens the door.)</w:t>
      </w:r>
    </w:p>
    <w:p w:rsidR="00000000" w:rsidRDefault="004E651F">
      <w:r>
        <w:rPr>
          <w:b/>
        </w:rPr>
        <w:t>Sandy:</w:t>
      </w:r>
      <w:r>
        <w:t xml:space="preserve"> </w:t>
      </w:r>
      <w:r>
        <w:rPr>
          <w:i/>
        </w:rPr>
        <w:t>(a guy)</w:t>
      </w:r>
      <w:r>
        <w:t xml:space="preserve"> Hi... I'm Sandy.</w:t>
      </w:r>
    </w:p>
    <w:p w:rsidR="00000000" w:rsidRDefault="004E651F">
      <w:r>
        <w:rPr>
          <w:b/>
        </w:rPr>
        <w:t>Ross:</w:t>
      </w:r>
      <w:r>
        <w:t xml:space="preserve"> And she's a little mannish...</w:t>
      </w:r>
    </w:p>
    <w:p w:rsidR="00000000" w:rsidRDefault="004E651F">
      <w:pPr>
        <w:rPr>
          <w:b/>
        </w:rPr>
      </w:pPr>
      <w:r>
        <w:rPr>
          <w:b/>
        </w:rPr>
        <w:t>Scene:</w:t>
      </w:r>
      <w:r>
        <w:rPr>
          <w:b/>
        </w:rPr>
        <w:br/>
      </w:r>
      <w:r>
        <w:rPr>
          <w:b/>
        </w:rPr>
        <w:t>Phoebe's apartment. There's a knock</w:t>
      </w:r>
      <w:r>
        <w:rPr>
          <w:b/>
        </w:rPr>
        <w:t xml:space="preserve"> on the door, and Phoebe opens it.</w:t>
      </w:r>
    </w:p>
    <w:p w:rsidR="00000000" w:rsidRDefault="004E651F">
      <w:r>
        <w:rPr>
          <w:b/>
        </w:rPr>
        <w:t>Phoebe:</w:t>
      </w:r>
      <w:r>
        <w:t xml:space="preserve"> </w:t>
      </w:r>
      <w:r>
        <w:rPr>
          <w:i/>
        </w:rPr>
        <w:t>(gasps)</w:t>
      </w:r>
      <w:r>
        <w:t xml:space="preserve"> Oh my God! David!</w:t>
      </w:r>
    </w:p>
    <w:p w:rsidR="00000000" w:rsidRDefault="004E651F">
      <w:r>
        <w:rPr>
          <w:b/>
        </w:rPr>
        <w:t>David:</w:t>
      </w:r>
      <w:r>
        <w:t xml:space="preserve"> Hi! I-i-is this a bad time?</w:t>
      </w:r>
    </w:p>
    <w:p w:rsidR="00000000" w:rsidRDefault="004E651F">
      <w:r>
        <w:rPr>
          <w:b/>
        </w:rPr>
        <w:t>Phoebe:</w:t>
      </w:r>
      <w:r>
        <w:t xml:space="preserve"> </w:t>
      </w:r>
      <w:r>
        <w:rPr>
          <w:i/>
        </w:rPr>
        <w:t>(excited)</w:t>
      </w:r>
      <w:r>
        <w:t xml:space="preserve"> No! It's a great time, come in...! WOW, hi... Oh my gosh! What are you doing here? Are you back from Minsk?</w:t>
      </w:r>
    </w:p>
    <w:p w:rsidR="00000000" w:rsidRDefault="004E651F">
      <w:r>
        <w:rPr>
          <w:b/>
        </w:rPr>
        <w:t>David:</w:t>
      </w:r>
      <w:r>
        <w:t xml:space="preserve"> Well, just for a co</w:t>
      </w:r>
      <w:r>
        <w:t>uple of days, uhm... I'm here to explain to the people who gave us our grant, why it's a positive thing that we spent all their money and uhm... accomplished uhm... nothing.</w:t>
      </w:r>
    </w:p>
    <w:p w:rsidR="00000000" w:rsidRDefault="004E651F">
      <w:r>
        <w:rPr>
          <w:b/>
        </w:rPr>
        <w:t>Phoebe:</w:t>
      </w:r>
      <w:r>
        <w:t xml:space="preserve"> Who cares, it got you here.</w:t>
      </w:r>
    </w:p>
    <w:p w:rsidR="00000000" w:rsidRDefault="004E651F">
      <w:r>
        <w:rPr>
          <w:b/>
        </w:rPr>
        <w:t>David:</w:t>
      </w:r>
      <w:r>
        <w:t xml:space="preserve"> Well, it got me to New York anyway, and</w:t>
      </w:r>
      <w:r>
        <w:t xml:space="preserve"> then I got on a cab at the airport, and the guy said where to? and I just... gave him your address I... I... I didn't even think about it.</w:t>
      </w:r>
    </w:p>
    <w:p w:rsidR="00000000" w:rsidRDefault="004E651F">
      <w:r>
        <w:rPr>
          <w:b/>
        </w:rPr>
        <w:t>Phoebe:</w:t>
      </w:r>
      <w:r>
        <w:t xml:space="preserve"> Wow. Where is your luggage? </w:t>
      </w:r>
      <w:r>
        <w:rPr>
          <w:i/>
        </w:rPr>
        <w:t>(David thinks for a while)</w:t>
      </w:r>
    </w:p>
    <w:p w:rsidR="00000000" w:rsidRDefault="004E651F">
      <w:r>
        <w:rPr>
          <w:b/>
        </w:rPr>
        <w:t>David:</w:t>
      </w:r>
      <w:r>
        <w:t xml:space="preserve"> Damn it!</w:t>
      </w:r>
    </w:p>
    <w:p w:rsidR="00000000" w:rsidRDefault="004E651F">
      <w:r>
        <w:rPr>
          <w:b/>
        </w:rPr>
        <w:t>Phoebe:</w:t>
      </w:r>
      <w:r>
        <w:t xml:space="preserve"> A-All right, well... I'll cal</w:t>
      </w:r>
      <w:r>
        <w:t>l the cab company.</w:t>
      </w:r>
    </w:p>
    <w:p w:rsidR="00000000" w:rsidRDefault="004E651F">
      <w:r>
        <w:rPr>
          <w:b/>
        </w:rPr>
        <w:t>David:</w:t>
      </w:r>
      <w:r>
        <w:t xml:space="preserve"> Wa... wa... wait! We can... call them later. Can you just... just stand there f-f-for a moment? Boy! There's an old Russian expression, uhm... it goes: Schto ya ztez vigul... ui! Roughly translated that means uhm... This thing tha</w:t>
      </w:r>
      <w:r>
        <w:t>t I'm looking at: wow!</w:t>
      </w:r>
    </w:p>
    <w:p w:rsidR="00000000" w:rsidRDefault="004E651F">
      <w:r>
        <w:rPr>
          <w:b/>
        </w:rPr>
        <w:t>Phoebe:</w:t>
      </w:r>
      <w:r>
        <w:t xml:space="preserve"> Thank you! God, no! You should see me when... Oh actually, no, I look pretty good.</w:t>
      </w:r>
    </w:p>
    <w:p w:rsidR="00000000" w:rsidRDefault="004E651F">
      <w:r>
        <w:rPr>
          <w:b/>
        </w:rPr>
        <w:t>David:</w:t>
      </w:r>
      <w:r>
        <w:t xml:space="preserve"> Are... are you kidding? You know, when you don't see someone for a long time, a-a-and you kind of build them up in your head and you st</w:t>
      </w:r>
      <w:r>
        <w:t xml:space="preserve">art thinking about: Come on, don't be crazy. Nobody is that beautiful, but... well, you are. </w:t>
      </w:r>
      <w:r>
        <w:rPr>
          <w:i/>
        </w:rPr>
        <w:t>(Phoebe seems very charmed)</w:t>
      </w:r>
      <w:r>
        <w:t xml:space="preserve"> Well, so, uhm... are you seeing... anyone? </w:t>
      </w:r>
      <w:r>
        <w:rPr>
          <w:i/>
        </w:rPr>
        <w:t>(Phoebe is still up on a cloud from what David just said)</w:t>
      </w:r>
    </w:p>
    <w:p w:rsidR="00000000" w:rsidRDefault="004E651F">
      <w:r>
        <w:rPr>
          <w:b/>
        </w:rPr>
        <w:t>Phoebe:</w:t>
      </w:r>
      <w:r>
        <w:t xml:space="preserve"> No...</w:t>
      </w:r>
    </w:p>
    <w:p w:rsidR="00000000" w:rsidRDefault="004E651F">
      <w:pPr>
        <w:rPr>
          <w:b/>
        </w:rPr>
      </w:pPr>
      <w:r>
        <w:rPr>
          <w:b/>
        </w:rPr>
        <w:t>Scene:</w:t>
      </w:r>
      <w:r>
        <w:rPr>
          <w:b/>
        </w:rPr>
        <w:br/>
      </w:r>
      <w:r>
        <w:rPr>
          <w:b/>
        </w:rPr>
        <w:t>Monica and Ch</w:t>
      </w:r>
      <w:r>
        <w:rPr>
          <w:b/>
        </w:rPr>
        <w:t>andler's apartment. Monica sits on the couch and Phoebe is pacing up and down the room.</w:t>
      </w:r>
    </w:p>
    <w:p w:rsidR="00000000" w:rsidRDefault="004E651F">
      <w:r>
        <w:rPr>
          <w:b/>
        </w:rPr>
        <w:t>Phoebe:</w:t>
      </w:r>
      <w:r>
        <w:t xml:space="preserve"> I'm... I'm just... I'm the worst person ever. How can I not tell David that I'm seeing Mike?</w:t>
      </w:r>
    </w:p>
    <w:p w:rsidR="00000000" w:rsidRDefault="004E651F">
      <w:r>
        <w:rPr>
          <w:b/>
        </w:rPr>
        <w:t>Monica:</w:t>
      </w:r>
      <w:r>
        <w:t xml:space="preserve"> Maybe he didn't give you a chance.</w:t>
      </w:r>
    </w:p>
    <w:p w:rsidR="00000000" w:rsidRDefault="004E651F">
      <w:r>
        <w:rPr>
          <w:b/>
        </w:rPr>
        <w:t>Phoebe:</w:t>
      </w:r>
      <w:r>
        <w:t xml:space="preserve"> He said: Are you</w:t>
      </w:r>
      <w:r>
        <w:t xml:space="preserve"> seeing someone? And I said no...</w:t>
      </w:r>
    </w:p>
    <w:p w:rsidR="00000000" w:rsidRDefault="004E651F">
      <w:r>
        <w:rPr>
          <w:b/>
        </w:rPr>
        <w:t>Monica:</w:t>
      </w:r>
      <w:r>
        <w:t xml:space="preserve"> Oh, well... That had been your window.</w:t>
      </w:r>
    </w:p>
    <w:p w:rsidR="00000000" w:rsidRDefault="004E651F">
      <w:r>
        <w:rPr>
          <w:b/>
        </w:rPr>
        <w:t>Phoebe:</w:t>
      </w:r>
      <w:r>
        <w:t xml:space="preserve"> Yeah! I mean, I don't know. I was just , I was looking, I was looking in his eyes and I was just thinking: Oh my God! It's David. David's here. He's just, he's so irre</w:t>
      </w:r>
      <w:r>
        <w:t>sistible.</w:t>
      </w:r>
    </w:p>
    <w:p w:rsidR="00000000" w:rsidRDefault="004E651F">
      <w:r>
        <w:rPr>
          <w:b/>
        </w:rPr>
        <w:t>Monica:</w:t>
      </w:r>
      <w:r>
        <w:t xml:space="preserve"> Really? The scientist guy?</w:t>
      </w:r>
    </w:p>
    <w:p w:rsidR="00000000" w:rsidRDefault="004E651F">
      <w:r>
        <w:rPr>
          <w:b/>
        </w:rPr>
        <w:t>Phoebe:</w:t>
      </w:r>
      <w:r>
        <w:t xml:space="preserve"> Really? Chandler?</w:t>
      </w:r>
    </w:p>
    <w:p w:rsidR="00000000" w:rsidRDefault="004E651F">
      <w:r>
        <w:rPr>
          <w:b/>
        </w:rPr>
        <w:t>Monica:</w:t>
      </w:r>
      <w:r>
        <w:t xml:space="preserve"> Continue...</w:t>
      </w:r>
    </w:p>
    <w:p w:rsidR="00000000" w:rsidRDefault="004E651F">
      <w:r>
        <w:rPr>
          <w:b/>
        </w:rPr>
        <w:t>Phoebe:</w:t>
      </w:r>
      <w:r>
        <w:t xml:space="preserve"> Oh.Okay, then it gets worse, 'cause then I told him that I would see him tomorrow night.</w:t>
      </w:r>
    </w:p>
    <w:p w:rsidR="00000000" w:rsidRDefault="004E651F">
      <w:r>
        <w:rPr>
          <w:b/>
        </w:rPr>
        <w:t>Monica:</w:t>
      </w:r>
      <w:r>
        <w:t xml:space="preserve"> Phoebe!</w:t>
      </w:r>
    </w:p>
    <w:p w:rsidR="00000000" w:rsidRDefault="004E651F">
      <w:r>
        <w:rPr>
          <w:b/>
        </w:rPr>
        <w:t>Phoebe:</w:t>
      </w:r>
      <w:r>
        <w:t xml:space="preserve"> I know! </w:t>
      </w:r>
      <w:r>
        <w:rPr>
          <w:i/>
        </w:rPr>
        <w:t>(points at herself)</w:t>
      </w:r>
      <w:r>
        <w:t xml:space="preserve"> Evil! And... and</w:t>
      </w:r>
      <w:r>
        <w:t>... and... I like Mike so much, you know. It's just going really well. Oh my God!</w:t>
      </w:r>
    </w:p>
    <w:p w:rsidR="00000000" w:rsidRDefault="004E651F">
      <w:r>
        <w:rPr>
          <w:b/>
        </w:rPr>
        <w:t>Monica:</w:t>
      </w:r>
      <w:r>
        <w:t xml:space="preserve"> Wow, isn't it ironic that David would show up on the same day that you and Mike exchange keys?</w:t>
      </w:r>
    </w:p>
    <w:p w:rsidR="00000000" w:rsidRDefault="004E651F">
      <w:r>
        <w:rPr>
          <w:b/>
        </w:rPr>
        <w:t>Phoebe:</w:t>
      </w:r>
      <w:r>
        <w:t xml:space="preserve"> </w:t>
      </w:r>
      <w:r>
        <w:rPr>
          <w:i/>
        </w:rPr>
        <w:t>(sarcastically)</w:t>
      </w:r>
      <w:r>
        <w:t xml:space="preserve"> Uhuh... Yeah...!, you know. And given my life l</w:t>
      </w:r>
      <w:r>
        <w:t>ong search for irony, you can imagine how happy I am.</w:t>
      </w:r>
    </w:p>
    <w:p w:rsidR="00000000" w:rsidRDefault="004E651F">
      <w:r>
        <w:rPr>
          <w:b/>
        </w:rPr>
        <w:t>Monica:</w:t>
      </w:r>
      <w:r>
        <w:t xml:space="preserve"> What are you gonna do?</w:t>
      </w:r>
    </w:p>
    <w:p w:rsidR="00000000" w:rsidRDefault="004E651F">
      <w:r>
        <w:rPr>
          <w:b/>
        </w:rPr>
        <w:t>Phoebe:</w:t>
      </w:r>
      <w:r>
        <w:t xml:space="preserve"> I mean I guess, I just have to... tell David that nothing can happen between us. Unless I don't... You know, complicated moral situation, no right, no wrong...</w:t>
      </w:r>
    </w:p>
    <w:p w:rsidR="00000000" w:rsidRDefault="004E651F">
      <w:r>
        <w:rPr>
          <w:b/>
        </w:rPr>
        <w:t>Mon</w:t>
      </w:r>
      <w:r>
        <w:rPr>
          <w:b/>
        </w:rPr>
        <w:t>ica:</w:t>
      </w:r>
      <w:r>
        <w:t xml:space="preserve"> You have to tell David!</w:t>
      </w:r>
    </w:p>
    <w:p w:rsidR="00000000" w:rsidRDefault="004E651F">
      <w:r>
        <w:rPr>
          <w:b/>
        </w:rPr>
        <w:t>Phoebe:</w:t>
      </w:r>
      <w:r>
        <w:t xml:space="preserve"> Okay, I knew I should have had this conversation with Joey.</w:t>
      </w:r>
    </w:p>
    <w:p w:rsidR="00000000" w:rsidRDefault="004E651F">
      <w:pPr>
        <w:rPr>
          <w:b/>
        </w:rPr>
      </w:pPr>
      <w:r>
        <w:rPr>
          <w:b/>
        </w:rPr>
        <w:t>Scene:</w:t>
      </w:r>
      <w:r>
        <w:rPr>
          <w:b/>
        </w:rPr>
        <w:br/>
      </w:r>
      <w:r>
        <w:rPr>
          <w:b/>
        </w:rPr>
        <w:t>The hallway between the two apartments. Chandler comes home.</w:t>
      </w:r>
    </w:p>
    <w:p w:rsidR="00000000" w:rsidRDefault="004E651F">
      <w:r>
        <w:rPr>
          <w:b/>
        </w:rPr>
        <w:t>Chandler:</w:t>
      </w:r>
      <w:r>
        <w:t xml:space="preserve"> </w:t>
      </w:r>
      <w:r>
        <w:rPr>
          <w:i/>
        </w:rPr>
        <w:t>(angry)</w:t>
      </w:r>
      <w:r>
        <w:t xml:space="preserve"> Funniest guy she's ever met! </w:t>
      </w:r>
      <w:r>
        <w:rPr>
          <w:i/>
        </w:rPr>
        <w:t>(to the door)</w:t>
      </w:r>
      <w:r>
        <w:t xml:space="preserve"> I'm funny, right...? What do y</w:t>
      </w:r>
      <w:r>
        <w:t xml:space="preserve">ou know, you're a door... You just like knock-knock jokes... </w:t>
      </w:r>
      <w:r>
        <w:rPr>
          <w:i/>
        </w:rPr>
        <w:t>(laughs about himself, but then gets determined again)</w:t>
      </w:r>
      <w:r>
        <w:t xml:space="preserve"> Save it for inside! </w:t>
      </w:r>
      <w:r>
        <w:rPr>
          <w:i/>
        </w:rPr>
        <w:t>(he enters)</w:t>
      </w:r>
    </w:p>
    <w:p w:rsidR="00000000" w:rsidRDefault="004E651F">
      <w:r>
        <w:rPr>
          <w:b/>
        </w:rPr>
        <w:t>Monica:</w:t>
      </w:r>
      <w:r>
        <w:t xml:space="preserve"> Heeeeeey! </w:t>
      </w:r>
    </w:p>
    <w:p w:rsidR="00000000" w:rsidRDefault="004E651F">
      <w:r>
        <w:rPr>
          <w:b/>
        </w:rPr>
        <w:t>Chandler:</w:t>
      </w:r>
      <w:r>
        <w:t xml:space="preserve"> Hey!</w:t>
      </w:r>
    </w:p>
    <w:p w:rsidR="00000000" w:rsidRDefault="004E651F">
      <w:r>
        <w:rPr>
          <w:b/>
        </w:rPr>
        <w:t>Phoebe:</w:t>
      </w:r>
      <w:r>
        <w:t xml:space="preserve"> Hey!</w:t>
      </w:r>
    </w:p>
    <w:p w:rsidR="00000000" w:rsidRDefault="004E651F">
      <w:r>
        <w:rPr>
          <w:b/>
        </w:rPr>
        <w:t>Chandler:</w:t>
      </w:r>
      <w:r>
        <w:t xml:space="preserve"> So... Oklahoma is a crazy place. You know, they cal</w:t>
      </w:r>
      <w:r>
        <w:t xml:space="preserve">l it the Sooner state. Frankly I'd sooner be in any other state. </w:t>
      </w:r>
      <w:r>
        <w:rPr>
          <w:i/>
        </w:rPr>
        <w:t>(Monica looks at Phoebe, who also doesn't know what to say.)</w:t>
      </w:r>
      <w:r>
        <w:t xml:space="preserve"> And what's with Oklahoma having a pan handle? Can all states have stuff like that? Hey yeah, I'm from the waistband, Wyoming. But </w:t>
      </w:r>
      <w:r>
        <w:t>when I was seven, we headed over to the crotch.</w:t>
      </w:r>
    </w:p>
    <w:p w:rsidR="00000000" w:rsidRDefault="004E651F">
      <w:r>
        <w:rPr>
          <w:b/>
        </w:rPr>
        <w:t>Monica:</w:t>
      </w:r>
      <w:r>
        <w:t xml:space="preserve"> </w:t>
      </w:r>
      <w:r>
        <w:rPr>
          <w:i/>
        </w:rPr>
        <w:t>(Doesn't believe what she's hearing)</w:t>
      </w:r>
      <w:r>
        <w:t xml:space="preserve"> Was your cabin pressurised?</w:t>
      </w:r>
    </w:p>
    <w:p w:rsidR="00000000" w:rsidRDefault="004E651F">
      <w:r>
        <w:rPr>
          <w:b/>
        </w:rPr>
        <w:t>Chandler:</w:t>
      </w:r>
      <w:r>
        <w:t xml:space="preserve"> </w:t>
      </w:r>
      <w:r>
        <w:rPr>
          <w:i/>
        </w:rPr>
        <w:t>(laughs, but then moves to Phoebe)</w:t>
      </w:r>
      <w:r>
        <w:t xml:space="preserve"> And don't get me started on the way that people from Tulsa talk.</w:t>
      </w:r>
    </w:p>
    <w:p w:rsidR="00000000" w:rsidRDefault="004E651F">
      <w:r>
        <w:rPr>
          <w:b/>
        </w:rPr>
        <w:t>Phoebe:</w:t>
      </w:r>
      <w:r>
        <w:t xml:space="preserve"> Okay. </w:t>
      </w:r>
      <w:r>
        <w:rPr>
          <w:i/>
        </w:rPr>
        <w:t>(and she wa</w:t>
      </w:r>
      <w:r>
        <w:rPr>
          <w:i/>
        </w:rPr>
        <w:t>lks away)</w:t>
      </w:r>
    </w:p>
    <w:p w:rsidR="00000000" w:rsidRDefault="004E651F">
      <w:r>
        <w:rPr>
          <w:b/>
        </w:rPr>
        <w:t>Chandler:</w:t>
      </w:r>
      <w:r>
        <w:t xml:space="preserve"> What's with the word y'all? You know, just... two words just... pushed together... Are we all allowed to do that, because if so, I say why stop there? You know, your new poodle could be your noodle. And fried chicken? Could be fricken.W</w:t>
      </w:r>
      <w:r>
        <w:t xml:space="preserve">aiter, waiter excuse me, I'll have the fricken? </w:t>
      </w:r>
      <w:r>
        <w:rPr>
          <w:i/>
        </w:rPr>
        <w:t>(Monica laughs)</w:t>
      </w:r>
      <w:r>
        <w:t xml:space="preserve"> See, that's... that's funny with the fricken, right?</w:t>
      </w:r>
    </w:p>
    <w:p w:rsidR="00000000" w:rsidRDefault="004E651F">
      <w:r>
        <w:rPr>
          <w:b/>
        </w:rPr>
        <w:t>Monica:</w:t>
      </w:r>
      <w:r>
        <w:t xml:space="preserve"> No, it just remind me of something this guy did today at work. I told you about that funny guy, Geoffrey, right?</w:t>
      </w:r>
    </w:p>
    <w:p w:rsidR="00000000" w:rsidRDefault="004E651F">
      <w:r>
        <w:rPr>
          <w:b/>
        </w:rPr>
        <w:t>Chandler:</w:t>
      </w:r>
      <w:r>
        <w:t xml:space="preserve"> Yeah, he</w:t>
      </w:r>
      <w:r>
        <w:t xml:space="preserve"> came up...</w:t>
      </w:r>
    </w:p>
    <w:p w:rsidR="00000000" w:rsidRDefault="004E651F">
      <w:r>
        <w:rPr>
          <w:b/>
        </w:rPr>
        <w:t>Monica:</w:t>
      </w:r>
      <w:r>
        <w:t xml:space="preserve"> Well, he did this bit... You probably had to be there, but it was Liza Minelli locked in our freezer, eating a raw chicken. </w:t>
      </w:r>
      <w:r>
        <w:rPr>
          <w:i/>
        </w:rPr>
        <w:t>(Phoebe bursts out in a laugh)</w:t>
      </w:r>
    </w:p>
    <w:p w:rsidR="00000000" w:rsidRDefault="004E651F">
      <w:r>
        <w:rPr>
          <w:b/>
        </w:rPr>
        <w:t>Chandler:</w:t>
      </w:r>
      <w:r>
        <w:t xml:space="preserve"> </w:t>
      </w:r>
      <w:r>
        <w:rPr>
          <w:i/>
        </w:rPr>
        <w:t>(to Phoebe)</w:t>
      </w:r>
      <w:r>
        <w:t xml:space="preserve"> Were you there?</w:t>
      </w:r>
    </w:p>
    <w:p w:rsidR="00000000" w:rsidRDefault="004E651F">
      <w:r>
        <w:rPr>
          <w:b/>
        </w:rPr>
        <w:t>Phoebe:</w:t>
      </w:r>
      <w:r>
        <w:t xml:space="preserve"> No, but it sounds like it was frick</w:t>
      </w:r>
      <w:r>
        <w:t>en funny...</w:t>
      </w:r>
    </w:p>
    <w:p w:rsidR="00000000" w:rsidRDefault="004E651F">
      <w:pPr>
        <w:rPr>
          <w:b/>
        </w:rPr>
      </w:pPr>
      <w:r>
        <w:rPr>
          <w:b/>
        </w:rPr>
        <w:t>Scene:</w:t>
      </w:r>
      <w:r>
        <w:rPr>
          <w:b/>
        </w:rPr>
        <w:br/>
      </w:r>
      <w:r>
        <w:rPr>
          <w:b/>
        </w:rPr>
        <w:t>Ross and Rachel's apartment. They're interviewing Sandy.</w:t>
      </w:r>
    </w:p>
    <w:p w:rsidR="00000000" w:rsidRDefault="004E651F">
      <w:r>
        <w:rPr>
          <w:b/>
        </w:rPr>
        <w:t>Sandy:</w:t>
      </w:r>
      <w:r>
        <w:t xml:space="preserve"> I really do understand how hard it's gotta be to leave your child with another person. I mean, it's leaving behind a piece of your heart... </w:t>
      </w:r>
      <w:r>
        <w:rPr>
          <w:i/>
        </w:rPr>
        <w:t>(Ross has got that bored/angry/sk</w:t>
      </w:r>
      <w:r>
        <w:rPr>
          <w:i/>
        </w:rPr>
        <w:t>eptic look and Rachel is very emotional)</w:t>
      </w:r>
    </w:p>
    <w:p w:rsidR="00000000" w:rsidRDefault="004E651F">
      <w:r>
        <w:rPr>
          <w:b/>
        </w:rPr>
        <w:t>Rachel:</w:t>
      </w:r>
      <w:r>
        <w:t xml:space="preserve"> Sandy, that's exactly what it is...</w:t>
      </w:r>
    </w:p>
    <w:p w:rsidR="00000000" w:rsidRDefault="004E651F">
      <w:r>
        <w:rPr>
          <w:b/>
        </w:rPr>
        <w:t>Ross:</w:t>
      </w:r>
      <w:r>
        <w:t xml:space="preserve"> Are you gay? </w:t>
      </w:r>
      <w:r>
        <w:rPr>
          <w:i/>
        </w:rPr>
        <w:t>(Rachel turns to Ross in an embarrassed way)</w:t>
      </w:r>
    </w:p>
    <w:p w:rsidR="00000000" w:rsidRDefault="004E651F">
      <w:r>
        <w:rPr>
          <w:b/>
        </w:rPr>
        <w:t>Rachel:</w:t>
      </w:r>
      <w:r>
        <w:t xml:space="preserve"> Ross!</w:t>
      </w:r>
    </w:p>
    <w:p w:rsidR="00000000" w:rsidRDefault="004E651F">
      <w:r>
        <w:rPr>
          <w:b/>
        </w:rPr>
        <w:t>Sandy:</w:t>
      </w:r>
      <w:r>
        <w:t xml:space="preserve"> It's okay. I get that a lot doing what I do. But I am straight. I-I'm engaged actually</w:t>
      </w:r>
      <w:r>
        <w:t>.</w:t>
      </w:r>
    </w:p>
    <w:p w:rsidR="00000000" w:rsidRDefault="004E651F">
      <w:r>
        <w:rPr>
          <w:b/>
        </w:rPr>
        <w:t>Rachel:</w:t>
      </w:r>
      <w:r>
        <w:t xml:space="preserve"> Oh!</w:t>
      </w:r>
    </w:p>
    <w:p w:rsidR="00000000" w:rsidRDefault="004E651F">
      <w:r>
        <w:rPr>
          <w:b/>
        </w:rPr>
        <w:t>Sandy:</w:t>
      </w:r>
      <w:r>
        <w:t xml:space="preserve"> Her name is Deliah.</w:t>
      </w:r>
    </w:p>
    <w:p w:rsidR="00000000" w:rsidRDefault="004E651F">
      <w:r>
        <w:rPr>
          <w:b/>
        </w:rPr>
        <w:t>Rachel:</w:t>
      </w:r>
      <w:r>
        <w:t xml:space="preserve"> Oh, that's pretty.</w:t>
      </w:r>
    </w:p>
    <w:p w:rsidR="00000000" w:rsidRDefault="004E651F">
      <w:r>
        <w:rPr>
          <w:b/>
        </w:rPr>
        <w:t>Ross:</w:t>
      </w:r>
      <w:r>
        <w:t xml:space="preserve"> </w:t>
      </w:r>
      <w:r>
        <w:rPr>
          <w:i/>
        </w:rPr>
        <w:t>(skeptic)</w:t>
      </w:r>
      <w:r>
        <w:t xml:space="preserve"> So you're just like a... guy who's a nanny?</w:t>
      </w:r>
    </w:p>
    <w:p w:rsidR="00000000" w:rsidRDefault="004E651F">
      <w:r>
        <w:rPr>
          <w:b/>
        </w:rPr>
        <w:t>Sandy:</w:t>
      </w:r>
      <w:r>
        <w:t xml:space="preserve"> I realise how it's... a bit unorthodox for some people, but I really believe, the most satisfying thing you can do with y</w:t>
      </w:r>
      <w:r>
        <w:t>our life, is take care of a child.</w:t>
      </w:r>
    </w:p>
    <w:p w:rsidR="00000000" w:rsidRDefault="004E651F">
      <w:r>
        <w:rPr>
          <w:b/>
        </w:rPr>
        <w:t>Ross:</w:t>
      </w:r>
      <w:r>
        <w:t xml:space="preserve"> </w:t>
      </w:r>
      <w:r>
        <w:rPr>
          <w:i/>
        </w:rPr>
        <w:t>(on a yeah, right tone)</w:t>
      </w:r>
      <w:r>
        <w:t xml:space="preserve"> Okay.</w:t>
      </w:r>
    </w:p>
    <w:p w:rsidR="00000000" w:rsidRDefault="004E651F">
      <w:r>
        <w:rPr>
          <w:b/>
        </w:rPr>
        <w:t>Sandy:</w:t>
      </w:r>
      <w:r>
        <w:t xml:space="preserve"> Like in my last job, I met Daniel when he was three weeks old. And I got to watch him grow into this awesome person... When I left, I said: I'll see you soon... And he said to me</w:t>
      </w:r>
      <w:r>
        <w:t xml:space="preserve">: Skdandy... </w:t>
      </w:r>
      <w:r>
        <w:rPr>
          <w:i/>
        </w:rPr>
        <w:t>(Ross and Rachel look puzzled)</w:t>
      </w:r>
      <w:r>
        <w:t xml:space="preserve"> That was his name for me... I'll see you every day... right in... </w:t>
      </w:r>
      <w:r>
        <w:rPr>
          <w:i/>
        </w:rPr>
        <w:t>(points at his heart, but starts to cry before he can finish his sentence. Rachel tries to comfort him, but Ross has this "you've got to be kiddin</w:t>
      </w:r>
      <w:r>
        <w:rPr>
          <w:i/>
        </w:rPr>
        <w:t>g me" look all over him)</w:t>
      </w:r>
    </w:p>
    <w:p w:rsidR="00000000" w:rsidRDefault="004E651F">
      <w:r>
        <w:rPr>
          <w:b/>
        </w:rPr>
        <w:t>Ross:</w:t>
      </w:r>
      <w:r>
        <w:t xml:space="preserve"> Yeah, kids say all kinds of crap. </w:t>
      </w:r>
      <w:r>
        <w:rPr>
          <w:i/>
        </w:rPr>
        <w:t>(In the other room Emma starts to cry.)</w:t>
      </w:r>
    </w:p>
    <w:p w:rsidR="00000000" w:rsidRDefault="004E651F">
      <w:r>
        <w:rPr>
          <w:b/>
        </w:rPr>
        <w:t>Rachel:</w:t>
      </w:r>
      <w:r>
        <w:t xml:space="preserve"> Oh God, she mu... she must need her diaper changed.</w:t>
      </w:r>
    </w:p>
    <w:p w:rsidR="00000000" w:rsidRDefault="004E651F">
      <w:r>
        <w:rPr>
          <w:b/>
        </w:rPr>
        <w:t>Sandy:</w:t>
      </w:r>
      <w:r>
        <w:t xml:space="preserve"> Oh, oh, I can do it for her, if you want...</w:t>
      </w:r>
    </w:p>
    <w:p w:rsidR="00000000" w:rsidRDefault="004E651F">
      <w:r>
        <w:rPr>
          <w:b/>
        </w:rPr>
        <w:t>Rachel:</w:t>
      </w:r>
      <w:r>
        <w:t xml:space="preserve"> Oh, that would be great! </w:t>
      </w:r>
      <w:r>
        <w:rPr>
          <w:i/>
        </w:rPr>
        <w:t xml:space="preserve">(Sandy </w:t>
      </w:r>
      <w:r>
        <w:rPr>
          <w:i/>
        </w:rPr>
        <w:t>leaves for Emma's room)</w:t>
      </w:r>
      <w:r>
        <w:t xml:space="preserve"> I love him, I love him, I love him...</w:t>
      </w:r>
    </w:p>
    <w:p w:rsidR="00000000" w:rsidRDefault="004E651F">
      <w:r>
        <w:rPr>
          <w:b/>
        </w:rPr>
        <w:t>Ross:</w:t>
      </w:r>
      <w:r>
        <w:t xml:space="preserve"> Oh, come on, Rach, he's a guy!</w:t>
      </w:r>
    </w:p>
    <w:p w:rsidR="00000000" w:rsidRDefault="004E651F">
      <w:r>
        <w:rPr>
          <w:b/>
        </w:rPr>
        <w:t>Rachel:</w:t>
      </w:r>
      <w:r>
        <w:t xml:space="preserve"> So wh..? He's smart, he's qualified. Give me one good reason we shouldn't try him out.</w:t>
      </w:r>
    </w:p>
    <w:p w:rsidR="00000000" w:rsidRDefault="004E651F">
      <w:r>
        <w:rPr>
          <w:b/>
        </w:rPr>
        <w:t>Ross:</w:t>
      </w:r>
      <w:r>
        <w:t xml:space="preserve"> Because, it's weird!</w:t>
      </w:r>
    </w:p>
    <w:p w:rsidR="00000000" w:rsidRDefault="004E651F">
      <w:r>
        <w:rPr>
          <w:b/>
        </w:rPr>
        <w:t>Rachel:</w:t>
      </w:r>
      <w:r>
        <w:t xml:space="preserve"> Why?</w:t>
      </w:r>
    </w:p>
    <w:p w:rsidR="00000000" w:rsidRDefault="004E651F">
      <w:r>
        <w:rPr>
          <w:b/>
        </w:rPr>
        <w:t>Ross:</w:t>
      </w:r>
      <w:r>
        <w:t xml:space="preserve"> What kind of job</w:t>
      </w:r>
      <w:r>
        <w:t xml:space="preserve"> is that for a man? A nanny? I-It's like if a woman wanted to be...</w:t>
      </w:r>
    </w:p>
    <w:p w:rsidR="00000000" w:rsidRDefault="004E651F">
      <w:r>
        <w:rPr>
          <w:b/>
        </w:rPr>
        <w:t>Rachel:</w:t>
      </w:r>
      <w:r>
        <w:t xml:space="preserve"> </w:t>
      </w:r>
      <w:r>
        <w:rPr>
          <w:i/>
        </w:rPr>
        <w:t>(she's got that "yeah, try to say it" look on her face)</w:t>
      </w:r>
      <w:r>
        <w:t xml:space="preserve"> Yes?</w:t>
      </w:r>
    </w:p>
    <w:p w:rsidR="00000000" w:rsidRDefault="004E651F">
      <w:r>
        <w:rPr>
          <w:b/>
        </w:rPr>
        <w:t>Ross:</w:t>
      </w:r>
      <w:r>
        <w:t xml:space="preserve"> King?</w:t>
      </w:r>
    </w:p>
    <w:p w:rsidR="00000000" w:rsidRDefault="004E651F">
      <w:r>
        <w:rPr>
          <w:b/>
        </w:rPr>
        <w:t>Sandy:</w:t>
      </w:r>
      <w:r>
        <w:t xml:space="preserve"> I er... I hope you don't mind. I used some of my home-made lotion on Emma. It's a mixture of calendu</w:t>
      </w:r>
      <w:r>
        <w:t xml:space="preserve">la and honey cream. It'll dry that rash right up. Plus... it keeps the hands young... </w:t>
      </w:r>
      <w:r>
        <w:rPr>
          <w:i/>
        </w:rPr>
        <w:t>(it makes Rachel smile)</w:t>
      </w:r>
    </w:p>
    <w:p w:rsidR="00000000" w:rsidRDefault="004E651F">
      <w:r>
        <w:rPr>
          <w:b/>
        </w:rPr>
        <w:t>Rachel:</w:t>
      </w:r>
      <w:r>
        <w:t xml:space="preserve"> </w:t>
      </w:r>
      <w:r>
        <w:rPr>
          <w:i/>
        </w:rPr>
        <w:t>(whispering and begging)</w:t>
      </w:r>
      <w:r>
        <w:t xml:space="preserve"> Please? </w:t>
      </w:r>
      <w:r>
        <w:rPr>
          <w:i/>
        </w:rPr>
        <w:t>(Ross makes a "whatever" gesture)</w:t>
      </w:r>
      <w:r>
        <w:t xml:space="preserve"> YES! Sandy you're hired.</w:t>
      </w:r>
    </w:p>
    <w:p w:rsidR="00000000" w:rsidRDefault="004E651F">
      <w:r>
        <w:rPr>
          <w:b/>
        </w:rPr>
        <w:t>Sandy:</w:t>
      </w:r>
      <w:r>
        <w:t xml:space="preserve"> That's great! </w:t>
      </w:r>
      <w:r>
        <w:rPr>
          <w:i/>
        </w:rPr>
        <w:t xml:space="preserve">(He gets emotional again </w:t>
      </w:r>
      <w:r>
        <w:rPr>
          <w:i/>
        </w:rPr>
        <w:t>and waves his hand in front of his face in a feminine way, like trying to dry his tears)</w:t>
      </w:r>
      <w:r>
        <w:t xml:space="preserve"> I'm sorry. It's just... such an emotional thing when you're welcomed into a new family...</w:t>
      </w:r>
    </w:p>
    <w:p w:rsidR="00000000" w:rsidRDefault="004E651F">
      <w:r>
        <w:rPr>
          <w:b/>
        </w:rPr>
        <w:t>Rachel:</w:t>
      </w:r>
      <w:r>
        <w:t xml:space="preserve"> Oooh... wow, come here.</w:t>
      </w:r>
    </w:p>
    <w:p w:rsidR="00000000" w:rsidRDefault="004E651F">
      <w:r>
        <w:rPr>
          <w:b/>
        </w:rPr>
        <w:t>Ross:</w:t>
      </w:r>
      <w:r>
        <w:t xml:space="preserve"> You gotta be at least bi...</w:t>
      </w:r>
    </w:p>
    <w:p w:rsidR="00000000" w:rsidRDefault="004E651F">
      <w:pPr>
        <w:rPr>
          <w:b/>
        </w:rPr>
      </w:pPr>
      <w:r>
        <w:rPr>
          <w:b/>
        </w:rPr>
        <w:t xml:space="preserve">COMMERCIAL </w:t>
      </w:r>
      <w:r>
        <w:rPr>
          <w:b/>
        </w:rPr>
        <w:t>BREAK</w:t>
      </w:r>
    </w:p>
    <w:p w:rsidR="00000000" w:rsidRDefault="004E651F">
      <w:pPr>
        <w:rPr>
          <w:b/>
        </w:rPr>
      </w:pPr>
      <w:r>
        <w:rPr>
          <w:b/>
        </w:rPr>
        <w:t>Scene:</w:t>
      </w:r>
      <w:r>
        <w:rPr>
          <w:b/>
        </w:rPr>
        <w:br/>
      </w:r>
      <w:r>
        <w:rPr>
          <w:b/>
        </w:rPr>
        <w:t>Joey's apartment. Joey is reading a 'Busty Ladies' magazine when Chandler enters.</w:t>
      </w:r>
    </w:p>
    <w:p w:rsidR="00000000" w:rsidRDefault="004E651F">
      <w:r>
        <w:rPr>
          <w:b/>
        </w:rPr>
        <w:t>Chandler:</w:t>
      </w:r>
      <w:r>
        <w:t xml:space="preserve"> Hey! </w:t>
      </w:r>
      <w:r>
        <w:rPr>
          <w:i/>
        </w:rPr>
        <w:t>(Joey doesn't look up, but gestures 'wait a minute' with his finger while he finishes reading the article. Chandler waits for Joey to finish.)</w:t>
      </w:r>
      <w:r>
        <w:t xml:space="preserve"> I n</w:t>
      </w:r>
      <w:r>
        <w:t>eed you to set me up for a joke. Later, when Monica is around, I need you to ask me about fire trucks.</w:t>
      </w:r>
    </w:p>
    <w:p w:rsidR="00000000" w:rsidRDefault="004E651F">
      <w:r>
        <w:rPr>
          <w:b/>
        </w:rPr>
        <w:t>Joey:</w:t>
      </w:r>
      <w:r>
        <w:t xml:space="preserve"> Ooh. I-I don't know Chan. I'm not so good with remembering lines.</w:t>
      </w:r>
    </w:p>
    <w:p w:rsidR="00000000" w:rsidRDefault="004E651F">
      <w:r>
        <w:rPr>
          <w:b/>
        </w:rPr>
        <w:t>Chandler:</w:t>
      </w:r>
      <w:r>
        <w:t xml:space="preserve"> </w:t>
      </w:r>
      <w:r>
        <w:rPr>
          <w:i/>
        </w:rPr>
        <w:t>(Can't believe what he hears)</w:t>
      </w:r>
      <w:r>
        <w:t xml:space="preserve"> Well, thank God your livelihood doesn't d</w:t>
      </w:r>
      <w:r>
        <w:t>epend on it.</w:t>
      </w:r>
    </w:p>
    <w:p w:rsidR="00000000" w:rsidRDefault="004E651F">
      <w:r>
        <w:rPr>
          <w:b/>
        </w:rPr>
        <w:t>Joey:</w:t>
      </w:r>
      <w:r>
        <w:t xml:space="preserve"> I know, right? </w:t>
      </w:r>
      <w:r>
        <w:rPr>
          <w:i/>
        </w:rPr>
        <w:t>(Chandler has really big eyes, and nods)</w:t>
      </w:r>
      <w:r>
        <w:t xml:space="preserve"> Wh... Wh... Why are we doing this?</w:t>
      </w:r>
    </w:p>
    <w:p w:rsidR="00000000" w:rsidRDefault="004E651F">
      <w:r>
        <w:rPr>
          <w:b/>
        </w:rPr>
        <w:t>Chandler:</w:t>
      </w:r>
      <w:r>
        <w:t xml:space="preserve"> Monica says that her Maitre D. is the funniest guy she's ever met.</w:t>
      </w:r>
    </w:p>
    <w:p w:rsidR="00000000" w:rsidRDefault="004E651F">
      <w:r>
        <w:rPr>
          <w:b/>
        </w:rPr>
        <w:t>Joey:</w:t>
      </w:r>
      <w:r>
        <w:t xml:space="preserve"> Seriously? She actually said that?</w:t>
      </w:r>
    </w:p>
    <w:p w:rsidR="00000000" w:rsidRDefault="004E651F">
      <w:r>
        <w:rPr>
          <w:b/>
        </w:rPr>
        <w:t>Chandler:</w:t>
      </w:r>
      <w:r>
        <w:t xml:space="preserve"> Yes! Am I crazy to</w:t>
      </w:r>
      <w:r>
        <w:t xml:space="preserve"> be this upset?</w:t>
      </w:r>
    </w:p>
    <w:p w:rsidR="00000000" w:rsidRDefault="004E651F">
      <w:r>
        <w:rPr>
          <w:b/>
        </w:rPr>
        <w:t>Joey:</w:t>
      </w:r>
      <w:r>
        <w:t xml:space="preserve"> Nooooo! Being funny is your thing!</w:t>
      </w:r>
    </w:p>
    <w:p w:rsidR="00000000" w:rsidRDefault="004E651F">
      <w:r>
        <w:rPr>
          <w:b/>
        </w:rPr>
        <w:t>Chandler:</w:t>
      </w:r>
      <w:r>
        <w:t xml:space="preserve"> Yeah!</w:t>
      </w:r>
    </w:p>
    <w:p w:rsidR="00000000" w:rsidRDefault="004E651F">
      <w:r>
        <w:rPr>
          <w:b/>
        </w:rPr>
        <w:t>Joey:</w:t>
      </w:r>
      <w:r>
        <w:t xml:space="preserve"> Without that, you just got "lame with women".</w:t>
      </w:r>
    </w:p>
    <w:p w:rsidR="00000000" w:rsidRDefault="004E651F">
      <w:r>
        <w:rPr>
          <w:b/>
        </w:rPr>
        <w:t>Chandler:</w:t>
      </w:r>
      <w:r>
        <w:t xml:space="preserve"> Ye.... </w:t>
      </w:r>
      <w:r>
        <w:rPr>
          <w:i/>
        </w:rPr>
        <w:t>(stops because he realizes what Joey just said, and stares at him. At this moment Monica enters)</w:t>
      </w:r>
    </w:p>
    <w:p w:rsidR="00000000" w:rsidRDefault="004E651F">
      <w:r>
        <w:rPr>
          <w:b/>
        </w:rPr>
        <w:t>Monica:</w:t>
      </w:r>
      <w:r>
        <w:t xml:space="preserve"> Hi! There</w:t>
      </w:r>
      <w:r>
        <w:t xml:space="preserve"> you are.</w:t>
      </w:r>
    </w:p>
    <w:p w:rsidR="00000000" w:rsidRDefault="004E651F">
      <w:r>
        <w:rPr>
          <w:b/>
        </w:rPr>
        <w:t>Joey:</w:t>
      </w:r>
      <w:r>
        <w:t xml:space="preserve"> </w:t>
      </w:r>
      <w:r>
        <w:rPr>
          <w:i/>
        </w:rPr>
        <w:t>(sees Monica)</w:t>
      </w:r>
      <w:r>
        <w:t xml:space="preserve"> Fire trucks! </w:t>
      </w:r>
      <w:r>
        <w:rPr>
          <w:i/>
        </w:rPr>
        <w:t>(Chandlers eyes double in size and he turns to Monica who doesn't understand what's happening. Then he turns back to Joey, who says "you're welcome" without a sound)</w:t>
      </w:r>
    </w:p>
    <w:p w:rsidR="00000000" w:rsidRDefault="004E651F">
      <w:pPr>
        <w:rPr>
          <w:b/>
        </w:rPr>
      </w:pPr>
      <w:r>
        <w:rPr>
          <w:b/>
        </w:rPr>
        <w:t>Scene:</w:t>
      </w:r>
      <w:r>
        <w:rPr>
          <w:b/>
        </w:rPr>
        <w:br/>
      </w:r>
      <w:r>
        <w:rPr>
          <w:b/>
        </w:rPr>
        <w:t>Phoebe's apartment. Phoebe just let Davi</w:t>
      </w:r>
      <w:r>
        <w:rPr>
          <w:b/>
        </w:rPr>
        <w:t>d in who brought a bottle of wine.</w:t>
      </w:r>
    </w:p>
    <w:p w:rsidR="00000000" w:rsidRDefault="004E651F">
      <w:r>
        <w:rPr>
          <w:b/>
        </w:rPr>
        <w:t>David:</w:t>
      </w:r>
      <w:r>
        <w:t xml:space="preserve"> Wow, you look even... more beautiful than you did yesterday.</w:t>
      </w:r>
    </w:p>
    <w:p w:rsidR="00000000" w:rsidRDefault="004E651F">
      <w:r>
        <w:rPr>
          <w:b/>
        </w:rPr>
        <w:t>Phoebe:</w:t>
      </w:r>
      <w:r>
        <w:t xml:space="preserve"> Oof...</w:t>
      </w:r>
    </w:p>
    <w:p w:rsidR="00000000" w:rsidRDefault="004E651F">
      <w:r>
        <w:rPr>
          <w:b/>
        </w:rPr>
        <w:t>David:</w:t>
      </w:r>
      <w:r>
        <w:t xml:space="preserve"> In fact, ehm... I going to kiss you now. </w:t>
      </w:r>
      <w:r>
        <w:rPr>
          <w:i/>
        </w:rPr>
        <w:t>(David holds Phoebe and wants to kiss her.)</w:t>
      </w:r>
    </w:p>
    <w:p w:rsidR="00000000" w:rsidRDefault="004E651F">
      <w:r>
        <w:rPr>
          <w:b/>
        </w:rPr>
        <w:t>Phoebe:</w:t>
      </w:r>
      <w:r>
        <w:t xml:space="preserve"> Oh, wait, wait!</w:t>
      </w:r>
    </w:p>
    <w:p w:rsidR="00000000" w:rsidRDefault="004E651F">
      <w:r>
        <w:rPr>
          <w:b/>
        </w:rPr>
        <w:t>David:</w:t>
      </w:r>
      <w:r>
        <w:t xml:space="preserve"> Yeah, I-I don't</w:t>
      </w:r>
      <w:r>
        <w:t>, I can't get away with stuff like that. I-I-It sounded sexy in my head, so I...</w:t>
      </w:r>
    </w:p>
    <w:p w:rsidR="00000000" w:rsidRDefault="004E651F">
      <w:r>
        <w:rPr>
          <w:b/>
        </w:rPr>
        <w:t>Phoebe:</w:t>
      </w:r>
      <w:r>
        <w:t xml:space="preserve"> No, no, it's not that. </w:t>
      </w:r>
      <w:r>
        <w:rPr>
          <w:i/>
        </w:rPr>
        <w:t>(they go sit on the couch)</w:t>
      </w:r>
      <w:r>
        <w:t xml:space="preserve"> Uhm... Remember when you asked me if I was seeing someone and I said no? Well, uhm... I am. His ... his name is Mike.</w:t>
      </w:r>
    </w:p>
    <w:p w:rsidR="00000000" w:rsidRDefault="004E651F">
      <w:r>
        <w:rPr>
          <w:b/>
        </w:rPr>
        <w:t>David:</w:t>
      </w:r>
      <w:r>
        <w:t xml:space="preserve"> Oh... oh...</w:t>
      </w:r>
    </w:p>
    <w:p w:rsidR="00000000" w:rsidRDefault="004E651F">
      <w:r>
        <w:rPr>
          <w:b/>
        </w:rPr>
        <w:t>Phoebe:</w:t>
      </w:r>
      <w:r>
        <w:t xml:space="preserve"> Yeah, I should have told you.</w:t>
      </w:r>
    </w:p>
    <w:p w:rsidR="00000000" w:rsidRDefault="004E651F">
      <w:r>
        <w:rPr>
          <w:b/>
        </w:rPr>
        <w:t>David:</w:t>
      </w:r>
      <w:r>
        <w:t xml:space="preserve"> No... well, yeah.</w:t>
      </w:r>
    </w:p>
    <w:p w:rsidR="00000000" w:rsidRDefault="004E651F">
      <w:r>
        <w:rPr>
          <w:b/>
        </w:rPr>
        <w:t>Phoebe:</w:t>
      </w:r>
      <w:r>
        <w:t xml:space="preserve"> I'm sorry, I'm sorry.</w:t>
      </w:r>
    </w:p>
    <w:p w:rsidR="00000000" w:rsidRDefault="004E651F">
      <w:r>
        <w:rPr>
          <w:b/>
        </w:rPr>
        <w:t>David:</w:t>
      </w:r>
      <w:r>
        <w:t xml:space="preserve"> Well, i-it's okay. I-I-I understand... Well, s... well, are you happy with this guy?</w:t>
      </w:r>
    </w:p>
    <w:p w:rsidR="00000000" w:rsidRDefault="004E651F">
      <w:r>
        <w:rPr>
          <w:b/>
        </w:rPr>
        <w:t>Phoebe:</w:t>
      </w:r>
      <w:r>
        <w:t xml:space="preserve"> I am happy.</w:t>
      </w:r>
    </w:p>
    <w:p w:rsidR="00000000" w:rsidRDefault="004E651F">
      <w:r>
        <w:rPr>
          <w:b/>
        </w:rPr>
        <w:t>David:</w:t>
      </w:r>
      <w:r>
        <w:t xml:space="preserve"> Damn it! I-I'm sorry. I-</w:t>
      </w:r>
      <w:r>
        <w:t>I don't mean that. I-I want you to be happy... But only with me. No, uhm... that's not fair. Uh, who cares, leave him!. Oh, I don't mean that. Yes I do... I'm sorry Uhm, I... I think I should probably uhm... go...</w:t>
      </w:r>
    </w:p>
    <w:p w:rsidR="00000000" w:rsidRDefault="004E651F">
      <w:r>
        <w:rPr>
          <w:b/>
        </w:rPr>
        <w:t>Phoebe:</w:t>
      </w:r>
      <w:r>
        <w:t xml:space="preserve"> Well... but David, just... I just </w:t>
      </w:r>
      <w:r>
        <w:t>want you to know that... that... you know... telling you this... is one of the hardest things I've ever had to do.</w:t>
      </w:r>
    </w:p>
    <w:p w:rsidR="00000000" w:rsidRDefault="004E651F">
      <w:r>
        <w:rPr>
          <w:b/>
        </w:rPr>
        <w:t>David:</w:t>
      </w:r>
      <w:r>
        <w:t xml:space="preserve"> Well... just so you know... hearing it wasn't exactly a Vladnik carnival either... Can we at least hug goodbye?</w:t>
      </w:r>
    </w:p>
    <w:p w:rsidR="00000000" w:rsidRDefault="004E651F">
      <w:r>
        <w:rPr>
          <w:b/>
        </w:rPr>
        <w:t>Phoebe:</w:t>
      </w:r>
      <w:r>
        <w:t xml:space="preserve"> Of course, yea</w:t>
      </w:r>
      <w:r>
        <w:t>h.</w:t>
      </w:r>
      <w:r>
        <w:rPr>
          <w:i/>
        </w:rPr>
        <w:t>(they hug and Phoebe sighs... a little after that also David sighs and makes his way to the door)</w:t>
      </w:r>
      <w:r>
        <w:t xml:space="preserve"> You know, a kiss on the cheek wouldn't be totally inappropriate...</w:t>
      </w:r>
    </w:p>
    <w:p w:rsidR="00000000" w:rsidRDefault="004E651F">
      <w:r>
        <w:rPr>
          <w:b/>
        </w:rPr>
        <w:t>David:</w:t>
      </w:r>
      <w:r>
        <w:t xml:space="preserve"> No... no...</w:t>
      </w:r>
    </w:p>
    <w:p w:rsidR="00000000" w:rsidRDefault="004E651F">
      <w:r>
        <w:rPr>
          <w:b/>
        </w:rPr>
        <w:t>Phoebe:</w:t>
      </w:r>
      <w:r>
        <w:t xml:space="preserve"> I mean... </w:t>
      </w:r>
      <w:r>
        <w:rPr>
          <w:i/>
        </w:rPr>
        <w:t xml:space="preserve">(David kisses Phoebe on the cheek, makes his way to </w:t>
      </w:r>
      <w:r>
        <w:rPr>
          <w:i/>
        </w:rPr>
        <w:t>the door and turns around again)</w:t>
      </w:r>
    </w:p>
    <w:p w:rsidR="00000000" w:rsidRDefault="004E651F">
      <w:r>
        <w:rPr>
          <w:b/>
        </w:rPr>
        <w:t>David:</w:t>
      </w:r>
      <w:r>
        <w:t xml:space="preserve"> In Minsk...</w:t>
      </w:r>
    </w:p>
    <w:p w:rsidR="00000000" w:rsidRDefault="004E651F">
      <w:r>
        <w:rPr>
          <w:b/>
        </w:rPr>
        <w:t>Phoebe:</w:t>
      </w:r>
      <w:r>
        <w:t xml:space="preserve"> Yeah?</w:t>
      </w:r>
    </w:p>
    <w:p w:rsidR="00000000" w:rsidRDefault="004E651F">
      <w:r>
        <w:rPr>
          <w:b/>
        </w:rPr>
        <w:t>David:</w:t>
      </w:r>
      <w:r>
        <w:t xml:space="preserve"> ...it's uhm... i-it's two on each cheek and uhm... and one on the lips.</w:t>
      </w:r>
    </w:p>
    <w:p w:rsidR="00000000" w:rsidRDefault="004E651F">
      <w:r>
        <w:rPr>
          <w:b/>
        </w:rPr>
        <w:t>Phoebe:</w:t>
      </w:r>
      <w:r>
        <w:t xml:space="preserve"> Well, if that's what they do in Minsk... </w:t>
      </w:r>
      <w:r>
        <w:rPr>
          <w:i/>
        </w:rPr>
        <w:t>(They kiss 2 on each cheek... and then they pause... David tur</w:t>
      </w:r>
      <w:r>
        <w:rPr>
          <w:i/>
        </w:rPr>
        <w:t>ns to the door)</w:t>
      </w:r>
      <w:r>
        <w:t xml:space="preserve"> In New York... it's... </w:t>
      </w:r>
      <w:r>
        <w:rPr>
          <w:i/>
        </w:rPr>
        <w:t>(and then David grabs her by her neck and kisses her full on the lips... They kiss passionately and cannot seem to stop.)</w:t>
      </w:r>
    </w:p>
    <w:p w:rsidR="00000000" w:rsidRDefault="004E651F">
      <w:pPr>
        <w:rPr>
          <w:b/>
        </w:rPr>
      </w:pPr>
      <w:r>
        <w:rPr>
          <w:b/>
        </w:rPr>
        <w:t>Scene:</w:t>
      </w:r>
      <w:r>
        <w:rPr>
          <w:b/>
        </w:rPr>
        <w:br/>
      </w:r>
      <w:r>
        <w:rPr>
          <w:b/>
        </w:rPr>
        <w:t>Ross and Rachel's apartment. Rachel and Sandy sit on the couch. Sandy holds Emma. Ross e</w:t>
      </w:r>
      <w:r>
        <w:rPr>
          <w:b/>
        </w:rPr>
        <w:t>nters the apartment. Sandy and Rachel wipe their tears away with handkerchiefs</w:t>
      </w:r>
    </w:p>
    <w:p w:rsidR="00000000" w:rsidRDefault="004E651F">
      <w:r>
        <w:rPr>
          <w:b/>
        </w:rPr>
        <w:t>Rachel:</w:t>
      </w:r>
      <w:r>
        <w:t xml:space="preserve"> </w:t>
      </w:r>
      <w:r>
        <w:rPr>
          <w:i/>
        </w:rPr>
        <w:t>(in a tearful voice)</w:t>
      </w:r>
      <w:r>
        <w:t xml:space="preserve"> Oh... Oh boy... </w:t>
      </w:r>
      <w:r>
        <w:rPr>
          <w:i/>
        </w:rPr>
        <w:t>(she turns around and sees Ross)</w:t>
      </w:r>
      <w:r>
        <w:t xml:space="preserve"> Hi...</w:t>
      </w:r>
    </w:p>
    <w:p w:rsidR="00000000" w:rsidRDefault="004E651F">
      <w:r>
        <w:rPr>
          <w:b/>
        </w:rPr>
        <w:t>Ross:</w:t>
      </w:r>
      <w:r>
        <w:t xml:space="preserve"> </w:t>
      </w:r>
      <w:r>
        <w:rPr>
          <w:i/>
        </w:rPr>
        <w:t>(very worried)</w:t>
      </w:r>
      <w:r>
        <w:t xml:space="preserve"> Is everything All right?</w:t>
      </w:r>
    </w:p>
    <w:p w:rsidR="00000000" w:rsidRDefault="004E651F">
      <w:r>
        <w:rPr>
          <w:b/>
        </w:rPr>
        <w:t>Rachel:</w:t>
      </w:r>
      <w:r>
        <w:t xml:space="preserve"> Oh yeah, it's fine, it's fine. Sandy wa</w:t>
      </w:r>
      <w:r>
        <w:t>s just... was just telling me about how he proposed to his fianc</w:t>
      </w:r>
      <w:r>
        <w:t>閑</w:t>
      </w:r>
      <w:r>
        <w:t xml:space="preserve"> and it was just sooo beautiful.</w:t>
      </w:r>
    </w:p>
    <w:p w:rsidR="00000000" w:rsidRDefault="004E651F">
      <w:r>
        <w:rPr>
          <w:b/>
        </w:rPr>
        <w:t>Sandy:</w:t>
      </w:r>
      <w:r>
        <w:t xml:space="preserve"> Well, her favourite flower is the camellia. &gt;From the poem...</w:t>
      </w:r>
    </w:p>
    <w:p w:rsidR="00000000" w:rsidRDefault="004E651F">
      <w:r>
        <w:rPr>
          <w:b/>
        </w:rPr>
        <w:t>Rachel:</w:t>
      </w:r>
      <w:r>
        <w:t xml:space="preserve"> I can't... I can't hear it again.</w:t>
      </w:r>
    </w:p>
    <w:p w:rsidR="00000000" w:rsidRDefault="004E651F">
      <w:r>
        <w:rPr>
          <w:b/>
        </w:rPr>
        <w:t>Sandy:</w:t>
      </w:r>
      <w:r>
        <w:t xml:space="preserve"> You know, I can't tell it again... </w:t>
      </w:r>
      <w:r>
        <w:rPr>
          <w:i/>
        </w:rPr>
        <w:t>(wipe</w:t>
      </w:r>
      <w:r>
        <w:rPr>
          <w:i/>
        </w:rPr>
        <w:t>s his tears again)</w:t>
      </w:r>
    </w:p>
    <w:p w:rsidR="00000000" w:rsidRDefault="004E651F">
      <w:r>
        <w:rPr>
          <w:b/>
        </w:rPr>
        <w:t>Ross:</w:t>
      </w:r>
      <w:r>
        <w:t xml:space="preserve"> And I'm fine never having heard it... </w:t>
      </w:r>
      <w:r>
        <w:rPr>
          <w:i/>
        </w:rPr>
        <w:t>(Rachel looks at Ross in a "why do you say that" manner)</w:t>
      </w:r>
      <w:r>
        <w:t xml:space="preserve"> Rach, can I... can I see you for a sec?</w:t>
      </w:r>
    </w:p>
    <w:p w:rsidR="00000000" w:rsidRDefault="004E651F">
      <w:r>
        <w:rPr>
          <w:b/>
        </w:rPr>
        <w:t>Rachel:</w:t>
      </w:r>
      <w:r>
        <w:t xml:space="preserve"> Yeah! </w:t>
      </w:r>
      <w:r>
        <w:rPr>
          <w:i/>
        </w:rPr>
        <w:t>(to Sandy)</w:t>
      </w:r>
      <w:r>
        <w:t xml:space="preserve"> Excuse me... </w:t>
      </w:r>
      <w:r>
        <w:rPr>
          <w:i/>
        </w:rPr>
        <w:t>(She walks to the kitchen with Ross and sighs)</w:t>
      </w:r>
    </w:p>
    <w:p w:rsidR="00000000" w:rsidRDefault="004E651F">
      <w:r>
        <w:rPr>
          <w:b/>
        </w:rPr>
        <w:t>Ross:</w:t>
      </w:r>
      <w:r>
        <w:t xml:space="preserve"> Do yo</w:t>
      </w:r>
      <w:r>
        <w:t>u realise that man has cried in our apartment three times...? Huh? I haven't cried that many times since I moved in.</w:t>
      </w:r>
    </w:p>
    <w:p w:rsidR="00000000" w:rsidRDefault="004E651F">
      <w:r>
        <w:rPr>
          <w:b/>
        </w:rPr>
        <w:t>Rachel:</w:t>
      </w:r>
      <w:r>
        <w:t xml:space="preserve"> Look, Ross, he's just... Sandy is just sensitive, that's all.</w:t>
      </w:r>
    </w:p>
    <w:p w:rsidR="00000000" w:rsidRDefault="004E651F">
      <w:r>
        <w:rPr>
          <w:b/>
        </w:rPr>
        <w:t>Ross:</w:t>
      </w:r>
      <w:r>
        <w:t xml:space="preserve"> </w:t>
      </w:r>
      <w:r>
        <w:rPr>
          <w:i/>
        </w:rPr>
        <w:t>(picks up a cookie)</w:t>
      </w:r>
      <w:r>
        <w:t xml:space="preserve"> Okay, okay, see... that... that is the prob</w:t>
      </w:r>
      <w:r>
        <w:t xml:space="preserve">lem. He is too sensitive. </w:t>
      </w:r>
      <w:r>
        <w:rPr>
          <w:i/>
        </w:rPr>
        <w:t>(takes a bite from the cookie)</w:t>
      </w:r>
    </w:p>
    <w:p w:rsidR="00000000" w:rsidRDefault="004E651F">
      <w:r>
        <w:rPr>
          <w:b/>
        </w:rPr>
        <w:t>Rachel:</w:t>
      </w:r>
      <w:r>
        <w:t xml:space="preserve"> What...? Too sensitive to take care of our baby?</w:t>
      </w:r>
    </w:p>
    <w:p w:rsidR="00000000" w:rsidRDefault="004E651F">
      <w:r>
        <w:rPr>
          <w:b/>
        </w:rPr>
        <w:t>Ross:</w:t>
      </w:r>
      <w:r>
        <w:t xml:space="preserve"> </w:t>
      </w:r>
      <w:r>
        <w:rPr>
          <w:i/>
        </w:rPr>
        <w:t>(speaking with his mouth full)</w:t>
      </w:r>
      <w:r>
        <w:t xml:space="preserve"> Yeah, I mean, all things that guy... </w:t>
      </w:r>
      <w:r>
        <w:rPr>
          <w:i/>
        </w:rPr>
        <w:t>(looks at the cookie)</w:t>
      </w:r>
      <w:r>
        <w:t xml:space="preserve"> These are amazing!</w:t>
      </w:r>
    </w:p>
    <w:p w:rsidR="00000000" w:rsidRDefault="004E651F">
      <w:r>
        <w:rPr>
          <w:b/>
        </w:rPr>
        <w:t>Rachel:</w:t>
      </w:r>
      <w:r>
        <w:t xml:space="preserve"> Sandy made Madelein</w:t>
      </w:r>
      <w:r>
        <w:t>es.</w:t>
      </w:r>
    </w:p>
    <w:p w:rsidR="00000000" w:rsidRDefault="004E651F">
      <w:r>
        <w:rPr>
          <w:b/>
        </w:rPr>
        <w:t>Ross:</w:t>
      </w:r>
      <w:r>
        <w:t xml:space="preserve"> This... this is exactly what I'm talking about. What kind of a guy makes... makes... delicate French cookies, huh? They're not even... butch, manly cookies with... with... you know with... with chunks. </w:t>
      </w:r>
      <w:r>
        <w:rPr>
          <w:i/>
        </w:rPr>
        <w:t>(takes a careful bite from the cookie)</w:t>
      </w:r>
    </w:p>
    <w:p w:rsidR="00000000" w:rsidRDefault="004E651F">
      <w:r>
        <w:rPr>
          <w:b/>
        </w:rPr>
        <w:t>Rache</w:t>
      </w:r>
      <w:r>
        <w:rPr>
          <w:b/>
        </w:rPr>
        <w:t>l:</w:t>
      </w:r>
      <w:r>
        <w:t xml:space="preserve"> Well, I... you know, I-I-I don't know what to say... I mean, I never thought of you as a guy who needed his men to be men. You know, 'cause I gotta tell you Ross, it not like you just came in from branding cattle.</w:t>
      </w:r>
    </w:p>
    <w:p w:rsidR="00000000" w:rsidRDefault="004E651F">
      <w:r>
        <w:rPr>
          <w:b/>
        </w:rPr>
        <w:t>Ross:</w:t>
      </w:r>
      <w:r>
        <w:t xml:space="preserve"> Hey... there's sensitive... and t</w:t>
      </w:r>
      <w:r>
        <w:t>here is too sensitive.</w:t>
      </w:r>
    </w:p>
    <w:p w:rsidR="00000000" w:rsidRDefault="004E651F">
      <w:r>
        <w:rPr>
          <w:b/>
        </w:rPr>
        <w:t>Rachel:</w:t>
      </w:r>
      <w:r>
        <w:t xml:space="preserve"> Okay, what? What is too sensitive? </w:t>
      </w:r>
      <w:r>
        <w:rPr>
          <w:i/>
        </w:rPr>
        <w:t>(There's music coming from the living room. Ross opens the door to the living room and he and Rachel see Sandy play a song for Emma on his recorder. Rachel is moved by this, but Ross only se</w:t>
      </w:r>
      <w:r>
        <w:rPr>
          <w:i/>
        </w:rPr>
        <w:t>es his point proven again, and walks back into the kitchen, angrily. The door he was holding, swings back and hits Rachel.)</w:t>
      </w:r>
    </w:p>
    <w:p w:rsidR="00000000" w:rsidRDefault="004E651F">
      <w:pPr>
        <w:rPr>
          <w:b/>
        </w:rPr>
      </w:pPr>
      <w:r>
        <w:rPr>
          <w:b/>
        </w:rPr>
        <w:t>Scene:</w:t>
      </w:r>
      <w:r>
        <w:rPr>
          <w:b/>
        </w:rPr>
        <w:br/>
      </w:r>
      <w:r>
        <w:rPr>
          <w:b/>
        </w:rPr>
        <w:t>Phoebe's apartment. She and David are still kissing each other in the living room.</w:t>
      </w:r>
    </w:p>
    <w:p w:rsidR="00000000" w:rsidRDefault="004E651F">
      <w:r>
        <w:rPr>
          <w:b/>
        </w:rPr>
        <w:t>Phoebe:</w:t>
      </w:r>
      <w:r>
        <w:t xml:space="preserve"> Hmmm... No, no... No, I can't do t</w:t>
      </w:r>
      <w:r>
        <w:t>his. It's bad.</w:t>
      </w:r>
    </w:p>
    <w:p w:rsidR="00000000" w:rsidRDefault="004E651F">
      <w:r>
        <w:rPr>
          <w:b/>
        </w:rPr>
        <w:t>David:</w:t>
      </w:r>
      <w:r>
        <w:t xml:space="preserve"> But... I-I-It's nice... A-a-and... nice is good. A-a-and good is not bad, ergo, w-w-we should keep kissing.</w:t>
      </w:r>
    </w:p>
    <w:p w:rsidR="00000000" w:rsidRDefault="004E651F">
      <w:r>
        <w:rPr>
          <w:b/>
        </w:rPr>
        <w:t>Phoebe:</w:t>
      </w:r>
      <w:r>
        <w:t xml:space="preserve"> No, no. No.</w:t>
      </w:r>
    </w:p>
    <w:p w:rsidR="00000000" w:rsidRDefault="004E651F">
      <w:r>
        <w:rPr>
          <w:b/>
        </w:rPr>
        <w:t>David:</w:t>
      </w:r>
      <w:r>
        <w:t xml:space="preserve"> But... ergo...</w:t>
      </w:r>
    </w:p>
    <w:p w:rsidR="00000000" w:rsidRDefault="004E651F">
      <w:r>
        <w:rPr>
          <w:b/>
        </w:rPr>
        <w:t>Phoebe:</w:t>
      </w:r>
      <w:r>
        <w:t xml:space="preserve"> Look David, if... if you had never left, then... yeah, we'd probably still b</w:t>
      </w:r>
      <w:r>
        <w:t>e together right now, but... you did leave, and I-I'm with Mike and I really care about him...</w:t>
      </w:r>
    </w:p>
    <w:p w:rsidR="00000000" w:rsidRDefault="004E651F">
      <w:r>
        <w:rPr>
          <w:b/>
        </w:rPr>
        <w:t>David:</w:t>
      </w:r>
      <w:r>
        <w:t xml:space="preserve"> Uhm... uhm... Goodbye... Uh... Schto ya ztez vigul... ui... </w:t>
      </w:r>
      <w:r>
        <w:rPr>
          <w:i/>
        </w:rPr>
        <w:t>(David holds his hands gently on the back of Phoebe's neck. There's a sound of a a bunch of ke</w:t>
      </w:r>
      <w:r>
        <w:rPr>
          <w:i/>
        </w:rPr>
        <w:t>ys rattling, and the door opens... It's Mike)</w:t>
      </w:r>
    </w:p>
    <w:p w:rsidR="00000000" w:rsidRDefault="004E651F">
      <w:r>
        <w:rPr>
          <w:b/>
        </w:rPr>
        <w:t>Mike:</w:t>
      </w:r>
      <w:r>
        <w:t xml:space="preserve"> Well... hey, the key works...! </w:t>
      </w:r>
      <w:r>
        <w:rPr>
          <w:i/>
        </w:rPr>
        <w:t>(he looks as if he doesn't want to believe what's happening)</w:t>
      </w:r>
    </w:p>
    <w:p w:rsidR="00000000" w:rsidRDefault="004E651F">
      <w:r>
        <w:rPr>
          <w:b/>
        </w:rPr>
        <w:t>Phoebe:</w:t>
      </w:r>
      <w:r>
        <w:t xml:space="preserve"> </w:t>
      </w:r>
      <w:r>
        <w:rPr>
          <w:i/>
        </w:rPr>
        <w:t>(points to David)</w:t>
      </w:r>
      <w:r>
        <w:t xml:space="preserve"> And you thanks for the face massage. Thank you.</w:t>
      </w:r>
    </w:p>
    <w:p w:rsidR="00000000" w:rsidRDefault="004E651F">
      <w:pPr>
        <w:rPr>
          <w:b/>
        </w:rPr>
      </w:pPr>
      <w:r>
        <w:rPr>
          <w:b/>
        </w:rPr>
        <w:t>Scene:</w:t>
      </w:r>
      <w:r>
        <w:rPr>
          <w:b/>
        </w:rPr>
        <w:br/>
      </w:r>
      <w:r>
        <w:rPr>
          <w:b/>
        </w:rPr>
        <w:t>Monica and Chandler's apartment</w:t>
      </w:r>
      <w:r>
        <w:rPr>
          <w:b/>
        </w:rPr>
        <w:t>. Monica is in the kitchen and Ross enters.</w:t>
      </w:r>
    </w:p>
    <w:p w:rsidR="00000000" w:rsidRDefault="004E651F">
      <w:r>
        <w:rPr>
          <w:b/>
        </w:rPr>
        <w:t>Ross:</w:t>
      </w:r>
      <w:r>
        <w:t xml:space="preserve"> Did Rachel tell you we hired a male nanny?</w:t>
      </w:r>
    </w:p>
    <w:p w:rsidR="00000000" w:rsidRDefault="004E651F">
      <w:r>
        <w:rPr>
          <w:b/>
        </w:rPr>
        <w:t>Monica:</w:t>
      </w:r>
      <w:r>
        <w:t xml:space="preserve"> Yeah! I think that's great!</w:t>
      </w:r>
    </w:p>
    <w:p w:rsidR="00000000" w:rsidRDefault="004E651F">
      <w:r>
        <w:rPr>
          <w:b/>
        </w:rPr>
        <w:t>Ross:</w:t>
      </w:r>
      <w:r>
        <w:t xml:space="preserve"> Oh really? Did she tell you he plays the recorder, recites poetry and bakes Madeleines?</w:t>
      </w:r>
    </w:p>
    <w:p w:rsidR="00000000" w:rsidRDefault="004E651F">
      <w:r>
        <w:rPr>
          <w:b/>
        </w:rPr>
        <w:t>Monica:</w:t>
      </w:r>
      <w:r>
        <w:t xml:space="preserve"> Oh... How are they?</w:t>
      </w:r>
    </w:p>
    <w:p w:rsidR="00000000" w:rsidRDefault="004E651F">
      <w:r>
        <w:rPr>
          <w:b/>
        </w:rPr>
        <w:t>Ross:</w:t>
      </w:r>
      <w:r>
        <w:t xml:space="preserve"> </w:t>
      </w:r>
      <w:r>
        <w:rPr>
          <w:i/>
        </w:rPr>
        <w:t>(looks like in heaven)</w:t>
      </w:r>
      <w:r>
        <w:t xml:space="preserve"> Lighter than air... </w:t>
      </w:r>
      <w:r>
        <w:rPr>
          <w:i/>
        </w:rPr>
        <w:t>(changes back to serious)</w:t>
      </w:r>
      <w:r>
        <w:t xml:space="preserve"> But that's not the point. </w:t>
      </w:r>
      <w:r>
        <w:rPr>
          <w:i/>
        </w:rPr>
        <w:t>(Joey now also enters)</w:t>
      </w:r>
    </w:p>
    <w:p w:rsidR="00000000" w:rsidRDefault="004E651F">
      <w:r>
        <w:rPr>
          <w:b/>
        </w:rPr>
        <w:t>Joey:</w:t>
      </w:r>
      <w:r>
        <w:t xml:space="preserve"> Hey!</w:t>
      </w:r>
    </w:p>
    <w:p w:rsidR="00000000" w:rsidRDefault="004E651F">
      <w:r>
        <w:rPr>
          <w:b/>
        </w:rPr>
        <w:t>Ross:</w:t>
      </w:r>
      <w:r>
        <w:t xml:space="preserve"> Hey...! Rachel and I hired a male nanny.</w:t>
      </w:r>
    </w:p>
    <w:p w:rsidR="00000000" w:rsidRDefault="004E651F">
      <w:r>
        <w:rPr>
          <w:b/>
        </w:rPr>
        <w:t>Joey:</w:t>
      </w:r>
      <w:r>
        <w:t xml:space="preserve"> </w:t>
      </w:r>
      <w:r>
        <w:rPr>
          <w:i/>
        </w:rPr>
        <w:t>(looks surprised)</w:t>
      </w:r>
      <w:r>
        <w:t xml:space="preserve"> Really...? Guys do that...? That's... weird...</w:t>
      </w:r>
    </w:p>
    <w:p w:rsidR="00000000" w:rsidRDefault="004E651F">
      <w:r>
        <w:rPr>
          <w:b/>
        </w:rPr>
        <w:t>Ross:</w:t>
      </w:r>
      <w:r>
        <w:t xml:space="preserve"> Th</w:t>
      </w:r>
      <w:r>
        <w:t>ank you!</w:t>
      </w:r>
    </w:p>
    <w:p w:rsidR="00000000" w:rsidRDefault="004E651F">
      <w:r>
        <w:rPr>
          <w:b/>
        </w:rPr>
        <w:t>Joey:</w:t>
      </w:r>
      <w:r>
        <w:t xml:space="preserve"> That's like a woman wanting to be a...</w:t>
      </w:r>
    </w:p>
    <w:p w:rsidR="00000000" w:rsidRDefault="004E651F">
      <w:r>
        <w:rPr>
          <w:b/>
        </w:rPr>
        <w:t>Ross:</w:t>
      </w:r>
      <w:r>
        <w:t xml:space="preserve"> ...a what? A what? What's the end of that sentence?</w:t>
      </w:r>
    </w:p>
    <w:p w:rsidR="00000000" w:rsidRDefault="004E651F">
      <w:r>
        <w:rPr>
          <w:b/>
        </w:rPr>
        <w:t>Monica:</w:t>
      </w:r>
      <w:r>
        <w:t xml:space="preserve"> Yes... What is the end of that sentence?</w:t>
      </w:r>
    </w:p>
    <w:p w:rsidR="00000000" w:rsidRDefault="004E651F">
      <w:r>
        <w:rPr>
          <w:b/>
        </w:rPr>
        <w:t>Joey:</w:t>
      </w:r>
      <w:r>
        <w:t xml:space="preserve"> Uhm... A penis model. </w:t>
      </w:r>
      <w:r>
        <w:rPr>
          <w:i/>
        </w:rPr>
        <w:t>(Monica can't believe what's she's hearing and Ross pats Joey on th</w:t>
      </w:r>
      <w:r>
        <w:rPr>
          <w:i/>
        </w:rPr>
        <w:t>e back.)</w:t>
      </w:r>
      <w:r>
        <w:t xml:space="preserve"> Anyway, hey... Did you tell Chandler that some guy from work is the funniest guy you've ever met?</w:t>
      </w:r>
    </w:p>
    <w:p w:rsidR="00000000" w:rsidRDefault="004E651F">
      <w:r>
        <w:rPr>
          <w:b/>
        </w:rPr>
        <w:t>Monica:</w:t>
      </w:r>
      <w:r>
        <w:t xml:space="preserve"> Yeah, so?</w:t>
      </w:r>
    </w:p>
    <w:p w:rsidR="00000000" w:rsidRDefault="004E651F">
      <w:r>
        <w:rPr>
          <w:b/>
        </w:rPr>
        <w:t>Ross:</w:t>
      </w:r>
      <w:r>
        <w:t xml:space="preserve"> Wow!</w:t>
      </w:r>
    </w:p>
    <w:p w:rsidR="00000000" w:rsidRDefault="004E651F">
      <w:r>
        <w:rPr>
          <w:b/>
        </w:rPr>
        <w:t>Joey:</w:t>
      </w:r>
      <w:r>
        <w:t xml:space="preserve"> Really? Do you not know Chandler?</w:t>
      </w:r>
    </w:p>
    <w:p w:rsidR="00000000" w:rsidRDefault="004E651F">
      <w:r>
        <w:rPr>
          <w:b/>
        </w:rPr>
        <w:t>Monica:</w:t>
      </w:r>
      <w:r>
        <w:t xml:space="preserve"> Is that why he's acting so weird...? He's jealous...? Oh my God, that is</w:t>
      </w:r>
      <w:r>
        <w:t xml:space="preserve"> crazy. It's not like I'm attracted to Geoffrey...</w:t>
      </w:r>
    </w:p>
    <w:p w:rsidR="00000000" w:rsidRDefault="004E651F">
      <w:r>
        <w:rPr>
          <w:b/>
        </w:rPr>
        <w:t>Joey:</w:t>
      </w:r>
      <w:r>
        <w:t xml:space="preserve"> So what? Being funny is Chandler's thing... You know, like Ross's thing is... </w:t>
      </w:r>
      <w:r>
        <w:rPr>
          <w:i/>
        </w:rPr>
        <w:t>(he can't come up with anything)</w:t>
      </w:r>
    </w:p>
    <w:p w:rsidR="00000000" w:rsidRDefault="004E651F">
      <w:r>
        <w:rPr>
          <w:b/>
        </w:rPr>
        <w:t>Ross:</w:t>
      </w:r>
      <w:r>
        <w:t xml:space="preserve"> Science...? Academia...? Being a good father...?</w:t>
      </w:r>
    </w:p>
    <w:p w:rsidR="00000000" w:rsidRDefault="004E651F">
      <w:r>
        <w:rPr>
          <w:b/>
        </w:rPr>
        <w:t>Joey:</w:t>
      </w:r>
      <w:r>
        <w:t xml:space="preserve"> ...No... </w:t>
      </w:r>
      <w:r>
        <w:rPr>
          <w:i/>
        </w:rPr>
        <w:t>(he just can't see</w:t>
      </w:r>
      <w:r>
        <w:rPr>
          <w:i/>
        </w:rPr>
        <w:t>m to grasp it)</w:t>
      </w:r>
    </w:p>
    <w:p w:rsidR="00000000" w:rsidRDefault="004E651F">
      <w:r>
        <w:rPr>
          <w:b/>
        </w:rPr>
        <w:t>Monica:</w:t>
      </w:r>
      <w:r>
        <w:t xml:space="preserve"> I can't believe he's that upset about this...</w:t>
      </w:r>
    </w:p>
    <w:p w:rsidR="00000000" w:rsidRDefault="004E651F">
      <w:r>
        <w:rPr>
          <w:b/>
        </w:rPr>
        <w:t>Joey:</w:t>
      </w:r>
      <w:r>
        <w:t xml:space="preserve"> Monica, you have to do some damage control here, okay. 'Cause he's feeling like... </w:t>
      </w:r>
      <w:r>
        <w:rPr>
          <w:i/>
        </w:rPr>
        <w:t>(the door opens and Chandler walks in with a pizza)</w:t>
      </w:r>
    </w:p>
    <w:p w:rsidR="00000000" w:rsidRDefault="004E651F">
      <w:r>
        <w:rPr>
          <w:b/>
        </w:rPr>
        <w:t>Chandler:</w:t>
      </w:r>
      <w:r>
        <w:t xml:space="preserve"> Hey!</w:t>
      </w:r>
    </w:p>
    <w:p w:rsidR="00000000" w:rsidRDefault="004E651F">
      <w:r>
        <w:rPr>
          <w:b/>
        </w:rPr>
        <w:t>Joey:</w:t>
      </w:r>
      <w:r>
        <w:t xml:space="preserve"> Heeeyy! Hey!</w:t>
      </w:r>
    </w:p>
    <w:p w:rsidR="00000000" w:rsidRDefault="004E651F">
      <w:r>
        <w:rPr>
          <w:b/>
        </w:rPr>
        <w:t>Chandler:</w:t>
      </w:r>
      <w:r>
        <w:t xml:space="preserve"> Wh</w:t>
      </w:r>
      <w:r>
        <w:t>at are you guys talking about?</w:t>
      </w:r>
    </w:p>
    <w:p w:rsidR="00000000" w:rsidRDefault="004E651F">
      <w:r>
        <w:rPr>
          <w:b/>
        </w:rPr>
        <w:t>Ross:</w:t>
      </w:r>
      <w:r>
        <w:t xml:space="preserve"> Uhm... Rachel and I hired a male nanny. </w:t>
      </w:r>
      <w:r>
        <w:rPr>
          <w:i/>
        </w:rPr>
        <w:t>(Joey makes a gesture and sound like "Can you believe that?")</w:t>
      </w:r>
    </w:p>
    <w:p w:rsidR="00000000" w:rsidRDefault="004E651F">
      <w:r>
        <w:rPr>
          <w:b/>
        </w:rPr>
        <w:t>Chandler:</w:t>
      </w:r>
      <w:r>
        <w:t xml:space="preserve"> You got a man who's a nanny...? You got a manny...? </w:t>
      </w:r>
      <w:r>
        <w:rPr>
          <w:i/>
        </w:rPr>
        <w:t>(Monica starts laughing, but very exaggerated. Joey rea</w:t>
      </w:r>
      <w:r>
        <w:rPr>
          <w:i/>
        </w:rPr>
        <w:t>lises they also should laugh and punches Ross. Now all three of them laugh, but very fake. Chandler seems happy again.)</w:t>
      </w:r>
    </w:p>
    <w:p w:rsidR="00000000" w:rsidRDefault="004E651F">
      <w:r>
        <w:rPr>
          <w:b/>
        </w:rPr>
        <w:t>Chandler:</w:t>
      </w:r>
      <w:r>
        <w:t xml:space="preserve"> You know, I don't mind a... male nanny, but I do draw the line at a male wetnurse. </w:t>
      </w:r>
      <w:r>
        <w:rPr>
          <w:i/>
        </w:rPr>
        <w:t>(again they laugh, even more fake than befo</w:t>
      </w:r>
      <w:r>
        <w:rPr>
          <w:i/>
        </w:rPr>
        <w:t>re)</w:t>
      </w:r>
    </w:p>
    <w:p w:rsidR="00000000" w:rsidRDefault="004E651F">
      <w:r>
        <w:rPr>
          <w:b/>
        </w:rPr>
        <w:t>Monica:</w:t>
      </w:r>
      <w:r>
        <w:t xml:space="preserve"> Ohhh, ooohhh... you are on a roll, mister!</w:t>
      </w:r>
    </w:p>
    <w:p w:rsidR="00000000" w:rsidRDefault="004E651F">
      <w:r>
        <w:rPr>
          <w:b/>
        </w:rPr>
        <w:t>Chandler:</w:t>
      </w:r>
      <w:r>
        <w:t xml:space="preserve"> If I'd known you guys were coming over, I would have brought more pizza. </w:t>
      </w:r>
      <w:r>
        <w:rPr>
          <w:i/>
        </w:rPr>
        <w:t>(they all burst out in a thundering laugh)</w:t>
      </w:r>
    </w:p>
    <w:p w:rsidR="00000000" w:rsidRDefault="004E651F">
      <w:r>
        <w:rPr>
          <w:b/>
        </w:rPr>
        <w:t>Monica:</w:t>
      </w:r>
      <w:r>
        <w:t xml:space="preserve"> Okay, okay... Chandler you... you stop it! </w:t>
      </w:r>
      <w:r>
        <w:rPr>
          <w:i/>
        </w:rPr>
        <w:t>(Monica wipes away tears</w:t>
      </w:r>
      <w:r>
        <w:rPr>
          <w:i/>
        </w:rPr>
        <w:t>)</w:t>
      </w:r>
    </w:p>
    <w:p w:rsidR="00000000" w:rsidRDefault="004E651F">
      <w:r>
        <w:rPr>
          <w:b/>
        </w:rPr>
        <w:t>Chandler:</w:t>
      </w:r>
      <w:r>
        <w:t xml:space="preserve"> What is so funny about that? </w:t>
      </w:r>
      <w:r>
        <w:rPr>
          <w:i/>
        </w:rPr>
        <w:t>(they realise it wasn't a joke)</w:t>
      </w:r>
    </w:p>
    <w:p w:rsidR="00000000" w:rsidRDefault="004E651F">
      <w:r>
        <w:rPr>
          <w:b/>
        </w:rPr>
        <w:t>Monica:</w:t>
      </w:r>
      <w:r>
        <w:t xml:space="preserve"> Well, I don't know... I-It's... just the way you say it... I mean, you're funny... You have that funny thing. You're a funny guy! </w:t>
      </w:r>
      <w:r>
        <w:rPr>
          <w:i/>
        </w:rPr>
        <w:t>(Chandler turns to Joey)</w:t>
      </w:r>
    </w:p>
    <w:p w:rsidR="00000000" w:rsidRDefault="004E651F">
      <w:r>
        <w:rPr>
          <w:b/>
        </w:rPr>
        <w:t>Chandler:</w:t>
      </w:r>
      <w:r>
        <w:t xml:space="preserve"> Did you te</w:t>
      </w:r>
      <w:r>
        <w:t xml:space="preserve">ll her what we talked about? </w:t>
      </w:r>
      <w:r>
        <w:rPr>
          <w:i/>
        </w:rPr>
        <w:t>(Joey starts laughing hysterically, but then gets serious again...)</w:t>
      </w:r>
    </w:p>
    <w:p w:rsidR="00000000" w:rsidRDefault="004E651F">
      <w:r>
        <w:rPr>
          <w:b/>
        </w:rPr>
        <w:t>Joey:</w:t>
      </w:r>
      <w:r>
        <w:t xml:space="preserve"> Yeah....</w:t>
      </w:r>
    </w:p>
    <w:p w:rsidR="00000000" w:rsidRDefault="004E651F">
      <w:r>
        <w:rPr>
          <w:b/>
        </w:rPr>
        <w:t>Chandler:</w:t>
      </w:r>
      <w:r>
        <w:t xml:space="preserve"> So those were pity laughs? PITY LAUGHS? </w:t>
      </w:r>
      <w:r>
        <w:rPr>
          <w:i/>
        </w:rPr>
        <w:t>(Joey and Ross walk away from the kitchen)</w:t>
      </w:r>
    </w:p>
    <w:p w:rsidR="00000000" w:rsidRDefault="004E651F">
      <w:r>
        <w:rPr>
          <w:b/>
        </w:rPr>
        <w:t>Monica:</w:t>
      </w:r>
      <w:r>
        <w:t xml:space="preserve"> Honey, listen... You have nothing to worry </w:t>
      </w:r>
      <w:r>
        <w:t>about with Geoffrey.</w:t>
      </w:r>
    </w:p>
    <w:p w:rsidR="00000000" w:rsidRDefault="004E651F">
      <w:r>
        <w:rPr>
          <w:b/>
        </w:rPr>
        <w:t>Chandler:</w:t>
      </w:r>
      <w:r>
        <w:t xml:space="preserve"> Oh yeah? Is he funnier than me?</w:t>
      </w:r>
    </w:p>
    <w:p w:rsidR="00000000" w:rsidRDefault="004E651F">
      <w:r>
        <w:rPr>
          <w:b/>
        </w:rPr>
        <w:t>Monica:</w:t>
      </w:r>
      <w:r>
        <w:t xml:space="preserve"> Well, you're... you're different funny... I mean, you're... you're more sarcastic a-a-and... well, he does... bits... and impressions... and... and limericks...</w:t>
      </w:r>
    </w:p>
    <w:p w:rsidR="00000000" w:rsidRDefault="004E651F">
      <w:r>
        <w:rPr>
          <w:b/>
        </w:rPr>
        <w:t>Chandler:</w:t>
      </w:r>
      <w:r>
        <w:t xml:space="preserve"> I do limericks</w:t>
      </w:r>
      <w:r>
        <w:t>... uhm... There once was a man named Chandler, whose wife made him die inside.</w:t>
      </w:r>
    </w:p>
    <w:p w:rsidR="00000000" w:rsidRDefault="004E651F">
      <w:r>
        <w:rPr>
          <w:b/>
        </w:rPr>
        <w:t>Monica:</w:t>
      </w:r>
      <w:r>
        <w:t xml:space="preserve"> Honey, you know I think you're hilarious! Come on, you know that joke you told me last week? The one about Jerry Lewis and the girl with the lazy eye...? </w:t>
      </w:r>
      <w:r>
        <w:rPr>
          <w:i/>
        </w:rPr>
        <w:t>(he laughs)</w:t>
      </w:r>
      <w:r>
        <w:t xml:space="preserve"> Th</w:t>
      </w:r>
      <w:r>
        <w:t>at slayed me.</w:t>
      </w:r>
    </w:p>
    <w:p w:rsidR="00000000" w:rsidRDefault="004E651F">
      <w:r>
        <w:rPr>
          <w:b/>
        </w:rPr>
        <w:t>Ross:</w:t>
      </w:r>
      <w:r>
        <w:t xml:space="preserve"> Hey... I made up that joke and told it to you! </w:t>
      </w:r>
      <w:r>
        <w:rPr>
          <w:i/>
        </w:rPr>
        <w:t>(He points at Chandler. Joey gestures to Ross "What are you doing?)</w:t>
      </w:r>
    </w:p>
    <w:p w:rsidR="00000000" w:rsidRDefault="004E651F">
      <w:r>
        <w:rPr>
          <w:b/>
        </w:rPr>
        <w:t>Joey:</w:t>
      </w:r>
      <w:r>
        <w:t xml:space="preserve"> Not knowing when to shut up...</w:t>
      </w:r>
    </w:p>
    <w:p w:rsidR="00000000" w:rsidRDefault="004E651F">
      <w:r>
        <w:rPr>
          <w:b/>
        </w:rPr>
        <w:t>Ross:</w:t>
      </w:r>
      <w:r>
        <w:t xml:space="preserve"> Yep! That's my thing...</w:t>
      </w:r>
    </w:p>
    <w:p w:rsidR="00000000" w:rsidRDefault="004E651F">
      <w:pPr>
        <w:rPr>
          <w:b/>
        </w:rPr>
      </w:pPr>
      <w:r>
        <w:rPr>
          <w:b/>
        </w:rPr>
        <w:t>COMMERCIAL BREAK</w:t>
      </w:r>
    </w:p>
    <w:p w:rsidR="00000000" w:rsidRDefault="004E651F">
      <w:pPr>
        <w:rPr>
          <w:b/>
        </w:rPr>
      </w:pPr>
      <w:r>
        <w:rPr>
          <w:b/>
        </w:rPr>
        <w:t>Scene:</w:t>
      </w:r>
      <w:r>
        <w:rPr>
          <w:b/>
        </w:rPr>
        <w:br/>
      </w:r>
      <w:r>
        <w:rPr>
          <w:b/>
        </w:rPr>
        <w:t>Phoebe's apartment. David is s</w:t>
      </w:r>
      <w:r>
        <w:rPr>
          <w:b/>
        </w:rPr>
        <w:t>till there. Mike closes the door.</w:t>
      </w:r>
    </w:p>
    <w:p w:rsidR="00000000" w:rsidRDefault="004E651F">
      <w:r>
        <w:rPr>
          <w:b/>
        </w:rPr>
        <w:t>Mike:</w:t>
      </w:r>
      <w:r>
        <w:t xml:space="preserve"> So... how many guys have your key?</w:t>
      </w:r>
    </w:p>
    <w:p w:rsidR="00000000" w:rsidRDefault="004E651F">
      <w:r>
        <w:rPr>
          <w:b/>
        </w:rPr>
        <w:t>Phoebe:</w:t>
      </w:r>
      <w:r>
        <w:t xml:space="preserve"> No, no, no, no, no... It's not... it's not... i'ts not as bad as it looks... really. I was just saying goodbye to an old friend.</w:t>
      </w:r>
    </w:p>
    <w:p w:rsidR="00000000" w:rsidRDefault="004E651F">
      <w:r>
        <w:rPr>
          <w:b/>
        </w:rPr>
        <w:t>Mike:</w:t>
      </w:r>
      <w:r>
        <w:t xml:space="preserve"> Your lipstick's on his mouth.</w:t>
      </w:r>
    </w:p>
    <w:p w:rsidR="00000000" w:rsidRDefault="004E651F">
      <w:r>
        <w:rPr>
          <w:b/>
        </w:rPr>
        <w:t>David:</w:t>
      </w:r>
      <w:r>
        <w:t xml:space="preserve"> O</w:t>
      </w:r>
      <w:r>
        <w:t>h, uh... we just uh... happen to wear the same shade.</w:t>
      </w:r>
    </w:p>
    <w:p w:rsidR="00000000" w:rsidRDefault="004E651F">
      <w:r>
        <w:rPr>
          <w:b/>
        </w:rPr>
        <w:t>Phoebe:</w:t>
      </w:r>
      <w:r>
        <w:t xml:space="preserve"> No, uhm... David and I did use to go out... but years ago, and he lives in Minsk. He's only... he's only in town for a couple of days.</w:t>
      </w:r>
    </w:p>
    <w:p w:rsidR="00000000" w:rsidRDefault="004E651F">
      <w:r>
        <w:rPr>
          <w:b/>
        </w:rPr>
        <w:t>Mike:</w:t>
      </w:r>
      <w:r>
        <w:t xml:space="preserve"> Did you uhm...</w:t>
      </w:r>
    </w:p>
    <w:p w:rsidR="00000000" w:rsidRDefault="004E651F">
      <w:r>
        <w:rPr>
          <w:b/>
        </w:rPr>
        <w:t>Phoebe:</w:t>
      </w:r>
      <w:r>
        <w:t xml:space="preserve"> No, no... </w:t>
      </w:r>
    </w:p>
    <w:p w:rsidR="00000000" w:rsidRDefault="004E651F">
      <w:r>
        <w:rPr>
          <w:b/>
        </w:rPr>
        <w:t>Mike:</w:t>
      </w:r>
      <w:r>
        <w:t xml:space="preserve"> ...kiss him?</w:t>
      </w:r>
    </w:p>
    <w:p w:rsidR="00000000" w:rsidRDefault="004E651F">
      <w:r>
        <w:rPr>
          <w:b/>
        </w:rPr>
        <w:t>Phoebe:</w:t>
      </w:r>
      <w:r>
        <w:t xml:space="preserve"> Oh, well, yeah...</w:t>
      </w:r>
    </w:p>
    <w:p w:rsidR="00000000" w:rsidRDefault="004E651F">
      <w:r>
        <w:rPr>
          <w:b/>
        </w:rPr>
        <w:t>David:</w:t>
      </w:r>
      <w:r>
        <w:t xml:space="preserve"> Yes, but uhm... You should know... she really likes you. I-In fact I-I-I don't think you realise j-just how lucky you are fella. </w:t>
      </w:r>
      <w:r>
        <w:rPr>
          <w:i/>
        </w:rPr>
        <w:t>(he points at Mike)</w:t>
      </w:r>
    </w:p>
    <w:p w:rsidR="00000000" w:rsidRDefault="004E651F">
      <w:r>
        <w:rPr>
          <w:b/>
        </w:rPr>
        <w:t>Mike:</w:t>
      </w:r>
      <w:r>
        <w:t xml:space="preserve"> Don't point your finger at me.</w:t>
      </w:r>
    </w:p>
    <w:p w:rsidR="00000000" w:rsidRDefault="004E651F">
      <w:r>
        <w:rPr>
          <w:b/>
        </w:rPr>
        <w:t>David:</w:t>
      </w:r>
      <w:r>
        <w:t xml:space="preserve"> Why? Wh-What are you going to </w:t>
      </w:r>
      <w:r>
        <w:t>do about it?</w:t>
      </w:r>
    </w:p>
    <w:p w:rsidR="00000000" w:rsidRDefault="004E651F">
      <w:r>
        <w:rPr>
          <w:b/>
        </w:rPr>
        <w:t>Mike:</w:t>
      </w:r>
      <w:r>
        <w:t xml:space="preserve"> Well... I'll... just show you what I'm gonna do about it... </w:t>
      </w:r>
      <w:r>
        <w:rPr>
          <w:i/>
        </w:rPr>
        <w:t>(he hits David's finger with his finger and they start to finger-fight using their fingers as swords saying all kinds of macho crap)</w:t>
      </w:r>
    </w:p>
    <w:p w:rsidR="00000000" w:rsidRDefault="004E651F">
      <w:r>
        <w:rPr>
          <w:b/>
        </w:rPr>
        <w:t>Phoebe:</w:t>
      </w:r>
      <w:r>
        <w:t xml:space="preserve"> Stop it! Stop it, before someone get</w:t>
      </w:r>
      <w:r>
        <w:t xml:space="preserve">s really hurt! </w:t>
      </w:r>
      <w:r>
        <w:rPr>
          <w:i/>
        </w:rPr>
        <w:t>(they stop and Phoebe gets David's jacket and gives it to him)</w:t>
      </w:r>
      <w:r>
        <w:t xml:space="preserve"> Here David, you should just go.</w:t>
      </w:r>
    </w:p>
    <w:p w:rsidR="00000000" w:rsidRDefault="004E651F">
      <w:r>
        <w:rPr>
          <w:b/>
        </w:rPr>
        <w:t>David:</w:t>
      </w:r>
      <w:r>
        <w:t xml:space="preserve"> All right... But... if I ever do come back from Minsk... </w:t>
      </w:r>
      <w:r>
        <w:rPr>
          <w:i/>
        </w:rPr>
        <w:t>(points at Mike)</w:t>
      </w:r>
      <w:r>
        <w:t xml:space="preserve"> well, you just better watch out.</w:t>
      </w:r>
    </w:p>
    <w:p w:rsidR="00000000" w:rsidRDefault="004E651F">
      <w:r>
        <w:rPr>
          <w:b/>
        </w:rPr>
        <w:t>Mike:</w:t>
      </w:r>
      <w:r>
        <w:t xml:space="preserve"> Well, if I ever goto Minsk</w:t>
      </w:r>
      <w:r>
        <w:t>, you'd better watch out.</w:t>
      </w:r>
    </w:p>
    <w:p w:rsidR="00000000" w:rsidRDefault="004E651F">
      <w:r>
        <w:rPr>
          <w:b/>
        </w:rPr>
        <w:t>David:</w:t>
      </w:r>
      <w:r>
        <w:t xml:space="preserve"> Oh, you're going to Minsk?</w:t>
      </w:r>
    </w:p>
    <w:p w:rsidR="00000000" w:rsidRDefault="004E651F">
      <w:r>
        <w:rPr>
          <w:b/>
        </w:rPr>
        <w:t>Mike:</w:t>
      </w:r>
      <w:r>
        <w:t xml:space="preserve"> Well, I might.</w:t>
      </w:r>
    </w:p>
    <w:p w:rsidR="00000000" w:rsidRDefault="004E651F">
      <w:r>
        <w:rPr>
          <w:b/>
        </w:rPr>
        <w:t>David:</w:t>
      </w:r>
      <w:r>
        <w:t xml:space="preserve"> Really? Well, if you do, come in the spring. It's just lovely there.</w:t>
      </w:r>
    </w:p>
    <w:p w:rsidR="00000000" w:rsidRDefault="004E651F">
      <w:r>
        <w:rPr>
          <w:b/>
        </w:rPr>
        <w:t>Phoebe:</w:t>
      </w:r>
      <w:r>
        <w:t xml:space="preserve"> Okay, well... guys?</w:t>
      </w:r>
    </w:p>
    <w:p w:rsidR="00000000" w:rsidRDefault="004E651F">
      <w:r>
        <w:rPr>
          <w:b/>
        </w:rPr>
        <w:t>David:</w:t>
      </w:r>
      <w:r>
        <w:t xml:space="preserve"> Right... Goodbye Phoebe. </w:t>
      </w:r>
      <w:r>
        <w:rPr>
          <w:i/>
        </w:rPr>
        <w:t>(Makes a move to kiss her.)</w:t>
      </w:r>
    </w:p>
    <w:p w:rsidR="00000000" w:rsidRDefault="004E651F">
      <w:r>
        <w:rPr>
          <w:b/>
        </w:rPr>
        <w:t>Mike:</w:t>
      </w:r>
      <w:r>
        <w:t xml:space="preserve"> Hey, </w:t>
      </w:r>
      <w:r>
        <w:t>what are you kidding me?</w:t>
      </w:r>
    </w:p>
    <w:p w:rsidR="00000000" w:rsidRDefault="004E651F">
      <w:r>
        <w:rPr>
          <w:b/>
        </w:rPr>
        <w:t>David:</w:t>
      </w:r>
      <w:r>
        <w:t xml:space="preserve"> Right-o, right-o... </w:t>
      </w:r>
      <w:r>
        <w:rPr>
          <w:i/>
        </w:rPr>
        <w:t>(to Mike)</w:t>
      </w:r>
      <w:r>
        <w:t xml:space="preserve"> Take good care of her. </w:t>
      </w:r>
      <w:r>
        <w:rPr>
          <w:i/>
        </w:rPr>
        <w:t>(and he leaves)</w:t>
      </w:r>
    </w:p>
    <w:p w:rsidR="00000000" w:rsidRDefault="004E651F">
      <w:r>
        <w:rPr>
          <w:b/>
        </w:rPr>
        <w:t>Phoebe:</w:t>
      </w:r>
      <w:r>
        <w:t xml:space="preserve"> I'm sorry, I'm so sorry. If you... If you want your key back, I totally understand.</w:t>
      </w:r>
    </w:p>
    <w:p w:rsidR="00000000" w:rsidRDefault="004E651F">
      <w:r>
        <w:rPr>
          <w:b/>
        </w:rPr>
        <w:t>Mike:</w:t>
      </w:r>
      <w:r>
        <w:t xml:space="preserve"> It's never gonna happen again right?</w:t>
      </w:r>
    </w:p>
    <w:p w:rsidR="00000000" w:rsidRDefault="004E651F">
      <w:r>
        <w:rPr>
          <w:b/>
        </w:rPr>
        <w:t>Phoebe:</w:t>
      </w:r>
      <w:r>
        <w:t xml:space="preserve"> Right! Never</w:t>
      </w:r>
      <w:r>
        <w:t xml:space="preserve">! Never! I swear! </w:t>
      </w:r>
      <w:r>
        <w:rPr>
          <w:i/>
        </w:rPr>
        <w:t>(They kiss... The door opens and David comes in again.)</w:t>
      </w:r>
    </w:p>
    <w:p w:rsidR="00000000" w:rsidRDefault="004E651F">
      <w:r>
        <w:rPr>
          <w:b/>
        </w:rPr>
        <w:t>David:</w:t>
      </w:r>
      <w:r>
        <w:t xml:space="preserve"> I-I... Oh I...I just wanna say uhm... if you do ever come to Minsk, that's my number </w:t>
      </w:r>
      <w:r>
        <w:rPr>
          <w:i/>
        </w:rPr>
        <w:t>(gives Mike a business card)</w:t>
      </w:r>
      <w:r>
        <w:t xml:space="preserve"> We'll uhm... we'll party up Vladnik style. </w:t>
      </w:r>
      <w:r>
        <w:rPr>
          <w:i/>
        </w:rPr>
        <w:t>(He leaves again)</w:t>
      </w:r>
    </w:p>
    <w:p w:rsidR="00000000" w:rsidRDefault="004E651F">
      <w:pPr>
        <w:rPr>
          <w:b/>
        </w:rPr>
      </w:pPr>
      <w:r>
        <w:rPr>
          <w:b/>
        </w:rPr>
        <w:t>Scene:</w:t>
      </w:r>
      <w:r>
        <w:rPr>
          <w:b/>
        </w:rPr>
        <w:br/>
      </w:r>
      <w:r>
        <w:rPr>
          <w:b/>
        </w:rPr>
        <w:t>Ross walks in the hallway to his apartment and stops in front of his own door. Now he hears two recorders playing a song. When he enters, Sandy and Joey are playing the recorder and Rachel listens.</w:t>
      </w:r>
    </w:p>
    <w:p w:rsidR="00000000" w:rsidRDefault="004E651F">
      <w:r>
        <w:rPr>
          <w:b/>
        </w:rPr>
        <w:t>Joey:</w:t>
      </w:r>
      <w:r>
        <w:t xml:space="preserve"> Yeah! All right! Hey, hey Ross. Check it out!</w:t>
      </w:r>
      <w:r>
        <w:t xml:space="preserve"> Sandy taught me Hot-cross Buns.</w:t>
      </w:r>
    </w:p>
    <w:p w:rsidR="00000000" w:rsidRDefault="004E651F">
      <w:r>
        <w:rPr>
          <w:b/>
        </w:rPr>
        <w:t>Ross:</w:t>
      </w:r>
      <w:r>
        <w:t xml:space="preserve"> Really? Sounded like Three Blind Mice.</w:t>
      </w:r>
    </w:p>
    <w:p w:rsidR="00000000" w:rsidRDefault="004E651F">
      <w:r>
        <w:rPr>
          <w:b/>
        </w:rPr>
        <w:t>Joey:</w:t>
      </w:r>
      <w:r>
        <w:t xml:space="preserve"> Noooo... Three Blind Mice goes like this... </w:t>
      </w:r>
      <w:r>
        <w:rPr>
          <w:i/>
        </w:rPr>
        <w:t>(he puts his fingers in position on the recorder)</w:t>
      </w:r>
    </w:p>
    <w:p w:rsidR="00000000" w:rsidRDefault="004E651F">
      <w:r>
        <w:rPr>
          <w:b/>
        </w:rPr>
        <w:t>Ross:</w:t>
      </w:r>
      <w:r>
        <w:t xml:space="preserve"> </w:t>
      </w:r>
      <w:r>
        <w:rPr>
          <w:i/>
        </w:rPr>
        <w:t>(looks angrily at Joey and points at him)</w:t>
      </w:r>
      <w:r>
        <w:t xml:space="preserve"> I swear to God...! </w:t>
      </w:r>
      <w:r>
        <w:rPr>
          <w:i/>
        </w:rPr>
        <w:t>(Joey is in</w:t>
      </w:r>
      <w:r>
        <w:rPr>
          <w:i/>
        </w:rPr>
        <w:t xml:space="preserve"> shock)</w:t>
      </w:r>
    </w:p>
    <w:p w:rsidR="00000000" w:rsidRDefault="004E651F">
      <w:r>
        <w:rPr>
          <w:b/>
        </w:rPr>
        <w:t>Sandy:</w:t>
      </w:r>
      <w:r>
        <w:t xml:space="preserve"> Who's up for puppets?</w:t>
      </w:r>
    </w:p>
    <w:p w:rsidR="00000000" w:rsidRDefault="004E651F">
      <w:r>
        <w:rPr>
          <w:b/>
        </w:rPr>
        <w:t>Joey:</w:t>
      </w:r>
      <w:r>
        <w:t xml:space="preserve"> Me! I'm up for puppets!</w:t>
      </w:r>
    </w:p>
    <w:p w:rsidR="00000000" w:rsidRDefault="004E651F">
      <w:r>
        <w:rPr>
          <w:b/>
        </w:rPr>
        <w:t>Sandy:</w:t>
      </w:r>
      <w:r>
        <w:t xml:space="preserve"> Well, please welcome... The Snufflebumps... Who wants to be mr. Wigglemunch and who's gonna be the Grumpus?</w:t>
      </w:r>
    </w:p>
    <w:p w:rsidR="00000000" w:rsidRDefault="004E651F">
      <w:r>
        <w:rPr>
          <w:b/>
        </w:rPr>
        <w:t>Ross:</w:t>
      </w:r>
      <w:r>
        <w:t xml:space="preserve"> Okay, okay... How exactly is a two month old supposed to appreciate </w:t>
      </w:r>
      <w:r>
        <w:t>puppets?</w:t>
      </w:r>
    </w:p>
    <w:p w:rsidR="00000000" w:rsidRDefault="004E651F">
      <w:r>
        <w:rPr>
          <w:b/>
        </w:rPr>
        <w:t>Sandy:</w:t>
      </w:r>
      <w:r>
        <w:t xml:space="preserve"> Actually studies have shown that the movement and colours help their cerebral development... The whimsical characters are just for us. </w:t>
      </w:r>
      <w:r>
        <w:rPr>
          <w:i/>
        </w:rPr>
        <w:t>(He winks to Joey and Rachel. Ross's face says he disapproves. Joey sees that and kind of angrily says...</w:t>
      </w:r>
      <w:r>
        <w:rPr>
          <w:i/>
        </w:rPr>
        <w:t>)</w:t>
      </w:r>
    </w:p>
    <w:p w:rsidR="00000000" w:rsidRDefault="004E651F">
      <w:r>
        <w:rPr>
          <w:b/>
        </w:rPr>
        <w:t>Joey:</w:t>
      </w:r>
      <w:r>
        <w:t xml:space="preserve"> I wanna be Mr. Wigglemunch. </w:t>
      </w:r>
      <w:r>
        <w:rPr>
          <w:i/>
        </w:rPr>
        <w:t>(and makes a "there" nod to Ross)</w:t>
      </w:r>
    </w:p>
    <w:p w:rsidR="00000000" w:rsidRDefault="004E651F">
      <w:r>
        <w:rPr>
          <w:b/>
        </w:rPr>
        <w:t>Ross:</w:t>
      </w:r>
      <w:r>
        <w:t xml:space="preserve"> </w:t>
      </w:r>
      <w:r>
        <w:rPr>
          <w:i/>
        </w:rPr>
        <w:t>(shakes his head)</w:t>
      </w:r>
      <w:r>
        <w:t xml:space="preserve"> Oh my God!</w:t>
      </w:r>
    </w:p>
    <w:p w:rsidR="00000000" w:rsidRDefault="004E651F">
      <w:r>
        <w:rPr>
          <w:b/>
        </w:rPr>
        <w:t>Sandy:</w:t>
      </w:r>
      <w:r>
        <w:t xml:space="preserve"> Well, I guess we know who's gonna be the Grumpus... </w:t>
      </w:r>
      <w:r>
        <w:rPr>
          <w:i/>
        </w:rPr>
        <w:t>(Ross goes to the kitchen)</w:t>
      </w:r>
    </w:p>
    <w:p w:rsidR="00000000" w:rsidRDefault="004E651F">
      <w:pPr>
        <w:rPr>
          <w:b/>
        </w:rPr>
      </w:pPr>
      <w:r>
        <w:rPr>
          <w:b/>
        </w:rPr>
        <w:t>Scene:</w:t>
      </w:r>
      <w:r>
        <w:rPr>
          <w:b/>
        </w:rPr>
        <w:br/>
      </w:r>
      <w:r>
        <w:rPr>
          <w:b/>
        </w:rPr>
        <w:t>Ross and Rachel's kitchen. Ross got a beer from the refrig</w:t>
      </w:r>
      <w:r>
        <w:rPr>
          <w:b/>
        </w:rPr>
        <w:t>erator and opens the bottle. Rachel now also enters the kitchen.</w:t>
      </w:r>
    </w:p>
    <w:p w:rsidR="00000000" w:rsidRDefault="004E651F">
      <w:r>
        <w:rPr>
          <w:b/>
        </w:rPr>
        <w:t>Rachel:</w:t>
      </w:r>
      <w:r>
        <w:t xml:space="preserve"> That was kind of rude!</w:t>
      </w:r>
    </w:p>
    <w:p w:rsidR="00000000" w:rsidRDefault="004E651F">
      <w:r>
        <w:rPr>
          <w:b/>
        </w:rPr>
        <w:t>Ross:</w:t>
      </w:r>
      <w:r>
        <w:t xml:space="preserve"> Oh, I'm sorry. Please apologise to Sandy and the Snufflebumps for me.</w:t>
      </w:r>
    </w:p>
    <w:p w:rsidR="00000000" w:rsidRDefault="004E651F">
      <w:r>
        <w:rPr>
          <w:b/>
        </w:rPr>
        <w:t>Rachel:</w:t>
      </w:r>
      <w:r>
        <w:t xml:space="preserve"> You know, he was just doing his job...</w:t>
      </w:r>
    </w:p>
    <w:p w:rsidR="00000000" w:rsidRDefault="004E651F">
      <w:r>
        <w:rPr>
          <w:b/>
        </w:rPr>
        <w:t>Ross:</w:t>
      </w:r>
      <w:r>
        <w:t xml:space="preserve"> Well, you know what... I-I'm so</w:t>
      </w:r>
      <w:r>
        <w:t>rry I'm the only one who isn't in love with Gary Poppins out there... But I just... I can't... I can't go through with this.</w:t>
      </w:r>
    </w:p>
    <w:p w:rsidR="00000000" w:rsidRDefault="004E651F">
      <w:r>
        <w:rPr>
          <w:b/>
        </w:rPr>
        <w:t>Rachel:</w:t>
      </w:r>
      <w:r>
        <w:t xml:space="preserve"> Oh, come on Ross...</w:t>
      </w:r>
    </w:p>
    <w:p w:rsidR="00000000" w:rsidRDefault="004E651F">
      <w:r>
        <w:rPr>
          <w:b/>
        </w:rPr>
        <w:t>Ross:</w:t>
      </w:r>
      <w:r>
        <w:t xml:space="preserve"> No! Hey, you know what? I'm sorry. I would never force you... to hire someone you were this uncom</w:t>
      </w:r>
      <w:r>
        <w:t>fortable with...</w:t>
      </w:r>
    </w:p>
    <w:p w:rsidR="00000000" w:rsidRDefault="004E651F">
      <w:r>
        <w:rPr>
          <w:b/>
        </w:rPr>
        <w:t>Rachel:</w:t>
      </w:r>
      <w:r>
        <w:t xml:space="preserve"> </w:t>
      </w:r>
      <w:r>
        <w:rPr>
          <w:i/>
        </w:rPr>
        <w:t>(sighs)</w:t>
      </w:r>
      <w:r>
        <w:t xml:space="preserve"> Oh... That's true.</w:t>
      </w:r>
    </w:p>
    <w:p w:rsidR="00000000" w:rsidRDefault="004E651F">
      <w:r>
        <w:rPr>
          <w:b/>
        </w:rPr>
        <w:t>Ross:</w:t>
      </w:r>
      <w:r>
        <w:t xml:space="preserve"> Thank you!</w:t>
      </w:r>
    </w:p>
    <w:p w:rsidR="00000000" w:rsidRDefault="004E651F">
      <w:r>
        <w:rPr>
          <w:b/>
        </w:rPr>
        <w:t>Rachel:</w:t>
      </w:r>
      <w:r>
        <w:t xml:space="preserve"> Well, you're the one who wants to fire him, so you're gonna have to do it. </w:t>
      </w:r>
      <w:r>
        <w:rPr>
          <w:i/>
        </w:rPr>
        <w:t>(Ross walks to the living room determined to fire Sandy)</w:t>
      </w:r>
    </w:p>
    <w:p w:rsidR="00000000" w:rsidRDefault="004E651F">
      <w:pPr>
        <w:rPr>
          <w:b/>
        </w:rPr>
      </w:pPr>
      <w:r>
        <w:rPr>
          <w:b/>
        </w:rPr>
        <w:t>Scene:</w:t>
      </w:r>
      <w:r>
        <w:rPr>
          <w:b/>
        </w:rPr>
        <w:br/>
      </w:r>
      <w:r>
        <w:rPr>
          <w:b/>
        </w:rPr>
        <w:t xml:space="preserve">Living room. Joey and Sandy are talking </w:t>
      </w:r>
      <w:r>
        <w:rPr>
          <w:b/>
        </w:rPr>
        <w:t>with the Snufflebumps.</w:t>
      </w:r>
    </w:p>
    <w:p w:rsidR="00000000" w:rsidRDefault="004E651F">
      <w:r>
        <w:rPr>
          <w:b/>
        </w:rPr>
        <w:t>Sandy:</w:t>
      </w:r>
      <w:r>
        <w:t xml:space="preserve"> </w:t>
      </w:r>
      <w:r>
        <w:rPr>
          <w:i/>
        </w:rPr>
        <w:t>(In a puppet voice)</w:t>
      </w:r>
      <w:r>
        <w:t xml:space="preserve"> So you see Wigglemunch, that's why it's important to shaaaaaaare...</w:t>
      </w:r>
    </w:p>
    <w:p w:rsidR="00000000" w:rsidRDefault="004E651F">
      <w:r>
        <w:rPr>
          <w:b/>
        </w:rPr>
        <w:t>Joey:</w:t>
      </w:r>
      <w:r>
        <w:t xml:space="preserve"> </w:t>
      </w:r>
      <w:r>
        <w:rPr>
          <w:i/>
        </w:rPr>
        <w:t>(kind of emotional)</w:t>
      </w:r>
      <w:r>
        <w:t xml:space="preserve"> I am learning so much from you.</w:t>
      </w:r>
    </w:p>
    <w:p w:rsidR="00000000" w:rsidRDefault="004E651F">
      <w:pPr>
        <w:rPr>
          <w:b/>
        </w:rPr>
      </w:pPr>
      <w:r>
        <w:rPr>
          <w:b/>
        </w:rPr>
        <w:t>Scene:</w:t>
      </w:r>
      <w:r>
        <w:rPr>
          <w:b/>
        </w:rPr>
        <w:br/>
      </w:r>
      <w:r>
        <w:rPr>
          <w:b/>
        </w:rPr>
        <w:t>Monica and Chandler's apartment. Monica and Joey are sitting at the dinne</w:t>
      </w:r>
      <w:r>
        <w:rPr>
          <w:b/>
        </w:rPr>
        <w:t>r table. Chandler comes from the bedroom with his suitcase.</w:t>
      </w:r>
    </w:p>
    <w:p w:rsidR="00000000" w:rsidRDefault="004E651F">
      <w:r>
        <w:rPr>
          <w:b/>
        </w:rPr>
        <w:t>Chandler:</w:t>
      </w:r>
      <w:r>
        <w:t xml:space="preserve"> Well, I'm off to Tulsa, so if your Maitre D. friend has any funny Oklahoma jokes, tell him to e-mail me at www.hahanotsomuch.com.</w:t>
      </w:r>
    </w:p>
    <w:p w:rsidR="00000000" w:rsidRDefault="004E651F">
      <w:r>
        <w:rPr>
          <w:b/>
        </w:rPr>
        <w:t>Monica:</w:t>
      </w:r>
      <w:r>
        <w:t xml:space="preserve"> Honey, you can relax. Last night at work, Geoffr</w:t>
      </w:r>
      <w:r>
        <w:t>ey told this really sexist joke. After that, not so funny anymore.</w:t>
      </w:r>
    </w:p>
    <w:p w:rsidR="00000000" w:rsidRDefault="004E651F">
      <w:r>
        <w:rPr>
          <w:b/>
        </w:rPr>
        <w:t>Chandler:</w:t>
      </w:r>
      <w:r>
        <w:t xml:space="preserve"> Really...? See... that's the thing: you gotta keep it smart, people!</w:t>
      </w:r>
    </w:p>
    <w:p w:rsidR="00000000" w:rsidRDefault="004E651F">
      <w:r>
        <w:rPr>
          <w:b/>
        </w:rPr>
        <w:t>Monica:</w:t>
      </w:r>
      <w:r>
        <w:t xml:space="preserve"> Okay, don't miss that flight. You know I love you.</w:t>
      </w:r>
    </w:p>
    <w:p w:rsidR="00000000" w:rsidRDefault="004E651F">
      <w:r>
        <w:rPr>
          <w:b/>
        </w:rPr>
        <w:t>Chandler:</w:t>
      </w:r>
      <w:r>
        <w:t xml:space="preserve"> I love you too. </w:t>
      </w:r>
      <w:r>
        <w:rPr>
          <w:i/>
        </w:rPr>
        <w:t>(Monica and Chandler kiss</w:t>
      </w:r>
      <w:r>
        <w:rPr>
          <w:i/>
        </w:rPr>
        <w:t>. He turns to Joey.)</w:t>
      </w:r>
      <w:r>
        <w:t xml:space="preserve"> And... I like you as a friend. </w:t>
      </w:r>
      <w:r>
        <w:rPr>
          <w:i/>
        </w:rPr>
        <w:t>(They hug and pat each other on the back.)</w:t>
      </w:r>
      <w:r>
        <w:t xml:space="preserve"> </w:t>
      </w:r>
    </w:p>
    <w:p w:rsidR="00000000" w:rsidRDefault="004E651F">
      <w:r>
        <w:rPr>
          <w:b/>
        </w:rPr>
        <w:t>Joey:</w:t>
      </w:r>
      <w:r>
        <w:t xml:space="preserve"> All right. See you later!</w:t>
      </w:r>
    </w:p>
    <w:p w:rsidR="00000000" w:rsidRDefault="004E651F">
      <w:r>
        <w:rPr>
          <w:b/>
        </w:rPr>
        <w:t>Chandler:</w:t>
      </w:r>
      <w:r>
        <w:t xml:space="preserve"> See ya! </w:t>
      </w:r>
      <w:r>
        <w:rPr>
          <w:i/>
        </w:rPr>
        <w:t>(he leaves the apartment)</w:t>
      </w:r>
    </w:p>
    <w:p w:rsidR="00000000" w:rsidRDefault="004E651F">
      <w:r>
        <w:rPr>
          <w:b/>
        </w:rPr>
        <w:t>Joey:</w:t>
      </w:r>
      <w:r>
        <w:t xml:space="preserve"> </w:t>
      </w:r>
      <w:r>
        <w:rPr>
          <w:i/>
        </w:rPr>
        <w:t>(to Monica)</w:t>
      </w:r>
      <w:r>
        <w:t xml:space="preserve"> Did that guy really make that joke?</w:t>
      </w:r>
    </w:p>
    <w:p w:rsidR="00000000" w:rsidRDefault="004E651F">
      <w:r>
        <w:rPr>
          <w:b/>
        </w:rPr>
        <w:t>Monica:</w:t>
      </w:r>
      <w:r>
        <w:t xml:space="preserve"> Naaaa... He still kill</w:t>
      </w:r>
      <w:r>
        <w:t>s me. Last night he had me laughing so hard, I swear... a little pee came out.</w:t>
      </w:r>
    </w:p>
    <w:p w:rsidR="00000000" w:rsidRDefault="004E651F">
      <w:pPr>
        <w:rPr>
          <w:b/>
        </w:rPr>
      </w:pPr>
      <w:r>
        <w:rPr>
          <w:b/>
        </w:rPr>
        <w:t>Scene:</w:t>
      </w:r>
      <w:r>
        <w:rPr>
          <w:b/>
        </w:rPr>
        <w:br/>
      </w:r>
      <w:r>
        <w:rPr>
          <w:b/>
        </w:rPr>
        <w:t>Ross and Rachel's apartment. Sandy is knitting baby clothes. Ross and Rachel walk into the living room.</w:t>
      </w:r>
    </w:p>
    <w:p w:rsidR="00000000" w:rsidRDefault="004E651F">
      <w:r>
        <w:rPr>
          <w:b/>
        </w:rPr>
        <w:t>Ross:</w:t>
      </w:r>
      <w:r>
        <w:t xml:space="preserve"> Here goes...</w:t>
      </w:r>
    </w:p>
    <w:p w:rsidR="00000000" w:rsidRDefault="004E651F">
      <w:r>
        <w:rPr>
          <w:b/>
        </w:rPr>
        <w:t>Rachel:</w:t>
      </w:r>
      <w:r>
        <w:t xml:space="preserve"> I can't watch. It's like firing Elmo. </w:t>
      </w:r>
      <w:r>
        <w:rPr>
          <w:i/>
        </w:rPr>
        <w:t>(</w:t>
      </w:r>
      <w:r>
        <w:rPr>
          <w:i/>
        </w:rPr>
        <w:t>Ross walks to the couch where Sandy sits)</w:t>
      </w:r>
    </w:p>
    <w:p w:rsidR="00000000" w:rsidRDefault="004E651F">
      <w:r>
        <w:rPr>
          <w:b/>
        </w:rPr>
        <w:t>Ross:</w:t>
      </w:r>
      <w:r>
        <w:t xml:space="preserve"> Sandy... Hi, we uhm... we kinda need to talk. I'm afraid it's not working out.</w:t>
      </w:r>
    </w:p>
    <w:p w:rsidR="00000000" w:rsidRDefault="004E651F">
      <w:r>
        <w:rPr>
          <w:b/>
        </w:rPr>
        <w:t>Sandy:</w:t>
      </w:r>
      <w:r>
        <w:t xml:space="preserve"> </w:t>
      </w:r>
      <w:r>
        <w:rPr>
          <w:i/>
        </w:rPr>
        <w:t>(surprised)</w:t>
      </w:r>
      <w:r>
        <w:t xml:space="preserve"> Oh...</w:t>
      </w:r>
    </w:p>
    <w:p w:rsidR="00000000" w:rsidRDefault="004E651F">
      <w:r>
        <w:rPr>
          <w:b/>
        </w:rPr>
        <w:t>Ross:</w:t>
      </w:r>
      <w:r>
        <w:t xml:space="preserve"> Yeah, uhm... I mean, Rachel and I, think you are great... with Emma... uhm... We just feel...</w:t>
      </w:r>
    </w:p>
    <w:p w:rsidR="00000000" w:rsidRDefault="004E651F">
      <w:r>
        <w:rPr>
          <w:b/>
        </w:rPr>
        <w:t>Rach</w:t>
      </w:r>
      <w:r>
        <w:rPr>
          <w:b/>
        </w:rPr>
        <w:t>el:</w:t>
      </w:r>
      <w:r>
        <w:t xml:space="preserve"> </w:t>
      </w:r>
      <w:r>
        <w:rPr>
          <w:i/>
        </w:rPr>
        <w:t>(from behind the bedroom door)</w:t>
      </w:r>
      <w:r>
        <w:t xml:space="preserve"> YOU! You feel!</w:t>
      </w:r>
    </w:p>
    <w:p w:rsidR="00000000" w:rsidRDefault="004E651F">
      <w:r>
        <w:rPr>
          <w:b/>
        </w:rPr>
        <w:t>Ross:</w:t>
      </w:r>
      <w:r>
        <w:t xml:space="preserve"> I... just feel that the... the chemistry isn't right. I'm sorry. We're... we're more than happy to give you good recommendation...</w:t>
      </w:r>
    </w:p>
    <w:p w:rsidR="00000000" w:rsidRDefault="004E651F">
      <w:r>
        <w:rPr>
          <w:b/>
        </w:rPr>
        <w:t>Sandy:</w:t>
      </w:r>
      <w:r>
        <w:t xml:space="preserve"> Oh, no, no, no... That's okay. I got a lot of offers from othe</w:t>
      </w:r>
      <w:r>
        <w:t>r families. I just picked you guys because... I liked you the best.</w:t>
      </w:r>
    </w:p>
    <w:p w:rsidR="00000000" w:rsidRDefault="004E651F">
      <w:r>
        <w:rPr>
          <w:b/>
        </w:rPr>
        <w:t>Rachel:</w:t>
      </w:r>
      <w:r>
        <w:t xml:space="preserve"> </w:t>
      </w:r>
      <w:r>
        <w:rPr>
          <w:i/>
        </w:rPr>
        <w:t>(from bedroom)</w:t>
      </w:r>
      <w:r>
        <w:t xml:space="preserve"> Oh, damn you Geller!</w:t>
      </w:r>
    </w:p>
    <w:p w:rsidR="00000000" w:rsidRDefault="004E651F">
      <w:r>
        <w:rPr>
          <w:b/>
        </w:rPr>
        <w:t>Ross:</w:t>
      </w:r>
      <w:r>
        <w:t xml:space="preserve"> Anyway, uhm...Well, I'm glad there's no hard feelings.</w:t>
      </w:r>
    </w:p>
    <w:p w:rsidR="00000000" w:rsidRDefault="004E651F">
      <w:r>
        <w:rPr>
          <w:b/>
        </w:rPr>
        <w:t>Sandy:</w:t>
      </w:r>
      <w:r>
        <w:t xml:space="preserve"> No, none at all. You need to be happy with whoever is in your home... Althou</w:t>
      </w:r>
      <w:r>
        <w:t>gh if you don't mind telling me, what was your problem? Maybe it's something I can work on in the future.</w:t>
      </w:r>
    </w:p>
    <w:p w:rsidR="00000000" w:rsidRDefault="004E651F">
      <w:r>
        <w:rPr>
          <w:b/>
        </w:rPr>
        <w:t>Ross:</w:t>
      </w:r>
      <w:r>
        <w:t xml:space="preserve"> No, you know, it's uhm... nothing you did, it's... it's uhm... my issue.</w:t>
      </w:r>
    </w:p>
    <w:p w:rsidR="00000000" w:rsidRDefault="004E651F">
      <w:r>
        <w:rPr>
          <w:b/>
        </w:rPr>
        <w:t>Sandy:</w:t>
      </w:r>
      <w:r>
        <w:t xml:space="preserve"> What is it...? </w:t>
      </w:r>
      <w:r>
        <w:rPr>
          <w:i/>
        </w:rPr>
        <w:t>(Ross hesitates)</w:t>
      </w:r>
      <w:r>
        <w:t xml:space="preserve"> Please...? </w:t>
      </w:r>
      <w:r>
        <w:rPr>
          <w:i/>
        </w:rPr>
        <w:t>(he tilts his head)</w:t>
      </w:r>
    </w:p>
    <w:p w:rsidR="00000000" w:rsidRDefault="004E651F">
      <w:r>
        <w:rPr>
          <w:b/>
        </w:rPr>
        <w:t>R</w:t>
      </w:r>
      <w:r>
        <w:rPr>
          <w:b/>
        </w:rPr>
        <w:t>oss:</w:t>
      </w:r>
      <w:r>
        <w:t xml:space="preserve"> You know, I'm just not uhm... that comfortable with a guy who's as sensitive as you.</w:t>
      </w:r>
    </w:p>
    <w:p w:rsidR="00000000" w:rsidRDefault="004E651F">
      <w:r>
        <w:rPr>
          <w:b/>
        </w:rPr>
        <w:t>Sandy:</w:t>
      </w:r>
      <w:r>
        <w:t xml:space="preserve"> That's fair... Although, can I ask... why do you think that is?</w:t>
      </w:r>
    </w:p>
    <w:p w:rsidR="00000000" w:rsidRDefault="004E651F">
      <w:r>
        <w:rPr>
          <w:b/>
        </w:rPr>
        <w:t>Ross:</w:t>
      </w:r>
      <w:r>
        <w:t xml:space="preserve"> Why... I... I don't know. </w:t>
      </w:r>
      <w:r>
        <w:rPr>
          <w:i/>
        </w:rPr>
        <w:t>(Sandy tilts his head again)</w:t>
      </w:r>
      <w:r>
        <w:t xml:space="preserve"> Uhm... errrr... maybe... maybe bec</w:t>
      </w:r>
      <w:r>
        <w:t>ause of my father?</w:t>
      </w:r>
    </w:p>
    <w:p w:rsidR="00000000" w:rsidRDefault="004E651F">
      <w:r>
        <w:rPr>
          <w:b/>
        </w:rPr>
        <w:t>Sandy:</w:t>
      </w:r>
      <w:r>
        <w:t xml:space="preserve"> hmmm... </w:t>
      </w:r>
      <w:r>
        <w:rPr>
          <w:i/>
        </w:rPr>
        <w:t>(and shakes his head)</w:t>
      </w:r>
    </w:p>
    <w:p w:rsidR="00000000" w:rsidRDefault="004E651F">
      <w:r>
        <w:rPr>
          <w:b/>
        </w:rPr>
        <w:t>Ross:</w:t>
      </w:r>
      <w:r>
        <w:t xml:space="preserve"> I mean, uhm... you know when I was growing up he was kind of a tough guy... You know a-a-and as a kid I wasn't the athlete I am now.</w:t>
      </w:r>
    </w:p>
    <w:p w:rsidR="00000000" w:rsidRDefault="004E651F">
      <w:r>
        <w:rPr>
          <w:b/>
        </w:rPr>
        <w:t>Rachel:</w:t>
      </w:r>
      <w:r>
        <w:t xml:space="preserve"> </w:t>
      </w:r>
      <w:r>
        <w:rPr>
          <w:i/>
        </w:rPr>
        <w:t>(from the bedroom)</w:t>
      </w:r>
      <w:r>
        <w:t xml:space="preserve"> Huh ha ha!</w:t>
      </w:r>
    </w:p>
    <w:p w:rsidR="00000000" w:rsidRDefault="004E651F">
      <w:r>
        <w:rPr>
          <w:b/>
        </w:rPr>
        <w:t>Ross:</w:t>
      </w:r>
      <w:r>
        <w:t xml:space="preserve"> I play squash...!</w:t>
      </w:r>
      <w:r>
        <w:t xml:space="preserve"> Anyway, uhm... I uhm... I always get the feeling he thought I was too sensitive.</w:t>
      </w:r>
    </w:p>
    <w:p w:rsidR="00000000" w:rsidRDefault="004E651F">
      <w:r>
        <w:rPr>
          <w:b/>
        </w:rPr>
        <w:t>Sandy:</w:t>
      </w:r>
      <w:r>
        <w:t xml:space="preserve"> That must have been hard.</w:t>
      </w:r>
    </w:p>
    <w:p w:rsidR="00000000" w:rsidRDefault="004E651F">
      <w:r>
        <w:rPr>
          <w:b/>
        </w:rPr>
        <w:t>Ross:</w:t>
      </w:r>
      <w:r>
        <w:t xml:space="preserve"> It was hard... I remember... I was in my bedroom... playing with my dinosaurs... playing and learning... and my father walks in and say</w:t>
      </w:r>
      <w:r>
        <w:t>s... he says... "What are you doing with those things? What's wrong with you, why aren't you... why aren't you outside playing like a... like a real boy?</w:t>
      </w:r>
    </w:p>
    <w:p w:rsidR="00000000" w:rsidRDefault="004E651F">
      <w:r>
        <w:rPr>
          <w:b/>
        </w:rPr>
        <w:t>Sandy:</w:t>
      </w:r>
      <w:r>
        <w:t xml:space="preserve"> But you are a real boy!</w:t>
      </w:r>
    </w:p>
    <w:p w:rsidR="00000000" w:rsidRDefault="004E651F">
      <w:r>
        <w:rPr>
          <w:b/>
        </w:rPr>
        <w:t>Ross:</w:t>
      </w:r>
      <w:r>
        <w:t xml:space="preserve"> I know I am! </w:t>
      </w:r>
      <w:r>
        <w:rPr>
          <w:i/>
        </w:rPr>
        <w:t>(Ross now starts to cry)</w:t>
      </w:r>
      <w:r>
        <w:t xml:space="preserve"> ...And when it's summer, an</w:t>
      </w:r>
      <w:r>
        <w:t>d it's hot, why can't you wear a tank top?</w:t>
      </w:r>
    </w:p>
    <w:p w:rsidR="00000000" w:rsidRDefault="004E651F">
      <w:r>
        <w:rPr>
          <w:b/>
        </w:rPr>
        <w:t>Sandy:</w:t>
      </w:r>
      <w:r>
        <w:t xml:space="preserve"> It's All right! Crying is good. It lets the boo-hoos out. </w:t>
      </w:r>
    </w:p>
    <w:p w:rsidR="00000000" w:rsidRDefault="004E651F">
      <w:r>
        <w:rPr>
          <w:b/>
        </w:rPr>
        <w:t>Ross:</w:t>
      </w:r>
      <w:r>
        <w:t xml:space="preserve"> Here come some more...</w:t>
      </w:r>
    </w:p>
    <w:p w:rsidR="00000000" w:rsidRDefault="004E651F">
      <w:pPr>
        <w:rPr>
          <w:b/>
        </w:rPr>
      </w:pPr>
      <w:r>
        <w:rPr>
          <w:b/>
        </w:rPr>
        <w:t>COMMERCIAL BREAK</w:t>
      </w:r>
    </w:p>
    <w:p w:rsidR="00000000" w:rsidRDefault="004E651F">
      <w:pPr>
        <w:rPr>
          <w:b/>
        </w:rPr>
      </w:pPr>
      <w:r>
        <w:rPr>
          <w:b/>
        </w:rPr>
        <w:t>Scene:</w:t>
      </w:r>
      <w:r>
        <w:rPr>
          <w:b/>
        </w:rPr>
        <w:br/>
      </w:r>
      <w:r>
        <w:rPr>
          <w:b/>
        </w:rPr>
        <w:t>Joey's apartment. Joey and Sandy are sitting at the kitchen counter. Joey is holding mr. Wiggl</w:t>
      </w:r>
      <w:r>
        <w:rPr>
          <w:b/>
        </w:rPr>
        <w:t>emunch, and Sandy holds the Grumpus.</w:t>
      </w:r>
    </w:p>
    <w:p w:rsidR="00000000" w:rsidRDefault="004E651F">
      <w:r>
        <w:rPr>
          <w:b/>
        </w:rPr>
        <w:t>Sandy/Grumpus:</w:t>
      </w:r>
      <w:r>
        <w:t xml:space="preserve"> And what's the one kind of boat that can never, ever sink?</w:t>
      </w:r>
    </w:p>
    <w:p w:rsidR="00000000" w:rsidRDefault="004E651F">
      <w:r>
        <w:rPr>
          <w:b/>
        </w:rPr>
        <w:t>Joey/Wigglemunch:</w:t>
      </w:r>
      <w:r>
        <w:t xml:space="preserve"> What kind?</w:t>
      </w:r>
    </w:p>
    <w:p w:rsidR="00000000" w:rsidRDefault="004E651F">
      <w:r>
        <w:rPr>
          <w:b/>
        </w:rPr>
        <w:t>Sandy/Grumpus:</w:t>
      </w:r>
      <w:r>
        <w:t xml:space="preserve"> A friend-ship...</w:t>
      </w:r>
    </w:p>
    <w:p w:rsidR="00000000" w:rsidRDefault="004E651F">
      <w:r>
        <w:rPr>
          <w:b/>
        </w:rPr>
        <w:t>Joey:</w:t>
      </w:r>
      <w:r>
        <w:t xml:space="preserve"> Wow! You blow my mind...</w:t>
      </w:r>
    </w:p>
    <w:p w:rsidR="00000000" w:rsidRDefault="004E651F">
      <w:r>
        <w:rPr>
          <w:b/>
        </w:rPr>
        <w:t>Sandy:</w:t>
      </w:r>
      <w:r>
        <w:t xml:space="preserve"> Oh, I gotta go.</w:t>
      </w:r>
    </w:p>
    <w:p w:rsidR="00000000" w:rsidRDefault="004E651F">
      <w:r>
        <w:rPr>
          <w:b/>
        </w:rPr>
        <w:t>Joey:</w:t>
      </w:r>
      <w:r>
        <w:t xml:space="preserve"> Aaahh... How much do I o</w:t>
      </w:r>
      <w:r>
        <w:t>we you?</w:t>
      </w:r>
    </w:p>
    <w:p w:rsidR="00000000" w:rsidRDefault="004E651F">
      <w:r>
        <w:rPr>
          <w:b/>
        </w:rPr>
        <w:t>Sandy:</w:t>
      </w:r>
      <w:r>
        <w:t xml:space="preserve"> Twenty bucks.</w:t>
      </w:r>
    </w:p>
    <w:p w:rsidR="00000000" w:rsidRDefault="004E651F">
      <w:r>
        <w:rPr>
          <w:b/>
        </w:rPr>
        <w:t>Joey:</w:t>
      </w:r>
      <w:r>
        <w:t xml:space="preserve"> It's like the cheapest college ever.</w:t>
      </w:r>
    </w:p>
    <w:p w:rsidR="00000000" w:rsidRDefault="004E651F">
      <w:pPr>
        <w:rPr>
          <w:b/>
        </w:rPr>
      </w:pPr>
      <w:r>
        <w:rPr>
          <w:b/>
        </w:rPr>
        <w:t>END</w:t>
      </w:r>
    </w:p>
    <w:p w:rsidR="00000000" w:rsidRDefault="004E651F">
      <w:pPr>
        <w:rPr>
          <w:b/>
        </w:rPr>
      </w:pPr>
    </w:p>
    <w:p w:rsidR="00000000" w:rsidRDefault="004E651F">
      <w:pPr>
        <w:rPr>
          <w:b/>
        </w:rPr>
      </w:pPr>
    </w:p>
    <w:p w:rsidR="00000000" w:rsidRDefault="004E651F">
      <w:pPr>
        <w:rPr>
          <w:b/>
        </w:rPr>
      </w:pPr>
      <w:r>
        <w:rPr>
          <w:b/>
          <w:shd w:val="pct10" w:color="auto" w:fill="FFFFFF"/>
        </w:rPr>
        <w:t>907 The One With Ross's Inappropriate Song</w:t>
      </w:r>
      <w:r>
        <w:rPr>
          <w:b/>
        </w:rPr>
        <w:t xml:space="preserve"> </w:t>
      </w:r>
    </w:p>
    <w:p w:rsidR="00000000" w:rsidRDefault="004E651F"/>
    <w:p w:rsidR="00000000" w:rsidRDefault="004E651F">
      <w:pPr>
        <w:rPr>
          <w:b/>
        </w:rPr>
      </w:pPr>
      <w:r>
        <w:rPr>
          <w:b/>
        </w:rPr>
        <w:t xml:space="preserve">SCENE: </w:t>
      </w:r>
      <w:r>
        <w:rPr>
          <w:b/>
        </w:rPr>
        <w:br/>
      </w:r>
      <w:r>
        <w:rPr>
          <w:b/>
        </w:rPr>
        <w:t>Ross and Rachel's apartment. Ross is playing with Emma on the couch after just changing her diaper.</w:t>
      </w:r>
    </w:p>
    <w:p w:rsidR="00000000" w:rsidRDefault="004E651F">
      <w:r>
        <w:rPr>
          <w:b/>
        </w:rPr>
        <w:t>Ross:</w:t>
      </w:r>
      <w:r>
        <w:t xml:space="preserve"> And that's why, no </w:t>
      </w:r>
      <w:r>
        <w:t xml:space="preserve">matter what mommy says, we really were on a break. </w:t>
      </w:r>
      <w:r>
        <w:rPr>
          <w:i/>
        </w:rPr>
        <w:t>(baby talk.)</w:t>
      </w:r>
      <w:r>
        <w:t xml:space="preserve"> Yes we were! Yes we were! </w:t>
      </w:r>
      <w:r>
        <w:rPr>
          <w:i/>
        </w:rPr>
        <w:t>(picks Emma up.)</w:t>
      </w:r>
      <w:r>
        <w:t xml:space="preserve"> Come here gorgeous. </w:t>
      </w:r>
      <w:r>
        <w:rPr>
          <w:i/>
        </w:rPr>
        <w:t>(puts her on his knees and talks to her.)</w:t>
      </w:r>
      <w:r>
        <w:t xml:space="preserve"> Oh! Look at you! You are the cutest little baby ever! You're just a... a little bitty b</w:t>
      </w:r>
      <w:r>
        <w:t xml:space="preserve">aby, you know that? But you've got... </w:t>
      </w:r>
      <w:r>
        <w:rPr>
          <w:i/>
        </w:rPr>
        <w:t>(in a softer voice.)</w:t>
      </w:r>
      <w:r>
        <w:t xml:space="preserve"> You've got big beautiful eyes... Yes you do... and a... and a big round belly. </w:t>
      </w:r>
      <w:r>
        <w:rPr>
          <w:i/>
        </w:rPr>
        <w:t>(emphasises the B's.)</w:t>
      </w:r>
      <w:r>
        <w:t xml:space="preserve"> Big baby butt! I like big butts. </w:t>
      </w:r>
      <w:r>
        <w:rPr>
          <w:i/>
        </w:rPr>
        <w:t>(raps.)</w:t>
      </w:r>
      <w:r>
        <w:t xml:space="preserve"> I like big butts and I cannot lie / you other brothers </w:t>
      </w:r>
      <w:r>
        <w:t>can't deny / when a girl walks in with an itty, bitty, waist / and a round thing in your face you get...</w:t>
      </w:r>
      <w:r>
        <w:rPr>
          <w:i/>
        </w:rPr>
        <w:t>(Emma laughs.)</w:t>
      </w:r>
      <w:r>
        <w:t xml:space="preserve"> Oh my God, Emma... you're laughing! Oh my God, you've never done that before, have you? You never done that before... Daddy made you laug</w:t>
      </w:r>
      <w:r>
        <w:t>h, huh? Well, daddy and Sir Mix Alot... What? What? You... you wanna hear some more? Uhm...</w:t>
      </w:r>
      <w:r>
        <w:rPr>
          <w:i/>
        </w:rPr>
        <w:t>(raps.)</w:t>
      </w:r>
      <w:r>
        <w:t xml:space="preserve"> My anaconda don't want none / unless you got buns hon... </w:t>
      </w:r>
      <w:r>
        <w:rPr>
          <w:i/>
        </w:rPr>
        <w:t>(Emma laughs again and Ross looks worried.)</w:t>
      </w:r>
      <w:r>
        <w:t xml:space="preserve"> I'm a terrible father!</w:t>
      </w:r>
    </w:p>
    <w:p w:rsidR="00000000" w:rsidRDefault="004E651F">
      <w:pPr>
        <w:rPr>
          <w:b/>
        </w:rPr>
      </w:pPr>
      <w:r>
        <w:rPr>
          <w:b/>
        </w:rPr>
        <w:t>OPENING CREDITS</w:t>
      </w:r>
    </w:p>
    <w:p w:rsidR="00000000" w:rsidRDefault="004E651F">
      <w:pPr>
        <w:rPr>
          <w:b/>
        </w:rPr>
      </w:pPr>
      <w:r>
        <w:rPr>
          <w:b/>
        </w:rPr>
        <w:t xml:space="preserve">SCENE: </w:t>
      </w:r>
      <w:r>
        <w:rPr>
          <w:b/>
        </w:rPr>
        <w:br/>
      </w:r>
      <w:r>
        <w:rPr>
          <w:b/>
        </w:rPr>
        <w:t>Central P</w:t>
      </w:r>
      <w:r>
        <w:rPr>
          <w:b/>
        </w:rPr>
        <w:t>erk. Joey sits at a table and Chandler and Monica enter.</w:t>
      </w:r>
    </w:p>
    <w:p w:rsidR="00000000" w:rsidRDefault="004E651F">
      <w:r>
        <w:rPr>
          <w:b/>
        </w:rPr>
        <w:t>Chandler:</w:t>
      </w:r>
      <w:r>
        <w:t xml:space="preserve"> Hi!</w:t>
      </w:r>
    </w:p>
    <w:p w:rsidR="00000000" w:rsidRDefault="004E651F">
      <w:r>
        <w:rPr>
          <w:b/>
        </w:rPr>
        <w:t>Joey:</w:t>
      </w:r>
      <w:r>
        <w:t xml:space="preserve"> Hey... hey listen... What do you guys know about investments?</w:t>
      </w:r>
    </w:p>
    <w:p w:rsidR="00000000" w:rsidRDefault="004E651F">
      <w:r>
        <w:rPr>
          <w:b/>
        </w:rPr>
        <w:t>Chandler:</w:t>
      </w:r>
      <w:r>
        <w:t xml:space="preserve"> How come?</w:t>
      </w:r>
    </w:p>
    <w:p w:rsidR="00000000" w:rsidRDefault="004E651F">
      <w:r>
        <w:rPr>
          <w:b/>
        </w:rPr>
        <w:t>Joey:</w:t>
      </w:r>
      <w:r>
        <w:t xml:space="preserve"> Well, I'm starting to make good money on the show and I'm thinking... I should probably do </w:t>
      </w:r>
      <w:r>
        <w:t>something with it.</w:t>
      </w:r>
    </w:p>
    <w:p w:rsidR="00000000" w:rsidRDefault="004E651F">
      <w:r>
        <w:rPr>
          <w:b/>
        </w:rPr>
        <w:t>Monica:</w:t>
      </w:r>
      <w:r>
        <w:t xml:space="preserve"> What do you do with your money now?</w:t>
      </w:r>
    </w:p>
    <w:p w:rsidR="00000000" w:rsidRDefault="004E651F">
      <w:r>
        <w:rPr>
          <w:b/>
        </w:rPr>
        <w:t>Joey:</w:t>
      </w:r>
      <w:r>
        <w:t xml:space="preserve"> Well, I just tape it to the back of my toilet tank. </w:t>
      </w:r>
      <w:r>
        <w:rPr>
          <w:i/>
        </w:rPr>
        <w:t>(realises that anyone could have overheard that.)</w:t>
      </w:r>
      <w:r>
        <w:t xml:space="preserve"> I didn't say that! It's in a bank guarded by robots!</w:t>
      </w:r>
    </w:p>
    <w:p w:rsidR="00000000" w:rsidRDefault="004E651F">
      <w:r>
        <w:rPr>
          <w:b/>
        </w:rPr>
        <w:t>Chandler:</w:t>
      </w:r>
      <w:r>
        <w:t xml:space="preserve"> Do you have any ideas?</w:t>
      </w:r>
    </w:p>
    <w:p w:rsidR="00000000" w:rsidRDefault="004E651F">
      <w:r>
        <w:rPr>
          <w:b/>
        </w:rPr>
        <w:t>Joey:</w:t>
      </w:r>
      <w:r>
        <w:t xml:space="preserve"> Uh, yeah... This guy at work got me excited about going in on an emu farm. That'd be kinda cool huh? Pitching in on the weekends, helping to plant the emus...</w:t>
      </w:r>
    </w:p>
    <w:p w:rsidR="00000000" w:rsidRDefault="004E651F">
      <w:r>
        <w:rPr>
          <w:b/>
        </w:rPr>
        <w:t>Monica:</w:t>
      </w:r>
      <w:r>
        <w:t xml:space="preserve"> Joe... Emus are birds. You raise them for meat.</w:t>
      </w:r>
    </w:p>
    <w:p w:rsidR="00000000" w:rsidRDefault="004E651F">
      <w:r>
        <w:rPr>
          <w:b/>
        </w:rPr>
        <w:t>Joey:</w:t>
      </w:r>
      <w:r>
        <w:rPr>
          <w:i/>
        </w:rPr>
        <w:t>(laughs.)</w:t>
      </w:r>
      <w:r>
        <w:t xml:space="preserve"> Yeah! Right! </w:t>
      </w:r>
      <w:r>
        <w:rPr>
          <w:i/>
        </w:rPr>
        <w:t>(point</w:t>
      </w:r>
      <w:r>
        <w:rPr>
          <w:i/>
        </w:rPr>
        <w:t>s at Monica.)</w:t>
      </w:r>
      <w:r>
        <w:t xml:space="preserve"> People eat birds... Bird meat... Now do they just fly into your mouth or you go to... you go to a restaurant and you say: "Excuse me, I'll have a bucket of fried bird. " </w:t>
      </w:r>
      <w:r>
        <w:rPr>
          <w:i/>
        </w:rPr>
        <w:t>(laughs again.)</w:t>
      </w:r>
      <w:r>
        <w:t xml:space="preserve"> Or... or maybe just a wing or... </w:t>
      </w:r>
      <w:r>
        <w:rPr>
          <w:i/>
        </w:rPr>
        <w:t>(realises....)</w:t>
      </w:r>
    </w:p>
    <w:p w:rsidR="00000000" w:rsidRDefault="004E651F">
      <w:r>
        <w:rPr>
          <w:b/>
        </w:rPr>
        <w:t>Monica:</w:t>
      </w:r>
      <w:r>
        <w:t xml:space="preserve"> </w:t>
      </w:r>
      <w:r>
        <w:t xml:space="preserve">Joey, I think you should consider something a little less risky. I mean, I think in this market, real estate is your best investment. The Fed just lowered the rates and the interest on your mortgage is totally deductible. </w:t>
      </w:r>
      <w:r>
        <w:rPr>
          <w:i/>
        </w:rPr>
        <w:t>(looks at Chandler.)</w:t>
      </w:r>
      <w:r>
        <w:t xml:space="preserve"> That's right,</w:t>
      </w:r>
      <w:r>
        <w:t xml:space="preserve"> I know some stuff!</w:t>
      </w:r>
    </w:p>
    <w:p w:rsidR="00000000" w:rsidRDefault="004E651F">
      <w:r>
        <w:rPr>
          <w:b/>
        </w:rPr>
        <w:t>Joey:</w:t>
      </w:r>
      <w:r>
        <w:t xml:space="preserve"> Real estate, huh? Hmmm...</w:t>
      </w:r>
    </w:p>
    <w:p w:rsidR="00000000" w:rsidRDefault="004E651F">
      <w:r>
        <w:rPr>
          <w:b/>
        </w:rPr>
        <w:t>Monica:</w:t>
      </w:r>
      <w:r>
        <w:rPr>
          <w:i/>
        </w:rPr>
        <w:t>(very excited.)</w:t>
      </w:r>
      <w:r>
        <w:t xml:space="preserve"> Oh, and you know who's selling a great apartment? Richard!</w:t>
      </w:r>
    </w:p>
    <w:p w:rsidR="00000000" w:rsidRDefault="004E651F">
      <w:r>
        <w:rPr>
          <w:b/>
        </w:rPr>
        <w:t>Chandler:</w:t>
      </w:r>
      <w:r>
        <w:rPr>
          <w:i/>
        </w:rPr>
        <w:t>(imitating Monica.)</w:t>
      </w:r>
      <w:r>
        <w:t xml:space="preserve"> Oh, and you know whose knowledge of her ex-boyfriend is shocking? Monica!</w:t>
      </w:r>
    </w:p>
    <w:p w:rsidR="00000000" w:rsidRDefault="004E651F">
      <w:r>
        <w:rPr>
          <w:b/>
        </w:rPr>
        <w:t>Monica:</w:t>
      </w:r>
      <w:r>
        <w:t xml:space="preserve"> My dad told</w:t>
      </w:r>
      <w:r>
        <w:t xml:space="preserve"> me. They play golf together.</w:t>
      </w:r>
    </w:p>
    <w:p w:rsidR="00000000" w:rsidRDefault="004E651F">
      <w:r>
        <w:rPr>
          <w:b/>
        </w:rPr>
        <w:t>Chandler:</w:t>
      </w:r>
      <w:r>
        <w:t xml:space="preserve"> Oh, well... Maybe I'll join them some time. I just hope the club doesn't slip out of my hand and beat the moustache off his face.</w:t>
      </w:r>
    </w:p>
    <w:p w:rsidR="00000000" w:rsidRDefault="004E651F">
      <w:pPr>
        <w:rPr>
          <w:b/>
        </w:rPr>
      </w:pPr>
      <w:r>
        <w:rPr>
          <w:b/>
        </w:rPr>
        <w:t xml:space="preserve">SCENE: </w:t>
      </w:r>
      <w:r>
        <w:rPr>
          <w:b/>
        </w:rPr>
        <w:br/>
      </w:r>
      <w:r>
        <w:rPr>
          <w:b/>
        </w:rPr>
        <w:t>Monica and Chandler's apartment. Rachel and Monica are sitting at the dinner t</w:t>
      </w:r>
      <w:r>
        <w:rPr>
          <w:b/>
        </w:rPr>
        <w:t>able and Phoebe enters, knocking on the door.</w:t>
      </w:r>
    </w:p>
    <w:p w:rsidR="00000000" w:rsidRDefault="004E651F">
      <w:r>
        <w:rPr>
          <w:b/>
        </w:rPr>
        <w:t>Phoebe:</w:t>
      </w:r>
      <w:r>
        <w:t xml:space="preserve"> Hi!</w:t>
      </w:r>
    </w:p>
    <w:p w:rsidR="00000000" w:rsidRDefault="004E651F">
      <w:r>
        <w:rPr>
          <w:b/>
        </w:rPr>
        <w:t>Rachel and Monica:</w:t>
      </w:r>
      <w:r>
        <w:t xml:space="preserve"> Hey!</w:t>
      </w:r>
    </w:p>
    <w:p w:rsidR="00000000" w:rsidRDefault="004E651F">
      <w:r>
        <w:rPr>
          <w:b/>
        </w:rPr>
        <w:t>Phoebe:</w:t>
      </w:r>
      <w:r>
        <w:t xml:space="preserve"> Listen! You have to help me pick a dress 'cause I'm meeting Mike's parents tonight! </w:t>
      </w:r>
      <w:r>
        <w:rPr>
          <w:i/>
        </w:rPr>
        <w:t>(Rachel gasps.)</w:t>
      </w:r>
    </w:p>
    <w:p w:rsidR="00000000" w:rsidRDefault="004E651F">
      <w:r>
        <w:rPr>
          <w:b/>
        </w:rPr>
        <w:t>Monica:</w:t>
      </w:r>
      <w:r>
        <w:t xml:space="preserve"> Wow, the boyfriend's parents! That's a big step.</w:t>
      </w:r>
    </w:p>
    <w:p w:rsidR="00000000" w:rsidRDefault="004E651F">
      <w:r>
        <w:rPr>
          <w:b/>
        </w:rPr>
        <w:t>Phoebe:</w:t>
      </w:r>
      <w:r>
        <w:rPr>
          <w:i/>
        </w:rPr>
        <w:t>(s</w:t>
      </w:r>
      <w:r>
        <w:rPr>
          <w:i/>
        </w:rPr>
        <w:t>arcastically.)</w:t>
      </w:r>
      <w:r>
        <w:t xml:space="preserve"> Really? That hadn't occurred to me.</w:t>
      </w:r>
    </w:p>
    <w:p w:rsidR="00000000" w:rsidRDefault="004E651F">
      <w:r>
        <w:rPr>
          <w:b/>
        </w:rPr>
        <w:t>Monica:</w:t>
      </w:r>
      <w:r>
        <w:t xml:space="preserve"> They just gonna love you, just be yourself.</w:t>
      </w:r>
    </w:p>
    <w:p w:rsidR="00000000" w:rsidRDefault="004E651F">
      <w:r>
        <w:rPr>
          <w:b/>
        </w:rPr>
        <w:t>Phoebe:</w:t>
      </w:r>
      <w:r>
        <w:t xml:space="preserve"> They live on the upper east side on Park Avenue!</w:t>
      </w:r>
    </w:p>
    <w:p w:rsidR="00000000" w:rsidRDefault="004E651F">
      <w:r>
        <w:rPr>
          <w:b/>
        </w:rPr>
        <w:t>Rachel:</w:t>
      </w:r>
      <w:r>
        <w:t xml:space="preserve"> Oh yeah, she can't be herself.</w:t>
      </w:r>
    </w:p>
    <w:p w:rsidR="00000000" w:rsidRDefault="004E651F">
      <w:r>
        <w:rPr>
          <w:b/>
        </w:rPr>
        <w:t>Phoebe:</w:t>
      </w:r>
      <w:r>
        <w:t xml:space="preserve"> Okay, so... all right... Which dress? </w:t>
      </w:r>
      <w:r>
        <w:rPr>
          <w:i/>
        </w:rPr>
        <w:t xml:space="preserve">(she holds </w:t>
      </w:r>
      <w:r>
        <w:rPr>
          <w:i/>
        </w:rPr>
        <w:t>up two 'Phoebe' dresses, Rachel and Monica look at them... taking their time, don't wanting to hurt Phoebe.)</w:t>
      </w:r>
      <w:r>
        <w:t xml:space="preserve"> You can say "neither".</w:t>
      </w:r>
    </w:p>
    <w:p w:rsidR="00000000" w:rsidRDefault="004E651F">
      <w:r>
        <w:rPr>
          <w:b/>
        </w:rPr>
        <w:t>Rachel and Monica:</w:t>
      </w:r>
      <w:r>
        <w:t xml:space="preserve"> Oh God, neither!</w:t>
      </w:r>
    </w:p>
    <w:p w:rsidR="00000000" w:rsidRDefault="004E651F">
      <w:r>
        <w:rPr>
          <w:b/>
        </w:rPr>
        <w:t>Monica:</w:t>
      </w:r>
      <w:r>
        <w:t xml:space="preserve"> I'm sorry honey, but we're gonna take you shopping. It's gonna be fine.</w:t>
      </w:r>
    </w:p>
    <w:p w:rsidR="00000000" w:rsidRDefault="004E651F">
      <w:r>
        <w:rPr>
          <w:b/>
        </w:rPr>
        <w:t>Rachel:</w:t>
      </w:r>
      <w:r>
        <w:t xml:space="preserve"> </w:t>
      </w:r>
      <w:r>
        <w:t>Yeah, totally! You are in such good hands. And I'm so good with meeting parents. With the father, you know, you want to flirt a little bit, but not in a gross way. Just kind of like: "Oh Mr. Pincer, I can see where Wallis gets his good looks..."</w:t>
      </w:r>
    </w:p>
    <w:p w:rsidR="00000000" w:rsidRDefault="004E651F">
      <w:r>
        <w:rPr>
          <w:b/>
        </w:rPr>
        <w:t>Monica:</w:t>
      </w:r>
      <w:r>
        <w:t xml:space="preserve"> Yo</w:t>
      </w:r>
      <w:r>
        <w:t>u went out with Wallis Pincer?</w:t>
      </w:r>
    </w:p>
    <w:p w:rsidR="00000000" w:rsidRDefault="004E651F">
      <w:r>
        <w:rPr>
          <w:b/>
        </w:rPr>
        <w:t>Rachel:</w:t>
      </w:r>
      <w:r>
        <w:t xml:space="preserve"> Uh, he took the SAT's for me.</w:t>
      </w:r>
    </w:p>
    <w:p w:rsidR="00000000" w:rsidRDefault="004E651F">
      <w:r>
        <w:rPr>
          <w:b/>
        </w:rPr>
        <w:t>Monica:</w:t>
      </w:r>
      <w:r>
        <w:t xml:space="preserve"> I knew you didn't get a 1400!</w:t>
      </w:r>
    </w:p>
    <w:p w:rsidR="00000000" w:rsidRDefault="004E651F">
      <w:r>
        <w:rPr>
          <w:b/>
        </w:rPr>
        <w:t>Rachel:</w:t>
      </w:r>
      <w:r>
        <w:t xml:space="preserve"> Sssh yeah, well, duh! I mean...</w:t>
      </w:r>
    </w:p>
    <w:p w:rsidR="00000000" w:rsidRDefault="004E651F">
      <w:r>
        <w:rPr>
          <w:b/>
        </w:rPr>
        <w:t>Phoebe:</w:t>
      </w:r>
      <w:r>
        <w:t xml:space="preserve"> So... now... What about with Mike's mom?</w:t>
      </w:r>
    </w:p>
    <w:p w:rsidR="00000000" w:rsidRDefault="004E651F">
      <w:r>
        <w:rPr>
          <w:b/>
        </w:rPr>
        <w:t>Rachel:</w:t>
      </w:r>
      <w:r>
        <w:t xml:space="preserve"> Oh, with the mother, just... just constantly tell he</w:t>
      </w:r>
      <w:r>
        <w:t>r how amazing her son is. Take it from me, moms love me. Ross's mom one time actually said I'm like the daughter that she never had.</w:t>
      </w:r>
    </w:p>
    <w:p w:rsidR="00000000" w:rsidRDefault="004E651F">
      <w:r>
        <w:rPr>
          <w:b/>
        </w:rPr>
        <w:t>Monica:</w:t>
      </w:r>
      <w:r>
        <w:rPr>
          <w:i/>
        </w:rPr>
        <w:t>(Monica looks at Rachel in disbelief.)</w:t>
      </w:r>
      <w:r>
        <w:t xml:space="preserve"> She said WHAT?</w:t>
      </w:r>
    </w:p>
    <w:p w:rsidR="00000000" w:rsidRDefault="004E651F">
      <w:r>
        <w:rPr>
          <w:b/>
        </w:rPr>
        <w:t>Phoebe:</w:t>
      </w:r>
      <w:r>
        <w:rPr>
          <w:i/>
        </w:rPr>
        <w:t>(speaking louder and articulating.)</w:t>
      </w:r>
      <w:r>
        <w:t xml:space="preserve"> That's she's like t</w:t>
      </w:r>
      <w:r>
        <w:t xml:space="preserve">he daughter she never had. </w:t>
      </w:r>
      <w:r>
        <w:rPr>
          <w:i/>
        </w:rPr>
        <w:t>(Phoebe points at her ears.)</w:t>
      </w:r>
      <w:r>
        <w:t xml:space="preserve"> Listen! </w:t>
      </w:r>
      <w:r>
        <w:rPr>
          <w:i/>
        </w:rPr>
        <w:t>(Monica looks at Phoebe in a duh! way.)</w:t>
      </w:r>
    </w:p>
    <w:p w:rsidR="00000000" w:rsidRDefault="004E651F">
      <w:pPr>
        <w:rPr>
          <w:b/>
        </w:rPr>
      </w:pPr>
      <w:r>
        <w:rPr>
          <w:b/>
        </w:rPr>
        <w:t xml:space="preserve">SCENE: </w:t>
      </w:r>
      <w:r>
        <w:rPr>
          <w:b/>
        </w:rPr>
        <w:br/>
      </w:r>
      <w:r>
        <w:rPr>
          <w:b/>
        </w:rPr>
        <w:t>Ross and Rachel's apartment. Rachel enters the apartment.</w:t>
      </w:r>
    </w:p>
    <w:p w:rsidR="00000000" w:rsidRDefault="004E651F">
      <w:r>
        <w:rPr>
          <w:b/>
        </w:rPr>
        <w:t>Rachel:</w:t>
      </w:r>
      <w:r>
        <w:t xml:space="preserve"> Hi.</w:t>
      </w:r>
    </w:p>
    <w:p w:rsidR="00000000" w:rsidRDefault="004E651F">
      <w:r>
        <w:rPr>
          <w:b/>
        </w:rPr>
        <w:t>Ross:</w:t>
      </w:r>
      <w:r>
        <w:t xml:space="preserve"> Hi.</w:t>
      </w:r>
    </w:p>
    <w:p w:rsidR="00000000" w:rsidRDefault="004E651F">
      <w:r>
        <w:rPr>
          <w:b/>
        </w:rPr>
        <w:t>Rachel:</w:t>
      </w:r>
      <w:r>
        <w:t xml:space="preserve"> I just finished getting Phoebe all dressed to meet Mike'</w:t>
      </w:r>
      <w:r>
        <w:t>s parents. She's so nervous, it's so sweet!</w:t>
      </w:r>
    </w:p>
    <w:p w:rsidR="00000000" w:rsidRDefault="004E651F">
      <w:r>
        <w:rPr>
          <w:b/>
        </w:rPr>
        <w:t>Ross:</w:t>
      </w:r>
      <w:r>
        <w:t xml:space="preserve"> Guess what? I made Emma laugh today.</w:t>
      </w:r>
    </w:p>
    <w:p w:rsidR="00000000" w:rsidRDefault="004E651F">
      <w:r>
        <w:rPr>
          <w:b/>
        </w:rPr>
        <w:t>Rachel:</w:t>
      </w:r>
      <w:r>
        <w:rPr>
          <w:i/>
        </w:rPr>
        <w:t>(in disbelief.)</w:t>
      </w:r>
      <w:r>
        <w:t xml:space="preserve"> You WHAT? And I missed it? Because I was giving a makeover to that stupid hippie?</w:t>
      </w:r>
    </w:p>
    <w:p w:rsidR="00000000" w:rsidRDefault="004E651F">
      <w:r>
        <w:rPr>
          <w:b/>
        </w:rPr>
        <w:t>Ross:</w:t>
      </w:r>
      <w:r>
        <w:t xml:space="preserve"> Yeah, and it was uhm... it was like a real little person l</w:t>
      </w:r>
      <w:r>
        <w:t xml:space="preserve">augh too. It was... it was like uhm... </w:t>
      </w:r>
      <w:r>
        <w:rPr>
          <w:i/>
        </w:rPr>
        <w:t>(Ross tries to impersonate Emma's laugh, but it comes out very squeaky, very high pitched. He laughs about himself but then looks at Rachel, realises that it sounded weird and straightens his face.)</w:t>
      </w:r>
      <w:r>
        <w:t xml:space="preserve"> Only... only not c</w:t>
      </w:r>
      <w:r>
        <w:t>reepy.</w:t>
      </w:r>
    </w:p>
    <w:p w:rsidR="00000000" w:rsidRDefault="004E651F">
      <w:r>
        <w:rPr>
          <w:b/>
        </w:rPr>
        <w:t>Rachel:</w:t>
      </w:r>
      <w:r>
        <w:t xml:space="preserve"> Well... well, what did you do to make her laugh? </w:t>
      </w:r>
      <w:r>
        <w:rPr>
          <w:i/>
        </w:rPr>
        <w:t>(excited.)</w:t>
      </w:r>
    </w:p>
    <w:p w:rsidR="00000000" w:rsidRDefault="004E651F">
      <w:r>
        <w:rPr>
          <w:b/>
        </w:rPr>
        <w:t>Ross:</w:t>
      </w:r>
      <w:r>
        <w:t xml:space="preserve"> I uhm... Well, I sang... </w:t>
      </w:r>
      <w:r>
        <w:rPr>
          <w:i/>
        </w:rPr>
        <w:t>(Rachel gasps.)</w:t>
      </w:r>
      <w:r>
        <w:t xml:space="preserve"> well actually I rapped... Baby Got Back... </w:t>
      </w:r>
      <w:r>
        <w:rPr>
          <w:i/>
        </w:rPr>
        <w:t>(Rachel's face changes from excited to angry.)</w:t>
      </w:r>
    </w:p>
    <w:p w:rsidR="00000000" w:rsidRDefault="004E651F">
      <w:r>
        <w:rPr>
          <w:b/>
        </w:rPr>
        <w:t>Rachel:</w:t>
      </w:r>
      <w:r>
        <w:t xml:space="preserve"> You WHAT? You sang... to our baby da</w:t>
      </w:r>
      <w:r>
        <w:t>ughter... a song about a guy who likes to have sex with women with giant asses?</w:t>
      </w:r>
    </w:p>
    <w:p w:rsidR="00000000" w:rsidRDefault="004E651F">
      <w:r>
        <w:rPr>
          <w:b/>
        </w:rPr>
        <w:t>Ross:</w:t>
      </w:r>
      <w:r>
        <w:t xml:space="preserve"> But you know what, if you think about it, it actually promotes a healthy uhm... body image... because... even big butts or uhm... juicy doubles.</w:t>
      </w:r>
    </w:p>
    <w:p w:rsidR="00000000" w:rsidRDefault="004E651F">
      <w:r>
        <w:rPr>
          <w:b/>
        </w:rPr>
        <w:t>Rachel:</w:t>
      </w:r>
      <w:r>
        <w:rPr>
          <w:i/>
        </w:rPr>
        <w:t>(disgusted.)</w:t>
      </w:r>
      <w:r>
        <w:t xml:space="preserve"> owwww</w:t>
      </w:r>
      <w:r>
        <w:t>w...</w:t>
      </w:r>
    </w:p>
    <w:p w:rsidR="00000000" w:rsidRDefault="004E651F">
      <w:r>
        <w:rPr>
          <w:b/>
        </w:rPr>
        <w:t>Ross:</w:t>
      </w:r>
      <w:r>
        <w:t xml:space="preserve"> Please don't take her away from me!</w:t>
      </w:r>
    </w:p>
    <w:p w:rsidR="00000000" w:rsidRDefault="004E651F">
      <w:pPr>
        <w:rPr>
          <w:b/>
        </w:rPr>
      </w:pPr>
      <w:r>
        <w:rPr>
          <w:b/>
        </w:rPr>
        <w:t xml:space="preserve">SCENE: </w:t>
      </w:r>
      <w:r>
        <w:rPr>
          <w:b/>
        </w:rPr>
        <w:br/>
      </w:r>
      <w:r>
        <w:rPr>
          <w:b/>
        </w:rPr>
        <w:t>Richard's apartment. There's a knock on the door. The listing agent opens the door for Chandler and Joey.</w:t>
      </w:r>
    </w:p>
    <w:p w:rsidR="00000000" w:rsidRDefault="004E651F">
      <w:r>
        <w:rPr>
          <w:b/>
        </w:rPr>
        <w:t>Catherine:</w:t>
      </w:r>
      <w:r>
        <w:t xml:space="preserve"> Oh hi, come on in. I'm Catherine, the listing agent.</w:t>
      </w:r>
    </w:p>
    <w:p w:rsidR="00000000" w:rsidRDefault="004E651F">
      <w:r>
        <w:rPr>
          <w:b/>
        </w:rPr>
        <w:t>Joey:</w:t>
      </w:r>
      <w:r>
        <w:t xml:space="preserve"> Hi I'm Joey. This is Chan</w:t>
      </w:r>
      <w:r>
        <w:t>dler.</w:t>
      </w:r>
    </w:p>
    <w:p w:rsidR="00000000" w:rsidRDefault="004E651F">
      <w:r>
        <w:rPr>
          <w:b/>
        </w:rPr>
        <w:t>Chandler:</w:t>
      </w:r>
      <w:r>
        <w:t xml:space="preserve"> So how come Richard's selling the place? Went bankrupt? Medical malpractice? Choked on his own moustache?</w:t>
      </w:r>
    </w:p>
    <w:p w:rsidR="00000000" w:rsidRDefault="004E651F">
      <w:r>
        <w:rPr>
          <w:b/>
        </w:rPr>
        <w:t>Catherine:</w:t>
      </w:r>
      <w:r>
        <w:t xml:space="preserve"> Actually, he is buying a much bigger place. It's got a great view of Central Pa....</w:t>
      </w:r>
    </w:p>
    <w:p w:rsidR="00000000" w:rsidRDefault="004E651F">
      <w:r>
        <w:rPr>
          <w:b/>
        </w:rPr>
        <w:t>Chandler:</w:t>
      </w:r>
      <w:r>
        <w:rPr>
          <w:i/>
        </w:rPr>
        <w:t>(interupting.)</w:t>
      </w:r>
      <w:r>
        <w:t xml:space="preserve"> Mmm That's enou</w:t>
      </w:r>
      <w:r>
        <w:t>gh about you!</w:t>
      </w:r>
    </w:p>
    <w:p w:rsidR="00000000" w:rsidRDefault="004E651F">
      <w:r>
        <w:rPr>
          <w:b/>
        </w:rPr>
        <w:t>Joey:</w:t>
      </w:r>
      <w:r>
        <w:t xml:space="preserve"> Is there anything we should know about the apartment?</w:t>
      </w:r>
    </w:p>
    <w:p w:rsidR="00000000" w:rsidRDefault="004E651F">
      <w:r>
        <w:rPr>
          <w:b/>
        </w:rPr>
        <w:t>Catherine:</w:t>
      </w:r>
      <w:r>
        <w:t xml:space="preserve"> All the appliances are included. There is a lot of light, a new kitchen... I think you guys would be very happy here... </w:t>
      </w:r>
      <w:r>
        <w:rPr>
          <w:i/>
        </w:rPr>
        <w:t>(Joey and Chandler both realize what she's assuming</w:t>
      </w:r>
      <w:r>
        <w:rPr>
          <w:i/>
        </w:rPr>
        <w:t xml:space="preserve"> and start laughing.)</w:t>
      </w:r>
    </w:p>
    <w:p w:rsidR="00000000" w:rsidRDefault="004E651F">
      <w:r>
        <w:rPr>
          <w:b/>
        </w:rPr>
        <w:t>Chandler:</w:t>
      </w:r>
      <w:r>
        <w:t xml:space="preserve"> No, no, no, no, no, NO! No, no... we're not together. We're not a couple. We're definitely not a couple.</w:t>
      </w:r>
    </w:p>
    <w:p w:rsidR="00000000" w:rsidRDefault="004E651F">
      <w:r>
        <w:rPr>
          <w:b/>
        </w:rPr>
        <w:t>Catherine:</w:t>
      </w:r>
      <w:r>
        <w:t xml:space="preserve"> Oh... Okay, sorry!</w:t>
      </w:r>
    </w:p>
    <w:p w:rsidR="00000000" w:rsidRDefault="004E651F">
      <w:r>
        <w:rPr>
          <w:b/>
        </w:rPr>
        <w:t>Joey:</w:t>
      </w:r>
      <w:r>
        <w:t xml:space="preserve"> Well, you seem pretty insulted by that. What? I'm not good enough for you?</w:t>
      </w:r>
    </w:p>
    <w:p w:rsidR="00000000" w:rsidRDefault="004E651F">
      <w:r>
        <w:rPr>
          <w:b/>
        </w:rPr>
        <w:t>Chandler</w:t>
      </w:r>
      <w:r>
        <w:rPr>
          <w:b/>
        </w:rPr>
        <w:t>:</w:t>
      </w:r>
      <w:r>
        <w:t xml:space="preserve"> We're not gonna have this conversation again... Look at this place. Why am I so intimidated by this guy? Pretentious art, this huge macho couch. When we know all he does is sit around all day crying about losing Monica to a real man! </w:t>
      </w:r>
      <w:r>
        <w:rPr>
          <w:i/>
        </w:rPr>
        <w:t>(laughs.)</w:t>
      </w:r>
      <w:r>
        <w:t xml:space="preserve"> You don't </w:t>
      </w:r>
      <w:r>
        <w:t xml:space="preserve">think he's here, do you? </w:t>
      </w:r>
      <w:r>
        <w:rPr>
          <w:i/>
        </w:rPr>
        <w:t>(Joey looks around.)</w:t>
      </w:r>
    </w:p>
    <w:p w:rsidR="00000000" w:rsidRDefault="004E651F">
      <w:r>
        <w:rPr>
          <w:b/>
        </w:rPr>
        <w:t>Joey:</w:t>
      </w:r>
      <w:r>
        <w:t xml:space="preserve"> You know what it is? It's a nice place but I gotta see, I don't know if I see myself living here. Oh, oh, oh, let me see... </w:t>
      </w:r>
      <w:r>
        <w:rPr>
          <w:i/>
        </w:rPr>
        <w:t>(Joey sits down on the couch, mimes opening a can and puts his hand down his pan</w:t>
      </w:r>
      <w:r>
        <w:rPr>
          <w:i/>
        </w:rPr>
        <w:t>ts.)</w:t>
      </w:r>
      <w:r>
        <w:t xml:space="preserve"> Yeah, I could see it.</w:t>
      </w:r>
    </w:p>
    <w:p w:rsidR="00000000" w:rsidRDefault="004E651F">
      <w:r>
        <w:rPr>
          <w:b/>
        </w:rPr>
        <w:t>Chandler:</w:t>
      </w:r>
      <w:r>
        <w:rPr>
          <w:i/>
        </w:rPr>
        <w:t>(Chandler looks around the place and his eye gets caught by Richard's video collection.)</w:t>
      </w:r>
      <w:r>
        <w:t xml:space="preserve"> Look at these videos. You know, I mean, who does he think he is? Magnum Force, Dirty Harry, Cool Hand Luke... Oh my God!</w:t>
      </w:r>
    </w:p>
    <w:p w:rsidR="00000000" w:rsidRDefault="004E651F">
      <w:r>
        <w:rPr>
          <w:b/>
        </w:rPr>
        <w:t>Joey:</w:t>
      </w:r>
      <w:r>
        <w:t xml:space="preserve"> What</w:t>
      </w:r>
      <w:r>
        <w:t>?</w:t>
      </w:r>
    </w:p>
    <w:p w:rsidR="00000000" w:rsidRDefault="004E651F">
      <w:r>
        <w:rPr>
          <w:b/>
        </w:rPr>
        <w:t>Chandler:</w:t>
      </w:r>
      <w:r>
        <w:t xml:space="preserve"> There's a tape here with Monica's name on it.</w:t>
      </w:r>
    </w:p>
    <w:p w:rsidR="00000000" w:rsidRDefault="004E651F">
      <w:r>
        <w:rPr>
          <w:b/>
        </w:rPr>
        <w:t>Joey:</w:t>
      </w:r>
      <w:r>
        <w:t xml:space="preserve"> Ooh! A tape with a girls name on it. It's probably a sex tape... </w:t>
      </w:r>
      <w:r>
        <w:rPr>
          <w:i/>
        </w:rPr>
        <w:t>(realises.)</w:t>
      </w:r>
      <w:r>
        <w:t xml:space="preserve"> Wait a minute... This says Monica... </w:t>
      </w:r>
      <w:r>
        <w:rPr>
          <w:i/>
        </w:rPr>
        <w:t>(looks around.)</w:t>
      </w:r>
      <w:r>
        <w:t xml:space="preserve"> And this is Richard's apartment... </w:t>
      </w:r>
      <w:r>
        <w:rPr>
          <w:i/>
        </w:rPr>
        <w:t>(realises some more.)</w:t>
      </w:r>
    </w:p>
    <w:p w:rsidR="00000000" w:rsidRDefault="004E651F">
      <w:r>
        <w:rPr>
          <w:b/>
        </w:rPr>
        <w:t>Chand</w:t>
      </w:r>
      <w:r>
        <w:rPr>
          <w:b/>
        </w:rPr>
        <w:t>ler:</w:t>
      </w:r>
      <w:r>
        <w:t xml:space="preserve"> Get there faster! </w:t>
      </w:r>
      <w:r>
        <w:rPr>
          <w:i/>
        </w:rPr>
        <w:t>(Joey gasps and finally understands....)</w:t>
      </w:r>
    </w:p>
    <w:p w:rsidR="00000000" w:rsidRDefault="004E651F">
      <w:pPr>
        <w:rPr>
          <w:b/>
        </w:rPr>
      </w:pPr>
      <w:r>
        <w:rPr>
          <w:b/>
        </w:rPr>
        <w:t xml:space="preserve">SCENE: </w:t>
      </w:r>
      <w:r>
        <w:rPr>
          <w:b/>
        </w:rPr>
        <w:br/>
      </w:r>
      <w:r>
        <w:rPr>
          <w:b/>
        </w:rPr>
        <w:t>Mike's parents building. Phoebe gets out of the classy elevator, looking all dressed up like an older woman, and very un-Phoebe. She walks to the door and rings the doorbell.</w:t>
      </w:r>
    </w:p>
    <w:p w:rsidR="00000000" w:rsidRDefault="004E651F">
      <w:r>
        <w:rPr>
          <w:b/>
        </w:rPr>
        <w:t>Mike:</w:t>
      </w:r>
      <w:r>
        <w:t xml:space="preserve"> Wow</w:t>
      </w:r>
      <w:r>
        <w:t>! You look like... like my mom.</w:t>
      </w:r>
    </w:p>
    <w:p w:rsidR="00000000" w:rsidRDefault="004E651F">
      <w:r>
        <w:rPr>
          <w:b/>
        </w:rPr>
        <w:t>Phoebe:</w:t>
      </w:r>
      <w:r>
        <w:t xml:space="preserve"> I'm wearing pantyhose!</w:t>
      </w:r>
    </w:p>
    <w:p w:rsidR="00000000" w:rsidRDefault="004E651F">
      <w:r>
        <w:rPr>
          <w:b/>
        </w:rPr>
        <w:t>Mike:</w:t>
      </w:r>
      <w:r>
        <w:t xml:space="preserve"> Great! Come on in! </w:t>
      </w:r>
      <w:r>
        <w:rPr>
          <w:i/>
        </w:rPr>
        <w:t>(Mike kisses her on the cheek. A butler walks in and takes Phoebe's coat.)</w:t>
      </w:r>
    </w:p>
    <w:p w:rsidR="00000000" w:rsidRDefault="004E651F">
      <w:r>
        <w:rPr>
          <w:b/>
        </w:rPr>
        <w:t>Phoebe:</w:t>
      </w:r>
      <w:r>
        <w:t xml:space="preserve"> Oh, thank you! Oh... Oh my God, you're RICH!</w:t>
      </w:r>
    </w:p>
    <w:p w:rsidR="00000000" w:rsidRDefault="004E651F">
      <w:r>
        <w:rPr>
          <w:b/>
        </w:rPr>
        <w:t>Mike:</w:t>
      </w:r>
      <w:r>
        <w:t xml:space="preserve"> No, my parents are rich.</w:t>
      </w:r>
    </w:p>
    <w:p w:rsidR="00000000" w:rsidRDefault="004E651F">
      <w:r>
        <w:rPr>
          <w:b/>
        </w:rPr>
        <w:t>Phoebe:</w:t>
      </w:r>
      <w:r>
        <w:t xml:space="preserve"> Y</w:t>
      </w:r>
      <w:r>
        <w:t xml:space="preserve">eah, so... They gotta die someday. </w:t>
      </w:r>
      <w:r>
        <w:rPr>
          <w:i/>
        </w:rPr>
        <w:t>(Mike's parents walk in.)</w:t>
      </w:r>
      <w:r>
        <w:t xml:space="preserve"> HELLO!</w:t>
      </w:r>
    </w:p>
    <w:p w:rsidR="00000000" w:rsidRDefault="004E651F">
      <w:r>
        <w:rPr>
          <w:b/>
        </w:rPr>
        <w:t>Mike:</w:t>
      </w:r>
      <w:r>
        <w:t xml:space="preserve"> Mom, dad, this is Phoebe. Phoebe, these are my parents: Theodore and Bitsy.</w:t>
      </w:r>
    </w:p>
    <w:p w:rsidR="00000000" w:rsidRDefault="004E651F">
      <w:r>
        <w:rPr>
          <w:b/>
        </w:rPr>
        <w:t>Phoebe:</w:t>
      </w:r>
      <w:r>
        <w:rPr>
          <w:i/>
        </w:rPr>
        <w:t>(in a very posh accent.)</w:t>
      </w:r>
      <w:r>
        <w:t xml:space="preserve"> Theodore... Bitsy... What a delight!</w:t>
      </w:r>
    </w:p>
    <w:p w:rsidR="00000000" w:rsidRDefault="004E651F">
      <w:r>
        <w:rPr>
          <w:b/>
        </w:rPr>
        <w:t>Bitsy:</w:t>
      </w:r>
      <w:r>
        <w:t xml:space="preserve"> It's so nice to finally meet y</w:t>
      </w:r>
      <w:r>
        <w:t>ou!</w:t>
      </w:r>
    </w:p>
    <w:p w:rsidR="00000000" w:rsidRDefault="004E651F">
      <w:r>
        <w:rPr>
          <w:b/>
        </w:rPr>
        <w:t>Phoebe:</w:t>
      </w:r>
      <w:r>
        <w:t xml:space="preserve"> And you... Your home is lovely.</w:t>
      </w:r>
    </w:p>
    <w:p w:rsidR="00000000" w:rsidRDefault="004E651F">
      <w:r>
        <w:rPr>
          <w:b/>
        </w:rPr>
        <w:t>Bitsy:</w:t>
      </w:r>
      <w:r>
        <w:t xml:space="preserve"> Well thank you, I'll give you a tour later. It's actually three floors.</w:t>
      </w:r>
    </w:p>
    <w:p w:rsidR="00000000" w:rsidRDefault="004E651F">
      <w:r>
        <w:rPr>
          <w:b/>
        </w:rPr>
        <w:t>Phoebe:</w:t>
      </w:r>
      <w:r>
        <w:t xml:space="preserve"> Holy crap!</w:t>
      </w:r>
    </w:p>
    <w:p w:rsidR="00000000" w:rsidRDefault="004E651F">
      <w:r>
        <w:rPr>
          <w:b/>
        </w:rPr>
        <w:t>Bitsy:</w:t>
      </w:r>
      <w:r>
        <w:t xml:space="preserve"> Phoebe, why don't you come in the living room and meet our friends?</w:t>
      </w:r>
    </w:p>
    <w:p w:rsidR="00000000" w:rsidRDefault="004E651F">
      <w:r>
        <w:rPr>
          <w:b/>
        </w:rPr>
        <w:t>Phoebe:</w:t>
      </w:r>
      <w:r>
        <w:t xml:space="preserve"> Oh, try and stop me!</w:t>
      </w:r>
    </w:p>
    <w:p w:rsidR="00000000" w:rsidRDefault="004E651F">
      <w:r>
        <w:rPr>
          <w:b/>
        </w:rPr>
        <w:t>Mike:</w:t>
      </w:r>
      <w:r>
        <w:t xml:space="preserve"> Hey.</w:t>
      </w:r>
      <w:r>
        <w:t>.. Wh... What are you doing?</w:t>
      </w:r>
    </w:p>
    <w:p w:rsidR="00000000" w:rsidRDefault="004E651F">
      <w:r>
        <w:rPr>
          <w:b/>
        </w:rPr>
        <w:t>Phoebe:</w:t>
      </w:r>
      <w:r>
        <w:rPr>
          <w:i/>
        </w:rPr>
        <w:t>(no accent.)</w:t>
      </w:r>
      <w:r>
        <w:t xml:space="preserve"> I'm trying to get your parents to like me.</w:t>
      </w:r>
    </w:p>
    <w:p w:rsidR="00000000" w:rsidRDefault="004E651F">
      <w:r>
        <w:rPr>
          <w:b/>
        </w:rPr>
        <w:t>Mike:</w:t>
      </w:r>
      <w:r>
        <w:t xml:space="preserve"> Yeah, I'm sure they will, but you don't have to do this... I'm wanting them to get to know Phoebe, not </w:t>
      </w:r>
      <w:r>
        <w:rPr>
          <w:i/>
        </w:rPr>
        <w:t>(accent.)</w:t>
      </w:r>
      <w:r>
        <w:t xml:space="preserve"> Phoebe...</w:t>
      </w:r>
    </w:p>
    <w:p w:rsidR="00000000" w:rsidRDefault="004E651F">
      <w:r>
        <w:rPr>
          <w:b/>
        </w:rPr>
        <w:t>Phoebe:</w:t>
      </w:r>
      <w:r>
        <w:rPr>
          <w:i/>
        </w:rPr>
        <w:t>(accent.)</w:t>
      </w:r>
      <w:r>
        <w:t xml:space="preserve"> Got it! It... It's</w:t>
      </w:r>
      <w:r>
        <w:t xml:space="preserve"> hard to stop...</w:t>
      </w:r>
    </w:p>
    <w:p w:rsidR="00000000" w:rsidRDefault="004E651F">
      <w:r>
        <w:rPr>
          <w:b/>
        </w:rPr>
        <w:t>Mike:</w:t>
      </w:r>
      <w:r>
        <w:t xml:space="preserve"> Well, come on...</w:t>
      </w:r>
    </w:p>
    <w:p w:rsidR="00000000" w:rsidRDefault="004E651F">
      <w:r>
        <w:rPr>
          <w:b/>
        </w:rPr>
        <w:t>Theodore:</w:t>
      </w:r>
      <w:r>
        <w:t xml:space="preserve"> Phoebe, these are our friends, Tom and Sue Angle.</w:t>
      </w:r>
    </w:p>
    <w:p w:rsidR="00000000" w:rsidRDefault="004E651F">
      <w:r>
        <w:rPr>
          <w:b/>
        </w:rPr>
        <w:t>Bitsy:</w:t>
      </w:r>
      <w:r>
        <w:t xml:space="preserve"> Phoebe, come sit. Tell us a little bit about yourself... So where are you from?</w:t>
      </w:r>
    </w:p>
    <w:p w:rsidR="00000000" w:rsidRDefault="004E651F">
      <w:r>
        <w:rPr>
          <w:b/>
        </w:rPr>
        <w:t>Phoebe:</w:t>
      </w:r>
      <w:r>
        <w:rPr>
          <w:i/>
        </w:rPr>
        <w:t>(no accent.)</w:t>
      </w:r>
      <w:r>
        <w:t xml:space="preserve"> Uhm... Okay, well, all right, uhm... Originally I</w:t>
      </w:r>
      <w:r>
        <w:t xml:space="preserve">'m from upstate, but uhm... then my mom killed herself and my stepdad went to prison, so... I just moved to the city where uhm... I actually lived in a burned out Buick LeSabre for a while... </w:t>
      </w:r>
      <w:r>
        <w:rPr>
          <w:i/>
        </w:rPr>
        <w:t>(frowns are received.)</w:t>
      </w:r>
      <w:r>
        <w:t xml:space="preserve"> which was okay, that was okay, until uhm.</w:t>
      </w:r>
      <w:r>
        <w:t xml:space="preserve">.. I got hepatitis, you know, 'cause this pimp spit in my mouth and... but I... I got over it and uhm... anyway, now I'm uhm... a freelance massage therapist, uhm... which, you know, isn't always steady money but at least I don't pay taxes, huh... </w:t>
      </w:r>
      <w:r>
        <w:rPr>
          <w:i/>
        </w:rPr>
        <w:t>(everyon</w:t>
      </w:r>
      <w:r>
        <w:rPr>
          <w:i/>
        </w:rPr>
        <w:t>e in the room finds it a bit surreal, which Phoebe realizes and starts to talk in the accent again.)</w:t>
      </w:r>
      <w:r>
        <w:t xml:space="preserve"> So... where does everyone summer?</w:t>
      </w:r>
    </w:p>
    <w:p w:rsidR="00000000" w:rsidRDefault="004E651F">
      <w:pPr>
        <w:rPr>
          <w:b/>
        </w:rPr>
      </w:pPr>
      <w:r>
        <w:rPr>
          <w:b/>
        </w:rPr>
        <w:t>Commercial Break</w:t>
      </w:r>
    </w:p>
    <w:p w:rsidR="00000000" w:rsidRDefault="004E651F">
      <w:pPr>
        <w:rPr>
          <w:b/>
        </w:rPr>
      </w:pPr>
      <w:r>
        <w:rPr>
          <w:b/>
        </w:rPr>
        <w:t xml:space="preserve">SCENE: </w:t>
      </w:r>
      <w:r>
        <w:rPr>
          <w:b/>
        </w:rPr>
        <w:br/>
      </w:r>
      <w:r>
        <w:rPr>
          <w:b/>
        </w:rPr>
        <w:t>Mike's parents house again.</w:t>
      </w:r>
    </w:p>
    <w:p w:rsidR="00000000" w:rsidRDefault="004E651F">
      <w:r>
        <w:rPr>
          <w:b/>
        </w:rPr>
        <w:t>Phoebe:</w:t>
      </w:r>
      <w:r>
        <w:t xml:space="preserve"> God! God! This is not going well.</w:t>
      </w:r>
    </w:p>
    <w:p w:rsidR="00000000" w:rsidRDefault="004E651F">
      <w:r>
        <w:rPr>
          <w:b/>
        </w:rPr>
        <w:t>Mike:</w:t>
      </w:r>
      <w:r>
        <w:t xml:space="preserve"> No, no, no, you're d</w:t>
      </w:r>
      <w:r>
        <w:t>oing fine, really... Why don't you go talk to my dad?</w:t>
      </w:r>
    </w:p>
    <w:p w:rsidR="00000000" w:rsidRDefault="004E651F">
      <w:r>
        <w:rPr>
          <w:b/>
        </w:rPr>
        <w:t>Phoebe:</w:t>
      </w:r>
      <w:r>
        <w:t xml:space="preserve"> Okay, okay, okay, okay... Still sure about me being myself?</w:t>
      </w:r>
    </w:p>
    <w:p w:rsidR="00000000" w:rsidRDefault="004E651F">
      <w:r>
        <w:rPr>
          <w:b/>
        </w:rPr>
        <w:t>Mike:</w:t>
      </w:r>
      <w:r>
        <w:t xml:space="preserve"> Absolutely! Or maybe just a little less pimp spit.</w:t>
      </w:r>
    </w:p>
    <w:p w:rsidR="00000000" w:rsidRDefault="004E651F">
      <w:r>
        <w:rPr>
          <w:b/>
        </w:rPr>
        <w:t>Phoebe:</w:t>
      </w:r>
      <w:r>
        <w:t xml:space="preserve"> So Theodore... I uhm... I can see where Mike gets his good looks from</w:t>
      </w:r>
      <w:r>
        <w:t>...</w:t>
      </w:r>
    </w:p>
    <w:p w:rsidR="00000000" w:rsidRDefault="004E651F">
      <w:r>
        <w:rPr>
          <w:b/>
        </w:rPr>
        <w:t>Theodore:</w:t>
      </w:r>
      <w:r>
        <w:t xml:space="preserve"> Oh... Well...</w:t>
      </w:r>
    </w:p>
    <w:p w:rsidR="00000000" w:rsidRDefault="004E651F">
      <w:r>
        <w:rPr>
          <w:b/>
        </w:rPr>
        <w:t>Phoebe:</w:t>
      </w:r>
      <w:r>
        <w:t xml:space="preserve"> Yeah... And that physique! You must work out all the time...</w:t>
      </w:r>
    </w:p>
    <w:p w:rsidR="00000000" w:rsidRDefault="004E651F">
      <w:r>
        <w:rPr>
          <w:b/>
        </w:rPr>
        <w:t>Theodore:</w:t>
      </w:r>
      <w:r>
        <w:t xml:space="preserve"> Oh no, not all the time... I do the best I can...</w:t>
      </w:r>
    </w:p>
    <w:p w:rsidR="00000000" w:rsidRDefault="004E651F">
      <w:r>
        <w:rPr>
          <w:b/>
        </w:rPr>
        <w:t>Phoebe:</w:t>
      </w:r>
      <w:r>
        <w:t xml:space="preserve"> Yeah I bet! Look out! </w:t>
      </w:r>
      <w:r>
        <w:rPr>
          <w:i/>
        </w:rPr>
        <w:t>(Phoebe punches Theodore right in the stomach.)</w:t>
      </w:r>
    </w:p>
    <w:p w:rsidR="00000000" w:rsidRDefault="004E651F">
      <w:r>
        <w:rPr>
          <w:b/>
        </w:rPr>
        <w:t>Theodore:</w:t>
      </w:r>
      <w:r>
        <w:t xml:space="preserve"> OH! OWWWWW!</w:t>
      </w:r>
      <w:r>
        <w:t xml:space="preserve"> </w:t>
      </w:r>
      <w:r>
        <w:rPr>
          <w:i/>
        </w:rPr>
        <w:t>(Theodore grabs his stomach in agony.)</w:t>
      </w:r>
    </w:p>
    <w:p w:rsidR="00000000" w:rsidRDefault="004E651F">
      <w:r>
        <w:rPr>
          <w:b/>
        </w:rPr>
        <w:t>Phoebe:</w:t>
      </w:r>
      <w:r>
        <w:t xml:space="preserve"> Oh my God, are you okay?</w:t>
      </w:r>
    </w:p>
    <w:p w:rsidR="00000000" w:rsidRDefault="004E651F">
      <w:r>
        <w:rPr>
          <w:b/>
        </w:rPr>
        <w:t>Theodore:</w:t>
      </w:r>
      <w:r>
        <w:t xml:space="preserve"> I recently had surgery.</w:t>
      </w:r>
    </w:p>
    <w:p w:rsidR="00000000" w:rsidRDefault="004E651F">
      <w:r>
        <w:rPr>
          <w:b/>
        </w:rPr>
        <w:t>Phoebe:</w:t>
      </w:r>
      <w:r>
        <w:t xml:space="preserve"> I'm so sorry!</w:t>
      </w:r>
    </w:p>
    <w:p w:rsidR="00000000" w:rsidRDefault="004E651F">
      <w:r>
        <w:rPr>
          <w:b/>
        </w:rPr>
        <w:t>Theodore:</w:t>
      </w:r>
      <w:r>
        <w:t xml:space="preserve"> No, I'll be fine... I just should check the stitches...</w:t>
      </w:r>
    </w:p>
    <w:p w:rsidR="00000000" w:rsidRDefault="004E651F">
      <w:r>
        <w:rPr>
          <w:b/>
        </w:rPr>
        <w:t>Phoebe:</w:t>
      </w:r>
      <w:r>
        <w:t xml:space="preserve"> I really, really am sorry.</w:t>
      </w:r>
    </w:p>
    <w:p w:rsidR="00000000" w:rsidRDefault="004E651F">
      <w:r>
        <w:rPr>
          <w:b/>
        </w:rPr>
        <w:t>Theodore:</w:t>
      </w:r>
      <w:r>
        <w:t xml:space="preserve"> How could you kn</w:t>
      </w:r>
      <w:r>
        <w:t xml:space="preserve">ow. Why wouldn't you punch me in the stomach? </w:t>
      </w:r>
      <w:r>
        <w:rPr>
          <w:i/>
        </w:rPr>
        <w:t>(Theodore walks out... Mike walks towards Phoebe.)</w:t>
      </w:r>
    </w:p>
    <w:p w:rsidR="00000000" w:rsidRDefault="004E651F">
      <w:r>
        <w:rPr>
          <w:b/>
        </w:rPr>
        <w:t>Mike:</w:t>
      </w:r>
      <w:r>
        <w:t xml:space="preserve"> Uhm... Did you just hit my dad?</w:t>
      </w:r>
    </w:p>
    <w:p w:rsidR="00000000" w:rsidRDefault="004E651F">
      <w:r>
        <w:rPr>
          <w:b/>
        </w:rPr>
        <w:t>Phoebe:</w:t>
      </w:r>
      <w:r>
        <w:t xml:space="preserve"> Yes... I'm sorry, I've never met a boyfriends parents before...</w:t>
      </w:r>
    </w:p>
    <w:p w:rsidR="00000000" w:rsidRDefault="004E651F">
      <w:r>
        <w:rPr>
          <w:b/>
        </w:rPr>
        <w:t>Mike:</w:t>
      </w:r>
      <w:r>
        <w:t xml:space="preserve"> But, I mean, you have met... humans before,</w:t>
      </w:r>
      <w:r>
        <w:t xml:space="preserve"> right? Look, why don't you go talk to my mom?</w:t>
      </w:r>
    </w:p>
    <w:p w:rsidR="00000000" w:rsidRDefault="004E651F">
      <w:r>
        <w:rPr>
          <w:b/>
        </w:rPr>
        <w:t>Phoebe:</w:t>
      </w:r>
      <w:r>
        <w:t xml:space="preserve"> Yeah okay... yeah, your mom... okay... She looks nice, I can talk to her.</w:t>
      </w:r>
    </w:p>
    <w:p w:rsidR="00000000" w:rsidRDefault="004E651F">
      <w:r>
        <w:rPr>
          <w:b/>
        </w:rPr>
        <w:t>Mike:</w:t>
      </w:r>
      <w:r>
        <w:t xml:space="preserve"> Yeah, you do that, and I go check my dad for signs of internal bleeding. </w:t>
      </w:r>
      <w:r>
        <w:rPr>
          <w:i/>
        </w:rPr>
        <w:t>(Mike walks away and Bitsy walks in the same dir</w:t>
      </w:r>
      <w:r>
        <w:rPr>
          <w:i/>
        </w:rPr>
        <w:t>ection.)</w:t>
      </w:r>
    </w:p>
    <w:p w:rsidR="00000000" w:rsidRDefault="004E651F">
      <w:r>
        <w:rPr>
          <w:b/>
        </w:rPr>
        <w:t>Phoebe:</w:t>
      </w:r>
      <w:r>
        <w:t xml:space="preserve"> Yeah... Oh Bitsy, hi. Uhm... listen I just wanted to thank you again for having me here tonight.</w:t>
      </w:r>
    </w:p>
    <w:p w:rsidR="00000000" w:rsidRDefault="004E651F">
      <w:r>
        <w:rPr>
          <w:b/>
        </w:rPr>
        <w:t>Bitsy:</w:t>
      </w:r>
      <w:r>
        <w:t xml:space="preserve"> Well, not at all...</w:t>
      </w:r>
    </w:p>
    <w:p w:rsidR="00000000" w:rsidRDefault="004E651F">
      <w:r>
        <w:rPr>
          <w:b/>
        </w:rPr>
        <w:t>Phoebe:</w:t>
      </w:r>
      <w:r>
        <w:t xml:space="preserve"> Also uhm... I just want you to know what a wonderful man your son is.</w:t>
      </w:r>
    </w:p>
    <w:p w:rsidR="00000000" w:rsidRDefault="004E651F">
      <w:r>
        <w:rPr>
          <w:b/>
        </w:rPr>
        <w:t>Bitsy:</w:t>
      </w:r>
      <w:r>
        <w:t xml:space="preserve"> Thank you, I think so too.</w:t>
      </w:r>
    </w:p>
    <w:p w:rsidR="00000000" w:rsidRDefault="004E651F">
      <w:r>
        <w:rPr>
          <w:b/>
        </w:rPr>
        <w:t>Pho</w:t>
      </w:r>
      <w:r>
        <w:rPr>
          <w:b/>
        </w:rPr>
        <w:t>ebe:</w:t>
      </w:r>
      <w:r>
        <w:t xml:space="preserve"> Well, and you know, it really is a testament to how he was raised. Especially to you. Because he's very respectful of women.</w:t>
      </w:r>
    </w:p>
    <w:p w:rsidR="00000000" w:rsidRDefault="004E651F">
      <w:r>
        <w:rPr>
          <w:b/>
        </w:rPr>
        <w:t>Bitsy:</w:t>
      </w:r>
      <w:r>
        <w:t xml:space="preserve"> Is he really?</w:t>
      </w:r>
    </w:p>
    <w:p w:rsidR="00000000" w:rsidRDefault="004E651F">
      <w:r>
        <w:rPr>
          <w:b/>
        </w:rPr>
        <w:t>Phoebe:</w:t>
      </w:r>
      <w:r>
        <w:t xml:space="preserve"> Are you kidding. He is so considerate of my feelings and... you know I think... you'd also like t</w:t>
      </w:r>
      <w:r>
        <w:t>o know that he is a very gentle lover.</w:t>
      </w:r>
    </w:p>
    <w:p w:rsidR="00000000" w:rsidRDefault="004E651F">
      <w:r>
        <w:rPr>
          <w:b/>
        </w:rPr>
        <w:t>Bitsy:</w:t>
      </w:r>
      <w:r>
        <w:t xml:space="preserve"> E-e-excuse me?</w:t>
      </w:r>
    </w:p>
    <w:p w:rsidR="00000000" w:rsidRDefault="004E651F">
      <w:r>
        <w:rPr>
          <w:b/>
        </w:rPr>
        <w:t>Phoebe:</w:t>
      </w:r>
      <w:r>
        <w:rPr>
          <w:i/>
        </w:rPr>
        <w:t>(Mike now enters and stands behind Phoebe.)</w:t>
      </w:r>
      <w:r>
        <w:t xml:space="preserve"> Oh no, no, no, no, no, no. Don't get me wrong. No, he's not in like a sissy way. No, no, no... when he gets going, he can rattle a headboard lik</w:t>
      </w:r>
      <w:r>
        <w:t>e a sailor on leave...</w:t>
      </w:r>
    </w:p>
    <w:p w:rsidR="00000000" w:rsidRDefault="004E651F">
      <w:r>
        <w:rPr>
          <w:b/>
        </w:rPr>
        <w:t>Bitsy:</w:t>
      </w:r>
      <w:r>
        <w:t xml:space="preserve"> That's... my boy. </w:t>
      </w:r>
      <w:r>
        <w:rPr>
          <w:i/>
        </w:rPr>
        <w:t>(Bitsy walks away.)</w:t>
      </w:r>
    </w:p>
    <w:p w:rsidR="00000000" w:rsidRDefault="004E651F">
      <w:r>
        <w:rPr>
          <w:b/>
        </w:rPr>
        <w:t>Mike:</w:t>
      </w:r>
      <w:r>
        <w:t xml:space="preserve"> Awesome!</w:t>
      </w:r>
    </w:p>
    <w:p w:rsidR="00000000" w:rsidRDefault="004E651F">
      <w:pPr>
        <w:rPr>
          <w:b/>
        </w:rPr>
      </w:pPr>
      <w:r>
        <w:rPr>
          <w:b/>
        </w:rPr>
        <w:t xml:space="preserve">SCENE: </w:t>
      </w:r>
      <w:r>
        <w:rPr>
          <w:b/>
        </w:rPr>
        <w:br/>
      </w:r>
      <w:r>
        <w:rPr>
          <w:b/>
        </w:rPr>
        <w:t>Monica and Chandler's apartment. Only Chandler is there with the videotape in his hands, standing in front of the TV set.</w:t>
      </w:r>
    </w:p>
    <w:p w:rsidR="00000000" w:rsidRDefault="004E651F">
      <w:r>
        <w:rPr>
          <w:b/>
        </w:rPr>
        <w:t>Chandler:</w:t>
      </w:r>
      <w:r>
        <w:t xml:space="preserve"> I'm not gonna watch it... I don't</w:t>
      </w:r>
      <w:r>
        <w:t xml:space="preserve"> NEED to watch it... I mean, what good could possibly come from watching? </w:t>
      </w:r>
      <w:r>
        <w:rPr>
          <w:i/>
        </w:rPr>
        <w:t>(sighs.)</w:t>
      </w:r>
      <w:r>
        <w:t xml:space="preserve"> Well, we know I'm gonna watch it. </w:t>
      </w:r>
      <w:r>
        <w:rPr>
          <w:i/>
        </w:rPr>
        <w:t>(Chandler moves to put the tape in the VCR and Joey enters the apartment.)</w:t>
      </w:r>
    </w:p>
    <w:p w:rsidR="00000000" w:rsidRDefault="004E651F">
      <w:r>
        <w:rPr>
          <w:b/>
        </w:rPr>
        <w:t>Joey:</w:t>
      </w:r>
      <w:r>
        <w:t xml:space="preserve"> Hey dude, what's up?</w:t>
      </w:r>
    </w:p>
    <w:p w:rsidR="00000000" w:rsidRDefault="004E651F">
      <w:r>
        <w:rPr>
          <w:b/>
        </w:rPr>
        <w:t>Chandler:</w:t>
      </w:r>
      <w:r>
        <w:t xml:space="preserve"> Don't judge me, I'm only hu</w:t>
      </w:r>
      <w:r>
        <w:t>man!</w:t>
      </w:r>
    </w:p>
    <w:p w:rsidR="00000000" w:rsidRDefault="004E651F">
      <w:r>
        <w:rPr>
          <w:b/>
        </w:rPr>
        <w:t>Joey:</w:t>
      </w:r>
      <w:r>
        <w:t xml:space="preserve"> Did you take that tape?</w:t>
      </w:r>
    </w:p>
    <w:p w:rsidR="00000000" w:rsidRDefault="004E651F">
      <w:r>
        <w:rPr>
          <w:b/>
        </w:rPr>
        <w:t>Chandler:</w:t>
      </w:r>
      <w:r>
        <w:t xml:space="preserve"> I had to! Okay, imagine you were married... and you found a tape of your wife in another guys' apartment... Wouldn't you need to know what was on it?</w:t>
      </w:r>
    </w:p>
    <w:p w:rsidR="00000000" w:rsidRDefault="004E651F">
      <w:r>
        <w:rPr>
          <w:b/>
        </w:rPr>
        <w:t>Joey:</w:t>
      </w:r>
      <w:r>
        <w:t xml:space="preserve"> I don't know. Who'm I'm married to?</w:t>
      </w:r>
    </w:p>
    <w:p w:rsidR="00000000" w:rsidRDefault="004E651F">
      <w:r>
        <w:rPr>
          <w:b/>
        </w:rPr>
        <w:t>Chandler:</w:t>
      </w:r>
      <w:r>
        <w:t xml:space="preserve"> Some girl</w:t>
      </w:r>
      <w:r>
        <w:t>...!?</w:t>
      </w:r>
    </w:p>
    <w:p w:rsidR="00000000" w:rsidRDefault="004E651F">
      <w:r>
        <w:rPr>
          <w:b/>
        </w:rPr>
        <w:t>Joey:</w:t>
      </w:r>
      <w:r>
        <w:t xml:space="preserve"> She hot?</w:t>
      </w:r>
    </w:p>
    <w:p w:rsidR="00000000" w:rsidRDefault="004E651F">
      <w:r>
        <w:rPr>
          <w:b/>
        </w:rPr>
        <w:t>Chandler:</w:t>
      </w:r>
      <w:r>
        <w:t xml:space="preserve"> Yeah...!?</w:t>
      </w:r>
    </w:p>
    <w:p w:rsidR="00000000" w:rsidRDefault="004E651F">
      <w:r>
        <w:rPr>
          <w:b/>
        </w:rPr>
        <w:t>Joey:</w:t>
      </w:r>
      <w:r>
        <w:t xml:space="preserve"> How did she get me to settle down?</w:t>
      </w:r>
    </w:p>
    <w:p w:rsidR="00000000" w:rsidRDefault="004E651F">
      <w:r>
        <w:rPr>
          <w:b/>
        </w:rPr>
        <w:t>Chandler:</w:t>
      </w:r>
      <w:r>
        <w:t xml:space="preserve"> All right, I'm gonna watch it... I mean look, it's probably not even what I think it is... And even if it is... It can't possibly be as bad as what I'm picturing in</w:t>
      </w:r>
      <w:r>
        <w:t xml:space="preserve"> my head... </w:t>
      </w:r>
      <w:r>
        <w:rPr>
          <w:i/>
        </w:rPr>
        <w:t>(laughs nervously.)</w:t>
      </w:r>
      <w:r>
        <w:t xml:space="preserve"> Can it?</w:t>
      </w:r>
    </w:p>
    <w:p w:rsidR="00000000" w:rsidRDefault="004E651F">
      <w:r>
        <w:rPr>
          <w:b/>
        </w:rPr>
        <w:t>Joey:</w:t>
      </w:r>
      <w:r>
        <w:t xml:space="preserve"> Guess I don't know. My experience: if a girl says yes to being taped... She doesn't say no to much else, I tell ya...</w:t>
      </w:r>
    </w:p>
    <w:p w:rsidR="00000000" w:rsidRDefault="004E651F">
      <w:r>
        <w:rPr>
          <w:b/>
        </w:rPr>
        <w:t>Chandler:</w:t>
      </w:r>
      <w:r>
        <w:t xml:space="preserve"> Then you're gonna have to watch it for me.</w:t>
      </w:r>
    </w:p>
    <w:p w:rsidR="00000000" w:rsidRDefault="004E651F">
      <w:r>
        <w:rPr>
          <w:b/>
        </w:rPr>
        <w:t>Joey:</w:t>
      </w:r>
      <w:r>
        <w:rPr>
          <w:i/>
        </w:rPr>
        <w:t>(backs off.)</w:t>
      </w:r>
      <w:r>
        <w:t xml:space="preserve"> What? Whoo... What?</w:t>
      </w:r>
    </w:p>
    <w:p w:rsidR="00000000" w:rsidRDefault="004E651F">
      <w:r>
        <w:rPr>
          <w:b/>
        </w:rPr>
        <w:t>C</w:t>
      </w:r>
      <w:r>
        <w:rPr>
          <w:b/>
        </w:rPr>
        <w:t>handler:</w:t>
      </w:r>
      <w:r>
        <w:t xml:space="preserve"> Just for a few seconds, so I can know what it is... Please?</w:t>
      </w:r>
    </w:p>
    <w:p w:rsidR="00000000" w:rsidRDefault="004E651F">
      <w:r>
        <w:rPr>
          <w:b/>
        </w:rPr>
        <w:t>Joey:</w:t>
      </w:r>
      <w:r>
        <w:t xml:space="preserve"> All right, fine... But if I enjoy this, you have only yourself to blame... </w:t>
      </w:r>
      <w:r>
        <w:rPr>
          <w:i/>
        </w:rPr>
        <w:t>(Chandler turns his back to the TV. Joey puts the tape in the VCR, switches it on and watches what's on th</w:t>
      </w:r>
      <w:r>
        <w:rPr>
          <w:i/>
        </w:rPr>
        <w:t>e tape... It's clearly an American football match, with the referee's whistle blowing, the crowds cheering....)</w:t>
      </w:r>
    </w:p>
    <w:p w:rsidR="00000000" w:rsidRDefault="004E651F">
      <w:r>
        <w:rPr>
          <w:b/>
        </w:rPr>
        <w:t>Chandler:</w:t>
      </w:r>
      <w:r>
        <w:t xml:space="preserve"> Why am I hearing cheering?</w:t>
      </w:r>
    </w:p>
    <w:p w:rsidR="00000000" w:rsidRDefault="004E651F">
      <w:r>
        <w:rPr>
          <w:b/>
        </w:rPr>
        <w:t>Joey:</w:t>
      </w:r>
      <w:r>
        <w:t xml:space="preserve"> Well it's okay, its like... its just a football game.</w:t>
      </w:r>
    </w:p>
    <w:p w:rsidR="00000000" w:rsidRDefault="004E651F">
      <w:r>
        <w:rPr>
          <w:b/>
        </w:rPr>
        <w:t>Chandler:</w:t>
      </w:r>
      <w:r>
        <w:t xml:space="preserve"> Football? Just football?</w:t>
      </w:r>
    </w:p>
    <w:p w:rsidR="00000000" w:rsidRDefault="004E651F">
      <w:r>
        <w:rPr>
          <w:b/>
        </w:rPr>
        <w:t>Joey:</w:t>
      </w:r>
      <w:r>
        <w:t xml:space="preserve"> Yeah, </w:t>
      </w:r>
      <w:r>
        <w:t>see... you were all worried for nothing.</w:t>
      </w:r>
    </w:p>
    <w:p w:rsidR="00000000" w:rsidRDefault="004E651F">
      <w:r>
        <w:rPr>
          <w:b/>
        </w:rPr>
        <w:t>Chandler:</w:t>
      </w:r>
      <w:r>
        <w:t xml:space="preserve"> It's football... It's just football... This is great! This is the first time I've ever enjoyed football... It may be customary to get a beer... </w:t>
      </w:r>
      <w:r>
        <w:rPr>
          <w:i/>
        </w:rPr>
        <w:t xml:space="preserve">(Chandler walks to the fridge, his back turned to the TV and </w:t>
      </w:r>
      <w:r>
        <w:rPr>
          <w:i/>
        </w:rPr>
        <w:t>a moaning sound replaces the cheering of the crowd... Joey's eyes double in size....)</w:t>
      </w:r>
      <w:r>
        <w:t xml:space="preserve"> What the... </w:t>
      </w:r>
      <w:r>
        <w:rPr>
          <w:i/>
        </w:rPr>
        <w:t>(Chandler turns around, but Joey already took a sprint for Chandler, jumps, and floors Chandler in the open space in front of the apartment door....)</w:t>
      </w:r>
      <w:r>
        <w:t xml:space="preserve"> What are</w:t>
      </w:r>
      <w:r>
        <w:t xml:space="preserve"> you doing?</w:t>
      </w:r>
    </w:p>
    <w:p w:rsidR="00000000" w:rsidRDefault="004E651F">
      <w:r>
        <w:rPr>
          <w:b/>
        </w:rPr>
        <w:t>Joey:</w:t>
      </w:r>
      <w:r>
        <w:t xml:space="preserve"> You don't wanna see what I just saw! </w:t>
      </w:r>
      <w:r>
        <w:rPr>
          <w:i/>
        </w:rPr>
        <w:t>(at this moment Monica comes home, and sees Chandler flat on his back on the floor and Joey pinning him down.)</w:t>
      </w:r>
    </w:p>
    <w:p w:rsidR="00000000" w:rsidRDefault="004E651F">
      <w:r>
        <w:rPr>
          <w:b/>
        </w:rPr>
        <w:t>Monica:</w:t>
      </w:r>
      <w:r>
        <w:t xml:space="preserve"> What are you guys doing? </w:t>
      </w:r>
      <w:r>
        <w:rPr>
          <w:i/>
        </w:rPr>
        <w:t>(Monica hears the moaning coming from the TV and looks at</w:t>
      </w:r>
      <w:r>
        <w:rPr>
          <w:i/>
        </w:rPr>
        <w:t xml:space="preserve"> it.)</w:t>
      </w:r>
      <w:r>
        <w:t xml:space="preserve"> Oh my God, is that Richard? </w:t>
      </w:r>
      <w:r>
        <w:rPr>
          <w:i/>
        </w:rPr>
        <w:t>(It only takes a split second for Joey to realize, he pulls Monica down by her jacket, and she falls, face down next to Chandler. Chandler gets up a bit, and Joey quickly covers Chandler's eyes with his hand.)</w:t>
      </w:r>
    </w:p>
    <w:p w:rsidR="00000000" w:rsidRDefault="004E651F">
      <w:pPr>
        <w:rPr>
          <w:b/>
        </w:rPr>
      </w:pPr>
      <w:r>
        <w:rPr>
          <w:b/>
        </w:rPr>
        <w:t xml:space="preserve">SCENE: </w:t>
      </w:r>
      <w:r>
        <w:rPr>
          <w:b/>
        </w:rPr>
        <w:br/>
      </w:r>
      <w:r>
        <w:rPr>
          <w:b/>
        </w:rPr>
        <w:t>Ross</w:t>
      </w:r>
      <w:r>
        <w:rPr>
          <w:b/>
        </w:rPr>
        <w:t xml:space="preserve"> and Rachel's apartment. Emma is sitting in her chair on the apothecary table and Rachel is trying to make her laugh.</w:t>
      </w:r>
    </w:p>
    <w:p w:rsidR="00000000" w:rsidRDefault="004E651F">
      <w:r>
        <w:rPr>
          <w:b/>
        </w:rPr>
        <w:t>Rachel:</w:t>
      </w:r>
      <w:r>
        <w:t xml:space="preserve"> Okay... aahhh... Please laugh for mommy... Please? Please laugh for mommy... </w:t>
      </w:r>
      <w:r>
        <w:rPr>
          <w:i/>
        </w:rPr>
        <w:t xml:space="preserve">(Rachel makes a funny face, sticking her tongue out, </w:t>
      </w:r>
      <w:r>
        <w:rPr>
          <w:i/>
        </w:rPr>
        <w:t>making a farting noise and using her hands as antlers, wiggling her fingers... No response from Emma....)</w:t>
      </w:r>
      <w:r>
        <w:t xml:space="preserve"> Not funny huh? Oh so, is it... only offensive novelty rap? Or maybe just, you know, rap in general? 'Cause mommy can rap... </w:t>
      </w:r>
      <w:r>
        <w:rPr>
          <w:i/>
        </w:rPr>
        <w:t>(Rachel tries to rap and m</w:t>
      </w:r>
      <w:r>
        <w:rPr>
          <w:i/>
        </w:rPr>
        <w:t>akes weird movements with her arms in the process.)</w:t>
      </w:r>
      <w:r>
        <w:t xml:space="preserve"> My name is mommy and I'm here to say / that all the babies are... Oh, I can't rap... All right sweetheart... This is only because I love you so much, and I know that you're not gonna tell anybody... </w:t>
      </w:r>
      <w:r>
        <w:rPr>
          <w:i/>
        </w:rPr>
        <w:t>(Rach</w:t>
      </w:r>
      <w:r>
        <w:rPr>
          <w:i/>
        </w:rPr>
        <w:t>el's face like, "Oh what am I doing? The things I have to go through... " and she starts to rap.)</w:t>
      </w:r>
      <w:r>
        <w:t xml:space="preserve"> I like... big butts and I cannot lie... / You other brothers can't deny... / when a girl walks in with an itty bitty waist and a round thing in your face... </w:t>
      </w:r>
      <w:r>
        <w:rPr>
          <w:i/>
        </w:rPr>
        <w:t>(</w:t>
      </w:r>
      <w:r>
        <w:rPr>
          <w:i/>
        </w:rPr>
        <w:t>Emma starts to laugh.)</w:t>
      </w:r>
      <w:r>
        <w:t xml:space="preserve"> Yes! Yes! Yes! YES! Oohhhhh! Oh! </w:t>
      </w:r>
      <w:r>
        <w:rPr>
          <w:i/>
        </w:rPr>
        <w:t>(Rachel now really gets into it, and her insecure movements start getting better.)</w:t>
      </w:r>
      <w:r>
        <w:t xml:space="preserve"> I like big butts and I cannot lie... / You other brothers can't deny... Oh Emma you're laughing! Oh you are, you real</w:t>
      </w:r>
      <w:r>
        <w:t xml:space="preserve">ly do like big butts, don't you. Oh you beautiful little weirdo... </w:t>
      </w:r>
      <w:r>
        <w:rPr>
          <w:i/>
        </w:rPr>
        <w:t>(Rachel picks up Emma and Ross now enters.)</w:t>
      </w:r>
    </w:p>
    <w:p w:rsidR="00000000" w:rsidRDefault="004E651F">
      <w:r>
        <w:rPr>
          <w:b/>
        </w:rPr>
        <w:t>Ross:</w:t>
      </w:r>
      <w:r>
        <w:t xml:space="preserve"> Hey!</w:t>
      </w:r>
    </w:p>
    <w:p w:rsidR="00000000" w:rsidRDefault="004E651F">
      <w:r>
        <w:rPr>
          <w:b/>
        </w:rPr>
        <w:t>Rachel:</w:t>
      </w:r>
      <w:r>
        <w:t xml:space="preserve"> Oh you missed it. She was laughing. Oh it was amazing. It was amazing. It was the most beautiful, beautiful sound that...</w:t>
      </w:r>
    </w:p>
    <w:p w:rsidR="00000000" w:rsidRDefault="004E651F">
      <w:r>
        <w:rPr>
          <w:b/>
        </w:rPr>
        <w:t>Ross</w:t>
      </w:r>
      <w:r>
        <w:rPr>
          <w:b/>
        </w:rPr>
        <w:t>:</w:t>
      </w:r>
      <w:r>
        <w:t xml:space="preserve"> Oh I know, isn't it? Ooh... what'd you do to get her to laugh?</w:t>
      </w:r>
    </w:p>
    <w:p w:rsidR="00000000" w:rsidRDefault="004E651F">
      <w:r>
        <w:rPr>
          <w:b/>
        </w:rPr>
        <w:t>Rachel:</w:t>
      </w:r>
      <w:r>
        <w:t xml:space="preserve"> Oh! You know, I just... couple of things I tried ... I just sang a little doo... Itsy Bitsy Spider...</w:t>
      </w:r>
    </w:p>
    <w:p w:rsidR="00000000" w:rsidRDefault="004E651F">
      <w:r>
        <w:rPr>
          <w:b/>
        </w:rPr>
        <w:t>Ross:</w:t>
      </w:r>
      <w:r>
        <w:t xml:space="preserve"> You sang Baby Got Back didn't you?</w:t>
      </w:r>
    </w:p>
    <w:p w:rsidR="00000000" w:rsidRDefault="004E651F">
      <w:r>
        <w:rPr>
          <w:b/>
        </w:rPr>
        <w:t>Rachel:</w:t>
      </w:r>
      <w:r>
        <w:t xml:space="preserve"> Nothing else worked. That girl i</w:t>
      </w:r>
      <w:r>
        <w:t>s all about the ass...</w:t>
      </w:r>
    </w:p>
    <w:p w:rsidR="00000000" w:rsidRDefault="004E651F">
      <w:pPr>
        <w:rPr>
          <w:b/>
        </w:rPr>
      </w:pPr>
      <w:r>
        <w:rPr>
          <w:b/>
        </w:rPr>
        <w:t xml:space="preserve">SCENE: </w:t>
      </w:r>
      <w:r>
        <w:rPr>
          <w:b/>
        </w:rPr>
        <w:br/>
      </w:r>
      <w:r>
        <w:rPr>
          <w:b/>
        </w:rPr>
        <w:t>Mike's parents house, the dining room. Mike, Phoebe, Mike's parents and the Angles are there.</w:t>
      </w:r>
    </w:p>
    <w:p w:rsidR="00000000" w:rsidRDefault="004E651F">
      <w:r>
        <w:rPr>
          <w:b/>
        </w:rPr>
        <w:t>Phoebe:</w:t>
      </w:r>
      <w:r>
        <w:t xml:space="preserve"> ...and then it goes back to the chorus... Smelly cat, Sme-lly ca-t / I-t's not your fau-lt. And that's the end of the song.</w:t>
      </w:r>
      <w:r>
        <w:t>.. I realise that you didn't ask to hear it, but uhm... no-one had spoken in seventeen minutes.</w:t>
      </w:r>
    </w:p>
    <w:p w:rsidR="00000000" w:rsidRDefault="004E651F">
      <w:r>
        <w:rPr>
          <w:b/>
        </w:rPr>
        <w:t>Mike:</w:t>
      </w:r>
      <w:r>
        <w:t xml:space="preserve"> Phoebe writes lots of great songs. Wha... What was that one you sang the other night that everybody just loved?</w:t>
      </w:r>
    </w:p>
    <w:p w:rsidR="00000000" w:rsidRDefault="004E651F">
      <w:r>
        <w:rPr>
          <w:b/>
        </w:rPr>
        <w:t>Phoebe:</w:t>
      </w:r>
      <w:r>
        <w:t xml:space="preserve"> Oh, Pervert Parade?</w:t>
      </w:r>
    </w:p>
    <w:p w:rsidR="00000000" w:rsidRDefault="004E651F">
      <w:r>
        <w:rPr>
          <w:b/>
        </w:rPr>
        <w:t>Mike:</w:t>
      </w:r>
      <w:r>
        <w:rPr>
          <w:i/>
        </w:rPr>
        <w:t>(sighs.)</w:t>
      </w:r>
      <w:r>
        <w:t xml:space="preserve"> </w:t>
      </w:r>
      <w:r>
        <w:t>No...</w:t>
      </w:r>
    </w:p>
    <w:p w:rsidR="00000000" w:rsidRDefault="004E651F">
      <w:r>
        <w:rPr>
          <w:b/>
        </w:rPr>
        <w:t>Phoebe:</w:t>
      </w:r>
      <w:r>
        <w:t xml:space="preserve"> Oh, Ode To A Pubic Hair?</w:t>
      </w:r>
    </w:p>
    <w:p w:rsidR="00000000" w:rsidRDefault="004E651F">
      <w:r>
        <w:rPr>
          <w:b/>
        </w:rPr>
        <w:t>Mike:</w:t>
      </w:r>
      <w:r>
        <w:t xml:space="preserve"> Stop! </w:t>
      </w:r>
      <w:r>
        <w:rPr>
          <w:i/>
        </w:rPr>
        <w:t>(The butler serves dinner.)</w:t>
      </w:r>
    </w:p>
    <w:p w:rsidR="00000000" w:rsidRDefault="004E651F">
      <w:r>
        <w:rPr>
          <w:b/>
        </w:rPr>
        <w:t>Phoebe:</w:t>
      </w:r>
      <w:r>
        <w:t xml:space="preserve"> Oh God! Is that veal?</w:t>
      </w:r>
    </w:p>
    <w:p w:rsidR="00000000" w:rsidRDefault="004E651F">
      <w:r>
        <w:rPr>
          <w:b/>
        </w:rPr>
        <w:t>Mike:</w:t>
      </w:r>
      <w:r>
        <w:t xml:space="preserve"> Mom, I thought I told you... Phoebe's a vegetarian.</w:t>
      </w:r>
    </w:p>
    <w:p w:rsidR="00000000" w:rsidRDefault="004E651F">
      <w:r>
        <w:rPr>
          <w:b/>
        </w:rPr>
        <w:t>Bitsy:</w:t>
      </w:r>
      <w:r>
        <w:t xml:space="preserve"> Oh!</w:t>
      </w:r>
    </w:p>
    <w:p w:rsidR="00000000" w:rsidRDefault="004E651F">
      <w:r>
        <w:rPr>
          <w:b/>
        </w:rPr>
        <w:t>Phoebe:</w:t>
      </w:r>
      <w:r>
        <w:t xml:space="preserve"> Oh no, no, no, no... That's okay, that's okay... I mean, I'm... I am a</w:t>
      </w:r>
      <w:r>
        <w:t xml:space="preserve"> vegetarian... except for veal... Yeah no, veal I love...</w:t>
      </w:r>
    </w:p>
    <w:p w:rsidR="00000000" w:rsidRDefault="004E651F">
      <w:r>
        <w:rPr>
          <w:b/>
        </w:rPr>
        <w:t>Mike:</w:t>
      </w:r>
      <w:r>
        <w:t xml:space="preserve"> Phoebe you don't have to eat...</w:t>
      </w:r>
    </w:p>
    <w:p w:rsidR="00000000" w:rsidRDefault="004E651F">
      <w:r>
        <w:rPr>
          <w:b/>
        </w:rPr>
        <w:t>Phoebe:</w:t>
      </w:r>
      <w:r>
        <w:t xml:space="preserve"> No, no, no, I actually it's any baby animals: kittens, fish babies... You know... especially veal... and this, this nice vein of fat running through it.</w:t>
      </w:r>
      <w:r>
        <w:t xml:space="preserve">.. </w:t>
      </w:r>
      <w:r>
        <w:rPr>
          <w:i/>
        </w:rPr>
        <w:t>(she cuts the meat, picks it up with her fork and holds it in front of her mouth, which she keeps closed, trying to overcome her vegetarian thoughts... and... puts it in her mouth... Clearly not enjoying the meat....)</w:t>
      </w:r>
      <w:r>
        <w:t xml:space="preserve"> Hmmm... yummy </w:t>
      </w:r>
      <w:r>
        <w:rPr>
          <w:i/>
        </w:rPr>
        <w:t>(everybody seems okay</w:t>
      </w:r>
      <w:r>
        <w:rPr>
          <w:i/>
        </w:rPr>
        <w:t xml:space="preserve"> with it, except Mike. He's making a hmmmm.... face... Then Phoebe swallows it.)</w:t>
      </w:r>
      <w:r>
        <w:t xml:space="preserve"> Hmmm... </w:t>
      </w:r>
      <w:r>
        <w:rPr>
          <w:i/>
        </w:rPr>
        <w:t>(at first she likes it, but then, in an instant puts her hand in front of her mouth and runs from the table. You hear a door slamming.)</w:t>
      </w:r>
    </w:p>
    <w:p w:rsidR="00000000" w:rsidRDefault="004E651F">
      <w:r>
        <w:rPr>
          <w:b/>
        </w:rPr>
        <w:t>Mike:</w:t>
      </w:r>
      <w:r>
        <w:t xml:space="preserve"> So...? What do you think?</w:t>
      </w:r>
      <w:r>
        <w:t xml:space="preserve"> </w:t>
      </w:r>
      <w:r>
        <w:rPr>
          <w:i/>
        </w:rPr>
        <w:t>(looks at his parents, who look disgusted.)</w:t>
      </w:r>
    </w:p>
    <w:p w:rsidR="00000000" w:rsidRDefault="004E651F">
      <w:pPr>
        <w:rPr>
          <w:b/>
        </w:rPr>
      </w:pPr>
      <w:r>
        <w:rPr>
          <w:b/>
        </w:rPr>
        <w:t xml:space="preserve">SCENE: </w:t>
      </w:r>
      <w:r>
        <w:rPr>
          <w:b/>
        </w:rPr>
        <w:br/>
      </w:r>
      <w:r>
        <w:rPr>
          <w:b/>
        </w:rPr>
        <w:t>Monica and Chandler's. Monica switches off the VCR. Joey and Chandler are behind the couch.</w:t>
      </w:r>
    </w:p>
    <w:p w:rsidR="00000000" w:rsidRDefault="004E651F">
      <w:r>
        <w:rPr>
          <w:b/>
        </w:rPr>
        <w:t>Monica:</w:t>
      </w:r>
      <w:r>
        <w:t xml:space="preserve"> So you stole that tape from Richard's apartment?</w:t>
      </w:r>
    </w:p>
    <w:p w:rsidR="00000000" w:rsidRDefault="004E651F">
      <w:r>
        <w:rPr>
          <w:b/>
        </w:rPr>
        <w:t>Chandler:</w:t>
      </w:r>
      <w:r>
        <w:t xml:space="preserve"> Whoho ho... Listen to the judgment from the </w:t>
      </w:r>
      <w:r>
        <w:t>porn star!</w:t>
      </w:r>
    </w:p>
    <w:p w:rsidR="00000000" w:rsidRDefault="004E651F">
      <w:r>
        <w:rPr>
          <w:b/>
        </w:rPr>
        <w:t>Monica:</w:t>
      </w:r>
      <w:r>
        <w:t xml:space="preserve"> That tape was never meant to be seen by... </w:t>
      </w:r>
      <w:r>
        <w:rPr>
          <w:i/>
        </w:rPr>
        <w:t>(pauses.)</w:t>
      </w:r>
      <w:r>
        <w:t xml:space="preserve"> Joey I would feel more comfortable if I was having this conversation in private.</w:t>
      </w:r>
    </w:p>
    <w:p w:rsidR="00000000" w:rsidRDefault="004E651F">
      <w:r>
        <w:rPr>
          <w:b/>
        </w:rPr>
        <w:t>Joey:</w:t>
      </w:r>
      <w:r>
        <w:rPr>
          <w:i/>
        </w:rPr>
        <w:t>(laughs.)</w:t>
      </w:r>
      <w:r>
        <w:t xml:space="preserve"> Monica, look... I don't think you and I have any secrets anymore... </w:t>
      </w:r>
      <w:r>
        <w:rPr>
          <w:i/>
        </w:rPr>
        <w:t>(Monica keeps lookin</w:t>
      </w:r>
      <w:r>
        <w:rPr>
          <w:i/>
        </w:rPr>
        <w:t>g at Joey.)</w:t>
      </w:r>
      <w:r>
        <w:t xml:space="preserve"> Not ready to joke about it yet, okay, I see you later. </w:t>
      </w:r>
      <w:r>
        <w:rPr>
          <w:i/>
        </w:rPr>
        <w:t>(Joey walks out.)</w:t>
      </w:r>
    </w:p>
    <w:p w:rsidR="00000000" w:rsidRDefault="004E651F">
      <w:r>
        <w:rPr>
          <w:b/>
        </w:rPr>
        <w:t>Monica:</w:t>
      </w:r>
      <w:r>
        <w:t xml:space="preserve"> Why in the world would you take this tape and and why would you watch it?</w:t>
      </w:r>
    </w:p>
    <w:p w:rsidR="00000000" w:rsidRDefault="004E651F">
      <w:r>
        <w:rPr>
          <w:b/>
        </w:rPr>
        <w:t>Chandler:</w:t>
      </w:r>
      <w:r>
        <w:t xml:space="preserve"> Because that's who I am, okay? I'm sure a mature man like Richard could see a t</w:t>
      </w:r>
      <w:r>
        <w:t>ape like that and it wouldn't bother him. Just'd be another saucy anecdote for him to share at his men's club over brandy and moustaches.</w:t>
      </w:r>
    </w:p>
    <w:p w:rsidR="00000000" w:rsidRDefault="004E651F">
      <w:r>
        <w:rPr>
          <w:b/>
        </w:rPr>
        <w:t>Monica:</w:t>
      </w:r>
      <w:r>
        <w:t xml:space="preserve"> Is all this about you not being able to grow a moustache?</w:t>
      </w:r>
    </w:p>
    <w:p w:rsidR="00000000" w:rsidRDefault="004E651F">
      <w:r>
        <w:rPr>
          <w:b/>
        </w:rPr>
        <w:t>Chandler:</w:t>
      </w:r>
      <w:r>
        <w:t xml:space="preserve"> This is about you and Richard. He's clearl</w:t>
      </w:r>
      <w:r>
        <w:t>y not over you. He keeps a tape so he can... look at it whenever he wants.</w:t>
      </w:r>
    </w:p>
    <w:p w:rsidR="00000000" w:rsidRDefault="004E651F">
      <w:r>
        <w:rPr>
          <w:b/>
        </w:rPr>
        <w:t>Monica:</w:t>
      </w:r>
      <w:r>
        <w:t xml:space="preserve"> Isn't that sad? I mean, can you see how pathetic that is? You shouldn't be jealous. You should feel bad for him.</w:t>
      </w:r>
    </w:p>
    <w:p w:rsidR="00000000" w:rsidRDefault="004E651F">
      <w:r>
        <w:rPr>
          <w:b/>
        </w:rPr>
        <w:t>Chandler:</w:t>
      </w:r>
      <w:r>
        <w:t xml:space="preserve"> Oh, yeah, well, poor Richard. Y'... I can grow a m</w:t>
      </w:r>
      <w:r>
        <w:t>oustache!</w:t>
      </w:r>
    </w:p>
    <w:p w:rsidR="00000000" w:rsidRDefault="004E651F">
      <w:r>
        <w:rPr>
          <w:b/>
        </w:rPr>
        <w:t>Monica:</w:t>
      </w:r>
      <w:r>
        <w:t xml:space="preserve"> Chandler, this is not our problem. We've got each other. That's all that matters.</w:t>
      </w:r>
    </w:p>
    <w:p w:rsidR="00000000" w:rsidRDefault="004E651F">
      <w:r>
        <w:rPr>
          <w:b/>
        </w:rPr>
        <w:t>Chandler:</w:t>
      </w:r>
      <w:r>
        <w:t xml:space="preserve"> Yeah, oh, but I just keep picturing you rolling around with him with your cowboy boots in the air...</w:t>
      </w:r>
    </w:p>
    <w:p w:rsidR="00000000" w:rsidRDefault="004E651F">
      <w:r>
        <w:rPr>
          <w:b/>
        </w:rPr>
        <w:t>Monica:</w:t>
      </w:r>
      <w:r>
        <w:t xml:space="preserve"> Cowboy boots? I've never worn cowboy </w:t>
      </w:r>
      <w:r>
        <w:t xml:space="preserve">boots in my whole life! </w:t>
      </w:r>
      <w:r>
        <w:rPr>
          <w:i/>
        </w:rPr>
        <w:t>(she turns on the video again.)</w:t>
      </w:r>
    </w:p>
    <w:p w:rsidR="00000000" w:rsidRDefault="004E651F">
      <w:r>
        <w:rPr>
          <w:b/>
        </w:rPr>
        <w:t>Chandler:</w:t>
      </w:r>
      <w:r>
        <w:t xml:space="preserve"> Oh, good, good. Play more, 'cause I wanna see how it ends.</w:t>
      </w:r>
    </w:p>
    <w:p w:rsidR="00000000" w:rsidRDefault="004E651F">
      <w:r>
        <w:rPr>
          <w:b/>
        </w:rPr>
        <w:t>Monica:</w:t>
      </w:r>
      <w:r>
        <w:t xml:space="preserve"> THAT'S NOT ME!</w:t>
      </w:r>
    </w:p>
    <w:p w:rsidR="00000000" w:rsidRDefault="004E651F">
      <w:r>
        <w:rPr>
          <w:b/>
        </w:rPr>
        <w:t>Chandler:</w:t>
      </w:r>
      <w:r>
        <w:t xml:space="preserve"> What...? That's not you! Life is good again! Ride 'em cowgirl!</w:t>
      </w:r>
    </w:p>
    <w:p w:rsidR="00000000" w:rsidRDefault="004E651F">
      <w:r>
        <w:rPr>
          <w:b/>
        </w:rPr>
        <w:t>Monica:</w:t>
      </w:r>
      <w:r>
        <w:t xml:space="preserve"> That bastard taped over me!</w:t>
      </w:r>
      <w:r>
        <w:t xml:space="preserve"> </w:t>
      </w:r>
      <w:r>
        <w:rPr>
          <w:i/>
        </w:rPr>
        <w:t>(Chandler's expression changes.)</w:t>
      </w:r>
    </w:p>
    <w:p w:rsidR="00000000" w:rsidRDefault="004E651F">
      <w:r>
        <w:rPr>
          <w:b/>
        </w:rPr>
        <w:t>Chandler:</w:t>
      </w:r>
      <w:r>
        <w:t xml:space="preserve"> Is that a problem?</w:t>
      </w:r>
    </w:p>
    <w:p w:rsidR="00000000" w:rsidRDefault="004E651F">
      <w:r>
        <w:rPr>
          <w:b/>
        </w:rPr>
        <w:t>Monica:</w:t>
      </w:r>
      <w:r>
        <w:t xml:space="preserve"> I-It's just so insulting! Big spring for a new blank tape, Doctor!</w:t>
      </w:r>
    </w:p>
    <w:p w:rsidR="00000000" w:rsidRDefault="004E651F">
      <w:pPr>
        <w:rPr>
          <w:b/>
        </w:rPr>
      </w:pPr>
      <w:r>
        <w:rPr>
          <w:b/>
        </w:rPr>
        <w:t xml:space="preserve">SCENE: </w:t>
      </w:r>
      <w:r>
        <w:rPr>
          <w:b/>
        </w:rPr>
        <w:br/>
      </w:r>
      <w:r>
        <w:rPr>
          <w:b/>
        </w:rPr>
        <w:t>Mike's parents house. Dining room again. Both Mike and Phoebe are not at the table, but the others still are.</w:t>
      </w:r>
    </w:p>
    <w:p w:rsidR="00000000" w:rsidRDefault="004E651F">
      <w:r>
        <w:rPr>
          <w:b/>
        </w:rPr>
        <w:t>Theodore:</w:t>
      </w:r>
      <w:r>
        <w:t xml:space="preserve"> I can't imagine what he sees in her.</w:t>
      </w:r>
    </w:p>
    <w:p w:rsidR="00000000" w:rsidRDefault="004E651F">
      <w:r>
        <w:rPr>
          <w:b/>
        </w:rPr>
        <w:t>Bitsy:</w:t>
      </w:r>
      <w:r>
        <w:t xml:space="preserve"> She actually makes me miss that pill-popping ex-wife of his. </w:t>
      </w:r>
      <w:r>
        <w:rPr>
          <w:i/>
        </w:rPr>
        <w:t>(Mike walks in.)</w:t>
      </w:r>
      <w:r>
        <w:t xml:space="preserve"> Oh, hello dear...</w:t>
      </w:r>
    </w:p>
    <w:p w:rsidR="00000000" w:rsidRDefault="004E651F">
      <w:r>
        <w:rPr>
          <w:b/>
        </w:rPr>
        <w:t>Mike:</w:t>
      </w:r>
      <w:r>
        <w:t xml:space="preserve"> Hey, what's going on?</w:t>
      </w:r>
    </w:p>
    <w:p w:rsidR="00000000" w:rsidRDefault="004E651F">
      <w:r>
        <w:rPr>
          <w:b/>
        </w:rPr>
        <w:t>Bitsy:</w:t>
      </w:r>
      <w:r>
        <w:t xml:space="preserve"> We were just chit-chatting. How's your friend?</w:t>
      </w:r>
    </w:p>
    <w:p w:rsidR="00000000" w:rsidRDefault="004E651F">
      <w:r>
        <w:rPr>
          <w:b/>
        </w:rPr>
        <w:t>Mike:</w:t>
      </w:r>
      <w:r>
        <w:t xml:space="preserve"> A little better.</w:t>
      </w:r>
    </w:p>
    <w:p w:rsidR="00000000" w:rsidRDefault="004E651F">
      <w:r>
        <w:rPr>
          <w:b/>
        </w:rPr>
        <w:t>B</w:t>
      </w:r>
      <w:r>
        <w:rPr>
          <w:b/>
        </w:rPr>
        <w:t>itsy:</w:t>
      </w:r>
      <w:r>
        <w:t xml:space="preserve"> By the way, do you know who's moving back into town? Tom and Sue's daughter Jen.</w:t>
      </w:r>
    </w:p>
    <w:p w:rsidR="00000000" w:rsidRDefault="004E651F">
      <w:r>
        <w:rPr>
          <w:b/>
        </w:rPr>
        <w:t>Theodore:</w:t>
      </w:r>
      <w:r>
        <w:t xml:space="preserve"> You remember her Michael, she's lovely and... well-behaved and... single.</w:t>
      </w:r>
    </w:p>
    <w:p w:rsidR="00000000" w:rsidRDefault="004E651F">
      <w:r>
        <w:rPr>
          <w:b/>
        </w:rPr>
        <w:t>Mike:</w:t>
      </w:r>
      <w:r>
        <w:t xml:space="preserve"> I'm not interested.</w:t>
      </w:r>
    </w:p>
    <w:p w:rsidR="00000000" w:rsidRDefault="004E651F">
      <w:r>
        <w:rPr>
          <w:b/>
        </w:rPr>
        <w:t>Bitsy:</w:t>
      </w:r>
      <w:r>
        <w:t xml:space="preserve"> Oh, please darling, let's be honest. You can have al</w:t>
      </w:r>
      <w:r>
        <w:t>l the... sailor fun you want with that one, but... let's be real...</w:t>
      </w:r>
    </w:p>
    <w:p w:rsidR="00000000" w:rsidRDefault="004E651F">
      <w:r>
        <w:rPr>
          <w:b/>
        </w:rPr>
        <w:t>Mike:</w:t>
      </w:r>
      <w:r>
        <w:t xml:space="preserve"> All right, stop! You know, all Phoebe has done tonight is trying to get you to like her. And maybe that hasn't been clear all the time, but she did her best. And yeah... She's a litt</w:t>
      </w:r>
      <w:r>
        <w:t>le different than you are...</w:t>
      </w:r>
    </w:p>
    <w:p w:rsidR="00000000" w:rsidRDefault="004E651F">
      <w:r>
        <w:rPr>
          <w:b/>
        </w:rPr>
        <w:t>Bitsy:</w:t>
      </w:r>
      <w:r>
        <w:t xml:space="preserve"> Michael, a pimp spit in her mouth! </w:t>
      </w:r>
      <w:r>
        <w:rPr>
          <w:i/>
        </w:rPr>
        <w:t>(Phoebe almost enters the room, but she hears the discussion and waits and eavesdrops next to the door-opening.)</w:t>
      </w:r>
    </w:p>
    <w:p w:rsidR="00000000" w:rsidRDefault="004E651F">
      <w:r>
        <w:rPr>
          <w:b/>
        </w:rPr>
        <w:t>Mike:</w:t>
      </w:r>
      <w:r>
        <w:t xml:space="preserve"> So what? I mean if even I can get past that, it shouldn't bother y</w:t>
      </w:r>
      <w:r>
        <w:t>ou. And you don't have to like her. You just have to accept the fact that I do. I mean, if you even can't be civil to the woman I love...</w:t>
      </w:r>
    </w:p>
    <w:p w:rsidR="00000000" w:rsidRDefault="004E651F">
      <w:r>
        <w:rPr>
          <w:b/>
        </w:rPr>
        <w:t>Bitsy:</w:t>
      </w:r>
      <w:r>
        <w:t xml:space="preserve"> The woman you what? </w:t>
      </w:r>
      <w:r>
        <w:rPr>
          <w:i/>
        </w:rPr>
        <w:t>(Phoebe overheard what Michael said and now enters the room.)</w:t>
      </w:r>
    </w:p>
    <w:p w:rsidR="00000000" w:rsidRDefault="004E651F">
      <w:r>
        <w:rPr>
          <w:b/>
        </w:rPr>
        <w:t>Phoebe:</w:t>
      </w:r>
      <w:r>
        <w:t xml:space="preserve"> Yeah... The woman you</w:t>
      </w:r>
      <w:r>
        <w:t xml:space="preserve"> what?</w:t>
      </w:r>
    </w:p>
    <w:p w:rsidR="00000000" w:rsidRDefault="004E651F">
      <w:r>
        <w:rPr>
          <w:b/>
        </w:rPr>
        <w:t>Mike:</w:t>
      </w:r>
      <w:r>
        <w:t xml:space="preserve"> The woman I love... </w:t>
      </w:r>
      <w:r>
        <w:rPr>
          <w:i/>
        </w:rPr>
        <w:t>(he walks to Phoebe.)</w:t>
      </w:r>
      <w:r>
        <w:t xml:space="preserve"> I love you... Which is probably something I shouldn't say for the first time in front of my parents... and Tom and Sue...Who are by the way the most sinfully boring I've ever met in my life...</w:t>
      </w:r>
    </w:p>
    <w:p w:rsidR="00000000" w:rsidRDefault="004E651F">
      <w:r>
        <w:rPr>
          <w:b/>
        </w:rPr>
        <w:t>Phoebe:</w:t>
      </w:r>
      <w:r>
        <w:t xml:space="preserve"> </w:t>
      </w:r>
      <w:r>
        <w:t>I love you too...</w:t>
      </w:r>
    </w:p>
    <w:p w:rsidR="00000000" w:rsidRDefault="004E651F">
      <w:r>
        <w:rPr>
          <w:b/>
        </w:rPr>
        <w:t>Mike:</w:t>
      </w:r>
      <w:r>
        <w:t xml:space="preserve"> You do?</w:t>
      </w:r>
    </w:p>
    <w:p w:rsidR="00000000" w:rsidRDefault="004E651F">
      <w:r>
        <w:rPr>
          <w:b/>
        </w:rPr>
        <w:t>Phoebe:</w:t>
      </w:r>
      <w:r>
        <w:t xml:space="preserve"> YEAH...! How great is this...? </w:t>
      </w:r>
      <w:r>
        <w:rPr>
          <w:i/>
        </w:rPr>
        <w:t>(they kiss.)</w:t>
      </w:r>
    </w:p>
    <w:p w:rsidR="00000000" w:rsidRDefault="004E651F">
      <w:r>
        <w:rPr>
          <w:b/>
        </w:rPr>
        <w:t>Mike:</w:t>
      </w:r>
      <w:r>
        <w:t xml:space="preserve"> Wanna get out of here?</w:t>
      </w:r>
    </w:p>
    <w:p w:rsidR="00000000" w:rsidRDefault="004E651F">
      <w:r>
        <w:rPr>
          <w:b/>
        </w:rPr>
        <w:t>Phoebe:</w:t>
      </w:r>
      <w:r>
        <w:t xml:space="preserve"> Okay.</w:t>
      </w:r>
    </w:p>
    <w:p w:rsidR="00000000" w:rsidRDefault="004E651F">
      <w:r>
        <w:rPr>
          <w:b/>
        </w:rPr>
        <w:t>Mike:</w:t>
      </w:r>
      <w:r>
        <w:t xml:space="preserve"> Mom, dad, thanks for dinner.</w:t>
      </w:r>
    </w:p>
    <w:p w:rsidR="00000000" w:rsidRDefault="004E651F">
      <w:r>
        <w:rPr>
          <w:b/>
        </w:rPr>
        <w:t>Phoebe:</w:t>
      </w:r>
      <w:r>
        <w:t xml:space="preserve"> I had a great time. </w:t>
      </w:r>
      <w:r>
        <w:rPr>
          <w:i/>
        </w:rPr>
        <w:t>(accent.)</w:t>
      </w:r>
      <w:r>
        <w:t xml:space="preserve"> It was really top drawer. And here's something rich: thi</w:t>
      </w:r>
      <w:r>
        <w:t>rteen bathrooms in this place... I threw up in the coat closet... Ta taaa...</w:t>
      </w:r>
    </w:p>
    <w:p w:rsidR="00000000" w:rsidRDefault="004E651F">
      <w:pPr>
        <w:rPr>
          <w:b/>
        </w:rPr>
      </w:pPr>
      <w:r>
        <w:rPr>
          <w:b/>
        </w:rPr>
        <w:t>Commercial Break</w:t>
      </w:r>
    </w:p>
    <w:p w:rsidR="00000000" w:rsidRDefault="004E651F">
      <w:pPr>
        <w:rPr>
          <w:b/>
        </w:rPr>
      </w:pPr>
      <w:r>
        <w:rPr>
          <w:b/>
        </w:rPr>
        <w:t xml:space="preserve">SCENE: </w:t>
      </w:r>
      <w:r>
        <w:rPr>
          <w:b/>
        </w:rPr>
        <w:br/>
      </w:r>
      <w:r>
        <w:rPr>
          <w:b/>
        </w:rPr>
        <w:t>Ross and Rachel's. Emma is in her bed and Ross and Rachel are rapping and dancing for her.</w:t>
      </w:r>
    </w:p>
    <w:p w:rsidR="00000000" w:rsidRDefault="004E651F">
      <w:r>
        <w:rPr>
          <w:b/>
        </w:rPr>
        <w:t>Ross:</w:t>
      </w:r>
      <w:r>
        <w:t xml:space="preserve"> She sweat, wet, got it going like a turbo 'vette.</w:t>
      </w:r>
    </w:p>
    <w:p w:rsidR="00000000" w:rsidRDefault="004E651F">
      <w:r>
        <w:rPr>
          <w:b/>
        </w:rPr>
        <w:t>Rachel:</w:t>
      </w:r>
      <w:r>
        <w:t xml:space="preserve"> So fellas</w:t>
      </w:r>
    </w:p>
    <w:p w:rsidR="00000000" w:rsidRDefault="004E651F">
      <w:r>
        <w:rPr>
          <w:b/>
        </w:rPr>
        <w:t>Ross:</w:t>
      </w:r>
      <w:r>
        <w:t xml:space="preserve"> Yeah!</w:t>
      </w:r>
    </w:p>
    <w:p w:rsidR="00000000" w:rsidRDefault="004E651F">
      <w:r>
        <w:rPr>
          <w:b/>
        </w:rPr>
        <w:t>Rachel:</w:t>
      </w:r>
      <w:r>
        <w:t xml:space="preserve"> fellas</w:t>
      </w:r>
    </w:p>
    <w:p w:rsidR="00000000" w:rsidRDefault="004E651F">
      <w:r>
        <w:rPr>
          <w:b/>
        </w:rPr>
        <w:t>Ross:</w:t>
      </w:r>
      <w:r>
        <w:t xml:space="preserve"> Yeah!</w:t>
      </w:r>
    </w:p>
    <w:p w:rsidR="00000000" w:rsidRDefault="004E651F">
      <w:r>
        <w:rPr>
          <w:b/>
        </w:rPr>
        <w:t>Rachel:</w:t>
      </w:r>
      <w:r>
        <w:t xml:space="preserve"> Has your girlfriend got the butt?</w:t>
      </w:r>
    </w:p>
    <w:p w:rsidR="00000000" w:rsidRDefault="004E651F">
      <w:r>
        <w:rPr>
          <w:b/>
        </w:rPr>
        <w:t>Ross:</w:t>
      </w:r>
      <w:r>
        <w:t xml:space="preserve"> Hell yeah!</w:t>
      </w:r>
    </w:p>
    <w:p w:rsidR="00000000" w:rsidRDefault="004E651F">
      <w:r>
        <w:rPr>
          <w:b/>
        </w:rPr>
        <w:t>Rachel:</w:t>
      </w:r>
      <w:r>
        <w:t xml:space="preserve"> So shake it! </w:t>
      </w:r>
      <w:r>
        <w:rPr>
          <w:i/>
        </w:rPr>
        <w:t>(Rachel slaps Ross's butt on the beat.)</w:t>
      </w:r>
    </w:p>
    <w:p w:rsidR="00000000" w:rsidRDefault="004E651F">
      <w:r>
        <w:rPr>
          <w:b/>
        </w:rPr>
        <w:t>Ross:</w:t>
      </w:r>
      <w:r>
        <w:t xml:space="preserve"> Shake it!</w:t>
      </w:r>
    </w:p>
    <w:p w:rsidR="00000000" w:rsidRDefault="004E651F">
      <w:r>
        <w:rPr>
          <w:b/>
        </w:rPr>
        <w:t>Rachel:</w:t>
      </w:r>
      <w:r>
        <w:t xml:space="preserve"> Shake it! </w:t>
      </w:r>
      <w:r>
        <w:rPr>
          <w:i/>
        </w:rPr>
        <w:t>(Phoebe, Mike, Chandler, Monica and Joey step in.)</w:t>
      </w:r>
    </w:p>
    <w:p w:rsidR="00000000" w:rsidRDefault="004E651F">
      <w:r>
        <w:rPr>
          <w:b/>
        </w:rPr>
        <w:t>R</w:t>
      </w:r>
      <w:r>
        <w:rPr>
          <w:b/>
        </w:rPr>
        <w:t>oss:</w:t>
      </w:r>
      <w:r>
        <w:t xml:space="preserve"> Shake it!</w:t>
      </w:r>
    </w:p>
    <w:p w:rsidR="00000000" w:rsidRDefault="004E651F">
      <w:r>
        <w:rPr>
          <w:b/>
        </w:rPr>
        <w:t>Rachel:</w:t>
      </w:r>
      <w:r>
        <w:t xml:space="preserve"> Shake that nasty butt...</w:t>
      </w:r>
    </w:p>
    <w:p w:rsidR="00000000" w:rsidRDefault="004E651F">
      <w:r>
        <w:rPr>
          <w:b/>
        </w:rPr>
        <w:t>Ross:</w:t>
      </w:r>
      <w:r>
        <w:t xml:space="preserve"> Baby got back </w:t>
      </w:r>
      <w:r>
        <w:rPr>
          <w:i/>
        </w:rPr>
        <w:t>(Then Ross turns around and sees their friends standing in the doorway.)</w:t>
      </w:r>
    </w:p>
    <w:p w:rsidR="00000000" w:rsidRDefault="004E651F">
      <w:r>
        <w:rPr>
          <w:b/>
        </w:rPr>
        <w:t>Rachel:</w:t>
      </w:r>
      <w:r>
        <w:t xml:space="preserve"> One more time from the top... I like big butts and I cannot lie, you other br... </w:t>
      </w:r>
      <w:r>
        <w:rPr>
          <w:i/>
        </w:rPr>
        <w:t>(She also turns and sees t</w:t>
      </w:r>
      <w:r>
        <w:rPr>
          <w:i/>
        </w:rPr>
        <w:t>he gang.)</w:t>
      </w:r>
    </w:p>
    <w:p w:rsidR="00000000" w:rsidRDefault="004E651F">
      <w:r>
        <w:rPr>
          <w:b/>
        </w:rPr>
        <w:t>Ross:</w:t>
      </w:r>
      <w:r>
        <w:t xml:space="preserve"> Rachel please! That is so inappropriate!</w:t>
      </w:r>
    </w:p>
    <w:p w:rsidR="00000000" w:rsidRDefault="004E651F">
      <w:pPr>
        <w:rPr>
          <w:b/>
        </w:rPr>
      </w:pPr>
      <w:r>
        <w:rPr>
          <w:b/>
        </w:rPr>
        <w:t>END</w:t>
      </w:r>
    </w:p>
    <w:p w:rsidR="00000000" w:rsidRDefault="004E651F"/>
    <w:p w:rsidR="00000000" w:rsidRDefault="004E651F"/>
    <w:p w:rsidR="00000000" w:rsidRDefault="004E651F">
      <w:pPr>
        <w:rPr>
          <w:b/>
          <w:shd w:val="pct10" w:color="auto" w:fill="FFFFFF"/>
        </w:rPr>
      </w:pPr>
      <w:r>
        <w:rPr>
          <w:b/>
          <w:shd w:val="pct10" w:color="auto" w:fill="FFFFFF"/>
        </w:rPr>
        <w:t>908 The One With Rachel's Other Sister</w:t>
      </w:r>
    </w:p>
    <w:p w:rsidR="00000000" w:rsidRDefault="004E651F"/>
    <w:p w:rsidR="00000000" w:rsidRDefault="004E651F">
      <w:pPr>
        <w:rPr>
          <w:b/>
        </w:rPr>
      </w:pPr>
      <w:r>
        <w:rPr>
          <w:b/>
        </w:rPr>
        <w:t xml:space="preserve">Monica and Chandler's apartment </w:t>
      </w:r>
    </w:p>
    <w:p w:rsidR="00000000" w:rsidRDefault="004E651F">
      <w:r>
        <w:rPr>
          <w:b/>
        </w:rPr>
        <w:t>Monica:</w:t>
      </w:r>
      <w:r>
        <w:t xml:space="preserve"> Hey hon, could you help me get the plates down? </w:t>
      </w:r>
    </w:p>
    <w:p w:rsidR="00000000" w:rsidRDefault="004E651F">
      <w:r>
        <w:rPr>
          <w:b/>
        </w:rPr>
        <w:t>Chandler:</w:t>
      </w:r>
      <w:r>
        <w:t xml:space="preserve"> Yeah. Hey, here's an idea, why don't we use our weddi</w:t>
      </w:r>
      <w:r>
        <w:t xml:space="preserve">ng china today? </w:t>
      </w:r>
    </w:p>
    <w:p w:rsidR="00000000" w:rsidRDefault="004E651F">
      <w:r>
        <w:rPr>
          <w:b/>
        </w:rPr>
        <w:t>Monica:</w:t>
      </w:r>
      <w:r>
        <w:t xml:space="preserve"> No, I think we should save our china for something really special. Like if the Queen of England comes over. </w:t>
      </w:r>
    </w:p>
    <w:p w:rsidR="00000000" w:rsidRDefault="004E651F">
      <w:r>
        <w:rPr>
          <w:b/>
        </w:rPr>
        <w:t>Chandler:</w:t>
      </w:r>
      <w:r>
        <w:t xml:space="preserve"> Honey, she keeps canceling on us. Take the hint. </w:t>
      </w:r>
    </w:p>
    <w:p w:rsidR="00000000" w:rsidRDefault="004E651F">
      <w:r>
        <w:rPr>
          <w:b/>
        </w:rPr>
        <w:t>Monica:</w:t>
      </w:r>
      <w:r>
        <w:t xml:space="preserve"> What if something gets broken? They're so expensive! </w:t>
      </w:r>
    </w:p>
    <w:p w:rsidR="00000000" w:rsidRDefault="004E651F">
      <w:r>
        <w:rPr>
          <w:b/>
        </w:rPr>
        <w:t>Chandler:</w:t>
      </w:r>
      <w:r>
        <w:t xml:space="preserve"> What is the point of having them if we never use them? </w:t>
      </w:r>
    </w:p>
    <w:p w:rsidR="00000000" w:rsidRDefault="004E651F">
      <w:r>
        <w:rPr>
          <w:b/>
        </w:rPr>
        <w:t>Monica:</w:t>
      </w:r>
      <w:r>
        <w:t xml:space="preserve"> Ok, but if something gets broken, and then the Queen comes over... </w:t>
      </w:r>
    </w:p>
    <w:p w:rsidR="00000000" w:rsidRDefault="004E651F">
      <w:r>
        <w:rPr>
          <w:b/>
        </w:rPr>
        <w:t>Chandler:</w:t>
      </w:r>
      <w:r>
        <w:t xml:space="preserve"> I will explain it to her. </w:t>
      </w:r>
    </w:p>
    <w:p w:rsidR="00000000" w:rsidRDefault="004E651F">
      <w:r>
        <w:rPr>
          <w:b/>
        </w:rPr>
        <w:t>Monica:</w:t>
      </w:r>
      <w:r>
        <w:rPr>
          <w:i/>
        </w:rPr>
        <w:t>(laughing)</w:t>
      </w:r>
      <w:r>
        <w:t xml:space="preserve"> Oh yeah, like I'm going to let you talk to the Queen. </w:t>
      </w:r>
    </w:p>
    <w:p w:rsidR="00000000" w:rsidRDefault="004E651F">
      <w:r>
        <w:rPr>
          <w:b/>
        </w:rPr>
        <w:t>Joey</w:t>
      </w:r>
      <w:r>
        <w:rPr>
          <w:b/>
        </w:rPr>
        <w:t>:</w:t>
      </w:r>
      <w:r>
        <w:t xml:space="preserve"> Wow, the parade is really good this year. Man those horses can crap! </w:t>
      </w:r>
    </w:p>
    <w:p w:rsidR="00000000" w:rsidRDefault="004E651F">
      <w:r>
        <w:rPr>
          <w:b/>
        </w:rPr>
        <w:t>TV announcer:</w:t>
      </w:r>
      <w:r>
        <w:t xml:space="preserve"> Next up is a marching band from Muskogee, Oaklahoma. </w:t>
      </w:r>
    </w:p>
    <w:p w:rsidR="00000000" w:rsidRDefault="004E651F">
      <w:r>
        <w:rPr>
          <w:b/>
        </w:rPr>
        <w:t>Chandler:</w:t>
      </w:r>
      <w:r>
        <w:t xml:space="preserve"> Muskogee! That's like four hours from Tulsa. Woo-hoo! </w:t>
      </w:r>
    </w:p>
    <w:p w:rsidR="00000000" w:rsidRDefault="004E651F">
      <w:r>
        <w:rPr>
          <w:b/>
        </w:rPr>
        <w:t>TV announcer:</w:t>
      </w:r>
      <w:r>
        <w:t xml:space="preserve"> And heres the float with the stars of</w:t>
      </w:r>
      <w:r>
        <w:t xml:space="preserve"> the popular daytime soap Days of Our Lives . </w:t>
      </w:r>
    </w:p>
    <w:p w:rsidR="00000000" w:rsidRDefault="004E651F">
      <w:r>
        <w:rPr>
          <w:b/>
        </w:rPr>
        <w:t>Joey:</w:t>
      </w:r>
      <w:r>
        <w:t xml:space="preserve"> Oh my God! </w:t>
      </w:r>
    </w:p>
    <w:p w:rsidR="00000000" w:rsidRDefault="004E651F">
      <w:r>
        <w:rPr>
          <w:b/>
        </w:rPr>
        <w:t>Chandler:</w:t>
      </w:r>
      <w:r>
        <w:t xml:space="preserve"> Aren't you one of the stars of the popular daytime soap Days of Our Lives? </w:t>
      </w:r>
    </w:p>
    <w:p w:rsidR="00000000" w:rsidRDefault="004E651F">
      <w:r>
        <w:rPr>
          <w:b/>
        </w:rPr>
        <w:t>Joey:</w:t>
      </w:r>
      <w:r>
        <w:t xml:space="preserve"> Yeah! I totally forgot I'm supposed to be there. I can't believe I forgot. I usually write stuff li</w:t>
      </w:r>
      <w:r>
        <w:t xml:space="preserve">ke this on my arm. </w:t>
      </w:r>
    </w:p>
    <w:p w:rsidR="00000000" w:rsidRDefault="004E651F">
      <w:r>
        <w:rPr>
          <w:i/>
        </w:rPr>
        <w:t>(Chandler grabs Joey's arm and pushes the sleeve up)</w:t>
      </w:r>
    </w:p>
    <w:p w:rsidR="00000000" w:rsidRDefault="004E651F">
      <w:r>
        <w:rPr>
          <w:b/>
        </w:rPr>
        <w:t>Joey:</w:t>
      </w:r>
      <w:r>
        <w:t xml:space="preserve"> Oh! Stupid long sleeves. </w:t>
      </w:r>
    </w:p>
    <w:p w:rsidR="00000000" w:rsidRDefault="004E651F">
      <w:r>
        <w:rPr>
          <w:b/>
        </w:rPr>
        <w:t>Chandler:</w:t>
      </w:r>
      <w:r>
        <w:t xml:space="preserve"> What are you going to do? </w:t>
      </w:r>
    </w:p>
    <w:p w:rsidR="00000000" w:rsidRDefault="004E651F">
      <w:r>
        <w:rPr>
          <w:b/>
        </w:rPr>
        <w:t>Joey:</w:t>
      </w:r>
      <w:r>
        <w:t xml:space="preserve"> I guess I'm going to have to come up with a really good reason why I wasn't there. The producers are going t</w:t>
      </w:r>
      <w:r>
        <w:t xml:space="preserve">o be so mad at me. They sat us all down yesterday and said "Everyone has to be there at 6:00 AM sharp, that means you Tribbiani." Like... like I was some kind of idiot. </w:t>
      </w:r>
    </w:p>
    <w:p w:rsidR="00000000" w:rsidRDefault="004E651F">
      <w:r>
        <w:rPr>
          <w:b/>
        </w:rPr>
        <w:t>Chandler:</w:t>
      </w:r>
      <w:r>
        <w:t xml:space="preserve"> Well you proved them wrong. </w:t>
      </w:r>
    </w:p>
    <w:p w:rsidR="00000000" w:rsidRDefault="004E651F">
      <w:r>
        <w:rPr>
          <w:b/>
        </w:rPr>
        <w:t>Joey nods:</w:t>
      </w:r>
      <w:r>
        <w:t xml:space="preserve"> Yeah. </w:t>
      </w:r>
    </w:p>
    <w:p w:rsidR="00000000" w:rsidRDefault="004E651F">
      <w:pPr>
        <w:rPr>
          <w:b/>
        </w:rPr>
      </w:pPr>
      <w:r>
        <w:rPr>
          <w:b/>
        </w:rPr>
        <w:t xml:space="preserve">Opening Credits </w:t>
      </w:r>
    </w:p>
    <w:p w:rsidR="00000000" w:rsidRDefault="004E651F">
      <w:pPr>
        <w:rPr>
          <w:b/>
        </w:rPr>
      </w:pPr>
      <w:r>
        <w:rPr>
          <w:b/>
        </w:rPr>
        <w:t>Ross and Rac</w:t>
      </w:r>
      <w:r>
        <w:rPr>
          <w:b/>
        </w:rPr>
        <w:t xml:space="preserve">hel's Apartment </w:t>
      </w:r>
    </w:p>
    <w:p w:rsidR="00000000" w:rsidRDefault="004E651F">
      <w:r>
        <w:rPr>
          <w:i/>
        </w:rPr>
        <w:t>(Ross and Rachel are putting baby stuff together like they're going to be going somewhere.)</w:t>
      </w:r>
    </w:p>
    <w:p w:rsidR="00000000" w:rsidRDefault="004E651F">
      <w:r>
        <w:rPr>
          <w:b/>
        </w:rPr>
        <w:t>Rachel to Emma:</w:t>
      </w:r>
      <w:r>
        <w:t xml:space="preserve"> Oh Emma. This is going to be your first Thanksgiving. What are you thankful for? Mommy's bobbies. </w:t>
      </w:r>
    </w:p>
    <w:p w:rsidR="00000000" w:rsidRDefault="004E651F">
      <w:r>
        <w:rPr>
          <w:b/>
        </w:rPr>
        <w:t>Ross:</w:t>
      </w:r>
      <w:r>
        <w:t xml:space="preserve"> A lot of people are thankf</w:t>
      </w:r>
      <w:r>
        <w:t xml:space="preserve">ul for those. </w:t>
      </w:r>
    </w:p>
    <w:p w:rsidR="00000000" w:rsidRDefault="004E651F">
      <w:r>
        <w:rPr>
          <w:i/>
        </w:rPr>
        <w:t>(knock on door)</w:t>
      </w:r>
    </w:p>
    <w:p w:rsidR="00000000" w:rsidRDefault="004E651F">
      <w:r>
        <w:rPr>
          <w:b/>
        </w:rPr>
        <w:t>Woman at door:</w:t>
      </w:r>
      <w:r>
        <w:t xml:space="preserve"> Hello? Rachel? </w:t>
      </w:r>
    </w:p>
    <w:p w:rsidR="00000000" w:rsidRDefault="004E651F">
      <w:r>
        <w:rPr>
          <w:b/>
        </w:rPr>
        <w:t>Rachel:</w:t>
      </w:r>
      <w:r>
        <w:t xml:space="preserve"> Who is it? </w:t>
      </w:r>
    </w:p>
    <w:p w:rsidR="00000000" w:rsidRDefault="004E651F">
      <w:r>
        <w:rPr>
          <w:b/>
        </w:rPr>
        <w:t>Woman at door:</w:t>
      </w:r>
      <w:r>
        <w:t xml:space="preserve"> It's your favorite sister. </w:t>
      </w:r>
    </w:p>
    <w:p w:rsidR="00000000" w:rsidRDefault="004E651F">
      <w:r>
        <w:rPr>
          <w:b/>
        </w:rPr>
        <w:t>Ross and Rachel while looking at each other surprised and shocked:</w:t>
      </w:r>
      <w:r>
        <w:t xml:space="preserve"> Jill? </w:t>
      </w:r>
    </w:p>
    <w:p w:rsidR="00000000" w:rsidRDefault="004E651F">
      <w:r>
        <w:rPr>
          <w:b/>
        </w:rPr>
        <w:t>Woman at door in a sing song voice:</w:t>
      </w:r>
      <w:r>
        <w:t xml:space="preserve"> Amy. </w:t>
      </w:r>
    </w:p>
    <w:p w:rsidR="00000000" w:rsidRDefault="004E651F">
      <w:r>
        <w:rPr>
          <w:b/>
        </w:rPr>
        <w:t>Rachel:</w:t>
      </w:r>
      <w:r>
        <w:t xml:space="preserve"> Hide my</w:t>
      </w:r>
      <w:r>
        <w:t xml:space="preserve"> rings. </w:t>
      </w:r>
    </w:p>
    <w:p w:rsidR="00000000" w:rsidRDefault="004E651F">
      <w:r>
        <w:rPr>
          <w:i/>
        </w:rPr>
        <w:t>(Ross goes into Rachel's room)</w:t>
      </w:r>
    </w:p>
    <w:p w:rsidR="00000000" w:rsidRDefault="004E651F">
      <w:r>
        <w:rPr>
          <w:b/>
        </w:rPr>
        <w:t>Rachel:</w:t>
      </w:r>
      <w:r>
        <w:t xml:space="preserve"> Oh. </w:t>
      </w:r>
      <w:r>
        <w:rPr>
          <w:i/>
        </w:rPr>
        <w:t>(opens door preparing herself and then happily says)</w:t>
      </w:r>
      <w:r>
        <w:t xml:space="preserve"> Amy! Happy Thanksgiving. </w:t>
      </w:r>
    </w:p>
    <w:p w:rsidR="00000000" w:rsidRDefault="004E651F">
      <w:r>
        <w:rPr>
          <w:b/>
        </w:rPr>
        <w:t>Amy:</w:t>
      </w:r>
      <w:r>
        <w:t xml:space="preserve"> Do you have a hair straightener? </w:t>
      </w:r>
    </w:p>
    <w:p w:rsidR="00000000" w:rsidRDefault="004E651F">
      <w:r>
        <w:rPr>
          <w:b/>
        </w:rPr>
        <w:t>Rachel:</w:t>
      </w:r>
      <w:r>
        <w:t xml:space="preserve"> Um... hi. </w:t>
      </w:r>
    </w:p>
    <w:p w:rsidR="00000000" w:rsidRDefault="004E651F">
      <w:r>
        <w:rPr>
          <w:b/>
        </w:rPr>
        <w:t>Amy:</w:t>
      </w:r>
      <w:r>
        <w:t xml:space="preserve"> Oh... hi... </w:t>
      </w:r>
      <w:r>
        <w:rPr>
          <w:i/>
        </w:rPr>
        <w:t>(goes to Rachel with open arms)</w:t>
      </w:r>
    </w:p>
    <w:p w:rsidR="00000000" w:rsidRDefault="004E651F">
      <w:r>
        <w:rPr>
          <w:b/>
        </w:rPr>
        <w:t>Rachel:</w:t>
      </w:r>
      <w:r>
        <w:t xml:space="preserve"> Aw. </w:t>
      </w:r>
    </w:p>
    <w:p w:rsidR="00000000" w:rsidRDefault="004E651F">
      <w:r>
        <w:rPr>
          <w:i/>
        </w:rPr>
        <w:t xml:space="preserve">(Amy </w:t>
      </w:r>
      <w:r>
        <w:rPr>
          <w:i/>
        </w:rPr>
        <w:t>grabs her arms)</w:t>
      </w:r>
    </w:p>
    <w:p w:rsidR="00000000" w:rsidRDefault="004E651F">
      <w:r>
        <w:rPr>
          <w:b/>
        </w:rPr>
        <w:t>Amy:</w:t>
      </w:r>
      <w:r>
        <w:t xml:space="preserve"> Hair straightener? </w:t>
      </w:r>
    </w:p>
    <w:p w:rsidR="00000000" w:rsidRDefault="004E651F">
      <w:r>
        <w:rPr>
          <w:b/>
        </w:rPr>
        <w:t>Rachel:</w:t>
      </w:r>
      <w:r>
        <w:t xml:space="preserve"> I haven't seen you in like... a year. </w:t>
      </w:r>
    </w:p>
    <w:p w:rsidR="00000000" w:rsidRDefault="004E651F">
      <w:r>
        <w:rPr>
          <w:b/>
        </w:rPr>
        <w:t>Amy:</w:t>
      </w:r>
      <w:r>
        <w:t xml:space="preserve"> Oh, I know, I know. I've just been crazed. </w:t>
      </w:r>
    </w:p>
    <w:p w:rsidR="00000000" w:rsidRDefault="004E651F">
      <w:r>
        <w:rPr>
          <w:b/>
        </w:rPr>
        <w:t>Rachel:</w:t>
      </w:r>
      <w:r>
        <w:t xml:space="preserve"> Oh well yeah me too. Um... I had a baby. </w:t>
      </w:r>
    </w:p>
    <w:p w:rsidR="00000000" w:rsidRDefault="004E651F">
      <w:r>
        <w:rPr>
          <w:b/>
        </w:rPr>
        <w:t>Amy:</w:t>
      </w:r>
      <w:r>
        <w:t xml:space="preserve"> I decorated Dad's office. </w:t>
      </w:r>
    </w:p>
    <w:p w:rsidR="00000000" w:rsidRDefault="004E651F">
      <w:r>
        <w:rPr>
          <w:b/>
        </w:rPr>
        <w:t>Rachel:</w:t>
      </w:r>
      <w:r>
        <w:t xml:space="preserve"> Oh... yeah? Well unless you p</w:t>
      </w:r>
      <w:r>
        <w:t xml:space="preserve">ushed a desk out of your vagina, </w:t>
      </w:r>
      <w:r>
        <w:rPr>
          <w:i/>
        </w:rPr>
        <w:t>(shakes head no)</w:t>
      </w:r>
      <w:r>
        <w:t xml:space="preserve"> not the same thing. </w:t>
      </w:r>
    </w:p>
    <w:p w:rsidR="00000000" w:rsidRDefault="004E651F">
      <w:r>
        <w:rPr>
          <w:b/>
        </w:rPr>
        <w:t>Amy:</w:t>
      </w:r>
      <w:r>
        <w:t xml:space="preserve"> Listen, um about the hair straightener, honey... I really need one. I'm going to have dinner at my boyfriend's house. </w:t>
      </w:r>
    </w:p>
    <w:p w:rsidR="00000000" w:rsidRDefault="004E651F">
      <w:r>
        <w:rPr>
          <w:i/>
        </w:rPr>
        <w:t>(Amy bending over fiddling with her purse when Emma cries and</w:t>
      </w:r>
      <w:r>
        <w:rPr>
          <w:i/>
        </w:rPr>
        <w:t xml:space="preserve"> she hears Emma)</w:t>
      </w:r>
    </w:p>
    <w:p w:rsidR="00000000" w:rsidRDefault="004E651F">
      <w:r>
        <w:rPr>
          <w:b/>
        </w:rPr>
        <w:t>Amy:</w:t>
      </w:r>
      <w:r>
        <w:t xml:space="preserve"> Oh my God! </w:t>
      </w:r>
    </w:p>
    <w:p w:rsidR="00000000" w:rsidRDefault="004E651F">
      <w:r>
        <w:rPr>
          <w:b/>
        </w:rPr>
        <w:t>Rachel:</w:t>
      </w:r>
      <w:r>
        <w:t xml:space="preserve"> mh hmm... </w:t>
      </w:r>
    </w:p>
    <w:p w:rsidR="00000000" w:rsidRDefault="004E651F">
      <w:r>
        <w:rPr>
          <w:b/>
        </w:rPr>
        <w:t>Amy:</w:t>
      </w:r>
      <w:r>
        <w:t xml:space="preserve"> Is this Emmett? </w:t>
      </w:r>
      <w:r>
        <w:rPr>
          <w:i/>
        </w:rPr>
        <w:t>(pointing to EMMA)</w:t>
      </w:r>
    </w:p>
    <w:p w:rsidR="00000000" w:rsidRDefault="004E651F">
      <w:r>
        <w:rPr>
          <w:b/>
        </w:rPr>
        <w:t>Rachel:</w:t>
      </w:r>
      <w:r>
        <w:t xml:space="preserve"> Uh..... its Emma. </w:t>
      </w:r>
    </w:p>
    <w:p w:rsidR="00000000" w:rsidRDefault="004E651F">
      <w:r>
        <w:rPr>
          <w:b/>
        </w:rPr>
        <w:t>Amy:</w:t>
      </w:r>
      <w:r>
        <w:t xml:space="preserve"> Its a girl? </w:t>
      </w:r>
    </w:p>
    <w:p w:rsidR="00000000" w:rsidRDefault="004E651F">
      <w:r>
        <w:rPr>
          <w:i/>
        </w:rPr>
        <w:t>(Ross comes out of the bedrooms)</w:t>
      </w:r>
    </w:p>
    <w:p w:rsidR="00000000" w:rsidRDefault="004E651F">
      <w:r>
        <w:rPr>
          <w:b/>
        </w:rPr>
        <w:t>Ross:</w:t>
      </w:r>
      <w:r>
        <w:t xml:space="preserve"> Hey Amy. </w:t>
      </w:r>
    </w:p>
    <w:p w:rsidR="00000000" w:rsidRDefault="004E651F">
      <w:r>
        <w:rPr>
          <w:b/>
        </w:rPr>
        <w:t>Rachel:</w:t>
      </w:r>
      <w:r>
        <w:t xml:space="preserve"> Oh Amy, you remember Ross. </w:t>
      </w:r>
    </w:p>
    <w:p w:rsidR="00000000" w:rsidRDefault="004E651F">
      <w:r>
        <w:rPr>
          <w:b/>
        </w:rPr>
        <w:t>Amy:</w:t>
      </w:r>
      <w:r>
        <w:t xml:space="preserve"> Not really. But you are much</w:t>
      </w:r>
      <w:r>
        <w:t xml:space="preserve"> cuter then that geeky guy she used to date. </w:t>
      </w:r>
    </w:p>
    <w:p w:rsidR="00000000" w:rsidRDefault="004E651F">
      <w:r>
        <w:rPr>
          <w:b/>
        </w:rPr>
        <w:t>Ross:</w:t>
      </w:r>
      <w:r>
        <w:t xml:space="preserve"> That was me. </w:t>
      </w:r>
    </w:p>
    <w:p w:rsidR="00000000" w:rsidRDefault="004E651F">
      <w:r>
        <w:rPr>
          <w:b/>
        </w:rPr>
        <w:t>Amy:</w:t>
      </w:r>
      <w:r>
        <w:t xml:space="preserve"> No, he was this creepy guy from high school who had this huge crush on her since like the ninth grade. </w:t>
      </w:r>
    </w:p>
    <w:p w:rsidR="00000000" w:rsidRDefault="004E651F">
      <w:r>
        <w:rPr>
          <w:b/>
        </w:rPr>
        <w:t>Ross with a look of wondering how long this is going to go on on his face :</w:t>
      </w:r>
      <w:r>
        <w:t xml:space="preserve"> Still</w:t>
      </w:r>
      <w:r>
        <w:t xml:space="preserve"> me. </w:t>
      </w:r>
    </w:p>
    <w:p w:rsidR="00000000" w:rsidRDefault="004E651F">
      <w:r>
        <w:rPr>
          <w:b/>
        </w:rPr>
        <w:t>Amy:</w:t>
      </w:r>
      <w:r>
        <w:t xml:space="preserve"> No, I'm not talking about you. </w:t>
      </w:r>
      <w:r>
        <w:rPr>
          <w:i/>
        </w:rPr>
        <w:t>(to Rachel)</w:t>
      </w:r>
      <w:r>
        <w:t xml:space="preserve"> It was your fat friends brother with that bad afro, do you remember? </w:t>
      </w:r>
    </w:p>
    <w:p w:rsidR="00000000" w:rsidRDefault="004E651F">
      <w:r>
        <w:rPr>
          <w:b/>
        </w:rPr>
        <w:t>Ross starts talking over her 'do you remember' line:</w:t>
      </w:r>
      <w:r>
        <w:t xml:space="preserve"> Amy. I'm going to save you some time, ok. </w:t>
      </w:r>
      <w:r>
        <w:rPr>
          <w:i/>
        </w:rPr>
        <w:t>(spins finger around in circle)</w:t>
      </w:r>
      <w:r>
        <w:t xml:space="preserve"> All m</w:t>
      </w:r>
      <w:r>
        <w:t xml:space="preserve">e. </w:t>
      </w:r>
    </w:p>
    <w:p w:rsidR="00000000" w:rsidRDefault="004E651F">
      <w:pPr>
        <w:rPr>
          <w:b/>
        </w:rPr>
      </w:pPr>
      <w:r>
        <w:rPr>
          <w:b/>
        </w:rPr>
        <w:t xml:space="preserve">Monica and Chandler's Apartment. </w:t>
      </w:r>
    </w:p>
    <w:p w:rsidR="00000000" w:rsidRDefault="004E651F">
      <w:r>
        <w:rPr>
          <w:i/>
        </w:rPr>
        <w:t>(Joey is walking around looking worried. )</w:t>
      </w:r>
    </w:p>
    <w:p w:rsidR="00000000" w:rsidRDefault="004E651F">
      <w:r>
        <w:rPr>
          <w:b/>
        </w:rPr>
        <w:t>Monica:</w:t>
      </w:r>
      <w:r>
        <w:t xml:space="preserve"> Careful. </w:t>
      </w:r>
      <w:r>
        <w:rPr>
          <w:i/>
        </w:rPr>
        <w:t>(hands Chandler a china plate)</w:t>
      </w:r>
      <w:r>
        <w:t xml:space="preserve"> Careful. CAREFUL! </w:t>
      </w:r>
    </w:p>
    <w:p w:rsidR="00000000" w:rsidRDefault="004E651F">
      <w:r>
        <w:rPr>
          <w:i/>
        </w:rPr>
        <w:t>(Chandler is startled and nearly drops the plates.)</w:t>
      </w:r>
      <w:r>
        <w:t xml:space="preserve"> Sorry. </w:t>
      </w:r>
    </w:p>
    <w:p w:rsidR="00000000" w:rsidRDefault="004E651F">
      <w:r>
        <w:rPr>
          <w:b/>
        </w:rPr>
        <w:t>Chandler:</w:t>
      </w:r>
      <w:r>
        <w:t xml:space="preserve"> I'll tell you what, for the rest of ou</w:t>
      </w:r>
      <w:r>
        <w:t xml:space="preserve">r lives, I'll be careful until told otherwise. </w:t>
      </w:r>
      <w:r>
        <w:rPr>
          <w:i/>
        </w:rPr>
        <w:t>(looks at china)</w:t>
      </w:r>
      <w:r>
        <w:t xml:space="preserve"> hey wait a minute this isn't the china we picked out... </w:t>
      </w:r>
    </w:p>
    <w:p w:rsidR="00000000" w:rsidRDefault="004E651F">
      <w:r>
        <w:rPr>
          <w:b/>
        </w:rPr>
        <w:t>Monica:</w:t>
      </w:r>
      <w:r>
        <w:t xml:space="preserve"> I know, after you left the store, I chose different ones. </w:t>
      </w:r>
    </w:p>
    <w:p w:rsidR="00000000" w:rsidRDefault="004E651F">
      <w:r>
        <w:rPr>
          <w:b/>
        </w:rPr>
        <w:t>Chandler:</w:t>
      </w:r>
      <w:r>
        <w:t xml:space="preserve"> Why? </w:t>
      </w:r>
    </w:p>
    <w:p w:rsidR="00000000" w:rsidRDefault="004E651F">
      <w:r>
        <w:rPr>
          <w:b/>
        </w:rPr>
        <w:t>Monica:</w:t>
      </w:r>
      <w:r>
        <w:t xml:space="preserve"> well no offense honey, but your taste is a l</w:t>
      </w:r>
      <w:r>
        <w:t xml:space="preserve">ittle feminine for me. </w:t>
      </w:r>
    </w:p>
    <w:p w:rsidR="00000000" w:rsidRDefault="004E651F">
      <w:r>
        <w:rPr>
          <w:b/>
        </w:rPr>
        <w:t>Chandler:</w:t>
      </w:r>
      <w:r>
        <w:t xml:space="preserve"> Oh suddenly, flowers are feminine? </w:t>
      </w:r>
    </w:p>
    <w:p w:rsidR="00000000" w:rsidRDefault="004E651F">
      <w:r>
        <w:rPr>
          <w:i/>
        </w:rPr>
        <w:t>(Phoebe comes in)</w:t>
      </w:r>
    </w:p>
    <w:p w:rsidR="00000000" w:rsidRDefault="004E651F">
      <w:r>
        <w:rPr>
          <w:b/>
        </w:rPr>
        <w:t>Phoebe:</w:t>
      </w:r>
      <w:r>
        <w:t xml:space="preserve"> Hey, everybody. Happy Thanksgiving! </w:t>
      </w:r>
    </w:p>
    <w:p w:rsidR="00000000" w:rsidRDefault="004E651F">
      <w:r>
        <w:rPr>
          <w:b/>
        </w:rPr>
        <w:t>Joey:</w:t>
      </w:r>
      <w:r>
        <w:t xml:space="preserve"> Hey happy Thanksgiving... Pheebs! </w:t>
      </w:r>
      <w:r>
        <w:rPr>
          <w:i/>
        </w:rPr>
        <w:t>(motions her to come over)</w:t>
      </w:r>
    </w:p>
    <w:p w:rsidR="00000000" w:rsidRDefault="004E651F">
      <w:r>
        <w:rPr>
          <w:b/>
        </w:rPr>
        <w:t>Phoebe:</w:t>
      </w:r>
      <w:r>
        <w:t xml:space="preserve"> Hey, what's going on Joe? </w:t>
      </w:r>
    </w:p>
    <w:p w:rsidR="00000000" w:rsidRDefault="004E651F">
      <w:r>
        <w:rPr>
          <w:b/>
        </w:rPr>
        <w:t>Joey:</w:t>
      </w:r>
      <w:r>
        <w:t xml:space="preserve"> I... I... I nee</w:t>
      </w:r>
      <w:r>
        <w:t xml:space="preserve">d a good lie. </w:t>
      </w:r>
    </w:p>
    <w:p w:rsidR="00000000" w:rsidRDefault="004E651F">
      <w:r>
        <w:rPr>
          <w:b/>
        </w:rPr>
        <w:t>Phoebe:</w:t>
      </w:r>
      <w:r>
        <w:t xml:space="preserve"> Oh okay. How about the whole "man walking on the moon" thing. You know? You. you could. You could see the strings people! </w:t>
      </w:r>
    </w:p>
    <w:p w:rsidR="00000000" w:rsidRDefault="004E651F">
      <w:r>
        <w:rPr>
          <w:b/>
        </w:rPr>
        <w:t>Joey:</w:t>
      </w:r>
      <w:r>
        <w:t xml:space="preserve"> No, no, no I need a good lie to explain why I wasn't at a work thing today. </w:t>
      </w:r>
    </w:p>
    <w:p w:rsidR="00000000" w:rsidRDefault="004E651F">
      <w:r>
        <w:rPr>
          <w:b/>
        </w:rPr>
        <w:t>Phoebe:</w:t>
      </w:r>
      <w:r>
        <w:t xml:space="preserve"> Ooh, honey. You sti</w:t>
      </w:r>
      <w:r>
        <w:t xml:space="preserve">nk at lying. </w:t>
      </w:r>
    </w:p>
    <w:p w:rsidR="00000000" w:rsidRDefault="004E651F">
      <w:r>
        <w:rPr>
          <w:b/>
        </w:rPr>
        <w:t>Joey:</w:t>
      </w:r>
      <w:r>
        <w:t xml:space="preserve"> I do not. </w:t>
      </w:r>
    </w:p>
    <w:p w:rsidR="00000000" w:rsidRDefault="004E651F">
      <w:r>
        <w:rPr>
          <w:b/>
        </w:rPr>
        <w:t>Phoebe:</w:t>
      </w:r>
      <w:r>
        <w:t xml:space="preserve"> Oh really. Okay. let me ask you something. Yesterday at the coffee house, I went to the bathroom and when I came back, my muffin was gone-who took it? </w:t>
      </w:r>
    </w:p>
    <w:p w:rsidR="00000000" w:rsidRDefault="004E651F">
      <w:r>
        <w:rPr>
          <w:b/>
        </w:rPr>
        <w:t>Joey:</w:t>
      </w:r>
      <w:r>
        <w:t xml:space="preserve"> Somebody opened the door to the coffee house and a raccoon </w:t>
      </w:r>
      <w:r>
        <w:t xml:space="preserve">came running in, went straight for your muffin and I said "Hey don't eat that-that's Phoebe's" and he said... </w:t>
      </w:r>
      <w:r>
        <w:rPr>
          <w:i/>
        </w:rPr>
        <w:t>(pause)</w:t>
      </w:r>
      <w:r>
        <w:t xml:space="preserve"> He said... "Joey you stink at lying." What am I going to do? </w:t>
      </w:r>
    </w:p>
    <w:p w:rsidR="00000000" w:rsidRDefault="004E651F">
      <w:r>
        <w:rPr>
          <w:b/>
        </w:rPr>
        <w:t>Phoebe:</w:t>
      </w:r>
      <w:r>
        <w:t xml:space="preserve"> Don't worry, don't worry. We'll come up with a good lie. I'll help y</w:t>
      </w:r>
      <w:r>
        <w:t xml:space="preserve">ou practice it. </w:t>
      </w:r>
    </w:p>
    <w:p w:rsidR="00000000" w:rsidRDefault="004E651F">
      <w:r>
        <w:rPr>
          <w:b/>
        </w:rPr>
        <w:t>Joey:</w:t>
      </w:r>
      <w:r>
        <w:t xml:space="preserve"> Oh great, that'd be great. Thank you. </w:t>
      </w:r>
    </w:p>
    <w:p w:rsidR="00000000" w:rsidRDefault="004E651F">
      <w:r>
        <w:rPr>
          <w:b/>
        </w:rPr>
        <w:t>Phoebe:</w:t>
      </w:r>
      <w:r>
        <w:t xml:space="preserve"> Sure, what... what was the work thing? </w:t>
      </w:r>
    </w:p>
    <w:p w:rsidR="00000000" w:rsidRDefault="004E651F">
      <w:r>
        <w:rPr>
          <w:b/>
        </w:rPr>
        <w:t>Joey:</w:t>
      </w:r>
      <w:r>
        <w:t xml:space="preserve"> Uh... </w:t>
      </w:r>
      <w:r>
        <w:rPr>
          <w:i/>
        </w:rPr>
        <w:t>(forgetting what the work thing was, rolls up his sleeve on his right arm and shows Phoebe, she looks)</w:t>
      </w:r>
    </w:p>
    <w:p w:rsidR="00000000" w:rsidRDefault="004E651F">
      <w:r>
        <w:rPr>
          <w:b/>
        </w:rPr>
        <w:t>Phoebe:</w:t>
      </w:r>
      <w:r>
        <w:t xml:space="preserve"> "Pick up grandma at the</w:t>
      </w:r>
      <w:r>
        <w:t xml:space="preserve"> airport"? </w:t>
      </w:r>
    </w:p>
    <w:p w:rsidR="00000000" w:rsidRDefault="004E651F">
      <w:r>
        <w:rPr>
          <w:b/>
        </w:rPr>
        <w:t>Joey:</w:t>
      </w:r>
      <w:r>
        <w:t xml:space="preserve"> Oh... man... </w:t>
      </w:r>
    </w:p>
    <w:p w:rsidR="00000000" w:rsidRDefault="004E651F">
      <w:pPr>
        <w:rPr>
          <w:b/>
        </w:rPr>
      </w:pPr>
      <w:r>
        <w:rPr>
          <w:b/>
        </w:rPr>
        <w:t xml:space="preserve">Ross and Rachel's Apartment. </w:t>
      </w:r>
    </w:p>
    <w:p w:rsidR="00000000" w:rsidRDefault="004E651F">
      <w:r>
        <w:rPr>
          <w:b/>
        </w:rPr>
        <w:t>Amy with straight hair:</w:t>
      </w:r>
      <w:r>
        <w:t xml:space="preserve"> Oh she's precious. Do you ever worry she's going to get your real nose? </w:t>
      </w:r>
    </w:p>
    <w:p w:rsidR="00000000" w:rsidRDefault="004E651F">
      <w:r>
        <w:rPr>
          <w:b/>
        </w:rPr>
        <w:t>Rachel:</w:t>
      </w:r>
      <w:r>
        <w:t xml:space="preserve"> Amy! </w:t>
      </w:r>
      <w:r>
        <w:rPr>
          <w:i/>
        </w:rPr>
        <w:t>(pause)</w:t>
      </w:r>
      <w:r>
        <w:t xml:space="preserve"> Yes I do... I really do. </w:t>
      </w:r>
      <w:r>
        <w:rPr>
          <w:i/>
        </w:rPr>
        <w:t>(grabs Ross' hand for support)</w:t>
      </w:r>
    </w:p>
    <w:p w:rsidR="00000000" w:rsidRDefault="004E651F">
      <w:r>
        <w:rPr>
          <w:i/>
        </w:rPr>
        <w:t>(Amy's cell phone ri</w:t>
      </w:r>
      <w:r>
        <w:rPr>
          <w:i/>
        </w:rPr>
        <w:t>ngs)</w:t>
      </w:r>
    </w:p>
    <w:p w:rsidR="00000000" w:rsidRDefault="004E651F">
      <w:r>
        <w:rPr>
          <w:b/>
        </w:rPr>
        <w:t>Amy:</w:t>
      </w:r>
      <w:r>
        <w:t xml:space="preserve"> Hello? Yeah, um. Hang on one sec. </w:t>
      </w:r>
      <w:r>
        <w:rPr>
          <w:i/>
        </w:rPr>
        <w:t>(to Ross and Rachel)</w:t>
      </w:r>
      <w:r>
        <w:t xml:space="preserve"> Can I take this upstairs? </w:t>
      </w:r>
    </w:p>
    <w:p w:rsidR="00000000" w:rsidRDefault="004E651F">
      <w:r>
        <w:rPr>
          <w:b/>
        </w:rPr>
        <w:t>Ross:</w:t>
      </w:r>
      <w:r>
        <w:t xml:space="preserve"> Sure, we don't live there but... </w:t>
      </w:r>
    </w:p>
    <w:p w:rsidR="00000000" w:rsidRDefault="004E651F">
      <w:r>
        <w:rPr>
          <w:b/>
        </w:rPr>
        <w:t>Amy:</w:t>
      </w:r>
      <w:r>
        <w:t xml:space="preserve"> Seriously? Its... its just these rooms? </w:t>
      </w:r>
      <w:r>
        <w:rPr>
          <w:i/>
        </w:rPr>
        <w:t>(moves hands around motioning 'just these rooms')(To Ross)</w:t>
      </w:r>
      <w:r>
        <w:t xml:space="preserve"> I thought you were a</w:t>
      </w:r>
      <w:r>
        <w:t xml:space="preserve"> doctor. </w:t>
      </w:r>
    </w:p>
    <w:p w:rsidR="00000000" w:rsidRDefault="004E651F">
      <w:r>
        <w:rPr>
          <w:b/>
        </w:rPr>
        <w:t>Rachel:</w:t>
      </w:r>
      <w:r>
        <w:t xml:space="preserve"> Yeah, no. Ross has a PhD. </w:t>
      </w:r>
    </w:p>
    <w:p w:rsidR="00000000" w:rsidRDefault="004E651F">
      <w:r>
        <w:rPr>
          <w:b/>
        </w:rPr>
        <w:t>Amy:</w:t>
      </w:r>
      <w:r>
        <w:t xml:space="preserve"> Ew. </w:t>
      </w:r>
      <w:r>
        <w:rPr>
          <w:i/>
        </w:rPr>
        <w:t>(walks into Rachel's room, I'm guessing)</w:t>
      </w:r>
    </w:p>
    <w:p w:rsidR="00000000" w:rsidRDefault="004E651F">
      <w:r>
        <w:rPr>
          <w:b/>
        </w:rPr>
        <w:t>Rachel:</w:t>
      </w:r>
      <w:r>
        <w:t xml:space="preserve"> God she is unbelievable. </w:t>
      </w:r>
    </w:p>
    <w:p w:rsidR="00000000" w:rsidRDefault="004E651F">
      <w:r>
        <w:rPr>
          <w:b/>
        </w:rPr>
        <w:t>Ross:</w:t>
      </w:r>
      <w:r>
        <w:t xml:space="preserve"> I know, I mean a PhD is just as good as an MD. </w:t>
      </w:r>
    </w:p>
    <w:p w:rsidR="00000000" w:rsidRDefault="004E651F">
      <w:r>
        <w:rPr>
          <w:b/>
        </w:rPr>
        <w:t>Rachel:</w:t>
      </w:r>
      <w:r>
        <w:t xml:space="preserve"> Oh sure Ross, yeah. If I have a heart attack in a restaurant, I w</w:t>
      </w:r>
      <w:r>
        <w:t xml:space="preserve">ant you there with your fossil brush. </w:t>
      </w:r>
    </w:p>
    <w:p w:rsidR="00000000" w:rsidRDefault="004E651F">
      <w:r>
        <w:rPr>
          <w:b/>
        </w:rPr>
        <w:t>Amy storms out:</w:t>
      </w:r>
      <w:r>
        <w:t xml:space="preserve"> Stupid Thanksgiving. </w:t>
      </w:r>
    </w:p>
    <w:p w:rsidR="00000000" w:rsidRDefault="004E651F">
      <w:r>
        <w:rPr>
          <w:b/>
        </w:rPr>
        <w:t>Rachel:</w:t>
      </w:r>
      <w:r>
        <w:t xml:space="preserve"> What? What happened? </w:t>
      </w:r>
    </w:p>
    <w:p w:rsidR="00000000" w:rsidRDefault="004E651F">
      <w:r>
        <w:rPr>
          <w:b/>
        </w:rPr>
        <w:t>Amy:</w:t>
      </w:r>
      <w:r>
        <w:t xml:space="preserve"> My boyfriend canceled on me. I mean... I I finally find a real relationship. I mean, someone that I can spend this day with and then his wife co</w:t>
      </w:r>
      <w:r>
        <w:t xml:space="preserve">mes back into town. I swear, its almost not worth dating married guys. </w:t>
      </w:r>
    </w:p>
    <w:p w:rsidR="00000000" w:rsidRDefault="004E651F">
      <w:r>
        <w:rPr>
          <w:b/>
        </w:rPr>
        <w:t>Ross:</w:t>
      </w:r>
      <w:r>
        <w:t xml:space="preserve"> Don't say that. </w:t>
      </w:r>
    </w:p>
    <w:p w:rsidR="00000000" w:rsidRDefault="004E651F">
      <w:r>
        <w:rPr>
          <w:b/>
        </w:rPr>
        <w:t>Amy:</w:t>
      </w:r>
      <w:r>
        <w:t xml:space="preserve"> Oh. I was so looking forward to this. It was going to be such a beautiful Thanksgiving. We were going to have sushi. </w:t>
      </w:r>
    </w:p>
    <w:p w:rsidR="00000000" w:rsidRDefault="004E651F">
      <w:r>
        <w:rPr>
          <w:b/>
        </w:rPr>
        <w:t>Rachel:</w:t>
      </w:r>
      <w:r>
        <w:t xml:space="preserve"> Oh Amy, don't cry Amy. Um... R</w:t>
      </w:r>
      <w:r>
        <w:t xml:space="preserve">oss, could I talk to you in private? </w:t>
      </w:r>
    </w:p>
    <w:p w:rsidR="00000000" w:rsidRDefault="004E651F">
      <w:r>
        <w:rPr>
          <w:b/>
        </w:rPr>
        <w:t>Ross:</w:t>
      </w:r>
      <w:r>
        <w:t xml:space="preserve"> Sure, you want to go upstairs? </w:t>
      </w:r>
    </w:p>
    <w:p w:rsidR="00000000" w:rsidRDefault="004E651F">
      <w:r>
        <w:rPr>
          <w:i/>
        </w:rPr>
        <w:t>(Ross and Rachel go in the kitchen)</w:t>
      </w:r>
    </w:p>
    <w:p w:rsidR="00000000" w:rsidRDefault="004E651F">
      <w:r>
        <w:rPr>
          <w:b/>
        </w:rPr>
        <w:t>Rachel:</w:t>
      </w:r>
      <w:r>
        <w:t xml:space="preserve"> Um look I was thinking... If its ok with Monica I would like to invite Amy to Thanksgiving. </w:t>
      </w:r>
    </w:p>
    <w:p w:rsidR="00000000" w:rsidRDefault="004E651F">
      <w:r>
        <w:rPr>
          <w:b/>
        </w:rPr>
        <w:t>Ross:</w:t>
      </w:r>
      <w:r>
        <w:t xml:space="preserve"> You know, I think thats a great idea.</w:t>
      </w:r>
      <w:r>
        <w:t xml:space="preserve"> It'll be like the pilgrims bringing the Indians syphilis. </w:t>
      </w:r>
    </w:p>
    <w:p w:rsidR="00000000" w:rsidRDefault="004E651F">
      <w:r>
        <w:rPr>
          <w:b/>
        </w:rPr>
        <w:t>Rachel:</w:t>
      </w:r>
      <w:r>
        <w:t xml:space="preserve"> Look I know she's a little tough to take. She has no where else to go, and she's my sister. Alright, she's Emma's aunt. And I would like them to bond. </w:t>
      </w:r>
    </w:p>
    <w:p w:rsidR="00000000" w:rsidRDefault="004E651F">
      <w:r>
        <w:rPr>
          <w:b/>
        </w:rPr>
        <w:t>Ross:</w:t>
      </w:r>
      <w:r>
        <w:t xml:space="preserve"> Ok, fine, but I don't want the</w:t>
      </w:r>
      <w:r>
        <w:t xml:space="preserve">m bonding to much. I don't want her telling Emma she needs a nose job. </w:t>
      </w:r>
    </w:p>
    <w:p w:rsidR="00000000" w:rsidRDefault="004E651F">
      <w:r>
        <w:rPr>
          <w:b/>
        </w:rPr>
        <w:t>Rachel:</w:t>
      </w:r>
      <w:r>
        <w:t xml:space="preserve"> Ross, you know what? She may need one...We're just going to have to make our peace with that! </w:t>
      </w:r>
    </w:p>
    <w:p w:rsidR="00000000" w:rsidRDefault="004E651F">
      <w:r>
        <w:rPr>
          <w:i/>
        </w:rPr>
        <w:t>(Rachel grabs Ross' hand for support and starts to cry a little)</w:t>
      </w:r>
    </w:p>
    <w:p w:rsidR="00000000" w:rsidRDefault="004E651F">
      <w:pPr>
        <w:rPr>
          <w:b/>
        </w:rPr>
      </w:pPr>
      <w:r>
        <w:rPr>
          <w:b/>
        </w:rPr>
        <w:t>Monica and Chand</w:t>
      </w:r>
      <w:r>
        <w:rPr>
          <w:b/>
        </w:rPr>
        <w:t xml:space="preserve">ler's apartment </w:t>
      </w:r>
    </w:p>
    <w:p w:rsidR="00000000" w:rsidRDefault="004E651F">
      <w:r>
        <w:rPr>
          <w:b/>
        </w:rPr>
        <w:t>Rachel opens their door:</w:t>
      </w:r>
      <w:r>
        <w:t xml:space="preserve"> Hi. </w:t>
      </w:r>
    </w:p>
    <w:p w:rsidR="00000000" w:rsidRDefault="004E651F">
      <w:r>
        <w:rPr>
          <w:b/>
        </w:rPr>
        <w:t>Everyone there says:</w:t>
      </w:r>
      <w:r>
        <w:t xml:space="preserve"> Hi, hey. </w:t>
      </w:r>
    </w:p>
    <w:p w:rsidR="00000000" w:rsidRDefault="004E651F">
      <w:r>
        <w:rPr>
          <w:b/>
        </w:rPr>
        <w:t>Rachel:</w:t>
      </w:r>
      <w:r>
        <w:t xml:space="preserve"> Hey you guys, this is my sister Amy. This is Chandler, Joey, Phoebe and you know Mon. </w:t>
      </w:r>
    </w:p>
    <w:p w:rsidR="00000000" w:rsidRDefault="004E651F">
      <w:r>
        <w:rPr>
          <w:b/>
        </w:rPr>
        <w:t>Everyone:</w:t>
      </w:r>
      <w:r>
        <w:t xml:space="preserve"> Hi. </w:t>
      </w:r>
    </w:p>
    <w:p w:rsidR="00000000" w:rsidRDefault="004E651F">
      <w:r>
        <w:rPr>
          <w:b/>
        </w:rPr>
        <w:t>Amy:</w:t>
      </w:r>
      <w:r>
        <w:t xml:space="preserve"> Oh my god. You're on Days of Our Lives. </w:t>
      </w:r>
    </w:p>
    <w:p w:rsidR="00000000" w:rsidRDefault="004E651F">
      <w:r>
        <w:rPr>
          <w:b/>
        </w:rPr>
        <w:t>Joey laughs:</w:t>
      </w:r>
      <w:r>
        <w:t xml:space="preserve"> Yeah. </w:t>
      </w:r>
    </w:p>
    <w:p w:rsidR="00000000" w:rsidRDefault="004E651F">
      <w:r>
        <w:rPr>
          <w:b/>
        </w:rPr>
        <w:t>Am</w:t>
      </w:r>
      <w:r>
        <w:rPr>
          <w:b/>
        </w:rPr>
        <w:t>y:</w:t>
      </w:r>
      <w:r>
        <w:t xml:space="preserve"> wow. They must put a lot of makeup on you. </w:t>
      </w:r>
    </w:p>
    <w:p w:rsidR="00000000" w:rsidRDefault="004E651F">
      <w:r>
        <w:rPr>
          <w:b/>
        </w:rPr>
        <w:t>Joey looks rejected:</w:t>
      </w:r>
      <w:r>
        <w:t xml:space="preserve"> Hap... Hap... Happy Thanksgiving. </w:t>
      </w:r>
    </w:p>
    <w:p w:rsidR="00000000" w:rsidRDefault="004E651F">
      <w:r>
        <w:rPr>
          <w:i/>
        </w:rPr>
        <w:t>(Joey turns away and Chandler reassuringly pats him on the back)</w:t>
      </w:r>
    </w:p>
    <w:p w:rsidR="00000000" w:rsidRDefault="004E651F">
      <w:r>
        <w:rPr>
          <w:b/>
        </w:rPr>
        <w:t>Ross to Monica:</w:t>
      </w:r>
      <w:r>
        <w:t xml:space="preserve"> Hi. </w:t>
      </w:r>
    </w:p>
    <w:p w:rsidR="00000000" w:rsidRDefault="004E651F">
      <w:r>
        <w:rPr>
          <w:b/>
        </w:rPr>
        <w:t>Monica to Ross:</w:t>
      </w:r>
      <w:r>
        <w:t xml:space="preserve"> Hi. </w:t>
      </w:r>
    </w:p>
    <w:p w:rsidR="00000000" w:rsidRDefault="004E651F">
      <w:r>
        <w:rPr>
          <w:i/>
        </w:rPr>
        <w:t>(they hug and kiss on check)</w:t>
      </w:r>
    </w:p>
    <w:p w:rsidR="00000000" w:rsidRDefault="004E651F">
      <w:r>
        <w:rPr>
          <w:b/>
        </w:rPr>
        <w:t xml:space="preserve">Monica to Emma : </w:t>
      </w:r>
      <w:r>
        <w:t xml:space="preserve">Hey you. </w:t>
      </w:r>
    </w:p>
    <w:p w:rsidR="00000000" w:rsidRDefault="004E651F">
      <w:r>
        <w:rPr>
          <w:b/>
        </w:rPr>
        <w:t>Monica to Amy:</w:t>
      </w:r>
      <w:r>
        <w:t xml:space="preserve"> So. Welcome. Is this your first time you're seeing Emma? </w:t>
      </w:r>
    </w:p>
    <w:p w:rsidR="00000000" w:rsidRDefault="004E651F">
      <w:r>
        <w:rPr>
          <w:b/>
        </w:rPr>
        <w:t>Amy with confused look on face:</w:t>
      </w:r>
      <w:r>
        <w:t xml:space="preserve"> Yeah I... I think so. </w:t>
      </w:r>
      <w:r>
        <w:rPr>
          <w:i/>
        </w:rPr>
        <w:t>(sticks her hand out to shake hands with Phoebe and says to her)</w:t>
      </w:r>
      <w:r>
        <w:t xml:space="preserve"> It's nice to meet you Emma. </w:t>
      </w:r>
    </w:p>
    <w:p w:rsidR="00000000" w:rsidRDefault="004E651F">
      <w:r>
        <w:rPr>
          <w:b/>
        </w:rPr>
        <w:t>Phoebe shakes her hand an</w:t>
      </w:r>
      <w:r>
        <w:rPr>
          <w:b/>
        </w:rPr>
        <w:t xml:space="preserve">d says : </w:t>
      </w:r>
      <w:r>
        <w:t xml:space="preserve">Phoe-Be. </w:t>
      </w:r>
    </w:p>
    <w:p w:rsidR="00000000" w:rsidRDefault="004E651F">
      <w:r>
        <w:rPr>
          <w:b/>
        </w:rPr>
        <w:t>Amy:</w:t>
      </w:r>
      <w:r>
        <w:t xml:space="preserve"> Oh. That's a funny noise. </w:t>
      </w:r>
    </w:p>
    <w:p w:rsidR="00000000" w:rsidRDefault="004E651F">
      <w:r>
        <w:rPr>
          <w:i/>
        </w:rPr>
        <w:t>(Monica and Amy turn away and walk into the living room towards the secret closet)</w:t>
      </w:r>
    </w:p>
    <w:p w:rsidR="00000000" w:rsidRDefault="004E651F">
      <w:r>
        <w:rPr>
          <w:b/>
        </w:rPr>
        <w:t>Joey:</w:t>
      </w:r>
      <w:r>
        <w:t xml:space="preserve"> Pheebs, I still need some help here </w:t>
      </w:r>
    </w:p>
    <w:p w:rsidR="00000000" w:rsidRDefault="004E651F">
      <w:r>
        <w:rPr>
          <w:b/>
        </w:rPr>
        <w:t>Phoebe:</w:t>
      </w:r>
      <w:r>
        <w:t xml:space="preserve"> Oh right, ok um. Ok so its not just the lie you tell. but its the way y</w:t>
      </w:r>
      <w:r>
        <w:t xml:space="preserve">ou tell it. . For example if you look down at the ground when you're talking, people know you're lying. </w:t>
      </w:r>
    </w:p>
    <w:p w:rsidR="00000000" w:rsidRDefault="004E651F">
      <w:r>
        <w:rPr>
          <w:b/>
        </w:rPr>
        <w:t>Joey:</w:t>
      </w:r>
      <w:r>
        <w:t xml:space="preserve"> Oh... I don't know why this is so hard for me. you know... I mean lying is basically just acting and I am a terrfic actor. </w:t>
      </w:r>
    </w:p>
    <w:p w:rsidR="00000000" w:rsidRDefault="004E651F">
      <w:r>
        <w:rPr>
          <w:b/>
        </w:rPr>
        <w:t xml:space="preserve">Phoebe looks down : </w:t>
      </w:r>
      <w:r>
        <w:t>Y</w:t>
      </w:r>
      <w:r>
        <w:t xml:space="preserve">ou are a terrific actor. </w:t>
      </w:r>
    </w:p>
    <w:p w:rsidR="00000000" w:rsidRDefault="004E651F">
      <w:r>
        <w:rPr>
          <w:i/>
        </w:rPr>
        <w:t>(Joey realizes what she's doing)</w:t>
      </w:r>
    </w:p>
    <w:p w:rsidR="00000000" w:rsidRDefault="004E651F">
      <w:r>
        <w:rPr>
          <w:b/>
        </w:rPr>
        <w:t>Amy coming out of the bathroom:</w:t>
      </w:r>
      <w:r>
        <w:t xml:space="preserve"> Hey. Hey where's the baby? </w:t>
      </w:r>
    </w:p>
    <w:p w:rsidR="00000000" w:rsidRDefault="004E651F">
      <w:r>
        <w:rPr>
          <w:b/>
        </w:rPr>
        <w:t>Rachel:</w:t>
      </w:r>
      <w:r>
        <w:t xml:space="preserve"> Oh we just put her down for a nap. </w:t>
      </w:r>
    </w:p>
    <w:p w:rsidR="00000000" w:rsidRDefault="004E651F">
      <w:r>
        <w:rPr>
          <w:b/>
        </w:rPr>
        <w:t>Amy:</w:t>
      </w:r>
      <w:r>
        <w:t xml:space="preserve"> Oh I was just thinking. You know what would be incredible? If you guys died. </w:t>
      </w:r>
    </w:p>
    <w:p w:rsidR="00000000" w:rsidRDefault="004E651F">
      <w:r>
        <w:rPr>
          <w:b/>
        </w:rPr>
        <w:t>Ross first</w:t>
      </w:r>
      <w:r>
        <w:rPr>
          <w:b/>
        </w:rPr>
        <w:t xml:space="preserve"> has a look of 'huh' then changes it to sarcastic happy:</w:t>
      </w:r>
      <w:r>
        <w:t xml:space="preserve"> Thank you Amy. </w:t>
      </w:r>
    </w:p>
    <w:p w:rsidR="00000000" w:rsidRDefault="004E651F">
      <w:r>
        <w:rPr>
          <w:b/>
        </w:rPr>
        <w:t>Amy:</w:t>
      </w:r>
      <w:r>
        <w:t xml:space="preserve"> no, no, then I would get the baby. I mean you know it would be just like a movie. Like at first I wouldn't know what to do with her, then I would rise to the occasion and and the</w:t>
      </w:r>
      <w:r>
        <w:t xml:space="preserve">n I would get a makeover and then I'd get married. </w:t>
      </w:r>
    </w:p>
    <w:p w:rsidR="00000000" w:rsidRDefault="004E651F">
      <w:r>
        <w:rPr>
          <w:b/>
        </w:rPr>
        <w:t>Phoebe:</w:t>
      </w:r>
      <w:r>
        <w:t xml:space="preserve"> Thats a great movie. </w:t>
      </w:r>
      <w:r>
        <w:rPr>
          <w:i/>
        </w:rPr>
        <w:t>(she claps)</w:t>
      </w:r>
    </w:p>
    <w:p w:rsidR="00000000" w:rsidRDefault="004E651F">
      <w:r>
        <w:rPr>
          <w:i/>
        </w:rPr>
        <w:t>(Joey nods in agreement)</w:t>
      </w:r>
    </w:p>
    <w:p w:rsidR="00000000" w:rsidRDefault="004E651F">
      <w:r>
        <w:rPr>
          <w:b/>
        </w:rPr>
        <w:t>Amy:</w:t>
      </w:r>
      <w:r>
        <w:t xml:space="preserve"> Now listen, not that you guys could stop me or anything cause you know you'd be dead. I was thinking about changing her name. I'm jus</w:t>
      </w:r>
      <w:r>
        <w:t xml:space="preserve">t not really a big fan of Emily. </w:t>
      </w:r>
    </w:p>
    <w:p w:rsidR="00000000" w:rsidRDefault="004E651F">
      <w:r>
        <w:t xml:space="preserve">[Transcriber note: I'm surprised that Rachel and Ross didn't say they weren't either here] </w:t>
      </w:r>
    </w:p>
    <w:p w:rsidR="00000000" w:rsidRDefault="004E651F">
      <w:r>
        <w:rPr>
          <w:b/>
        </w:rPr>
        <w:t>Ross:</w:t>
      </w:r>
      <w:r>
        <w:t xml:space="preserve"> Emma. </w:t>
      </w:r>
    </w:p>
    <w:p w:rsidR="00000000" w:rsidRDefault="004E651F">
      <w:r>
        <w:rPr>
          <w:b/>
        </w:rPr>
        <w:t>Amy turns around to Phoebe:</w:t>
      </w:r>
      <w:r>
        <w:t xml:space="preserve"> Emma, Ross wants you. </w:t>
      </w:r>
    </w:p>
    <w:p w:rsidR="00000000" w:rsidRDefault="004E651F">
      <w:r>
        <w:rPr>
          <w:b/>
        </w:rPr>
        <w:t>Phoebe:</w:t>
      </w:r>
      <w:r>
        <w:t xml:space="preserve"> PHOE-BE. </w:t>
      </w:r>
    </w:p>
    <w:p w:rsidR="00000000" w:rsidRDefault="004E651F">
      <w:r>
        <w:rPr>
          <w:b/>
        </w:rPr>
        <w:t>Amy turns to Ross and Rachel:</w:t>
      </w:r>
      <w:r>
        <w:t xml:space="preserve"> Why does she keep </w:t>
      </w:r>
      <w:r>
        <w:t xml:space="preserve">making that noise? </w:t>
      </w:r>
    </w:p>
    <w:p w:rsidR="00000000" w:rsidRDefault="004E651F">
      <w:r>
        <w:rPr>
          <w:b/>
        </w:rPr>
        <w:t>Rachel:</w:t>
      </w:r>
      <w:r>
        <w:t xml:space="preserve"> Honey, I don't know how to tell you this, but um, if something were to happen to Ross or to myself </w:t>
      </w:r>
      <w:r>
        <w:rPr>
          <w:i/>
        </w:rPr>
        <w:t>(Ross and Rachel knock on wood)</w:t>
      </w:r>
      <w:r>
        <w:t xml:space="preserve"> um you wouldn't get the baby. </w:t>
      </w:r>
    </w:p>
    <w:p w:rsidR="00000000" w:rsidRDefault="004E651F">
      <w:r>
        <w:rPr>
          <w:b/>
        </w:rPr>
        <w:t>Amy:</w:t>
      </w:r>
      <w:r>
        <w:t xml:space="preserve"> Well who would? </w:t>
      </w:r>
    </w:p>
    <w:p w:rsidR="00000000" w:rsidRDefault="004E651F">
      <w:r>
        <w:rPr>
          <w:b/>
        </w:rPr>
        <w:t>Ross:</w:t>
      </w:r>
      <w:r>
        <w:t xml:space="preserve"> Well we haven't offically asked them y</w:t>
      </w:r>
      <w:r>
        <w:t xml:space="preserve">et, but we would want Monica and Chandler. </w:t>
      </w:r>
    </w:p>
    <w:p w:rsidR="00000000" w:rsidRDefault="004E651F">
      <w:r>
        <w:rPr>
          <w:b/>
        </w:rPr>
        <w:t>Chandler:</w:t>
      </w:r>
      <w:r>
        <w:t xml:space="preserve"> I can't believe you'd want us to raise Emma. </w:t>
      </w:r>
    </w:p>
    <w:p w:rsidR="00000000" w:rsidRDefault="004E651F">
      <w:r>
        <w:rPr>
          <w:b/>
        </w:rPr>
        <w:t>Monica:</w:t>
      </w:r>
      <w:r>
        <w:t xml:space="preserve"> yeah oh my god, I'm so moved. </w:t>
      </w:r>
    </w:p>
    <w:p w:rsidR="00000000" w:rsidRDefault="004E651F">
      <w:r>
        <w:rPr>
          <w:b/>
        </w:rPr>
        <w:t>Amy:</w:t>
      </w:r>
      <w:r>
        <w:t xml:space="preserve"> I don't believe this, hold on a second. You guys die and I don't get your baby? </w:t>
      </w:r>
    </w:p>
    <w:p w:rsidR="00000000" w:rsidRDefault="004E651F">
      <w:r>
        <w:rPr>
          <w:b/>
        </w:rPr>
        <w:t>Rachel:</w:t>
      </w:r>
      <w:r>
        <w:t xml:space="preserve"> See look Amy, we're a l</w:t>
      </w:r>
      <w:r>
        <w:t xml:space="preserve">ot closer to Monica and Chandler. We see them every day. And truthfully honey, you don't seem very connected to the baby. </w:t>
      </w:r>
    </w:p>
    <w:p w:rsidR="00000000" w:rsidRDefault="004E651F">
      <w:r>
        <w:rPr>
          <w:b/>
        </w:rPr>
        <w:t>Amy:</w:t>
      </w:r>
      <w:r>
        <w:t xml:space="preserve"> Connected? I mean... to what? She's... she's a lump. </w:t>
      </w:r>
    </w:p>
    <w:p w:rsidR="00000000" w:rsidRDefault="004E651F">
      <w:r>
        <w:rPr>
          <w:b/>
        </w:rPr>
        <w:t>Chandler:</w:t>
      </w:r>
      <w:r>
        <w:t xml:space="preserve"> You know, guys I got to say. This means so much to me. That you </w:t>
      </w:r>
      <w:r>
        <w:t xml:space="preserve">would trust me with your child. I mean, we all know that Monica and I have been trying to have a baby of our own. You know I've had my doubts about my skills as a father, but that you two... that you two..... </w:t>
      </w:r>
      <w:r>
        <w:rPr>
          <w:i/>
        </w:rPr>
        <w:t>(starts to cry)</w:t>
      </w:r>
    </w:p>
    <w:p w:rsidR="00000000" w:rsidRDefault="004E651F">
      <w:r>
        <w:rPr>
          <w:b/>
        </w:rPr>
        <w:t>Amy:</w:t>
      </w:r>
      <w:r>
        <w:rPr>
          <w:i/>
        </w:rPr>
        <w:t>(points to Chandler)</w:t>
      </w:r>
      <w:r>
        <w:t xml:space="preserve"> This g</w:t>
      </w:r>
      <w:r>
        <w:t xml:space="preserve">uy? Seriously? </w:t>
      </w:r>
    </w:p>
    <w:p w:rsidR="00000000" w:rsidRDefault="004E651F">
      <w:pPr>
        <w:rPr>
          <w:b/>
        </w:rPr>
      </w:pPr>
      <w:r>
        <w:rPr>
          <w:b/>
        </w:rPr>
        <w:t xml:space="preserve">Later in the day. </w:t>
      </w:r>
    </w:p>
    <w:p w:rsidR="00000000" w:rsidRDefault="004E651F">
      <w:r>
        <w:rPr>
          <w:b/>
        </w:rPr>
        <w:t>Monica:</w:t>
      </w:r>
      <w:r>
        <w:t xml:space="preserve"> Okay! It's time for dinner. Everyone we're using our fancy china... um and its very expensive so please be careful. </w:t>
      </w:r>
    </w:p>
    <w:p w:rsidR="00000000" w:rsidRDefault="004E651F">
      <w:r>
        <w:rPr>
          <w:b/>
        </w:rPr>
        <w:t>Ross starts playing with a plate:</w:t>
      </w:r>
      <w:r>
        <w:t xml:space="preserve"> Woah. Woah... </w:t>
      </w:r>
      <w:r>
        <w:rPr>
          <w:i/>
        </w:rPr>
        <w:t>(nearly really drops the plate and more seriousl</w:t>
      </w:r>
      <w:r>
        <w:rPr>
          <w:i/>
        </w:rPr>
        <w:t>y)</w:t>
      </w:r>
      <w:r>
        <w:t xml:space="preserve"> Woah. </w:t>
      </w:r>
    </w:p>
    <w:p w:rsidR="00000000" w:rsidRDefault="004E651F">
      <w:r>
        <w:rPr>
          <w:b/>
        </w:rPr>
        <w:t>Monica:</w:t>
      </w:r>
      <w:r>
        <w:t xml:space="preserve"> Okay, just to be clear comedy with the plates will not be well recieved. </w:t>
      </w:r>
      <w:r>
        <w:rPr>
          <w:i/>
        </w:rPr>
        <w:t>(pinches Ross' arm)</w:t>
      </w:r>
    </w:p>
    <w:p w:rsidR="00000000" w:rsidRDefault="004E651F">
      <w:r>
        <w:t xml:space="preserve">Ross makes some sort of sound to let us know it hurt. </w:t>
      </w:r>
    </w:p>
    <w:p w:rsidR="00000000" w:rsidRDefault="004E651F">
      <w:r>
        <w:rPr>
          <w:b/>
        </w:rPr>
        <w:t>Joey:</w:t>
      </w:r>
      <w:r>
        <w:t xml:space="preserve"> Hey! How come my plate's less fancy then everyone else's? Do you not trust me with a</w:t>
      </w:r>
      <w:r>
        <w:t xml:space="preserve"> fancy plate? </w:t>
      </w:r>
    </w:p>
    <w:p w:rsidR="00000000" w:rsidRDefault="004E651F">
      <w:r>
        <w:rPr>
          <w:b/>
        </w:rPr>
        <w:t>Monica:</w:t>
      </w:r>
      <w:r>
        <w:t xml:space="preserve"> No, honey, its. thats a special plate. See its a game, whoever gets that plate wins. </w:t>
      </w:r>
    </w:p>
    <w:p w:rsidR="00000000" w:rsidRDefault="004E651F">
      <w:r>
        <w:rPr>
          <w:b/>
        </w:rPr>
        <w:t>Joey:</w:t>
      </w:r>
      <w:r>
        <w:t xml:space="preserve"> I can't believe I won. </w:t>
      </w:r>
    </w:p>
    <w:p w:rsidR="00000000" w:rsidRDefault="004E651F">
      <w:r>
        <w:rPr>
          <w:b/>
        </w:rPr>
        <w:t>Amy:</w:t>
      </w:r>
      <w:r>
        <w:t xml:space="preserve"> Its such a slap in the face. I'm your sister and you would give your baby to these strangers over me. </w:t>
      </w:r>
    </w:p>
    <w:p w:rsidR="00000000" w:rsidRDefault="004E651F">
      <w:r>
        <w:rPr>
          <w:b/>
        </w:rPr>
        <w:t>Rachel:</w:t>
      </w:r>
      <w:r>
        <w:t xml:space="preserve"> M</w:t>
      </w:r>
      <w:r>
        <w:t xml:space="preserve">onica is Ross' sister. </w:t>
      </w:r>
    </w:p>
    <w:p w:rsidR="00000000" w:rsidRDefault="004E651F">
      <w:r>
        <w:rPr>
          <w:b/>
        </w:rPr>
        <w:t>Amy:</w:t>
      </w:r>
      <w:r>
        <w:t xml:space="preserve"> No, Ross' sister was really fat. </w:t>
      </w:r>
    </w:p>
    <w:p w:rsidR="00000000" w:rsidRDefault="004E651F">
      <w:r>
        <w:rPr>
          <w:b/>
        </w:rPr>
        <w:t>Monica:</w:t>
      </w:r>
      <w:r>
        <w:t xml:space="preserve"> That was me. </w:t>
      </w:r>
    </w:p>
    <w:p w:rsidR="00000000" w:rsidRDefault="004E651F">
      <w:r>
        <w:rPr>
          <w:b/>
        </w:rPr>
        <w:t>Amy:</w:t>
      </w:r>
      <w:r>
        <w:t xml:space="preserve"> No, she was this really dorky girl in high school that used to follow Rachel around like a puppy dog. </w:t>
      </w:r>
    </w:p>
    <w:p w:rsidR="00000000" w:rsidRDefault="004E651F">
      <w:r>
        <w:rPr>
          <w:b/>
        </w:rPr>
        <w:t>Rachel:</w:t>
      </w:r>
      <w:r>
        <w:t xml:space="preserve"> Hey. Amy. You've got to stop doing that. </w:t>
      </w:r>
    </w:p>
    <w:p w:rsidR="00000000" w:rsidRDefault="004E651F">
      <w:r>
        <w:rPr>
          <w:i/>
        </w:rPr>
        <w:t>(Amy gets pis</w:t>
      </w:r>
      <w:r>
        <w:rPr>
          <w:i/>
        </w:rPr>
        <w:t>sed and starts cutting food on the fancy plate very harshly, you can hear the silveware scraping the fancy plate)</w:t>
      </w:r>
    </w:p>
    <w:p w:rsidR="00000000" w:rsidRDefault="004E651F">
      <w:r>
        <w:rPr>
          <w:b/>
        </w:rPr>
        <w:t>Monica about to have a heart attack:</w:t>
      </w:r>
      <w:r>
        <w:t xml:space="preserve"> Okay, listen I know you're having a little bit of a family crisis, but you don't have to take it out on t</w:t>
      </w:r>
      <w:r>
        <w:t xml:space="preserve">he plates. I mean, I mean in fact I think that everyone should cut their food like this. </w:t>
      </w:r>
    </w:p>
    <w:p w:rsidR="00000000" w:rsidRDefault="004E651F">
      <w:r>
        <w:rPr>
          <w:i/>
        </w:rPr>
        <w:t>(Monica holds a turkey leg up in the air over the plate trying to cut meat off with a knife)</w:t>
      </w:r>
    </w:p>
    <w:p w:rsidR="00000000" w:rsidRDefault="004E651F">
      <w:r>
        <w:rPr>
          <w:b/>
        </w:rPr>
        <w:t>Monica:</w:t>
      </w:r>
      <w:r>
        <w:t xml:space="preserve"> Now see, this way you protect the plate... and lets face it you h</w:t>
      </w:r>
      <w:r>
        <w:t xml:space="preserve">ave fun. </w:t>
      </w:r>
    </w:p>
    <w:p w:rsidR="00000000" w:rsidRDefault="004E651F">
      <w:r>
        <w:rPr>
          <w:b/>
        </w:rPr>
        <w:t>Amy:</w:t>
      </w:r>
      <w:r>
        <w:t xml:space="preserve"> Okay, how about this, you guys die and the crazy plate lady dies, then do I get the baby? </w:t>
      </w:r>
    </w:p>
    <w:p w:rsidR="00000000" w:rsidRDefault="004E651F">
      <w:r>
        <w:rPr>
          <w:b/>
        </w:rPr>
        <w:t>Chandler:</w:t>
      </w:r>
      <w:r>
        <w:t xml:space="preserve"> No, if crazy plate lad... </w:t>
      </w:r>
      <w:r>
        <w:rPr>
          <w:i/>
        </w:rPr>
        <w:t>(sees Monica frustrated at this comment)</w:t>
      </w:r>
      <w:r>
        <w:t xml:space="preserve"> If Monica dies then I would get Emma, Right? </w:t>
      </w:r>
    </w:p>
    <w:p w:rsidR="00000000" w:rsidRDefault="004E651F">
      <w:r>
        <w:rPr>
          <w:i/>
        </w:rPr>
        <w:t xml:space="preserve">(Ross and Rachel pause and </w:t>
      </w:r>
      <w:r>
        <w:rPr>
          <w:i/>
        </w:rPr>
        <w:t>ponder this)</w:t>
      </w:r>
    </w:p>
    <w:p w:rsidR="00000000" w:rsidRDefault="004E651F">
      <w:r>
        <w:rPr>
          <w:b/>
        </w:rPr>
        <w:t>Rachel:</w:t>
      </w:r>
      <w:r>
        <w:t xml:space="preserve"> Well actually... </w:t>
      </w:r>
    </w:p>
    <w:p w:rsidR="00000000" w:rsidRDefault="004E651F">
      <w:r>
        <w:rPr>
          <w:b/>
        </w:rPr>
        <w:t>Chandler:</w:t>
      </w:r>
      <w:r>
        <w:t xml:space="preserve"> Actually what? </w:t>
      </w:r>
    </w:p>
    <w:p w:rsidR="00000000" w:rsidRDefault="004E651F">
      <w:r>
        <w:rPr>
          <w:b/>
        </w:rPr>
        <w:t>Ross:</w:t>
      </w:r>
      <w:r>
        <w:t xml:space="preserve"> well... its just. its just in that case, then um. Emma would go to my parents. </w:t>
      </w:r>
    </w:p>
    <w:p w:rsidR="00000000" w:rsidRDefault="004E651F">
      <w:r>
        <w:rPr>
          <w:b/>
        </w:rPr>
        <w:t>Chandler:</w:t>
      </w:r>
      <w:r>
        <w:t xml:space="preserve"> What? </w:t>
      </w:r>
    </w:p>
    <w:p w:rsidR="00000000" w:rsidRDefault="004E651F">
      <w:r>
        <w:rPr>
          <w:b/>
        </w:rPr>
        <w:t>Amy:</w:t>
      </w:r>
      <w:r>
        <w:t xml:space="preserve"> Hurts, doesn't it? </w:t>
      </w:r>
    </w:p>
    <w:p w:rsidR="00000000" w:rsidRDefault="004E651F">
      <w:r>
        <w:rPr>
          <w:i/>
        </w:rPr>
        <w:t>(Chandler gives a look that says "Yeah!")</w:t>
      </w:r>
    </w:p>
    <w:p w:rsidR="00000000" w:rsidRDefault="004E651F">
      <w:r>
        <w:rPr>
          <w:b/>
        </w:rPr>
        <w:t>Joey raises his hand:</w:t>
      </w:r>
      <w:r>
        <w:t xml:space="preserve"> Uh... who has to die for me to get her? </w:t>
      </w:r>
    </w:p>
    <w:p w:rsidR="00000000" w:rsidRDefault="004E651F">
      <w:r>
        <w:rPr>
          <w:i/>
        </w:rPr>
        <w:t>(Everyone is looking around and at Joey with looks of 'what?' on their faces)</w:t>
      </w:r>
    </w:p>
    <w:p w:rsidR="00000000" w:rsidRDefault="004E651F">
      <w:pPr>
        <w:rPr>
          <w:b/>
        </w:rPr>
      </w:pPr>
      <w:r>
        <w:rPr>
          <w:b/>
        </w:rPr>
        <w:t xml:space="preserve">Commercial Break. </w:t>
      </w:r>
    </w:p>
    <w:p w:rsidR="00000000" w:rsidRDefault="004E651F">
      <w:r>
        <w:rPr>
          <w:b/>
        </w:rPr>
        <w:t>Chandler:</w:t>
      </w:r>
      <w:r>
        <w:t xml:space="preserve"> So if Monica's not around, then I'm not good enough to raise Emma? </w:t>
      </w:r>
    </w:p>
    <w:p w:rsidR="00000000" w:rsidRDefault="004E651F">
      <w:r>
        <w:rPr>
          <w:b/>
        </w:rPr>
        <w:t>Ross looks down:</w:t>
      </w:r>
      <w:r>
        <w:t xml:space="preserve"> No, that that is not w</w:t>
      </w:r>
      <w:r>
        <w:t xml:space="preserve">hat we're saying. </w:t>
      </w:r>
    </w:p>
    <w:p w:rsidR="00000000" w:rsidRDefault="004E651F">
      <w:r>
        <w:rPr>
          <w:b/>
        </w:rPr>
        <w:t>Joey:</w:t>
      </w:r>
      <w:r>
        <w:t xml:space="preserve"> Yeah he's lying. He looked down. </w:t>
      </w:r>
    </w:p>
    <w:p w:rsidR="00000000" w:rsidRDefault="004E651F">
      <w:r>
        <w:rPr>
          <w:i/>
        </w:rPr>
        <w:t>(Joey looks to Phoebe and she nods in agreement)</w:t>
      </w:r>
    </w:p>
    <w:p w:rsidR="00000000" w:rsidRDefault="004E651F">
      <w:r>
        <w:rPr>
          <w:b/>
        </w:rPr>
        <w:t>Chandler:</w:t>
      </w:r>
      <w:r>
        <w:t xml:space="preserve"> Well what is wrong with me? Am I ... am I incomptent? Because I managed to survive whatever it is that killed the three of you! </w:t>
      </w:r>
    </w:p>
    <w:p w:rsidR="00000000" w:rsidRDefault="004E651F">
      <w:r>
        <w:rPr>
          <w:b/>
        </w:rPr>
        <w:t>Rachel:</w:t>
      </w:r>
      <w:r>
        <w:t xml:space="preserve"> H</w:t>
      </w:r>
      <w:r>
        <w:t xml:space="preserve">oney, you're taking this the wrong way. We think you're going to be a wonderful parent. It's just... you're more the fun parent. </w:t>
      </w:r>
    </w:p>
    <w:p w:rsidR="00000000" w:rsidRDefault="004E651F">
      <w:r>
        <w:rPr>
          <w:b/>
        </w:rPr>
        <w:t>Ross:</w:t>
      </w:r>
      <w:r>
        <w:t xml:space="preserve"> Yeah and we'd want to make sure Emma has someone like Monica who is more uh. uh discliplinarin... someone who can be fir</w:t>
      </w:r>
      <w:r>
        <w:t xml:space="preserve">m and strict. </w:t>
      </w:r>
    </w:p>
    <w:p w:rsidR="00000000" w:rsidRDefault="004E651F">
      <w:r>
        <w:rPr>
          <w:b/>
        </w:rPr>
        <w:t>Monica:</w:t>
      </w:r>
      <w:r>
        <w:t xml:space="preserve"> Thats not how you see me, is it? </w:t>
      </w:r>
    </w:p>
    <w:p w:rsidR="00000000" w:rsidRDefault="004E651F">
      <w:r>
        <w:rPr>
          <w:b/>
        </w:rPr>
        <w:t>Phoebe while cutting a sweet potatoe in the air:</w:t>
      </w:r>
      <w:r>
        <w:t xml:space="preserve"> No you're all about the fun. </w:t>
      </w:r>
    </w:p>
    <w:p w:rsidR="00000000" w:rsidRDefault="004E651F">
      <w:r>
        <w:rPr>
          <w:b/>
        </w:rPr>
        <w:t>Chandler:</w:t>
      </w:r>
      <w:r>
        <w:t xml:space="preserve"> Look, I may not know a lot about babies, but do you really think I'm not capable? </w:t>
      </w:r>
    </w:p>
    <w:p w:rsidR="00000000" w:rsidRDefault="004E651F">
      <w:r>
        <w:rPr>
          <w:b/>
        </w:rPr>
        <w:t>Ross:</w:t>
      </w:r>
      <w:r>
        <w:t xml:space="preserve"> No, you both are equa</w:t>
      </w:r>
      <w:r>
        <w:t xml:space="preserve">lly capable. Its just... you're strongest when... when you're together. </w:t>
      </w:r>
    </w:p>
    <w:p w:rsidR="00000000" w:rsidRDefault="004E651F">
      <w:r>
        <w:rPr>
          <w:b/>
        </w:rPr>
        <w:t>Chandler:</w:t>
      </w:r>
      <w:r>
        <w:t xml:space="preserve"> Ok. So if we both had Emma and I die </w:t>
      </w:r>
      <w:r>
        <w:rPr>
          <w:i/>
        </w:rPr>
        <w:t>(knocks on table)</w:t>
      </w:r>
      <w:r>
        <w:t xml:space="preserve"> she'd have to give her up. </w:t>
      </w:r>
    </w:p>
    <w:p w:rsidR="00000000" w:rsidRDefault="004E651F">
      <w:r>
        <w:rPr>
          <w:b/>
        </w:rPr>
        <w:t>Ross:</w:t>
      </w:r>
      <w:r>
        <w:t xml:space="preserve"> Sure, Monica would have to give her up. </w:t>
      </w:r>
    </w:p>
    <w:p w:rsidR="00000000" w:rsidRDefault="004E651F">
      <w:r>
        <w:rPr>
          <w:b/>
        </w:rPr>
        <w:t>Joey:</w:t>
      </w:r>
      <w:r>
        <w:t xml:space="preserve"> I lie better then that, right? </w:t>
      </w:r>
    </w:p>
    <w:p w:rsidR="00000000" w:rsidRDefault="004E651F">
      <w:r>
        <w:rPr>
          <w:b/>
        </w:rPr>
        <w:t>Chand</w:t>
      </w:r>
      <w:r>
        <w:rPr>
          <w:b/>
        </w:rPr>
        <w:t>ler:</w:t>
      </w:r>
      <w:r>
        <w:t xml:space="preserve"> So... let me get this straight. So my two friends die, I get Emma. Then my wife dies, then Emma the one tiny ray of hope left in my life gets taken away from me? </w:t>
      </w:r>
    </w:p>
    <w:p w:rsidR="00000000" w:rsidRDefault="004E651F">
      <w:r>
        <w:rPr>
          <w:b/>
        </w:rPr>
        <w:t>Phoebe:</w:t>
      </w:r>
      <w:r>
        <w:t xml:space="preserve"> There's your movie! </w:t>
      </w:r>
      <w:r>
        <w:rPr>
          <w:i/>
        </w:rPr>
        <w:t>(claps)</w:t>
      </w:r>
    </w:p>
    <w:p w:rsidR="00000000" w:rsidRDefault="004E651F">
      <w:pPr>
        <w:rPr>
          <w:b/>
        </w:rPr>
      </w:pPr>
      <w:r>
        <w:rPr>
          <w:b/>
        </w:rPr>
        <w:t xml:space="preserve">Later on. </w:t>
      </w:r>
    </w:p>
    <w:p w:rsidR="00000000" w:rsidRDefault="004E651F">
      <w:r>
        <w:t xml:space="preserve">Monica opens her front door. Chandler is </w:t>
      </w:r>
      <w:r>
        <w:t xml:space="preserve">sitting in the hallway. </w:t>
      </w:r>
    </w:p>
    <w:p w:rsidR="00000000" w:rsidRDefault="004E651F">
      <w:r>
        <w:rPr>
          <w:b/>
        </w:rPr>
        <w:t>Monica:</w:t>
      </w:r>
      <w:r>
        <w:t xml:space="preserve"> Hey. There you are. You disappeared after dinner. </w:t>
      </w:r>
    </w:p>
    <w:p w:rsidR="00000000" w:rsidRDefault="004E651F">
      <w:r>
        <w:rPr>
          <w:b/>
        </w:rPr>
        <w:t>Chandler:</w:t>
      </w:r>
      <w:r>
        <w:t xml:space="preserve"> Oh? Did somebody miss me? Is there a child to raise poorly? </w:t>
      </w:r>
    </w:p>
    <w:p w:rsidR="00000000" w:rsidRDefault="004E651F">
      <w:r>
        <w:rPr>
          <w:b/>
        </w:rPr>
        <w:t>Monica:</w:t>
      </w:r>
      <w:r>
        <w:t xml:space="preserve"> Ross and Rachel don't know what they're talking about. I mean its not like their so responsib</w:t>
      </w:r>
      <w:r>
        <w:t xml:space="preserve">le. Emma is a product of a bottle of Merlot and a five year old condom. </w:t>
      </w:r>
    </w:p>
    <w:p w:rsidR="00000000" w:rsidRDefault="004E651F">
      <w:r>
        <w:rPr>
          <w:b/>
        </w:rPr>
        <w:t>Chandler:</w:t>
      </w:r>
      <w:r>
        <w:t xml:space="preserve"> Yeah but they're right. I mean, I'm not a strong father figure and I never will be. </w:t>
      </w:r>
    </w:p>
    <w:p w:rsidR="00000000" w:rsidRDefault="004E651F">
      <w:r>
        <w:rPr>
          <w:b/>
        </w:rPr>
        <w:t>Monica:</w:t>
      </w:r>
      <w:r>
        <w:t xml:space="preserve"> No you learn these things. You grow into it. </w:t>
      </w:r>
    </w:p>
    <w:p w:rsidR="00000000" w:rsidRDefault="004E651F">
      <w:r>
        <w:rPr>
          <w:b/>
        </w:rPr>
        <w:t>Chandler:</w:t>
      </w:r>
      <w:r>
        <w:t xml:space="preserve"> Yeah, but its not who I </w:t>
      </w:r>
      <w:r>
        <w:t xml:space="preserve">am. Everything they said was exaclty why I was worried about having a kid. And its true. And look everybody knows it. </w:t>
      </w:r>
    </w:p>
    <w:p w:rsidR="00000000" w:rsidRDefault="004E651F">
      <w:r>
        <w:rPr>
          <w:b/>
        </w:rPr>
        <w:t>Monica:</w:t>
      </w:r>
      <w:r>
        <w:t xml:space="preserve"> I don't know it! I want to have a kid with you because I think you're going to be an amazing dad... at the fun parts and the hard</w:t>
      </w:r>
      <w:r>
        <w:t xml:space="preserve"> parts. </w:t>
      </w:r>
    </w:p>
    <w:p w:rsidR="00000000" w:rsidRDefault="004E651F">
      <w:r>
        <w:rPr>
          <w:b/>
        </w:rPr>
        <w:t>Chandler:</w:t>
      </w:r>
      <w:r>
        <w:t xml:space="preserve"> Oh yeah, well can you picture me saying "Go to your room! You're grounded"? </w:t>
      </w:r>
    </w:p>
    <w:p w:rsidR="00000000" w:rsidRDefault="004E651F">
      <w:r>
        <w:rPr>
          <w:b/>
        </w:rPr>
        <w:t>Monica:</w:t>
      </w:r>
      <w:r>
        <w:t xml:space="preserve"> Can you hear me say "You're grounded"? </w:t>
      </w:r>
    </w:p>
    <w:p w:rsidR="00000000" w:rsidRDefault="004E651F">
      <w:r>
        <w:rPr>
          <w:b/>
        </w:rPr>
        <w:t>Chandler:</w:t>
      </w:r>
      <w:r>
        <w:t xml:space="preserve"> You said that to me last week. </w:t>
      </w:r>
    </w:p>
    <w:p w:rsidR="00000000" w:rsidRDefault="004E651F">
      <w:r>
        <w:rPr>
          <w:b/>
        </w:rPr>
        <w:t>Monica:</w:t>
      </w:r>
      <w:r>
        <w:t xml:space="preserve"> How hard is it? No shoes on the furniture. </w:t>
      </w:r>
    </w:p>
    <w:p w:rsidR="00000000" w:rsidRDefault="004E651F">
      <w:pPr>
        <w:rPr>
          <w:b/>
        </w:rPr>
      </w:pPr>
      <w:r>
        <w:rPr>
          <w:b/>
        </w:rPr>
        <w:t>Back to Monica and</w:t>
      </w:r>
      <w:r>
        <w:rPr>
          <w:b/>
        </w:rPr>
        <w:t xml:space="preserve"> Chandler's apartment. </w:t>
      </w:r>
    </w:p>
    <w:p w:rsidR="00000000" w:rsidRDefault="004E651F">
      <w:r>
        <w:t xml:space="preserve">Amy is sitting on a chair by the bay window looking mad. </w:t>
      </w:r>
    </w:p>
    <w:p w:rsidR="00000000" w:rsidRDefault="004E651F">
      <w:r>
        <w:rPr>
          <w:b/>
        </w:rPr>
        <w:t xml:space="preserve">Joey groans and gets off the phone : </w:t>
      </w:r>
      <w:r>
        <w:t xml:space="preserve">The producer from Days left a message on my machine asking why I wasn't at the parade. They said everybody's pissed off at me... </w:t>
      </w:r>
      <w:r>
        <w:rPr>
          <w:i/>
        </w:rPr>
        <w:t>(whiny v</w:t>
      </w:r>
      <w:r>
        <w:rPr>
          <w:i/>
        </w:rPr>
        <w:t>oice)</w:t>
      </w:r>
      <w:r>
        <w:t xml:space="preserve"> And they all got to meet Santa! </w:t>
      </w:r>
    </w:p>
    <w:p w:rsidR="00000000" w:rsidRDefault="004E651F">
      <w:r>
        <w:rPr>
          <w:b/>
        </w:rPr>
        <w:t>Phoebe:</w:t>
      </w:r>
      <w:r>
        <w:t xml:space="preserve"> It's ok. I thought of the perfect lie for you. It's easy to remember and doesn't invite a lot of questions. You weren't at the parade because you had a family emergency. </w:t>
      </w:r>
    </w:p>
    <w:p w:rsidR="00000000" w:rsidRDefault="004E651F">
      <w:r>
        <w:rPr>
          <w:b/>
        </w:rPr>
        <w:t>Joey:</w:t>
      </w:r>
      <w:r>
        <w:t xml:space="preserve"> Oh, I like that, yeah. Wasn't at</w:t>
      </w:r>
      <w:r>
        <w:t xml:space="preserve"> the parade because I had a family emergency. </w:t>
      </w:r>
    </w:p>
    <w:p w:rsidR="00000000" w:rsidRDefault="004E651F">
      <w:r>
        <w:rPr>
          <w:b/>
        </w:rPr>
        <w:t>Phoebe:</w:t>
      </w:r>
      <w:r>
        <w:t xml:space="preserve"> Ooh, what happened? </w:t>
      </w:r>
    </w:p>
    <w:p w:rsidR="00000000" w:rsidRDefault="004E651F">
      <w:r>
        <w:rPr>
          <w:b/>
        </w:rPr>
        <w:t xml:space="preserve">Joey all nervous and looking down and fiddling with his ear : </w:t>
      </w:r>
      <w:r>
        <w:t xml:space="preserve">Oh... My sister's raccoon. </w:t>
      </w:r>
    </w:p>
    <w:p w:rsidR="00000000" w:rsidRDefault="004E651F">
      <w:r>
        <w:rPr>
          <w:b/>
        </w:rPr>
        <w:t>Phoebe:</w:t>
      </w:r>
      <w:r>
        <w:t xml:space="preserve"> No! Nothing with a raccoon. </w:t>
      </w:r>
    </w:p>
    <w:p w:rsidR="00000000" w:rsidRDefault="004E651F">
      <w:r>
        <w:rPr>
          <w:b/>
        </w:rPr>
        <w:t>Joey:</w:t>
      </w:r>
      <w:r>
        <w:t xml:space="preserve"> Arg... Alright, I'll take care of it. </w:t>
      </w:r>
      <w:r>
        <w:rPr>
          <w:i/>
        </w:rPr>
        <w:t>(throws h</w:t>
      </w:r>
      <w:r>
        <w:rPr>
          <w:i/>
        </w:rPr>
        <w:t>ands out in the air)</w:t>
      </w:r>
    </w:p>
    <w:p w:rsidR="00000000" w:rsidRDefault="004E651F">
      <w:r>
        <w:t xml:space="preserve">Monica and Chandler come through the front door. </w:t>
      </w:r>
    </w:p>
    <w:p w:rsidR="00000000" w:rsidRDefault="004E651F">
      <w:r>
        <w:rPr>
          <w:b/>
        </w:rPr>
        <w:t>Monica:</w:t>
      </w:r>
      <w:r>
        <w:t xml:space="preserve"> Oh wait... What are you doing? </w:t>
      </w:r>
    </w:p>
    <w:p w:rsidR="00000000" w:rsidRDefault="004E651F">
      <w:r>
        <w:rPr>
          <w:b/>
        </w:rPr>
        <w:t>Joey:</w:t>
      </w:r>
      <w:r>
        <w:t xml:space="preserve"> Setting the table. </w:t>
      </w:r>
    </w:p>
    <w:p w:rsidR="00000000" w:rsidRDefault="004E651F">
      <w:r>
        <w:rPr>
          <w:b/>
        </w:rPr>
        <w:t>Phoebe:</w:t>
      </w:r>
      <w:r>
        <w:t xml:space="preserve"> Yeah we thought it would be nice to use the fancy china for dessert too. </w:t>
      </w:r>
    </w:p>
    <w:p w:rsidR="00000000" w:rsidRDefault="004E651F">
      <w:r>
        <w:rPr>
          <w:b/>
        </w:rPr>
        <w:t>Monica:</w:t>
      </w:r>
      <w:r>
        <w:t xml:space="preserve"> Oh how nice. Maybe later we c</w:t>
      </w:r>
      <w:r>
        <w:t xml:space="preserve">an all go blow our noses on my wedding dress. </w:t>
      </w:r>
    </w:p>
    <w:p w:rsidR="00000000" w:rsidRDefault="004E651F">
      <w:r>
        <w:t xml:space="preserve">Ross comes out of the guest bedroom with the diaper bag and the car seat carrying thingy... yeah... thats the techinal term... He goes to Chandler. </w:t>
      </w:r>
    </w:p>
    <w:p w:rsidR="00000000" w:rsidRDefault="004E651F">
      <w:r>
        <w:rPr>
          <w:b/>
        </w:rPr>
        <w:t>Ross:</w:t>
      </w:r>
      <w:r>
        <w:t xml:space="preserve"> Hey dude, you okay? Sorry about before. </w:t>
      </w:r>
    </w:p>
    <w:p w:rsidR="00000000" w:rsidRDefault="004E651F">
      <w:r>
        <w:rPr>
          <w:b/>
        </w:rPr>
        <w:t>Chandler:</w:t>
      </w:r>
      <w:r>
        <w:t xml:space="preserve"> Oh </w:t>
      </w:r>
      <w:r>
        <w:t xml:space="preserve">no thats okay, you're totally right. I don't know anything about disciplining a child. But it did hurt my feelings and I want you to know that when I die, you don't get Joey. </w:t>
      </w:r>
    </w:p>
    <w:p w:rsidR="00000000" w:rsidRDefault="004E651F">
      <w:r>
        <w:t xml:space="preserve">Ross walks away with a face of yeah ok. </w:t>
      </w:r>
    </w:p>
    <w:p w:rsidR="00000000" w:rsidRDefault="004E651F">
      <w:r>
        <w:rPr>
          <w:b/>
        </w:rPr>
        <w:t>Amy walks over to the couch and sits do</w:t>
      </w:r>
      <w:r>
        <w:rPr>
          <w:b/>
        </w:rPr>
        <w:t>wn next to Rachel:</w:t>
      </w:r>
      <w:r>
        <w:t xml:space="preserve"> Ucch. </w:t>
      </w:r>
      <w:r>
        <w:rPr>
          <w:i/>
        </w:rPr>
        <w:t>(pauses)</w:t>
      </w:r>
      <w:r>
        <w:t xml:space="preserve"> Uchh </w:t>
      </w:r>
      <w:r>
        <w:rPr>
          <w:i/>
        </w:rPr>
        <w:t>(louder this time)</w:t>
      </w:r>
      <w:r>
        <w:t xml:space="preserve"> In case you hadn't noticed, I'm not talking to you. </w:t>
      </w:r>
    </w:p>
    <w:p w:rsidR="00000000" w:rsidRDefault="004E651F">
      <w:r>
        <w:rPr>
          <w:b/>
        </w:rPr>
        <w:t>Rachel:</w:t>
      </w:r>
      <w:r>
        <w:t xml:space="preserve"> UCHH! </w:t>
      </w:r>
      <w:r>
        <w:rPr>
          <w:i/>
        </w:rPr>
        <w:t>(much louder and longer then Amy's)</w:t>
      </w:r>
    </w:p>
    <w:p w:rsidR="00000000" w:rsidRDefault="004E651F">
      <w:r>
        <w:rPr>
          <w:b/>
        </w:rPr>
        <w:t>Amy:</w:t>
      </w:r>
      <w:r>
        <w:t xml:space="preserve"> You know... this... this is classic Rachel. </w:t>
      </w:r>
    </w:p>
    <w:p w:rsidR="00000000" w:rsidRDefault="004E651F">
      <w:r>
        <w:rPr>
          <w:b/>
        </w:rPr>
        <w:t>Rachel:</w:t>
      </w:r>
      <w:r>
        <w:t xml:space="preserve"> Yeah... yeah right... Remember in hig</w:t>
      </w:r>
      <w:r>
        <w:t xml:space="preserve">h school when I died and didn't give you my baby? </w:t>
      </w:r>
    </w:p>
    <w:p w:rsidR="00000000" w:rsidRDefault="004E651F">
      <w:r>
        <w:rPr>
          <w:b/>
        </w:rPr>
        <w:t>Amy:</w:t>
      </w:r>
      <w:r>
        <w:t xml:space="preserve"> This might be my one chance to have a baby Rachel. I mean, you know that I have been so busy focusing on my carrer. </w:t>
      </w:r>
    </w:p>
    <w:p w:rsidR="00000000" w:rsidRDefault="004E651F">
      <w:r>
        <w:rPr>
          <w:b/>
        </w:rPr>
        <w:t>Rachel:</w:t>
      </w:r>
      <w:r>
        <w:t xml:space="preserve"> What? What carrer? </w:t>
      </w:r>
    </w:p>
    <w:p w:rsidR="00000000" w:rsidRDefault="004E651F">
      <w:r>
        <w:rPr>
          <w:b/>
        </w:rPr>
        <w:t>Amy:</w:t>
      </w:r>
      <w:r>
        <w:t xml:space="preserve"> Um... I'm a decorator. </w:t>
      </w:r>
    </w:p>
    <w:p w:rsidR="00000000" w:rsidRDefault="004E651F">
      <w:r>
        <w:rPr>
          <w:b/>
        </w:rPr>
        <w:t>Rachel:</w:t>
      </w:r>
      <w:r>
        <w:t xml:space="preserve"> Ok. You decorate d</w:t>
      </w:r>
      <w:r>
        <w:t xml:space="preserve">ad's office and so now you're a decorator. Okay! I went to the zoo yesterday and now I'm a koala bear. </w:t>
      </w:r>
    </w:p>
    <w:p w:rsidR="00000000" w:rsidRDefault="004E651F">
      <w:r>
        <w:rPr>
          <w:b/>
        </w:rPr>
        <w:t>Amy:</w:t>
      </w:r>
      <w:r>
        <w:t xml:space="preserve"> Why can't you ever be supportive? </w:t>
      </w:r>
    </w:p>
    <w:p w:rsidR="00000000" w:rsidRDefault="004E651F">
      <w:r>
        <w:rPr>
          <w:b/>
        </w:rPr>
        <w:t>Rachel:</w:t>
      </w:r>
      <w:r>
        <w:t xml:space="preserve"> Sup... You want to talk supportive? You didn't even come and visit me when I was in the hospital having </w:t>
      </w:r>
      <w:r>
        <w:t xml:space="preserve">the baby. </w:t>
      </w:r>
    </w:p>
    <w:p w:rsidR="00000000" w:rsidRDefault="004E651F">
      <w:r>
        <w:rPr>
          <w:b/>
        </w:rPr>
        <w:t>Amy:</w:t>
      </w:r>
      <w:r>
        <w:t xml:space="preserve"> Oh. Yeah. Well... You didn't come see me when I was in the hospital when I was getting my lips done. </w:t>
      </w:r>
    </w:p>
    <w:p w:rsidR="00000000" w:rsidRDefault="004E651F">
      <w:r>
        <w:rPr>
          <w:b/>
        </w:rPr>
        <w:t>Rachel:</w:t>
      </w:r>
      <w:r>
        <w:t xml:space="preserve"> I did the first time! Oh. Oh... </w:t>
      </w:r>
      <w:r>
        <w:rPr>
          <w:i/>
        </w:rPr>
        <w:t>(gets up and walks into the kitchen)</w:t>
      </w:r>
      <w:r>
        <w:t xml:space="preserve"> And you know what. You want to know why I'm not giving Emily </w:t>
      </w:r>
      <w:r>
        <w:t xml:space="preserve">to you. </w:t>
      </w:r>
    </w:p>
    <w:p w:rsidR="00000000" w:rsidRDefault="004E651F">
      <w:r>
        <w:rPr>
          <w:b/>
        </w:rPr>
        <w:t>Ross:</w:t>
      </w:r>
      <w:r>
        <w:t xml:space="preserve"> Emma. </w:t>
      </w:r>
    </w:p>
    <w:p w:rsidR="00000000" w:rsidRDefault="004E651F">
      <w:r>
        <w:rPr>
          <w:b/>
        </w:rPr>
        <w:t>Rachel turns to Ross:</w:t>
      </w:r>
      <w:r>
        <w:t xml:space="preserve"> Oh whose side are you on? </w:t>
      </w:r>
      <w:r>
        <w:rPr>
          <w:i/>
        </w:rPr>
        <w:t>(back to Amy)</w:t>
      </w:r>
      <w:r>
        <w:t xml:space="preserve"> I'm not giving you Emma because there is no way you could handle the responibility of a child. </w:t>
      </w:r>
    </w:p>
    <w:p w:rsidR="00000000" w:rsidRDefault="004E651F">
      <w:r>
        <w:rPr>
          <w:b/>
        </w:rPr>
        <w:t>Amy:</w:t>
      </w:r>
      <w:r>
        <w:t xml:space="preserve"> How hard could it be? You do it. </w:t>
      </w:r>
    </w:p>
    <w:p w:rsidR="00000000" w:rsidRDefault="004E651F">
      <w:r>
        <w:rPr>
          <w:b/>
        </w:rPr>
        <w:t>Joey:</w:t>
      </w:r>
      <w:r>
        <w:t xml:space="preserve"> ooh oooh... </w:t>
      </w:r>
    </w:p>
    <w:p w:rsidR="00000000" w:rsidRDefault="004E651F">
      <w:r>
        <w:rPr>
          <w:b/>
        </w:rPr>
        <w:t>Amy:</w:t>
      </w:r>
      <w:r>
        <w:t xml:space="preserve"> Do you want t</w:t>
      </w:r>
      <w:r>
        <w:t xml:space="preserve">o know why you don't want me to have the baby? </w:t>
      </w:r>
    </w:p>
    <w:p w:rsidR="00000000" w:rsidRDefault="004E651F">
      <w:r>
        <w:rPr>
          <w:b/>
        </w:rPr>
        <w:t>Rachel:</w:t>
      </w:r>
      <w:r>
        <w:t xml:space="preserve"> uh huh. </w:t>
      </w:r>
    </w:p>
    <w:p w:rsidR="00000000" w:rsidRDefault="004E651F">
      <w:r>
        <w:rPr>
          <w:b/>
        </w:rPr>
        <w:t>Amy:</w:t>
      </w:r>
      <w:r>
        <w:t xml:space="preserve"> Because you don't want me to be happy. You... you have always been jealous of me. </w:t>
      </w:r>
    </w:p>
    <w:p w:rsidR="00000000" w:rsidRDefault="004E651F">
      <w:r>
        <w:rPr>
          <w:b/>
        </w:rPr>
        <w:t>Rachel:</w:t>
      </w:r>
      <w:r>
        <w:t xml:space="preserve"> Jealous of what? Of your lack of responsiblity? You, your immaturity? Your total disregard of o</w:t>
      </w:r>
      <w:r>
        <w:t xml:space="preserve">ther people's feelings? </w:t>
      </w:r>
    </w:p>
    <w:p w:rsidR="00000000" w:rsidRDefault="004E651F">
      <w:r>
        <w:rPr>
          <w:b/>
        </w:rPr>
        <w:t>Amy:</w:t>
      </w:r>
      <w:r>
        <w:t xml:space="preserve"> Uh... To name a few. You know... You know... You've just always been like this. You just have to have everything. And I couldn't have anything. Like in junior high, when you stole Timmy from me. I mean, do you even realize how</w:t>
      </w:r>
      <w:r>
        <w:t xml:space="preserve"> much that hurt me? </w:t>
      </w:r>
    </w:p>
    <w:p w:rsidR="00000000" w:rsidRDefault="004E651F">
      <w:r>
        <w:rPr>
          <w:b/>
        </w:rPr>
        <w:t>Rachel:</w:t>
      </w:r>
      <w:r>
        <w:t xml:space="preserve"> Timmy was my boyfriend and you made out with him! </w:t>
      </w:r>
    </w:p>
    <w:p w:rsidR="00000000" w:rsidRDefault="004E651F">
      <w:r>
        <w:rPr>
          <w:b/>
        </w:rPr>
        <w:t>Amy:</w:t>
      </w:r>
      <w:r>
        <w:t xml:space="preserve"> Oh come on, that was 20 years ago. Get over it. </w:t>
      </w:r>
    </w:p>
    <w:p w:rsidR="00000000" w:rsidRDefault="004E651F">
      <w:r>
        <w:rPr>
          <w:b/>
        </w:rPr>
        <w:t>Rachel:</w:t>
      </w:r>
      <w:r>
        <w:t xml:space="preserve"> I cannot, I cannot believe that I invited you here today. </w:t>
      </w:r>
    </w:p>
    <w:p w:rsidR="00000000" w:rsidRDefault="004E651F">
      <w:r>
        <w:rPr>
          <w:b/>
        </w:rPr>
        <w:t>Amy:</w:t>
      </w:r>
      <w:r>
        <w:t xml:space="preserve"> Yeah, well you know what I cannot believe. That my</w:t>
      </w:r>
      <w:r>
        <w:t xml:space="preserve"> so-called sister, gets a 30% discount from Ralph Lauren and I still have to pay retail. </w:t>
      </w:r>
    </w:p>
    <w:p w:rsidR="00000000" w:rsidRDefault="004E651F">
      <w:r>
        <w:rPr>
          <w:b/>
        </w:rPr>
        <w:t>Rachel:</w:t>
      </w:r>
      <w:r>
        <w:t xml:space="preserve"> ah ha ha. ah ha ha. </w:t>
      </w:r>
      <w:r>
        <w:rPr>
          <w:i/>
        </w:rPr>
        <w:t>(evil meancing laughter)</w:t>
      </w:r>
      <w:r>
        <w:t xml:space="preserve"> It's forty five. </w:t>
      </w:r>
    </w:p>
    <w:p w:rsidR="00000000" w:rsidRDefault="004E651F">
      <w:r>
        <w:rPr>
          <w:b/>
        </w:rPr>
        <w:t>Amy:</w:t>
      </w:r>
      <w:r>
        <w:t xml:space="preserve"> You bitch. You just think you're so perfect. With your new baby and your, your small apart</w:t>
      </w:r>
      <w:r>
        <w:t xml:space="preserve">ment. </w:t>
      </w:r>
      <w:r>
        <w:rPr>
          <w:i/>
        </w:rPr>
        <w:t>(directs this to Ross who in turns throws the towel in his hand down on the table)</w:t>
      </w:r>
      <w:r>
        <w:t xml:space="preserve"> Well let me tell you something. Your baby isn't even that cute. </w:t>
      </w:r>
    </w:p>
    <w:p w:rsidR="00000000" w:rsidRDefault="004E651F">
      <w:r>
        <w:rPr>
          <w:i/>
        </w:rPr>
        <w:t>(everyone sucks their breath in, in shock)</w:t>
      </w:r>
    </w:p>
    <w:p w:rsidR="00000000" w:rsidRDefault="004E651F">
      <w:r>
        <w:rPr>
          <w:b/>
        </w:rPr>
        <w:t>Ross walks over:</w:t>
      </w:r>
      <w:r>
        <w:t xml:space="preserve"> Too far, Amy. Too far. </w:t>
      </w:r>
    </w:p>
    <w:p w:rsidR="00000000" w:rsidRDefault="004E651F">
      <w:r>
        <w:rPr>
          <w:b/>
        </w:rPr>
        <w:t>Rachel:</w:t>
      </w:r>
      <w:r>
        <w:t xml:space="preserve"> You take t</w:t>
      </w:r>
      <w:r>
        <w:t xml:space="preserve">hat back. </w:t>
      </w:r>
    </w:p>
    <w:p w:rsidR="00000000" w:rsidRDefault="004E651F">
      <w:r>
        <w:rPr>
          <w:b/>
        </w:rPr>
        <w:t>Amy:</w:t>
      </w:r>
      <w:r>
        <w:t xml:space="preserve"> No. </w:t>
      </w:r>
    </w:p>
    <w:p w:rsidR="00000000" w:rsidRDefault="004E651F">
      <w:r>
        <w:rPr>
          <w:b/>
        </w:rPr>
        <w:t>Rachel:</w:t>
      </w:r>
      <w:r>
        <w:t xml:space="preserve"> Take it back! </w:t>
      </w:r>
    </w:p>
    <w:p w:rsidR="00000000" w:rsidRDefault="004E651F">
      <w:r>
        <w:rPr>
          <w:b/>
        </w:rPr>
        <w:t>Amy:</w:t>
      </w:r>
      <w:r>
        <w:t xml:space="preserve"> No! What are you going to do? Make me? </w:t>
      </w:r>
    </w:p>
    <w:p w:rsidR="00000000" w:rsidRDefault="004E651F">
      <w:r>
        <w:rPr>
          <w:b/>
        </w:rPr>
        <w:t>Rachel:</w:t>
      </w:r>
      <w:r>
        <w:t xml:space="preserve"> Heey man, I work out. </w:t>
      </w:r>
    </w:p>
    <w:p w:rsidR="00000000" w:rsidRDefault="004E651F">
      <w:r>
        <w:rPr>
          <w:i/>
        </w:rPr>
        <w:t>(Ross nods his head and points at her, in a yes manner)</w:t>
      </w:r>
    </w:p>
    <w:p w:rsidR="00000000" w:rsidRDefault="004E651F">
      <w:r>
        <w:rPr>
          <w:b/>
        </w:rPr>
        <w:t>Amy:</w:t>
      </w:r>
      <w:r>
        <w:t xml:space="preserve"> So do I. </w:t>
      </w:r>
    </w:p>
    <w:p w:rsidR="00000000" w:rsidRDefault="004E651F">
      <w:r>
        <w:rPr>
          <w:b/>
        </w:rPr>
        <w:t>Rachel:</w:t>
      </w:r>
      <w:r>
        <w:t xml:space="preserve"> I do pilates. </w:t>
      </w:r>
    </w:p>
    <w:p w:rsidR="00000000" w:rsidRDefault="004E651F">
      <w:r>
        <w:rPr>
          <w:b/>
        </w:rPr>
        <w:t>Amy:</w:t>
      </w:r>
      <w:r>
        <w:t xml:space="preserve"> I do yoga. </w:t>
      </w:r>
    </w:p>
    <w:p w:rsidR="00000000" w:rsidRDefault="004E651F">
      <w:r>
        <w:rPr>
          <w:b/>
        </w:rPr>
        <w:t>Rachel:</w:t>
      </w:r>
      <w:r>
        <w:t xml:space="preserve"> Bring it on! </w:t>
      </w:r>
    </w:p>
    <w:p w:rsidR="00000000" w:rsidRDefault="004E651F">
      <w:r>
        <w:rPr>
          <w:i/>
        </w:rPr>
        <w:t>(Am</w:t>
      </w:r>
      <w:r>
        <w:rPr>
          <w:i/>
        </w:rPr>
        <w:t>y pushes Rachel and Monica goes berserk and runs around the table)</w:t>
      </w:r>
    </w:p>
    <w:p w:rsidR="00000000" w:rsidRDefault="004E651F">
      <w:r>
        <w:rPr>
          <w:b/>
        </w:rPr>
        <w:t>Monica:</w:t>
      </w:r>
      <w:r>
        <w:t xml:space="preserve"> Put the plates in the boxes!! Put the plates in the boxes! </w:t>
      </w:r>
    </w:p>
    <w:p w:rsidR="00000000" w:rsidRDefault="004E651F">
      <w:r>
        <w:rPr>
          <w:b/>
        </w:rPr>
        <w:t>Rachel:</w:t>
      </w:r>
      <w:r>
        <w:t xml:space="preserve"> Did you just push me? </w:t>
      </w:r>
    </w:p>
    <w:p w:rsidR="00000000" w:rsidRDefault="004E651F">
      <w:r>
        <w:rPr>
          <w:b/>
        </w:rPr>
        <w:t>Amy:</w:t>
      </w:r>
      <w:r>
        <w:t xml:space="preserve"> Uh, yeah I think I did. </w:t>
      </w:r>
    </w:p>
    <w:p w:rsidR="00000000" w:rsidRDefault="004E651F">
      <w:r>
        <w:rPr>
          <w:b/>
        </w:rPr>
        <w:t>Rachel:</w:t>
      </w:r>
      <w:r>
        <w:t xml:space="preserve"> Alright. Thats it! </w:t>
      </w:r>
      <w:r>
        <w:rPr>
          <w:i/>
        </w:rPr>
        <w:t>(Pushes Amy back)</w:t>
      </w:r>
    </w:p>
    <w:p w:rsidR="00000000" w:rsidRDefault="004E651F">
      <w:r>
        <w:rPr>
          <w:b/>
        </w:rPr>
        <w:t>Monica screamin</w:t>
      </w:r>
      <w:r>
        <w:rPr>
          <w:b/>
        </w:rPr>
        <w:t>g at Ross:</w:t>
      </w:r>
      <w:r>
        <w:t xml:space="preserve"> Forget the bubblewrap! There isn't time! </w:t>
      </w:r>
    </w:p>
    <w:p w:rsidR="00000000" w:rsidRDefault="004E651F">
      <w:r>
        <w:rPr>
          <w:i/>
        </w:rPr>
        <w:t>(Rachel and Amy 'fighting'... They're really just trying to slap each other and just keep slapping their hands)</w:t>
      </w:r>
    </w:p>
    <w:p w:rsidR="00000000" w:rsidRDefault="004E651F">
      <w:r>
        <w:rPr>
          <w:b/>
        </w:rPr>
        <w:t>Rachel starts messing up Amy's hair:</w:t>
      </w:r>
      <w:r>
        <w:t xml:space="preserve"> Frizzy frizzy frizzy frizzy!! </w:t>
      </w:r>
    </w:p>
    <w:p w:rsidR="00000000" w:rsidRDefault="004E651F">
      <w:r>
        <w:rPr>
          <w:i/>
        </w:rPr>
        <w:t>(They go back to fighti</w:t>
      </w:r>
      <w:r>
        <w:rPr>
          <w:i/>
        </w:rPr>
        <w:t>ng and then it really gets on)</w:t>
      </w:r>
    </w:p>
    <w:p w:rsidR="00000000" w:rsidRDefault="004E651F">
      <w:r>
        <w:rPr>
          <w:b/>
        </w:rPr>
        <w:t>Phoebe:</w:t>
      </w:r>
      <w:r>
        <w:t xml:space="preserve"> Oh my god! Shouldn't we stop this? </w:t>
      </w:r>
    </w:p>
    <w:p w:rsidR="00000000" w:rsidRDefault="004E651F">
      <w:r>
        <w:rPr>
          <w:b/>
        </w:rPr>
        <w:t>Joey:</w:t>
      </w:r>
      <w:r>
        <w:t xml:space="preserve"> What? Are you out of your mind? Lets throw some jello on them. </w:t>
      </w:r>
    </w:p>
    <w:p w:rsidR="00000000" w:rsidRDefault="004E651F">
      <w:r>
        <w:rPr>
          <w:i/>
        </w:rPr>
        <w:t>(Amy starts spitting on Rachel's hand and Rachel is saying ew and pushes her away)</w:t>
      </w:r>
    </w:p>
    <w:p w:rsidR="00000000" w:rsidRDefault="004E651F">
      <w:r>
        <w:rPr>
          <w:b/>
        </w:rPr>
        <w:t>Rachel:</w:t>
      </w:r>
      <w:r>
        <w:t xml:space="preserve"> Ew! Gross. </w:t>
      </w:r>
    </w:p>
    <w:p w:rsidR="00000000" w:rsidRDefault="004E651F">
      <w:r>
        <w:rPr>
          <w:i/>
        </w:rPr>
        <w:t>(Amy run</w:t>
      </w:r>
      <w:r>
        <w:rPr>
          <w:i/>
        </w:rPr>
        <w:t>s towards Rachel and Rachel puts her arm out, hand on Amy's head and Amy starts trying to hit her but is missing, Rachel is moving backwards towards the table when her hand swipes the one plate left on the table on to the floor)</w:t>
      </w:r>
    </w:p>
    <w:p w:rsidR="00000000" w:rsidRDefault="004E651F">
      <w:r>
        <w:rPr>
          <w:i/>
        </w:rPr>
        <w:t>(Everyone is shocked and Mo</w:t>
      </w:r>
      <w:r>
        <w:rPr>
          <w:i/>
        </w:rPr>
        <w:t>nica faints and Ross catches her)</w:t>
      </w:r>
    </w:p>
    <w:p w:rsidR="00000000" w:rsidRDefault="004E651F">
      <w:r>
        <w:rPr>
          <w:b/>
        </w:rPr>
        <w:t>Chandler:</w:t>
      </w:r>
      <w:r>
        <w:t xml:space="preserve"> Alright! That is it. This is our apartment and you can not behave this way. Now if you can't act your age then you shouldn't be here at all. Now those plates may not be as nice as the pretty pink ones I picked ou</w:t>
      </w:r>
      <w:r>
        <w:t xml:space="preserve">t, but they're very important to Monica. I want you to apologize to her right now. </w:t>
      </w:r>
    </w:p>
    <w:p w:rsidR="00000000" w:rsidRDefault="004E651F">
      <w:r>
        <w:rPr>
          <w:b/>
        </w:rPr>
        <w:t>Amy:</w:t>
      </w:r>
      <w:r>
        <w:t xml:space="preserve"> I'm sorry. </w:t>
      </w:r>
    </w:p>
    <w:p w:rsidR="00000000" w:rsidRDefault="004E651F">
      <w:r>
        <w:rPr>
          <w:b/>
        </w:rPr>
        <w:t>Rachel:</w:t>
      </w:r>
      <w:r>
        <w:t xml:space="preserve"> Mon, I'm so sorry. </w:t>
      </w:r>
    </w:p>
    <w:p w:rsidR="00000000" w:rsidRDefault="004E651F">
      <w:r>
        <w:rPr>
          <w:b/>
        </w:rPr>
        <w:t>Chandler:</w:t>
      </w:r>
      <w:r>
        <w:t xml:space="preserve"> Okay. Thats better. Now I want you to both apologize to each other and mean it. </w:t>
      </w:r>
    </w:p>
    <w:p w:rsidR="00000000" w:rsidRDefault="004E651F">
      <w:r>
        <w:rPr>
          <w:b/>
        </w:rPr>
        <w:t>Amy and Rachel at same time:</w:t>
      </w:r>
      <w:r>
        <w:t xml:space="preserve"> Sorry. </w:t>
      </w:r>
    </w:p>
    <w:p w:rsidR="00000000" w:rsidRDefault="004E651F">
      <w:r>
        <w:rPr>
          <w:b/>
        </w:rPr>
        <w:t>Chandler:</w:t>
      </w:r>
      <w:r>
        <w:t xml:space="preserve"> By the way, that fight was totally arousing. </w:t>
      </w:r>
    </w:p>
    <w:p w:rsidR="00000000" w:rsidRDefault="004E651F">
      <w:r>
        <w:rPr>
          <w:b/>
        </w:rPr>
        <w:t>Ross:</w:t>
      </w:r>
      <w:r>
        <w:t xml:space="preserve"> Dude. Well done. You know what? If I die, and Rachel dies and Monica dies then you can totally take care of Emma. </w:t>
      </w:r>
    </w:p>
    <w:p w:rsidR="00000000" w:rsidRDefault="004E651F">
      <w:r>
        <w:rPr>
          <w:b/>
        </w:rPr>
        <w:t>Chandler:</w:t>
      </w:r>
      <w:r>
        <w:t xml:space="preserve"> Oh yeah? Well thanks. </w:t>
      </w:r>
    </w:p>
    <w:p w:rsidR="00000000" w:rsidRDefault="004E651F">
      <w:r>
        <w:rPr>
          <w:b/>
        </w:rPr>
        <w:t>Ross:</w:t>
      </w:r>
      <w:r>
        <w:t xml:space="preserve"> So, so now do I get Joey? </w:t>
      </w:r>
    </w:p>
    <w:p w:rsidR="00000000" w:rsidRDefault="004E651F">
      <w:r>
        <w:rPr>
          <w:b/>
        </w:rPr>
        <w:t>Chandler:</w:t>
      </w:r>
      <w:r>
        <w:t xml:space="preserve"> Ok</w:t>
      </w:r>
      <w:r>
        <w:t xml:space="preserve">ay, but you should know he eats five times a day and shoves pennies up his nose. </w:t>
      </w:r>
    </w:p>
    <w:p w:rsidR="00000000" w:rsidRDefault="004E651F">
      <w:r>
        <w:rPr>
          <w:i/>
        </w:rPr>
        <w:t>(Ross ponders that and walks away)</w:t>
      </w:r>
    </w:p>
    <w:p w:rsidR="00000000" w:rsidRDefault="004E651F">
      <w:r>
        <w:rPr>
          <w:b/>
        </w:rPr>
        <w:t>Rachel:</w:t>
      </w:r>
      <w:r>
        <w:t xml:space="preserve"> Are you okay Mon? </w:t>
      </w:r>
    </w:p>
    <w:p w:rsidR="00000000" w:rsidRDefault="004E651F">
      <w:r>
        <w:rPr>
          <w:b/>
        </w:rPr>
        <w:t>Monica:</w:t>
      </w:r>
      <w:r>
        <w:t xml:space="preserve"> uh huh... I mean these things happen. Its' just a plate. Its not like somebody died. </w:t>
      </w:r>
    </w:p>
    <w:p w:rsidR="00000000" w:rsidRDefault="004E651F">
      <w:r>
        <w:rPr>
          <w:b/>
        </w:rPr>
        <w:t>Phoebe:</w:t>
      </w:r>
      <w:r>
        <w:t xml:space="preserve"> It's all r</w:t>
      </w:r>
      <w:r>
        <w:t xml:space="preserve">ight. You can mourn. </w:t>
      </w:r>
    </w:p>
    <w:p w:rsidR="00000000" w:rsidRDefault="004E651F">
      <w:r>
        <w:t xml:space="preserve">Monica starts crying: Thank you. It was so beautiful. </w:t>
      </w:r>
      <w:r>
        <w:rPr>
          <w:i/>
        </w:rPr>
        <w:t>(gets up and walks towards the front door)</w:t>
      </w:r>
      <w:r>
        <w:t xml:space="preserve"> I'm going to go to Joeys and get the pies. </w:t>
      </w:r>
    </w:p>
    <w:p w:rsidR="00000000" w:rsidRDefault="004E651F">
      <w:r>
        <w:rPr>
          <w:b/>
        </w:rPr>
        <w:t>Joey:</w:t>
      </w:r>
      <w:r>
        <w:t xml:space="preserve"> Actually its not pies, its just pie. </w:t>
      </w:r>
    </w:p>
    <w:p w:rsidR="00000000" w:rsidRDefault="004E651F">
      <w:r>
        <w:rPr>
          <w:b/>
        </w:rPr>
        <w:t>Monica:</w:t>
      </w:r>
      <w:r>
        <w:t xml:space="preserve"> I don't care. </w:t>
      </w:r>
      <w:r>
        <w:rPr>
          <w:i/>
        </w:rPr>
        <w:t>(pauses and realizes...)</w:t>
      </w:r>
      <w:r>
        <w:t xml:space="preserve"> Oh</w:t>
      </w:r>
      <w:r>
        <w:t xml:space="preserve"> my god. I've lost the will to scold. </w:t>
      </w:r>
    </w:p>
    <w:p w:rsidR="00000000" w:rsidRDefault="004E651F">
      <w:r>
        <w:rPr>
          <w:b/>
        </w:rPr>
        <w:t>Rachel:</w:t>
      </w:r>
      <w:r>
        <w:t xml:space="preserve"> Look Amy, it got a little of control...Um... and I'm sorry. You're my sister and uh... if it really means that much to you... </w:t>
      </w:r>
    </w:p>
    <w:p w:rsidR="00000000" w:rsidRDefault="004E651F">
      <w:r>
        <w:rPr>
          <w:b/>
        </w:rPr>
        <w:t>Amy:</w:t>
      </w:r>
      <w:r>
        <w:t xml:space="preserve"> So you're going to give me the baby? </w:t>
      </w:r>
    </w:p>
    <w:p w:rsidR="00000000" w:rsidRDefault="004E651F">
      <w:r>
        <w:rPr>
          <w:b/>
        </w:rPr>
        <w:t>Rachel:</w:t>
      </w:r>
      <w:r>
        <w:t xml:space="preserve"> Uh. No... I was going to let yo</w:t>
      </w:r>
      <w:r>
        <w:t xml:space="preserve">u use my Ralph Lauren discount. </w:t>
      </w:r>
    </w:p>
    <w:p w:rsidR="00000000" w:rsidRDefault="004E651F">
      <w:r>
        <w:rPr>
          <w:b/>
        </w:rPr>
        <w:t>Amy:</w:t>
      </w:r>
      <w:r>
        <w:t xml:space="preserve"> (starting to cry) You are not going to regret this. </w:t>
      </w:r>
    </w:p>
    <w:p w:rsidR="00000000" w:rsidRDefault="004E651F">
      <w:r>
        <w:rPr>
          <w:i/>
        </w:rPr>
        <w:t>(they hug and Rachel has this disgusted look on her face and then Emma starts crying)</w:t>
      </w:r>
    </w:p>
    <w:p w:rsidR="00000000" w:rsidRDefault="004E651F">
      <w:r>
        <w:rPr>
          <w:b/>
        </w:rPr>
        <w:t>Rachel:</w:t>
      </w:r>
      <w:r>
        <w:t xml:space="preserve"> She needs changing. </w:t>
      </w:r>
    </w:p>
    <w:p w:rsidR="00000000" w:rsidRDefault="004E651F">
      <w:r>
        <w:rPr>
          <w:b/>
        </w:rPr>
        <w:t>Chandler:</w:t>
      </w:r>
      <w:r>
        <w:t xml:space="preserve"> Oh no no no... I'll get her. I'm super-c</w:t>
      </w:r>
      <w:r>
        <w:t xml:space="preserve">ompentent and totally responsibile and fourth in line to raise Emma. I'll be right there Emma. Just let me get my trusty diaper bag here. </w:t>
      </w:r>
      <w:r>
        <w:rPr>
          <w:i/>
        </w:rPr>
        <w:t>(knocks over the box of china)</w:t>
      </w:r>
      <w:r>
        <w:t xml:space="preserve"> Well... what do you know? I guess, I'll be the one who dies first. </w:t>
      </w:r>
    </w:p>
    <w:p w:rsidR="00000000" w:rsidRDefault="004E651F">
      <w:pPr>
        <w:rPr>
          <w:b/>
        </w:rPr>
      </w:pPr>
      <w:r>
        <w:rPr>
          <w:b/>
        </w:rPr>
        <w:t xml:space="preserve">COMMERCIAL BREAK </w:t>
      </w:r>
    </w:p>
    <w:p w:rsidR="00000000" w:rsidRDefault="004E651F">
      <w:pPr>
        <w:rPr>
          <w:b/>
        </w:rPr>
      </w:pPr>
      <w:r>
        <w:rPr>
          <w:b/>
        </w:rPr>
        <w:t>[</w:t>
      </w:r>
      <w:r>
        <w:rPr>
          <w:b/>
        </w:rPr>
        <w:t xml:space="preserve">Scene: Chandler is packing the broken china in its box. He's taping up the top of box so thoroughly, there isn't an inch of cardboard which isn't covered in tape. He is struggling with the tape dispenser.] </w:t>
      </w:r>
    </w:p>
    <w:p w:rsidR="00000000" w:rsidRDefault="004E651F">
      <w:r>
        <w:rPr>
          <w:b/>
        </w:rPr>
        <w:t>Phoebe:</w:t>
      </w:r>
      <w:r>
        <w:t xml:space="preserve"> Hey, does Monica know about her broken pl</w:t>
      </w:r>
      <w:r>
        <w:t xml:space="preserve">ates yet? </w:t>
      </w:r>
    </w:p>
    <w:p w:rsidR="00000000" w:rsidRDefault="004E651F">
      <w:r>
        <w:rPr>
          <w:b/>
        </w:rPr>
        <w:t>Chandler:</w:t>
      </w:r>
      <w:r>
        <w:t xml:space="preserve"> Nope... </w:t>
      </w:r>
    </w:p>
    <w:p w:rsidR="00000000" w:rsidRDefault="004E651F">
      <w:r>
        <w:rPr>
          <w:b/>
        </w:rPr>
        <w:t>Phoebe:</w:t>
      </w:r>
      <w:r>
        <w:t xml:space="preserve"> Broke them all, huh? </w:t>
      </w:r>
    </w:p>
    <w:p w:rsidR="00000000" w:rsidRDefault="004E651F">
      <w:r>
        <w:rPr>
          <w:b/>
        </w:rPr>
        <w:t>Chandler:</w:t>
      </w:r>
      <w:r>
        <w:t xml:space="preserve"> Yep... </w:t>
      </w:r>
    </w:p>
    <w:p w:rsidR="00000000" w:rsidRDefault="004E651F">
      <w:r>
        <w:rPr>
          <w:b/>
        </w:rPr>
        <w:t>Phoebe:</w:t>
      </w:r>
      <w:r>
        <w:t xml:space="preserve"> You gonna tell her? </w:t>
      </w:r>
    </w:p>
    <w:p w:rsidR="00000000" w:rsidRDefault="004E651F">
      <w:r>
        <w:rPr>
          <w:b/>
        </w:rPr>
        <w:t>Chandler:</w:t>
      </w:r>
      <w:r>
        <w:t xml:space="preserve"> Nope... (Monica walks in) Hey... so I'm gonna... put the plates back. You know, I think you were right, I don't think we should use these p</w:t>
      </w:r>
      <w:r>
        <w:t xml:space="preserve">lates again for a looong time. </w:t>
      </w:r>
    </w:p>
    <w:p w:rsidR="00000000" w:rsidRDefault="004E651F">
      <w:r>
        <w:rPr>
          <w:b/>
        </w:rPr>
        <w:t>Monica:</w:t>
      </w:r>
      <w:r>
        <w:t xml:space="preserve"> Like only if the queen comes? </w:t>
      </w:r>
    </w:p>
    <w:p w:rsidR="00000000" w:rsidRDefault="004E651F">
      <w:r>
        <w:rPr>
          <w:b/>
        </w:rPr>
        <w:t>Chandler:</w:t>
      </w:r>
      <w:r>
        <w:t xml:space="preserve"> Maybe not even then. (Joey walks in) </w:t>
      </w:r>
    </w:p>
    <w:p w:rsidR="00000000" w:rsidRDefault="004E651F">
      <w:r>
        <w:rPr>
          <w:b/>
        </w:rPr>
        <w:t>Joey:</w:t>
      </w:r>
      <w:r>
        <w:t xml:space="preserve"> Hey! I did it. I called my producer. I told him I had a family emergency, he totally bought it. Thanks for teaching me how to lie P</w:t>
      </w:r>
      <w:r>
        <w:t xml:space="preserve">heebs. </w:t>
      </w:r>
    </w:p>
    <w:p w:rsidR="00000000" w:rsidRDefault="004E651F">
      <w:r>
        <w:rPr>
          <w:b/>
        </w:rPr>
        <w:t>Phoebe:</w:t>
      </w:r>
      <w:r>
        <w:t xml:space="preserve"> No problem! Next week: stealing... (Chandler walks away to store the box of broken china.) </w:t>
      </w:r>
    </w:p>
    <w:p w:rsidR="00000000" w:rsidRDefault="004E651F">
      <w:r>
        <w:rPr>
          <w:b/>
        </w:rPr>
        <w:t>Monica:</w:t>
      </w:r>
      <w:r>
        <w:t xml:space="preserve"> Bye plates! </w:t>
      </w:r>
    </w:p>
    <w:p w:rsidR="00000000" w:rsidRDefault="004E651F">
      <w:r>
        <w:rPr>
          <w:b/>
        </w:rPr>
        <w:t>Joey:</w:t>
      </w:r>
      <w:r>
        <w:t xml:space="preserve"> Oh, you told her you broke all the plates, huh? (Chandler walks back, looking angrily at Joey) </w:t>
      </w:r>
    </w:p>
    <w:p w:rsidR="00000000" w:rsidRDefault="004E651F">
      <w:r>
        <w:rPr>
          <w:b/>
        </w:rPr>
        <w:t>Monica:</w:t>
      </w:r>
      <w:r>
        <w:t xml:space="preserve"> What? Something h</w:t>
      </w:r>
      <w:r>
        <w:t xml:space="preserve">appened with the plates? </w:t>
      </w:r>
    </w:p>
    <w:p w:rsidR="00000000" w:rsidRDefault="004E651F">
      <w:r>
        <w:rPr>
          <w:b/>
        </w:rPr>
        <w:t>Joey:</w:t>
      </w:r>
      <w:r>
        <w:t xml:space="preserve"> Uhm... (looks down) Yeah... this uhm... raccoon came in... </w:t>
      </w:r>
    </w:p>
    <w:p w:rsidR="00000000" w:rsidRDefault="004E651F">
      <w:pPr>
        <w:rPr>
          <w:b/>
        </w:rPr>
      </w:pPr>
      <w:r>
        <w:rPr>
          <w:b/>
        </w:rPr>
        <w:t>End</w:t>
      </w:r>
    </w:p>
    <w:p w:rsidR="00000000" w:rsidRDefault="004E651F"/>
    <w:p w:rsidR="00000000" w:rsidRDefault="004E651F"/>
    <w:p w:rsidR="00000000" w:rsidRDefault="004E651F">
      <w:pPr>
        <w:rPr>
          <w:b/>
          <w:shd w:val="pct10" w:color="auto" w:fill="FFFFFF"/>
        </w:rPr>
      </w:pPr>
      <w:r>
        <w:rPr>
          <w:b/>
          <w:shd w:val="pct10" w:color="auto" w:fill="FFFFFF"/>
        </w:rPr>
        <w:t>909 The One With Rachel's Phone Number</w:t>
      </w:r>
    </w:p>
    <w:p w:rsidR="00000000" w:rsidRDefault="004E651F"/>
    <w:p w:rsidR="00000000" w:rsidRDefault="004E651F">
      <w:pPr>
        <w:rPr>
          <w:b/>
        </w:rPr>
      </w:pPr>
      <w:r>
        <w:rPr>
          <w:b/>
        </w:rPr>
        <w:t>SCENE:</w:t>
      </w:r>
      <w:r>
        <w:rPr>
          <w:b/>
        </w:rPr>
        <w:br/>
      </w:r>
      <w:r>
        <w:rPr>
          <w:b/>
        </w:rPr>
        <w:t xml:space="preserve">Chandler's office in Tulsa. His assistant is showing him photographs. </w:t>
      </w:r>
    </w:p>
    <w:p w:rsidR="00000000" w:rsidRDefault="004E651F">
      <w:r>
        <w:rPr>
          <w:b/>
        </w:rPr>
        <w:t>Jo Lynn:</w:t>
      </w:r>
      <w:r>
        <w:t xml:space="preserve"> This kitty is Mittens and this </w:t>
      </w:r>
      <w:r>
        <w:t xml:space="preserve">one is Fitzhugh, and this little guy in the cat condo is Jinkies. </w:t>
      </w:r>
    </w:p>
    <w:p w:rsidR="00000000" w:rsidRDefault="004E651F">
      <w:r>
        <w:rPr>
          <w:b/>
        </w:rPr>
        <w:t>Chandler:</w:t>
      </w:r>
      <w:r>
        <w:t xml:space="preserve"> Yep. That's a lot of cats Jo Lynn. Single are ya?</w:t>
      </w:r>
    </w:p>
    <w:p w:rsidR="00000000" w:rsidRDefault="004E651F">
      <w:r>
        <w:rPr>
          <w:i/>
        </w:rPr>
        <w:t>(Phone rings. Chandler answers using the speaker phone. )</w:t>
      </w:r>
    </w:p>
    <w:p w:rsidR="00000000" w:rsidRDefault="004E651F">
      <w:r>
        <w:rPr>
          <w:b/>
        </w:rPr>
        <w:t>Chandler:</w:t>
      </w:r>
      <w:r>
        <w:t xml:space="preserve"> Chandler Bing. </w:t>
      </w:r>
    </w:p>
    <w:p w:rsidR="00000000" w:rsidRDefault="004E651F">
      <w:r>
        <w:rPr>
          <w:b/>
        </w:rPr>
        <w:t>Joey:</w:t>
      </w:r>
      <w:r>
        <w:t xml:space="preserve"> Hey. How come you're answering your own</w:t>
      </w:r>
      <w:r>
        <w:t xml:space="preserve"> phone? Where's your crazy assistant?</w:t>
      </w:r>
    </w:p>
    <w:p w:rsidR="00000000" w:rsidRDefault="004E651F">
      <w:r>
        <w:rPr>
          <w:i/>
        </w:rPr>
        <w:t>(She frowns. Chandler picks up the hand set. )</w:t>
      </w:r>
    </w:p>
    <w:p w:rsidR="00000000" w:rsidRDefault="004E651F">
      <w:r>
        <w:rPr>
          <w:b/>
        </w:rPr>
        <w:t>Chandler:</w:t>
      </w:r>
      <w:r>
        <w:t xml:space="preserve"> What's up Joe?</w:t>
      </w:r>
    </w:p>
    <w:p w:rsidR="00000000" w:rsidRDefault="004E651F">
      <w:r>
        <w:rPr>
          <w:b/>
        </w:rPr>
        <w:t>Joey:</w:t>
      </w:r>
      <w:r>
        <w:t xml:space="preserve"> Okay, what have we always wanted to do together?</w:t>
      </w:r>
    </w:p>
    <w:p w:rsidR="00000000" w:rsidRDefault="004E651F">
      <w:r>
        <w:rPr>
          <w:b/>
        </w:rPr>
        <w:t>Chandler:</w:t>
      </w:r>
      <w:r>
        <w:t xml:space="preserve"> Braid each other's hair and ride horseback on the beach?</w:t>
      </w:r>
    </w:p>
    <w:p w:rsidR="00000000" w:rsidRDefault="004E651F">
      <w:r>
        <w:rPr>
          <w:b/>
        </w:rPr>
        <w:t>Joey:</w:t>
      </w:r>
      <w:r>
        <w:t xml:space="preserve"> No, no, no. When y</w:t>
      </w:r>
      <w:r>
        <w:t>ou get home tomorrow night, you and I are going to be at the Wizzards-Knicks game.. . courtside!</w:t>
      </w:r>
    </w:p>
    <w:p w:rsidR="00000000" w:rsidRDefault="004E651F">
      <w:r>
        <w:rPr>
          <w:b/>
        </w:rPr>
        <w:t>Chandler:</w:t>
      </w:r>
      <w:r>
        <w:t xml:space="preserve"> Courtside? Oh my God. </w:t>
      </w:r>
    </w:p>
    <w:p w:rsidR="00000000" w:rsidRDefault="004E651F">
      <w:r>
        <w:rPr>
          <w:b/>
        </w:rPr>
        <w:t>Joey:</w:t>
      </w:r>
      <w:r>
        <w:t xml:space="preserve"> Yeah. Maybe Michael Jordon will dive for the ball and break my jaw with his knee. </w:t>
      </w:r>
    </w:p>
    <w:p w:rsidR="00000000" w:rsidRDefault="004E651F">
      <w:r>
        <w:rPr>
          <w:b/>
        </w:rPr>
        <w:t>Chandler:</w:t>
      </w:r>
      <w:r>
        <w:t xml:space="preserve"> That's so cool. I'll let Mo</w:t>
      </w:r>
      <w:r>
        <w:t xml:space="preserve">nica know. </w:t>
      </w:r>
    </w:p>
    <w:p w:rsidR="00000000" w:rsidRDefault="004E651F">
      <w:r>
        <w:rPr>
          <w:i/>
        </w:rPr>
        <w:t>(Chandler hangs up and calls Monica who is reading a book on their sofa as the phone rings. )</w:t>
      </w:r>
    </w:p>
    <w:p w:rsidR="00000000" w:rsidRDefault="004E651F">
      <w:r>
        <w:rPr>
          <w:b/>
        </w:rPr>
        <w:t>Monica:</w:t>
      </w:r>
      <w:r>
        <w:t xml:space="preserve"> Hello?</w:t>
      </w:r>
    </w:p>
    <w:p w:rsidR="00000000" w:rsidRDefault="004E651F">
      <w:r>
        <w:rPr>
          <w:b/>
        </w:rPr>
        <w:t>Chandler:</w:t>
      </w:r>
      <w:r>
        <w:t xml:space="preserve"> Joey just called. He's got courtside Knicks tickets for him and me tomorrow night. </w:t>
      </w:r>
    </w:p>
    <w:p w:rsidR="00000000" w:rsidRDefault="004E651F">
      <w:r>
        <w:rPr>
          <w:b/>
        </w:rPr>
        <w:t>Monica:</w:t>
      </w:r>
      <w:r>
        <w:t xml:space="preserve"> Really? But tomorrow night is the</w:t>
      </w:r>
      <w:r>
        <w:t xml:space="preserve"> only night I get off from the restaurant. If you go to the game, we won't have a night together for another week. </w:t>
      </w:r>
    </w:p>
    <w:p w:rsidR="00000000" w:rsidRDefault="004E651F">
      <w:r>
        <w:rPr>
          <w:b/>
        </w:rPr>
        <w:t>Chandler:</w:t>
      </w:r>
      <w:r>
        <w:t xml:space="preserve"> But hey, it's courtside. The cheerleaders are going to be right in fr.. . </w:t>
      </w:r>
      <w:r>
        <w:rPr>
          <w:i/>
        </w:rPr>
        <w:t>(Pause)</w:t>
      </w:r>
      <w:r>
        <w:t xml:space="preserve"> That's not the way to convince you. </w:t>
      </w:r>
    </w:p>
    <w:p w:rsidR="00000000" w:rsidRDefault="004E651F">
      <w:r>
        <w:rPr>
          <w:b/>
        </w:rPr>
        <w:t>Monica:</w:t>
      </w:r>
      <w:r>
        <w:t xml:space="preserve"> Cha</w:t>
      </w:r>
      <w:r>
        <w:t xml:space="preserve">ndler look, I don't want to be one of those wives who says, "You can't go to the game. You have to spend time with me. " So, if you could just realize it on your own.. . </w:t>
      </w:r>
    </w:p>
    <w:p w:rsidR="00000000" w:rsidRDefault="004E651F">
      <w:r>
        <w:rPr>
          <w:b/>
        </w:rPr>
        <w:t>Chandler:</w:t>
      </w:r>
      <w:r>
        <w:t xml:space="preserve"> I know. You're right. I want to see you too. I've just got to figure out a </w:t>
      </w:r>
      <w:r>
        <w:t xml:space="preserve">way to tell Joey, you know? He's really looking forward to this. </w:t>
      </w:r>
    </w:p>
    <w:p w:rsidR="00000000" w:rsidRDefault="004E651F">
      <w:r>
        <w:rPr>
          <w:b/>
        </w:rPr>
        <w:t>Monica:</w:t>
      </w:r>
      <w:r>
        <w:t xml:space="preserve"> Tell him that you haven't seen your wife in a long time. Tell him that having a long-distance relationship is really difficult. Tell him that what little time we have is precious. </w:t>
      </w:r>
    </w:p>
    <w:p w:rsidR="00000000" w:rsidRDefault="004E651F">
      <w:r>
        <w:rPr>
          <w:b/>
        </w:rPr>
        <w:t>C</w:t>
      </w:r>
      <w:r>
        <w:rPr>
          <w:b/>
        </w:rPr>
        <w:t>handler:</w:t>
      </w:r>
      <w:r>
        <w:t xml:space="preserve"> Yeah, ah, ah.. . I'll think of something. </w:t>
      </w:r>
    </w:p>
    <w:p w:rsidR="00000000" w:rsidRDefault="004E651F">
      <w:pPr>
        <w:rPr>
          <w:b/>
        </w:rPr>
      </w:pPr>
      <w:r>
        <w:rPr>
          <w:b/>
        </w:rPr>
        <w:t xml:space="preserve">OPENING CREDITS </w:t>
      </w:r>
    </w:p>
    <w:p w:rsidR="00000000" w:rsidRDefault="004E651F">
      <w:pPr>
        <w:rPr>
          <w:b/>
        </w:rPr>
      </w:pPr>
      <w:r>
        <w:rPr>
          <w:b/>
        </w:rPr>
        <w:t>SCENE:</w:t>
      </w:r>
      <w:r>
        <w:rPr>
          <w:b/>
        </w:rPr>
        <w:br/>
      </w:r>
      <w:r>
        <w:rPr>
          <w:b/>
        </w:rPr>
        <w:t xml:space="preserve">Ross and Rachel's apartment. Ross is in the living room covering Emma. Rachel enters wearing a sexy dress. </w:t>
      </w:r>
    </w:p>
    <w:p w:rsidR="00000000" w:rsidRDefault="004E651F">
      <w:r>
        <w:rPr>
          <w:b/>
        </w:rPr>
        <w:t>Ross:</w:t>
      </w:r>
      <w:r>
        <w:t xml:space="preserve"> Wow! </w:t>
      </w:r>
      <w:r>
        <w:rPr>
          <w:i/>
        </w:rPr>
        <w:t>(pause)</w:t>
      </w:r>
      <w:r>
        <w:t xml:space="preserve"> Wow, you look.. . uh.. . It's just, ah.. . That dress</w:t>
      </w:r>
      <w:r>
        <w:t xml:space="preserve">.. . uh.. . </w:t>
      </w:r>
    </w:p>
    <w:p w:rsidR="00000000" w:rsidRDefault="004E651F">
      <w:r>
        <w:rPr>
          <w:b/>
        </w:rPr>
        <w:t>Rachel:</w:t>
      </w:r>
      <w:r>
        <w:t xml:space="preserve"> Well, I hope the ends of these sentences are good. </w:t>
      </w:r>
    </w:p>
    <w:p w:rsidR="00000000" w:rsidRDefault="004E651F">
      <w:r>
        <w:rPr>
          <w:b/>
        </w:rPr>
        <w:t>Ross:</w:t>
      </w:r>
      <w:r>
        <w:t xml:space="preserve"> Well, well, they're good. It's been a while since I've seen you like this. You, you clean up good. </w:t>
      </w:r>
    </w:p>
    <w:p w:rsidR="00000000" w:rsidRDefault="004E651F">
      <w:r>
        <w:rPr>
          <w:b/>
        </w:rPr>
        <w:t>Rachel:</w:t>
      </w:r>
      <w:r>
        <w:t xml:space="preserve"> Oh well, well thank you. </w:t>
      </w:r>
      <w:r>
        <w:rPr>
          <w:i/>
        </w:rPr>
        <w:t>(She laughs. He stares for a moment. )</w:t>
      </w:r>
      <w:r>
        <w:t xml:space="preserve"> Okay,</w:t>
      </w:r>
      <w:r>
        <w:t xml:space="preserve"> stop. Stop looking at me like that. The last time that happened, </w:t>
      </w:r>
      <w:r>
        <w:rPr>
          <w:i/>
        </w:rPr>
        <w:t>(points to Ross)</w:t>
      </w:r>
      <w:r>
        <w:t xml:space="preserve"> that happened. </w:t>
      </w:r>
      <w:r>
        <w:rPr>
          <w:i/>
        </w:rPr>
        <w:t>(points to Emma. )</w:t>
      </w:r>
    </w:p>
    <w:p w:rsidR="00000000" w:rsidRDefault="004E651F">
      <w:r>
        <w:rPr>
          <w:b/>
        </w:rPr>
        <w:t>Ross:</w:t>
      </w:r>
      <w:r>
        <w:t xml:space="preserve"> Oh right, right. </w:t>
      </w:r>
      <w:r>
        <w:rPr>
          <w:i/>
        </w:rPr>
        <w:t>(They pause and exchange a glance. Then, Ross looks away. )</w:t>
      </w:r>
      <w:r>
        <w:t xml:space="preserve"> So, are you.. . ah.. . you excited about your, your firs</w:t>
      </w:r>
      <w:r>
        <w:t>t night away from Emma?</w:t>
      </w:r>
    </w:p>
    <w:p w:rsidR="00000000" w:rsidRDefault="004E651F">
      <w:r>
        <w:rPr>
          <w:b/>
        </w:rPr>
        <w:t>Rachel:</w:t>
      </w:r>
      <w:r>
        <w:t xml:space="preserve"> Yeah, yeah. Phoebe and I are going to have so much fun. And thank you for watching the baby, by the way. </w:t>
      </w:r>
    </w:p>
    <w:p w:rsidR="00000000" w:rsidRDefault="004E651F">
      <w:r>
        <w:rPr>
          <w:b/>
        </w:rPr>
        <w:t>Ross:</w:t>
      </w:r>
      <w:r>
        <w:t xml:space="preserve"> Oh, it's fine. Actually, I, I invited Mike over. </w:t>
      </w:r>
    </w:p>
    <w:p w:rsidR="00000000" w:rsidRDefault="004E651F">
      <w:r>
        <w:rPr>
          <w:b/>
        </w:rPr>
        <w:t>Rachel:</w:t>
      </w:r>
      <w:r>
        <w:t xml:space="preserve"> Phoebe's Mike?</w:t>
      </w:r>
    </w:p>
    <w:p w:rsidR="00000000" w:rsidRDefault="004E651F">
      <w:r>
        <w:rPr>
          <w:b/>
        </w:rPr>
        <w:t>Ross:</w:t>
      </w:r>
      <w:r>
        <w:t xml:space="preserve"> Yeah. </w:t>
      </w:r>
    </w:p>
    <w:p w:rsidR="00000000" w:rsidRDefault="004E651F">
      <w:r>
        <w:rPr>
          <w:b/>
        </w:rPr>
        <w:t>Rachel:</w:t>
      </w:r>
      <w:r>
        <w:t xml:space="preserve"> I didn't know you </w:t>
      </w:r>
      <w:r>
        <w:t xml:space="preserve">guys hung out. </w:t>
      </w:r>
    </w:p>
    <w:p w:rsidR="00000000" w:rsidRDefault="004E651F">
      <w:r>
        <w:rPr>
          <w:b/>
        </w:rPr>
        <w:t>Ross:</w:t>
      </w:r>
      <w:r>
        <w:t xml:space="preserve"> We don't. But I thought it would be nice to get to know him. You know, maybe have a little dinner, drinks, conversation. </w:t>
      </w:r>
    </w:p>
    <w:p w:rsidR="00000000" w:rsidRDefault="004E651F">
      <w:r>
        <w:rPr>
          <w:b/>
        </w:rPr>
        <w:t>Rachel:</w:t>
      </w:r>
      <w:r>
        <w:t xml:space="preserve"> Oh that's so cute: Ross and Mike's first date. Is that going to be awkward? I mean, what are you guys go</w:t>
      </w:r>
      <w:r>
        <w:t>ing to talk about?</w:t>
      </w:r>
    </w:p>
    <w:p w:rsidR="00000000" w:rsidRDefault="004E651F">
      <w:r>
        <w:rPr>
          <w:b/>
        </w:rPr>
        <w:t>Ross:</w:t>
      </w:r>
      <w:r>
        <w:t xml:space="preserve"> I don't know. But, you know, we, we have a lot in common, you know. He plays piano; I played keyboards in college. He's been divorced; I have some experience in that area. </w:t>
      </w:r>
    </w:p>
    <w:p w:rsidR="00000000" w:rsidRDefault="004E651F">
      <w:r>
        <w:rPr>
          <w:i/>
        </w:rPr>
        <w:t>(Rachel nods. There is a knock on the door. )</w:t>
      </w:r>
    </w:p>
    <w:p w:rsidR="00000000" w:rsidRDefault="004E651F">
      <w:r>
        <w:rPr>
          <w:b/>
        </w:rPr>
        <w:t>Rachel:</w:t>
      </w:r>
      <w:r>
        <w:t xml:space="preserve"> Yeah</w:t>
      </w:r>
      <w:r>
        <w:t xml:space="preserve">. </w:t>
      </w:r>
    </w:p>
    <w:p w:rsidR="00000000" w:rsidRDefault="004E651F">
      <w:r>
        <w:rPr>
          <w:i/>
        </w:rPr>
        <w:t>(Phoebe and Mike enter. )</w:t>
      </w:r>
    </w:p>
    <w:p w:rsidR="00000000" w:rsidRDefault="004E651F">
      <w:r>
        <w:rPr>
          <w:b/>
        </w:rPr>
        <w:t>Phoebe:</w:t>
      </w:r>
      <w:r>
        <w:t xml:space="preserve"> Hi</w:t>
      </w:r>
    </w:p>
    <w:p w:rsidR="00000000" w:rsidRDefault="004E651F">
      <w:r>
        <w:rPr>
          <w:b/>
        </w:rPr>
        <w:t>Rachel:</w:t>
      </w:r>
      <w:r>
        <w:t xml:space="preserve"> Hey. </w:t>
      </w:r>
    </w:p>
    <w:p w:rsidR="00000000" w:rsidRDefault="004E651F">
      <w:r>
        <w:rPr>
          <w:b/>
        </w:rPr>
        <w:t>Phoebe:</w:t>
      </w:r>
      <w:r>
        <w:rPr>
          <w:i/>
        </w:rPr>
        <w:t>(spotting Rachel's dress)</w:t>
      </w:r>
      <w:r>
        <w:t xml:space="preserve"> Oooh. Girl's night out indeed. </w:t>
      </w:r>
    </w:p>
    <w:p w:rsidR="00000000" w:rsidRDefault="004E651F">
      <w:r>
        <w:rPr>
          <w:b/>
        </w:rPr>
        <w:t>Rachel:</w:t>
      </w:r>
      <w:r>
        <w:rPr>
          <w:i/>
        </w:rPr>
        <w:t>(to Ross)</w:t>
      </w:r>
      <w:r>
        <w:t xml:space="preserve"> Ok. So now, I think Emma is probably down for the night, but if you need anything Ross.. . </w:t>
      </w:r>
    </w:p>
    <w:p w:rsidR="00000000" w:rsidRDefault="004E651F">
      <w:r>
        <w:rPr>
          <w:b/>
        </w:rPr>
        <w:t>Ross:</w:t>
      </w:r>
      <w:r>
        <w:t xml:space="preserve"> Rach, Rach, we'll be f</w:t>
      </w:r>
      <w:r>
        <w:t xml:space="preserve">ine, all right? You go have fun. </w:t>
      </w:r>
    </w:p>
    <w:p w:rsidR="00000000" w:rsidRDefault="004E651F">
      <w:r>
        <w:rPr>
          <w:b/>
        </w:rPr>
        <w:t>Rachel:</w:t>
      </w:r>
      <w:r>
        <w:t xml:space="preserve"> Okay. You too. And I hope you score. </w:t>
      </w:r>
      <w:r>
        <w:rPr>
          <w:i/>
        </w:rPr>
        <w:t>(to Mike)</w:t>
      </w:r>
      <w:r>
        <w:t xml:space="preserve"> Bye. </w:t>
      </w:r>
    </w:p>
    <w:p w:rsidR="00000000" w:rsidRDefault="004E651F">
      <w:r>
        <w:rPr>
          <w:b/>
        </w:rPr>
        <w:t>Mike:</w:t>
      </w:r>
      <w:r>
        <w:t xml:space="preserve"> Bye. </w:t>
      </w:r>
    </w:p>
    <w:p w:rsidR="00000000" w:rsidRDefault="004E651F">
      <w:r>
        <w:rPr>
          <w:b/>
        </w:rPr>
        <w:t>Ross:</w:t>
      </w:r>
      <w:r>
        <w:t xml:space="preserve"> So.. . Welcome. </w:t>
      </w:r>
    </w:p>
    <w:p w:rsidR="00000000" w:rsidRDefault="004E651F">
      <w:r>
        <w:rPr>
          <w:b/>
        </w:rPr>
        <w:t>Mike:</w:t>
      </w:r>
      <w:r>
        <w:rPr>
          <w:i/>
        </w:rPr>
        <w:t>(Holds up a six pack of Foster's Lager)</w:t>
      </w:r>
      <w:r>
        <w:t xml:space="preserve"> I got beer. </w:t>
      </w:r>
    </w:p>
    <w:p w:rsidR="00000000" w:rsidRDefault="004E651F">
      <w:r>
        <w:rPr>
          <w:b/>
        </w:rPr>
        <w:t>Ross:</w:t>
      </w:r>
      <w:r>
        <w:t xml:space="preserve"> I got bottled breast milk. </w:t>
      </w:r>
    </w:p>
    <w:p w:rsidR="00000000" w:rsidRDefault="004E651F">
      <w:r>
        <w:rPr>
          <w:b/>
        </w:rPr>
        <w:t>Mike:</w:t>
      </w:r>
      <w:r>
        <w:t xml:space="preserve"> Eh, why don't we start with </w:t>
      </w:r>
      <w:r>
        <w:t>the beer?</w:t>
      </w:r>
    </w:p>
    <w:p w:rsidR="00000000" w:rsidRDefault="004E651F">
      <w:r>
        <w:rPr>
          <w:b/>
        </w:rPr>
        <w:t>Ross:</w:t>
      </w:r>
      <w:r>
        <w:t xml:space="preserve"> Okay. </w:t>
      </w:r>
      <w:r>
        <w:rPr>
          <w:i/>
        </w:rPr>
        <w:t>(They sit. )</w:t>
      </w:r>
      <w:r>
        <w:t xml:space="preserve"> So, um, Phoebe tells me you, ah, you play piano. </w:t>
      </w:r>
    </w:p>
    <w:p w:rsidR="00000000" w:rsidRDefault="004E651F">
      <w:r>
        <w:rPr>
          <w:b/>
        </w:rPr>
        <w:t>Mike:</w:t>
      </w:r>
      <w:r>
        <w:t xml:space="preserve"> Yeah. </w:t>
      </w:r>
    </w:p>
    <w:p w:rsidR="00000000" w:rsidRDefault="004E651F">
      <w:r>
        <w:rPr>
          <w:b/>
        </w:rPr>
        <w:t>Ross:</w:t>
      </w:r>
      <w:r>
        <w:t xml:space="preserve"> You know, I, I used to, ah, play keyboards in college. </w:t>
      </w:r>
    </w:p>
    <w:p w:rsidR="00000000" w:rsidRDefault="004E651F">
      <w:r>
        <w:rPr>
          <w:b/>
        </w:rPr>
        <w:t>Mike:</w:t>
      </w:r>
      <w:r>
        <w:t xml:space="preserve"> Ah? </w:t>
      </w:r>
      <w:r>
        <w:rPr>
          <w:i/>
        </w:rPr>
        <w:t>(pause)</w:t>
      </w:r>
      <w:r>
        <w:t xml:space="preserve"> Do you have one here?</w:t>
      </w:r>
    </w:p>
    <w:p w:rsidR="00000000" w:rsidRDefault="004E651F">
      <w:r>
        <w:rPr>
          <w:b/>
        </w:rPr>
        <w:t>Ross:</w:t>
      </w:r>
      <w:r>
        <w:t xml:space="preserve"> No. </w:t>
      </w:r>
    </w:p>
    <w:p w:rsidR="00000000" w:rsidRDefault="004E651F">
      <w:r>
        <w:rPr>
          <w:b/>
        </w:rPr>
        <w:t>Mike:</w:t>
      </w:r>
      <w:r>
        <w:t xml:space="preserve"> Okay. </w:t>
      </w:r>
      <w:r>
        <w:rPr>
          <w:i/>
        </w:rPr>
        <w:t>(pause)</w:t>
      </w:r>
    </w:p>
    <w:p w:rsidR="00000000" w:rsidRDefault="004E651F">
      <w:r>
        <w:rPr>
          <w:i/>
        </w:rPr>
        <w:t>(They clink beer bottles,</w:t>
      </w:r>
      <w:r>
        <w:rPr>
          <w:i/>
        </w:rPr>
        <w:t xml:space="preserve"> and drink. Then, they stare uncomfortably at their bottles. )</w:t>
      </w:r>
    </w:p>
    <w:p w:rsidR="00000000" w:rsidRDefault="004E651F">
      <w:r>
        <w:rPr>
          <w:b/>
        </w:rPr>
        <w:t>Ross:</w:t>
      </w:r>
      <w:r>
        <w:t xml:space="preserve"> Um.. . ah.. . you know, I'm divorced. Um, Phoebe, ah.. . Phoebe said you.. . You've been divorced?</w:t>
      </w:r>
    </w:p>
    <w:p w:rsidR="00000000" w:rsidRDefault="004E651F">
      <w:r>
        <w:rPr>
          <w:b/>
        </w:rPr>
        <w:t>Mike:</w:t>
      </w:r>
      <w:r>
        <w:t xml:space="preserve"> Yeah. </w:t>
      </w:r>
      <w:r>
        <w:rPr>
          <w:i/>
        </w:rPr>
        <w:t>(pause)</w:t>
      </w:r>
      <w:r>
        <w:t xml:space="preserve"> Yeah, I'm sorry. I don't.. . I don't really like to talk about it. </w:t>
      </w:r>
    </w:p>
    <w:p w:rsidR="00000000" w:rsidRDefault="004E651F">
      <w:r>
        <w:rPr>
          <w:b/>
        </w:rPr>
        <w:t>Ross:</w:t>
      </w:r>
      <w:r>
        <w:rPr>
          <w:i/>
        </w:rPr>
        <w:t>(pause)</w:t>
      </w:r>
      <w:r>
        <w:t xml:space="preserve"> That's okay. We'll talk about </w:t>
      </w:r>
      <w:r>
        <w:rPr>
          <w:i/>
        </w:rPr>
        <w:t>(pause)</w:t>
      </w:r>
      <w:r>
        <w:t xml:space="preserve"> something else. </w:t>
      </w:r>
      <w:r>
        <w:rPr>
          <w:i/>
        </w:rPr>
        <w:t>(They pause. They drink. )</w:t>
      </w:r>
    </w:p>
    <w:p w:rsidR="00000000" w:rsidRDefault="004E651F">
      <w:r>
        <w:rPr>
          <w:b/>
        </w:rPr>
        <w:t>Mike:</w:t>
      </w:r>
      <w:r>
        <w:t xml:space="preserve"> So, you're a paleontologist, right?</w:t>
      </w:r>
    </w:p>
    <w:p w:rsidR="00000000" w:rsidRDefault="004E651F">
      <w:r>
        <w:rPr>
          <w:b/>
        </w:rPr>
        <w:t>Ross:</w:t>
      </w:r>
      <w:r>
        <w:t xml:space="preserve"> Yeah. </w:t>
      </w:r>
    </w:p>
    <w:p w:rsidR="00000000" w:rsidRDefault="004E651F">
      <w:r>
        <w:rPr>
          <w:b/>
        </w:rPr>
        <w:t>Mike:</w:t>
      </w:r>
      <w:r>
        <w:t xml:space="preserve"> My cousin's a paleontologist. </w:t>
      </w:r>
    </w:p>
    <w:p w:rsidR="00000000" w:rsidRDefault="004E651F">
      <w:r>
        <w:rPr>
          <w:b/>
        </w:rPr>
        <w:t>Ross:</w:t>
      </w:r>
      <w:r>
        <w:t xml:space="preserve"> Ah? </w:t>
      </w:r>
      <w:r>
        <w:rPr>
          <w:i/>
        </w:rPr>
        <w:t>(Mike nods. Another pause. )</w:t>
      </w:r>
      <w:r>
        <w:t xml:space="preserve"> Well, he and I would probably h</w:t>
      </w:r>
      <w:r>
        <w:t xml:space="preserve">ave a lot to talk about. </w:t>
      </w:r>
    </w:p>
    <w:p w:rsidR="00000000" w:rsidRDefault="004E651F">
      <w:pPr>
        <w:rPr>
          <w:b/>
        </w:rPr>
      </w:pPr>
      <w:r>
        <w:rPr>
          <w:b/>
        </w:rPr>
        <w:t>SCENE:</w:t>
      </w:r>
      <w:r>
        <w:rPr>
          <w:b/>
        </w:rPr>
        <w:br/>
      </w:r>
      <w:r>
        <w:rPr>
          <w:b/>
        </w:rPr>
        <w:t>Monica and Chandler's apartment. Monica is wearing a sexy negligee. She pours two glasses of wine as Chandler enters with a carry-on suitcase. He sets the case by the door. )</w:t>
      </w:r>
    </w:p>
    <w:p w:rsidR="00000000" w:rsidRDefault="004E651F">
      <w:r>
        <w:rPr>
          <w:b/>
        </w:rPr>
        <w:t>Monica:</w:t>
      </w:r>
      <w:r>
        <w:t xml:space="preserve"> Hi. </w:t>
      </w:r>
    </w:p>
    <w:p w:rsidR="00000000" w:rsidRDefault="004E651F">
      <w:r>
        <w:rPr>
          <w:b/>
        </w:rPr>
        <w:t>Chandler:</w:t>
      </w:r>
      <w:r>
        <w:t xml:space="preserve"> Hey. </w:t>
      </w:r>
    </w:p>
    <w:p w:rsidR="00000000" w:rsidRDefault="004E651F">
      <w:r>
        <w:rPr>
          <w:b/>
        </w:rPr>
        <w:t>Monica:</w:t>
      </w:r>
      <w:r>
        <w:t xml:space="preserve"> Welcome hom</w:t>
      </w:r>
      <w:r>
        <w:t xml:space="preserve">e. </w:t>
      </w:r>
    </w:p>
    <w:p w:rsidR="00000000" w:rsidRDefault="004E651F">
      <w:r>
        <w:rPr>
          <w:b/>
        </w:rPr>
        <w:t>Chandler:</w:t>
      </w:r>
      <w:r>
        <w:rPr>
          <w:i/>
        </w:rPr>
        <w:t>(Hangs his jacket over the suitcase, locks the door, then turns to Monica. )</w:t>
      </w:r>
      <w:r>
        <w:t xml:space="preserve"> Oh well, look at you. </w:t>
      </w:r>
    </w:p>
    <w:p w:rsidR="00000000" w:rsidRDefault="004E651F">
      <w:r>
        <w:rPr>
          <w:b/>
        </w:rPr>
        <w:t>Monica:</w:t>
      </w:r>
      <w:r>
        <w:t xml:space="preserve"> Yeah. What do you think?</w:t>
      </w:r>
    </w:p>
    <w:p w:rsidR="00000000" w:rsidRDefault="004E651F">
      <w:r>
        <w:rPr>
          <w:b/>
        </w:rPr>
        <w:t>Chandler:</w:t>
      </w:r>
      <w:r>
        <w:t xml:space="preserve"> Well, it looks great. It's just that.. . well, I'm wearing the same thing underneath. So.. . </w:t>
      </w:r>
    </w:p>
    <w:p w:rsidR="00000000" w:rsidRDefault="004E651F">
      <w:r>
        <w:rPr>
          <w:b/>
        </w:rPr>
        <w:t>Monica</w:t>
      </w:r>
      <w:r>
        <w:rPr>
          <w:b/>
        </w:rPr>
        <w:t>:</w:t>
      </w:r>
      <w:r>
        <w:t xml:space="preserve"> Oh. </w:t>
      </w:r>
    </w:p>
    <w:p w:rsidR="00000000" w:rsidRDefault="004E651F">
      <w:r>
        <w:rPr>
          <w:b/>
        </w:rPr>
        <w:t>Chandler:</w:t>
      </w:r>
      <w:r>
        <w:t xml:space="preserve"> See what I mean.. . </w:t>
      </w:r>
      <w:r>
        <w:rPr>
          <w:i/>
        </w:rPr>
        <w:t>(They kiss. )</w:t>
      </w:r>
    </w:p>
    <w:p w:rsidR="00000000" w:rsidRDefault="004E651F">
      <w:r>
        <w:rPr>
          <w:i/>
        </w:rPr>
        <w:t>(There is a loud thud at the door. )</w:t>
      </w:r>
    </w:p>
    <w:p w:rsidR="00000000" w:rsidRDefault="004E651F">
      <w:r>
        <w:rPr>
          <w:b/>
        </w:rPr>
        <w:t>Joey:</w:t>
      </w:r>
      <w:r>
        <w:t xml:space="preserve"> Hey! How come the door's locked?</w:t>
      </w:r>
    </w:p>
    <w:p w:rsidR="00000000" w:rsidRDefault="004E651F">
      <w:r>
        <w:rPr>
          <w:b/>
        </w:rPr>
        <w:t>Monica:</w:t>
      </w:r>
      <w:r>
        <w:t xml:space="preserve"> Just a second. </w:t>
      </w:r>
    </w:p>
    <w:p w:rsidR="00000000" w:rsidRDefault="004E651F">
      <w:r>
        <w:rPr>
          <w:b/>
        </w:rPr>
        <w:t>Chandler:</w:t>
      </w:r>
      <w:r>
        <w:rPr>
          <w:i/>
        </w:rPr>
        <w:t>(hushed)</w:t>
      </w:r>
      <w:r>
        <w:t xml:space="preserve"> No, no, no, no, no. Joey can't know that I'm here. </w:t>
      </w:r>
    </w:p>
    <w:p w:rsidR="00000000" w:rsidRDefault="004E651F">
      <w:r>
        <w:rPr>
          <w:b/>
        </w:rPr>
        <w:t>Monica:</w:t>
      </w:r>
      <w:r>
        <w:t xml:space="preserve"> Why not?</w:t>
      </w:r>
    </w:p>
    <w:p w:rsidR="00000000" w:rsidRDefault="004E651F">
      <w:r>
        <w:rPr>
          <w:b/>
        </w:rPr>
        <w:t>Chandler:</w:t>
      </w:r>
      <w:r>
        <w:t xml:space="preserve"> Because </w:t>
      </w:r>
      <w:r>
        <w:t xml:space="preserve">I didn't know how to tell him that I couldn't go to the Knicks game. So, I just told him that I had to stay in Tulsa. </w:t>
      </w:r>
    </w:p>
    <w:p w:rsidR="00000000" w:rsidRDefault="004E651F">
      <w:r>
        <w:rPr>
          <w:b/>
        </w:rPr>
        <w:t>Monica:</w:t>
      </w:r>
      <w:r>
        <w:t xml:space="preserve"> So, you lied to him?</w:t>
      </w:r>
    </w:p>
    <w:p w:rsidR="00000000" w:rsidRDefault="004E651F">
      <w:r>
        <w:rPr>
          <w:b/>
        </w:rPr>
        <w:t>Chandler:</w:t>
      </w:r>
      <w:r>
        <w:t xml:space="preserve"> Achhh. It's always better to lie than to have the complicated discussion. </w:t>
      </w:r>
      <w:r>
        <w:rPr>
          <w:i/>
        </w:rPr>
        <w:t>(pause)</w:t>
      </w:r>
      <w:r>
        <w:t xml:space="preserve"> Except with you.</w:t>
      </w:r>
      <w:r>
        <w:t xml:space="preserve"> </w:t>
      </w:r>
    </w:p>
    <w:p w:rsidR="00000000" w:rsidRDefault="004E651F">
      <w:r>
        <w:rPr>
          <w:b/>
        </w:rPr>
        <w:t>Joey:</w:t>
      </w:r>
      <w:r>
        <w:t xml:space="preserve"> Hey! Open the door. What's going on? </w:t>
      </w:r>
      <w:r>
        <w:rPr>
          <w:i/>
        </w:rPr>
        <w:t>(He knocks. )</w:t>
      </w:r>
    </w:p>
    <w:p w:rsidR="00000000" w:rsidRDefault="004E651F">
      <w:r>
        <w:rPr>
          <w:i/>
        </w:rPr>
        <w:t>(Monica goes to the door. Chandler slides behind it as she opens it slightly. )</w:t>
      </w:r>
    </w:p>
    <w:p w:rsidR="00000000" w:rsidRDefault="004E651F">
      <w:r>
        <w:rPr>
          <w:b/>
        </w:rPr>
        <w:t>Joey:</w:t>
      </w:r>
      <w:r>
        <w:t xml:space="preserve"> What are you.. . </w:t>
      </w:r>
      <w:r>
        <w:rPr>
          <w:i/>
        </w:rPr>
        <w:t>(He sees her in her negligee. )</w:t>
      </w:r>
      <w:r>
        <w:t xml:space="preserve"> Why are you dressed like that?</w:t>
      </w:r>
    </w:p>
    <w:p w:rsidR="00000000" w:rsidRDefault="004E651F">
      <w:r>
        <w:rPr>
          <w:b/>
        </w:rPr>
        <w:t>Monica:</w:t>
      </w:r>
      <w:r>
        <w:t xml:space="preserve"> Oh, because, um.. . wel</w:t>
      </w:r>
      <w:r>
        <w:t xml:space="preserve">l, Chandler's going to be home in a couple of days. So, I thought I would, you know, practice the art of seduction. </w:t>
      </w:r>
    </w:p>
    <w:p w:rsidR="00000000" w:rsidRDefault="004E651F">
      <w:r>
        <w:rPr>
          <w:b/>
        </w:rPr>
        <w:t>Joey:</w:t>
      </w:r>
      <w:r>
        <w:t xml:space="preserve"> Oh, I thought I heard a man's voice before. </w:t>
      </w:r>
    </w:p>
    <w:p w:rsidR="00000000" w:rsidRDefault="004E651F">
      <w:r>
        <w:rPr>
          <w:b/>
        </w:rPr>
        <w:t>Monica:</w:t>
      </w:r>
      <w:r>
        <w:t xml:space="preserve"> Oh I was just doing Chandler's side of the conversation. You know, like, "Hi, Ho</w:t>
      </w:r>
      <w:r>
        <w:t xml:space="preserve">w do I look?" </w:t>
      </w:r>
      <w:r>
        <w:rPr>
          <w:i/>
        </w:rPr>
        <w:t>(As Chandler)</w:t>
      </w:r>
      <w:r>
        <w:t xml:space="preserve"> "Really sexy. Could I BE any more turned on?"</w:t>
      </w:r>
    </w:p>
    <w:p w:rsidR="00000000" w:rsidRDefault="004E651F">
      <w:r>
        <w:rPr>
          <w:b/>
        </w:rPr>
        <w:t>Joey:</w:t>
      </w:r>
      <w:r>
        <w:t xml:space="preserve"> Okay. </w:t>
      </w:r>
      <w:r>
        <w:rPr>
          <w:i/>
        </w:rPr>
        <w:t>(pause. He looks over her shoulder at the table with the wine. )</w:t>
      </w:r>
      <w:r>
        <w:t xml:space="preserve"> Whoa, whoa. Why are there two glasses of wine out?</w:t>
      </w:r>
    </w:p>
    <w:p w:rsidR="00000000" w:rsidRDefault="004E651F">
      <w:r>
        <w:rPr>
          <w:b/>
        </w:rPr>
        <w:t>Monica:</w:t>
      </w:r>
      <w:r>
        <w:t xml:space="preserve"> Because.. . one of them is for you. </w:t>
      </w:r>
    </w:p>
    <w:p w:rsidR="00000000" w:rsidRDefault="004E651F">
      <w:r>
        <w:rPr>
          <w:i/>
        </w:rPr>
        <w:t>(Monica t</w:t>
      </w:r>
      <w:r>
        <w:rPr>
          <w:i/>
        </w:rPr>
        <w:t>urns to get the wine. Chandler peeps through the peephole. Joey, seeing something, peeps back. Chandler ducks. Monica returns with two glasses of wine. She gives one to Joey. )</w:t>
      </w:r>
    </w:p>
    <w:p w:rsidR="00000000" w:rsidRDefault="004E651F">
      <w:r>
        <w:rPr>
          <w:b/>
        </w:rPr>
        <w:t>Monica:</w:t>
      </w:r>
      <w:r>
        <w:t xml:space="preserve"> Cheers. </w:t>
      </w:r>
      <w:r>
        <w:rPr>
          <w:i/>
        </w:rPr>
        <w:t>(She clinks his glass and pulls back. )</w:t>
      </w:r>
      <w:r>
        <w:t xml:space="preserve"> Okay, buh-bye. </w:t>
      </w:r>
      <w:r>
        <w:rPr>
          <w:i/>
        </w:rPr>
        <w:t>(She clo</w:t>
      </w:r>
      <w:r>
        <w:rPr>
          <w:i/>
        </w:rPr>
        <w:t>ses the door. )</w:t>
      </w:r>
    </w:p>
    <w:p w:rsidR="00000000" w:rsidRDefault="004E651F">
      <w:r>
        <w:rPr>
          <w:b/>
        </w:rPr>
        <w:t>Chandler:</w:t>
      </w:r>
      <w:r>
        <w:t xml:space="preserve"> You know, it's funny. I've been, ah, practicing the art of seduction myself. </w:t>
      </w:r>
      <w:r>
        <w:rPr>
          <w:i/>
        </w:rPr>
        <w:t>(He raises his hands in front of himself, sticks out his behind, and wiggles it. )</w:t>
      </w:r>
      <w:r>
        <w:t xml:space="preserve"> Hi ya. </w:t>
      </w:r>
    </w:p>
    <w:p w:rsidR="00000000" w:rsidRDefault="004E651F">
      <w:r>
        <w:rPr>
          <w:b/>
        </w:rPr>
        <w:t>Monica:</w:t>
      </w:r>
      <w:r>
        <w:t xml:space="preserve"> You might want to keep practicing. </w:t>
      </w:r>
    </w:p>
    <w:p w:rsidR="00000000" w:rsidRDefault="004E651F">
      <w:r>
        <w:rPr>
          <w:b/>
        </w:rPr>
        <w:t>Chandler:</w:t>
      </w:r>
      <w:r>
        <w:t xml:space="preserve"> Yah. </w:t>
      </w:r>
    </w:p>
    <w:p w:rsidR="00000000" w:rsidRDefault="004E651F">
      <w:r>
        <w:rPr>
          <w:i/>
        </w:rPr>
        <w:t>(C</w:t>
      </w:r>
      <w:r>
        <w:rPr>
          <w:i/>
        </w:rPr>
        <w:t>handler's cell phone rings. He looks at it. )</w:t>
      </w:r>
    </w:p>
    <w:p w:rsidR="00000000" w:rsidRDefault="004E651F">
      <w:r>
        <w:rPr>
          <w:b/>
        </w:rPr>
        <w:t>Chandler:</w:t>
      </w:r>
      <w:r>
        <w:t xml:space="preserve"> It's Joey. </w:t>
      </w:r>
      <w:r>
        <w:rPr>
          <w:i/>
        </w:rPr>
        <w:t>(He answers it, holding it out so that Monica can hear too. )</w:t>
      </w:r>
      <w:r>
        <w:t xml:space="preserve"> Hey Joe. </w:t>
      </w:r>
    </w:p>
    <w:p w:rsidR="00000000" w:rsidRDefault="004E651F">
      <w:r>
        <w:rPr>
          <w:b/>
        </w:rPr>
        <w:t>Joey:</w:t>
      </w:r>
      <w:r>
        <w:t xml:space="preserve"> Dude, come home!</w:t>
      </w:r>
    </w:p>
    <w:p w:rsidR="00000000" w:rsidRDefault="004E651F">
      <w:r>
        <w:rPr>
          <w:b/>
        </w:rPr>
        <w:t>Chandler:</w:t>
      </w:r>
      <w:r>
        <w:t xml:space="preserve"> What? Why?</w:t>
      </w:r>
    </w:p>
    <w:p w:rsidR="00000000" w:rsidRDefault="004E651F">
      <w:r>
        <w:rPr>
          <w:b/>
        </w:rPr>
        <w:t>Joey:</w:t>
      </w:r>
      <w:r>
        <w:t xml:space="preserve"> COME.. . HOME. </w:t>
      </w:r>
    </w:p>
    <w:p w:rsidR="00000000" w:rsidRDefault="004E651F">
      <w:r>
        <w:rPr>
          <w:b/>
        </w:rPr>
        <w:t>Chandler:</w:t>
      </w:r>
      <w:r>
        <w:t xml:space="preserve"> Look I, I can't. What's going on?</w:t>
      </w:r>
    </w:p>
    <w:p w:rsidR="00000000" w:rsidRDefault="004E651F">
      <w:r>
        <w:rPr>
          <w:b/>
        </w:rPr>
        <w:t>Joey:</w:t>
      </w:r>
      <w:r>
        <w:t xml:space="preserve"> I</w:t>
      </w:r>
      <w:r>
        <w:t xml:space="preserve"> don't know how to tell you this but, uh.. . I think Monica's cheatin' on ya. I told you shouldn't have married someone so much hotter than you. </w:t>
      </w:r>
    </w:p>
    <w:p w:rsidR="00000000" w:rsidRDefault="004E651F">
      <w:r>
        <w:rPr>
          <w:i/>
        </w:rPr>
        <w:t>(Chandler and Monica look at each other. Chandler nods. )</w:t>
      </w:r>
    </w:p>
    <w:p w:rsidR="00000000" w:rsidRDefault="004E651F">
      <w:r>
        <w:rPr>
          <w:b/>
        </w:rPr>
        <w:t>Joey:</w:t>
      </w:r>
      <w:r>
        <w:t xml:space="preserve"> All right look. </w:t>
      </w:r>
      <w:r>
        <w:rPr>
          <w:i/>
        </w:rPr>
        <w:t>(He walks to the hallway. )</w:t>
      </w:r>
      <w:r>
        <w:t xml:space="preserve"> If</w:t>
      </w:r>
      <w:r>
        <w:t xml:space="preserve"> you can't come home and deal with this, then I'm gonna. </w:t>
      </w:r>
    </w:p>
    <w:p w:rsidR="00000000" w:rsidRDefault="004E651F">
      <w:r>
        <w:rPr>
          <w:b/>
        </w:rPr>
        <w:t>Chandler:</w:t>
      </w:r>
      <w:r>
        <w:t xml:space="preserve"> NO!</w:t>
      </w:r>
    </w:p>
    <w:p w:rsidR="00000000" w:rsidRDefault="004E651F">
      <w:r>
        <w:rPr>
          <w:b/>
        </w:rPr>
        <w:t>Joey:</w:t>
      </w:r>
      <w:r>
        <w:rPr>
          <w:i/>
        </w:rPr>
        <w:t>(outside the apartment door)</w:t>
      </w:r>
      <w:r>
        <w:t xml:space="preserve"> I just heard him!</w:t>
      </w:r>
    </w:p>
    <w:p w:rsidR="00000000" w:rsidRDefault="004E651F">
      <w:r>
        <w:rPr>
          <w:b/>
        </w:rPr>
        <w:t>Chandler:</w:t>
      </w:r>
      <w:r>
        <w:rPr>
          <w:i/>
        </w:rPr>
        <w:t>(softly)</w:t>
      </w:r>
      <w:r>
        <w:t xml:space="preserve"> Can you.. . hear him.. . now?</w:t>
      </w:r>
    </w:p>
    <w:p w:rsidR="00000000" w:rsidRDefault="004E651F">
      <w:r>
        <w:rPr>
          <w:b/>
        </w:rPr>
        <w:t>Joey:</w:t>
      </w:r>
      <w:r>
        <w:rPr>
          <w:i/>
        </w:rPr>
        <w:t>(listens at the door. )</w:t>
      </w:r>
      <w:r>
        <w:t xml:space="preserve"> No. </w:t>
      </w:r>
      <w:r>
        <w:rPr>
          <w:i/>
        </w:rPr>
        <w:t>(pause)</w:t>
      </w:r>
      <w:r>
        <w:t xml:space="preserve"> All right, I'm going in. </w:t>
      </w:r>
    </w:p>
    <w:p w:rsidR="00000000" w:rsidRDefault="004E651F">
      <w:r>
        <w:rPr>
          <w:b/>
        </w:rPr>
        <w:t>Chandler:</w:t>
      </w:r>
      <w:r>
        <w:t xml:space="preserve"> No! Wai</w:t>
      </w:r>
      <w:r>
        <w:t>t!</w:t>
      </w:r>
    </w:p>
    <w:p w:rsidR="00000000" w:rsidRDefault="004E651F">
      <w:r>
        <w:rPr>
          <w:b/>
        </w:rPr>
        <w:t>Joey:</w:t>
      </w:r>
      <w:r>
        <w:t xml:space="preserve"> I heard him again!</w:t>
      </w:r>
    </w:p>
    <w:p w:rsidR="00000000" w:rsidRDefault="004E651F">
      <w:r>
        <w:rPr>
          <w:b/>
        </w:rPr>
        <w:t>Chandler:</w:t>
      </w:r>
      <w:r>
        <w:rPr>
          <w:i/>
        </w:rPr>
        <w:t>(writhes as if in agony)</w:t>
      </w:r>
      <w:r>
        <w:t xml:space="preserve"> All right, look. Just stay there. I'm coming home. </w:t>
      </w:r>
    </w:p>
    <w:p w:rsidR="00000000" w:rsidRDefault="004E651F">
      <w:r>
        <w:rPr>
          <w:b/>
        </w:rPr>
        <w:t>Joey:</w:t>
      </w:r>
      <w:r>
        <w:t xml:space="preserve"> Okay. Great. I'll see you when you get here. I'm gonna wait out in the hall in case the dude comes out. </w:t>
      </w:r>
    </w:p>
    <w:p w:rsidR="00000000" w:rsidRDefault="004E651F">
      <w:r>
        <w:rPr>
          <w:b/>
        </w:rPr>
        <w:t>Chandler:</w:t>
      </w:r>
      <w:r>
        <w:t xml:space="preserve"> Is that really necess</w:t>
      </w:r>
      <w:r>
        <w:t>ary?</w:t>
      </w:r>
    </w:p>
    <w:p w:rsidR="00000000" w:rsidRDefault="004E651F">
      <w:r>
        <w:rPr>
          <w:b/>
        </w:rPr>
        <w:t>Joey:</w:t>
      </w:r>
      <w:r>
        <w:t xml:space="preserve"> Absolutely. You'd do it for me. Not that you ever have to because I know how to keep my women satisfied. </w:t>
      </w:r>
    </w:p>
    <w:p w:rsidR="00000000" w:rsidRDefault="004E651F">
      <w:pPr>
        <w:rPr>
          <w:b/>
        </w:rPr>
      </w:pPr>
      <w:r>
        <w:rPr>
          <w:b/>
        </w:rPr>
        <w:t>SCENE:</w:t>
      </w:r>
      <w:r>
        <w:rPr>
          <w:b/>
        </w:rPr>
        <w:br/>
      </w:r>
      <w:r>
        <w:rPr>
          <w:b/>
        </w:rPr>
        <w:t>Ross and Rachel's apartment. Mike is blowing a note from his beer bottle. Ross stares off to the side. )</w:t>
      </w:r>
    </w:p>
    <w:p w:rsidR="00000000" w:rsidRDefault="004E651F">
      <w:r>
        <w:rPr>
          <w:b/>
        </w:rPr>
        <w:t>Ross:</w:t>
      </w:r>
      <w:r>
        <w:t xml:space="preserve"> Shouldn't the pizza b</w:t>
      </w:r>
      <w:r>
        <w:t>e here by now? I mean, they said thirty minutes or less. Well, how long has it been?</w:t>
      </w:r>
    </w:p>
    <w:p w:rsidR="00000000" w:rsidRDefault="004E651F">
      <w:r>
        <w:rPr>
          <w:b/>
        </w:rPr>
        <w:t>Mike:</w:t>
      </w:r>
      <w:r>
        <w:rPr>
          <w:i/>
        </w:rPr>
        <w:t>(looking at his watch)</w:t>
      </w:r>
      <w:r>
        <w:t xml:space="preserve"> Eleven minutes. </w:t>
      </w:r>
      <w:r>
        <w:rPr>
          <w:i/>
        </w:rPr>
        <w:t>(long pause)</w:t>
      </w:r>
      <w:r>
        <w:t xml:space="preserve"> And now twelve. So, do you like the beer?</w:t>
      </w:r>
    </w:p>
    <w:p w:rsidR="00000000" w:rsidRDefault="004E651F">
      <w:r>
        <w:rPr>
          <w:b/>
        </w:rPr>
        <w:t>Ross:</w:t>
      </w:r>
      <w:r>
        <w:t xml:space="preserve"> I do. I do. Although, it's actually a lager. </w:t>
      </w:r>
    </w:p>
    <w:p w:rsidR="00000000" w:rsidRDefault="004E651F">
      <w:r>
        <w:rPr>
          <w:b/>
        </w:rPr>
        <w:t>Mike:</w:t>
      </w:r>
      <w:r>
        <w:t xml:space="preserve"> huh. </w:t>
      </w:r>
      <w:r>
        <w:rPr>
          <w:i/>
        </w:rPr>
        <w:t>(pause)</w:t>
      </w:r>
      <w:r>
        <w:t xml:space="preserve"> W</w:t>
      </w:r>
      <w:r>
        <w:t>hat's the difference between beer and lager?</w:t>
      </w:r>
    </w:p>
    <w:p w:rsidR="00000000" w:rsidRDefault="004E651F">
      <w:r>
        <w:rPr>
          <w:b/>
        </w:rPr>
        <w:t>Ross:</w:t>
      </w:r>
      <w:r>
        <w:t xml:space="preserve"> I don't know. We could look it up. </w:t>
      </w:r>
    </w:p>
    <w:p w:rsidR="00000000" w:rsidRDefault="004E651F">
      <w:r>
        <w:rPr>
          <w:b/>
        </w:rPr>
        <w:t>Mike:</w:t>
      </w:r>
      <w:r>
        <w:rPr>
          <w:i/>
        </w:rPr>
        <w:t>(nods)</w:t>
      </w:r>
      <w:r>
        <w:t xml:space="preserve"> Things are about to get wild. </w:t>
      </w:r>
    </w:p>
    <w:p w:rsidR="00000000" w:rsidRDefault="004E651F">
      <w:pPr>
        <w:rPr>
          <w:b/>
        </w:rPr>
      </w:pPr>
      <w:r>
        <w:rPr>
          <w:b/>
        </w:rPr>
        <w:t>SCENE:</w:t>
      </w:r>
      <w:r>
        <w:rPr>
          <w:b/>
        </w:rPr>
        <w:br/>
      </w:r>
      <w:r>
        <w:rPr>
          <w:b/>
        </w:rPr>
        <w:t xml:space="preserve">A bar. Rachel and Phoebe are bringing their drinks from the bar to a sofa. </w:t>
      </w:r>
    </w:p>
    <w:p w:rsidR="00000000" w:rsidRDefault="004E651F">
      <w:r>
        <w:rPr>
          <w:b/>
        </w:rPr>
        <w:t>Phoebe:</w:t>
      </w:r>
      <w:r>
        <w:t xml:space="preserve"> Oh God. Remember the girls' nights </w:t>
      </w:r>
      <w:r>
        <w:t>we used to have sitting around talking about you and Ross?</w:t>
      </w:r>
    </w:p>
    <w:p w:rsidR="00000000" w:rsidRDefault="004E651F">
      <w:r>
        <w:rPr>
          <w:b/>
        </w:rPr>
        <w:t>Rachel:</w:t>
      </w:r>
      <w:r>
        <w:t xml:space="preserve"> Oh God. It seems like forever ago. </w:t>
      </w:r>
    </w:p>
    <w:p w:rsidR="00000000" w:rsidRDefault="004E651F">
      <w:r>
        <w:rPr>
          <w:b/>
        </w:rPr>
        <w:t>Phoebe:</w:t>
      </w:r>
      <w:r>
        <w:t xml:space="preserve"> I know. </w:t>
      </w:r>
      <w:r>
        <w:rPr>
          <w:i/>
        </w:rPr>
        <w:t>(sighs)</w:t>
      </w:r>
      <w:r>
        <w:t xml:space="preserve"> So, what's going on with you and Ross?</w:t>
      </w:r>
    </w:p>
    <w:p w:rsidR="00000000" w:rsidRDefault="004E651F">
      <w:r>
        <w:rPr>
          <w:b/>
        </w:rPr>
        <w:t>Rachel:</w:t>
      </w:r>
      <w:r>
        <w:t xml:space="preserve"> Well, um.. . I don't know. I mean, for a long time nothing. But you know, actually</w:t>
      </w:r>
      <w:r>
        <w:t xml:space="preserve"> right before you picked me up, Ross and I had a.. . ah.. . little thing. </w:t>
      </w:r>
    </w:p>
    <w:p w:rsidR="00000000" w:rsidRDefault="004E651F">
      <w:r>
        <w:rPr>
          <w:b/>
        </w:rPr>
        <w:t>Phoebe:</w:t>
      </w:r>
      <w:r>
        <w:t xml:space="preserve"> Oh my God! I love things. What happened?</w:t>
      </w:r>
    </w:p>
    <w:p w:rsidR="00000000" w:rsidRDefault="004E651F">
      <w:r>
        <w:rPr>
          <w:b/>
        </w:rPr>
        <w:t>Rachel:</w:t>
      </w:r>
      <w:r>
        <w:t xml:space="preserve"> Well, um, first he told me he liked how I looked. And, ah, then we had a little.. . um.. . eye-contact. </w:t>
      </w:r>
    </w:p>
    <w:p w:rsidR="00000000" w:rsidRDefault="004E651F">
      <w:r>
        <w:rPr>
          <w:b/>
        </w:rPr>
        <w:t>Phoebe:</w:t>
      </w:r>
      <w:r>
        <w:t xml:space="preserve"> Eye-contact</w:t>
      </w:r>
      <w:r>
        <w:t>?</w:t>
      </w:r>
    </w:p>
    <w:p w:rsidR="00000000" w:rsidRDefault="004E651F">
      <w:r>
        <w:rPr>
          <w:b/>
        </w:rPr>
        <w:t>Rachel:</w:t>
      </w:r>
      <w:r>
        <w:t xml:space="preserve"> Mm-hmm. </w:t>
      </w:r>
    </w:p>
    <w:p w:rsidR="00000000" w:rsidRDefault="004E651F">
      <w:r>
        <w:rPr>
          <w:b/>
        </w:rPr>
        <w:t>Phoebe:</w:t>
      </w:r>
      <w:r>
        <w:t xml:space="preserve"> I hope you were using protection. </w:t>
      </w:r>
    </w:p>
    <w:p w:rsidR="00000000" w:rsidRDefault="004E651F">
      <w:r>
        <w:rPr>
          <w:b/>
        </w:rPr>
        <w:t>Waiter:</w:t>
      </w:r>
      <w:r>
        <w:rPr>
          <w:i/>
        </w:rPr>
        <w:t>(with tray and two drinks)</w:t>
      </w:r>
      <w:r>
        <w:t xml:space="preserve"> Excuse me. Um, these are from the two gentlemen at the end of the bar. </w:t>
      </w:r>
    </w:p>
    <w:p w:rsidR="00000000" w:rsidRDefault="004E651F">
      <w:r>
        <w:rPr>
          <w:b/>
        </w:rPr>
        <w:t>Rachel:</w:t>
      </w:r>
      <w:r>
        <w:t xml:space="preserve"> Oh. </w:t>
      </w:r>
      <w:r>
        <w:rPr>
          <w:i/>
        </w:rPr>
        <w:t>(to Phoebe)</w:t>
      </w:r>
      <w:r>
        <w:t xml:space="preserve"> Should we send them something back?</w:t>
      </w:r>
    </w:p>
    <w:p w:rsidR="00000000" w:rsidRDefault="004E651F">
      <w:r>
        <w:rPr>
          <w:b/>
        </w:rPr>
        <w:t>Phoebe:</w:t>
      </w:r>
      <w:r>
        <w:t xml:space="preserve"> Oooh. Let's do. Let'</w:t>
      </w:r>
      <w:r>
        <w:t xml:space="preserve">s send them mashed potatoes. </w:t>
      </w:r>
    </w:p>
    <w:p w:rsidR="00000000" w:rsidRDefault="004E651F">
      <w:r>
        <w:rPr>
          <w:b/>
        </w:rPr>
        <w:t>Rachel:</w:t>
      </w:r>
      <w:r>
        <w:t xml:space="preserve"> No! Wait! No, no. Don't do that! That's going to make them think they can come over here. </w:t>
      </w:r>
    </w:p>
    <w:p w:rsidR="00000000" w:rsidRDefault="004E651F">
      <w:r>
        <w:rPr>
          <w:b/>
        </w:rPr>
        <w:t>Phoebe:</w:t>
      </w:r>
      <w:r>
        <w:t xml:space="preserve"> So? What if they do?</w:t>
      </w:r>
    </w:p>
    <w:p w:rsidR="00000000" w:rsidRDefault="004E651F">
      <w:r>
        <w:rPr>
          <w:b/>
        </w:rPr>
        <w:t>Rachel:</w:t>
      </w:r>
      <w:r>
        <w:t xml:space="preserve"> Well, we're not here to meet guys. You have a boyfriend, I have a b.. . baby and a Ross. </w:t>
      </w:r>
    </w:p>
    <w:p w:rsidR="00000000" w:rsidRDefault="004E651F">
      <w:r>
        <w:rPr>
          <w:b/>
        </w:rPr>
        <w:t>Phoebe:</w:t>
      </w:r>
      <w:r>
        <w:t xml:space="preserve"> Yeah, but, ah, ah, nothing has to happen. We're just having fun. You know, not everything had to go as far as "eye-contact. "</w:t>
      </w:r>
    </w:p>
    <w:p w:rsidR="00000000" w:rsidRDefault="004E651F">
      <w:pPr>
        <w:rPr>
          <w:b/>
        </w:rPr>
      </w:pPr>
      <w:r>
        <w:rPr>
          <w:b/>
        </w:rPr>
        <w:t>SCENE:</w:t>
      </w:r>
      <w:r>
        <w:rPr>
          <w:b/>
        </w:rPr>
        <w:br/>
      </w:r>
      <w:r>
        <w:rPr>
          <w:b/>
        </w:rPr>
        <w:t xml:space="preserve">Monica and Chandler's apartment. Chandler is seated in the chair and Monica stands behind the sofa. </w:t>
      </w:r>
    </w:p>
    <w:p w:rsidR="00000000" w:rsidRDefault="004E651F">
      <w:r>
        <w:rPr>
          <w:b/>
        </w:rPr>
        <w:t>Monica:</w:t>
      </w:r>
      <w:r>
        <w:t xml:space="preserve"> Chandl</w:t>
      </w:r>
      <w:r>
        <w:t xml:space="preserve">er, you have to tell Joey that you're not in Tulsa. </w:t>
      </w:r>
    </w:p>
    <w:p w:rsidR="00000000" w:rsidRDefault="004E651F">
      <w:r>
        <w:rPr>
          <w:b/>
        </w:rPr>
        <w:t>Chandler:</w:t>
      </w:r>
      <w:r>
        <w:t xml:space="preserve"> Don't you think it's better for him to think that you're cheating on me, than for him to think that I'm cheating on him? </w:t>
      </w:r>
      <w:r>
        <w:rPr>
          <w:i/>
        </w:rPr>
        <w:t>(Monica tips her head slightly as if asking "Did you hear yourself?")</w:t>
      </w:r>
      <w:r>
        <w:t xml:space="preserve"> I </w:t>
      </w:r>
      <w:r>
        <w:t xml:space="preserve">heard it. </w:t>
      </w:r>
    </w:p>
    <w:p w:rsidR="00000000" w:rsidRDefault="004E651F">
      <w:r>
        <w:rPr>
          <w:b/>
        </w:rPr>
        <w:t>Monica:</w:t>
      </w:r>
      <w:r>
        <w:t xml:space="preserve"> I don't want him to think that I'm having an affair. </w:t>
      </w:r>
    </w:p>
    <w:p w:rsidR="00000000" w:rsidRDefault="004E651F">
      <w:r>
        <w:rPr>
          <w:b/>
        </w:rPr>
        <w:t>Chandler:</w:t>
      </w:r>
      <w:r>
        <w:t xml:space="preserve"> All right. I've got a plan. I'll go down the fire escape. </w:t>
      </w:r>
    </w:p>
    <w:p w:rsidR="00000000" w:rsidRDefault="004E651F">
      <w:r>
        <w:rPr>
          <w:b/>
        </w:rPr>
        <w:t>Monica:</w:t>
      </w:r>
      <w:r>
        <w:t xml:space="preserve"> Yes, because all good plans start with, "I'll go down the fire escape. "</w:t>
      </w:r>
    </w:p>
    <w:p w:rsidR="00000000" w:rsidRDefault="004E651F">
      <w:r>
        <w:rPr>
          <w:b/>
        </w:rPr>
        <w:t>Chandler:</w:t>
      </w:r>
      <w:r>
        <w:t xml:space="preserve"> Hear me out woman. I'll</w:t>
      </w:r>
      <w:r>
        <w:t xml:space="preserve"> go down the fire escape. Then, I'll wait for a while. Then, when I come up the stairs, it'll be just like I just got back from Tulsa. Then, Joey and I will come in and see that there's no guy in here. </w:t>
      </w:r>
    </w:p>
    <w:p w:rsidR="00000000" w:rsidRDefault="004E651F">
      <w:r>
        <w:rPr>
          <w:b/>
        </w:rPr>
        <w:t>Monica:</w:t>
      </w:r>
      <w:r>
        <w:t xml:space="preserve"> Aren't you afraid that Joey's going to figure</w:t>
      </w:r>
      <w:r>
        <w:t xml:space="preserve"> all of this out? </w:t>
      </w:r>
      <w:r>
        <w:rPr>
          <w:i/>
        </w:rPr>
        <w:t>(pause)</w:t>
      </w:r>
      <w:r>
        <w:t xml:space="preserve"> I heard it. </w:t>
      </w:r>
    </w:p>
    <w:p w:rsidR="00000000" w:rsidRDefault="004E651F">
      <w:r>
        <w:rPr>
          <w:i/>
        </w:rPr>
        <w:t>(Chandler runs to the window, opens it, starts out, but returns, casually walking back to his chair. )</w:t>
      </w:r>
    </w:p>
    <w:p w:rsidR="00000000" w:rsidRDefault="004E651F">
      <w:r>
        <w:rPr>
          <w:b/>
        </w:rPr>
        <w:t>Chandler:</w:t>
      </w:r>
      <w:r>
        <w:t xml:space="preserve"> I'm just going to wait for a little while. </w:t>
      </w:r>
    </w:p>
    <w:p w:rsidR="00000000" w:rsidRDefault="004E651F">
      <w:r>
        <w:rPr>
          <w:b/>
        </w:rPr>
        <w:t>Monica:</w:t>
      </w:r>
      <w:r>
        <w:t xml:space="preserve"> Scary pigeon's back?</w:t>
      </w:r>
    </w:p>
    <w:p w:rsidR="00000000" w:rsidRDefault="004E651F">
      <w:r>
        <w:rPr>
          <w:b/>
        </w:rPr>
        <w:t>Chandler:</w:t>
      </w:r>
      <w:r>
        <w:t xml:space="preserve"> It's huge. </w:t>
      </w:r>
    </w:p>
    <w:p w:rsidR="00000000" w:rsidRDefault="004E651F">
      <w:pPr>
        <w:rPr>
          <w:b/>
        </w:rPr>
      </w:pPr>
      <w:r>
        <w:rPr>
          <w:b/>
        </w:rPr>
        <w:t>SCENE:</w:t>
      </w:r>
      <w:r>
        <w:rPr>
          <w:b/>
        </w:rPr>
        <w:br/>
      </w:r>
      <w:r>
        <w:rPr>
          <w:b/>
        </w:rPr>
        <w:t>Ro</w:t>
      </w:r>
      <w:r>
        <w:rPr>
          <w:b/>
        </w:rPr>
        <w:t>ss and Rachel's apartment. Three pizza crusts, two bottle caps and the plastic tripod are left in the otherwise empty pizza box. Mike is making hollow popping noises with his mouth. He begins to speak, but stops and pops his lips a few more times and takes</w:t>
      </w:r>
      <w:r>
        <w:rPr>
          <w:b/>
        </w:rPr>
        <w:t xml:space="preserve"> a drink. Ross smiles as if he has thought of something to say, but then he stops and sinks back in a slump on the sofa. </w:t>
      </w:r>
    </w:p>
    <w:p w:rsidR="00000000" w:rsidRDefault="004E651F">
      <w:pPr>
        <w:rPr>
          <w:b/>
        </w:rPr>
      </w:pPr>
      <w:r>
        <w:rPr>
          <w:b/>
        </w:rPr>
        <w:t>SCENE:</w:t>
      </w:r>
      <w:r>
        <w:rPr>
          <w:b/>
        </w:rPr>
        <w:br/>
      </w:r>
      <w:r>
        <w:rPr>
          <w:b/>
        </w:rPr>
        <w:t xml:space="preserve">The bar. Two men are chatting with Rachel and Phoebe. </w:t>
      </w:r>
    </w:p>
    <w:p w:rsidR="00000000" w:rsidRDefault="004E651F">
      <w:r>
        <w:rPr>
          <w:b/>
        </w:rPr>
        <w:t>Rachel:</w:t>
      </w:r>
      <w:r>
        <w:t xml:space="preserve"> Oh my God. I can't believe you live in that building. My grandmo</w:t>
      </w:r>
      <w:r>
        <w:t xml:space="preserve">ther lives in that building. Ida Green? No sense of personal space? Kind of smells like chicken? Looks like a potato. </w:t>
      </w:r>
    </w:p>
    <w:p w:rsidR="00000000" w:rsidRDefault="004E651F">
      <w:r>
        <w:rPr>
          <w:b/>
        </w:rPr>
        <w:t>Bill:</w:t>
      </w:r>
      <w:r>
        <w:t xml:space="preserve"> "Spuds" is your grandmother?</w:t>
      </w:r>
    </w:p>
    <w:p w:rsidR="00000000" w:rsidRDefault="004E651F">
      <w:r>
        <w:rPr>
          <w:b/>
        </w:rPr>
        <w:t>Rachel:</w:t>
      </w:r>
      <w:r>
        <w:t xml:space="preserve"> That's my bubby!</w:t>
      </w:r>
    </w:p>
    <w:p w:rsidR="00000000" w:rsidRDefault="004E651F">
      <w:r>
        <w:rPr>
          <w:b/>
        </w:rPr>
        <w:t>Kevin:</w:t>
      </w:r>
      <w:r>
        <w:t xml:space="preserve"> So, we're on our way to a couple of parties. Um.. . maybe we can get y</w:t>
      </w:r>
      <w:r>
        <w:t xml:space="preserve">our numbers and give you guys a call if we find something fun. </w:t>
      </w:r>
    </w:p>
    <w:p w:rsidR="00000000" w:rsidRDefault="004E651F">
      <w:r>
        <w:rPr>
          <w:b/>
        </w:rPr>
        <w:t>Phoebe:</w:t>
      </w:r>
      <w:r>
        <w:t xml:space="preserve"> Yeah.. . I'm sorry. We weren't really looking for anything to happen with you guys. I, I have a boyfriend. </w:t>
      </w:r>
    </w:p>
    <w:p w:rsidR="00000000" w:rsidRDefault="004E651F">
      <w:r>
        <w:rPr>
          <w:b/>
        </w:rPr>
        <w:t>Kevin:</w:t>
      </w:r>
      <w:r>
        <w:t xml:space="preserve"> All right. It's no big deal. </w:t>
      </w:r>
    </w:p>
    <w:p w:rsidR="00000000" w:rsidRDefault="004E651F">
      <w:r>
        <w:rPr>
          <w:b/>
        </w:rPr>
        <w:t>Bill:</w:t>
      </w:r>
      <w:r>
        <w:t xml:space="preserve"> So, she has a boyfriend. What is </w:t>
      </w:r>
      <w:r>
        <w:t>your situation?</w:t>
      </w:r>
    </w:p>
    <w:p w:rsidR="00000000" w:rsidRDefault="004E651F">
      <w:r>
        <w:rPr>
          <w:b/>
        </w:rPr>
        <w:t>Rachel:</w:t>
      </w:r>
      <w:r>
        <w:t xml:space="preserve"> Oh, well, it's complicated. I don't actually have a boyfriend. But um.. . </w:t>
      </w:r>
    </w:p>
    <w:p w:rsidR="00000000" w:rsidRDefault="004E651F">
      <w:r>
        <w:rPr>
          <w:b/>
        </w:rPr>
        <w:t>Bill:</w:t>
      </w:r>
      <w:r>
        <w:t xml:space="preserve"> Then, can I have your number?</w:t>
      </w:r>
    </w:p>
    <w:p w:rsidR="00000000" w:rsidRDefault="004E651F">
      <w:r>
        <w:rPr>
          <w:b/>
        </w:rPr>
        <w:t>Rachel:</w:t>
      </w:r>
      <w:r>
        <w:rPr>
          <w:i/>
        </w:rPr>
        <w:t>(pause)</w:t>
      </w:r>
      <w:r>
        <w:t xml:space="preserve"> I'm sorry, no. </w:t>
      </w:r>
    </w:p>
    <w:p w:rsidR="00000000" w:rsidRDefault="004E651F">
      <w:r>
        <w:rPr>
          <w:b/>
        </w:rPr>
        <w:t>Bill:</w:t>
      </w:r>
      <w:r>
        <w:t xml:space="preserve"> Okay. </w:t>
      </w:r>
      <w:r>
        <w:rPr>
          <w:i/>
        </w:rPr>
        <w:t>(They start to walk away. )</w:t>
      </w:r>
    </w:p>
    <w:p w:rsidR="00000000" w:rsidRDefault="004E651F">
      <w:r>
        <w:rPr>
          <w:b/>
        </w:rPr>
        <w:t>Rachel:</w:t>
      </w:r>
      <w:r>
        <w:t xml:space="preserve"> Oh sure. </w:t>
      </w:r>
      <w:r>
        <w:rPr>
          <w:i/>
        </w:rPr>
        <w:t>(She pulls a business card from h</w:t>
      </w:r>
      <w:r>
        <w:rPr>
          <w:i/>
        </w:rPr>
        <w:t>er purse and writes on it. )</w:t>
      </w:r>
    </w:p>
    <w:p w:rsidR="00000000" w:rsidRDefault="004E651F">
      <w:r>
        <w:rPr>
          <w:b/>
        </w:rPr>
        <w:t>Phoebe:</w:t>
      </w:r>
      <w:r>
        <w:rPr>
          <w:i/>
        </w:rPr>
        <w:t>(Reading the card. )</w:t>
      </w:r>
      <w:r>
        <w:t xml:space="preserve"> Oh my God, you're giving your real number. </w:t>
      </w:r>
    </w:p>
    <w:p w:rsidR="00000000" w:rsidRDefault="004E651F">
      <w:r>
        <w:rPr>
          <w:b/>
        </w:rPr>
        <w:t>Bill:</w:t>
      </w:r>
      <w:r>
        <w:t xml:space="preserve"> Okay, thanks. I'll give you a call later tonight. </w:t>
      </w:r>
    </w:p>
    <w:p w:rsidR="00000000" w:rsidRDefault="004E651F">
      <w:r>
        <w:rPr>
          <w:b/>
        </w:rPr>
        <w:t>Rachel:</w:t>
      </w:r>
      <w:r>
        <w:t xml:space="preserve"> Great. </w:t>
      </w:r>
    </w:p>
    <w:p w:rsidR="00000000" w:rsidRDefault="004E651F">
      <w:r>
        <w:rPr>
          <w:b/>
        </w:rPr>
        <w:t>Bill:</w:t>
      </w:r>
      <w:r>
        <w:t xml:space="preserve"> Bye</w:t>
      </w:r>
    </w:p>
    <w:p w:rsidR="00000000" w:rsidRDefault="004E651F">
      <w:r>
        <w:rPr>
          <w:b/>
        </w:rPr>
        <w:t>Phoebe:</w:t>
      </w:r>
      <w:r>
        <w:t xml:space="preserve"> Bye. </w:t>
      </w:r>
      <w:r>
        <w:rPr>
          <w:i/>
        </w:rPr>
        <w:t>(The guys leave. )</w:t>
      </w:r>
      <w:r>
        <w:t xml:space="preserve"> Wow. So, that's great. You, Bill, Ross, </w:t>
      </w:r>
      <w:r>
        <w:t>and Emma are going to be so happy together. What were you thinking?</w:t>
      </w:r>
    </w:p>
    <w:p w:rsidR="00000000" w:rsidRDefault="004E651F">
      <w:r>
        <w:rPr>
          <w:b/>
        </w:rPr>
        <w:t>Rachel:</w:t>
      </w:r>
      <w:r>
        <w:t xml:space="preserve"> I don't know. He was cute, and he liked me. It was an impulse. </w:t>
      </w:r>
    </w:p>
    <w:p w:rsidR="00000000" w:rsidRDefault="004E651F">
      <w:r>
        <w:rPr>
          <w:b/>
        </w:rPr>
        <w:t>Phoebe:</w:t>
      </w:r>
      <w:r>
        <w:t xml:space="preserve"> What about Ross? What about your moment? Don't you want to talk to Ross about it?</w:t>
      </w:r>
    </w:p>
    <w:p w:rsidR="00000000" w:rsidRDefault="004E651F">
      <w:r>
        <w:rPr>
          <w:b/>
        </w:rPr>
        <w:t>Rachel:</w:t>
      </w:r>
      <w:r>
        <w:t xml:space="preserve"> No. No, because I </w:t>
      </w:r>
      <w:r>
        <w:t>know exactly how the conversation's gonna go. "Hey Ross, you know, I think we had a moment before. "</w:t>
      </w:r>
    </w:p>
    <w:p w:rsidR="00000000" w:rsidRDefault="004E651F">
      <w:r>
        <w:rPr>
          <w:b/>
        </w:rPr>
        <w:t>Rachel:</w:t>
      </w:r>
      <w:r>
        <w:rPr>
          <w:i/>
        </w:rPr>
        <w:t>(lowers voice to imitate Ross)</w:t>
      </w:r>
      <w:r>
        <w:t xml:space="preserve"> "Yeah. " </w:t>
      </w:r>
      <w:r>
        <w:rPr>
          <w:i/>
        </w:rPr>
        <w:t>(Clears throat. )</w:t>
      </w:r>
      <w:r>
        <w:t xml:space="preserve"> "Me too. "</w:t>
      </w:r>
    </w:p>
    <w:p w:rsidR="00000000" w:rsidRDefault="004E651F">
      <w:r>
        <w:rPr>
          <w:b/>
        </w:rPr>
        <w:t>Rachel:</w:t>
      </w:r>
      <w:r>
        <w:rPr>
          <w:i/>
        </w:rPr>
        <w:t>(as herself)</w:t>
      </w:r>
      <w:r>
        <w:t xml:space="preserve"> "Well, but I'm not sure I really want to do anything about </w:t>
      </w:r>
      <w:r>
        <w:t>it. "</w:t>
      </w:r>
    </w:p>
    <w:p w:rsidR="00000000" w:rsidRDefault="004E651F">
      <w:r>
        <w:rPr>
          <w:b/>
        </w:rPr>
        <w:t>Rachel:</w:t>
      </w:r>
      <w:r>
        <w:rPr>
          <w:i/>
        </w:rPr>
        <w:t>(as Ross)</w:t>
      </w:r>
      <w:r>
        <w:t xml:space="preserve"> "Yeah. " </w:t>
      </w:r>
      <w:r>
        <w:rPr>
          <w:i/>
        </w:rPr>
        <w:t>(Clears throat twice. )</w:t>
      </w:r>
      <w:r>
        <w:t xml:space="preserve"> "Me neither. " </w:t>
      </w:r>
      <w:r>
        <w:rPr>
          <w:i/>
        </w:rPr>
        <w:t>(Clears throat again. )</w:t>
      </w:r>
    </w:p>
    <w:p w:rsidR="00000000" w:rsidRDefault="004E651F">
      <w:r>
        <w:rPr>
          <w:b/>
        </w:rPr>
        <w:t>Rachel:</w:t>
      </w:r>
      <w:r>
        <w:rPr>
          <w:i/>
        </w:rPr>
        <w:t>(as herself)</w:t>
      </w:r>
      <w:r>
        <w:t xml:space="preserve"> "Well, should we just continue to live together and not really tell each other how we're really feeling?"</w:t>
      </w:r>
    </w:p>
    <w:p w:rsidR="00000000" w:rsidRDefault="004E651F">
      <w:r>
        <w:rPr>
          <w:b/>
        </w:rPr>
        <w:t>Rachel:</w:t>
      </w:r>
      <w:r>
        <w:rPr>
          <w:i/>
        </w:rPr>
        <w:t>(as Ross)</w:t>
      </w:r>
      <w:r>
        <w:t xml:space="preserve"> "Yeah. That works </w:t>
      </w:r>
      <w:r>
        <w:t xml:space="preserve">for me. " </w:t>
      </w:r>
      <w:r>
        <w:rPr>
          <w:i/>
        </w:rPr>
        <w:t>(Clears throat twice more. )</w:t>
      </w:r>
    </w:p>
    <w:p w:rsidR="00000000" w:rsidRDefault="004E651F">
      <w:r>
        <w:rPr>
          <w:b/>
        </w:rPr>
        <w:t>Phoebe:</w:t>
      </w:r>
      <w:r>
        <w:t xml:space="preserve"> Yeah, I see what you mean. By the way, nice Ross imitation. </w:t>
      </w:r>
    </w:p>
    <w:p w:rsidR="00000000" w:rsidRDefault="004E651F">
      <w:r>
        <w:rPr>
          <w:b/>
        </w:rPr>
        <w:t>Rachel:</w:t>
      </w:r>
      <w:r>
        <w:t xml:space="preserve"> Oh, thanks. </w:t>
      </w:r>
    </w:p>
    <w:p w:rsidR="00000000" w:rsidRDefault="004E651F">
      <w:r>
        <w:rPr>
          <w:b/>
        </w:rPr>
        <w:t>Phoebe:</w:t>
      </w:r>
      <w:r>
        <w:t xml:space="preserve"> But, your Rachel wasn't whiny enough. </w:t>
      </w:r>
    </w:p>
    <w:p w:rsidR="00000000" w:rsidRDefault="004E651F">
      <w:r>
        <w:rPr>
          <w:b/>
        </w:rPr>
        <w:t>Rachel:</w:t>
      </w:r>
      <w:r>
        <w:rPr>
          <w:i/>
        </w:rPr>
        <w:t>(whining)</w:t>
      </w:r>
      <w:r>
        <w:t xml:space="preserve"> Wha.. . hey!</w:t>
      </w:r>
    </w:p>
    <w:p w:rsidR="00000000" w:rsidRDefault="004E651F">
      <w:r>
        <w:rPr>
          <w:b/>
        </w:rPr>
        <w:t>Phoebe:</w:t>
      </w:r>
      <w:r>
        <w:rPr>
          <w:i/>
        </w:rPr>
        <w:t>(pointing)</w:t>
      </w:r>
      <w:r>
        <w:t xml:space="preserve"> Better!</w:t>
      </w:r>
    </w:p>
    <w:p w:rsidR="00000000" w:rsidRDefault="004E651F">
      <w:r>
        <w:rPr>
          <w:b/>
        </w:rPr>
        <w:t>Rachel:</w:t>
      </w:r>
      <w:r>
        <w:t xml:space="preserve"> Well, the point </w:t>
      </w:r>
      <w:r>
        <w:t xml:space="preserve">is, maybe I should just stop waiting around for moments with Ross, you know? I should just.. . move on with my life. </w:t>
      </w:r>
    </w:p>
    <w:p w:rsidR="00000000" w:rsidRDefault="004E651F">
      <w:r>
        <w:rPr>
          <w:b/>
        </w:rPr>
        <w:t>Phoebe:</w:t>
      </w:r>
      <w:r>
        <w:t xml:space="preserve"> Really? You're moving on from Ross?</w:t>
      </w:r>
    </w:p>
    <w:p w:rsidR="00000000" w:rsidRDefault="004E651F">
      <w:r>
        <w:rPr>
          <w:b/>
        </w:rPr>
        <w:t>Rachel:</w:t>
      </w:r>
      <w:r>
        <w:t xml:space="preserve"> I don't know. Do I have to decide right now?</w:t>
      </w:r>
    </w:p>
    <w:p w:rsidR="00000000" w:rsidRDefault="004E651F">
      <w:r>
        <w:rPr>
          <w:b/>
        </w:rPr>
        <w:t>Phoebe:</w:t>
      </w:r>
      <w:r>
        <w:t xml:space="preserve"> Well, you kind of just did. That </w:t>
      </w:r>
      <w:r>
        <w:t xml:space="preserve">guy is going to call you tonight. Ross is going to pick up the phone and that's a pretty clear message. </w:t>
      </w:r>
    </w:p>
    <w:p w:rsidR="00000000" w:rsidRDefault="004E651F">
      <w:r>
        <w:rPr>
          <w:b/>
        </w:rPr>
        <w:t>Rachel:</w:t>
      </w:r>
      <w:r>
        <w:t xml:space="preserve"> Oh God, Ross. Ross is going to pick up the phone. Oh, I have to get my number back. </w:t>
      </w:r>
      <w:r>
        <w:rPr>
          <w:i/>
        </w:rPr>
        <w:t>(She turns to find Bill, but they have gone. )</w:t>
      </w:r>
      <w:r>
        <w:t xml:space="preserve"> Oh my God. H</w:t>
      </w:r>
      <w:r>
        <w:t xml:space="preserve">e's gone. </w:t>
      </w:r>
    </w:p>
    <w:p w:rsidR="00000000" w:rsidRDefault="004E651F">
      <w:r>
        <w:rPr>
          <w:b/>
        </w:rPr>
        <w:t>Phoebe:</w:t>
      </w:r>
      <w:r>
        <w:rPr>
          <w:i/>
        </w:rPr>
        <w:t>(imitating Rachel)</w:t>
      </w:r>
      <w:r>
        <w:t xml:space="preserve"> "Oh, I have to get my number back. Oh my God. He's gone. " </w:t>
      </w:r>
      <w:r>
        <w:rPr>
          <w:i/>
        </w:rPr>
        <w:t>(smiles)</w:t>
      </w:r>
      <w:r>
        <w:t xml:space="preserve"> Dead on. </w:t>
      </w:r>
    </w:p>
    <w:p w:rsidR="00000000" w:rsidRDefault="004E651F">
      <w:pPr>
        <w:rPr>
          <w:b/>
        </w:rPr>
      </w:pPr>
      <w:r>
        <w:rPr>
          <w:b/>
        </w:rPr>
        <w:t>SCENE:</w:t>
      </w:r>
      <w:r>
        <w:rPr>
          <w:b/>
        </w:rPr>
        <w:br/>
      </w:r>
      <w:r>
        <w:rPr>
          <w:b/>
        </w:rPr>
        <w:t>Ross and Rachel's apartment. Ross and Mike are sitting on the sofa. Ross is fidgeting with the cuff of his sweater while Mike blows hi</w:t>
      </w:r>
      <w:r>
        <w:rPr>
          <w:b/>
        </w:rPr>
        <w:t>s cheeks out. Ross blows a piece of fuzz from his finger. )</w:t>
      </w:r>
    </w:p>
    <w:p w:rsidR="00000000" w:rsidRDefault="004E651F">
      <w:r>
        <w:rPr>
          <w:b/>
        </w:rPr>
        <w:t>Mike:</w:t>
      </w:r>
      <w:r>
        <w:rPr>
          <w:i/>
        </w:rPr>
        <w:t>(releases a whoosh of air)</w:t>
      </w:r>
      <w:r>
        <w:t xml:space="preserve"> Ya know, I'm going to take off. </w:t>
      </w:r>
    </w:p>
    <w:p w:rsidR="00000000" w:rsidRDefault="004E651F">
      <w:r>
        <w:rPr>
          <w:b/>
        </w:rPr>
        <w:t>Ross:</w:t>
      </w:r>
      <w:r>
        <w:t xml:space="preserve"> So soon?</w:t>
      </w:r>
    </w:p>
    <w:p w:rsidR="00000000" w:rsidRDefault="004E651F">
      <w:r>
        <w:rPr>
          <w:b/>
        </w:rPr>
        <w:t>Mike:</w:t>
      </w:r>
      <w:r>
        <w:t xml:space="preserve"> Well, yeah. </w:t>
      </w:r>
    </w:p>
    <w:p w:rsidR="00000000" w:rsidRDefault="004E651F">
      <w:r>
        <w:rPr>
          <w:b/>
        </w:rPr>
        <w:t>Ross:</w:t>
      </w:r>
      <w:r>
        <w:t xml:space="preserve"> Okay. Well, thanks, ah, thanks for the beer. </w:t>
      </w:r>
    </w:p>
    <w:p w:rsidR="00000000" w:rsidRDefault="004E651F">
      <w:r>
        <w:rPr>
          <w:b/>
        </w:rPr>
        <w:t>Mike:</w:t>
      </w:r>
      <w:r>
        <w:t xml:space="preserve"> Ah, you mean lager. </w:t>
      </w:r>
    </w:p>
    <w:p w:rsidR="00000000" w:rsidRDefault="004E651F">
      <w:r>
        <w:rPr>
          <w:b/>
        </w:rPr>
        <w:t>Ross:</w:t>
      </w:r>
      <w:r>
        <w:t xml:space="preserve"> Ah yeah. Goo</w:t>
      </w:r>
      <w:r>
        <w:t xml:space="preserve">d times. </w:t>
      </w:r>
    </w:p>
    <w:p w:rsidR="00000000" w:rsidRDefault="004E651F">
      <w:r>
        <w:rPr>
          <w:i/>
        </w:rPr>
        <w:t>(Mike leaves. Ross closes the door behind him. )</w:t>
      </w:r>
    </w:p>
    <w:p w:rsidR="00000000" w:rsidRDefault="004E651F">
      <w:r>
        <w:rPr>
          <w:b/>
        </w:rPr>
        <w:t>Mike:</w:t>
      </w:r>
      <w:r>
        <w:rPr>
          <w:i/>
        </w:rPr>
        <w:t>(In the hall, relieved)</w:t>
      </w:r>
      <w:r>
        <w:t xml:space="preserve"> Oh. </w:t>
      </w:r>
    </w:p>
    <w:p w:rsidR="00000000" w:rsidRDefault="004E651F">
      <w:r>
        <w:rPr>
          <w:i/>
        </w:rPr>
        <w:t>(Ross, inside the door, releases a sign of relief. Back in the hall, Mike's cell phone rings. )</w:t>
      </w:r>
    </w:p>
    <w:p w:rsidR="00000000" w:rsidRDefault="004E651F">
      <w:r>
        <w:rPr>
          <w:b/>
        </w:rPr>
        <w:t>Mike:</w:t>
      </w:r>
      <w:r>
        <w:t xml:space="preserve"> Hello?</w:t>
      </w:r>
    </w:p>
    <w:p w:rsidR="00000000" w:rsidRDefault="004E651F">
      <w:r>
        <w:rPr>
          <w:b/>
        </w:rPr>
        <w:t>Phoebe:</w:t>
      </w:r>
      <w:r>
        <w:rPr>
          <w:i/>
        </w:rPr>
        <w:t>(calling from the bar on her cell phone. )</w:t>
      </w:r>
      <w:r>
        <w:t xml:space="preserve"> Hey,</w:t>
      </w:r>
      <w:r>
        <w:t xml:space="preserve"> Mike, it's me. Listen, is um, is Ross near you?</w:t>
      </w:r>
    </w:p>
    <w:p w:rsidR="00000000" w:rsidRDefault="004E651F">
      <w:r>
        <w:rPr>
          <w:b/>
        </w:rPr>
        <w:t>Mike:</w:t>
      </w:r>
      <w:r>
        <w:t xml:space="preserve"> Uh, no. I just left. </w:t>
      </w:r>
    </w:p>
    <w:p w:rsidR="00000000" w:rsidRDefault="004E651F">
      <w:r>
        <w:rPr>
          <w:b/>
        </w:rPr>
        <w:t>Phoebe:</w:t>
      </w:r>
      <w:r>
        <w:t xml:space="preserve"> Well, you have to go back in. </w:t>
      </w:r>
    </w:p>
    <w:p w:rsidR="00000000" w:rsidRDefault="004E651F">
      <w:r>
        <w:rPr>
          <w:b/>
        </w:rPr>
        <w:t>Mike:</w:t>
      </w:r>
      <w:r>
        <w:t xml:space="preserve"> Wha.. . ? Go back? To the "land where time stands still"?</w:t>
      </w:r>
    </w:p>
    <w:p w:rsidR="00000000" w:rsidRDefault="004E651F">
      <w:r>
        <w:rPr>
          <w:b/>
        </w:rPr>
        <w:t>Phoebe:</w:t>
      </w:r>
      <w:r>
        <w:t xml:space="preserve"> I'm so sorry honey, but, okay, Rachel gave this guy her number and, </w:t>
      </w:r>
      <w:r>
        <w:t xml:space="preserve">um, she doesn't want Ross to answer the phone. So, you have to intercept all his calls. </w:t>
      </w:r>
    </w:p>
    <w:p w:rsidR="00000000" w:rsidRDefault="004E651F">
      <w:r>
        <w:rPr>
          <w:b/>
        </w:rPr>
        <w:t>Mike:</w:t>
      </w:r>
      <w:r>
        <w:t xml:space="preserve"> I can't do that!</w:t>
      </w:r>
    </w:p>
    <w:p w:rsidR="00000000" w:rsidRDefault="004E651F">
      <w:r>
        <w:rPr>
          <w:b/>
        </w:rPr>
        <w:t>Phoebe:</w:t>
      </w:r>
      <w:r>
        <w:rPr>
          <w:i/>
        </w:rPr>
        <w:t>(to Rachel)</w:t>
      </w:r>
      <w:r>
        <w:t xml:space="preserve"> He says he can't do that. </w:t>
      </w:r>
    </w:p>
    <w:p w:rsidR="00000000" w:rsidRDefault="004E651F">
      <w:r>
        <w:rPr>
          <w:b/>
        </w:rPr>
        <w:t>Rachel:</w:t>
      </w:r>
      <w:r>
        <w:t xml:space="preserve"> Oh give me , , , </w:t>
      </w:r>
      <w:r>
        <w:rPr>
          <w:i/>
        </w:rPr>
        <w:t>(Phoebe gives Rachel the phone. )</w:t>
      </w:r>
      <w:r>
        <w:t xml:space="preserve"> Hi, Mike? Hi. Listen. I know this is a </w:t>
      </w:r>
      <w:r>
        <w:t xml:space="preserve">lot to ask, but you know what? If you do this I.. . Phoebe will.. . do anything you want. Seriously, I'm talking dirty stuff. </w:t>
      </w:r>
    </w:p>
    <w:p w:rsidR="00000000" w:rsidRDefault="004E651F">
      <w:r>
        <w:rPr>
          <w:b/>
        </w:rPr>
        <w:t>Phoebe:</w:t>
      </w:r>
      <w:r>
        <w:t xml:space="preserve"> All right. </w:t>
      </w:r>
      <w:r>
        <w:rPr>
          <w:i/>
        </w:rPr>
        <w:t>(She takes the phone from Rachel. )</w:t>
      </w:r>
      <w:r>
        <w:t xml:space="preserve"> Hello? Hi. I'm sorry about her, but she wasn't wrong about the dirty stuff</w:t>
      </w:r>
      <w:r>
        <w:t xml:space="preserve">. </w:t>
      </w:r>
    </w:p>
    <w:p w:rsidR="00000000" w:rsidRDefault="004E651F">
      <w:r>
        <w:rPr>
          <w:b/>
        </w:rPr>
        <w:t>Mike:</w:t>
      </w:r>
      <w:r>
        <w:t xml:space="preserve"> All right. I'll do it. </w:t>
      </w:r>
      <w:r>
        <w:rPr>
          <w:i/>
        </w:rPr>
        <w:t>(Phoebe gives the thumbs-up sign to Rachel. )</w:t>
      </w:r>
      <w:r>
        <w:t xml:space="preserve"> But really, how much dirtier can it get?</w:t>
      </w:r>
    </w:p>
    <w:p w:rsidR="00000000" w:rsidRDefault="004E651F">
      <w:r>
        <w:rPr>
          <w:b/>
        </w:rPr>
        <w:t>Phoebe:</w:t>
      </w:r>
      <w:r>
        <w:rPr>
          <w:i/>
        </w:rPr>
        <w:t>(knowingly chuckles)</w:t>
      </w:r>
      <w:r>
        <w:t xml:space="preserve"> Oh, Mike. Bye. </w:t>
      </w:r>
    </w:p>
    <w:p w:rsidR="00000000" w:rsidRDefault="004E651F">
      <w:r>
        <w:rPr>
          <w:i/>
        </w:rPr>
        <w:t>(Mike knocks on Ross's door. Ross opens it. )</w:t>
      </w:r>
    </w:p>
    <w:p w:rsidR="00000000" w:rsidRDefault="004E651F">
      <w:r>
        <w:rPr>
          <w:b/>
        </w:rPr>
        <w:t>Mike:</w:t>
      </w:r>
      <w:r>
        <w:t xml:space="preserve"> Hey buddy. </w:t>
      </w:r>
    </w:p>
    <w:p w:rsidR="00000000" w:rsidRDefault="004E651F">
      <w:r>
        <w:rPr>
          <w:b/>
        </w:rPr>
        <w:t>Ross:</w:t>
      </w:r>
      <w:r>
        <w:t xml:space="preserve"> Uh, hi. </w:t>
      </w:r>
    </w:p>
    <w:p w:rsidR="00000000" w:rsidRDefault="004E651F">
      <w:r>
        <w:rPr>
          <w:b/>
        </w:rPr>
        <w:t>Mike:</w:t>
      </w:r>
      <w:r>
        <w:t xml:space="preserve"> Um, can </w:t>
      </w:r>
      <w:r>
        <w:t>I come back in?</w:t>
      </w:r>
    </w:p>
    <w:p w:rsidR="00000000" w:rsidRDefault="004E651F">
      <w:r>
        <w:rPr>
          <w:b/>
        </w:rPr>
        <w:t>Ross:</w:t>
      </w:r>
      <w:r>
        <w:rPr>
          <w:i/>
        </w:rPr>
        <w:t>(putting his arm up with his hand on the door frame. )</w:t>
      </w:r>
      <w:r>
        <w:t xml:space="preserve"> Why? </w:t>
      </w:r>
      <w:r>
        <w:rPr>
          <w:i/>
        </w:rPr>
        <w:t>(He starts to lower his arm. )</w:t>
      </w:r>
    </w:p>
    <w:p w:rsidR="00000000" w:rsidRDefault="004E651F">
      <w:r>
        <w:rPr>
          <w:b/>
        </w:rPr>
        <w:t>Mike:</w:t>
      </w:r>
      <w:r>
        <w:rPr>
          <w:i/>
        </w:rPr>
        <w:t>(Entering the apartment)</w:t>
      </w:r>
      <w:r>
        <w:t xml:space="preserve"> I, I was just thinking about how much more we have to talk about. </w:t>
      </w:r>
    </w:p>
    <w:p w:rsidR="00000000" w:rsidRDefault="004E651F">
      <w:r>
        <w:rPr>
          <w:b/>
        </w:rPr>
        <w:t>Ross:</w:t>
      </w:r>
      <w:r>
        <w:rPr>
          <w:i/>
        </w:rPr>
        <w:t>(whining)</w:t>
      </w:r>
      <w:r>
        <w:t xml:space="preserve"> But you left. </w:t>
      </w:r>
    </w:p>
    <w:p w:rsidR="00000000" w:rsidRDefault="004E651F">
      <w:pPr>
        <w:rPr>
          <w:b/>
        </w:rPr>
      </w:pPr>
      <w:r>
        <w:rPr>
          <w:b/>
        </w:rPr>
        <w:t>SCENE:</w:t>
      </w:r>
      <w:r>
        <w:rPr>
          <w:b/>
        </w:rPr>
        <w:br/>
      </w:r>
      <w:r>
        <w:rPr>
          <w:b/>
        </w:rPr>
        <w:t>The hallwa</w:t>
      </w:r>
      <w:r>
        <w:rPr>
          <w:b/>
        </w:rPr>
        <w:t xml:space="preserve">y and stairs outside Chandler and Monica's apartment. Chandler enters from the stairs. Joey is sitting with a baseball bat. </w:t>
      </w:r>
    </w:p>
    <w:p w:rsidR="00000000" w:rsidRDefault="004E651F">
      <w:r>
        <w:rPr>
          <w:b/>
        </w:rPr>
        <w:t>Joey:</w:t>
      </w:r>
      <w:r>
        <w:t xml:space="preserve"> Wow! That didn't take long. I thought you said Tulsa was, like a three hour flight. </w:t>
      </w:r>
    </w:p>
    <w:p w:rsidR="00000000" w:rsidRDefault="004E651F">
      <w:r>
        <w:rPr>
          <w:b/>
        </w:rPr>
        <w:t>Chandler:</w:t>
      </w:r>
      <w:r>
        <w:rPr>
          <w:i/>
        </w:rPr>
        <w:t>(pause)</w:t>
      </w:r>
      <w:r>
        <w:t xml:space="preserve"> Well, you're forgetting</w:t>
      </w:r>
      <w:r>
        <w:t xml:space="preserve"> about the time difference. </w:t>
      </w:r>
    </w:p>
    <w:p w:rsidR="00000000" w:rsidRDefault="004E651F">
      <w:r>
        <w:rPr>
          <w:i/>
        </w:rPr>
        <w:t>(Joey thinks a moment. Then, he nods. Joey follows Chandler into the apartment. )</w:t>
      </w:r>
    </w:p>
    <w:p w:rsidR="00000000" w:rsidRDefault="004E651F">
      <w:r>
        <w:rPr>
          <w:b/>
        </w:rPr>
        <w:t>Monica:</w:t>
      </w:r>
      <w:r>
        <w:rPr>
          <w:i/>
        </w:rPr>
        <w:t>(gasp)</w:t>
      </w:r>
      <w:r>
        <w:t xml:space="preserve"> Chandler! You're home!</w:t>
      </w:r>
    </w:p>
    <w:p w:rsidR="00000000" w:rsidRDefault="004E651F">
      <w:r>
        <w:rPr>
          <w:b/>
        </w:rPr>
        <w:t>Chandler:</w:t>
      </w:r>
      <w:r>
        <w:t xml:space="preserve"> That's right. You're husband's home. So, now the sex can stop. </w:t>
      </w:r>
    </w:p>
    <w:p w:rsidR="00000000" w:rsidRDefault="004E651F">
      <w:r>
        <w:rPr>
          <w:i/>
        </w:rPr>
        <w:t>(Joey gives him and odd look. Moni</w:t>
      </w:r>
      <w:r>
        <w:rPr>
          <w:i/>
        </w:rPr>
        <w:t>ca gives a similar look. )</w:t>
      </w:r>
    </w:p>
    <w:p w:rsidR="00000000" w:rsidRDefault="004E651F">
      <w:r>
        <w:rPr>
          <w:b/>
        </w:rPr>
        <w:t>Monica:</w:t>
      </w:r>
      <w:r>
        <w:t xml:space="preserve"> What are you saying?</w:t>
      </w:r>
    </w:p>
    <w:p w:rsidR="00000000" w:rsidRDefault="004E651F">
      <w:r>
        <w:rPr>
          <w:b/>
        </w:rPr>
        <w:t>Chandler:</w:t>
      </w:r>
      <w:r>
        <w:t xml:space="preserve"> Joey said that you're in here with another man. </w:t>
      </w:r>
    </w:p>
    <w:p w:rsidR="00000000" w:rsidRDefault="004E651F">
      <w:r>
        <w:rPr>
          <w:b/>
        </w:rPr>
        <w:t>Monica:</w:t>
      </w:r>
      <w:r>
        <w:t xml:space="preserve"> There's no man in here. How dare you accuse me of that. </w:t>
      </w:r>
      <w:r>
        <w:rPr>
          <w:i/>
        </w:rPr>
        <w:t>(She slaps Chandler. )</w:t>
      </w:r>
    </w:p>
    <w:p w:rsidR="00000000" w:rsidRDefault="004E651F">
      <w:r>
        <w:rPr>
          <w:b/>
        </w:rPr>
        <w:t>Joey:</w:t>
      </w:r>
      <w:r>
        <w:t xml:space="preserve"> All right. All right. Then, maybe you won't mind</w:t>
      </w:r>
      <w:r>
        <w:t xml:space="preserve"> if me and my friend take a look around, huh? </w:t>
      </w:r>
      <w:r>
        <w:rPr>
          <w:i/>
        </w:rPr>
        <w:t>(He checks the bathroom shaking the bat. Then he proceeds to their bedroom. )</w:t>
      </w:r>
      <w:r>
        <w:t xml:space="preserve"> Bwa-ah-ah!</w:t>
      </w:r>
    </w:p>
    <w:p w:rsidR="00000000" w:rsidRDefault="004E651F">
      <w:r>
        <w:rPr>
          <w:i/>
        </w:rPr>
        <w:t>(Thudding sounds can be heard from the bedroom. )</w:t>
      </w:r>
    </w:p>
    <w:p w:rsidR="00000000" w:rsidRDefault="004E651F">
      <w:r>
        <w:rPr>
          <w:b/>
        </w:rPr>
        <w:t>Chandler:</w:t>
      </w:r>
      <w:r>
        <w:rPr>
          <w:i/>
        </w:rPr>
        <w:t>(To Monica)</w:t>
      </w:r>
      <w:r>
        <w:t xml:space="preserve"> What is he doing?</w:t>
      </w:r>
    </w:p>
    <w:p w:rsidR="00000000" w:rsidRDefault="004E651F">
      <w:r>
        <w:rPr>
          <w:b/>
        </w:rPr>
        <w:t>Monica:</w:t>
      </w:r>
      <w:r>
        <w:rPr>
          <w:i/>
        </w:rPr>
        <w:t>(smiling)</w:t>
      </w:r>
      <w:r>
        <w:t xml:space="preserve"> I arranged some</w:t>
      </w:r>
      <w:r>
        <w:t xml:space="preserve"> pillows on the bed to look like a guy. </w:t>
      </w:r>
    </w:p>
    <w:p w:rsidR="00000000" w:rsidRDefault="004E651F">
      <w:r>
        <w:rPr>
          <w:b/>
        </w:rPr>
        <w:t>Joey:</w:t>
      </w:r>
      <w:r>
        <w:rPr>
          <w:i/>
        </w:rPr>
        <w:t>(emerging)</w:t>
      </w:r>
      <w:r>
        <w:t xml:space="preserve"> Bedroom is clear, although you might need some new pillows. </w:t>
      </w:r>
    </w:p>
    <w:p w:rsidR="00000000" w:rsidRDefault="004E651F">
      <w:r>
        <w:rPr>
          <w:b/>
        </w:rPr>
        <w:t>Chandler:</w:t>
      </w:r>
      <w:r>
        <w:t xml:space="preserve"> All right. Well, I'll check the guest room. </w:t>
      </w:r>
    </w:p>
    <w:p w:rsidR="00000000" w:rsidRDefault="004E651F">
      <w:r>
        <w:rPr>
          <w:b/>
        </w:rPr>
        <w:t>Joey:</w:t>
      </w:r>
      <w:r>
        <w:rPr>
          <w:i/>
        </w:rPr>
        <w:t>(sniffing the air and then Monica. )</w:t>
      </w:r>
      <w:r>
        <w:t xml:space="preserve"> Why do I smell men's cologne?</w:t>
      </w:r>
    </w:p>
    <w:p w:rsidR="00000000" w:rsidRDefault="004E651F">
      <w:r>
        <w:rPr>
          <w:b/>
        </w:rPr>
        <w:t>Monica:</w:t>
      </w:r>
      <w:r>
        <w:rPr>
          <w:i/>
        </w:rPr>
        <w:t>(sni</w:t>
      </w:r>
      <w:r>
        <w:rPr>
          <w:i/>
        </w:rPr>
        <w:t>ffing Joey)</w:t>
      </w:r>
      <w:r>
        <w:t xml:space="preserve"> I think that's you. </w:t>
      </w:r>
    </w:p>
    <w:p w:rsidR="00000000" w:rsidRDefault="004E651F">
      <w:r>
        <w:rPr>
          <w:b/>
        </w:rPr>
        <w:t>Joey:</w:t>
      </w:r>
      <w:r>
        <w:rPr>
          <w:i/>
        </w:rPr>
        <w:t>(sniffs his shirt. )</w:t>
      </w:r>
      <w:r>
        <w:t xml:space="preserve"> Oh yeah. I rubbed a magazine on myself earlier. </w:t>
      </w:r>
    </w:p>
    <w:p w:rsidR="00000000" w:rsidRDefault="004E651F">
      <w:r>
        <w:rPr>
          <w:b/>
        </w:rPr>
        <w:t>Chandler:</w:t>
      </w:r>
      <w:r>
        <w:t xml:space="preserve"> There's nobody here Joe. </w:t>
      </w:r>
    </w:p>
    <w:p w:rsidR="00000000" w:rsidRDefault="004E651F">
      <w:r>
        <w:rPr>
          <w:b/>
        </w:rPr>
        <w:t>Joey:</w:t>
      </w:r>
      <w:r>
        <w:t xml:space="preserve"> I guess not. </w:t>
      </w:r>
    </w:p>
    <w:p w:rsidR="00000000" w:rsidRDefault="004E651F">
      <w:r>
        <w:rPr>
          <w:b/>
        </w:rPr>
        <w:t>Monica:</w:t>
      </w:r>
      <w:r>
        <w:t xml:space="preserve"> I can't believe you thought I was cheating. </w:t>
      </w:r>
      <w:r>
        <w:rPr>
          <w:i/>
        </w:rPr>
        <w:t>(pointing at Joey)</w:t>
      </w:r>
      <w:r>
        <w:t xml:space="preserve"> You own me an apology</w:t>
      </w:r>
      <w:r>
        <w:t xml:space="preserve">. </w:t>
      </w:r>
    </w:p>
    <w:p w:rsidR="00000000" w:rsidRDefault="004E651F">
      <w:r>
        <w:rPr>
          <w:b/>
        </w:rPr>
        <w:t>Joey:</w:t>
      </w:r>
      <w:r>
        <w:t xml:space="preserve"> Yeah, right Monica. I'm so sorry. </w:t>
      </w:r>
    </w:p>
    <w:p w:rsidR="00000000" w:rsidRDefault="004E651F">
      <w:r>
        <w:rPr>
          <w:b/>
        </w:rPr>
        <w:t>Monica:</w:t>
      </w:r>
      <w:r>
        <w:rPr>
          <w:i/>
        </w:rPr>
        <w:t>(suddenly starts issuing him out)</w:t>
      </w:r>
      <w:r>
        <w:t xml:space="preserve"> Ah, it's an honest mistake. It could happen to anyone. All right, see ya. </w:t>
      </w:r>
    </w:p>
    <w:p w:rsidR="00000000" w:rsidRDefault="004E651F">
      <w:r>
        <w:rPr>
          <w:b/>
        </w:rPr>
        <w:t>Joey:</w:t>
      </w:r>
      <w:r>
        <w:rPr>
          <w:i/>
        </w:rPr>
        <w:t>(spots the suitcase just inside the door where Chandler left it)</w:t>
      </w:r>
      <w:r>
        <w:t xml:space="preserve"> Whoa, whoa. Wait a minute.</w:t>
      </w:r>
      <w:r>
        <w:t xml:space="preserve"> Wait a minute. If you just got back from Tulsa, how did your suitcase beat you here?</w:t>
      </w:r>
    </w:p>
    <w:p w:rsidR="00000000" w:rsidRDefault="004E651F">
      <w:r>
        <w:rPr>
          <w:b/>
        </w:rPr>
        <w:t>Chandler:</w:t>
      </w:r>
      <w:r>
        <w:rPr>
          <w:i/>
        </w:rPr>
        <w:t>(thinks, then turns to Monica)</w:t>
      </w:r>
      <w:r>
        <w:t xml:space="preserve"> I climb down the fire escape and you can't put that in the closet?</w:t>
      </w:r>
    </w:p>
    <w:p w:rsidR="00000000" w:rsidRDefault="004E651F">
      <w:r>
        <w:t>SCENE:</w:t>
      </w:r>
      <w:r>
        <w:br/>
      </w:r>
      <w:r>
        <w:t>Ross and Rachel's apartment. Mike is reading from a book</w:t>
      </w:r>
      <w:r>
        <w:t xml:space="preserve">. </w:t>
      </w:r>
    </w:p>
    <w:p w:rsidR="00000000" w:rsidRDefault="004E651F">
      <w:r>
        <w:rPr>
          <w:b/>
        </w:rPr>
        <w:t>Mike:</w:t>
      </w:r>
      <w:r>
        <w:t xml:space="preserve"> So, except for the fermentation process, beer and ale are basically the same thing. Fascinating isn't it. </w:t>
      </w:r>
    </w:p>
    <w:p w:rsidR="00000000" w:rsidRDefault="004E651F">
      <w:r>
        <w:rPr>
          <w:b/>
        </w:rPr>
        <w:t>Ross:</w:t>
      </w:r>
      <w:r>
        <w:t xml:space="preserve"> Maybe you should look up "fascinating. "</w:t>
      </w:r>
    </w:p>
    <w:p w:rsidR="00000000" w:rsidRDefault="004E651F">
      <w:r>
        <w:rPr>
          <w:i/>
        </w:rPr>
        <w:t>(Phone rings. )</w:t>
      </w:r>
    </w:p>
    <w:p w:rsidR="00000000" w:rsidRDefault="004E651F">
      <w:r>
        <w:rPr>
          <w:b/>
        </w:rPr>
        <w:t>Mike:</w:t>
      </w:r>
      <w:r>
        <w:t xml:space="preserve"> I'll get it. </w:t>
      </w:r>
      <w:r>
        <w:rPr>
          <w:i/>
        </w:rPr>
        <w:t>(He lunges across Ross's lap on the sofa to reach the phon</w:t>
      </w:r>
      <w:r>
        <w:rPr>
          <w:i/>
        </w:rPr>
        <w:t>e. Ross stares at him with wide eyes. )</w:t>
      </w:r>
      <w:r>
        <w:t xml:space="preserve"> Hello? Ross's place. Mike speaking. </w:t>
      </w:r>
      <w:r>
        <w:rPr>
          <w:i/>
        </w:rPr>
        <w:t>(pause. Hands phone to Ross)</w:t>
      </w:r>
      <w:r>
        <w:t xml:space="preserve"> It's for you. </w:t>
      </w:r>
    </w:p>
    <w:p w:rsidR="00000000" w:rsidRDefault="004E651F">
      <w:r>
        <w:rPr>
          <w:b/>
        </w:rPr>
        <w:t>Ross:</w:t>
      </w:r>
      <w:r>
        <w:rPr>
          <w:i/>
        </w:rPr>
        <w:t>(takes the phone, but speaks to Mike)</w:t>
      </w:r>
      <w:r>
        <w:t xml:space="preserve"> I don't understand what just happened here. </w:t>
      </w:r>
    </w:p>
    <w:p w:rsidR="00000000" w:rsidRDefault="004E651F">
      <w:pPr>
        <w:rPr>
          <w:b/>
        </w:rPr>
      </w:pPr>
      <w:r>
        <w:rPr>
          <w:b/>
        </w:rPr>
        <w:t>SCENE:</w:t>
      </w:r>
      <w:r>
        <w:rPr>
          <w:b/>
        </w:rPr>
        <w:br/>
      </w:r>
      <w:r>
        <w:rPr>
          <w:b/>
        </w:rPr>
        <w:t>Monica and Chandler's apartment " continu</w:t>
      </w:r>
      <w:r>
        <w:rPr>
          <w:b/>
        </w:rPr>
        <w:t xml:space="preserve">ing action. </w:t>
      </w:r>
    </w:p>
    <w:p w:rsidR="00000000" w:rsidRDefault="004E651F">
      <w:r>
        <w:rPr>
          <w:b/>
        </w:rPr>
        <w:t>Joey:</w:t>
      </w:r>
      <w:r>
        <w:t xml:space="preserve"> What's going on?</w:t>
      </w:r>
    </w:p>
    <w:p w:rsidR="00000000" w:rsidRDefault="004E651F">
      <w:r>
        <w:rPr>
          <w:b/>
        </w:rPr>
        <w:t>Chandler:</w:t>
      </w:r>
      <w:r>
        <w:t xml:space="preserve"> I'm sorry. I, I told you I was in Tulsa because I wanted to spend the night with Monica and I, I didn't know.. . I didn't think you'd understand. </w:t>
      </w:r>
    </w:p>
    <w:p w:rsidR="00000000" w:rsidRDefault="004E651F">
      <w:r>
        <w:rPr>
          <w:b/>
        </w:rPr>
        <w:t>Joey:</w:t>
      </w:r>
      <w:r>
        <w:t xml:space="preserve"> What? You think I'm too dumb to understand that a husband</w:t>
      </w:r>
      <w:r>
        <w:t xml:space="preserve"> needs to be with his wife? Huh? Do you think I'm like, "Duh. " </w:t>
      </w:r>
      <w:r>
        <w:rPr>
          <w:i/>
        </w:rPr>
        <w:t>(He strikes himself in the head with the bat. He stands dazed for a moment. )</w:t>
      </w:r>
    </w:p>
    <w:p w:rsidR="00000000" w:rsidRDefault="004E651F">
      <w:r>
        <w:rPr>
          <w:b/>
        </w:rPr>
        <w:t>Monica:</w:t>
      </w:r>
      <w:r>
        <w:t xml:space="preserve"> Joey?</w:t>
      </w:r>
    </w:p>
    <w:p w:rsidR="00000000" w:rsidRDefault="004E651F">
      <w:r>
        <w:rPr>
          <w:b/>
        </w:rPr>
        <w:t>Joey:</w:t>
      </w:r>
      <w:r>
        <w:t xml:space="preserve"> Yeah? </w:t>
      </w:r>
      <w:r>
        <w:rPr>
          <w:i/>
        </w:rPr>
        <w:t>(His eyes bug out. )</w:t>
      </w:r>
    </w:p>
    <w:p w:rsidR="00000000" w:rsidRDefault="004E651F">
      <w:r>
        <w:rPr>
          <w:b/>
        </w:rPr>
        <w:t>Monica:</w:t>
      </w:r>
      <w:r>
        <w:t xml:space="preserve"> I don't know what to say. We shouldn't have lied to you. </w:t>
      </w:r>
    </w:p>
    <w:p w:rsidR="00000000" w:rsidRDefault="004E651F">
      <w:r>
        <w:rPr>
          <w:b/>
        </w:rPr>
        <w:t>C</w:t>
      </w:r>
      <w:r>
        <w:rPr>
          <w:b/>
        </w:rPr>
        <w:t>handler:</w:t>
      </w:r>
      <w:r>
        <w:t xml:space="preserve"> Yeah. I feel so bad. Is there anything I can do to make it up to you?</w:t>
      </w:r>
    </w:p>
    <w:p w:rsidR="00000000" w:rsidRDefault="004E651F">
      <w:r>
        <w:rPr>
          <w:b/>
        </w:rPr>
        <w:t>Joey:</w:t>
      </w:r>
      <w:r>
        <w:rPr>
          <w:i/>
        </w:rPr>
        <w:t>(pause)</w:t>
      </w:r>
      <w:r>
        <w:t xml:space="preserve"> Yeah, you could go to the game with me, ah, even though I know you said you couldn't. But then you lied to me and tricked me and gave me a bump on the head. </w:t>
      </w:r>
    </w:p>
    <w:p w:rsidR="00000000" w:rsidRDefault="004E651F">
      <w:r>
        <w:rPr>
          <w:b/>
        </w:rPr>
        <w:t>Chandl</w:t>
      </w:r>
      <w:r>
        <w:rPr>
          <w:b/>
        </w:rPr>
        <w:t>er:</w:t>
      </w:r>
      <w:r>
        <w:t xml:space="preserve"> I'm sorry. That's the one thing I can't do. I promised I'd be with Monica. </w:t>
      </w:r>
    </w:p>
    <w:p w:rsidR="00000000" w:rsidRDefault="004E651F">
      <w:r>
        <w:rPr>
          <w:b/>
        </w:rPr>
        <w:t>Joey:</w:t>
      </w:r>
      <w:r>
        <w:t xml:space="preserve"> All right. </w:t>
      </w:r>
    </w:p>
    <w:p w:rsidR="00000000" w:rsidRDefault="004E651F">
      <w:r>
        <w:rPr>
          <w:b/>
        </w:rPr>
        <w:t>Monica:</w:t>
      </w:r>
      <w:r>
        <w:rPr>
          <w:i/>
        </w:rPr>
        <w:t>(taps chandler on the arm)</w:t>
      </w:r>
      <w:r>
        <w:t xml:space="preserve"> You can go. </w:t>
      </w:r>
    </w:p>
    <w:p w:rsidR="00000000" w:rsidRDefault="004E651F">
      <w:r>
        <w:rPr>
          <w:b/>
        </w:rPr>
        <w:t>Chandler:</w:t>
      </w:r>
      <w:r>
        <w:t xml:space="preserve"> What?</w:t>
      </w:r>
    </w:p>
    <w:p w:rsidR="00000000" w:rsidRDefault="004E651F">
      <w:r>
        <w:rPr>
          <w:b/>
        </w:rPr>
        <w:t>Monica:</w:t>
      </w:r>
      <w:r>
        <w:t xml:space="preserve"> You should go to the game. It's okay. I want you to. </w:t>
      </w:r>
    </w:p>
    <w:p w:rsidR="00000000" w:rsidRDefault="004E651F">
      <w:r>
        <w:rPr>
          <w:b/>
        </w:rPr>
        <w:t>Chandler:</w:t>
      </w:r>
      <w:r>
        <w:t xml:space="preserve"> Really? You're gonna be</w:t>
      </w:r>
      <w:r>
        <w:t xml:space="preserve"> okay?</w:t>
      </w:r>
    </w:p>
    <w:p w:rsidR="00000000" w:rsidRDefault="004E651F">
      <w:r>
        <w:rPr>
          <w:b/>
        </w:rPr>
        <w:t>Monica:</w:t>
      </w:r>
      <w:r>
        <w:t xml:space="preserve"> Yeah, I'll be fine. You know, maybe I'll stay here and practice the art of seduction. </w:t>
      </w:r>
    </w:p>
    <w:p w:rsidR="00000000" w:rsidRDefault="004E651F">
      <w:r>
        <w:rPr>
          <w:b/>
        </w:rPr>
        <w:t>Chandler:</w:t>
      </w:r>
      <w:r>
        <w:t xml:space="preserve"> You're gonna put on sweats and clean, aren't you?</w:t>
      </w:r>
    </w:p>
    <w:p w:rsidR="00000000" w:rsidRDefault="004E651F">
      <w:r>
        <w:rPr>
          <w:b/>
        </w:rPr>
        <w:t>Monica:</w:t>
      </w:r>
      <w:r>
        <w:t xml:space="preserve"> It's gonna be so hot! </w:t>
      </w:r>
      <w:r>
        <w:rPr>
          <w:i/>
        </w:rPr>
        <w:t>(She kisses him. )</w:t>
      </w:r>
    </w:p>
    <w:p w:rsidR="00000000" w:rsidRDefault="004E651F">
      <w:r>
        <w:rPr>
          <w:b/>
        </w:rPr>
        <w:t>Chandler:</w:t>
      </w:r>
      <w:r>
        <w:t xml:space="preserve"> Okay, bye. </w:t>
      </w:r>
    </w:p>
    <w:p w:rsidR="00000000" w:rsidRDefault="004E651F">
      <w:r>
        <w:rPr>
          <w:b/>
        </w:rPr>
        <w:t>Monica:</w:t>
      </w:r>
      <w:r>
        <w:t xml:space="preserve"> Have fun. </w:t>
      </w:r>
    </w:p>
    <w:p w:rsidR="00000000" w:rsidRDefault="004E651F">
      <w:r>
        <w:rPr>
          <w:b/>
        </w:rPr>
        <w:t>Joey</w:t>
      </w:r>
      <w:r>
        <w:rPr>
          <w:b/>
        </w:rPr>
        <w:t>:</w:t>
      </w:r>
      <w:r>
        <w:t xml:space="preserve"> Thanks. </w:t>
      </w:r>
      <w:r>
        <w:rPr>
          <w:i/>
        </w:rPr>
        <w:t>(Joey and Chandler exit to the hall. Joey pulls out the tickets and hands one to Chandler. )</w:t>
      </w:r>
      <w:r>
        <w:t xml:space="preserve"> Here's your ticket. </w:t>
      </w:r>
    </w:p>
    <w:p w:rsidR="00000000" w:rsidRDefault="004E651F">
      <w:r>
        <w:rPr>
          <w:b/>
        </w:rPr>
        <w:t>Chandler:</w:t>
      </w:r>
      <w:r>
        <w:t xml:space="preserve"> Hey, listen. I'm never going to lie to you again, okay? And I want you to know that nobody thinks you're stupid. </w:t>
      </w:r>
    </w:p>
    <w:p w:rsidR="00000000" w:rsidRDefault="004E651F">
      <w:r>
        <w:rPr>
          <w:b/>
        </w:rPr>
        <w:t>Joey:</w:t>
      </w:r>
      <w:r>
        <w:t xml:space="preserve"> Th</w:t>
      </w:r>
      <w:r>
        <w:t xml:space="preserve">anks man. </w:t>
      </w:r>
    </w:p>
    <w:p w:rsidR="00000000" w:rsidRDefault="004E651F">
      <w:r>
        <w:rPr>
          <w:i/>
        </w:rPr>
        <w:t>(Chandler heads toward the stairs, but makes a turn back to his apartment while looking at the ticket. )</w:t>
      </w:r>
    </w:p>
    <w:p w:rsidR="00000000" w:rsidRDefault="004E651F">
      <w:r>
        <w:rPr>
          <w:b/>
        </w:rPr>
        <w:t>Joey:</w:t>
      </w:r>
      <w:r>
        <w:t xml:space="preserve"> Where are you going?</w:t>
      </w:r>
    </w:p>
    <w:p w:rsidR="00000000" w:rsidRDefault="004E651F">
      <w:r>
        <w:rPr>
          <w:b/>
        </w:rPr>
        <w:t>Chandler:</w:t>
      </w:r>
      <w:r>
        <w:t xml:space="preserve"> Game's tomorrow night Joe. </w:t>
      </w:r>
    </w:p>
    <w:p w:rsidR="00000000" w:rsidRDefault="004E651F">
      <w:r>
        <w:rPr>
          <w:i/>
        </w:rPr>
        <w:t>(Chandler goes into the apartment, while Joey checks his ticket and is emba</w:t>
      </w:r>
      <w:r>
        <w:rPr>
          <w:i/>
        </w:rPr>
        <w:t>rrassed by his stupid mistake. )</w:t>
      </w:r>
    </w:p>
    <w:p w:rsidR="00000000" w:rsidRDefault="004E651F">
      <w:pPr>
        <w:rPr>
          <w:b/>
        </w:rPr>
      </w:pPr>
      <w:r>
        <w:rPr>
          <w:b/>
        </w:rPr>
        <w:t>SCENE:</w:t>
      </w:r>
      <w:r>
        <w:rPr>
          <w:b/>
        </w:rPr>
        <w:br/>
      </w:r>
      <w:r>
        <w:rPr>
          <w:b/>
        </w:rPr>
        <w:t>Ross and Rachel's apartment. Rachel and Phoebe enter. )</w:t>
      </w:r>
    </w:p>
    <w:p w:rsidR="00000000" w:rsidRDefault="004E651F">
      <w:r>
        <w:rPr>
          <w:b/>
        </w:rPr>
        <w:t>Rachel:</w:t>
      </w:r>
      <w:r>
        <w:t xml:space="preserve"> Hi. </w:t>
      </w:r>
    </w:p>
    <w:p w:rsidR="00000000" w:rsidRDefault="004E651F">
      <w:r>
        <w:rPr>
          <w:i/>
        </w:rPr>
        <w:t>(Everyone exchanges greetings. )</w:t>
      </w:r>
    </w:p>
    <w:p w:rsidR="00000000" w:rsidRDefault="004E651F">
      <w:r>
        <w:rPr>
          <w:b/>
        </w:rPr>
        <w:t>Ross:</w:t>
      </w:r>
      <w:r>
        <w:t xml:space="preserve"> Oh God. </w:t>
      </w:r>
      <w:r>
        <w:rPr>
          <w:i/>
        </w:rPr>
        <w:t>(He hugs Rachel)</w:t>
      </w:r>
    </w:p>
    <w:p w:rsidR="00000000" w:rsidRDefault="004E651F">
      <w:r>
        <w:rPr>
          <w:b/>
        </w:rPr>
        <w:t>Rachel:</w:t>
      </w:r>
      <w:r>
        <w:t xml:space="preserve"> Oh.. . </w:t>
      </w:r>
    </w:p>
    <w:p w:rsidR="00000000" w:rsidRDefault="004E651F">
      <w:r>
        <w:rPr>
          <w:b/>
        </w:rPr>
        <w:t>Mike:</w:t>
      </w:r>
      <w:r>
        <w:t xml:space="preserve"> I'm so glad you're back. </w:t>
      </w:r>
      <w:r>
        <w:rPr>
          <w:i/>
        </w:rPr>
        <w:t>(He hugs Phoebe. )</w:t>
      </w:r>
    </w:p>
    <w:p w:rsidR="00000000" w:rsidRDefault="004E651F">
      <w:r>
        <w:rPr>
          <w:b/>
        </w:rPr>
        <w:t>Phoebe:</w:t>
      </w:r>
      <w:r>
        <w:t xml:space="preserve"> Oh. </w:t>
      </w:r>
    </w:p>
    <w:p w:rsidR="00000000" w:rsidRDefault="004E651F">
      <w:r>
        <w:rPr>
          <w:b/>
        </w:rPr>
        <w:t>Rach</w:t>
      </w:r>
      <w:r>
        <w:rPr>
          <w:b/>
        </w:rPr>
        <w:t>el:</w:t>
      </w:r>
      <w:r>
        <w:t xml:space="preserve"> Wow. So, what did you guys do?</w:t>
      </w:r>
    </w:p>
    <w:p w:rsidR="00000000" w:rsidRDefault="004E651F">
      <w:r>
        <w:rPr>
          <w:b/>
        </w:rPr>
        <w:t>Ross:</w:t>
      </w:r>
      <w:r>
        <w:t xml:space="preserve"> Oh, you know.. . we just drank some beer and Mike played with the boundaries of normal social conduct. </w:t>
      </w:r>
    </w:p>
    <w:p w:rsidR="00000000" w:rsidRDefault="004E651F">
      <w:r>
        <w:rPr>
          <w:b/>
        </w:rPr>
        <w:t>Mike:</w:t>
      </w:r>
      <w:r>
        <w:t xml:space="preserve"> It's true. I did. </w:t>
      </w:r>
    </w:p>
    <w:p w:rsidR="00000000" w:rsidRDefault="004E651F">
      <w:r>
        <w:rPr>
          <w:b/>
        </w:rPr>
        <w:t>Phoebe:</w:t>
      </w:r>
      <w:r>
        <w:rPr>
          <w:i/>
        </w:rPr>
        <w:t>(pause)</w:t>
      </w:r>
      <w:r>
        <w:t xml:space="preserve"> Well, good bye. </w:t>
      </w:r>
    </w:p>
    <w:p w:rsidR="00000000" w:rsidRDefault="004E651F">
      <w:r>
        <w:rPr>
          <w:i/>
        </w:rPr>
        <w:t>(Okays, and good byes are exchanged all around. )</w:t>
      </w:r>
    </w:p>
    <w:p w:rsidR="00000000" w:rsidRDefault="004E651F">
      <w:r>
        <w:rPr>
          <w:b/>
        </w:rPr>
        <w:t>Rach</w:t>
      </w:r>
      <w:r>
        <w:rPr>
          <w:b/>
        </w:rPr>
        <w:t>el:</w:t>
      </w:r>
      <w:r>
        <w:t xml:space="preserve"> That was fun Pheebs. </w:t>
      </w:r>
    </w:p>
    <w:p w:rsidR="00000000" w:rsidRDefault="004E651F">
      <w:r>
        <w:rPr>
          <w:b/>
        </w:rPr>
        <w:t>Phoebe:</w:t>
      </w:r>
      <w:r>
        <w:t xml:space="preserve"> I know. That was fun. </w:t>
      </w:r>
      <w:r>
        <w:rPr>
          <w:i/>
        </w:rPr>
        <w:t>(She and Mike exit. )</w:t>
      </w:r>
    </w:p>
    <w:p w:rsidR="00000000" w:rsidRDefault="004E651F">
      <w:r>
        <w:rPr>
          <w:b/>
        </w:rPr>
        <w:t>Rachel:</w:t>
      </w:r>
      <w:r>
        <w:t xml:space="preserve"> See you guys. </w:t>
      </w:r>
      <w:r>
        <w:rPr>
          <w:i/>
        </w:rPr>
        <w:t>(She closes the door. )</w:t>
      </w:r>
    </w:p>
    <w:p w:rsidR="00000000" w:rsidRDefault="004E651F">
      <w:r>
        <w:rPr>
          <w:b/>
        </w:rPr>
        <w:t>Ross:</w:t>
      </w:r>
      <w:r>
        <w:t xml:space="preserve"> Rachel, lock the door. Lock the door, seriously. </w:t>
      </w:r>
    </w:p>
    <w:p w:rsidR="00000000" w:rsidRDefault="004E651F">
      <w:r>
        <w:rPr>
          <w:b/>
        </w:rPr>
        <w:t>Rachel:</w:t>
      </w:r>
      <w:r>
        <w:t xml:space="preserve"> Oh shoot. I forgot to pay Phoebe for the drinks. </w:t>
      </w:r>
      <w:r>
        <w:rPr>
          <w:i/>
        </w:rPr>
        <w:t>(She exits to the h</w:t>
      </w:r>
      <w:r>
        <w:rPr>
          <w:i/>
        </w:rPr>
        <w:t>allway and closes the door behind her. )</w:t>
      </w:r>
      <w:r>
        <w:t xml:space="preserve"> Wait, wait. Sorry. Did he call? Did that guy call?</w:t>
      </w:r>
    </w:p>
    <w:p w:rsidR="00000000" w:rsidRDefault="004E651F">
      <w:r>
        <w:rPr>
          <w:b/>
        </w:rPr>
        <w:t>Mike:</w:t>
      </w:r>
      <w:r>
        <w:t xml:space="preserve"> No. Just his mom. </w:t>
      </w:r>
    </w:p>
    <w:p w:rsidR="00000000" w:rsidRDefault="004E651F">
      <w:r>
        <w:rPr>
          <w:b/>
        </w:rPr>
        <w:t>Rachel:</w:t>
      </w:r>
      <w:r>
        <w:t xml:space="preserve"> Oh, around 8:30?</w:t>
      </w:r>
    </w:p>
    <w:p w:rsidR="00000000" w:rsidRDefault="004E651F">
      <w:r>
        <w:rPr>
          <w:b/>
        </w:rPr>
        <w:t>Mike:</w:t>
      </w:r>
      <w:r>
        <w:t xml:space="preserve"> Yeah. </w:t>
      </w:r>
    </w:p>
    <w:p w:rsidR="00000000" w:rsidRDefault="004E651F">
      <w:r>
        <w:rPr>
          <w:b/>
        </w:rPr>
        <w:t>Rachel:</w:t>
      </w:r>
      <w:r>
        <w:t xml:space="preserve"> Then, again at 9:00?</w:t>
      </w:r>
    </w:p>
    <w:p w:rsidR="00000000" w:rsidRDefault="004E651F">
      <w:r>
        <w:rPr>
          <w:b/>
        </w:rPr>
        <w:t>Mike:</w:t>
      </w:r>
      <w:r>
        <w:rPr>
          <w:i/>
        </w:rPr>
        <w:t>(nods)</w:t>
      </w:r>
      <w:r>
        <w:t xml:space="preserve"> uh-huh. </w:t>
      </w:r>
    </w:p>
    <w:p w:rsidR="00000000" w:rsidRDefault="004E651F">
      <w:r>
        <w:rPr>
          <w:b/>
        </w:rPr>
        <w:t>Rachel:</w:t>
      </w:r>
      <w:r>
        <w:t xml:space="preserve"> Yeah. </w:t>
      </w:r>
    </w:p>
    <w:p w:rsidR="00000000" w:rsidRDefault="004E651F">
      <w:r>
        <w:rPr>
          <w:i/>
        </w:rPr>
        <w:t>(Inside the apartment the phone ring</w:t>
      </w:r>
      <w:r>
        <w:rPr>
          <w:i/>
        </w:rPr>
        <w:t>s. Ross answers it. )</w:t>
      </w:r>
    </w:p>
    <w:p w:rsidR="00000000" w:rsidRDefault="004E651F">
      <w:r>
        <w:rPr>
          <w:b/>
        </w:rPr>
        <w:t>Ross:</w:t>
      </w:r>
      <w:r>
        <w:t xml:space="preserve"> Hello. </w:t>
      </w:r>
      <w:r>
        <w:rPr>
          <w:i/>
        </w:rPr>
        <w:t>(listens)</w:t>
      </w:r>
      <w:r>
        <w:t xml:space="preserve"> Ah, no, she's not here right now. Can I take a message? </w:t>
      </w:r>
      <w:r>
        <w:rPr>
          <w:i/>
        </w:rPr>
        <w:t>(grabs a pad and pen)</w:t>
      </w:r>
      <w:r>
        <w:t xml:space="preserve"> Bill from the bar? </w:t>
      </w:r>
      <w:r>
        <w:rPr>
          <w:i/>
        </w:rPr>
        <w:t>(writes)</w:t>
      </w:r>
      <w:r>
        <w:t xml:space="preserve"> Okay, "Bill from the bar. " I'll make sure she gets your number. </w:t>
      </w:r>
    </w:p>
    <w:p w:rsidR="00000000" w:rsidRDefault="004E651F">
      <w:r>
        <w:rPr>
          <w:i/>
        </w:rPr>
        <w:t>(He hangs up the phone and tears the no</w:t>
      </w:r>
      <w:r>
        <w:rPr>
          <w:i/>
        </w:rPr>
        <w:t>te off the pad. Then, he stops and re-reads it. Rachel enters. )</w:t>
      </w:r>
    </w:p>
    <w:p w:rsidR="00000000" w:rsidRDefault="004E651F">
      <w:r>
        <w:rPr>
          <w:b/>
        </w:rPr>
        <w:t>Rachel:</w:t>
      </w:r>
      <w:r>
        <w:t xml:space="preserve"> Aaah. </w:t>
      </w:r>
      <w:r>
        <w:rPr>
          <w:i/>
        </w:rPr>
        <w:t>(She goes to tend Emma. )</w:t>
      </w:r>
    </w:p>
    <w:p w:rsidR="00000000" w:rsidRDefault="004E651F">
      <w:r>
        <w:rPr>
          <w:b/>
        </w:rPr>
        <w:t>Ross:</w:t>
      </w:r>
      <w:r>
        <w:t xml:space="preserve"> So, ah.. . So, how was it? Uh, did you guys.. . Did you guys have a good time?</w:t>
      </w:r>
    </w:p>
    <w:p w:rsidR="00000000" w:rsidRDefault="004E651F">
      <w:r>
        <w:rPr>
          <w:b/>
        </w:rPr>
        <w:t>Rachel:</w:t>
      </w:r>
      <w:r>
        <w:t xml:space="preserve"> Oh, it was so much fun. It felt so good to be out. </w:t>
      </w:r>
    </w:p>
    <w:p w:rsidR="00000000" w:rsidRDefault="004E651F">
      <w:r>
        <w:rPr>
          <w:b/>
        </w:rPr>
        <w:t>Ross:</w:t>
      </w:r>
      <w:r>
        <w:rPr>
          <w:i/>
        </w:rPr>
        <w:t>(</w:t>
      </w:r>
      <w:r>
        <w:rPr>
          <w:i/>
        </w:rPr>
        <w:t>holds up the message)</w:t>
      </w:r>
      <w:r>
        <w:t xml:space="preserve"> Uh, Rach. </w:t>
      </w:r>
    </w:p>
    <w:p w:rsidR="00000000" w:rsidRDefault="004E651F">
      <w:r>
        <w:rPr>
          <w:b/>
        </w:rPr>
        <w:t>Rachel:</w:t>
      </w:r>
      <w:r>
        <w:rPr>
          <w:i/>
        </w:rPr>
        <w:t>(still looking at Emma)</w:t>
      </w:r>
      <w:r>
        <w:t xml:space="preserve"> Yeah?</w:t>
      </w:r>
    </w:p>
    <w:p w:rsidR="00000000" w:rsidRDefault="004E651F">
      <w:r>
        <w:rPr>
          <w:b/>
        </w:rPr>
        <w:t>Ross:</w:t>
      </w:r>
      <w:r>
        <w:rPr>
          <w:i/>
        </w:rPr>
        <w:t>(pauses, then crunches up the note and stuffs it in his pocket. )</w:t>
      </w:r>
      <w:r>
        <w:t xml:space="preserve"> Never mind. </w:t>
      </w:r>
    </w:p>
    <w:p w:rsidR="00000000" w:rsidRDefault="004E651F">
      <w:pPr>
        <w:rPr>
          <w:b/>
        </w:rPr>
      </w:pPr>
      <w:r>
        <w:rPr>
          <w:b/>
        </w:rPr>
        <w:t>SCENE:</w:t>
      </w:r>
      <w:r>
        <w:rPr>
          <w:b/>
        </w:rPr>
        <w:br/>
      </w:r>
      <w:r>
        <w:rPr>
          <w:b/>
        </w:rPr>
        <w:t xml:space="preserve">Central Perk. Phoebe and Mike are on the sofa. Ross enters. </w:t>
      </w:r>
    </w:p>
    <w:p w:rsidR="00000000" w:rsidRDefault="004E651F">
      <w:r>
        <w:rPr>
          <w:b/>
        </w:rPr>
        <w:t>Ross:</w:t>
      </w:r>
      <w:r>
        <w:t xml:space="preserve"> Hey you guys. </w:t>
      </w:r>
      <w:r>
        <w:rPr>
          <w:i/>
        </w:rPr>
        <w:t>(He sits. )</w:t>
      </w:r>
    </w:p>
    <w:p w:rsidR="00000000" w:rsidRDefault="004E651F">
      <w:r>
        <w:rPr>
          <w:b/>
        </w:rPr>
        <w:t>Mi</w:t>
      </w:r>
      <w:r>
        <w:rPr>
          <w:b/>
        </w:rPr>
        <w:t>ke:</w:t>
      </w:r>
      <w:r>
        <w:t xml:space="preserve"> Hey. </w:t>
      </w:r>
    </w:p>
    <w:p w:rsidR="00000000" w:rsidRDefault="004E651F">
      <w:r>
        <w:rPr>
          <w:b/>
        </w:rPr>
        <w:t>Phoebe:</w:t>
      </w:r>
      <w:r>
        <w:t xml:space="preserve"> Hey. I'll be right back. I've got to go to the bathroom. </w:t>
      </w:r>
      <w:r>
        <w:rPr>
          <w:i/>
        </w:rPr>
        <w:t>(She rises and exits. )</w:t>
      </w:r>
    </w:p>
    <w:p w:rsidR="00000000" w:rsidRDefault="004E651F">
      <w:r>
        <w:rPr>
          <w:i/>
        </w:rPr>
        <w:t>(Ross and Mike glance at each other then both suddenly turn to Phoebe who is gone. They sheepishly exchange glances. )</w:t>
      </w:r>
    </w:p>
    <w:p w:rsidR="00000000" w:rsidRDefault="004E651F">
      <w:r>
        <w:rPr>
          <w:b/>
        </w:rPr>
        <w:t>Mike:</w:t>
      </w:r>
      <w:r>
        <w:rPr>
          <w:i/>
        </w:rPr>
        <w:t>(finally)</w:t>
      </w:r>
      <w:r>
        <w:t xml:space="preserve"> Stout. That's a kind of</w:t>
      </w:r>
      <w:r>
        <w:t xml:space="preserve"> beer. </w:t>
      </w:r>
    </w:p>
    <w:p w:rsidR="00000000" w:rsidRDefault="004E651F">
      <w:pPr>
        <w:rPr>
          <w:i/>
        </w:rPr>
      </w:pPr>
      <w:r>
        <w:rPr>
          <w:i/>
        </w:rPr>
        <w:t>(Ross smiles slightly. Then he gives a single nod that lifts him to his feet. He exits the coffee shop. )</w:t>
      </w:r>
    </w:p>
    <w:p w:rsidR="00000000" w:rsidRDefault="004E651F">
      <w:pPr>
        <w:rPr>
          <w:b/>
        </w:rPr>
      </w:pPr>
      <w:r>
        <w:rPr>
          <w:b/>
        </w:rPr>
        <w:t>End</w:t>
      </w:r>
    </w:p>
    <w:p w:rsidR="00000000" w:rsidRDefault="004E651F"/>
    <w:p w:rsidR="00000000" w:rsidRDefault="004E651F"/>
    <w:p w:rsidR="00000000" w:rsidRDefault="004E651F">
      <w:pPr>
        <w:rPr>
          <w:b/>
          <w:shd w:val="pct10" w:color="auto" w:fill="FFFFFF"/>
        </w:rPr>
      </w:pPr>
      <w:r>
        <w:rPr>
          <w:b/>
          <w:shd w:val="pct10" w:color="auto" w:fill="FFFFFF"/>
        </w:rPr>
        <w:t>910 The One With Christmas In Tulsa</w:t>
      </w:r>
    </w:p>
    <w:p w:rsidR="00000000" w:rsidRDefault="004E651F"/>
    <w:p w:rsidR="00000000" w:rsidRDefault="004E651F">
      <w:pPr>
        <w:rPr>
          <w:b/>
        </w:rPr>
      </w:pPr>
      <w:r>
        <w:rPr>
          <w:b/>
        </w:rPr>
        <w:t>SCENE:</w:t>
      </w:r>
      <w:r>
        <w:rPr>
          <w:b/>
        </w:rPr>
        <w:br/>
      </w:r>
      <w:r>
        <w:rPr>
          <w:b/>
        </w:rPr>
        <w:t>Monica and Chandler's Apartment</w:t>
      </w:r>
    </w:p>
    <w:p w:rsidR="00000000" w:rsidRDefault="004E651F">
      <w:r>
        <w:rPr>
          <w:b/>
        </w:rPr>
        <w:t>Phoebe:</w:t>
      </w:r>
      <w:r>
        <w:t xml:space="preserve"> ...sprang to his sleigh, to his team gave a whistle;</w:t>
      </w:r>
      <w:r>
        <w:br/>
      </w:r>
      <w:r>
        <w:t>and away they all flew like the down of a thistle;</w:t>
      </w:r>
      <w:r>
        <w:br/>
      </w:r>
      <w:r>
        <w:t>but I heard him exclaim, ere he drove out of sight,</w:t>
      </w:r>
      <w:r>
        <w:br/>
      </w:r>
      <w:r>
        <w:t>"Merry Christmas to all, and to all a goodnight!"</w:t>
      </w:r>
    </w:p>
    <w:p w:rsidR="00000000" w:rsidRDefault="004E651F">
      <w:r>
        <w:rPr>
          <w:b/>
        </w:rPr>
        <w:t>Joey:</w:t>
      </w:r>
      <w:r>
        <w:rPr>
          <w:i/>
        </w:rPr>
        <w:t>(impressed)</w:t>
      </w:r>
      <w:r>
        <w:t xml:space="preserve"> Wow, that was great! You really wrote that?</w:t>
      </w:r>
    </w:p>
    <w:p w:rsidR="00000000" w:rsidRDefault="004E651F">
      <w:r>
        <w:rPr>
          <w:b/>
        </w:rPr>
        <w:t>Phoebe:</w:t>
      </w:r>
      <w:r>
        <w:rPr>
          <w:i/>
        </w:rPr>
        <w:t>(smiling)</w:t>
      </w:r>
      <w:r>
        <w:t xml:space="preserve"> Uh-huh.</w:t>
      </w:r>
    </w:p>
    <w:p w:rsidR="00000000" w:rsidRDefault="004E651F">
      <w:r>
        <w:rPr>
          <w:b/>
        </w:rPr>
        <w:t>Chandler:</w:t>
      </w:r>
      <w:r>
        <w:rPr>
          <w:i/>
        </w:rPr>
        <w:t>(coming</w:t>
      </w:r>
      <w:r>
        <w:rPr>
          <w:i/>
        </w:rPr>
        <w:t xml:space="preserve"> from the bedroom)</w:t>
      </w:r>
      <w:r>
        <w:t xml:space="preserve"> Say goodbye elves, I'm off to Tulsa.</w:t>
      </w:r>
    </w:p>
    <w:p w:rsidR="00000000" w:rsidRDefault="004E651F">
      <w:r>
        <w:rPr>
          <w:b/>
        </w:rPr>
        <w:t>Monica:</w:t>
      </w:r>
      <w:r>
        <w:t xml:space="preserve"> I can't believe you're not gonna be here for Christmas.</w:t>
      </w:r>
    </w:p>
    <w:p w:rsidR="00000000" w:rsidRDefault="004E651F">
      <w:r>
        <w:rPr>
          <w:b/>
        </w:rPr>
        <w:t>Ross:</w:t>
      </w:r>
      <w:r>
        <w:t xml:space="preserve"> You're really not coming back?</w:t>
      </w:r>
    </w:p>
    <w:p w:rsidR="00000000" w:rsidRDefault="004E651F">
      <w:r>
        <w:rPr>
          <w:b/>
        </w:rPr>
        <w:t>Chandler:</w:t>
      </w:r>
      <w:r>
        <w:t xml:space="preserve"> Yeah, we have all this paperwork that needs to be filed by the end of the year. If I don'</w:t>
      </w:r>
      <w:r>
        <w:t>t get it done, I'll be fired.</w:t>
      </w:r>
    </w:p>
    <w:p w:rsidR="00000000" w:rsidRDefault="004E651F">
      <w:r>
        <w:rPr>
          <w:b/>
        </w:rPr>
        <w:t>Monica:</w:t>
      </w:r>
      <w:r>
        <w:t xml:space="preserve"> It's so unfair, you don't even like your job!</w:t>
      </w:r>
    </w:p>
    <w:p w:rsidR="00000000" w:rsidRDefault="004E651F">
      <w:r>
        <w:rPr>
          <w:b/>
        </w:rPr>
        <w:t>Chandler:</w:t>
      </w:r>
      <w:r>
        <w:t xml:space="preserve"> So, who does?</w:t>
      </w:r>
    </w:p>
    <w:p w:rsidR="00000000" w:rsidRDefault="004E651F">
      <w:r>
        <w:rPr>
          <w:b/>
        </w:rPr>
        <w:t>Phoebe:</w:t>
      </w:r>
      <w:r>
        <w:t xml:space="preserve"> Oh, I like my job.</w:t>
      </w:r>
    </w:p>
    <w:p w:rsidR="00000000" w:rsidRDefault="004E651F">
      <w:r>
        <w:rPr>
          <w:b/>
        </w:rPr>
        <w:t>Joey:</w:t>
      </w:r>
      <w:r>
        <w:t xml:space="preserve"> I </w:t>
      </w:r>
      <w:r>
        <w:rPr>
          <w:i/>
        </w:rPr>
        <w:t>love</w:t>
      </w:r>
      <w:r>
        <w:t xml:space="preserve"> my job.</w:t>
      </w:r>
    </w:p>
    <w:p w:rsidR="00000000" w:rsidRDefault="004E651F">
      <w:r>
        <w:rPr>
          <w:b/>
        </w:rPr>
        <w:t>Rachel:</w:t>
      </w:r>
      <w:r>
        <w:t xml:space="preserve"> Yeah, I can't </w:t>
      </w:r>
      <w:r>
        <w:rPr>
          <w:i/>
        </w:rPr>
        <w:t>wait</w:t>
      </w:r>
      <w:r>
        <w:t xml:space="preserve"> to go back to work.</w:t>
      </w:r>
    </w:p>
    <w:p w:rsidR="00000000" w:rsidRDefault="004E651F">
      <w:r>
        <w:rPr>
          <w:b/>
        </w:rPr>
        <w:t>Ross:</w:t>
      </w:r>
      <w:r>
        <w:t xml:space="preserve"> I can't get </w:t>
      </w:r>
      <w:r>
        <w:rPr>
          <w:i/>
        </w:rPr>
        <w:t>enough</w:t>
      </w:r>
      <w:r>
        <w:t xml:space="preserve"> dinosaurs!</w:t>
      </w:r>
    </w:p>
    <w:p w:rsidR="00000000" w:rsidRDefault="004E651F">
      <w:r>
        <w:rPr>
          <w:b/>
        </w:rPr>
        <w:t>Chandler:</w:t>
      </w:r>
      <w:r>
        <w:t xml:space="preserve"> I'm sor</w:t>
      </w:r>
      <w:r>
        <w:t>ry, I won't be here.</w:t>
      </w:r>
    </w:p>
    <w:p w:rsidR="00000000" w:rsidRDefault="004E651F">
      <w:r>
        <w:rPr>
          <w:b/>
        </w:rPr>
        <w:t>Monica:</w:t>
      </w:r>
      <w:r>
        <w:t xml:space="preserve"> It's just... It's hard enough not seeing you during the week, but for Christmas... alright, if this is what you have to do, I understand.</w:t>
      </w:r>
    </w:p>
    <w:p w:rsidR="00000000" w:rsidRDefault="004E651F">
      <w:r>
        <w:rPr>
          <w:b/>
        </w:rPr>
        <w:t>Chandler:</w:t>
      </w:r>
      <w:r>
        <w:t xml:space="preserve"> Thanks. </w:t>
      </w:r>
      <w:r>
        <w:rPr>
          <w:i/>
        </w:rPr>
        <w:t>(they kiss)</w:t>
      </w:r>
      <w:r>
        <w:t xml:space="preserve"> I'll see you New Year's Day.</w:t>
      </w:r>
    </w:p>
    <w:p w:rsidR="00000000" w:rsidRDefault="004E651F">
      <w:r>
        <w:rPr>
          <w:b/>
        </w:rPr>
        <w:t>Monica:</w:t>
      </w:r>
      <w:r>
        <w:rPr>
          <w:i/>
        </w:rPr>
        <w:t>(shocked)</w:t>
      </w:r>
      <w:r>
        <w:t xml:space="preserve"> You're not go</w:t>
      </w:r>
      <w:r>
        <w:t>nna be here New Year's Eve???</w:t>
      </w:r>
    </w:p>
    <w:p w:rsidR="00000000" w:rsidRDefault="004E651F">
      <w:r>
        <w:rPr>
          <w:b/>
        </w:rPr>
        <w:t>Chandler:</w:t>
      </w:r>
      <w:r>
        <w:t xml:space="preserve"> Did I not mention that?</w:t>
      </w:r>
    </w:p>
    <w:p w:rsidR="00000000" w:rsidRDefault="004E651F">
      <w:r>
        <w:rPr>
          <w:b/>
        </w:rPr>
        <w:t>Monica:</w:t>
      </w:r>
      <w:r>
        <w:t xml:space="preserve"> No!</w:t>
      </w:r>
    </w:p>
    <w:p w:rsidR="00000000" w:rsidRDefault="004E651F">
      <w:r>
        <w:rPr>
          <w:b/>
        </w:rPr>
        <w:t>Chandler:</w:t>
      </w:r>
      <w:r>
        <w:rPr>
          <w:i/>
        </w:rPr>
        <w:t>(thinks for a second, then waves his arms, exclaiming:)</w:t>
      </w:r>
      <w:r>
        <w:t xml:space="preserve"> AND TO ALL A GOOD NIGHT! </w:t>
      </w:r>
      <w:r>
        <w:rPr>
          <w:i/>
        </w:rPr>
        <w:t>(and runs out of the apartment)</w:t>
      </w:r>
    </w:p>
    <w:p w:rsidR="00000000" w:rsidRDefault="004E651F">
      <w:pPr>
        <w:rPr>
          <w:b/>
        </w:rPr>
      </w:pPr>
      <w:r>
        <w:rPr>
          <w:b/>
        </w:rPr>
        <w:t>Opening Credits</w:t>
      </w:r>
    </w:p>
    <w:p w:rsidR="00000000" w:rsidRDefault="004E651F">
      <w:pPr>
        <w:rPr>
          <w:b/>
        </w:rPr>
      </w:pPr>
      <w:r>
        <w:rPr>
          <w:b/>
        </w:rPr>
        <w:t>SCENE:</w:t>
      </w:r>
      <w:r>
        <w:rPr>
          <w:b/>
        </w:rPr>
        <w:br/>
      </w:r>
      <w:r>
        <w:rPr>
          <w:b/>
        </w:rPr>
        <w:t xml:space="preserve">Chandler's Office in Tulsa, in the </w:t>
      </w:r>
      <w:r>
        <w:rPr>
          <w:b/>
        </w:rPr>
        <w:t>conference room.</w:t>
      </w:r>
    </w:p>
    <w:p w:rsidR="00000000" w:rsidRDefault="004E651F">
      <w:r>
        <w:rPr>
          <w:b/>
        </w:rPr>
        <w:t>Chandler:</w:t>
      </w:r>
      <w:r>
        <w:t xml:space="preserve"> All right everybody, I know that it's Christmas Eve and you'd rather be with your families, but there's </w:t>
      </w:r>
      <w:r>
        <w:rPr>
          <w:i/>
        </w:rPr>
        <w:t>no</w:t>
      </w:r>
      <w:r>
        <w:t xml:space="preserve"> call </w:t>
      </w:r>
      <w:r>
        <w:rPr>
          <w:i/>
        </w:rPr>
        <w:t>(he takes it off)</w:t>
      </w:r>
      <w:r>
        <w:t xml:space="preserve"> for writing "Screw you, Mr. Bing!" on the back of my chair! </w:t>
      </w:r>
      <w:r>
        <w:rPr>
          <w:i/>
        </w:rPr>
        <w:t>(he looks at it)</w:t>
      </w:r>
      <w:r>
        <w:t xml:space="preserve"> -- By the way, you can</w:t>
      </w:r>
      <w:r>
        <w:t xml:space="preserve"> all call me Chandler.</w:t>
      </w:r>
    </w:p>
    <w:p w:rsidR="00000000" w:rsidRDefault="004E651F">
      <w:r>
        <w:rPr>
          <w:i/>
        </w:rPr>
        <w:t>(Wendy enters the conference room, carrying a cardboard box.)</w:t>
      </w:r>
    </w:p>
    <w:p w:rsidR="00000000" w:rsidRDefault="004E651F">
      <w:r>
        <w:rPr>
          <w:b/>
        </w:rPr>
        <w:t>Wendy:</w:t>
      </w:r>
      <w:r>
        <w:t xml:space="preserve"> Hey!</w:t>
      </w:r>
    </w:p>
    <w:p w:rsidR="00000000" w:rsidRDefault="004E651F">
      <w:r>
        <w:rPr>
          <w:b/>
        </w:rPr>
        <w:t>Others:</w:t>
      </w:r>
      <w:r>
        <w:t xml:space="preserve"> Hey.</w:t>
      </w:r>
    </w:p>
    <w:p w:rsidR="00000000" w:rsidRDefault="004E651F">
      <w:r>
        <w:rPr>
          <w:b/>
        </w:rPr>
        <w:t>Chandler:</w:t>
      </w:r>
      <w:r>
        <w:t xml:space="preserve"> Hey. Where've you been?</w:t>
      </w:r>
    </w:p>
    <w:p w:rsidR="00000000" w:rsidRDefault="004E651F">
      <w:r>
        <w:rPr>
          <w:b/>
        </w:rPr>
        <w:t>Wendy:</w:t>
      </w:r>
      <w:r>
        <w:t xml:space="preserve"> I was, uh, checking out that insurance company's Christmas party on three, oh, it was really beautiful, t</w:t>
      </w:r>
      <w:r>
        <w:t xml:space="preserve">hey have all these decorations and this huge tree and I just, uh... to hell with them, we have to work. -- So I stole ther ham. </w:t>
      </w:r>
      <w:r>
        <w:rPr>
          <w:i/>
        </w:rPr>
        <w:t>(She turns the cardboard box upside down over the conference table, a big piece of ham falls out.)</w:t>
      </w:r>
    </w:p>
    <w:p w:rsidR="00000000" w:rsidRDefault="004E651F">
      <w:r>
        <w:rPr>
          <w:b/>
        </w:rPr>
        <w:t>Chandler:</w:t>
      </w:r>
      <w:r>
        <w:rPr>
          <w:i/>
        </w:rPr>
        <w:t>(to the others)</w:t>
      </w:r>
      <w:r>
        <w:t xml:space="preserve"> You </w:t>
      </w:r>
      <w:r>
        <w:t>hear that? You may not be with your families, but at least it's gonna smell like ham in here.</w:t>
      </w:r>
    </w:p>
    <w:p w:rsidR="00000000" w:rsidRDefault="004E651F">
      <w:r>
        <w:rPr>
          <w:b/>
        </w:rPr>
        <w:t>Claudia:</w:t>
      </w:r>
      <w:r>
        <w:t xml:space="preserve"> My kid's in a play right now.</w:t>
      </w:r>
    </w:p>
    <w:p w:rsidR="00000000" w:rsidRDefault="004E651F">
      <w:r>
        <w:rPr>
          <w:b/>
        </w:rPr>
        <w:t>Chandler:</w:t>
      </w:r>
      <w:r>
        <w:t xml:space="preserve"> Y'know what, I know what will cheer you guys up! </w:t>
      </w:r>
      <w:r>
        <w:rPr>
          <w:i/>
        </w:rPr>
        <w:t>(he starts spreading envelopes among them)</w:t>
      </w:r>
      <w:r>
        <w:t xml:space="preserve"> I had a little talk w</w:t>
      </w:r>
      <w:r>
        <w:t>ith the boys in New York, told 'em about all the hard work you've been doing and that a little Christmas bonus may be in order.</w:t>
      </w:r>
    </w:p>
    <w:p w:rsidR="00000000" w:rsidRDefault="004E651F">
      <w:r>
        <w:rPr>
          <w:b/>
        </w:rPr>
        <w:t>Ken:</w:t>
      </w:r>
      <w:r>
        <w:rPr>
          <w:i/>
        </w:rPr>
        <w:t>(reading off his card)</w:t>
      </w:r>
      <w:r>
        <w:t xml:space="preserve"> "A donation has been made in your name to the New York City Ballet".</w:t>
      </w:r>
    </w:p>
    <w:p w:rsidR="00000000" w:rsidRDefault="004E651F">
      <w:r>
        <w:rPr>
          <w:b/>
        </w:rPr>
        <w:t>Chandler:</w:t>
      </w:r>
      <w:r>
        <w:t xml:space="preserve"> Well, that's like mone</w:t>
      </w:r>
      <w:r>
        <w:t>y in your pocket! - Alright look, you want me to say it? This sucks. Being here sucks! This work sucks!</w:t>
      </w:r>
    </w:p>
    <w:p w:rsidR="00000000" w:rsidRDefault="004E651F">
      <w:r>
        <w:rPr>
          <w:b/>
        </w:rPr>
        <w:t>Wendy:</w:t>
      </w:r>
      <w:r>
        <w:rPr>
          <w:i/>
        </w:rPr>
        <w:t>Now</w:t>
      </w:r>
      <w:r>
        <w:t xml:space="preserve"> it feels like Christmas.</w:t>
      </w:r>
    </w:p>
    <w:p w:rsidR="00000000" w:rsidRDefault="004E651F">
      <w:r>
        <w:rPr>
          <w:b/>
        </w:rPr>
        <w:t>Chandler:</w:t>
      </w:r>
      <w:r>
        <w:t xml:space="preserve"> I'm sorry. Hey, at least you guys get to go home and be with your families tonight. I have to go back to an</w:t>
      </w:r>
      <w:r>
        <w:t xml:space="preserve"> empty hotel room and lay down on a very questionable bedspread. And then tomorrow morning, you get to have Christmas morning in your own houses, wich, by the way, none of you have invited me to.</w:t>
      </w:r>
    </w:p>
    <w:p w:rsidR="00000000" w:rsidRDefault="004E651F">
      <w:r>
        <w:rPr>
          <w:b/>
        </w:rPr>
        <w:t>Ken:</w:t>
      </w:r>
      <w:r>
        <w:t xml:space="preserve"> You can come to my house!</w:t>
      </w:r>
    </w:p>
    <w:p w:rsidR="00000000" w:rsidRDefault="004E651F">
      <w:r>
        <w:rPr>
          <w:b/>
        </w:rPr>
        <w:t>Chandler:</w:t>
      </w:r>
      <w:r>
        <w:t xml:space="preserve"> Haha, no thanks!</w:t>
      </w:r>
    </w:p>
    <w:p w:rsidR="00000000" w:rsidRDefault="004E651F">
      <w:r>
        <w:rPr>
          <w:b/>
        </w:rPr>
        <w:t>We</w:t>
      </w:r>
      <w:r>
        <w:rPr>
          <w:b/>
        </w:rPr>
        <w:t>ndy:</w:t>
      </w:r>
      <w:r>
        <w:t xml:space="preserve"> That was a nice pep-talk.</w:t>
      </w:r>
    </w:p>
    <w:p w:rsidR="00000000" w:rsidRDefault="004E651F">
      <w:r>
        <w:rPr>
          <w:b/>
        </w:rPr>
        <w:t>Chandler:</w:t>
      </w:r>
      <w:r>
        <w:t xml:space="preserve"> Oh, thanks! I'm... actually thinking about becoming a motivational speaker.</w:t>
      </w:r>
    </w:p>
    <w:p w:rsidR="00000000" w:rsidRDefault="004E651F">
      <w:r>
        <w:rPr>
          <w:b/>
        </w:rPr>
        <w:t>Wendy:</w:t>
      </w:r>
      <w:r>
        <w:t xml:space="preserve"> So, if you were home right now, what would you be doing?</w:t>
      </w:r>
    </w:p>
    <w:p w:rsidR="00000000" w:rsidRDefault="004E651F">
      <w:r>
        <w:rPr>
          <w:b/>
        </w:rPr>
        <w:t>Chandler:</w:t>
      </w:r>
      <w:r>
        <w:t xml:space="preserve"> Typical Christmas-y stuff, you know? Our holidays are pretty trad</w:t>
      </w:r>
      <w:r>
        <w:t>itional...</w:t>
      </w:r>
    </w:p>
    <w:p w:rsidR="00000000" w:rsidRDefault="004E651F">
      <w:r>
        <w:rPr>
          <w:i/>
        </w:rPr>
        <w:t xml:space="preserve">Flashback to </w:t>
      </w:r>
      <w:hyperlink r:id="rId9" w:history="1">
        <w:r>
          <w:rPr>
            <w:rStyle w:val="Hyperlink"/>
            <w:i/>
          </w:rPr>
          <w:t>410: The One With The Girl From Poughkeepsie</w:t>
        </w:r>
      </w:hyperlink>
    </w:p>
    <w:p w:rsidR="00000000" w:rsidRDefault="004E651F">
      <w:pPr>
        <w:rPr>
          <w:b/>
        </w:rPr>
      </w:pPr>
      <w:r>
        <w:rPr>
          <w:b/>
        </w:rPr>
        <w:t>SCENE:</w:t>
      </w:r>
      <w:r>
        <w:rPr>
          <w:b/>
        </w:rPr>
        <w:br/>
      </w:r>
      <w:r>
        <w:rPr>
          <w:b/>
        </w:rPr>
        <w:t>Central Perk, Phoebe is singing her holiday song.</w:t>
      </w:r>
    </w:p>
    <w:p w:rsidR="00000000" w:rsidRDefault="004E651F">
      <w:r>
        <w:rPr>
          <w:b/>
        </w:rPr>
        <w:t>Phoebe:</w:t>
      </w:r>
      <w:r>
        <w:t xml:space="preserve"> So here is a, a very special holiday song that I wrote for s</w:t>
      </w:r>
      <w:r>
        <w:t xml:space="preserve">ome very important people to me. </w:t>
      </w:r>
      <w:r>
        <w:rPr>
          <w:i/>
        </w:rPr>
        <w:t>(singing:)</w:t>
      </w:r>
    </w:p>
    <w:p w:rsidR="00000000" w:rsidRDefault="004E651F">
      <w:r>
        <w:t>"Went to the store, sat on Santa's lap.</w:t>
      </w:r>
      <w:r>
        <w:br/>
      </w:r>
      <w:r>
        <w:t>Asked him to bring my friends all kinds of crap.</w:t>
      </w:r>
      <w:r>
        <w:br/>
      </w:r>
      <w:r>
        <w:t>Said all you need is to write them a song.</w:t>
      </w:r>
      <w:r>
        <w:br/>
      </w:r>
      <w:r>
        <w:t>Now, you haven't heard it yet, so don't try to sing along.</w:t>
      </w:r>
      <w:r>
        <w:br/>
      </w:r>
      <w:r>
        <w:t>No, don't sing along.</w:t>
      </w:r>
    </w:p>
    <w:p w:rsidR="00000000" w:rsidRDefault="004E651F">
      <w:r>
        <w:t>Monica, Moncia, have a happy Hanukkah.</w:t>
      </w:r>
      <w:r>
        <w:br/>
      </w:r>
      <w:r>
        <w:t>Saw Santa Claus, he said hello to Ross.</w:t>
      </w:r>
      <w:r>
        <w:br/>
      </w:r>
      <w:r>
        <w:t>And please tell Joey, Christmas will be snowy!</w:t>
      </w:r>
      <w:r>
        <w:br/>
      </w:r>
      <w:r>
        <w:t>And Rachel and Chandler, have err-umm-glander!!"</w:t>
      </w:r>
    </w:p>
    <w:p w:rsidR="00000000" w:rsidRDefault="004E651F">
      <w:r>
        <w:t>Happy holidays, everybody!</w:t>
      </w:r>
    </w:p>
    <w:p w:rsidR="00000000" w:rsidRDefault="004E651F">
      <w:r>
        <w:rPr>
          <w:i/>
        </w:rPr>
        <w:t xml:space="preserve">back to </w:t>
      </w:r>
      <w:hyperlink r:id="rId10" w:history="1">
        <w:r>
          <w:rPr>
            <w:rStyle w:val="Hyperlink"/>
            <w:i/>
          </w:rPr>
          <w:t>610: The One With The Routine</w:t>
        </w:r>
      </w:hyperlink>
    </w:p>
    <w:p w:rsidR="00000000" w:rsidRDefault="004E651F">
      <w:pPr>
        <w:rPr>
          <w:b/>
        </w:rPr>
      </w:pPr>
      <w:r>
        <w:rPr>
          <w:b/>
        </w:rPr>
        <w:t>SCENE:</w:t>
      </w:r>
      <w:r>
        <w:rPr>
          <w:b/>
        </w:rPr>
        <w:br/>
      </w:r>
      <w:r>
        <w:rPr>
          <w:b/>
        </w:rPr>
        <w:t>Monica and Chandler's apartment.</w:t>
      </w:r>
    </w:p>
    <w:p w:rsidR="00000000" w:rsidRDefault="004E651F">
      <w:r>
        <w:rPr>
          <w:b/>
        </w:rPr>
        <w:t>Rachel:</w:t>
      </w:r>
      <w:r>
        <w:t xml:space="preserve"> Okay, Pheebs, you look in the kitchen, I will look in the back closet.</w:t>
      </w:r>
    </w:p>
    <w:p w:rsidR="00000000" w:rsidRDefault="004E651F">
      <w:r>
        <w:rPr>
          <w:b/>
        </w:rPr>
        <w:t>Chandler:</w:t>
      </w:r>
      <w:r>
        <w:t xml:space="preserve"> I can save you time ladies, I'm right here.</w:t>
      </w:r>
    </w:p>
    <w:p w:rsidR="00000000" w:rsidRDefault="004E651F">
      <w:r>
        <w:rPr>
          <w:b/>
        </w:rPr>
        <w:t>Phoebe:</w:t>
      </w:r>
      <w:r>
        <w:t xml:space="preserve"> Yeah, Chandler why don't you</w:t>
      </w:r>
      <w:r>
        <w:t xml:space="preserve"> take a walk? This doesn't concern you.</w:t>
      </w:r>
    </w:p>
    <w:p w:rsidR="00000000" w:rsidRDefault="004E651F">
      <w:r>
        <w:rPr>
          <w:b/>
        </w:rPr>
        <w:t>Rachel:</w:t>
      </w:r>
      <w:r>
        <w:t xml:space="preserve"> We are looking for our Christmas presents from Monica.</w:t>
      </w:r>
    </w:p>
    <w:p w:rsidR="00000000" w:rsidRDefault="004E651F">
      <w:r>
        <w:rPr>
          <w:b/>
        </w:rPr>
        <w:t>Chandler:</w:t>
      </w:r>
      <w:r>
        <w:t xml:space="preserve"> What? That's terrible!</w:t>
      </w:r>
    </w:p>
    <w:p w:rsidR="00000000" w:rsidRDefault="004E651F">
      <w:r>
        <w:rPr>
          <w:b/>
        </w:rPr>
        <w:t>Phoebe:</w:t>
      </w:r>
      <w:r>
        <w:t xml:space="preserve"> No-no, we do it every year!</w:t>
      </w:r>
    </w:p>
    <w:p w:rsidR="00000000" w:rsidRDefault="004E651F">
      <w:r>
        <w:rPr>
          <w:b/>
        </w:rPr>
        <w:t>Chandler:</w:t>
      </w:r>
      <w:r>
        <w:t xml:space="preserve"> Oh well, that, that makes it not terrible.</w:t>
      </w:r>
    </w:p>
    <w:p w:rsidR="00000000" w:rsidRDefault="004E651F">
      <w:r>
        <w:rPr>
          <w:b/>
        </w:rPr>
        <w:t>Phoebe:</w:t>
      </w:r>
      <w:r>
        <w:t xml:space="preserve"> No, yeah, we never find</w:t>
      </w:r>
      <w:r>
        <w:t xml:space="preserve"> them! She's always best at us, that wily... minx.</w:t>
      </w:r>
    </w:p>
    <w:p w:rsidR="00000000" w:rsidRDefault="004E651F">
      <w:r>
        <w:rPr>
          <w:b/>
        </w:rPr>
        <w:t>Rachel:</w:t>
      </w:r>
      <w:r>
        <w:t xml:space="preserve"> Don't worry, we're just gonna search here for an hour, and then we're gonna go over to Joey's and search, OK?</w:t>
      </w:r>
    </w:p>
    <w:p w:rsidR="00000000" w:rsidRDefault="004E651F">
      <w:r>
        <w:rPr>
          <w:b/>
        </w:rPr>
        <w:t>Chandler:</w:t>
      </w:r>
      <w:r>
        <w:t xml:space="preserve"> No not okay, you can't look for Monica's presents!</w:t>
      </w:r>
    </w:p>
    <w:p w:rsidR="00000000" w:rsidRDefault="004E651F">
      <w:r>
        <w:rPr>
          <w:b/>
        </w:rPr>
        <w:t>Phoebe:</w:t>
      </w:r>
      <w:r>
        <w:t xml:space="preserve"> Oh no, we have to!</w:t>
      </w:r>
    </w:p>
    <w:p w:rsidR="00000000" w:rsidRDefault="004E651F">
      <w:r>
        <w:rPr>
          <w:b/>
        </w:rPr>
        <w:t>Chandler:</w:t>
      </w:r>
      <w:r>
        <w:t xml:space="preserve"> No, you don't have to, and you can't because I, I live here too.</w:t>
      </w:r>
    </w:p>
    <w:p w:rsidR="00000000" w:rsidRDefault="004E651F">
      <w:r>
        <w:rPr>
          <w:b/>
        </w:rPr>
        <w:t>Phoebe:</w:t>
      </w:r>
      <w:r>
        <w:t xml:space="preserve"> Well then, you should look with us.</w:t>
      </w:r>
    </w:p>
    <w:p w:rsidR="00000000" w:rsidRDefault="004E651F">
      <w:r>
        <w:rPr>
          <w:b/>
        </w:rPr>
        <w:t>Chandler:</w:t>
      </w:r>
      <w:r>
        <w:t xml:space="preserve"> Why?</w:t>
      </w:r>
    </w:p>
    <w:p w:rsidR="00000000" w:rsidRDefault="004E651F">
      <w:r>
        <w:rPr>
          <w:b/>
        </w:rPr>
        <w:t>Rachel:</w:t>
      </w:r>
      <w:r>
        <w:t xml:space="preserve"> Chandler, aren't you worried about what to get Monica for Christmas?</w:t>
      </w:r>
    </w:p>
    <w:p w:rsidR="00000000" w:rsidRDefault="004E651F">
      <w:r>
        <w:rPr>
          <w:b/>
        </w:rPr>
        <w:t>Chandler:</w:t>
      </w:r>
      <w:r>
        <w:t xml:space="preserve"> No, I have a great idea for a pres</w:t>
      </w:r>
      <w:r>
        <w:t>ent for her.</w:t>
      </w:r>
    </w:p>
    <w:p w:rsidR="00000000" w:rsidRDefault="004E651F">
      <w:r>
        <w:rPr>
          <w:b/>
        </w:rPr>
        <w:t>Phoebe:</w:t>
      </w:r>
      <w:r>
        <w:t xml:space="preserve"> Oh, that's it? </w:t>
      </w:r>
      <w:r>
        <w:rPr>
          <w:i/>
        </w:rPr>
        <w:t>(Mimics Chandler)</w:t>
      </w:r>
      <w:r>
        <w:t xml:space="preserve"> A great idea! Oh yeah.</w:t>
      </w:r>
    </w:p>
    <w:p w:rsidR="00000000" w:rsidRDefault="004E651F">
      <w:r>
        <w:rPr>
          <w:b/>
        </w:rPr>
        <w:t>Rachel:</w:t>
      </w:r>
      <w:r>
        <w:t xml:space="preserve"> Chandler, that's not enough. I mean what if she gets you a great present, two medium presents, and a bunch of little presents? And you've just gotten her one great present</w:t>
      </w:r>
      <w:r>
        <w:t>? I mean that's just gonna make her feel bad. Why would you do that to her Chandler? Why? Why?</w:t>
      </w:r>
    </w:p>
    <w:p w:rsidR="00000000" w:rsidRDefault="004E651F">
      <w:r>
        <w:rPr>
          <w:b/>
        </w:rPr>
        <w:t>Chandler:</w:t>
      </w:r>
      <w:r>
        <w:t xml:space="preserve"> If I help, we can find 'em faster!</w:t>
      </w:r>
    </w:p>
    <w:p w:rsidR="00000000" w:rsidRDefault="004E651F">
      <w:r>
        <w:rPr>
          <w:b/>
        </w:rPr>
        <w:t>Rachel:</w:t>
      </w:r>
      <w:r>
        <w:t xml:space="preserve"> That's right!</w:t>
      </w:r>
    </w:p>
    <w:p w:rsidR="00000000" w:rsidRDefault="004E651F">
      <w:r>
        <w:rPr>
          <w:i/>
        </w:rPr>
        <w:t>(Phoebe looks under the couch)</w:t>
      </w:r>
    </w:p>
    <w:p w:rsidR="00000000" w:rsidRDefault="004E651F">
      <w:r>
        <w:rPr>
          <w:b/>
        </w:rPr>
        <w:t>Phoebe:</w:t>
      </w:r>
      <w:r>
        <w:t xml:space="preserve"> Ooh ooh, we have a live one!</w:t>
      </w:r>
    </w:p>
    <w:p w:rsidR="00000000" w:rsidRDefault="004E651F">
      <w:r>
        <w:rPr>
          <w:b/>
        </w:rPr>
        <w:t>Rachel:</w:t>
      </w:r>
      <w:r>
        <w:t xml:space="preserve"> Oh, it's a Macy's </w:t>
      </w:r>
      <w:r>
        <w:t>bag!</w:t>
      </w:r>
    </w:p>
    <w:p w:rsidR="00000000" w:rsidRDefault="004E651F">
      <w:r>
        <w:rPr>
          <w:i/>
        </w:rPr>
        <w:t>(Phoebe tips it upside down, and a shoe falls out)</w:t>
      </w:r>
    </w:p>
    <w:p w:rsidR="00000000" w:rsidRDefault="004E651F">
      <w:r>
        <w:rPr>
          <w:b/>
        </w:rPr>
        <w:t>Rachel:</w:t>
      </w:r>
      <w:r>
        <w:t xml:space="preserve"> Oh.</w:t>
      </w:r>
    </w:p>
    <w:p w:rsidR="00000000" w:rsidRDefault="004E651F">
      <w:r>
        <w:rPr>
          <w:b/>
        </w:rPr>
        <w:t>Phoebe:</w:t>
      </w:r>
      <w:r>
        <w:t xml:space="preserve"> Ooh, who's it for?</w:t>
      </w:r>
    </w:p>
    <w:p w:rsidR="00000000" w:rsidRDefault="004E651F">
      <w:r>
        <w:rPr>
          <w:b/>
        </w:rPr>
        <w:t>Rachel:</w:t>
      </w:r>
      <w:r>
        <w:rPr>
          <w:i/>
        </w:rPr>
        <w:t>(Reading from a tag that's attached to the shoe)</w:t>
      </w:r>
      <w:r>
        <w:t xml:space="preserve"> "Dear losers, do you really think I'd hide presents under the couch? P.S.: Chandler, I knew they'd break </w:t>
      </w:r>
      <w:r>
        <w:t>you."</w:t>
      </w:r>
    </w:p>
    <w:p w:rsidR="00000000" w:rsidRDefault="004E651F">
      <w:r>
        <w:rPr>
          <w:i/>
        </w:rPr>
        <w:t xml:space="preserve">back to </w:t>
      </w:r>
      <w:hyperlink r:id="rId11" w:history="1">
        <w:r>
          <w:rPr>
            <w:rStyle w:val="Hyperlink"/>
            <w:i/>
          </w:rPr>
          <w:t>209: The One With Phoebe's Dad</w:t>
        </w:r>
      </w:hyperlink>
    </w:p>
    <w:p w:rsidR="00000000" w:rsidRDefault="004E651F">
      <w:pPr>
        <w:rPr>
          <w:b/>
        </w:rPr>
      </w:pPr>
      <w:r>
        <w:rPr>
          <w:b/>
        </w:rPr>
        <w:t>SCENE:</w:t>
      </w:r>
      <w:r>
        <w:rPr>
          <w:b/>
        </w:rPr>
        <w:br/>
      </w:r>
      <w:r>
        <w:rPr>
          <w:b/>
        </w:rPr>
        <w:t>Monica and Rachel's apartment. Joey and Chandler are giving out their Christmas presents.</w:t>
      </w:r>
    </w:p>
    <w:p w:rsidR="00000000" w:rsidRDefault="004E651F">
      <w:r>
        <w:rPr>
          <w:b/>
        </w:rPr>
        <w:t>Joey:</w:t>
      </w:r>
      <w:r>
        <w:t xml:space="preserve"> Rach, these are for you.</w:t>
      </w:r>
    </w:p>
    <w:p w:rsidR="00000000" w:rsidRDefault="004E651F">
      <w:r>
        <w:rPr>
          <w:b/>
        </w:rPr>
        <w:t>Rachel:</w:t>
      </w:r>
      <w:r>
        <w:t xml:space="preserve"> Wiper blades.</w:t>
      </w:r>
      <w:r>
        <w:t xml:space="preserve"> I don't even have a car.</w:t>
      </w:r>
    </w:p>
    <w:p w:rsidR="00000000" w:rsidRDefault="004E651F">
      <w:r>
        <w:rPr>
          <w:b/>
        </w:rPr>
        <w:t>Joey:</w:t>
      </w:r>
      <w:r>
        <w:t xml:space="preserve"> No, but with this new car smell, you'll think you do.</w:t>
      </w:r>
    </w:p>
    <w:p w:rsidR="00000000" w:rsidRDefault="004E651F">
      <w:r>
        <w:rPr>
          <w:b/>
        </w:rPr>
        <w:t>Chandler:</w:t>
      </w:r>
      <w:r>
        <w:t xml:space="preserve"> OK, Pheebs, your turn.</w:t>
      </w:r>
    </w:p>
    <w:p w:rsidR="00000000" w:rsidRDefault="004E651F">
      <w:r>
        <w:rPr>
          <w:b/>
        </w:rPr>
        <w:t>Phoebe:</w:t>
      </w:r>
      <w:r>
        <w:t xml:space="preserve"> Ahh, toilet seat covers! Is that what you were doing while I was getting gas?</w:t>
      </w:r>
    </w:p>
    <w:p w:rsidR="00000000" w:rsidRDefault="004E651F">
      <w:r>
        <w:rPr>
          <w:b/>
        </w:rPr>
        <w:t>Joey:</w:t>
      </w:r>
      <w:r>
        <w:t xml:space="preserve"> Uh-huh.</w:t>
      </w:r>
    </w:p>
    <w:p w:rsidR="00000000" w:rsidRDefault="004E651F">
      <w:r>
        <w:rPr>
          <w:b/>
        </w:rPr>
        <w:t>Phoebe:</w:t>
      </w:r>
      <w:r>
        <w:t xml:space="preserve"> You guuuyys.</w:t>
      </w:r>
    </w:p>
    <w:p w:rsidR="00000000" w:rsidRDefault="004E651F">
      <w:r>
        <w:rPr>
          <w:b/>
        </w:rPr>
        <w:t>Joey:</w:t>
      </w:r>
      <w:r>
        <w:t xml:space="preserve"> And for Ro</w:t>
      </w:r>
      <w:r>
        <w:t>ss, Mr. Sweet-tooth.</w:t>
      </w:r>
    </w:p>
    <w:p w:rsidR="00000000" w:rsidRDefault="004E651F">
      <w:r>
        <w:rPr>
          <w:b/>
        </w:rPr>
        <w:t>Ross:</w:t>
      </w:r>
      <w:r>
        <w:t xml:space="preserve"> You got me a cola drink?</w:t>
      </w:r>
    </w:p>
    <w:p w:rsidR="00000000" w:rsidRDefault="004E651F">
      <w:r>
        <w:rPr>
          <w:b/>
        </w:rPr>
        <w:t>Chandler:</w:t>
      </w:r>
      <w:r>
        <w:t xml:space="preserve"> And, a lemon lime.</w:t>
      </w:r>
    </w:p>
    <w:p w:rsidR="00000000" w:rsidRDefault="004E651F">
      <w:r>
        <w:rPr>
          <w:b/>
        </w:rPr>
        <w:t>Ross:</w:t>
      </w:r>
      <w:r>
        <w:t xml:space="preserve"> Well this, this is too much, I feel like I should get you another sweater.</w:t>
      </w:r>
    </w:p>
    <w:p w:rsidR="00000000" w:rsidRDefault="004E651F">
      <w:r>
        <w:rPr>
          <w:b/>
        </w:rPr>
        <w:t>Chandler:</w:t>
      </w:r>
      <w:r>
        <w:t xml:space="preserve"> And last but not least.</w:t>
      </w:r>
    </w:p>
    <w:p w:rsidR="00000000" w:rsidRDefault="004E651F">
      <w:r>
        <w:rPr>
          <w:i/>
        </w:rPr>
        <w:t>(Chandler and Joey give Monica a pack of condoms.)</w:t>
      </w:r>
    </w:p>
    <w:p w:rsidR="00000000" w:rsidRDefault="004E651F">
      <w:r>
        <w:rPr>
          <w:b/>
        </w:rPr>
        <w:t>Joey:</w:t>
      </w:r>
      <w:r>
        <w:t xml:space="preserve"> The</w:t>
      </w:r>
      <w:r>
        <w:t xml:space="preserve">y're ribbed for </w:t>
      </w:r>
      <w:r>
        <w:rPr>
          <w:i/>
        </w:rPr>
        <w:t>your</w:t>
      </w:r>
      <w:r>
        <w:t xml:space="preserve"> pleasure.</w:t>
      </w:r>
    </w:p>
    <w:p w:rsidR="00000000" w:rsidRDefault="004E651F">
      <w:r>
        <w:rPr>
          <w:i/>
        </w:rPr>
        <w:t xml:space="preserve">back to </w:t>
      </w:r>
      <w:hyperlink r:id="rId12" w:history="1">
        <w:r>
          <w:rPr>
            <w:rStyle w:val="Hyperlink"/>
            <w:i/>
          </w:rPr>
          <w:t>710: The One With The Holiday Armadillo</w:t>
        </w:r>
      </w:hyperlink>
    </w:p>
    <w:p w:rsidR="00000000" w:rsidRDefault="004E651F">
      <w:pPr>
        <w:rPr>
          <w:b/>
        </w:rPr>
      </w:pPr>
      <w:r>
        <w:rPr>
          <w:b/>
        </w:rPr>
        <w:t>SCENE:</w:t>
      </w:r>
      <w:r>
        <w:rPr>
          <w:b/>
        </w:rPr>
        <w:br/>
      </w:r>
      <w:r>
        <w:rPr>
          <w:b/>
        </w:rPr>
        <w:t>Monica, Chandler and Phoebe's, Ross is costumed as an Armadillo.</w:t>
      </w:r>
    </w:p>
    <w:p w:rsidR="00000000" w:rsidRDefault="004E651F">
      <w:r>
        <w:rPr>
          <w:b/>
        </w:rPr>
        <w:t>Ross:</w:t>
      </w:r>
      <w:r>
        <w:t xml:space="preserve"> Ooh, hey Ben, what if the Holiday Arm</w:t>
      </w:r>
      <w:r>
        <w:t>adillo told you all about the Festival of Lights?</w:t>
      </w:r>
    </w:p>
    <w:p w:rsidR="00000000" w:rsidRDefault="004E651F">
      <w:r>
        <w:rPr>
          <w:b/>
        </w:rPr>
        <w:t xml:space="preserve">Ben: </w:t>
      </w:r>
      <w:r>
        <w:t>Cool!</w:t>
      </w:r>
    </w:p>
    <w:p w:rsidR="00000000" w:rsidRDefault="004E651F">
      <w:r>
        <w:rPr>
          <w:b/>
        </w:rPr>
        <w:t>Ross:</w:t>
      </w:r>
      <w:r>
        <w:t xml:space="preserve"> Yeah!</w:t>
      </w:r>
    </w:p>
    <w:p w:rsidR="00000000" w:rsidRDefault="004E651F">
      <w:r>
        <w:rPr>
          <w:b/>
        </w:rPr>
        <w:t>Monica:</w:t>
      </w:r>
      <w:r>
        <w:t xml:space="preserve"> Come on Ben.</w:t>
      </w:r>
    </w:p>
    <w:p w:rsidR="00000000" w:rsidRDefault="004E651F">
      <w:r>
        <w:rPr>
          <w:i/>
        </w:rPr>
        <w:t>(Monica and Ben sit down on the couch.)</w:t>
      </w:r>
    </w:p>
    <w:p w:rsidR="00000000" w:rsidRDefault="004E651F">
      <w:r>
        <w:rPr>
          <w:b/>
        </w:rPr>
        <w:t>Ross:</w:t>
      </w:r>
      <w:r>
        <w:t xml:space="preserve"> Years and years ago there were these people called the Maccabees...</w:t>
      </w:r>
    </w:p>
    <w:p w:rsidR="00000000" w:rsidRDefault="004E651F">
      <w:r>
        <w:rPr>
          <w:b/>
        </w:rPr>
        <w:t>Chandler:</w:t>
      </w:r>
      <w:r>
        <w:rPr>
          <w:i/>
        </w:rPr>
        <w:t>(entering in a Santa costume)</w:t>
      </w:r>
      <w:r>
        <w:t xml:space="preserve"> Ho, ho, h</w:t>
      </w:r>
      <w:r>
        <w:t>o! Merry Christmas!</w:t>
      </w:r>
    </w:p>
    <w:p w:rsidR="00000000" w:rsidRDefault="004E651F">
      <w:r>
        <w:rPr>
          <w:b/>
        </w:rPr>
        <w:t>Ben:</w:t>
      </w:r>
      <w:r>
        <w:t xml:space="preserve"> Santa! </w:t>
      </w:r>
      <w:r>
        <w:rPr>
          <w:i/>
        </w:rPr>
        <w:t>(Runs to Chandler and hugs him)</w:t>
      </w:r>
    </w:p>
    <w:p w:rsidR="00000000" w:rsidRDefault="004E651F">
      <w:r>
        <w:rPr>
          <w:b/>
        </w:rPr>
        <w:t>Chandler:</w:t>
      </w:r>
      <w:r>
        <w:t xml:space="preserve"> Hey! </w:t>
      </w:r>
      <w:r>
        <w:rPr>
          <w:i/>
        </w:rPr>
        <w:t>(Grunts as Ben hits him at full speed.)</w:t>
      </w:r>
    </w:p>
    <w:p w:rsidR="00000000" w:rsidRDefault="004E651F">
      <w:r>
        <w:rPr>
          <w:b/>
        </w:rPr>
        <w:t>Ross:</w:t>
      </w:r>
      <w:r>
        <w:t xml:space="preserve"> What are you doing here, Santa?</w:t>
      </w:r>
    </w:p>
    <w:p w:rsidR="00000000" w:rsidRDefault="004E651F">
      <w:r>
        <w:rPr>
          <w:b/>
        </w:rPr>
        <w:t>Chandler:</w:t>
      </w:r>
      <w:r>
        <w:t xml:space="preserve"> Well, I'm here to see my old buddy Ben. What are you doing here, weird...turtle-man?</w:t>
      </w:r>
    </w:p>
    <w:p w:rsidR="00000000" w:rsidRDefault="004E651F">
      <w:r>
        <w:rPr>
          <w:b/>
        </w:rPr>
        <w:t>Ross</w:t>
      </w:r>
      <w:r>
        <w:rPr>
          <w:b/>
        </w:rPr>
        <w:t>:</w:t>
      </w:r>
      <w:r>
        <w:t xml:space="preserve"> I'm the Holiday Armadillo, your part-Jewish friend. You sent me here to give Ben some presents. Remember?</w:t>
      </w:r>
    </w:p>
    <w:p w:rsidR="00000000" w:rsidRDefault="004E651F">
      <w:r>
        <w:rPr>
          <w:b/>
        </w:rPr>
        <w:t>Chandler:</w:t>
      </w:r>
      <w:r>
        <w:t xml:space="preserve"> What?</w:t>
      </w:r>
    </w:p>
    <w:p w:rsidR="00000000" w:rsidRDefault="004E651F">
      <w:r>
        <w:rPr>
          <w:b/>
        </w:rPr>
        <w:t>Monica:</w:t>
      </w:r>
      <w:r>
        <w:t xml:space="preserve"> Okay Ben, why don't you come open some more presents, and Santa, the Armadillo and I have a little talk in the kitchen? Ther</w:t>
      </w:r>
      <w:r>
        <w:t>e's a sentence I'd never thought I'd say.</w:t>
      </w:r>
    </w:p>
    <w:p w:rsidR="00000000" w:rsidRDefault="004E651F">
      <w:r>
        <w:rPr>
          <w:i/>
        </w:rPr>
        <w:t>(They walk to the kitchen; everyone is lowering their voices)</w:t>
      </w:r>
    </w:p>
    <w:p w:rsidR="00000000" w:rsidRDefault="004E651F">
      <w:r>
        <w:rPr>
          <w:b/>
        </w:rPr>
        <w:t>Ross:</w:t>
      </w:r>
      <w:r>
        <w:rPr>
          <w:i/>
        </w:rPr>
        <w:t>(to Chandler)</w:t>
      </w:r>
      <w:r>
        <w:t xml:space="preserve"> What are you doing?</w:t>
      </w:r>
    </w:p>
    <w:p w:rsidR="00000000" w:rsidRDefault="004E651F">
      <w:r>
        <w:rPr>
          <w:b/>
        </w:rPr>
        <w:t>Chandler:</w:t>
      </w:r>
      <w:r>
        <w:t xml:space="preserve"> You called everyone and said you were having trouble finding a Santa costume, so I borrowed one from a </w:t>
      </w:r>
      <w:r>
        <w:t>guy at work!</w:t>
      </w:r>
    </w:p>
    <w:p w:rsidR="00000000" w:rsidRDefault="004E651F">
      <w:r>
        <w:rPr>
          <w:b/>
        </w:rPr>
        <w:t>Ross:</w:t>
      </w:r>
      <w:r>
        <w:t xml:space="preserve"> Thank you, but, but you, you gotta leave.</w:t>
      </w:r>
    </w:p>
    <w:p w:rsidR="00000000" w:rsidRDefault="004E651F">
      <w:r>
        <w:rPr>
          <w:b/>
        </w:rPr>
        <w:t>Chandler:</w:t>
      </w:r>
      <w:r>
        <w:t xml:space="preserve"> Why?</w:t>
      </w:r>
    </w:p>
    <w:p w:rsidR="00000000" w:rsidRDefault="004E651F">
      <w:r>
        <w:rPr>
          <w:b/>
        </w:rPr>
        <w:t>Ross:</w:t>
      </w:r>
      <w:r>
        <w:t xml:space="preserve"> Because, I'm finally getting him excited about Hanukkah, and, and you're-you're wrecking it.</w:t>
      </w:r>
    </w:p>
    <w:p w:rsidR="00000000" w:rsidRDefault="004E651F">
      <w:r>
        <w:rPr>
          <w:b/>
        </w:rPr>
        <w:t>Chandler:</w:t>
      </w:r>
      <w:r>
        <w:t xml:space="preserve"> But I didn't get to shake my belly like a bowl full of jelly.</w:t>
      </w:r>
    </w:p>
    <w:p w:rsidR="00000000" w:rsidRDefault="004E651F">
      <w:r>
        <w:rPr>
          <w:b/>
        </w:rPr>
        <w:t>Ross:</w:t>
      </w:r>
      <w:r>
        <w:t xml:space="preserve"> I'm</w:t>
      </w:r>
      <w:r>
        <w:t xml:space="preserve"> sorry Chandler, but this, this is really important to me.</w:t>
      </w:r>
    </w:p>
    <w:p w:rsidR="00000000" w:rsidRDefault="004E651F">
      <w:r>
        <w:rPr>
          <w:b/>
        </w:rPr>
        <w:t>Chandler:</w:t>
      </w:r>
      <w:r>
        <w:t xml:space="preserve"> Fine, I'll give the suit back.</w:t>
      </w:r>
    </w:p>
    <w:p w:rsidR="00000000" w:rsidRDefault="004E651F">
      <w:r>
        <w:rPr>
          <w:i/>
        </w:rPr>
        <w:t>(Ross turns around and walks back to Ben.)</w:t>
      </w:r>
    </w:p>
    <w:p w:rsidR="00000000" w:rsidRDefault="004E651F">
      <w:r>
        <w:rPr>
          <w:b/>
        </w:rPr>
        <w:t>Monica:</w:t>
      </w:r>
      <w:r>
        <w:rPr>
          <w:i/>
        </w:rPr>
        <w:t>(to Chandler)</w:t>
      </w:r>
      <w:r>
        <w:t xml:space="preserve"> Hey, you think, you can keep it another night? </w:t>
      </w:r>
      <w:r>
        <w:rPr>
          <w:i/>
        </w:rPr>
        <w:t>(She has a really teasing look on her face an</w:t>
      </w:r>
      <w:r>
        <w:rPr>
          <w:i/>
        </w:rPr>
        <w:t>d keeps twirling Chandler's beard.)</w:t>
      </w:r>
    </w:p>
    <w:p w:rsidR="00000000" w:rsidRDefault="004E651F">
      <w:r>
        <w:rPr>
          <w:b/>
        </w:rPr>
        <w:t>Chandler:</w:t>
      </w:r>
      <w:r>
        <w:t xml:space="preserve"> Santa? Really?</w:t>
      </w:r>
    </w:p>
    <w:p w:rsidR="00000000" w:rsidRDefault="004E651F">
      <w:r>
        <w:rPr>
          <w:b/>
        </w:rPr>
        <w:t>Monica:</w:t>
      </w:r>
      <w:r>
        <w:t xml:space="preserve"> Yeah, is that okay?</w:t>
      </w:r>
    </w:p>
    <w:p w:rsidR="00000000" w:rsidRDefault="004E651F">
      <w:r>
        <w:rPr>
          <w:b/>
        </w:rPr>
        <w:t>Chandler:</w:t>
      </w:r>
      <w:r>
        <w:t xml:space="preserve"> Did your Dad ever dress up like Santa?</w:t>
      </w:r>
    </w:p>
    <w:p w:rsidR="00000000" w:rsidRDefault="004E651F">
      <w:r>
        <w:rPr>
          <w:b/>
        </w:rPr>
        <w:t>Monica:</w:t>
      </w:r>
      <w:r>
        <w:t xml:space="preserve"> No.</w:t>
      </w:r>
    </w:p>
    <w:p w:rsidR="00000000" w:rsidRDefault="004E651F">
      <w:r>
        <w:rPr>
          <w:b/>
        </w:rPr>
        <w:t>Chandler:</w:t>
      </w:r>
      <w:r>
        <w:t xml:space="preserve"> Then it's okaaay! </w:t>
      </w:r>
      <w:r>
        <w:rPr>
          <w:i/>
        </w:rPr>
        <w:t>(They kiss.)</w:t>
      </w:r>
    </w:p>
    <w:p w:rsidR="00000000" w:rsidRDefault="004E651F">
      <w:pPr>
        <w:rPr>
          <w:b/>
        </w:rPr>
      </w:pPr>
      <w:r>
        <w:rPr>
          <w:b/>
        </w:rPr>
        <w:t>SCENE:</w:t>
      </w:r>
      <w:r>
        <w:rPr>
          <w:b/>
        </w:rPr>
        <w:br/>
      </w:r>
      <w:r>
        <w:rPr>
          <w:b/>
        </w:rPr>
        <w:t>Back in the conference room in Tulsa.</w:t>
      </w:r>
    </w:p>
    <w:p w:rsidR="00000000" w:rsidRDefault="004E651F">
      <w:r>
        <w:rPr>
          <w:b/>
        </w:rPr>
        <w:t>Chandler:</w:t>
      </w:r>
      <w:r>
        <w:t xml:space="preserve"> You know w</w:t>
      </w:r>
      <w:r>
        <w:t>hat, everybody? Go home. You should be with your families. It's bad enough that we're working New Year's Eve.</w:t>
      </w:r>
    </w:p>
    <w:p w:rsidR="00000000" w:rsidRDefault="004E651F">
      <w:r>
        <w:rPr>
          <w:i/>
        </w:rPr>
        <w:t>(All others are looking up, surprised)</w:t>
      </w:r>
    </w:p>
    <w:p w:rsidR="00000000" w:rsidRDefault="004E651F">
      <w:r>
        <w:rPr>
          <w:b/>
        </w:rPr>
        <w:t>Chandler:</w:t>
      </w:r>
      <w:r>
        <w:t xml:space="preserve"> Did I not tell </w:t>
      </w:r>
      <w:r>
        <w:rPr>
          <w:i/>
        </w:rPr>
        <w:t>anyone</w:t>
      </w:r>
      <w:r>
        <w:t xml:space="preserve"> about New Year's Eve? -- Alright, look, go! Go home, okay? Merry Christmas!</w:t>
      </w:r>
      <w:r>
        <w:t xml:space="preserve"> Go.</w:t>
      </w:r>
    </w:p>
    <w:p w:rsidR="00000000" w:rsidRDefault="004E651F">
      <w:r>
        <w:rPr>
          <w:i/>
        </w:rPr>
        <w:t>(All are leaving, wishing each other a Merry Christmas, peace on earth, etc. Only Wendy stays.)</w:t>
      </w:r>
    </w:p>
    <w:p w:rsidR="00000000" w:rsidRDefault="004E651F">
      <w:r>
        <w:rPr>
          <w:b/>
        </w:rPr>
        <w:t>Chandler:</w:t>
      </w:r>
      <w:r>
        <w:t xml:space="preserve"> Good, God's speed, good people! </w:t>
      </w:r>
      <w:r>
        <w:rPr>
          <w:i/>
        </w:rPr>
        <w:t>(he starts to close the door, turns around and sees Wendy)</w:t>
      </w:r>
      <w:r>
        <w:t xml:space="preserve"> You're not gonna go?</w:t>
      </w:r>
    </w:p>
    <w:p w:rsidR="00000000" w:rsidRDefault="004E651F">
      <w:r>
        <w:rPr>
          <w:b/>
        </w:rPr>
        <w:t>Wendy:</w:t>
      </w:r>
      <w:r>
        <w:t xml:space="preserve"> Naah... I couldn't leave y</w:t>
      </w:r>
      <w:r>
        <w:t>ou alone.</w:t>
      </w:r>
    </w:p>
    <w:p w:rsidR="00000000" w:rsidRDefault="004E651F">
      <w:r>
        <w:rPr>
          <w:b/>
        </w:rPr>
        <w:t>Chandler:</w:t>
      </w:r>
      <w:r>
        <w:t xml:space="preserve"> Ah. Thanks.</w:t>
      </w:r>
    </w:p>
    <w:p w:rsidR="00000000" w:rsidRDefault="004E651F">
      <w:r>
        <w:rPr>
          <w:b/>
        </w:rPr>
        <w:t>Wendy:</w:t>
      </w:r>
      <w:r>
        <w:t xml:space="preserve"> Besides, I can't leave until their Christmas party downstairs clears out; there are some </w:t>
      </w:r>
      <w:r>
        <w:rPr>
          <w:i/>
        </w:rPr>
        <w:t>pissed off</w:t>
      </w:r>
      <w:r>
        <w:t xml:space="preserve"> insurance people looking for that ham.</w:t>
      </w:r>
    </w:p>
    <w:p w:rsidR="00000000" w:rsidRDefault="004E651F">
      <w:r>
        <w:rPr>
          <w:b/>
        </w:rPr>
        <w:t>Chandler:</w:t>
      </w:r>
      <w:r>
        <w:t xml:space="preserve"> Ah. </w:t>
      </w:r>
      <w:r>
        <w:rPr>
          <w:i/>
        </w:rPr>
        <w:t>(The phone rings; he answers it)</w:t>
      </w:r>
      <w:r>
        <w:t xml:space="preserve"> Chandler Bing.</w:t>
      </w:r>
    </w:p>
    <w:p w:rsidR="00000000" w:rsidRDefault="004E651F">
      <w:pPr>
        <w:rPr>
          <w:b/>
        </w:rPr>
      </w:pPr>
      <w:r>
        <w:rPr>
          <w:b/>
        </w:rPr>
        <w:t>Scene change bac</w:t>
      </w:r>
      <w:r>
        <w:rPr>
          <w:b/>
        </w:rPr>
        <w:t>k an forth: Monica and Chandler's Apartment, Monica's on the other end of the line. The phone's speaker is turned on, so the rest of the gang, sitting around the phone, can hear Chandler.</w:t>
      </w:r>
    </w:p>
    <w:p w:rsidR="00000000" w:rsidRDefault="004E651F">
      <w:r>
        <w:rPr>
          <w:b/>
        </w:rPr>
        <w:t>Monica:</w:t>
      </w:r>
      <w:r>
        <w:t xml:space="preserve"> Hi Honey! We're all here; we just want to wish you a Merry C</w:t>
      </w:r>
      <w:r>
        <w:t>hristmas.</w:t>
      </w:r>
    </w:p>
    <w:p w:rsidR="00000000" w:rsidRDefault="004E651F">
      <w:r>
        <w:rPr>
          <w:b/>
        </w:rPr>
        <w:t>Others:</w:t>
      </w:r>
      <w:r>
        <w:rPr>
          <w:i/>
        </w:rPr>
        <w:t>(simultaneously)</w:t>
      </w:r>
      <w:r>
        <w:t xml:space="preserve"> Merry Christmas! </w:t>
      </w:r>
      <w:r>
        <w:rPr>
          <w:i/>
        </w:rPr>
        <w:t>(except for Phoebe...)</w:t>
      </w:r>
    </w:p>
    <w:p w:rsidR="00000000" w:rsidRDefault="004E651F">
      <w:r>
        <w:rPr>
          <w:b/>
        </w:rPr>
        <w:t>Phoebe:</w:t>
      </w:r>
      <w:r>
        <w:rPr>
          <w:i/>
        </w:rPr>
        <w:t>(simultaneous to the others)</w:t>
      </w:r>
      <w:r>
        <w:t xml:space="preserve"> Ble-blah-blar Blargh!</w:t>
      </w:r>
    </w:p>
    <w:p w:rsidR="00000000" w:rsidRDefault="004E651F">
      <w:r>
        <w:rPr>
          <w:i/>
        </w:rPr>
        <w:t>(All the others look at her, stunned/incredulous)</w:t>
      </w:r>
    </w:p>
    <w:p w:rsidR="00000000" w:rsidRDefault="004E651F">
      <w:r>
        <w:rPr>
          <w:b/>
        </w:rPr>
        <w:t>Chandler:</w:t>
      </w:r>
      <w:r>
        <w:t xml:space="preserve"> Ahh, Merry Christmas; I miss you guys!</w:t>
      </w:r>
    </w:p>
    <w:p w:rsidR="00000000" w:rsidRDefault="004E651F">
      <w:r>
        <w:rPr>
          <w:b/>
        </w:rPr>
        <w:t>Monica:</w:t>
      </w:r>
      <w:r>
        <w:t xml:space="preserve"> So is it horrible</w:t>
      </w:r>
      <w:r>
        <w:t>? Is everybody working really hard?</w:t>
      </w:r>
    </w:p>
    <w:p w:rsidR="00000000" w:rsidRDefault="004E651F">
      <w:r>
        <w:rPr>
          <w:b/>
        </w:rPr>
        <w:t>Chandler:</w:t>
      </w:r>
      <w:r>
        <w:t xml:space="preserve"> Ah, well no, it's just uh, me and Wendy.</w:t>
      </w:r>
    </w:p>
    <w:p w:rsidR="00000000" w:rsidRDefault="004E651F">
      <w:r>
        <w:rPr>
          <w:b/>
        </w:rPr>
        <w:t>Monica:</w:t>
      </w:r>
      <w:r>
        <w:t xml:space="preserve"> Wendy? -- That sounds like a girl's name.</w:t>
      </w:r>
    </w:p>
    <w:p w:rsidR="00000000" w:rsidRDefault="004E651F">
      <w:r>
        <w:rPr>
          <w:b/>
        </w:rPr>
        <w:t>Chandler:</w:t>
      </w:r>
      <w:r>
        <w:t xml:space="preserve"> It is. Did I... not tell you about her?</w:t>
      </w:r>
    </w:p>
    <w:p w:rsidR="00000000" w:rsidRDefault="004E651F">
      <w:r>
        <w:rPr>
          <w:b/>
        </w:rPr>
        <w:t>Monica:</w:t>
      </w:r>
      <w:r>
        <w:t xml:space="preserve"> Umhmm, umhmm, about the time you told me about New Year's Eve</w:t>
      </w:r>
      <w:r>
        <w:t>. Where is everybody else?</w:t>
      </w:r>
    </w:p>
    <w:p w:rsidR="00000000" w:rsidRDefault="004E651F">
      <w:r>
        <w:rPr>
          <w:b/>
        </w:rPr>
        <w:t>Chandler:</w:t>
      </w:r>
      <w:r>
        <w:t xml:space="preserve"> I sent them home.</w:t>
      </w:r>
    </w:p>
    <w:p w:rsidR="00000000" w:rsidRDefault="004E651F">
      <w:r>
        <w:rPr>
          <w:b/>
        </w:rPr>
        <w:t>Monica:</w:t>
      </w:r>
      <w:r>
        <w:t xml:space="preserve"> Ohh, you are such a good boss! Is she pretty?</w:t>
      </w:r>
    </w:p>
    <w:p w:rsidR="00000000" w:rsidRDefault="004E651F">
      <w:r>
        <w:rPr>
          <w:b/>
        </w:rPr>
        <w:t>Chandler:</w:t>
      </w:r>
      <w:r>
        <w:t xml:space="preserve"> Uhh, uh...</w:t>
      </w:r>
    </w:p>
    <w:p w:rsidR="00000000" w:rsidRDefault="004E651F">
      <w:r>
        <w:rPr>
          <w:b/>
        </w:rPr>
        <w:t>Ross:</w:t>
      </w:r>
      <w:r>
        <w:rPr>
          <w:i/>
        </w:rPr>
        <w:t>(in a low voice)</w:t>
      </w:r>
      <w:r>
        <w:t xml:space="preserve"> Answer faster, answer faster!</w:t>
      </w:r>
    </w:p>
    <w:p w:rsidR="00000000" w:rsidRDefault="004E651F">
      <w:r>
        <w:rPr>
          <w:b/>
        </w:rPr>
        <w:t>Chandler:</w:t>
      </w:r>
      <w:r>
        <w:t xml:space="preserve"> I don't know!</w:t>
      </w:r>
    </w:p>
    <w:p w:rsidR="00000000" w:rsidRDefault="004E651F">
      <w:r>
        <w:rPr>
          <w:b/>
        </w:rPr>
        <w:t>Ross:</w:t>
      </w:r>
      <w:r>
        <w:rPr>
          <w:i/>
        </w:rPr>
        <w:t>(in the same low voice)</w:t>
      </w:r>
      <w:r>
        <w:t xml:space="preserve"> Answer better, answer</w:t>
      </w:r>
      <w:r>
        <w:t xml:space="preserve"> better!</w:t>
      </w:r>
    </w:p>
    <w:p w:rsidR="00000000" w:rsidRDefault="004E651F">
      <w:r>
        <w:rPr>
          <w:b/>
        </w:rPr>
        <w:t>Chandler:</w:t>
      </w:r>
      <w:r>
        <w:t xml:space="preserve"> I don't think of her that way, you know, she's a, she's a colleague.</w:t>
      </w:r>
    </w:p>
    <w:p w:rsidR="00000000" w:rsidRDefault="004E651F">
      <w:r>
        <w:rPr>
          <w:b/>
        </w:rPr>
        <w:t>Monica:</w:t>
      </w:r>
      <w:r>
        <w:t xml:space="preserve"> What does she do there?</w:t>
      </w:r>
    </w:p>
    <w:p w:rsidR="00000000" w:rsidRDefault="004E651F">
      <w:r>
        <w:rPr>
          <w:b/>
        </w:rPr>
        <w:t>Chandler:</w:t>
      </w:r>
      <w:r>
        <w:t xml:space="preserve"> Oh, she's regional Vice President; She's... just below me.</w:t>
      </w:r>
    </w:p>
    <w:p w:rsidR="00000000" w:rsidRDefault="004E651F">
      <w:r>
        <w:rPr>
          <w:b/>
        </w:rPr>
        <w:t>Monica:</w:t>
      </w:r>
      <w:r>
        <w:t xml:space="preserve"> She did WHAT?</w:t>
      </w:r>
    </w:p>
    <w:p w:rsidR="00000000" w:rsidRDefault="004E651F">
      <w:r>
        <w:rPr>
          <w:b/>
        </w:rPr>
        <w:t>Chandler:</w:t>
      </w:r>
      <w:r>
        <w:t xml:space="preserve"> BE-LOW me!</w:t>
      </w:r>
    </w:p>
    <w:p w:rsidR="00000000" w:rsidRDefault="004E651F">
      <w:r>
        <w:rPr>
          <w:b/>
        </w:rPr>
        <w:t>Joey:</w:t>
      </w:r>
      <w:r>
        <w:t xml:space="preserve"> Ahh, wait, is Wend</w:t>
      </w:r>
      <w:r>
        <w:t>y the runner-up Miss Oklahoma?</w:t>
      </w:r>
    </w:p>
    <w:p w:rsidR="00000000" w:rsidRDefault="004E651F">
      <w:r>
        <w:rPr>
          <w:b/>
        </w:rPr>
        <w:t>Monica:</w:t>
      </w:r>
      <w:r>
        <w:rPr>
          <w:i/>
        </w:rPr>
        <w:t>What???</w:t>
      </w:r>
    </w:p>
    <w:p w:rsidR="00000000" w:rsidRDefault="004E651F">
      <w:r>
        <w:rPr>
          <w:b/>
        </w:rPr>
        <w:t>Chandler:</w:t>
      </w:r>
      <w:r>
        <w:t xml:space="preserve"> Well, she... she didn't win...</w:t>
      </w:r>
    </w:p>
    <w:p w:rsidR="00000000" w:rsidRDefault="004E651F">
      <w:r>
        <w:rPr>
          <w:b/>
        </w:rPr>
        <w:t>Monica:</w:t>
      </w:r>
      <w:r>
        <w:t xml:space="preserve"> Alright, well, maybe I should let you and the second prettiest girl in Oklahoma get back to work.</w:t>
      </w:r>
    </w:p>
    <w:p w:rsidR="00000000" w:rsidRDefault="004E651F">
      <w:r>
        <w:rPr>
          <w:b/>
        </w:rPr>
        <w:t>Chandler:</w:t>
      </w:r>
      <w:r>
        <w:t xml:space="preserve"> Well, second prettiest that year; I mean, of </w:t>
      </w:r>
      <w:r>
        <w:rPr>
          <w:i/>
        </w:rPr>
        <w:t>all</w:t>
      </w:r>
      <w:r>
        <w:t xml:space="preserve"> the </w:t>
      </w:r>
      <w:r>
        <w:t>girls in Oklahoma, she's probably...</w:t>
      </w:r>
    </w:p>
    <w:p w:rsidR="00000000" w:rsidRDefault="004E651F">
      <w:r>
        <w:rPr>
          <w:b/>
        </w:rPr>
        <w:t>Rachel:</w:t>
      </w:r>
      <w:r>
        <w:rPr>
          <w:i/>
        </w:rPr>
        <w:t>(interrupting him)</w:t>
      </w:r>
      <w:r>
        <w:t xml:space="preserve"> Oh Chandler, stop talking!</w:t>
      </w:r>
    </w:p>
    <w:p w:rsidR="00000000" w:rsidRDefault="004E651F">
      <w:r>
        <w:rPr>
          <w:b/>
        </w:rPr>
        <w:t>Chandler:</w:t>
      </w:r>
      <w:r>
        <w:t xml:space="preserve"> Honey, there's really nothing to worry about.</w:t>
      </w:r>
    </w:p>
    <w:p w:rsidR="00000000" w:rsidRDefault="004E651F">
      <w:r>
        <w:rPr>
          <w:b/>
        </w:rPr>
        <w:t>Monica:</w:t>
      </w:r>
      <w:r>
        <w:t xml:space="preserve"> Okay.</w:t>
      </w:r>
    </w:p>
    <w:p w:rsidR="00000000" w:rsidRDefault="004E651F">
      <w:r>
        <w:rPr>
          <w:b/>
        </w:rPr>
        <w:t>Chandler:</w:t>
      </w:r>
      <w:r>
        <w:t xml:space="preserve"> I'm serious!</w:t>
      </w:r>
    </w:p>
    <w:p w:rsidR="00000000" w:rsidRDefault="004E651F">
      <w:r>
        <w:rPr>
          <w:b/>
        </w:rPr>
        <w:t>Monica:</w:t>
      </w:r>
      <w:r>
        <w:t xml:space="preserve"> Okay!</w:t>
      </w:r>
    </w:p>
    <w:p w:rsidR="00000000" w:rsidRDefault="004E651F">
      <w:r>
        <w:rPr>
          <w:b/>
        </w:rPr>
        <w:t>Chandler:</w:t>
      </w:r>
      <w:r>
        <w:t xml:space="preserve"> Merry Christmas.</w:t>
      </w:r>
    </w:p>
    <w:p w:rsidR="00000000" w:rsidRDefault="004E651F">
      <w:r>
        <w:rPr>
          <w:b/>
        </w:rPr>
        <w:t>Monica:</w:t>
      </w:r>
      <w:r>
        <w:t xml:space="preserve"> Merry Christmas.</w:t>
      </w:r>
    </w:p>
    <w:p w:rsidR="00000000" w:rsidRDefault="004E651F">
      <w:r>
        <w:rPr>
          <w:b/>
        </w:rPr>
        <w:t>Chandle</w:t>
      </w:r>
      <w:r>
        <w:rPr>
          <w:b/>
        </w:rPr>
        <w:t>r:</w:t>
      </w:r>
      <w:r>
        <w:t xml:space="preserve"> Merry Christmas, you guys!</w:t>
      </w:r>
    </w:p>
    <w:p w:rsidR="00000000" w:rsidRDefault="004E651F">
      <w:r>
        <w:rPr>
          <w:b/>
        </w:rPr>
        <w:t>Others:</w:t>
      </w:r>
      <w:r>
        <w:rPr>
          <w:i/>
        </w:rPr>
        <w:t>(simultaneously)</w:t>
      </w:r>
      <w:r>
        <w:t xml:space="preserve"> Yeah, Merry... Christmas. </w:t>
      </w:r>
      <w:r>
        <w:rPr>
          <w:i/>
        </w:rPr>
        <w:t>(again, Phoebe...)</w:t>
      </w:r>
    </w:p>
    <w:p w:rsidR="00000000" w:rsidRDefault="004E651F">
      <w:r>
        <w:rPr>
          <w:b/>
        </w:rPr>
        <w:t>Phoebe:</w:t>
      </w:r>
      <w:r>
        <w:rPr>
          <w:i/>
        </w:rPr>
        <w:t>(simultaneous to the others)</w:t>
      </w:r>
      <w:r>
        <w:t xml:space="preserve"> Blah blargah, blar-blab.</w:t>
      </w:r>
    </w:p>
    <w:p w:rsidR="00000000" w:rsidRDefault="004E651F">
      <w:r>
        <w:rPr>
          <w:i/>
        </w:rPr>
        <w:t>(Again the others just look at her, silent, puzzled.)</w:t>
      </w:r>
    </w:p>
    <w:p w:rsidR="00000000" w:rsidRDefault="004E651F">
      <w:pPr>
        <w:rPr>
          <w:b/>
        </w:rPr>
      </w:pPr>
      <w:r>
        <w:rPr>
          <w:b/>
        </w:rPr>
        <w:t>SCENE:</w:t>
      </w:r>
      <w:r>
        <w:rPr>
          <w:b/>
        </w:rPr>
        <w:br/>
      </w:r>
      <w:r>
        <w:rPr>
          <w:b/>
        </w:rPr>
        <w:t>back in the conference room in Tuls</w:t>
      </w:r>
      <w:r>
        <w:rPr>
          <w:b/>
        </w:rPr>
        <w:t>a</w:t>
      </w:r>
    </w:p>
    <w:p w:rsidR="00000000" w:rsidRDefault="004E651F">
      <w:r>
        <w:rPr>
          <w:b/>
        </w:rPr>
        <w:t>Chandler:</w:t>
      </w:r>
      <w:r>
        <w:rPr>
          <w:i/>
        </w:rPr>
        <w:t>(hanging up the phone)</w:t>
      </w:r>
      <w:r>
        <w:t xml:space="preserve"> The wife says "Hi!".</w:t>
      </w:r>
    </w:p>
    <w:p w:rsidR="00000000" w:rsidRDefault="004E651F">
      <w:r>
        <w:rPr>
          <w:b/>
        </w:rPr>
        <w:t>Wendy:</w:t>
      </w:r>
      <w:r>
        <w:t xml:space="preserve"> Ah. Fun conversation?</w:t>
      </w:r>
    </w:p>
    <w:p w:rsidR="00000000" w:rsidRDefault="004E651F">
      <w:r>
        <w:rPr>
          <w:b/>
        </w:rPr>
        <w:t>Chandler:</w:t>
      </w:r>
      <w:r>
        <w:t xml:space="preserve"> Ah well, she's got this weird idea, that, uh, y'know, just because you and I are alone, that something is gonna happen.</w:t>
      </w:r>
    </w:p>
    <w:p w:rsidR="00000000" w:rsidRDefault="004E651F">
      <w:r>
        <w:rPr>
          <w:b/>
        </w:rPr>
        <w:t>Wendy:</w:t>
      </w:r>
      <w:r>
        <w:t xml:space="preserve"> Huh? Really? -- Hm, that'd be so te</w:t>
      </w:r>
      <w:r>
        <w:t xml:space="preserve">rrible? </w:t>
      </w:r>
      <w:r>
        <w:rPr>
          <w:i/>
        </w:rPr>
        <w:t>(She gets hold of Chandler's tie, slowly moving her hands upwards on the tie, getting closer and closer to him, seductive.)</w:t>
      </w:r>
    </w:p>
    <w:p w:rsidR="00000000" w:rsidRDefault="004E651F">
      <w:r>
        <w:rPr>
          <w:b/>
        </w:rPr>
        <w:t>Chandler:</w:t>
      </w:r>
      <w:r>
        <w:t xml:space="preserve"> This is probably the wrong thing to be worrying about, but... you're getting ham on my only tie.</w:t>
      </w:r>
    </w:p>
    <w:p w:rsidR="00000000" w:rsidRDefault="004E651F">
      <w:r>
        <w:rPr>
          <w:i/>
        </w:rPr>
        <w:t>(She's getting cl</w:t>
      </w:r>
      <w:r>
        <w:rPr>
          <w:i/>
        </w:rPr>
        <w:t>oser to him, the scene fades to black.)</w:t>
      </w:r>
    </w:p>
    <w:p w:rsidR="00000000" w:rsidRDefault="004E651F">
      <w:pPr>
        <w:rPr>
          <w:b/>
        </w:rPr>
      </w:pPr>
      <w:r>
        <w:rPr>
          <w:b/>
        </w:rPr>
        <w:t>SCENE:</w:t>
      </w:r>
      <w:r>
        <w:rPr>
          <w:b/>
        </w:rPr>
        <w:br/>
      </w:r>
      <w:r>
        <w:rPr>
          <w:b/>
        </w:rPr>
        <w:t>The conference room in Tulsa again, Chandler is trying to evade Wendy</w:t>
      </w:r>
    </w:p>
    <w:p w:rsidR="00000000" w:rsidRDefault="004E651F">
      <w:r>
        <w:rPr>
          <w:b/>
        </w:rPr>
        <w:t>Chandler:</w:t>
      </w:r>
      <w:r>
        <w:t xml:space="preserve"> Whoa-ho, back off, Missy! </w:t>
      </w:r>
      <w:r>
        <w:rPr>
          <w:i/>
        </w:rPr>
        <w:t>(He takes a step back, but she still keeps her grip on his tie.)</w:t>
      </w:r>
    </w:p>
    <w:p w:rsidR="00000000" w:rsidRDefault="004E651F">
      <w:r>
        <w:rPr>
          <w:b/>
        </w:rPr>
        <w:t>Wendy:</w:t>
      </w:r>
      <w:r>
        <w:rPr>
          <w:i/>
        </w:rPr>
        <w:t>(laughs)</w:t>
      </w:r>
      <w:r>
        <w:t xml:space="preserve"> ...Missy?</w:t>
      </w:r>
    </w:p>
    <w:p w:rsidR="00000000" w:rsidRDefault="004E651F">
      <w:r>
        <w:rPr>
          <w:b/>
        </w:rPr>
        <w:t>Chandler:</w:t>
      </w:r>
      <w:r>
        <w:t xml:space="preserve"> I d</w:t>
      </w:r>
      <w:r>
        <w:t xml:space="preserve">on't know; I'm not used to girls making passes at me! ... </w:t>
      </w:r>
      <w:r>
        <w:rPr>
          <w:i/>
        </w:rPr>
        <w:t>(She lets go of his tie)</w:t>
      </w:r>
      <w:r>
        <w:t xml:space="preserve"> Wait a minute... am I sexy in Oklahoma?</w:t>
      </w:r>
    </w:p>
    <w:p w:rsidR="00000000" w:rsidRDefault="004E651F">
      <w:r>
        <w:rPr>
          <w:b/>
        </w:rPr>
        <w:t>Wendy:</w:t>
      </w:r>
      <w:r>
        <w:t xml:space="preserve"> You are to me... </w:t>
      </w:r>
      <w:r>
        <w:rPr>
          <w:i/>
        </w:rPr>
        <w:t>(She gets closer again, putting her arms around his torso.)</w:t>
      </w:r>
    </w:p>
    <w:p w:rsidR="00000000" w:rsidRDefault="004E651F">
      <w:r>
        <w:rPr>
          <w:b/>
        </w:rPr>
        <w:t>Chandler:</w:t>
      </w:r>
      <w:r>
        <w:rPr>
          <w:i/>
        </w:rPr>
        <w:t>(flattered)</w:t>
      </w:r>
      <w:r>
        <w:t xml:space="preserve"> No,... no... </w:t>
      </w:r>
      <w:r>
        <w:rPr>
          <w:i/>
        </w:rPr>
        <w:t>(realizing)</w:t>
      </w:r>
      <w:r>
        <w:t xml:space="preserve"> NO!</w:t>
      </w:r>
      <w:r>
        <w:t xml:space="preserve"> </w:t>
      </w:r>
      <w:r>
        <w:rPr>
          <w:i/>
        </w:rPr>
        <w:t>(He quickly gets several steps away from her.)</w:t>
      </w:r>
      <w:r>
        <w:t xml:space="preserve"> Look, I'm, I'm married!</w:t>
      </w:r>
    </w:p>
    <w:p w:rsidR="00000000" w:rsidRDefault="004E651F">
      <w:r>
        <w:rPr>
          <w:b/>
        </w:rPr>
        <w:t>Wendy:</w:t>
      </w:r>
      <w:r>
        <w:t xml:space="preserve"> So? I'm married. </w:t>
      </w:r>
      <w:r>
        <w:rPr>
          <w:i/>
        </w:rPr>
        <w:t>(Showing him the ring on her finger.)</w:t>
      </w:r>
    </w:p>
    <w:p w:rsidR="00000000" w:rsidRDefault="004E651F">
      <w:r>
        <w:rPr>
          <w:b/>
        </w:rPr>
        <w:t>Chandler:</w:t>
      </w:r>
      <w:r>
        <w:t xml:space="preserve"> I'm </w:t>
      </w:r>
      <w:r>
        <w:rPr>
          <w:i/>
        </w:rPr>
        <w:t>happily</w:t>
      </w:r>
      <w:r>
        <w:t xml:space="preserve"> married.</w:t>
      </w:r>
    </w:p>
    <w:p w:rsidR="00000000" w:rsidRDefault="004E651F">
      <w:r>
        <w:rPr>
          <w:b/>
        </w:rPr>
        <w:t>Wendy:</w:t>
      </w:r>
      <w:r>
        <w:t xml:space="preserve"> Oh. - What's </w:t>
      </w:r>
      <w:r>
        <w:rPr>
          <w:i/>
        </w:rPr>
        <w:t>that</w:t>
      </w:r>
      <w:r>
        <w:t xml:space="preserve"> like?</w:t>
      </w:r>
    </w:p>
    <w:p w:rsidR="00000000" w:rsidRDefault="004E651F">
      <w:r>
        <w:rPr>
          <w:b/>
        </w:rPr>
        <w:t>Chandler:</w:t>
      </w:r>
      <w:r>
        <w:t xml:space="preserve"> Right. So, I'm sorry...</w:t>
      </w:r>
    </w:p>
    <w:p w:rsidR="00000000" w:rsidRDefault="004E651F">
      <w:r>
        <w:rPr>
          <w:b/>
        </w:rPr>
        <w:t>Wendy:</w:t>
      </w:r>
      <w:r>
        <w:t xml:space="preserve"> Seriously? Happily </w:t>
      </w:r>
      <w:r>
        <w:t>married. So that phone call before, that was ... happy?</w:t>
      </w:r>
    </w:p>
    <w:p w:rsidR="00000000" w:rsidRDefault="004E651F">
      <w:r>
        <w:rPr>
          <w:b/>
        </w:rPr>
        <w:t>Chandler:</w:t>
      </w:r>
      <w:r>
        <w:t xml:space="preserve"> Well look, it's not easy to spend this much time apart, you know. She's entitled to be a little paranoid... or, in this case: right on money! ... You know, she's amazing, and beautiful, and </w:t>
      </w:r>
      <w:r>
        <w:t>smart, and if she were here right now, ...she'd kick your ass. Look, you're a really nice person... ham stealing and adultery aside. But, what I have with my wife is pretty great, so nothing is ever gonna happen between us.</w:t>
      </w:r>
    </w:p>
    <w:p w:rsidR="00000000" w:rsidRDefault="004E651F">
      <w:r>
        <w:rPr>
          <w:b/>
        </w:rPr>
        <w:t>Wendy:</w:t>
      </w:r>
      <w:r>
        <w:t xml:space="preserve"> Okay, let me ask you some</w:t>
      </w:r>
      <w:r>
        <w:t>thing: if what you and your wife have is so great, then why are you spending Christmas with me?</w:t>
      </w:r>
    </w:p>
    <w:p w:rsidR="00000000" w:rsidRDefault="004E651F">
      <w:r>
        <w:rPr>
          <w:i/>
        </w:rPr>
        <w:t>(Chandler starts to think about it...)</w:t>
      </w:r>
    </w:p>
    <w:p w:rsidR="00000000" w:rsidRDefault="004E651F">
      <w:r>
        <w:rPr>
          <w:i/>
        </w:rPr>
        <w:t xml:space="preserve">back to </w:t>
      </w:r>
      <w:hyperlink r:id="rId13" w:history="1">
        <w:r>
          <w:rPr>
            <w:rStyle w:val="Hyperlink"/>
            <w:i/>
          </w:rPr>
          <w:t>716: The One With The Truth About London</w:t>
        </w:r>
      </w:hyperlink>
    </w:p>
    <w:p w:rsidR="00000000" w:rsidRDefault="004E651F">
      <w:pPr>
        <w:rPr>
          <w:b/>
        </w:rPr>
      </w:pPr>
      <w:r>
        <w:rPr>
          <w:b/>
        </w:rPr>
        <w:t>SCENE:</w:t>
      </w:r>
      <w:r>
        <w:rPr>
          <w:b/>
        </w:rPr>
        <w:br/>
      </w:r>
      <w:r>
        <w:rPr>
          <w:b/>
        </w:rPr>
        <w:t>Lon</w:t>
      </w:r>
      <w:r>
        <w:rPr>
          <w:b/>
        </w:rPr>
        <w:t>don, Chandler's hotel room. He was getting ready for bed when Monica pays him a visit and they started talking</w:t>
      </w:r>
    </w:p>
    <w:p w:rsidR="00000000" w:rsidRDefault="004E651F">
      <w:r>
        <w:rPr>
          <w:b/>
        </w:rPr>
        <w:t>Chandler:</w:t>
      </w:r>
      <w:r>
        <w:t xml:space="preserve"> I mean, you were the most beautiful woman in the room tonight!</w:t>
      </w:r>
    </w:p>
    <w:p w:rsidR="00000000" w:rsidRDefault="004E651F">
      <w:r>
        <w:rPr>
          <w:b/>
        </w:rPr>
        <w:t>Monica:</w:t>
      </w:r>
      <w:r>
        <w:t xml:space="preserve"> Really?</w:t>
      </w:r>
    </w:p>
    <w:p w:rsidR="00000000" w:rsidRDefault="004E651F">
      <w:r>
        <w:rPr>
          <w:b/>
        </w:rPr>
        <w:t>Chandler:</w:t>
      </w:r>
      <w:r>
        <w:t xml:space="preserve"> You kidding? You're the most beautiful woman i</w:t>
      </w:r>
      <w:r>
        <w:t xml:space="preserve">n most rooms... </w:t>
      </w:r>
      <w:r>
        <w:rPr>
          <w:i/>
        </w:rPr>
        <w:t>(She jumps up and kisses him.)(Breaking the kiss.)</w:t>
      </w:r>
      <w:r>
        <w:t xml:space="preserve"> Whoa! Whoa! Whoa! What's going on? You and I just made out! You and I are making out?</w:t>
      </w:r>
    </w:p>
    <w:p w:rsidR="00000000" w:rsidRDefault="004E651F">
      <w:r>
        <w:rPr>
          <w:b/>
        </w:rPr>
        <w:t>Monica:</w:t>
      </w:r>
      <w:r>
        <w:t xml:space="preserve"> Well, not anymore.</w:t>
      </w:r>
    </w:p>
    <w:p w:rsidR="00000000" w:rsidRDefault="004E651F">
      <w:r>
        <w:rPr>
          <w:b/>
        </w:rPr>
        <w:t>Chandler:</w:t>
      </w:r>
      <w:r>
        <w:t xml:space="preserve"> But we don't do that.</w:t>
      </w:r>
    </w:p>
    <w:p w:rsidR="00000000" w:rsidRDefault="004E651F">
      <w:r>
        <w:rPr>
          <w:b/>
        </w:rPr>
        <w:t>Monica:</w:t>
      </w:r>
      <w:r>
        <w:t xml:space="preserve"> I know, I just thought it would be f</w:t>
      </w:r>
      <w:r>
        <w:t>un.</w:t>
      </w:r>
    </w:p>
    <w:p w:rsidR="00000000" w:rsidRDefault="004E651F">
      <w:r>
        <w:rPr>
          <w:b/>
        </w:rPr>
        <w:t>Chandler:</w:t>
      </w:r>
      <w:r>
        <w:t xml:space="preserve"> How drunk are you?</w:t>
      </w:r>
    </w:p>
    <w:p w:rsidR="00000000" w:rsidRDefault="004E651F">
      <w:r>
        <w:rPr>
          <w:b/>
        </w:rPr>
        <w:t>Monica:</w:t>
      </w:r>
      <w:r>
        <w:t xml:space="preserve"> Drunk enough that I know I wanna do this. Not so drunk that you should feel guilty about taking advantage.</w:t>
      </w:r>
    </w:p>
    <w:p w:rsidR="00000000" w:rsidRDefault="004E651F">
      <w:r>
        <w:rPr>
          <w:b/>
        </w:rPr>
        <w:t>Chandler:</w:t>
      </w:r>
      <w:r>
        <w:rPr>
          <w:i/>
        </w:rPr>
        <w:t>(thinks)</w:t>
      </w:r>
      <w:r>
        <w:t xml:space="preserve"> That's the perfect amount!</w:t>
      </w:r>
    </w:p>
    <w:p w:rsidR="00000000" w:rsidRDefault="004E651F">
      <w:r>
        <w:rPr>
          <w:b/>
        </w:rPr>
        <w:t>Monica:</w:t>
      </w:r>
      <w:r>
        <w:t xml:space="preserve"> Okay!</w:t>
      </w:r>
    </w:p>
    <w:p w:rsidR="00000000" w:rsidRDefault="004E651F">
      <w:r>
        <w:rPr>
          <w:i/>
        </w:rPr>
        <w:t xml:space="preserve">(They run to the bed, sit down, and start making </w:t>
      </w:r>
      <w:r>
        <w:rPr>
          <w:i/>
        </w:rPr>
        <w:t>out again.)</w:t>
      </w:r>
    </w:p>
    <w:p w:rsidR="00000000" w:rsidRDefault="004E651F">
      <w:r>
        <w:rPr>
          <w:b/>
        </w:rPr>
        <w:t>Monica:</w:t>
      </w:r>
      <w:r>
        <w:rPr>
          <w:i/>
        </w:rPr>
        <w:t>(breaking the kiss)</w:t>
      </w:r>
      <w:r>
        <w:t xml:space="preserve"> Y'know what's weird?</w:t>
      </w:r>
    </w:p>
    <w:p w:rsidR="00000000" w:rsidRDefault="004E651F">
      <w:r>
        <w:rPr>
          <w:b/>
        </w:rPr>
        <w:t>Chandler:</w:t>
      </w:r>
      <w:r>
        <w:t xml:space="preserve"> What?</w:t>
      </w:r>
    </w:p>
    <w:p w:rsidR="00000000" w:rsidRDefault="004E651F">
      <w:r>
        <w:rPr>
          <w:b/>
        </w:rPr>
        <w:t>Monica:</w:t>
      </w:r>
      <w:r>
        <w:t xml:space="preserve"> This doesn't feel weird!</w:t>
      </w:r>
    </w:p>
    <w:p w:rsidR="00000000" w:rsidRDefault="004E651F">
      <w:r>
        <w:rPr>
          <w:b/>
        </w:rPr>
        <w:t>Chandler:</w:t>
      </w:r>
      <w:r>
        <w:t xml:space="preserve"> I know.</w:t>
      </w:r>
    </w:p>
    <w:p w:rsidR="00000000" w:rsidRDefault="004E651F">
      <w:r>
        <w:rPr>
          <w:b/>
        </w:rPr>
        <w:t>Monica:</w:t>
      </w:r>
      <w:r>
        <w:t xml:space="preserve"> You're a really good kisser.</w:t>
      </w:r>
    </w:p>
    <w:p w:rsidR="00000000" w:rsidRDefault="004E651F">
      <w:r>
        <w:rPr>
          <w:b/>
        </w:rPr>
        <w:t>Chandler:</w:t>
      </w:r>
      <w:r>
        <w:t xml:space="preserve"> Well, I have kissed over four women. </w:t>
      </w:r>
      <w:r>
        <w:rPr>
          <w:i/>
        </w:rPr>
        <w:t>(They kiss again.)</w:t>
      </w:r>
      <w:r>
        <w:t xml:space="preserve"> Do you wanna get under the</w:t>
      </w:r>
      <w:r>
        <w:t xml:space="preserve"> covers?</w:t>
      </w:r>
    </w:p>
    <w:p w:rsidR="00000000" w:rsidRDefault="004E651F">
      <w:r>
        <w:rPr>
          <w:b/>
        </w:rPr>
        <w:t>Monica:</w:t>
      </w:r>
      <w:r>
        <w:t xml:space="preserve"> Hm-hmm!</w:t>
      </w:r>
    </w:p>
    <w:p w:rsidR="00000000" w:rsidRDefault="004E651F">
      <w:r>
        <w:rPr>
          <w:b/>
        </w:rPr>
        <w:t>Chandler:</w:t>
      </w:r>
      <w:r>
        <w:t xml:space="preserve"> Okay!</w:t>
      </w:r>
    </w:p>
    <w:p w:rsidR="00000000" w:rsidRDefault="004E651F">
      <w:r>
        <w:rPr>
          <w:i/>
        </w:rPr>
        <w:t>(They do so and they take off their clothes.)</w:t>
      </w:r>
    </w:p>
    <w:p w:rsidR="00000000" w:rsidRDefault="004E651F">
      <w:r>
        <w:rPr>
          <w:b/>
        </w:rPr>
        <w:t>Monica:</w:t>
      </w:r>
      <w:r>
        <w:t xml:space="preserve"> Wow! You are really fast!</w:t>
      </w:r>
    </w:p>
    <w:p w:rsidR="00000000" w:rsidRDefault="004E651F">
      <w:r>
        <w:rPr>
          <w:b/>
        </w:rPr>
        <w:t>Chandler:</w:t>
      </w:r>
      <w:r>
        <w:t xml:space="preserve"> It bodes well for me that speed impresses you.</w:t>
      </w:r>
    </w:p>
    <w:p w:rsidR="00000000" w:rsidRDefault="004E651F">
      <w:r>
        <w:rPr>
          <w:b/>
        </w:rPr>
        <w:t>Monica:</w:t>
      </w:r>
      <w:r>
        <w:t xml:space="preserve"> We're gonna see each other naked.</w:t>
      </w:r>
    </w:p>
    <w:p w:rsidR="00000000" w:rsidRDefault="004E651F">
      <w:r>
        <w:rPr>
          <w:b/>
        </w:rPr>
        <w:t>Chandler:</w:t>
      </w:r>
      <w:r>
        <w:t xml:space="preserve"> Yep!</w:t>
      </w:r>
    </w:p>
    <w:p w:rsidR="00000000" w:rsidRDefault="004E651F">
      <w:r>
        <w:rPr>
          <w:b/>
        </w:rPr>
        <w:t>Monica:</w:t>
      </w:r>
      <w:r>
        <w:t xml:space="preserve"> Do you wanna </w:t>
      </w:r>
      <w:r>
        <w:t>do it at the same time?</w:t>
      </w:r>
    </w:p>
    <w:p w:rsidR="00000000" w:rsidRDefault="004E651F">
      <w:r>
        <w:rPr>
          <w:b/>
        </w:rPr>
        <w:t>Chandler:</w:t>
      </w:r>
      <w:r>
        <w:t xml:space="preserve"> Count of three?</w:t>
      </w:r>
    </w:p>
    <w:p w:rsidR="00000000" w:rsidRDefault="004E651F">
      <w:r>
        <w:rPr>
          <w:b/>
        </w:rPr>
        <w:t>Monica:</w:t>
      </w:r>
      <w:r>
        <w:t xml:space="preserve"> One!</w:t>
      </w:r>
    </w:p>
    <w:p w:rsidR="00000000" w:rsidRDefault="004E651F">
      <w:r>
        <w:rPr>
          <w:b/>
        </w:rPr>
        <w:t>Chandler:</w:t>
      </w:r>
      <w:r>
        <w:t xml:space="preserve"> Two!</w:t>
      </w:r>
    </w:p>
    <w:p w:rsidR="00000000" w:rsidRDefault="004E651F">
      <w:r>
        <w:rPr>
          <w:b/>
        </w:rPr>
        <w:t>Monica:</w:t>
      </w:r>
      <w:r>
        <w:t xml:space="preserve"> Two!</w:t>
      </w:r>
    </w:p>
    <w:p w:rsidR="00000000" w:rsidRDefault="004E651F">
      <w:r>
        <w:rPr>
          <w:b/>
        </w:rPr>
        <w:t>Both:</w:t>
      </w:r>
      <w:r>
        <w:t xml:space="preserve"> Three! </w:t>
      </w:r>
      <w:r>
        <w:rPr>
          <w:i/>
        </w:rPr>
        <w:t>(They lift up the covers and check each other out, then come back up with silly grins on their faces.)</w:t>
      </w:r>
    </w:p>
    <w:p w:rsidR="00000000" w:rsidRDefault="004E651F">
      <w:r>
        <w:rPr>
          <w:b/>
        </w:rPr>
        <w:t>Chandler:</w:t>
      </w:r>
      <w:r>
        <w:t xml:space="preserve"> Well I think it's safe to say that our </w:t>
      </w:r>
      <w:r>
        <w:t>friendship is effectively ruined.</w:t>
      </w:r>
    </w:p>
    <w:p w:rsidR="00000000" w:rsidRDefault="004E651F">
      <w:r>
        <w:rPr>
          <w:b/>
        </w:rPr>
        <w:t>Monica:</w:t>
      </w:r>
      <w:r>
        <w:t xml:space="preserve"> Eh, we weren't that close anyway!</w:t>
      </w:r>
    </w:p>
    <w:p w:rsidR="00000000" w:rsidRDefault="004E651F">
      <w:r>
        <w:rPr>
          <w:b/>
        </w:rPr>
        <w:t>Chandler:</w:t>
      </w:r>
      <w:r>
        <w:t xml:space="preserve"> Eh! </w:t>
      </w:r>
      <w:r>
        <w:rPr>
          <w:i/>
        </w:rPr>
        <w:t>(They start making out again)</w:t>
      </w:r>
    </w:p>
    <w:p w:rsidR="00000000" w:rsidRDefault="004E651F">
      <w:r>
        <w:rPr>
          <w:i/>
        </w:rPr>
        <w:t xml:space="preserve">back to </w:t>
      </w:r>
      <w:hyperlink r:id="rId14" w:history="1">
        <w:r>
          <w:rPr>
            <w:rStyle w:val="Hyperlink"/>
            <w:i/>
          </w:rPr>
          <w:t>503: The One With The Triplets</w:t>
        </w:r>
      </w:hyperlink>
    </w:p>
    <w:p w:rsidR="00000000" w:rsidRDefault="004E651F">
      <w:pPr>
        <w:rPr>
          <w:b/>
        </w:rPr>
      </w:pPr>
      <w:r>
        <w:rPr>
          <w:b/>
        </w:rPr>
        <w:t>SCENE:</w:t>
      </w:r>
      <w:r>
        <w:rPr>
          <w:b/>
        </w:rPr>
        <w:br/>
      </w:r>
      <w:r>
        <w:rPr>
          <w:b/>
        </w:rPr>
        <w:t>A hallway in the hospital, M</w:t>
      </w:r>
      <w:r>
        <w:rPr>
          <w:b/>
        </w:rPr>
        <w:t>onica and Chandler are talking.</w:t>
      </w:r>
    </w:p>
    <w:p w:rsidR="00000000" w:rsidRDefault="004E651F">
      <w:r>
        <w:rPr>
          <w:b/>
        </w:rPr>
        <w:t>Chandler:</w:t>
      </w:r>
      <w:r>
        <w:t xml:space="preserve"> So, are you really gonna go out with that nurse man?</w:t>
      </w:r>
    </w:p>
    <w:p w:rsidR="00000000" w:rsidRDefault="004E651F">
      <w:r>
        <w:rPr>
          <w:b/>
        </w:rPr>
        <w:t>Monica:</w:t>
      </w:r>
      <w:r>
        <w:t xml:space="preserve"> Well uh, you and I are just goofing around, I thought, why not just goof around with him.</w:t>
      </w:r>
    </w:p>
    <w:p w:rsidR="00000000" w:rsidRDefault="004E651F">
      <w:r>
        <w:rPr>
          <w:b/>
        </w:rPr>
        <w:t>Chandler:</w:t>
      </w:r>
      <w:r>
        <w:t xml:space="preserve"> Y'know, I don't know if you've ever looked up the ter</w:t>
      </w:r>
      <w:r>
        <w:t>m goofing around in the dictionary... Well, I have, and the technical definition is, two friends who care a lot about each other and have amazing sex and just wanna spend more time together. But if you have this new fangled dictionary that gets you made at</w:t>
      </w:r>
      <w:r>
        <w:t xml:space="preserve"> me, then we have to, y'know, get you my original dictionary. I am </w:t>
      </w:r>
      <w:r>
        <w:rPr>
          <w:i/>
        </w:rPr>
        <w:t>so</w:t>
      </w:r>
      <w:r>
        <w:t xml:space="preserve"> bad at this.</w:t>
      </w:r>
    </w:p>
    <w:p w:rsidR="00000000" w:rsidRDefault="004E651F">
      <w:r>
        <w:rPr>
          <w:b/>
        </w:rPr>
        <w:t>Monica:</w:t>
      </w:r>
      <w:r>
        <w:t xml:space="preserve"> I think you're better than you think you are.</w:t>
      </w:r>
    </w:p>
    <w:p w:rsidR="00000000" w:rsidRDefault="004E651F">
      <w:r>
        <w:rPr>
          <w:b/>
        </w:rPr>
        <w:t>Chandler:</w:t>
      </w:r>
      <w:r>
        <w:t xml:space="preserve"> Really? Okay, so...</w:t>
      </w:r>
    </w:p>
    <w:p w:rsidR="00000000" w:rsidRDefault="004E651F">
      <w:r>
        <w:rPr>
          <w:b/>
        </w:rPr>
        <w:t>Monica:</w:t>
      </w:r>
      <w:r>
        <w:rPr>
          <w:i/>
        </w:rPr>
        <w:t>(interrupting)</w:t>
      </w:r>
      <w:r>
        <w:t xml:space="preserve"> Know when to stop.</w:t>
      </w:r>
    </w:p>
    <w:p w:rsidR="00000000" w:rsidRDefault="004E651F">
      <w:r>
        <w:rPr>
          <w:b/>
        </w:rPr>
        <w:t>Chandler:</w:t>
      </w:r>
      <w:r>
        <w:t xml:space="preserve"> Y'know, I sensed that I should stop. S</w:t>
      </w:r>
      <w:r>
        <w:t>o we're okay?</w:t>
      </w:r>
    </w:p>
    <w:p w:rsidR="00000000" w:rsidRDefault="004E651F">
      <w:r>
        <w:rPr>
          <w:b/>
        </w:rPr>
        <w:t>Monica:</w:t>
      </w:r>
      <w:r>
        <w:t xml:space="preserve"> Yeah. </w:t>
      </w:r>
      <w:r>
        <w:rPr>
          <w:i/>
        </w:rPr>
        <w:t>(They kiss and as she starts to leave, Chandler starts to dance. Without turning around:)</w:t>
      </w:r>
      <w:r>
        <w:t xml:space="preserve"> Don't do the dance.</w:t>
      </w:r>
    </w:p>
    <w:p w:rsidR="00000000" w:rsidRDefault="004E651F">
      <w:r>
        <w:rPr>
          <w:b/>
        </w:rPr>
        <w:t>Chandler:</w:t>
      </w:r>
      <w:r>
        <w:t xml:space="preserve"> Right!</w:t>
      </w:r>
    </w:p>
    <w:p w:rsidR="00000000" w:rsidRDefault="004E651F">
      <w:r>
        <w:rPr>
          <w:i/>
        </w:rPr>
        <w:t xml:space="preserve">back to </w:t>
      </w:r>
      <w:hyperlink r:id="rId15" w:history="1">
        <w:r>
          <w:rPr>
            <w:rStyle w:val="Hyperlink"/>
            <w:i/>
          </w:rPr>
          <w:t>524: The One In Vegas, Part II</w:t>
        </w:r>
      </w:hyperlink>
    </w:p>
    <w:p w:rsidR="00000000" w:rsidRDefault="004E651F">
      <w:pPr>
        <w:rPr>
          <w:b/>
        </w:rPr>
      </w:pPr>
      <w:r>
        <w:rPr>
          <w:b/>
        </w:rPr>
        <w:t>SCENE:</w:t>
      </w:r>
      <w:r>
        <w:rPr>
          <w:b/>
        </w:rPr>
        <w:br/>
      </w:r>
      <w:r>
        <w:rPr>
          <w:b/>
        </w:rPr>
        <w:t>The Gift Shop, Monica and Chandler are entering.</w:t>
      </w:r>
    </w:p>
    <w:p w:rsidR="00000000" w:rsidRDefault="004E651F">
      <w:r>
        <w:rPr>
          <w:b/>
        </w:rPr>
        <w:t>Monica:</w:t>
      </w:r>
      <w:r>
        <w:t xml:space="preserve"> I can't get married until I get something old, something new, something borrowed, and something blue.</w:t>
      </w:r>
    </w:p>
    <w:p w:rsidR="00000000" w:rsidRDefault="004E651F">
      <w:r>
        <w:rPr>
          <w:b/>
        </w:rPr>
        <w:t>Chandler:</w:t>
      </w:r>
      <w:r>
        <w:t xml:space="preserve"> Okay, all right, all right, all right! Okay! </w:t>
      </w:r>
      <w:r>
        <w:rPr>
          <w:i/>
        </w:rPr>
        <w:t>(Picks up a blue sweater.)</w:t>
      </w:r>
      <w:r>
        <w:t xml:space="preserve"> Okay, he</w:t>
      </w:r>
      <w:r>
        <w:t>re's something, here's something blue and new.</w:t>
      </w:r>
    </w:p>
    <w:p w:rsidR="00000000" w:rsidRDefault="004E651F">
      <w:r>
        <w:rPr>
          <w:b/>
        </w:rPr>
        <w:t>Monica:</w:t>
      </w:r>
      <w:r>
        <w:t xml:space="preserve"> You're so efficient. I love you!</w:t>
      </w:r>
    </w:p>
    <w:p w:rsidR="00000000" w:rsidRDefault="004E651F">
      <w:r>
        <w:rPr>
          <w:b/>
        </w:rPr>
        <w:t>Chandler:</w:t>
      </w:r>
      <w:r>
        <w:t xml:space="preserve"> Let's go! </w:t>
      </w:r>
      <w:r>
        <w:rPr>
          <w:i/>
        </w:rPr>
        <w:t>(Starts to leave.)</w:t>
      </w:r>
    </w:p>
    <w:p w:rsidR="00000000" w:rsidRDefault="004E651F">
      <w:r>
        <w:rPr>
          <w:b/>
        </w:rPr>
        <w:t>Monica:</w:t>
      </w:r>
      <w:r>
        <w:t xml:space="preserve"> No-no-no, wait! We need something old!</w:t>
      </w:r>
    </w:p>
    <w:p w:rsidR="00000000" w:rsidRDefault="004E651F">
      <w:r>
        <w:rPr>
          <w:b/>
        </w:rPr>
        <w:t>Chandler:</w:t>
      </w:r>
      <w:r>
        <w:t xml:space="preserve"> Oh, okay, I have condom in my wallet that I've had since I was twelve.</w:t>
      </w:r>
    </w:p>
    <w:p w:rsidR="00000000" w:rsidRDefault="004E651F">
      <w:r>
        <w:rPr>
          <w:b/>
        </w:rPr>
        <w:t>M</w:t>
      </w:r>
      <w:r>
        <w:rPr>
          <w:b/>
        </w:rPr>
        <w:t>onica:</w:t>
      </w:r>
      <w:r>
        <w:t xml:space="preserve"> That'll work!</w:t>
      </w:r>
    </w:p>
    <w:p w:rsidR="00000000" w:rsidRDefault="004E651F">
      <w:r>
        <w:rPr>
          <w:b/>
        </w:rPr>
        <w:t>Chandler:</w:t>
      </w:r>
      <w:r>
        <w:t xml:space="preserve"> I don't think so.</w:t>
      </w:r>
    </w:p>
    <w:p w:rsidR="00000000" w:rsidRDefault="004E651F">
      <w:r>
        <w:rPr>
          <w:b/>
        </w:rPr>
        <w:t>Monica:</w:t>
      </w:r>
      <w:r>
        <w:t xml:space="preserve"> Okay, now we just need something borrowed!</w:t>
      </w:r>
    </w:p>
    <w:p w:rsidR="00000000" w:rsidRDefault="004E651F">
      <w:r>
        <w:rPr>
          <w:b/>
        </w:rPr>
        <w:t>Chandler:</w:t>
      </w:r>
      <w:r>
        <w:rPr>
          <w:i/>
        </w:rPr>
        <w:t>(looks around)</w:t>
      </w:r>
      <w:r>
        <w:t xml:space="preserve"> Here just...take this. </w:t>
      </w:r>
      <w:r>
        <w:rPr>
          <w:i/>
        </w:rPr>
        <w:t>(Hands her the sweater.)</w:t>
      </w:r>
    </w:p>
    <w:p w:rsidR="00000000" w:rsidRDefault="004E651F">
      <w:r>
        <w:rPr>
          <w:b/>
        </w:rPr>
        <w:t>Monica:</w:t>
      </w:r>
      <w:r>
        <w:t xml:space="preserve"> That's stealing!</w:t>
      </w:r>
    </w:p>
    <w:p w:rsidR="00000000" w:rsidRDefault="004E651F">
      <w:r>
        <w:rPr>
          <w:b/>
        </w:rPr>
        <w:t>Chandler:</w:t>
      </w:r>
      <w:r>
        <w:t xml:space="preserve"> No, we'll-we'll bring it back! Just put it under </w:t>
      </w:r>
      <w:r>
        <w:t>your dress.</w:t>
      </w:r>
    </w:p>
    <w:p w:rsidR="00000000" w:rsidRDefault="004E651F">
      <w:r>
        <w:rPr>
          <w:i/>
        </w:rPr>
        <w:t>(She does so and it makes her look pregnant.)</w:t>
      </w:r>
    </w:p>
    <w:p w:rsidR="00000000" w:rsidRDefault="004E651F">
      <w:r>
        <w:rPr>
          <w:b/>
        </w:rPr>
        <w:t>Monica:</w:t>
      </w:r>
      <w:r>
        <w:t xml:space="preserve"> Ohh. </w:t>
      </w:r>
      <w:r>
        <w:rPr>
          <w:i/>
        </w:rPr>
        <w:t>(Rubs her fake stomach.)</w:t>
      </w:r>
    </w:p>
    <w:p w:rsidR="00000000" w:rsidRDefault="004E651F">
      <w:r>
        <w:rPr>
          <w:b/>
        </w:rPr>
        <w:t>Chandler:</w:t>
      </w:r>
      <w:r>
        <w:t xml:space="preserve"> Okay, one thing at a time. </w:t>
      </w:r>
      <w:r>
        <w:rPr>
          <w:i/>
        </w:rPr>
        <w:t>(They run out to get married.)</w:t>
      </w:r>
    </w:p>
    <w:p w:rsidR="00000000" w:rsidRDefault="004E651F">
      <w:r>
        <w:rPr>
          <w:i/>
        </w:rPr>
        <w:t xml:space="preserve">back to </w:t>
      </w:r>
      <w:hyperlink r:id="rId16" w:history="1">
        <w:r>
          <w:rPr>
            <w:rStyle w:val="Hyperlink"/>
            <w:i/>
          </w:rPr>
          <w:t>702: The One With Rache</w:t>
        </w:r>
        <w:r>
          <w:rPr>
            <w:rStyle w:val="Hyperlink"/>
            <w:i/>
          </w:rPr>
          <w:t>l's Book</w:t>
        </w:r>
      </w:hyperlink>
    </w:p>
    <w:p w:rsidR="00000000" w:rsidRDefault="004E651F">
      <w:pPr>
        <w:rPr>
          <w:b/>
        </w:rPr>
      </w:pPr>
      <w:r>
        <w:rPr>
          <w:b/>
        </w:rPr>
        <w:t>SCENE:</w:t>
      </w:r>
      <w:r>
        <w:rPr>
          <w:b/>
        </w:rPr>
        <w:br/>
      </w:r>
      <w:r>
        <w:rPr>
          <w:b/>
        </w:rPr>
        <w:t>Monica, Chandler, and Phoebe's, Chandler is looking at the wedding book as Monica enters.</w:t>
      </w:r>
    </w:p>
    <w:p w:rsidR="00000000" w:rsidRDefault="004E651F">
      <w:r>
        <w:rPr>
          <w:b/>
        </w:rPr>
        <w:t>Monica:</w:t>
      </w:r>
      <w:r>
        <w:t xml:space="preserve"> Listen umm, I've been thinking, it's not fair for me to ask you to spend all of your money on our wedding. I mean, you work, you work really </w:t>
      </w:r>
      <w:r>
        <w:t>hard for that.</w:t>
      </w:r>
    </w:p>
    <w:p w:rsidR="00000000" w:rsidRDefault="004E651F">
      <w:r>
        <w:rPr>
          <w:b/>
        </w:rPr>
        <w:t>Chandler:</w:t>
      </w:r>
      <w:r>
        <w:t xml:space="preserve"> Ehh.</w:t>
      </w:r>
    </w:p>
    <w:p w:rsidR="00000000" w:rsidRDefault="004E651F">
      <w:r>
        <w:rPr>
          <w:b/>
        </w:rPr>
        <w:t>Monica:</w:t>
      </w:r>
      <w:r>
        <w:t xml:space="preserve"> Eh, you work for that.</w:t>
      </w:r>
    </w:p>
    <w:p w:rsidR="00000000" w:rsidRDefault="004E651F">
      <w:r>
        <w:rPr>
          <w:b/>
        </w:rPr>
        <w:t>Chandler:</w:t>
      </w:r>
      <w:r>
        <w:t xml:space="preserve"> Look, I thought about it too, and I'm sorry. I think we should spend all of the money on the wedding.</w:t>
      </w:r>
    </w:p>
    <w:p w:rsidR="00000000" w:rsidRDefault="004E651F">
      <w:r>
        <w:rPr>
          <w:b/>
        </w:rPr>
        <w:t>Monica:</w:t>
      </w:r>
      <w:r>
        <w:t xml:space="preserve"> You do?!</w:t>
      </w:r>
    </w:p>
    <w:p w:rsidR="00000000" w:rsidRDefault="004E651F">
      <w:r>
        <w:rPr>
          <w:b/>
        </w:rPr>
        <w:t>Chandler:</w:t>
      </w:r>
      <w:r>
        <w:t xml:space="preserve"> Yeah, I'm putting my foot down. Yeah look, when I propos</w:t>
      </w:r>
      <w:r>
        <w:t>ed I told you that I would do anything to make you happy, and if having the perfect wedding makes you happy, then, then that's what we're gonna do.</w:t>
      </w:r>
    </w:p>
    <w:p w:rsidR="00000000" w:rsidRDefault="004E651F">
      <w:r>
        <w:rPr>
          <w:b/>
        </w:rPr>
        <w:t>Monica:</w:t>
      </w:r>
      <w:r>
        <w:t xml:space="preserve"> Oh, you're so sweet. </w:t>
      </w:r>
      <w:r>
        <w:rPr>
          <w:i/>
        </w:rPr>
        <w:t>(They hug and kiss.)</w:t>
      </w:r>
      <w:r>
        <w:t xml:space="preserve"> Oh, but wait, what about our, what about the future and st</w:t>
      </w:r>
      <w:r>
        <w:t>uff?</w:t>
      </w:r>
    </w:p>
    <w:p w:rsidR="00000000" w:rsidRDefault="004E651F">
      <w:r>
        <w:rPr>
          <w:b/>
        </w:rPr>
        <w:t>Chandler:</w:t>
      </w:r>
      <w:r>
        <w:t xml:space="preserve"> Eh, forget about the future and stuff! So we only have two kids, y'know? We'll pick our favorite and that one will get to go to college.</w:t>
      </w:r>
    </w:p>
    <w:p w:rsidR="00000000" w:rsidRDefault="004E651F">
      <w:r>
        <w:rPr>
          <w:b/>
        </w:rPr>
        <w:t>Monica:</w:t>
      </w:r>
      <w:r>
        <w:t xml:space="preserve"> You thought about that?</w:t>
      </w:r>
    </w:p>
    <w:p w:rsidR="00000000" w:rsidRDefault="004E651F">
      <w:r>
        <w:rPr>
          <w:b/>
        </w:rPr>
        <w:t>Chandler:</w:t>
      </w:r>
      <w:r>
        <w:t xml:space="preserve"> Yeah.</w:t>
      </w:r>
    </w:p>
    <w:p w:rsidR="00000000" w:rsidRDefault="004E651F">
      <w:r>
        <w:rPr>
          <w:b/>
        </w:rPr>
        <w:t>Monica:</w:t>
      </w:r>
      <w:r>
        <w:t xml:space="preserve"> How many kids were we gonna have?</w:t>
      </w:r>
    </w:p>
    <w:p w:rsidR="00000000" w:rsidRDefault="004E651F">
      <w:r>
        <w:rPr>
          <w:b/>
        </w:rPr>
        <w:t>Chandler:</w:t>
      </w:r>
      <w:r>
        <w:t xml:space="preserve"> Uh, </w:t>
      </w:r>
      <w:r>
        <w:t>four, a boy, twin girls and another boy.</w:t>
      </w:r>
    </w:p>
    <w:p w:rsidR="00000000" w:rsidRDefault="004E651F">
      <w:r>
        <w:rPr>
          <w:b/>
        </w:rPr>
        <w:t>Monica:</w:t>
      </w:r>
      <w:r>
        <w:t xml:space="preserve"> What else did you think about?</w:t>
      </w:r>
    </w:p>
    <w:p w:rsidR="00000000" w:rsidRDefault="004E651F">
      <w:r>
        <w:rPr>
          <w:b/>
        </w:rPr>
        <w:t>Chandler:</w:t>
      </w:r>
      <w:r>
        <w:t xml:space="preserve"> Well, stuff like where we'd live, y'know? Like a small place outside the city, where our kids could learn to ride their bikes and stuff. Y'know, we could have a cat t</w:t>
      </w:r>
      <w:r>
        <w:t>hat had a bell on its collar and we could hear it every time it ran through the little kitty door. Of course, we'd have an apartment over the garage where Joey could grow old.</w:t>
      </w:r>
    </w:p>
    <w:p w:rsidR="00000000" w:rsidRDefault="004E651F">
      <w:r>
        <w:rPr>
          <w:b/>
        </w:rPr>
        <w:t>Monica:</w:t>
      </w:r>
      <w:r>
        <w:rPr>
          <w:i/>
        </w:rPr>
        <w:t>(laughs)</w:t>
      </w:r>
      <w:r>
        <w:t xml:space="preserve"> Y'know what? I-I don't want a big, fancy wedding.</w:t>
      </w:r>
    </w:p>
    <w:p w:rsidR="00000000" w:rsidRDefault="004E651F">
      <w:r>
        <w:rPr>
          <w:b/>
        </w:rPr>
        <w:t>Chandler:</w:t>
      </w:r>
      <w:r>
        <w:t xml:space="preserve"> Sure</w:t>
      </w:r>
      <w:r>
        <w:t xml:space="preserve"> you do.</w:t>
      </w:r>
    </w:p>
    <w:p w:rsidR="00000000" w:rsidRDefault="004E651F">
      <w:r>
        <w:rPr>
          <w:b/>
        </w:rPr>
        <w:t>Monica:</w:t>
      </w:r>
      <w:r>
        <w:t xml:space="preserve"> No, I want everything that you just said. I want a marriage.</w:t>
      </w:r>
    </w:p>
    <w:p w:rsidR="00000000" w:rsidRDefault="004E651F">
      <w:r>
        <w:rPr>
          <w:b/>
        </w:rPr>
        <w:t>Chandler:</w:t>
      </w:r>
      <w:r>
        <w:t xml:space="preserve"> You sure?</w:t>
      </w:r>
    </w:p>
    <w:p w:rsidR="00000000" w:rsidRDefault="004E651F">
      <w:r>
        <w:rPr>
          <w:b/>
        </w:rPr>
        <w:t>Monica:</w:t>
      </w:r>
      <w:r>
        <w:t xml:space="preserve"> Uh-hmm.</w:t>
      </w:r>
    </w:p>
    <w:p w:rsidR="00000000" w:rsidRDefault="004E651F">
      <w:r>
        <w:rPr>
          <w:b/>
        </w:rPr>
        <w:t>Chandler:</w:t>
      </w:r>
      <w:r>
        <w:t xml:space="preserve"> I love you so much.</w:t>
      </w:r>
    </w:p>
    <w:p w:rsidR="00000000" w:rsidRDefault="004E651F">
      <w:r>
        <w:rPr>
          <w:b/>
        </w:rPr>
        <w:t>Monica:</w:t>
      </w:r>
      <w:r>
        <w:t xml:space="preserve"> I love you. </w:t>
      </w:r>
      <w:r>
        <w:rPr>
          <w:i/>
        </w:rPr>
        <w:t>(They kiss.)</w:t>
      </w:r>
    </w:p>
    <w:p w:rsidR="00000000" w:rsidRDefault="004E651F">
      <w:pPr>
        <w:rPr>
          <w:b/>
        </w:rPr>
      </w:pPr>
      <w:r>
        <w:rPr>
          <w:b/>
        </w:rPr>
        <w:t>SCENE:</w:t>
      </w:r>
      <w:r>
        <w:rPr>
          <w:b/>
        </w:rPr>
        <w:br/>
      </w:r>
      <w:r>
        <w:rPr>
          <w:b/>
        </w:rPr>
        <w:t>Monica and Chandler's Apartment, everyone except Chandler is there; they</w:t>
      </w:r>
      <w:r>
        <w:rPr>
          <w:b/>
        </w:rPr>
        <w:t>'re opening their presents</w:t>
      </w:r>
    </w:p>
    <w:p w:rsidR="00000000" w:rsidRDefault="004E651F">
      <w:r>
        <w:rPr>
          <w:b/>
        </w:rPr>
        <w:t>Rachel:</w:t>
      </w:r>
      <w:r>
        <w:rPr>
          <w:i/>
        </w:rPr>
        <w:t>(opens her present from Ross; it's a dark-red scarf)</w:t>
      </w:r>
      <w:r>
        <w:t xml:space="preserve"> Oohh, I love it!</w:t>
      </w:r>
    </w:p>
    <w:p w:rsidR="00000000" w:rsidRDefault="004E651F">
      <w:r>
        <w:rPr>
          <w:b/>
        </w:rPr>
        <w:t>Ross:</w:t>
      </w:r>
      <w:r>
        <w:t xml:space="preserve"> Really? You're not gonna return it?</w:t>
      </w:r>
    </w:p>
    <w:p w:rsidR="00000000" w:rsidRDefault="004E651F">
      <w:r>
        <w:rPr>
          <w:b/>
        </w:rPr>
        <w:t>Rachel:</w:t>
      </w:r>
      <w:r>
        <w:t xml:space="preserve"> Well, not this second!</w:t>
      </w:r>
    </w:p>
    <w:p w:rsidR="00000000" w:rsidRDefault="004E651F">
      <w:r>
        <w:rPr>
          <w:b/>
        </w:rPr>
        <w:t>Phoebe:</w:t>
      </w:r>
      <w:r>
        <w:rPr>
          <w:i/>
        </w:rPr>
        <w:t>(at the window)</w:t>
      </w:r>
      <w:r>
        <w:t xml:space="preserve"> Hey look, you guys, it's snowing!</w:t>
      </w:r>
    </w:p>
    <w:p w:rsidR="00000000" w:rsidRDefault="004E651F">
      <w:r>
        <w:rPr>
          <w:i/>
        </w:rPr>
        <w:t>(The others all get up</w:t>
      </w:r>
      <w:r>
        <w:rPr>
          <w:i/>
        </w:rPr>
        <w:t xml:space="preserve"> and go to the window.)</w:t>
      </w:r>
    </w:p>
    <w:p w:rsidR="00000000" w:rsidRDefault="004E651F">
      <w:r>
        <w:rPr>
          <w:b/>
        </w:rPr>
        <w:t>Rachel:</w:t>
      </w:r>
      <w:r>
        <w:t xml:space="preserve"> Oh wow, it's so beautiful...</w:t>
      </w:r>
    </w:p>
    <w:p w:rsidR="00000000" w:rsidRDefault="004E651F">
      <w:r>
        <w:rPr>
          <w:b/>
        </w:rPr>
        <w:t>Ross:</w:t>
      </w:r>
      <w:r>
        <w:t xml:space="preserve"> Wow, it really is!</w:t>
      </w:r>
    </w:p>
    <w:p w:rsidR="00000000" w:rsidRDefault="004E651F">
      <w:r>
        <w:rPr>
          <w:i/>
        </w:rPr>
        <w:t>(They all stand a moment in silence, staring out of the window.)</w:t>
      </w:r>
    </w:p>
    <w:p w:rsidR="00000000" w:rsidRDefault="004E651F">
      <w:r>
        <w:rPr>
          <w:b/>
        </w:rPr>
        <w:t>Monica:</w:t>
      </w:r>
      <w:r>
        <w:t xml:space="preserve"> "Wendy" is a fat girl name.</w:t>
      </w:r>
    </w:p>
    <w:p w:rsidR="00000000" w:rsidRDefault="004E651F">
      <w:r>
        <w:rPr>
          <w:b/>
        </w:rPr>
        <w:t>Phoebe:</w:t>
      </w:r>
      <w:r>
        <w:t xml:space="preserve"> Aren't we done with that?</w:t>
      </w:r>
    </w:p>
    <w:p w:rsidR="00000000" w:rsidRDefault="004E651F">
      <w:r>
        <w:rPr>
          <w:b/>
        </w:rPr>
        <w:t>Monica:</w:t>
      </w:r>
      <w:r>
        <w:t xml:space="preserve"> Okay, fine. Let's talk abou</w:t>
      </w:r>
      <w:r>
        <w:t>t snow. -- Do you think it's snowing in Tulsa, where my husband is having sex on a copying machine?</w:t>
      </w:r>
    </w:p>
    <w:p w:rsidR="00000000" w:rsidRDefault="004E651F">
      <w:r>
        <w:rPr>
          <w:i/>
        </w:rPr>
        <w:t>(Shortly after that, Chandler enters.)</w:t>
      </w:r>
    </w:p>
    <w:p w:rsidR="00000000" w:rsidRDefault="004E651F">
      <w:r>
        <w:rPr>
          <w:b/>
        </w:rPr>
        <w:t>Chandler:</w:t>
      </w:r>
      <w:r>
        <w:t xml:space="preserve"> Hey!</w:t>
      </w:r>
    </w:p>
    <w:p w:rsidR="00000000" w:rsidRDefault="004E651F">
      <w:r>
        <w:rPr>
          <w:i/>
        </w:rPr>
        <w:t>(Surprised, uttering Ahhs and Ohhs, the others are coming over to him.)</w:t>
      </w:r>
    </w:p>
    <w:p w:rsidR="00000000" w:rsidRDefault="004E651F">
      <w:r>
        <w:rPr>
          <w:b/>
        </w:rPr>
        <w:t>Ross:</w:t>
      </w:r>
      <w:r>
        <w:t xml:space="preserve"> Oh my god...</w:t>
      </w:r>
    </w:p>
    <w:p w:rsidR="00000000" w:rsidRDefault="004E651F">
      <w:r>
        <w:rPr>
          <w:b/>
        </w:rPr>
        <w:t>Joey:</w:t>
      </w:r>
      <w:r>
        <w:t xml:space="preserve"> Hey-h</w:t>
      </w:r>
      <w:r>
        <w:t>eeyyy - Look at that, it's a Christmas miracle!</w:t>
      </w:r>
    </w:p>
    <w:p w:rsidR="00000000" w:rsidRDefault="004E651F">
      <w:r>
        <w:rPr>
          <w:b/>
        </w:rPr>
        <w:t>Monica:</w:t>
      </w:r>
      <w:r>
        <w:t xml:space="preserve"> What are you doing here?</w:t>
      </w:r>
    </w:p>
    <w:p w:rsidR="00000000" w:rsidRDefault="004E651F">
      <w:r>
        <w:rPr>
          <w:b/>
        </w:rPr>
        <w:t>Chandler:</w:t>
      </w:r>
      <w:r>
        <w:t xml:space="preserve"> I wanted to be with you. I missed you so much.</w:t>
      </w:r>
    </w:p>
    <w:p w:rsidR="00000000" w:rsidRDefault="004E651F">
      <w:r>
        <w:rPr>
          <w:b/>
        </w:rPr>
        <w:t>Joey:</w:t>
      </w:r>
      <w:r>
        <w:t xml:space="preserve"> Hey, hey, uh, who did you miss the most?</w:t>
      </w:r>
    </w:p>
    <w:p w:rsidR="00000000" w:rsidRDefault="004E651F">
      <w:r>
        <w:rPr>
          <w:b/>
        </w:rPr>
        <w:t>Chandler:</w:t>
      </w:r>
      <w:r>
        <w:t xml:space="preserve"> Monica.</w:t>
      </w:r>
    </w:p>
    <w:p w:rsidR="00000000" w:rsidRDefault="004E651F">
      <w:r>
        <w:rPr>
          <w:b/>
        </w:rPr>
        <w:t>Joey:</w:t>
      </w:r>
      <w:r>
        <w:t xml:space="preserve"> Got ya. </w:t>
      </w:r>
      <w:r>
        <w:rPr>
          <w:i/>
        </w:rPr>
        <w:t>(blinks an eye)</w:t>
      </w:r>
    </w:p>
    <w:p w:rsidR="00000000" w:rsidRDefault="004E651F">
      <w:r>
        <w:rPr>
          <w:b/>
        </w:rPr>
        <w:t>Chandler:</w:t>
      </w:r>
      <w:r>
        <w:t xml:space="preserve"> I never want </w:t>
      </w:r>
      <w:r>
        <w:t>to leave you again!</w:t>
      </w:r>
    </w:p>
    <w:p w:rsidR="00000000" w:rsidRDefault="004E651F">
      <w:r>
        <w:rPr>
          <w:b/>
        </w:rPr>
        <w:t>Monica:</w:t>
      </w:r>
      <w:r>
        <w:t xml:space="preserve"> But I thought if you left, you get fired.</w:t>
      </w:r>
    </w:p>
    <w:p w:rsidR="00000000" w:rsidRDefault="004E651F">
      <w:r>
        <w:rPr>
          <w:b/>
        </w:rPr>
        <w:t>Chandler:</w:t>
      </w:r>
      <w:r>
        <w:t xml:space="preserve"> Turns out they can't fire me. Because I quit.</w:t>
      </w:r>
    </w:p>
    <w:p w:rsidR="00000000" w:rsidRDefault="004E651F">
      <w:r>
        <w:rPr>
          <w:b/>
        </w:rPr>
        <w:t>Monica:</w:t>
      </w:r>
      <w:r>
        <w:t xml:space="preserve"> What?</w:t>
      </w:r>
    </w:p>
    <w:p w:rsidR="00000000" w:rsidRDefault="004E651F">
      <w:r>
        <w:rPr>
          <w:b/>
        </w:rPr>
        <w:t>Ross:</w:t>
      </w:r>
      <w:r>
        <w:t xml:space="preserve"> What, you, you really quit your job?</w:t>
      </w:r>
    </w:p>
    <w:p w:rsidR="00000000" w:rsidRDefault="004E651F">
      <w:r>
        <w:rPr>
          <w:b/>
        </w:rPr>
        <w:t>Chandler:</w:t>
      </w:r>
      <w:r>
        <w:t xml:space="preserve"> Yeah! It's a stupid job, and I could not stand leaving you. And</w:t>
      </w:r>
      <w:r>
        <w:t xml:space="preserve"> why should I be the only one who doesn't get to do what he </w:t>
      </w:r>
      <w:r>
        <w:rPr>
          <w:i/>
        </w:rPr>
        <w:t>really</w:t>
      </w:r>
      <w:r>
        <w:t xml:space="preserve"> wants to do?</w:t>
      </w:r>
    </w:p>
    <w:p w:rsidR="00000000" w:rsidRDefault="004E651F">
      <w:r>
        <w:rPr>
          <w:b/>
        </w:rPr>
        <w:t>Rachel:</w:t>
      </w:r>
      <w:r>
        <w:t xml:space="preserve"> What do you really want to do?</w:t>
      </w:r>
    </w:p>
    <w:p w:rsidR="00000000" w:rsidRDefault="004E651F">
      <w:r>
        <w:rPr>
          <w:b/>
        </w:rPr>
        <w:t>Chandler:</w:t>
      </w:r>
      <w:r>
        <w:rPr>
          <w:i/>
        </w:rPr>
        <w:t>(realizing)</w:t>
      </w:r>
      <w:r>
        <w:t xml:space="preserve"> I have </w:t>
      </w:r>
      <w:r>
        <w:rPr>
          <w:i/>
        </w:rPr>
        <w:t>not</w:t>
      </w:r>
      <w:r>
        <w:t xml:space="preserve"> thought this through!</w:t>
      </w:r>
    </w:p>
    <w:p w:rsidR="00000000" w:rsidRDefault="004E651F">
      <w:r>
        <w:rPr>
          <w:b/>
        </w:rPr>
        <w:t>Monica:</w:t>
      </w:r>
      <w:r>
        <w:t xml:space="preserve"> Oh my god!</w:t>
      </w:r>
    </w:p>
    <w:p w:rsidR="00000000" w:rsidRDefault="004E651F">
      <w:r>
        <w:rPr>
          <w:b/>
        </w:rPr>
        <w:t>Chandler:</w:t>
      </w:r>
      <w:r>
        <w:t xml:space="preserve"> I know, I, I should have talked to you first about it.</w:t>
      </w:r>
    </w:p>
    <w:p w:rsidR="00000000" w:rsidRDefault="004E651F">
      <w:r>
        <w:rPr>
          <w:b/>
        </w:rPr>
        <w:t>Monica:</w:t>
      </w:r>
      <w:r>
        <w:t xml:space="preserve"> No, I think that this is what you wanna do, I think it's great!</w:t>
      </w:r>
    </w:p>
    <w:p w:rsidR="00000000" w:rsidRDefault="004E651F">
      <w:r>
        <w:rPr>
          <w:b/>
        </w:rPr>
        <w:t>Chandler:</w:t>
      </w:r>
      <w:r>
        <w:t xml:space="preserve"> Thanks!</w:t>
      </w:r>
    </w:p>
    <w:p w:rsidR="00000000" w:rsidRDefault="004E651F">
      <w:r>
        <w:rPr>
          <w:b/>
        </w:rPr>
        <w:t>Phoebe:</w:t>
      </w:r>
      <w:r>
        <w:t xml:space="preserve"> Chandler, your being here is the best Christmas present I could have ever imagined.</w:t>
      </w:r>
    </w:p>
    <w:p w:rsidR="00000000" w:rsidRDefault="004E651F">
      <w:r>
        <w:rPr>
          <w:b/>
        </w:rPr>
        <w:t>Chandler:</w:t>
      </w:r>
      <w:r>
        <w:rPr>
          <w:i/>
        </w:rPr>
        <w:t>(flattered)</w:t>
      </w:r>
      <w:r>
        <w:t xml:space="preserve"> Ahh...</w:t>
      </w:r>
    </w:p>
    <w:p w:rsidR="00000000" w:rsidRDefault="004E651F">
      <w:r>
        <w:rPr>
          <w:b/>
        </w:rPr>
        <w:t>Phoebe:</w:t>
      </w:r>
      <w:r>
        <w:t xml:space="preserve"> Now give me my real gift.</w:t>
      </w:r>
    </w:p>
    <w:p w:rsidR="00000000" w:rsidRDefault="004E651F">
      <w:r>
        <w:rPr>
          <w:i/>
        </w:rPr>
        <w:t>(Chandler h</w:t>
      </w:r>
      <w:r>
        <w:rPr>
          <w:i/>
        </w:rPr>
        <w:t>ands Phoebe an envelope, and some more to Monica)</w:t>
      </w:r>
    </w:p>
    <w:p w:rsidR="00000000" w:rsidRDefault="004E651F">
      <w:r>
        <w:rPr>
          <w:b/>
        </w:rPr>
        <w:t>Phoebe:</w:t>
      </w:r>
      <w:r>
        <w:rPr>
          <w:i/>
        </w:rPr>
        <w:t>(to Chandler)</w:t>
      </w:r>
      <w:r>
        <w:t xml:space="preserve"> Thank you.</w:t>
      </w:r>
    </w:p>
    <w:p w:rsidR="00000000" w:rsidRDefault="004E651F">
      <w:r>
        <w:rPr>
          <w:b/>
        </w:rPr>
        <w:t>Chandler:</w:t>
      </w:r>
      <w:r>
        <w:rPr>
          <w:i/>
        </w:rPr>
        <w:t>(to Monica)</w:t>
      </w:r>
      <w:r>
        <w:t xml:space="preserve"> Here, pass these, will ya.. </w:t>
      </w:r>
      <w:r>
        <w:rPr>
          <w:i/>
        </w:rPr>
        <w:t>(points to the others)</w:t>
      </w:r>
    </w:p>
    <w:p w:rsidR="00000000" w:rsidRDefault="004E651F">
      <w:r>
        <w:rPr>
          <w:i/>
        </w:rPr>
        <w:t>(Monica passes the Envelopes on to Ross, Joey and Rachel.)</w:t>
      </w:r>
    </w:p>
    <w:p w:rsidR="00000000" w:rsidRDefault="004E651F">
      <w:r>
        <w:rPr>
          <w:b/>
        </w:rPr>
        <w:t>Ross:</w:t>
      </w:r>
      <w:r>
        <w:t xml:space="preserve"> Oh, hey...</w:t>
      </w:r>
    </w:p>
    <w:p w:rsidR="00000000" w:rsidRDefault="004E651F">
      <w:r>
        <w:rPr>
          <w:i/>
        </w:rPr>
        <w:t>(They all open their envel</w:t>
      </w:r>
      <w:r>
        <w:rPr>
          <w:i/>
        </w:rPr>
        <w:t>opes.)</w:t>
      </w:r>
    </w:p>
    <w:p w:rsidR="00000000" w:rsidRDefault="004E651F">
      <w:r>
        <w:rPr>
          <w:b/>
        </w:rPr>
        <w:t>Ross:</w:t>
      </w:r>
      <w:r>
        <w:rPr>
          <w:i/>
        </w:rPr>
        <w:t>(reading off his card)</w:t>
      </w:r>
      <w:r>
        <w:t xml:space="preserve"> "A donation has been made in your name to the New York City Ballet." -- How did you know?</w:t>
      </w:r>
    </w:p>
    <w:p w:rsidR="00000000" w:rsidRDefault="004E651F">
      <w:r>
        <w:rPr>
          <w:b/>
        </w:rPr>
        <w:t>Rachel:</w:t>
      </w:r>
      <w:r>
        <w:t xml:space="preserve"> Wha... are you kidding? I can't return this.</w:t>
      </w:r>
    </w:p>
    <w:p w:rsidR="00000000" w:rsidRDefault="004E651F">
      <w:r>
        <w:rPr>
          <w:b/>
        </w:rPr>
        <w:t>Chandler:</w:t>
      </w:r>
      <w:r>
        <w:t xml:space="preserve"> I... thought it was a timely start to thinking about other people. B</w:t>
      </w:r>
      <w:r>
        <w:t>esides, this gift still says I love you guys.</w:t>
      </w:r>
    </w:p>
    <w:p w:rsidR="00000000" w:rsidRDefault="004E651F">
      <w:r>
        <w:rPr>
          <w:b/>
        </w:rPr>
        <w:t>Joey:</w:t>
      </w:r>
      <w:r>
        <w:t xml:space="preserve"> Mine's is to Lilian Myers.</w:t>
      </w:r>
    </w:p>
    <w:p w:rsidR="00000000" w:rsidRDefault="004E651F">
      <w:r>
        <w:rPr>
          <w:b/>
        </w:rPr>
        <w:t>Chandler:</w:t>
      </w:r>
      <w:r>
        <w:t xml:space="preserve"> I don't have a </w:t>
      </w:r>
      <w:r>
        <w:rPr>
          <w:i/>
        </w:rPr>
        <w:t>job</w:t>
      </w:r>
      <w:r>
        <w:t>!</w:t>
      </w:r>
    </w:p>
    <w:p w:rsidR="00000000" w:rsidRDefault="004E651F">
      <w:pPr>
        <w:rPr>
          <w:b/>
        </w:rPr>
      </w:pPr>
      <w:r>
        <w:rPr>
          <w:b/>
        </w:rPr>
        <w:t>Closing Credits</w:t>
      </w:r>
    </w:p>
    <w:p w:rsidR="00000000" w:rsidRDefault="004E651F">
      <w:pPr>
        <w:rPr>
          <w:b/>
        </w:rPr>
      </w:pPr>
      <w:r>
        <w:rPr>
          <w:b/>
        </w:rPr>
        <w:t>SCENE:</w:t>
      </w:r>
      <w:r>
        <w:rPr>
          <w:b/>
        </w:rPr>
        <w:br/>
      </w:r>
      <w:r>
        <w:rPr>
          <w:b/>
        </w:rPr>
        <w:t>Monica and Chandler's Apartment, Monica is cleaning up, Chandler is sitting on the couch, checking the Job offers in a Newsp</w:t>
      </w:r>
      <w:r>
        <w:rPr>
          <w:b/>
        </w:rPr>
        <w:t>aper.</w:t>
      </w:r>
    </w:p>
    <w:p w:rsidR="00000000" w:rsidRDefault="004E651F">
      <w:r>
        <w:rPr>
          <w:b/>
        </w:rPr>
        <w:t>Chandler:</w:t>
      </w:r>
      <w:r>
        <w:t xml:space="preserve"> Actuary... no. Book-keeper... no. Topless dancer... </w:t>
      </w:r>
      <w:r>
        <w:rPr>
          <w:i/>
        </w:rPr>
        <w:t>(he looks down on himself, checking, then nods satisfied and marks the offer with a pen)(to Monica:)</w:t>
      </w:r>
      <w:r>
        <w:t xml:space="preserve"> Hey, d'you know what I just realized? You are the sole wage earner. </w:t>
      </w:r>
      <w:r>
        <w:rPr>
          <w:i/>
        </w:rPr>
        <w:t>You</w:t>
      </w:r>
      <w:r>
        <w:t xml:space="preserve"> are the head of</w:t>
      </w:r>
      <w:r>
        <w:t xml:space="preserve"> the household. I don't do anything - I'm a kept man!</w:t>
      </w:r>
    </w:p>
    <w:p w:rsidR="00000000" w:rsidRDefault="004E651F">
      <w:r>
        <w:rPr>
          <w:b/>
        </w:rPr>
        <w:t>Monica:</w:t>
      </w:r>
      <w:r>
        <w:t xml:space="preserve"> You are! </w:t>
      </w:r>
      <w:r>
        <w:rPr>
          <w:i/>
        </w:rPr>
        <w:t>(she picks up a bill from the table, handing it to Chandler)</w:t>
      </w:r>
      <w:r>
        <w:t xml:space="preserve"> Hey, here's twenty bucks. -- Why don't you go buy yourself something pretty while I'm at work tomorrow?</w:t>
      </w:r>
    </w:p>
    <w:p w:rsidR="00000000" w:rsidRDefault="004E651F">
      <w:r>
        <w:rPr>
          <w:i/>
        </w:rPr>
        <w:t>(Chandler looks at t</w:t>
      </w:r>
      <w:r>
        <w:rPr>
          <w:i/>
        </w:rPr>
        <w:t>he bill, thinking... then looks at the offer in the Newspaper and makes some dancing moves to see if he's up for the job...)</w:t>
      </w:r>
    </w:p>
    <w:p w:rsidR="00000000" w:rsidRDefault="004E651F">
      <w:pPr>
        <w:rPr>
          <w:b/>
        </w:rPr>
      </w:pPr>
      <w:r>
        <w:rPr>
          <w:b/>
        </w:rPr>
        <w:t>END</w:t>
      </w:r>
    </w:p>
    <w:p w:rsidR="00000000" w:rsidRDefault="004E651F"/>
    <w:p w:rsidR="00000000" w:rsidRDefault="004E651F"/>
    <w:p w:rsidR="00000000" w:rsidRDefault="004E651F">
      <w:pPr>
        <w:rPr>
          <w:b/>
        </w:rPr>
      </w:pPr>
      <w:r>
        <w:rPr>
          <w:b/>
          <w:shd w:val="pct10" w:color="auto" w:fill="FFFFFF"/>
        </w:rPr>
        <w:t>911 The One Where Rachael Goes Back to Work</w:t>
      </w:r>
      <w:r>
        <w:rPr>
          <w:b/>
        </w:rPr>
        <w:t xml:space="preserve"> </w:t>
      </w:r>
      <w:r>
        <w:rPr>
          <w:b/>
        </w:rPr>
        <w:br/>
      </w:r>
    </w:p>
    <w:p w:rsidR="00000000" w:rsidRDefault="004E651F">
      <w:pPr>
        <w:rPr>
          <w:b/>
        </w:rPr>
      </w:pPr>
      <w:r>
        <w:rPr>
          <w:b/>
        </w:rPr>
        <w:t>Scene:</w:t>
      </w:r>
      <w:r>
        <w:rPr>
          <w:b/>
        </w:rPr>
        <w:br/>
      </w:r>
      <w:r>
        <w:rPr>
          <w:b/>
        </w:rPr>
        <w:t xml:space="preserve">Chandler and Monica's </w:t>
      </w:r>
    </w:p>
    <w:p w:rsidR="00000000" w:rsidRDefault="004E651F">
      <w:r>
        <w:rPr>
          <w:b/>
        </w:rPr>
        <w:t>Chandler:</w:t>
      </w:r>
      <w:r>
        <w:t xml:space="preserve"> Hey! </w:t>
      </w:r>
    </w:p>
    <w:p w:rsidR="00000000" w:rsidRDefault="004E651F">
      <w:r>
        <w:rPr>
          <w:b/>
        </w:rPr>
        <w:t>Monica:</w:t>
      </w:r>
      <w:r>
        <w:t xml:space="preserve"> Good morning, Tiger! I'm </w:t>
      </w:r>
      <w:r>
        <w:t xml:space="preserve">making you a nice big breakfast so you can keep up your strength for tonight. You're gonna get me good and pregnant. </w:t>
      </w:r>
    </w:p>
    <w:p w:rsidR="00000000" w:rsidRDefault="004E651F">
      <w:r>
        <w:rPr>
          <w:b/>
        </w:rPr>
        <w:t>Chandler:</w:t>
      </w:r>
      <w:r>
        <w:t xml:space="preserve"> I've got nowhere to go this morning. I'm unemployed! I don't know what I'm gonna do with my life. </w:t>
      </w:r>
    </w:p>
    <w:p w:rsidR="00000000" w:rsidRDefault="004E651F">
      <w:r>
        <w:rPr>
          <w:b/>
        </w:rPr>
        <w:t>Monica:</w:t>
      </w:r>
      <w:r>
        <w:t xml:space="preserve"> Well, I just lost my </w:t>
      </w:r>
      <w:r>
        <w:t xml:space="preserve">erection. </w:t>
      </w:r>
    </w:p>
    <w:p w:rsidR="00000000" w:rsidRDefault="004E651F">
      <w:r>
        <w:rPr>
          <w:b/>
        </w:rPr>
        <w:t>Chandler:</w:t>
      </w:r>
      <w:r>
        <w:t xml:space="preserve"> I mean, what am I supposed to do with myself? </w:t>
      </w:r>
    </w:p>
    <w:p w:rsidR="00000000" w:rsidRDefault="004E651F">
      <w:r>
        <w:rPr>
          <w:b/>
        </w:rPr>
        <w:t>Monica:</w:t>
      </w:r>
      <w:r>
        <w:t xml:space="preserve"> You're supposed to find your passion in life. You can be whatever you wanna be now. It's exciting. </w:t>
      </w:r>
    </w:p>
    <w:p w:rsidR="00000000" w:rsidRDefault="004E651F">
      <w:r>
        <w:rPr>
          <w:b/>
        </w:rPr>
        <w:t>Chandler:</w:t>
      </w:r>
      <w:r>
        <w:t xml:space="preserve"> But it's all so overwhelming. I don't know where to start. </w:t>
      </w:r>
    </w:p>
    <w:p w:rsidR="00000000" w:rsidRDefault="004E651F">
      <w:r>
        <w:rPr>
          <w:b/>
        </w:rPr>
        <w:t>Monica:</w:t>
      </w:r>
      <w:r>
        <w:t xml:space="preserve"> He</w:t>
      </w:r>
      <w:r>
        <w:t xml:space="preserve">y, wait a second. I can help you with this. You just need to be organized. We can make a list of your qualifications, and categorize jobs by industry. There could be folders and files! </w:t>
      </w:r>
    </w:p>
    <w:p w:rsidR="00000000" w:rsidRDefault="004E651F">
      <w:r>
        <w:rPr>
          <w:b/>
        </w:rPr>
        <w:t>Chandler:</w:t>
      </w:r>
      <w:r>
        <w:t xml:space="preserve"> Hey! This is where your hyper-organized-pain-in-the-ass stuf</w:t>
      </w:r>
      <w:r>
        <w:t xml:space="preserve">f pays off! </w:t>
      </w:r>
    </w:p>
    <w:p w:rsidR="00000000" w:rsidRDefault="004E651F">
      <w:r>
        <w:rPr>
          <w:b/>
        </w:rPr>
        <w:t>Monica:</w:t>
      </w:r>
      <w:r>
        <w:t xml:space="preserve"> I know! My erection is back! </w:t>
      </w:r>
    </w:p>
    <w:p w:rsidR="00000000" w:rsidRDefault="004E651F">
      <w:pPr>
        <w:rPr>
          <w:b/>
        </w:rPr>
      </w:pPr>
      <w:r>
        <w:rPr>
          <w:b/>
        </w:rPr>
        <w:t xml:space="preserve">Opening credits </w:t>
      </w:r>
    </w:p>
    <w:p w:rsidR="00000000" w:rsidRDefault="004E651F">
      <w:pPr>
        <w:rPr>
          <w:b/>
        </w:rPr>
      </w:pPr>
      <w:r>
        <w:rPr>
          <w:b/>
        </w:rPr>
        <w:t>Scene:</w:t>
      </w:r>
      <w:r>
        <w:rPr>
          <w:b/>
        </w:rPr>
        <w:br/>
      </w:r>
      <w:r>
        <w:rPr>
          <w:b/>
        </w:rPr>
        <w:t xml:space="preserve">Central Perk </w:t>
      </w:r>
    </w:p>
    <w:p w:rsidR="00000000" w:rsidRDefault="004E651F">
      <w:r>
        <w:rPr>
          <w:b/>
        </w:rPr>
        <w:t>Joey:</w:t>
      </w:r>
      <w:r>
        <w:rPr>
          <w:i/>
        </w:rPr>
        <w:t>(To Gunther who comes over with coffee and a muffin)</w:t>
      </w:r>
      <w:r>
        <w:t xml:space="preserve"> Thank you! </w:t>
      </w:r>
    </w:p>
    <w:p w:rsidR="00000000" w:rsidRDefault="004E651F">
      <w:r>
        <w:rPr>
          <w:b/>
        </w:rPr>
        <w:t>Phoebe:</w:t>
      </w:r>
      <w:r>
        <w:t xml:space="preserve"> Joey, can I have a sip of your coffee and a bite of your muffin? </w:t>
      </w:r>
    </w:p>
    <w:p w:rsidR="00000000" w:rsidRDefault="004E651F">
      <w:r>
        <w:rPr>
          <w:b/>
        </w:rPr>
        <w:t>Joey:</w:t>
      </w:r>
      <w:r>
        <w:t xml:space="preserve"> Okay. </w:t>
      </w:r>
    </w:p>
    <w:p w:rsidR="00000000" w:rsidRDefault="004E651F">
      <w:r>
        <w:rPr>
          <w:b/>
        </w:rPr>
        <w:t>Phoebe</w:t>
      </w:r>
      <w:r>
        <w:t xml:space="preserve"> Tha</w:t>
      </w:r>
      <w:r>
        <w:t xml:space="preserve">nk you. </w:t>
      </w:r>
      <w:r>
        <w:rPr>
          <w:i/>
        </w:rPr>
        <w:t>(Pours his coffee in a thermos and puts his muffin in her purse.)</w:t>
      </w:r>
      <w:r>
        <w:t xml:space="preserve"> Thank you! </w:t>
      </w:r>
    </w:p>
    <w:p w:rsidR="00000000" w:rsidRDefault="004E651F">
      <w:r>
        <w:rPr>
          <w:b/>
        </w:rPr>
        <w:t>Joey:</w:t>
      </w:r>
      <w:r>
        <w:t xml:space="preserve">: Pheebs, have you ever been bitten by a hungry Italian? </w:t>
      </w:r>
    </w:p>
    <w:p w:rsidR="00000000" w:rsidRDefault="004E651F">
      <w:r>
        <w:rPr>
          <w:b/>
        </w:rPr>
        <w:t>Phoebe:</w:t>
      </w:r>
      <w:r>
        <w:t xml:space="preserve"> I'm sorry, it's just, I'm a little short on cash. </w:t>
      </w:r>
    </w:p>
    <w:p w:rsidR="00000000" w:rsidRDefault="004E651F">
      <w:r>
        <w:rPr>
          <w:b/>
        </w:rPr>
        <w:t>Joey:</w:t>
      </w:r>
      <w:r>
        <w:t xml:space="preserve"> If you want I could loan you some money? </w:t>
      </w:r>
    </w:p>
    <w:p w:rsidR="00000000" w:rsidRDefault="004E651F">
      <w:r>
        <w:rPr>
          <w:b/>
        </w:rPr>
        <w:t>Phoebe:</w:t>
      </w:r>
      <w:r>
        <w:t xml:space="preserve"> Oh no, no, no. I learned never to borrow money from friends. No, that's why Richard Dreyfuss and I don't speak anymore. </w:t>
      </w:r>
    </w:p>
    <w:p w:rsidR="00000000" w:rsidRDefault="004E651F">
      <w:r>
        <w:rPr>
          <w:b/>
        </w:rPr>
        <w:t>Joey:</w:t>
      </w:r>
      <w:r>
        <w:t xml:space="preserve"> Oh, hey, how about this? Wanna be an extra on my show? </w:t>
      </w:r>
    </w:p>
    <w:p w:rsidR="00000000" w:rsidRDefault="004E651F">
      <w:r>
        <w:rPr>
          <w:b/>
        </w:rPr>
        <w:t>Phoebe:</w:t>
      </w:r>
      <w:r>
        <w:t xml:space="preserve"> You could do that? </w:t>
      </w:r>
    </w:p>
    <w:p w:rsidR="00000000" w:rsidRDefault="004E651F">
      <w:r>
        <w:rPr>
          <w:b/>
        </w:rPr>
        <w:t>Joey:</w:t>
      </w:r>
      <w:r>
        <w:t xml:space="preserve"> Yeah, yeah. The pay is pretty g</w:t>
      </w:r>
      <w:r>
        <w:t xml:space="preserve">ood and you could do it for as long as you need. </w:t>
      </w:r>
    </w:p>
    <w:p w:rsidR="00000000" w:rsidRDefault="004E651F">
      <w:r>
        <w:rPr>
          <w:b/>
        </w:rPr>
        <w:t>Phoebe:</w:t>
      </w:r>
      <w:r>
        <w:t xml:space="preserve"> Oh my god, I'm gonna be on TV! </w:t>
      </w:r>
    </w:p>
    <w:p w:rsidR="00000000" w:rsidRDefault="004E651F">
      <w:r>
        <w:rPr>
          <w:b/>
        </w:rPr>
        <w:t>Joey:</w:t>
      </w:r>
      <w:r>
        <w:t xml:space="preserve"> Okay, now. I gotta tell you, being on TV isn't as glamorous and exciting as you think. </w:t>
      </w:r>
    </w:p>
    <w:p w:rsidR="00000000" w:rsidRDefault="004E651F">
      <w:r>
        <w:rPr>
          <w:b/>
        </w:rPr>
        <w:t>Phoebe:</w:t>
      </w:r>
      <w:r>
        <w:t xml:space="preserve"> Oh, really? </w:t>
      </w:r>
    </w:p>
    <w:p w:rsidR="00000000" w:rsidRDefault="004E651F">
      <w:r>
        <w:rPr>
          <w:b/>
        </w:rPr>
        <w:t>Joey:</w:t>
      </w:r>
      <w:r>
        <w:t xml:space="preserve"> No it is awesome! </w:t>
      </w:r>
    </w:p>
    <w:p w:rsidR="00000000" w:rsidRDefault="004E651F">
      <w:r>
        <w:rPr>
          <w:i/>
        </w:rPr>
        <w:t>(Rachel and Ross enter wit</w:t>
      </w:r>
      <w:r>
        <w:rPr>
          <w:i/>
        </w:rPr>
        <w:t>h Emma)</w:t>
      </w:r>
      <w:r>
        <w:t xml:space="preserve"> </w:t>
      </w:r>
    </w:p>
    <w:p w:rsidR="00000000" w:rsidRDefault="004E651F">
      <w:r>
        <w:rPr>
          <w:b/>
        </w:rPr>
        <w:t>Ross:</w:t>
      </w:r>
      <w:r>
        <w:t xml:space="preserve"> Hi guys. </w:t>
      </w:r>
    </w:p>
    <w:p w:rsidR="00000000" w:rsidRDefault="004E651F">
      <w:r>
        <w:rPr>
          <w:b/>
        </w:rPr>
        <w:t>All:</w:t>
      </w:r>
      <w:r>
        <w:t xml:space="preserve"> Hello. </w:t>
      </w:r>
    </w:p>
    <w:p w:rsidR="00000000" w:rsidRDefault="004E651F">
      <w:r>
        <w:rPr>
          <w:b/>
        </w:rPr>
        <w:t>Phoebe:</w:t>
      </w:r>
      <w:r>
        <w:t xml:space="preserve"> Wow! Hey, why are you all dressed up? </w:t>
      </w:r>
    </w:p>
    <w:p w:rsidR="00000000" w:rsidRDefault="004E651F">
      <w:r>
        <w:rPr>
          <w:b/>
        </w:rPr>
        <w:t>Ross:</w:t>
      </w:r>
      <w:r>
        <w:t xml:space="preserve"> Rachel and I are bringing Emma to Ralph Lauren today to introduce her to everyone. Doesn't she look cute? </w:t>
      </w:r>
    </w:p>
    <w:p w:rsidR="00000000" w:rsidRDefault="004E651F">
      <w:r>
        <w:rPr>
          <w:b/>
        </w:rPr>
        <w:t>Joey:</w:t>
      </w:r>
      <w:r>
        <w:t xml:space="preserve"> She sure does. Why does she have a pink bow taped to</w:t>
      </w:r>
      <w:r>
        <w:t xml:space="preserve"> her head? </w:t>
      </w:r>
    </w:p>
    <w:p w:rsidR="00000000" w:rsidRDefault="004E651F">
      <w:r>
        <w:rPr>
          <w:b/>
        </w:rPr>
        <w:t>Rachel:</w:t>
      </w:r>
      <w:r>
        <w:t xml:space="preserve"> Well, because if one more person says "what a cute little boy" I'm gonna whip them with a car antenna! </w:t>
      </w:r>
    </w:p>
    <w:p w:rsidR="00000000" w:rsidRDefault="004E651F">
      <w:r>
        <w:rPr>
          <w:b/>
        </w:rPr>
        <w:t>Ross:</w:t>
      </w:r>
      <w:r>
        <w:t xml:space="preserve"> I think she's gonna be the hit of the office, huh? She's gonna be hotter than peasant blouses and A-line skirts. Can I get a b</w:t>
      </w:r>
      <w:r>
        <w:t xml:space="preserve">lue bow? </w:t>
      </w:r>
    </w:p>
    <w:p w:rsidR="00000000" w:rsidRDefault="004E651F">
      <w:pPr>
        <w:rPr>
          <w:b/>
        </w:rPr>
      </w:pPr>
      <w:r>
        <w:rPr>
          <w:b/>
        </w:rPr>
        <w:t>Scene:</w:t>
      </w:r>
      <w:r>
        <w:rPr>
          <w:b/>
        </w:rPr>
        <w:br/>
      </w:r>
      <w:r>
        <w:rPr>
          <w:b/>
        </w:rPr>
        <w:t xml:space="preserve">Chandler and Monica's </w:t>
      </w:r>
    </w:p>
    <w:p w:rsidR="00000000" w:rsidRDefault="004E651F">
      <w:r>
        <w:rPr>
          <w:b/>
        </w:rPr>
        <w:t>Monica:</w:t>
      </w:r>
      <w:r>
        <w:rPr>
          <w:i/>
        </w:rPr>
        <w:t>(Flipping through a bunch of folders as Chandler enters from bathroom)</w:t>
      </w:r>
      <w:r>
        <w:t xml:space="preserve"> Okay, I have looked through a bunch of career guides, photocopied and highlighted key passages and put them into alphabetical folders so y</w:t>
      </w:r>
      <w:r>
        <w:t xml:space="preserve">ou can make an informed decision. </w:t>
      </w:r>
    </w:p>
    <w:p w:rsidR="00000000" w:rsidRDefault="004E651F">
      <w:r>
        <w:rPr>
          <w:b/>
        </w:rPr>
        <w:t>Chandler:</w:t>
      </w:r>
      <w:r>
        <w:t xml:space="preserve"> How long was I in there? </w:t>
      </w:r>
    </w:p>
    <w:p w:rsidR="00000000" w:rsidRDefault="004E651F">
      <w:r>
        <w:rPr>
          <w:b/>
        </w:rPr>
        <w:t>Monica:</w:t>
      </w:r>
      <w:r>
        <w:t xml:space="preserve"> Okay. Let us start with the A's. Advertising. </w:t>
      </w:r>
    </w:p>
    <w:p w:rsidR="00000000" w:rsidRDefault="004E651F">
      <w:r>
        <w:rPr>
          <w:b/>
        </w:rPr>
        <w:t>Chandler:</w:t>
      </w:r>
      <w:r>
        <w:t xml:space="preserve"> Wait. Advertising! That's a great idea! </w:t>
      </w:r>
    </w:p>
    <w:p w:rsidR="00000000" w:rsidRDefault="004E651F">
      <w:r>
        <w:rPr>
          <w:b/>
        </w:rPr>
        <w:t>Monica:</w:t>
      </w:r>
      <w:r>
        <w:t xml:space="preserve"> Don't you want to look through the rest? </w:t>
      </w:r>
    </w:p>
    <w:p w:rsidR="00000000" w:rsidRDefault="004E651F">
      <w:r>
        <w:rPr>
          <w:b/>
        </w:rPr>
        <w:t>Chandler:</w:t>
      </w:r>
      <w:r>
        <w:t xml:space="preserve"> I don't think I hav</w:t>
      </w:r>
      <w:r>
        <w:t xml:space="preserve">e to hear the rest. Advertising makes perfect sense. Sorry you had to waste all this time, though. </w:t>
      </w:r>
    </w:p>
    <w:p w:rsidR="00000000" w:rsidRDefault="004E651F">
      <w:r>
        <w:rPr>
          <w:b/>
        </w:rPr>
        <w:t>Monica:</w:t>
      </w:r>
      <w:r>
        <w:t xml:space="preserve"> You call eight hours alone with my label maker wasted time? Ooh, now I get to use my shredder! </w:t>
      </w:r>
    </w:p>
    <w:p w:rsidR="00000000" w:rsidRDefault="004E651F">
      <w:r>
        <w:rPr>
          <w:b/>
        </w:rPr>
        <w:t>Chandler:</w:t>
      </w:r>
      <w:r>
        <w:t xml:space="preserve"> I mean, I can write slogans. I mean, how h</w:t>
      </w:r>
      <w:r>
        <w:t xml:space="preserve">ard can it be, right? "Cheese. It's milk that you chew." "Crackers. Because your cheese needs a buddy." "A grape. Because who can get a water melon in your mouth?" </w:t>
      </w:r>
    </w:p>
    <w:p w:rsidR="00000000" w:rsidRDefault="004E651F">
      <w:r>
        <w:rPr>
          <w:b/>
        </w:rPr>
        <w:t>Monica:</w:t>
      </w:r>
      <w:r>
        <w:t xml:space="preserve"> I got one. "Socks. Because your family's feet deserve the best." </w:t>
      </w:r>
    </w:p>
    <w:p w:rsidR="00000000" w:rsidRDefault="004E651F">
      <w:r>
        <w:rPr>
          <w:b/>
        </w:rPr>
        <w:t>Chandler:</w:t>
      </w:r>
      <w:r>
        <w:t xml:space="preserve"> Honey? </w:t>
      </w:r>
      <w:r>
        <w:t xml:space="preserve">Leave it to the pros. </w:t>
      </w:r>
    </w:p>
    <w:p w:rsidR="00000000" w:rsidRDefault="004E651F">
      <w:r>
        <w:rPr>
          <w:b/>
        </w:rPr>
        <w:t>Monica:</w:t>
      </w:r>
      <w:r>
        <w:t xml:space="preserve"> I actually know someone in advertising. I grew up with this guy who is a vice president at a big agency. Maybe I can get him to meet you? Give me the phone. </w:t>
      </w:r>
    </w:p>
    <w:p w:rsidR="00000000" w:rsidRDefault="004E651F">
      <w:r>
        <w:rPr>
          <w:b/>
        </w:rPr>
        <w:t>Chandler:</w:t>
      </w:r>
      <w:r>
        <w:t xml:space="preserve"> "The phone. Bringing you closer to people...who have phon</w:t>
      </w:r>
      <w:r>
        <w:t xml:space="preserve">es." </w:t>
      </w:r>
    </w:p>
    <w:p w:rsidR="00000000" w:rsidRDefault="004E651F">
      <w:r>
        <w:rPr>
          <w:b/>
        </w:rPr>
        <w:t>Monica:</w:t>
      </w:r>
      <w:r>
        <w:t xml:space="preserve"> "Marriage. It's not for everybody." </w:t>
      </w:r>
    </w:p>
    <w:p w:rsidR="00000000" w:rsidRDefault="004E651F">
      <w:pPr>
        <w:rPr>
          <w:b/>
        </w:rPr>
      </w:pPr>
      <w:r>
        <w:rPr>
          <w:b/>
        </w:rPr>
        <w:t>Scene:</w:t>
      </w:r>
      <w:r>
        <w:rPr>
          <w:b/>
        </w:rPr>
        <w:br/>
      </w:r>
      <w:r>
        <w:rPr>
          <w:b/>
        </w:rPr>
        <w:t xml:space="preserve">Ralph Lauren </w:t>
      </w:r>
    </w:p>
    <w:p w:rsidR="00000000" w:rsidRDefault="004E651F">
      <w:r>
        <w:rPr>
          <w:b/>
        </w:rPr>
        <w:t>Rachel:</w:t>
      </w:r>
      <w:r>
        <w:t xml:space="preserve"> That went well. Almost everybody knew that she was a girl. </w:t>
      </w:r>
    </w:p>
    <w:p w:rsidR="00000000" w:rsidRDefault="004E651F">
      <w:r>
        <w:rPr>
          <w:b/>
        </w:rPr>
        <w:t>Ross:</w:t>
      </w:r>
      <w:r>
        <w:t xml:space="preserve"> Yeah, after you punched that one guy who got it wrong, word spread. </w:t>
      </w:r>
    </w:p>
    <w:p w:rsidR="00000000" w:rsidRDefault="004E651F">
      <w:r>
        <w:rPr>
          <w:b/>
        </w:rPr>
        <w:t>Rachel:</w:t>
      </w:r>
      <w:r>
        <w:t xml:space="preserve"> I'm just gonna go in my office an</w:t>
      </w:r>
      <w:r>
        <w:t xml:space="preserve">d pick up some stuff . </w:t>
      </w:r>
      <w:r>
        <w:rPr>
          <w:i/>
        </w:rPr>
        <w:t>(To the guy behind her desk)</w:t>
      </w:r>
      <w:r>
        <w:t xml:space="preserve"> Who the hell are you!? </w:t>
      </w:r>
    </w:p>
    <w:p w:rsidR="00000000" w:rsidRDefault="004E651F">
      <w:r>
        <w:rPr>
          <w:b/>
        </w:rPr>
        <w:t>Guy:</w:t>
      </w:r>
      <w:r>
        <w:t xml:space="preserve"> Who the hell are you? </w:t>
      </w:r>
    </w:p>
    <w:p w:rsidR="00000000" w:rsidRDefault="004E651F">
      <w:r>
        <w:rPr>
          <w:b/>
        </w:rPr>
        <w:t>Rachel:</w:t>
      </w:r>
      <w:r>
        <w:t xml:space="preserve"> I'm the hell person whose office this is! </w:t>
      </w:r>
    </w:p>
    <w:p w:rsidR="00000000" w:rsidRDefault="004E651F">
      <w:r>
        <w:rPr>
          <w:b/>
        </w:rPr>
        <w:t>Ross:</w:t>
      </w:r>
      <w:r>
        <w:t xml:space="preserve"> Good one, Raych. </w:t>
      </w:r>
    </w:p>
    <w:p w:rsidR="00000000" w:rsidRDefault="004E651F">
      <w:r>
        <w:rPr>
          <w:b/>
        </w:rPr>
        <w:t>Guy:</w:t>
      </w:r>
      <w:r>
        <w:t xml:space="preserve"> I'm Gavin Mitchell, the person who's taken over your job. </w:t>
      </w:r>
    </w:p>
    <w:p w:rsidR="00000000" w:rsidRDefault="004E651F">
      <w:r>
        <w:rPr>
          <w:b/>
        </w:rPr>
        <w:t>Rachel:</w:t>
      </w:r>
      <w:r>
        <w:t xml:space="preserve"> Excus</w:t>
      </w:r>
      <w:r>
        <w:t xml:space="preserve">e me? </w:t>
      </w:r>
    </w:p>
    <w:p w:rsidR="00000000" w:rsidRDefault="004E651F">
      <w:r>
        <w:rPr>
          <w:b/>
        </w:rPr>
        <w:t>Gavin:</w:t>
      </w:r>
      <w:r>
        <w:t xml:space="preserve"> Oh, your baby's so cute. Why did you put a pink bow on a boy? </w:t>
      </w:r>
    </w:p>
    <w:p w:rsidR="00000000" w:rsidRDefault="004E651F">
      <w:pPr>
        <w:rPr>
          <w:b/>
        </w:rPr>
      </w:pPr>
      <w:r>
        <w:rPr>
          <w:b/>
        </w:rPr>
        <w:t>Scene:</w:t>
      </w:r>
      <w:r>
        <w:rPr>
          <w:b/>
        </w:rPr>
        <w:br/>
      </w:r>
      <w:r>
        <w:rPr>
          <w:b/>
        </w:rPr>
        <w:t xml:space="preserve">Days of Our Lives set </w:t>
      </w:r>
    </w:p>
    <w:p w:rsidR="00000000" w:rsidRDefault="004E651F">
      <w:r>
        <w:rPr>
          <w:b/>
        </w:rPr>
        <w:t>Phoebe:</w:t>
      </w:r>
      <w:r>
        <w:t xml:space="preserve"> Joey, look at me! I'm a nurse! </w:t>
      </w:r>
    </w:p>
    <w:p w:rsidR="00000000" w:rsidRDefault="004E651F">
      <w:r>
        <w:rPr>
          <w:b/>
        </w:rPr>
        <w:t>Joey:</w:t>
      </w:r>
      <w:r>
        <w:t xml:space="preserve"> Yes you are. I think it may be time for my sponge bath. Sorry, I'm just so used to hitting on the extra</w:t>
      </w:r>
      <w:r>
        <w:t xml:space="preserve">s. So, are you excited about your scene? </w:t>
      </w:r>
    </w:p>
    <w:p w:rsidR="00000000" w:rsidRDefault="004E651F">
      <w:r>
        <w:rPr>
          <w:b/>
        </w:rPr>
        <w:t>Phoebe:</w:t>
      </w:r>
      <w:r>
        <w:t xml:space="preserve"> Yeah! But I'm a little shaky and nervous. </w:t>
      </w:r>
    </w:p>
    <w:p w:rsidR="00000000" w:rsidRDefault="004E651F">
      <w:r>
        <w:rPr>
          <w:b/>
        </w:rPr>
        <w:t>Joey:</w:t>
      </w:r>
      <w:r>
        <w:t xml:space="preserve"> Oh, relax. Don't be. You'll be fine, you'll be fine. They'll probably just make you stand in the back. </w:t>
      </w:r>
    </w:p>
    <w:p w:rsidR="00000000" w:rsidRDefault="004E651F">
      <w:r>
        <w:rPr>
          <w:b/>
        </w:rPr>
        <w:t>Director:</w:t>
      </w:r>
      <w:r>
        <w:t xml:space="preserve"> Okay, okay, okay! </w:t>
      </w:r>
      <w:r>
        <w:rPr>
          <w:i/>
        </w:rPr>
        <w:t>(To Phoebe)</w:t>
      </w:r>
      <w:r>
        <w:t xml:space="preserve"> You. Here, co</w:t>
      </w:r>
      <w:r>
        <w:t>me here, here. You're gonna take this tray, you're gonna stay on this yellow mark. You're gonna move on "action!" You're gonna walk over to the operating table. You're gonna stop on that blue mark, you're gonna put the tray down. Don't walk too fast! But d</w:t>
      </w:r>
      <w:r>
        <w:t xml:space="preserve">on't doddle. </w:t>
      </w:r>
    </w:p>
    <w:p w:rsidR="00000000" w:rsidRDefault="004E651F">
      <w:r>
        <w:rPr>
          <w:b/>
        </w:rPr>
        <w:t>Phoebe:</w:t>
      </w:r>
      <w:r>
        <w:t xml:space="preserve"> Okay, now. What? </w:t>
      </w:r>
    </w:p>
    <w:p w:rsidR="00000000" w:rsidRDefault="004E651F">
      <w:r>
        <w:rPr>
          <w:b/>
        </w:rPr>
        <w:t>Director:</w:t>
      </w:r>
      <w:r>
        <w:t xml:space="preserve"> And...Action! </w:t>
      </w:r>
    </w:p>
    <w:p w:rsidR="00000000" w:rsidRDefault="004E651F">
      <w:r>
        <w:rPr>
          <w:i/>
        </w:rPr>
        <w:t>(Phoebe starts walking toward the operating table. Her hands are shaking like crazy, causing the tray to rattle.)</w:t>
      </w:r>
      <w:r>
        <w:t xml:space="preserve"> </w:t>
      </w:r>
    </w:p>
    <w:p w:rsidR="00000000" w:rsidRDefault="004E651F">
      <w:r>
        <w:rPr>
          <w:b/>
        </w:rPr>
        <w:t>Director:</w:t>
      </w:r>
      <w:r>
        <w:t xml:space="preserve"> Cut! Cut! </w:t>
      </w:r>
    </w:p>
    <w:p w:rsidR="00000000" w:rsidRDefault="004E651F">
      <w:r>
        <w:rPr>
          <w:b/>
        </w:rPr>
        <w:t>Phoebe:</w:t>
      </w:r>
      <w:r>
        <w:t xml:space="preserve"> I'm sorry, I'm sorry, I'm sorry. I'm just a lit</w:t>
      </w:r>
      <w:r>
        <w:t xml:space="preserve">tle nervous. </w:t>
      </w:r>
    </w:p>
    <w:p w:rsidR="00000000" w:rsidRDefault="004E651F">
      <w:r>
        <w:rPr>
          <w:b/>
        </w:rPr>
        <w:t>Director:</w:t>
      </w:r>
      <w:r>
        <w:t xml:space="preserve"> Well, don't be. </w:t>
      </w:r>
    </w:p>
    <w:p w:rsidR="00000000" w:rsidRDefault="004E651F">
      <w:r>
        <w:rPr>
          <w:b/>
        </w:rPr>
        <w:t>Phoebe:</w:t>
      </w:r>
      <w:r>
        <w:t xml:space="preserve"> Okay, that helps. </w:t>
      </w:r>
    </w:p>
    <w:p w:rsidR="00000000" w:rsidRDefault="004E651F">
      <w:r>
        <w:rPr>
          <w:b/>
        </w:rPr>
        <w:t>Director:</w:t>
      </w:r>
      <w:r>
        <w:t xml:space="preserve"> And...Action! </w:t>
      </w:r>
    </w:p>
    <w:p w:rsidR="00000000" w:rsidRDefault="004E651F">
      <w:r>
        <w:rPr>
          <w:i/>
        </w:rPr>
        <w:t>(Phoebe starts walking towards the table again. She's even more shaky than before and almost drops the tray.)</w:t>
      </w:r>
      <w:r>
        <w:t xml:space="preserve"> </w:t>
      </w:r>
    </w:p>
    <w:p w:rsidR="00000000" w:rsidRDefault="004E651F">
      <w:r>
        <w:rPr>
          <w:b/>
        </w:rPr>
        <w:t>Director:</w:t>
      </w:r>
      <w:r>
        <w:t xml:space="preserve"> Cut! </w:t>
      </w:r>
    </w:p>
    <w:p w:rsidR="00000000" w:rsidRDefault="004E651F">
      <w:r>
        <w:rPr>
          <w:b/>
        </w:rPr>
        <w:t>Joey:</w:t>
      </w:r>
      <w:r>
        <w:t xml:space="preserve"> Hey, you know what? Don't worr</w:t>
      </w:r>
      <w:r>
        <w:t xml:space="preserve">y, Pheebs! It usually takes me three takes too! </w:t>
      </w:r>
      <w:r>
        <w:rPr>
          <w:i/>
        </w:rPr>
        <w:t>(Off the director's look)</w:t>
      </w:r>
      <w:r>
        <w:t xml:space="preserve"> Alright, eight. </w:t>
      </w:r>
    </w:p>
    <w:p w:rsidR="00000000" w:rsidRDefault="004E651F">
      <w:r>
        <w:rPr>
          <w:b/>
        </w:rPr>
        <w:t>Director:</w:t>
      </w:r>
      <w:r>
        <w:t xml:space="preserve"> And...Action! </w:t>
      </w:r>
    </w:p>
    <w:p w:rsidR="00000000" w:rsidRDefault="004E651F">
      <w:r>
        <w:rPr>
          <w:i/>
        </w:rPr>
        <w:t>(Ok, here we go again. Phoebe starts walking toward the operating table, but stops every time the tray starts to rattle. She eventually drop</w:t>
      </w:r>
      <w:r>
        <w:rPr>
          <w:i/>
        </w:rPr>
        <w:t>s it on the floor, but finishes the scene anyway by putting the now non-existent tray on the table.)</w:t>
      </w:r>
      <w:r>
        <w:t xml:space="preserve"> </w:t>
      </w:r>
    </w:p>
    <w:p w:rsidR="00000000" w:rsidRDefault="004E651F">
      <w:pPr>
        <w:rPr>
          <w:b/>
        </w:rPr>
      </w:pPr>
      <w:r>
        <w:rPr>
          <w:b/>
        </w:rPr>
        <w:t>Scene:</w:t>
      </w:r>
      <w:r>
        <w:rPr>
          <w:b/>
        </w:rPr>
        <w:br/>
      </w:r>
      <w:r>
        <w:rPr>
          <w:b/>
        </w:rPr>
        <w:t xml:space="preserve">Central Perk </w:t>
      </w:r>
    </w:p>
    <w:p w:rsidR="00000000" w:rsidRDefault="004E651F">
      <w:r>
        <w:rPr>
          <w:b/>
        </w:rPr>
        <w:t>Interviewer:</w:t>
      </w:r>
      <w:r>
        <w:t xml:space="preserve"> So, do you have any other question about advertising? </w:t>
      </w:r>
    </w:p>
    <w:p w:rsidR="00000000" w:rsidRDefault="004E651F">
      <w:r>
        <w:rPr>
          <w:b/>
        </w:rPr>
        <w:t>Chandler:</w:t>
      </w:r>
      <w:r>
        <w:t xml:space="preserve"> No, no. But let me show you what I can do. "Bagels and </w:t>
      </w:r>
      <w:r>
        <w:t xml:space="preserve">donuts. Round food for every mood." </w:t>
      </w:r>
    </w:p>
    <w:p w:rsidR="00000000" w:rsidRDefault="004E651F">
      <w:r>
        <w:rPr>
          <w:b/>
        </w:rPr>
        <w:t>Interviewer:</w:t>
      </w:r>
      <w:r>
        <w:t xml:space="preserve"> Monica warned me you might do that. I actually think we might have something for you at the agency. </w:t>
      </w:r>
    </w:p>
    <w:p w:rsidR="00000000" w:rsidRDefault="004E651F">
      <w:r>
        <w:rPr>
          <w:b/>
        </w:rPr>
        <w:t>Chandler:</w:t>
      </w:r>
      <w:r>
        <w:t xml:space="preserve"> Really? That's great! </w:t>
      </w:r>
    </w:p>
    <w:p w:rsidR="00000000" w:rsidRDefault="004E651F">
      <w:r>
        <w:rPr>
          <w:b/>
        </w:rPr>
        <w:t>Interviewer:</w:t>
      </w:r>
      <w:r>
        <w:t xml:space="preserve"> It's an unpaid internship. </w:t>
      </w:r>
    </w:p>
    <w:p w:rsidR="00000000" w:rsidRDefault="004E651F">
      <w:r>
        <w:rPr>
          <w:b/>
        </w:rPr>
        <w:t>Chandler:</w:t>
      </w:r>
      <w:r>
        <w:t xml:space="preserve"> It's funny. When you </w:t>
      </w:r>
      <w:r>
        <w:t xml:space="preserve">said "unpaid" it sounded like you said "unpaid." </w:t>
      </w:r>
    </w:p>
    <w:p w:rsidR="00000000" w:rsidRDefault="004E651F">
      <w:r>
        <w:rPr>
          <w:b/>
        </w:rPr>
        <w:t>Interviewer:</w:t>
      </w:r>
      <w:r>
        <w:t xml:space="preserve"> Come on now. Monica has a good job. And it's not like you have a family to support. </w:t>
      </w:r>
    </w:p>
    <w:p w:rsidR="00000000" w:rsidRDefault="004E651F">
      <w:r>
        <w:rPr>
          <w:b/>
        </w:rPr>
        <w:t>Chandler:</w:t>
      </w:r>
      <w:r>
        <w:t xml:space="preserve"> Actually, we're trying, and I don't think Monica's gonna wanna postpone it. We're supposed to have</w:t>
      </w:r>
      <w:r>
        <w:t xml:space="preserve"> sex tonight. Actually, she's probably at home naked right now. I tend to keep talking until somebody stops me. I can just picture her on the bed right now. </w:t>
      </w:r>
    </w:p>
    <w:p w:rsidR="00000000" w:rsidRDefault="004E651F">
      <w:r>
        <w:rPr>
          <w:b/>
        </w:rPr>
        <w:t>Interviewer:</w:t>
      </w:r>
      <w:r>
        <w:t xml:space="preserve"> Stop! </w:t>
      </w:r>
    </w:p>
    <w:p w:rsidR="00000000" w:rsidRDefault="004E651F">
      <w:r>
        <w:rPr>
          <w:b/>
        </w:rPr>
        <w:t>Interviewer:</w:t>
      </w:r>
      <w:r>
        <w:t xml:space="preserve"> Okay. </w:t>
      </w:r>
    </w:p>
    <w:p w:rsidR="00000000" w:rsidRDefault="004E651F">
      <w:pPr>
        <w:rPr>
          <w:b/>
        </w:rPr>
      </w:pPr>
      <w:r>
        <w:rPr>
          <w:b/>
        </w:rPr>
        <w:t>Scene:</w:t>
      </w:r>
      <w:r>
        <w:rPr>
          <w:b/>
        </w:rPr>
        <w:br/>
      </w:r>
      <w:r>
        <w:rPr>
          <w:b/>
        </w:rPr>
        <w:t xml:space="preserve">Ralph Lauren </w:t>
      </w:r>
    </w:p>
    <w:p w:rsidR="00000000" w:rsidRDefault="004E651F">
      <w:r>
        <w:rPr>
          <w:b/>
        </w:rPr>
        <w:t>Rachel:</w:t>
      </w:r>
      <w:r>
        <w:t xml:space="preserve"> Wait a minute! What do you me</w:t>
      </w:r>
      <w:r>
        <w:t xml:space="preserve">an, you're taking over my job? </w:t>
      </w:r>
    </w:p>
    <w:p w:rsidR="00000000" w:rsidRDefault="004E651F">
      <w:r>
        <w:rPr>
          <w:b/>
        </w:rPr>
        <w:t>Gavin:</w:t>
      </w:r>
      <w:r>
        <w:t xml:space="preserve"> Well, while you were on your baby vacation I was doing your job. </w:t>
      </w:r>
    </w:p>
    <w:p w:rsidR="00000000" w:rsidRDefault="004E651F">
      <w:r>
        <w:rPr>
          <w:b/>
        </w:rPr>
        <w:t>Rachel:</w:t>
      </w:r>
      <w:r>
        <w:t xml:space="preserve"> A vacation? My idea of a vacation does not involve something sucking on my nipples until they are raw. </w:t>
      </w:r>
    </w:p>
    <w:p w:rsidR="00000000" w:rsidRDefault="004E651F">
      <w:r>
        <w:rPr>
          <w:b/>
        </w:rPr>
        <w:t>Gavin:</w:t>
      </w:r>
      <w:r>
        <w:t xml:space="preserve"> Clearly you've never been to San</w:t>
      </w:r>
      <w:r>
        <w:t xml:space="preserve">dles Paradise Island. </w:t>
      </w:r>
    </w:p>
    <w:p w:rsidR="00000000" w:rsidRDefault="004E651F">
      <w:r>
        <w:rPr>
          <w:b/>
        </w:rPr>
        <w:t>Rachel:</w:t>
      </w:r>
      <w:r>
        <w:t xml:space="preserve"> Alright! Don't get too comfortable there, because I'm back in two weeks! And I want everything back to the way it was. I can't say that I care too much for the way you've rearranged my office. </w:t>
      </w:r>
    </w:p>
    <w:p w:rsidR="00000000" w:rsidRDefault="004E651F">
      <w:r>
        <w:rPr>
          <w:b/>
        </w:rPr>
        <w:t>Gavin:</w:t>
      </w:r>
      <w:r>
        <w:t xml:space="preserve"> I can't say I care too m</w:t>
      </w:r>
      <w:r>
        <w:t xml:space="preserve">uch for that smell you've brought in with you. </w:t>
      </w:r>
    </w:p>
    <w:p w:rsidR="00000000" w:rsidRDefault="004E651F">
      <w:r>
        <w:rPr>
          <w:b/>
        </w:rPr>
        <w:t>Rachel:</w:t>
      </w:r>
      <w:r>
        <w:t xml:space="preserve"> Excuse me? </w:t>
      </w:r>
    </w:p>
    <w:p w:rsidR="00000000" w:rsidRDefault="004E651F">
      <w:r>
        <w:rPr>
          <w:b/>
        </w:rPr>
        <w:t>Ross:</w:t>
      </w:r>
      <w:r>
        <w:t xml:space="preserve"> Rach we have a code brown situation. </w:t>
      </w:r>
    </w:p>
    <w:p w:rsidR="00000000" w:rsidRDefault="004E651F">
      <w:r>
        <w:rPr>
          <w:b/>
        </w:rPr>
        <w:t>Rachel:</w:t>
      </w:r>
      <w:r>
        <w:t xml:space="preserve"> Can you please, please take care of it for me? </w:t>
      </w:r>
    </w:p>
    <w:p w:rsidR="00000000" w:rsidRDefault="004E651F">
      <w:r>
        <w:rPr>
          <w:b/>
        </w:rPr>
        <w:t>Ross:</w:t>
      </w:r>
      <w:r>
        <w:t xml:space="preserve"> Alright, but you have to do one sometime. </w:t>
      </w:r>
    </w:p>
    <w:p w:rsidR="00000000" w:rsidRDefault="004E651F">
      <w:r>
        <w:rPr>
          <w:b/>
        </w:rPr>
        <w:t>Rachel:</w:t>
      </w:r>
      <w:r>
        <w:t xml:space="preserve"> Let me just get this straight! </w:t>
      </w:r>
      <w:r>
        <w:t xml:space="preserve">So I go have a baby and they send some guy in to do my job? </w:t>
      </w:r>
    </w:p>
    <w:p w:rsidR="00000000" w:rsidRDefault="004E651F">
      <w:r>
        <w:rPr>
          <w:b/>
        </w:rPr>
        <w:t>Gavin:</w:t>
      </w:r>
      <w:r>
        <w:t xml:space="preserve"> Well, there was talk of shutting down Ralph Lauren all together. </w:t>
      </w:r>
    </w:p>
    <w:p w:rsidR="00000000" w:rsidRDefault="004E651F">
      <w:r>
        <w:rPr>
          <w:b/>
        </w:rPr>
        <w:t>Rachel:</w:t>
      </w:r>
      <w:r>
        <w:t xml:space="preserve"> That's right. You're very cheeky for a temp. </w:t>
      </w:r>
    </w:p>
    <w:p w:rsidR="00000000" w:rsidRDefault="004E651F">
      <w:r>
        <w:rPr>
          <w:b/>
        </w:rPr>
        <w:t>Gavin:</w:t>
      </w:r>
      <w:r>
        <w:t xml:space="preserve"> I'm not a temp. I was transferred here from another departmen</w:t>
      </w:r>
      <w:r>
        <w:t xml:space="preserve">t. </w:t>
      </w:r>
    </w:p>
    <w:p w:rsidR="00000000" w:rsidRDefault="004E651F">
      <w:r>
        <w:rPr>
          <w:b/>
        </w:rPr>
        <w:t>Rachel:</w:t>
      </w:r>
      <w:r>
        <w:t xml:space="preserve"> Oh yeah, what department was that? The Jerk department? </w:t>
      </w:r>
    </w:p>
    <w:p w:rsidR="00000000" w:rsidRDefault="004E651F">
      <w:r>
        <w:rPr>
          <w:b/>
        </w:rPr>
        <w:t>Gavin:</w:t>
      </w:r>
      <w:r>
        <w:t xml:space="preserve"> Oh, they didn't tell me about your quick wit. </w:t>
      </w:r>
    </w:p>
    <w:p w:rsidR="00000000" w:rsidRDefault="004E651F">
      <w:r>
        <w:rPr>
          <w:b/>
        </w:rPr>
        <w:t>Rachel:</w:t>
      </w:r>
      <w:r>
        <w:t xml:space="preserve"> Did they mention that I'm rubber and you're glue? </w:t>
      </w:r>
    </w:p>
    <w:p w:rsidR="00000000" w:rsidRDefault="004E651F">
      <w:r>
        <w:rPr>
          <w:b/>
        </w:rPr>
        <w:t>Mr. Zelner:</w:t>
      </w:r>
      <w:r>
        <w:rPr>
          <w:i/>
        </w:rPr>
        <w:t>(Enters)</w:t>
      </w:r>
      <w:r>
        <w:t xml:space="preserve"> Gavin, Ralph loved your ideas. </w:t>
      </w:r>
    </w:p>
    <w:p w:rsidR="00000000" w:rsidRDefault="004E651F">
      <w:r>
        <w:rPr>
          <w:b/>
        </w:rPr>
        <w:t>Rachel:</w:t>
      </w:r>
      <w:r>
        <w:t xml:space="preserve"> Oh, hi Mr. Zel</w:t>
      </w:r>
      <w:r>
        <w:t xml:space="preserve">ner. </w:t>
      </w:r>
    </w:p>
    <w:p w:rsidR="00000000" w:rsidRDefault="004E651F">
      <w:r>
        <w:rPr>
          <w:b/>
        </w:rPr>
        <w:t>Mr. Zelner:</w:t>
      </w:r>
      <w:r>
        <w:t xml:space="preserve"> Rachel, I see you've met Gavin. I must say, when you left us we weren't sure what we were gonna do. But then, Gavin to the rescue. Super Gavi.! </w:t>
      </w:r>
    </w:p>
    <w:p w:rsidR="00000000" w:rsidRDefault="004E651F">
      <w:r>
        <w:rPr>
          <w:b/>
        </w:rPr>
        <w:t>Rachel:</w:t>
      </w:r>
      <w:r>
        <w:t xml:space="preserve"> That's great. So now, Super Gavin, when I come back where are you planning on flying </w:t>
      </w:r>
      <w:r>
        <w:t xml:space="preserve">off to? </w:t>
      </w:r>
    </w:p>
    <w:p w:rsidR="00000000" w:rsidRDefault="004E651F">
      <w:r>
        <w:rPr>
          <w:b/>
        </w:rPr>
        <w:t>Gavin:</w:t>
      </w:r>
      <w:r>
        <w:t xml:space="preserve"> Well, that's up to Mr. Zelner. I'm sure he will make the right decision. </w:t>
      </w:r>
    </w:p>
    <w:p w:rsidR="00000000" w:rsidRDefault="004E651F">
      <w:r>
        <w:rPr>
          <w:b/>
        </w:rPr>
        <w:t>Rachel:</w:t>
      </w:r>
      <w:r>
        <w:rPr>
          <w:i/>
        </w:rPr>
        <w:t>(To herself)</w:t>
      </w:r>
      <w:r>
        <w:t xml:space="preserve"> Oh, wow. Super ass-kissing power. </w:t>
      </w:r>
    </w:p>
    <w:p w:rsidR="00000000" w:rsidRDefault="004E651F">
      <w:r>
        <w:rPr>
          <w:b/>
        </w:rPr>
        <w:t>Mr. Zelner:</w:t>
      </w:r>
      <w:r>
        <w:t xml:space="preserve"> Incidentally, when are you coming back? </w:t>
      </w:r>
    </w:p>
    <w:p w:rsidR="00000000" w:rsidRDefault="004E651F">
      <w:r>
        <w:rPr>
          <w:b/>
        </w:rPr>
        <w:t>Rachel:</w:t>
      </w:r>
      <w:r>
        <w:t xml:space="preserve"> Today. </w:t>
      </w:r>
    </w:p>
    <w:p w:rsidR="00000000" w:rsidRDefault="004E651F">
      <w:r>
        <w:rPr>
          <w:b/>
        </w:rPr>
        <w:t>Gavin:</w:t>
      </w:r>
      <w:r>
        <w:t xml:space="preserve"> You said two weeks. </w:t>
      </w:r>
    </w:p>
    <w:p w:rsidR="00000000" w:rsidRDefault="004E651F">
      <w:r>
        <w:rPr>
          <w:b/>
        </w:rPr>
        <w:t>Rachel:</w:t>
      </w:r>
      <w:r>
        <w:t xml:space="preserve"> No, I </w:t>
      </w:r>
      <w:r>
        <w:t xml:space="preserve">said today! See, for a superhero, not so much with the listening. </w:t>
      </w:r>
    </w:p>
    <w:p w:rsidR="00000000" w:rsidRDefault="004E651F">
      <w:pPr>
        <w:rPr>
          <w:b/>
        </w:rPr>
      </w:pPr>
      <w:r>
        <w:rPr>
          <w:b/>
        </w:rPr>
        <w:t>Scene:</w:t>
      </w:r>
      <w:r>
        <w:rPr>
          <w:b/>
        </w:rPr>
        <w:br/>
      </w:r>
      <w:r>
        <w:rPr>
          <w:b/>
        </w:rPr>
        <w:t xml:space="preserve">Days of Our Lives set </w:t>
      </w:r>
    </w:p>
    <w:p w:rsidR="00000000" w:rsidRDefault="004E651F">
      <w:r>
        <w:rPr>
          <w:b/>
        </w:rPr>
        <w:t>Joey:</w:t>
      </w:r>
      <w:r>
        <w:t xml:space="preserve"> Hey. </w:t>
      </w:r>
    </w:p>
    <w:p w:rsidR="00000000" w:rsidRDefault="004E651F">
      <w:r>
        <w:rPr>
          <w:b/>
        </w:rPr>
        <w:t>Phoebe:</w:t>
      </w:r>
      <w:r>
        <w:t xml:space="preserve"> Hey. So, what did he say? </w:t>
      </w:r>
    </w:p>
    <w:p w:rsidR="00000000" w:rsidRDefault="004E651F">
      <w:r>
        <w:rPr>
          <w:b/>
        </w:rPr>
        <w:t>Joey:</w:t>
      </w:r>
      <w:r>
        <w:t xml:space="preserve"> Well, he can be a little rough around the edges, so I'm gonna replace a word he used a lot, with the word </w:t>
      </w:r>
      <w:r>
        <w:t xml:space="preserve">"puppy." Okay, so he said: "If your puppy friend doesn't get her puppy act together, I'm gonna fire her mother-puppy ass." </w:t>
      </w:r>
    </w:p>
    <w:p w:rsidR="00000000" w:rsidRDefault="004E651F">
      <w:r>
        <w:rPr>
          <w:b/>
        </w:rPr>
        <w:t>Phoebe:</w:t>
      </w:r>
      <w:r>
        <w:t xml:space="preserve"> I'm sorry, I can't do this. I'm not an actor. </w:t>
      </w:r>
    </w:p>
    <w:p w:rsidR="00000000" w:rsidRDefault="004E651F">
      <w:r>
        <w:rPr>
          <w:b/>
        </w:rPr>
        <w:t>Joey:</w:t>
      </w:r>
      <w:r>
        <w:t xml:space="preserve"> That's right, you're not. You're a nurse. You're Nurse With Tray. </w:t>
      </w:r>
    </w:p>
    <w:p w:rsidR="00000000" w:rsidRDefault="004E651F">
      <w:r>
        <w:rPr>
          <w:b/>
        </w:rPr>
        <w:t>Phoe</w:t>
      </w:r>
      <w:r>
        <w:rPr>
          <w:b/>
        </w:rPr>
        <w:t>be:</w:t>
      </w:r>
      <w:r>
        <w:t xml:space="preserve"> Joey. </w:t>
      </w:r>
    </w:p>
    <w:p w:rsidR="00000000" w:rsidRDefault="004E651F">
      <w:r>
        <w:rPr>
          <w:b/>
        </w:rPr>
        <w:t>Joey:</w:t>
      </w:r>
      <w:r>
        <w:t xml:space="preserve"> No, no. Nurse With Tray doesn't know Joey, she doesn't have time for friends. She gets in that operating room and she carries that tray to the doctor, because if she doesn't, people die! </w:t>
      </w:r>
    </w:p>
    <w:p w:rsidR="00000000" w:rsidRDefault="004E651F">
      <w:r>
        <w:rPr>
          <w:b/>
        </w:rPr>
        <w:t>Phoebe:</w:t>
      </w:r>
      <w:r>
        <w:t xml:space="preserve"> Who dies? </w:t>
      </w:r>
    </w:p>
    <w:p w:rsidR="00000000" w:rsidRDefault="004E651F">
      <w:r>
        <w:rPr>
          <w:b/>
        </w:rPr>
        <w:t>Joey:</w:t>
      </w:r>
      <w:r>
        <w:rPr>
          <w:i/>
        </w:rPr>
        <w:t>(Points to man on operating</w:t>
      </w:r>
      <w:r>
        <w:rPr>
          <w:i/>
        </w:rPr>
        <w:t xml:space="preserve"> table)</w:t>
      </w:r>
      <w:r>
        <w:t xml:space="preserve"> Man With Eye Patch! You get in there and you do your job. </w:t>
      </w:r>
    </w:p>
    <w:p w:rsidR="00000000" w:rsidRDefault="004E651F">
      <w:r>
        <w:rPr>
          <w:b/>
        </w:rPr>
        <w:t>Phoebe:</w:t>
      </w:r>
      <w:r>
        <w:t xml:space="preserve"> Yes, doctor. </w:t>
      </w:r>
    </w:p>
    <w:p w:rsidR="00000000" w:rsidRDefault="004E651F">
      <w:r>
        <w:rPr>
          <w:b/>
        </w:rPr>
        <w:t>Joey:</w:t>
      </w:r>
      <w:r>
        <w:t xml:space="preserve"> Okay. </w:t>
      </w:r>
    </w:p>
    <w:p w:rsidR="00000000" w:rsidRDefault="004E651F">
      <w:r>
        <w:rPr>
          <w:b/>
        </w:rPr>
        <w:t>Director:</w:t>
      </w:r>
      <w:r>
        <w:t xml:space="preserve"> Okay, let's try this one more time. </w:t>
      </w:r>
    </w:p>
    <w:p w:rsidR="00000000" w:rsidRDefault="004E651F">
      <w:r>
        <w:rPr>
          <w:b/>
        </w:rPr>
        <w:t>Phoebe:</w:t>
      </w:r>
      <w:r>
        <w:t xml:space="preserve"> Hang in there, Man With Eye Patch, your tray is coming! </w:t>
      </w:r>
    </w:p>
    <w:p w:rsidR="00000000" w:rsidRDefault="004E651F">
      <w:r>
        <w:rPr>
          <w:b/>
        </w:rPr>
        <w:t>Director:</w:t>
      </w:r>
      <w:r>
        <w:t xml:space="preserve"> And...Action! </w:t>
      </w:r>
    </w:p>
    <w:p w:rsidR="00000000" w:rsidRDefault="004E651F">
      <w:r>
        <w:rPr>
          <w:b/>
        </w:rPr>
        <w:t>Phoebe:</w:t>
      </w:r>
      <w:r>
        <w:rPr>
          <w:i/>
        </w:rPr>
        <w:t xml:space="preserve">(Does the </w:t>
      </w:r>
      <w:r>
        <w:rPr>
          <w:i/>
        </w:rPr>
        <w:t>scene)</w:t>
      </w:r>
      <w:r>
        <w:t xml:space="preserve"> Yes, I did it! I nailed it! Yay! What's next? </w:t>
      </w:r>
    </w:p>
    <w:p w:rsidR="00000000" w:rsidRDefault="004E651F">
      <w:r>
        <w:rPr>
          <w:b/>
        </w:rPr>
        <w:t>Director:</w:t>
      </w:r>
      <w:r>
        <w:t xml:space="preserve"> The rest of the scene. </w:t>
      </w:r>
    </w:p>
    <w:p w:rsidR="00000000" w:rsidRDefault="004E651F">
      <w:r>
        <w:rPr>
          <w:b/>
        </w:rPr>
        <w:t>Phoebe:</w:t>
      </w:r>
      <w:r>
        <w:t xml:space="preserve"> Okay, from the top, people! </w:t>
      </w:r>
    </w:p>
    <w:p w:rsidR="00000000" w:rsidRDefault="004E651F">
      <w:pPr>
        <w:rPr>
          <w:b/>
        </w:rPr>
      </w:pPr>
      <w:r>
        <w:rPr>
          <w:b/>
        </w:rPr>
        <w:t>Scene:</w:t>
      </w:r>
      <w:r>
        <w:rPr>
          <w:b/>
        </w:rPr>
        <w:br/>
      </w:r>
      <w:r>
        <w:rPr>
          <w:b/>
        </w:rPr>
        <w:t xml:space="preserve">Ralph Lauren </w:t>
      </w:r>
    </w:p>
    <w:p w:rsidR="00000000" w:rsidRDefault="004E651F">
      <w:r>
        <w:rPr>
          <w:b/>
        </w:rPr>
        <w:t>Rachel:</w:t>
      </w:r>
      <w:r>
        <w:t xml:space="preserve"> Listen. Sudden change of plans. My maternity leave just ended. They told me that if I didn't come back</w:t>
      </w:r>
      <w:r>
        <w:t xml:space="preserve"> today, they were gonna fire me. </w:t>
      </w:r>
    </w:p>
    <w:p w:rsidR="00000000" w:rsidRDefault="004E651F">
      <w:r>
        <w:rPr>
          <w:b/>
        </w:rPr>
        <w:t>Ross:</w:t>
      </w:r>
      <w:r>
        <w:t xml:space="preserve"> What? No, that's illegal. I'm gonna have the labor department down her so fast they won't even... </w:t>
      </w:r>
    </w:p>
    <w:p w:rsidR="00000000" w:rsidRDefault="004E651F">
      <w:r>
        <w:rPr>
          <w:b/>
        </w:rPr>
        <w:t>Rachel:</w:t>
      </w:r>
      <w:r>
        <w:t xml:space="preserve"> Alright, alright. Calm down Norma Rae. They didn't actually say that. I'm just afraid if I don't come back ri</w:t>
      </w:r>
      <w:r>
        <w:t xml:space="preserve">ght now this guy's gonna try to squeeze me out. </w:t>
      </w:r>
    </w:p>
    <w:p w:rsidR="00000000" w:rsidRDefault="004E651F">
      <w:r>
        <w:rPr>
          <w:b/>
        </w:rPr>
        <w:t>Ross:</w:t>
      </w:r>
      <w:r>
        <w:t xml:space="preserve"> What about Emma? We don't have a nanny. </w:t>
      </w:r>
    </w:p>
    <w:p w:rsidR="00000000" w:rsidRDefault="004E651F">
      <w:r>
        <w:rPr>
          <w:b/>
        </w:rPr>
        <w:t>Rachel:</w:t>
      </w:r>
      <w:r>
        <w:t xml:space="preserve"> I know. You know, we're just gonna have to figure out a plan tonight. Can you please just take care of her for today? </w:t>
      </w:r>
    </w:p>
    <w:p w:rsidR="00000000" w:rsidRDefault="004E651F">
      <w:r>
        <w:rPr>
          <w:b/>
        </w:rPr>
        <w:t>Ross:</w:t>
      </w:r>
      <w:r>
        <w:t xml:space="preserve"> Absolutely. Just give me yo</w:t>
      </w:r>
      <w:r>
        <w:t xml:space="preserve">ur breast and we'll be on our way. </w:t>
      </w:r>
    </w:p>
    <w:p w:rsidR="00000000" w:rsidRDefault="004E651F">
      <w:r>
        <w:rPr>
          <w:b/>
        </w:rPr>
        <w:t>Rachel:</w:t>
      </w:r>
      <w:r>
        <w:t xml:space="preserve"> Come on, I don't know what else to do. </w:t>
      </w:r>
    </w:p>
    <w:p w:rsidR="00000000" w:rsidRDefault="004E651F">
      <w:r>
        <w:rPr>
          <w:b/>
        </w:rPr>
        <w:t>Ross:</w:t>
      </w:r>
      <w:r>
        <w:t xml:space="preserve"> Fine, fine. </w:t>
      </w:r>
      <w:r>
        <w:rPr>
          <w:i/>
        </w:rPr>
        <w:t>(To Emma)</w:t>
      </w:r>
      <w:r>
        <w:t xml:space="preserve"> We'll have fun, won't we? Yes, we will, yes we will. </w:t>
      </w:r>
      <w:r>
        <w:rPr>
          <w:i/>
        </w:rPr>
        <w:t>(Gives her a kiss, and the pink bow tapes itself to his head.)</w:t>
      </w:r>
      <w:r>
        <w:t xml:space="preserve"> </w:t>
      </w:r>
    </w:p>
    <w:p w:rsidR="00000000" w:rsidRDefault="004E651F">
      <w:r>
        <w:rPr>
          <w:b/>
        </w:rPr>
        <w:t>Rachel:</w:t>
      </w:r>
      <w:r>
        <w:t xml:space="preserve"> Ross? </w:t>
      </w:r>
    </w:p>
    <w:p w:rsidR="00000000" w:rsidRDefault="004E651F">
      <w:r>
        <w:rPr>
          <w:b/>
        </w:rPr>
        <w:t>Ross:</w:t>
      </w:r>
      <w:r>
        <w:t xml:space="preserve"> Huh? </w:t>
      </w:r>
    </w:p>
    <w:p w:rsidR="00000000" w:rsidRDefault="004E651F">
      <w:r>
        <w:rPr>
          <w:b/>
        </w:rPr>
        <w:t>Rachel:</w:t>
      </w:r>
      <w:r>
        <w:t xml:space="preserve"> You're pretty. </w:t>
      </w:r>
    </w:p>
    <w:p w:rsidR="00000000" w:rsidRDefault="004E651F">
      <w:pPr>
        <w:rPr>
          <w:b/>
        </w:rPr>
      </w:pPr>
      <w:r>
        <w:rPr>
          <w:b/>
        </w:rPr>
        <w:t>Scene:</w:t>
      </w:r>
      <w:r>
        <w:rPr>
          <w:b/>
        </w:rPr>
        <w:br/>
      </w:r>
      <w:r>
        <w:rPr>
          <w:b/>
        </w:rPr>
        <w:t xml:space="preserve">Chandler and Monica's </w:t>
      </w:r>
    </w:p>
    <w:p w:rsidR="00000000" w:rsidRDefault="004E651F">
      <w:r>
        <w:rPr>
          <w:b/>
        </w:rPr>
        <w:t>Chandler:</w:t>
      </w:r>
      <w:r>
        <w:t xml:space="preserve"> Whatever I decide to do, I'm gonna be starting a career from scratch. It's gonna be a while before I make a living at it. Maybe now is not the right time to be starting a family. </w:t>
      </w:r>
    </w:p>
    <w:p w:rsidR="00000000" w:rsidRDefault="004E651F">
      <w:r>
        <w:rPr>
          <w:b/>
        </w:rPr>
        <w:t>Ross:</w:t>
      </w:r>
      <w:r>
        <w:t xml:space="preserve"> So you</w:t>
      </w:r>
      <w:r>
        <w:t xml:space="preserve"> have to tell Monica you don't want to have a baby right now? </w:t>
      </w:r>
    </w:p>
    <w:p w:rsidR="00000000" w:rsidRDefault="004E651F">
      <w:r>
        <w:rPr>
          <w:b/>
        </w:rPr>
        <w:t>Chandler:</w:t>
      </w:r>
      <w:r>
        <w:t xml:space="preserve"> Yeah. </w:t>
      </w:r>
    </w:p>
    <w:p w:rsidR="00000000" w:rsidRDefault="004E651F">
      <w:r>
        <w:rPr>
          <w:b/>
        </w:rPr>
        <w:t>Ross:</w:t>
      </w:r>
      <w:r>
        <w:rPr>
          <w:i/>
        </w:rPr>
        <w:t>(Hugs Chandler)</w:t>
      </w:r>
      <w:r>
        <w:t xml:space="preserve"> Good-bye. </w:t>
      </w:r>
    </w:p>
    <w:p w:rsidR="00000000" w:rsidRDefault="004E651F">
      <w:r>
        <w:rPr>
          <w:b/>
        </w:rPr>
        <w:t>Monica:</w:t>
      </w:r>
      <w:r>
        <w:rPr>
          <w:i/>
        </w:rPr>
        <w:t>(Enters)</w:t>
      </w:r>
      <w:r>
        <w:t xml:space="preserve"> Okay, it's baby time. Pants off Bing. </w:t>
      </w:r>
      <w:r>
        <w:rPr>
          <w:i/>
        </w:rPr>
        <w:t>(Sees Ross)</w:t>
      </w:r>
      <w:r>
        <w:t xml:space="preserve"> Didn't see you there Geller. </w:t>
      </w:r>
    </w:p>
    <w:p w:rsidR="00000000" w:rsidRDefault="004E651F">
      <w:r>
        <w:rPr>
          <w:b/>
        </w:rPr>
        <w:t>Chandler:</w:t>
      </w:r>
      <w:r>
        <w:t xml:space="preserve"> Yeah, Ross is here so... </w:t>
      </w:r>
    </w:p>
    <w:p w:rsidR="00000000" w:rsidRDefault="004E651F">
      <w:r>
        <w:rPr>
          <w:b/>
        </w:rPr>
        <w:t>Ross:</w:t>
      </w:r>
      <w:r>
        <w:t xml:space="preserve"> Yeah, </w:t>
      </w:r>
      <w:r>
        <w:t xml:space="preserve">and I was really hoping that I could hang out. What do you feel like doing? </w:t>
      </w:r>
    </w:p>
    <w:p w:rsidR="00000000" w:rsidRDefault="004E651F">
      <w:r>
        <w:rPr>
          <w:b/>
        </w:rPr>
        <w:t>Monica:</w:t>
      </w:r>
      <w:r>
        <w:t xml:space="preserve"> We're gonna have sex. </w:t>
      </w:r>
    </w:p>
    <w:p w:rsidR="00000000" w:rsidRDefault="004E651F">
      <w:r>
        <w:rPr>
          <w:b/>
        </w:rPr>
        <w:t>Ross:</w:t>
      </w:r>
      <w:r>
        <w:t xml:space="preserve"> I don't feel like having sex. Maybe we can watch a movie or something. </w:t>
      </w:r>
    </w:p>
    <w:p w:rsidR="00000000" w:rsidRDefault="004E651F">
      <w:r>
        <w:rPr>
          <w:b/>
        </w:rPr>
        <w:t>Monica:</w:t>
      </w:r>
      <w:r>
        <w:t xml:space="preserve"> Let me put it this way. We're having sex whether you're here o</w:t>
      </w:r>
      <w:r>
        <w:t xml:space="preserve">r not. </w:t>
      </w:r>
    </w:p>
    <w:p w:rsidR="00000000" w:rsidRDefault="004E651F">
      <w:r>
        <w:rPr>
          <w:b/>
        </w:rPr>
        <w:t>Ross:</w:t>
      </w:r>
      <w:r>
        <w:t xml:space="preserve"> Pants off Bing! </w:t>
      </w:r>
    </w:p>
    <w:p w:rsidR="00000000" w:rsidRDefault="004E651F">
      <w:pPr>
        <w:rPr>
          <w:b/>
        </w:rPr>
      </w:pPr>
      <w:r>
        <w:rPr>
          <w:b/>
        </w:rPr>
        <w:t>Scene:</w:t>
      </w:r>
      <w:r>
        <w:rPr>
          <w:b/>
        </w:rPr>
        <w:br/>
      </w:r>
      <w:r>
        <w:rPr>
          <w:b/>
        </w:rPr>
        <w:t xml:space="preserve">Ralph Lauren </w:t>
      </w:r>
    </w:p>
    <w:p w:rsidR="00000000" w:rsidRDefault="004E651F">
      <w:r>
        <w:rPr>
          <w:b/>
        </w:rPr>
        <w:t>Rachel:</w:t>
      </w:r>
      <w:r>
        <w:t xml:space="preserve"> Alright. Now that I'm back, why don't you just fill me in on what you've been up to? </w:t>
      </w:r>
    </w:p>
    <w:p w:rsidR="00000000" w:rsidRDefault="004E651F">
      <w:r>
        <w:rPr>
          <w:b/>
        </w:rPr>
        <w:t>Gavin:</w:t>
      </w:r>
      <w:r>
        <w:t xml:space="preserve"> Well, I've changed your screensaver from that picture of *Nsync. </w:t>
      </w:r>
    </w:p>
    <w:p w:rsidR="00000000" w:rsidRDefault="004E651F">
      <w:r>
        <w:rPr>
          <w:b/>
        </w:rPr>
        <w:t>Rachel:</w:t>
      </w:r>
      <w:r>
        <w:t xml:space="preserve"> Hey, they were popular when I</w:t>
      </w:r>
      <w:r>
        <w:t xml:space="preserve"> left! </w:t>
      </w:r>
    </w:p>
    <w:p w:rsidR="00000000" w:rsidRDefault="004E651F">
      <w:r>
        <w:rPr>
          <w:b/>
        </w:rPr>
        <w:t>Gavin:</w:t>
      </w:r>
      <w:r>
        <w:t xml:space="preserve"> Also, I've just been working on this big presentation for tomorrow. </w:t>
      </w:r>
    </w:p>
    <w:p w:rsidR="00000000" w:rsidRDefault="004E651F">
      <w:r>
        <w:rPr>
          <w:b/>
        </w:rPr>
        <w:t>Rachel:</w:t>
      </w:r>
      <w:r>
        <w:t xml:space="preserve"> Well, I should be involved in that, so why don't you get me up to speed? </w:t>
      </w:r>
    </w:p>
    <w:p w:rsidR="00000000" w:rsidRDefault="004E651F">
      <w:r>
        <w:rPr>
          <w:b/>
        </w:rPr>
        <w:t>Gavin:</w:t>
      </w:r>
      <w:r>
        <w:t xml:space="preserve"> That's gonna take weeks. Why don't just let me take care of the presentation? </w:t>
      </w:r>
    </w:p>
    <w:p w:rsidR="00000000" w:rsidRDefault="004E651F">
      <w:r>
        <w:rPr>
          <w:b/>
        </w:rPr>
        <w:t>Rach</w:t>
      </w:r>
      <w:r>
        <w:rPr>
          <w:b/>
        </w:rPr>
        <w:t>el:</w:t>
      </w:r>
      <w:r>
        <w:t xml:space="preserve"> Oh, no no no no. I see what you're doing here, alright, listen, this is my job buddy. Okay, I've had it for five years, and I know how it works, so why don't you just catch me up! </w:t>
      </w:r>
    </w:p>
    <w:p w:rsidR="00000000" w:rsidRDefault="004E651F">
      <w:r>
        <w:rPr>
          <w:b/>
        </w:rPr>
        <w:t>Gavin:</w:t>
      </w:r>
      <w:r>
        <w:t xml:space="preserve"> Fine. </w:t>
      </w:r>
    </w:p>
    <w:p w:rsidR="00000000" w:rsidRDefault="004E651F">
      <w:r>
        <w:rPr>
          <w:b/>
        </w:rPr>
        <w:t>Rachel:</w:t>
      </w:r>
      <w:r>
        <w:rPr>
          <w:i/>
        </w:rPr>
        <w:t>(Sits down in her chair)</w:t>
      </w:r>
      <w:r>
        <w:t xml:space="preserve"> Oh god. You've totally me</w:t>
      </w:r>
      <w:r>
        <w:t xml:space="preserve">ssed with the back support of my chair. How do you fix this? </w:t>
      </w:r>
    </w:p>
    <w:p w:rsidR="00000000" w:rsidRDefault="004E651F">
      <w:r>
        <w:rPr>
          <w:b/>
        </w:rPr>
        <w:t>Gavin:</w:t>
      </w:r>
      <w:r>
        <w:t xml:space="preserve"> Hey, you've been here five years, you figure it out. </w:t>
      </w:r>
    </w:p>
    <w:p w:rsidR="00000000" w:rsidRDefault="004E651F">
      <w:r>
        <w:rPr>
          <w:b/>
        </w:rPr>
        <w:t>Rachel:</w:t>
      </w:r>
      <w:r>
        <w:t xml:space="preserve"> Fine, I will. </w:t>
      </w:r>
      <w:r>
        <w:rPr>
          <w:i/>
        </w:rPr>
        <w:t>(Pushes that button thing on the chair that makes it "collapse")</w:t>
      </w:r>
      <w:r>
        <w:t xml:space="preserve"> Alright, fill me in! </w:t>
      </w:r>
    </w:p>
    <w:p w:rsidR="00000000" w:rsidRDefault="004E651F">
      <w:pPr>
        <w:rPr>
          <w:b/>
        </w:rPr>
      </w:pPr>
      <w:r>
        <w:rPr>
          <w:b/>
        </w:rPr>
        <w:t>Scene:</w:t>
      </w:r>
      <w:r>
        <w:rPr>
          <w:b/>
        </w:rPr>
        <w:br/>
      </w:r>
      <w:r>
        <w:rPr>
          <w:b/>
        </w:rPr>
        <w:t>Chandler and Moni</w:t>
      </w:r>
      <w:r>
        <w:rPr>
          <w:b/>
        </w:rPr>
        <w:t xml:space="preserve">ca's </w:t>
      </w:r>
    </w:p>
    <w:p w:rsidR="00000000" w:rsidRDefault="004E651F">
      <w:r>
        <w:rPr>
          <w:b/>
        </w:rPr>
        <w:t>Ross:</w:t>
      </w:r>
      <w:r>
        <w:t xml:space="preserve"> Hey. </w:t>
      </w:r>
    </w:p>
    <w:p w:rsidR="00000000" w:rsidRDefault="004E651F">
      <w:r>
        <w:rPr>
          <w:b/>
        </w:rPr>
        <w:t>Chandler:</w:t>
      </w:r>
      <w:r>
        <w:t xml:space="preserve"> Hey. </w:t>
      </w:r>
    </w:p>
    <w:p w:rsidR="00000000" w:rsidRDefault="004E651F">
      <w:r>
        <w:rPr>
          <w:b/>
        </w:rPr>
        <w:t>Ross:</w:t>
      </w:r>
      <w:r>
        <w:t xml:space="preserve"> You have a blue tie that would go with this? Emma spit up on mine. </w:t>
      </w:r>
    </w:p>
    <w:p w:rsidR="00000000" w:rsidRDefault="004E651F">
      <w:r>
        <w:rPr>
          <w:b/>
        </w:rPr>
        <w:t>Chandler:</w:t>
      </w:r>
      <w:r>
        <w:t xml:space="preserve"> Oh, yeah. But you have to give it back if I get a job. Of course, by that time in the future ties will be obsolete and we'll all be wearin</w:t>
      </w:r>
      <w:r>
        <w:t xml:space="preserve">g silver jump suits. </w:t>
      </w:r>
    </w:p>
    <w:p w:rsidR="00000000" w:rsidRDefault="004E651F">
      <w:r>
        <w:rPr>
          <w:b/>
        </w:rPr>
        <w:t>Monica:</w:t>
      </w:r>
      <w:r>
        <w:rPr>
          <w:i/>
        </w:rPr>
        <w:t>(Enters from the bedroom)</w:t>
      </w:r>
      <w:r>
        <w:t xml:space="preserve"> Hi, good morning lover. I gotta say after last night, I'm a little weak in the knees. </w:t>
      </w:r>
    </w:p>
    <w:p w:rsidR="00000000" w:rsidRDefault="004E651F">
      <w:r>
        <w:rPr>
          <w:b/>
        </w:rPr>
        <w:t>Ross:</w:t>
      </w:r>
      <w:r>
        <w:t xml:space="preserve"> Here's an idea. You walk into a room...take a quick scan! </w:t>
      </w:r>
    </w:p>
    <w:p w:rsidR="00000000" w:rsidRDefault="004E651F">
      <w:r>
        <w:rPr>
          <w:b/>
        </w:rPr>
        <w:t>Monica:</w:t>
      </w:r>
      <w:r>
        <w:rPr>
          <w:i/>
        </w:rPr>
        <w:t>(To Ross)</w:t>
      </w:r>
      <w:r>
        <w:t xml:space="preserve"> Sorry. </w:t>
      </w:r>
      <w:r>
        <w:rPr>
          <w:i/>
        </w:rPr>
        <w:t>(To Chandler)</w:t>
      </w:r>
      <w:r>
        <w:t xml:space="preserve"> But I kind </w:t>
      </w:r>
      <w:r>
        <w:t xml:space="preserve">of have this feeling that we may have made a baby last night. </w:t>
      </w:r>
    </w:p>
    <w:p w:rsidR="00000000" w:rsidRDefault="004E651F">
      <w:r>
        <w:rPr>
          <w:b/>
        </w:rPr>
        <w:t>Chandler:</w:t>
      </w:r>
      <w:r>
        <w:t xml:space="preserve"> Oh god, I have to tell you something. You're not pregnant. </w:t>
      </w:r>
    </w:p>
    <w:p w:rsidR="00000000" w:rsidRDefault="004E651F">
      <w:r>
        <w:rPr>
          <w:b/>
        </w:rPr>
        <w:t>Monica:</w:t>
      </w:r>
      <w:r>
        <w:t xml:space="preserve"> What are you talking about? </w:t>
      </w:r>
    </w:p>
    <w:p w:rsidR="00000000" w:rsidRDefault="004E651F">
      <w:r>
        <w:rPr>
          <w:b/>
        </w:rPr>
        <w:t>Chandler:</w:t>
      </w:r>
      <w:r>
        <w:t xml:space="preserve"> That thing that I have to do to make a baby. I faked it. </w:t>
      </w:r>
    </w:p>
    <w:p w:rsidR="00000000" w:rsidRDefault="004E651F">
      <w:r>
        <w:rPr>
          <w:b/>
        </w:rPr>
        <w:t>Monica:</w:t>
      </w:r>
      <w:r>
        <w:t xml:space="preserve"> What!? You</w:t>
      </w:r>
      <w:r>
        <w:t xml:space="preserve"> faked it? </w:t>
      </w:r>
    </w:p>
    <w:p w:rsidR="00000000" w:rsidRDefault="004E651F">
      <w:r>
        <w:rPr>
          <w:b/>
        </w:rPr>
        <w:t>Ross:</w:t>
      </w:r>
      <w:r>
        <w:t xml:space="preserve"> You know what? I don't need a tie. I mean, it's better, open collar. You know, it's more casual </w:t>
      </w:r>
      <w:r>
        <w:rPr>
          <w:i/>
        </w:rPr>
        <w:t>(He leaves.)</w:t>
      </w:r>
      <w:r>
        <w:t xml:space="preserve"> </w:t>
      </w:r>
    </w:p>
    <w:p w:rsidR="00000000" w:rsidRDefault="004E651F">
      <w:pPr>
        <w:rPr>
          <w:b/>
        </w:rPr>
      </w:pPr>
      <w:r>
        <w:rPr>
          <w:b/>
        </w:rPr>
        <w:t>Scene:</w:t>
      </w:r>
      <w:r>
        <w:rPr>
          <w:b/>
        </w:rPr>
        <w:br/>
      </w:r>
      <w:r>
        <w:rPr>
          <w:b/>
        </w:rPr>
        <w:t xml:space="preserve">Days of Our Lives set </w:t>
      </w:r>
    </w:p>
    <w:p w:rsidR="00000000" w:rsidRDefault="004E651F">
      <w:r>
        <w:rPr>
          <w:b/>
        </w:rPr>
        <w:t>Phoebe:</w:t>
      </w:r>
      <w:r>
        <w:t xml:space="preserve"> Joey, listen. I can't do this, it doesn't make any sense. Yesterday I was a nurse, and tod</w:t>
      </w:r>
      <w:r>
        <w:t xml:space="preserve">ay I'm a waitress at a cafe? </w:t>
      </w:r>
    </w:p>
    <w:p w:rsidR="00000000" w:rsidRDefault="004E651F">
      <w:r>
        <w:rPr>
          <w:b/>
        </w:rPr>
        <w:t>Joey:</w:t>
      </w:r>
      <w:r>
        <w:t xml:space="preserve"> Oh, sometimes we use the same extras for different parts. It's okay. </w:t>
      </w:r>
    </w:p>
    <w:p w:rsidR="00000000" w:rsidRDefault="004E651F">
      <w:r>
        <w:rPr>
          <w:b/>
        </w:rPr>
        <w:t>Phoebe:</w:t>
      </w:r>
      <w:r>
        <w:t xml:space="preserve"> Well, it's not okay, because I gave a very memorable performance as the nurse. And now suddenly I'm the waitress? That's gonna confuse my fans</w:t>
      </w:r>
      <w:r>
        <w:t xml:space="preserve">. </w:t>
      </w:r>
    </w:p>
    <w:p w:rsidR="00000000" w:rsidRDefault="004E651F">
      <w:r>
        <w:rPr>
          <w:b/>
        </w:rPr>
        <w:t>Joey:</w:t>
      </w:r>
      <w:r>
        <w:t xml:space="preserve"> Maybe you are a nurse, but you moonlight as a waitress. </w:t>
      </w:r>
    </w:p>
    <w:p w:rsidR="00000000" w:rsidRDefault="004E651F">
      <w:r>
        <w:rPr>
          <w:b/>
        </w:rPr>
        <w:t>Phoebe:</w:t>
      </w:r>
      <w:r>
        <w:t xml:space="preserve"> Uhuh. Because I'm a single mother, supporting my two children. </w:t>
      </w:r>
    </w:p>
    <w:p w:rsidR="00000000" w:rsidRDefault="004E651F">
      <w:r>
        <w:rPr>
          <w:b/>
        </w:rPr>
        <w:t>Joey:</w:t>
      </w:r>
      <w:r>
        <w:t xml:space="preserve"> Nice. </w:t>
      </w:r>
    </w:p>
    <w:p w:rsidR="00000000" w:rsidRDefault="004E651F">
      <w:r>
        <w:rPr>
          <w:b/>
        </w:rPr>
        <w:t>Phoebe:</w:t>
      </w:r>
      <w:r>
        <w:t xml:space="preserve"> Wait a minute. Dr. Drake Ramoray and I work at the same hospital. Wouldn't I come over to say hi </w:t>
      </w:r>
      <w:r>
        <w:t xml:space="preserve">to him? </w:t>
      </w:r>
    </w:p>
    <w:p w:rsidR="00000000" w:rsidRDefault="004E651F">
      <w:r>
        <w:rPr>
          <w:b/>
        </w:rPr>
        <w:t>Joey:</w:t>
      </w:r>
      <w:r>
        <w:t xml:space="preserve"> No, no. See, you and Drake are having a fight. </w:t>
      </w:r>
    </w:p>
    <w:p w:rsidR="00000000" w:rsidRDefault="004E651F">
      <w:r>
        <w:rPr>
          <w:b/>
        </w:rPr>
        <w:t>Phoebe:</w:t>
      </w:r>
      <w:r>
        <w:t xml:space="preserve"> About what? </w:t>
      </w:r>
    </w:p>
    <w:p w:rsidR="00000000" w:rsidRDefault="004E651F">
      <w:r>
        <w:rPr>
          <w:b/>
        </w:rPr>
        <w:t>Joey:</w:t>
      </w:r>
      <w:r>
        <w:t xml:space="preserve"> He slept with you and then never called you. </w:t>
      </w:r>
    </w:p>
    <w:p w:rsidR="00000000" w:rsidRDefault="004E651F">
      <w:r>
        <w:rPr>
          <w:b/>
        </w:rPr>
        <w:t>Phoebe:</w:t>
      </w:r>
      <w:r>
        <w:t xml:space="preserve"> And I just wanted a new daddy for Davy and Becky. </w:t>
      </w:r>
    </w:p>
    <w:p w:rsidR="00000000" w:rsidRDefault="004E651F">
      <w:r>
        <w:rPr>
          <w:b/>
        </w:rPr>
        <w:t>Director:</w:t>
      </w:r>
      <w:r>
        <w:t xml:space="preserve"> Okay, okay, from the top. And...Action! </w:t>
      </w:r>
    </w:p>
    <w:p w:rsidR="00000000" w:rsidRDefault="004E651F">
      <w:r>
        <w:rPr>
          <w:b/>
        </w:rPr>
        <w:t>Man:</w:t>
      </w:r>
      <w:r>
        <w:t xml:space="preserve"> So, I</w:t>
      </w:r>
      <w:r>
        <w:t xml:space="preserve">'m surprised you agreed to have lunch with me. </w:t>
      </w:r>
    </w:p>
    <w:p w:rsidR="00000000" w:rsidRDefault="004E651F">
      <w:r>
        <w:rPr>
          <w:b/>
        </w:rPr>
        <w:t>Joey/Drake:</w:t>
      </w:r>
      <w:r>
        <w:t xml:space="preserve"> I'm surprised to, but yet here I am. </w:t>
      </w:r>
    </w:p>
    <w:p w:rsidR="00000000" w:rsidRDefault="004E651F">
      <w:r>
        <w:rPr>
          <w:i/>
        </w:rPr>
        <w:t>(Phoebe walks by and slaps him.)</w:t>
      </w:r>
      <w:r>
        <w:t xml:space="preserve"> </w:t>
      </w:r>
    </w:p>
    <w:p w:rsidR="00000000" w:rsidRDefault="004E651F">
      <w:r>
        <w:rPr>
          <w:b/>
        </w:rPr>
        <w:t>Director:</w:t>
      </w:r>
      <w:r>
        <w:t xml:space="preserve"> Cut, cut! What are you doing!? </w:t>
      </w:r>
    </w:p>
    <w:p w:rsidR="00000000" w:rsidRDefault="004E651F">
      <w:r>
        <w:rPr>
          <w:b/>
        </w:rPr>
        <w:t>Phoebe:</w:t>
      </w:r>
      <w:r>
        <w:t xml:space="preserve"> Yeah, well, I'm very angry at him, because he slept with me and never call</w:t>
      </w:r>
      <w:r>
        <w:t xml:space="preserve">ed me back. </w:t>
      </w:r>
    </w:p>
    <w:p w:rsidR="00000000" w:rsidRDefault="004E651F">
      <w:r>
        <w:rPr>
          <w:b/>
        </w:rPr>
        <w:t>Extra:</w:t>
      </w:r>
      <w:r>
        <w:t xml:space="preserve"> Me too! </w:t>
      </w:r>
    </w:p>
    <w:p w:rsidR="00000000" w:rsidRDefault="004E651F">
      <w:r>
        <w:rPr>
          <w:b/>
        </w:rPr>
        <w:t>Another extra:</w:t>
      </w:r>
      <w:r>
        <w:t xml:space="preserve"> Me too! </w:t>
      </w:r>
    </w:p>
    <w:p w:rsidR="00000000" w:rsidRDefault="004E651F">
      <w:r>
        <w:rPr>
          <w:b/>
        </w:rPr>
        <w:t>Joey:</w:t>
      </w:r>
      <w:r>
        <w:t xml:space="preserve"> Oh, calm down! She means on the show! We need some new extras around here! </w:t>
      </w:r>
    </w:p>
    <w:p w:rsidR="00000000" w:rsidRDefault="004E651F">
      <w:pPr>
        <w:rPr>
          <w:b/>
        </w:rPr>
      </w:pPr>
      <w:r>
        <w:rPr>
          <w:b/>
        </w:rPr>
        <w:t>Scene:</w:t>
      </w:r>
      <w:r>
        <w:rPr>
          <w:b/>
        </w:rPr>
        <w:br/>
      </w:r>
      <w:r>
        <w:rPr>
          <w:b/>
        </w:rPr>
        <w:t xml:space="preserve">Chandler and Monica's </w:t>
      </w:r>
    </w:p>
    <w:p w:rsidR="00000000" w:rsidRDefault="004E651F">
      <w:r>
        <w:rPr>
          <w:b/>
        </w:rPr>
        <w:t>Gavin:</w:t>
      </w:r>
      <w:r>
        <w:rPr>
          <w:i/>
        </w:rPr>
        <w:t>(Enters)</w:t>
      </w:r>
      <w:r>
        <w:t xml:space="preserve"> Wow, you're here already. </w:t>
      </w:r>
    </w:p>
    <w:p w:rsidR="00000000" w:rsidRDefault="004E651F">
      <w:r>
        <w:rPr>
          <w:b/>
        </w:rPr>
        <w:t>Rachel:</w:t>
      </w:r>
      <w:r>
        <w:t xml:space="preserve"> Yes. Emma and I came in a little early to</w:t>
      </w:r>
      <w:r>
        <w:t xml:space="preserve"> do research on the presentation. I actually made a few changes, but I think I'm caught up on everything. So ask me anything! </w:t>
      </w:r>
    </w:p>
    <w:p w:rsidR="00000000" w:rsidRDefault="004E651F">
      <w:r>
        <w:rPr>
          <w:b/>
        </w:rPr>
        <w:t>Gavin:</w:t>
      </w:r>
      <w:r>
        <w:t xml:space="preserve"> How do you fix the chair? </w:t>
      </w:r>
    </w:p>
    <w:p w:rsidR="00000000" w:rsidRDefault="004E651F">
      <w:r>
        <w:rPr>
          <w:b/>
        </w:rPr>
        <w:t>Rachel:</w:t>
      </w:r>
      <w:r>
        <w:t xml:space="preserve"> Except that! </w:t>
      </w:r>
      <w:r>
        <w:rPr>
          <w:i/>
        </w:rPr>
        <w:t>(Mr. Zelner enters)</w:t>
      </w:r>
      <w:r>
        <w:t xml:space="preserve"> Oh, hello, Mr. Zelner. We're all ready for our present</w:t>
      </w:r>
      <w:r>
        <w:t xml:space="preserve">ation this afternoon. </w:t>
      </w:r>
    </w:p>
    <w:p w:rsidR="00000000" w:rsidRDefault="004E651F">
      <w:r>
        <w:rPr>
          <w:b/>
        </w:rPr>
        <w:t>Mr. Zelner:</w:t>
      </w:r>
      <w:r>
        <w:t xml:space="preserve"> Good, because it's in ten minutes. </w:t>
      </w:r>
    </w:p>
    <w:p w:rsidR="00000000" w:rsidRDefault="004E651F">
      <w:r>
        <w:rPr>
          <w:b/>
        </w:rPr>
        <w:t>Rachel:</w:t>
      </w:r>
      <w:r>
        <w:t xml:space="preserve"> What? I can't do that! I have the baby, and Ross is not gonna pick her up for another hour. </w:t>
      </w:r>
    </w:p>
    <w:p w:rsidR="00000000" w:rsidRDefault="004E651F">
      <w:r>
        <w:rPr>
          <w:b/>
        </w:rPr>
        <w:t>Mr. Zelner:</w:t>
      </w:r>
      <w:r>
        <w:t xml:space="preserve"> Well, then Gavin can give the presentation, okay, we have to do it now. </w:t>
      </w:r>
      <w:r>
        <w:t xml:space="preserve">Ralph needs to leave early today. He's going helicopter shopping. </w:t>
      </w:r>
    </w:p>
    <w:p w:rsidR="00000000" w:rsidRDefault="004E651F">
      <w:r>
        <w:rPr>
          <w:b/>
        </w:rPr>
        <w:t>Rachel:</w:t>
      </w:r>
      <w:r>
        <w:t xml:space="preserve"> Well, there you go. You win, you win. You get to do the presentation, you'll knock 'em dead, no one will ever remember that I worked here, and then Ralph will buy his helicopter, an</w:t>
      </w:r>
      <w:r>
        <w:t xml:space="preserve">d Super Gavin will just fly right along side of him! </w:t>
      </w:r>
    </w:p>
    <w:p w:rsidR="00000000" w:rsidRDefault="004E651F">
      <w:r>
        <w:rPr>
          <w:b/>
        </w:rPr>
        <w:t>Gavin:</w:t>
      </w:r>
      <w:r>
        <w:t xml:space="preserve"> You can do the presentation. </w:t>
      </w:r>
    </w:p>
    <w:p w:rsidR="00000000" w:rsidRDefault="004E651F">
      <w:r>
        <w:rPr>
          <w:b/>
        </w:rPr>
        <w:t>Rachel:</w:t>
      </w:r>
      <w:r>
        <w:t xml:space="preserve"> No, I can't, I have a baby. </w:t>
      </w:r>
    </w:p>
    <w:p w:rsidR="00000000" w:rsidRDefault="004E651F">
      <w:r>
        <w:rPr>
          <w:b/>
        </w:rPr>
        <w:t>Gavin:</w:t>
      </w:r>
      <w:r>
        <w:t xml:space="preserve"> I'll watch her. </w:t>
      </w:r>
    </w:p>
    <w:p w:rsidR="00000000" w:rsidRDefault="004E651F">
      <w:r>
        <w:rPr>
          <w:b/>
        </w:rPr>
        <w:t>Rachel:</w:t>
      </w:r>
      <w:r>
        <w:t xml:space="preserve"> Why would you do that? </w:t>
      </w:r>
    </w:p>
    <w:p w:rsidR="00000000" w:rsidRDefault="004E651F">
      <w:r>
        <w:rPr>
          <w:b/>
        </w:rPr>
        <w:t>Gavin:</w:t>
      </w:r>
      <w:r>
        <w:t xml:space="preserve"> Because you've worked really hard, and it's your job, and you're </w:t>
      </w:r>
      <w:r>
        <w:t xml:space="preserve">a little crazy. </w:t>
      </w:r>
    </w:p>
    <w:p w:rsidR="00000000" w:rsidRDefault="004E651F">
      <w:r>
        <w:rPr>
          <w:b/>
        </w:rPr>
        <w:t>Rachel:</w:t>
      </w:r>
      <w:r>
        <w:t xml:space="preserve"> That's really nice. </w:t>
      </w:r>
    </w:p>
    <w:p w:rsidR="00000000" w:rsidRDefault="004E651F">
      <w:r>
        <w:rPr>
          <w:b/>
        </w:rPr>
        <w:t>Gavin:</w:t>
      </w:r>
      <w:r>
        <w:t xml:space="preserve"> I should tell you that crying women make me very uncomfortable. </w:t>
      </w:r>
    </w:p>
    <w:p w:rsidR="00000000" w:rsidRDefault="004E651F">
      <w:r>
        <w:rPr>
          <w:b/>
        </w:rPr>
        <w:t>Rachel:</w:t>
      </w:r>
      <w:r>
        <w:t xml:space="preserve"> Then you're not gonna like what's coming. </w:t>
      </w:r>
      <w:r>
        <w:rPr>
          <w:i/>
        </w:rPr>
        <w:t>(Starts crying)</w:t>
      </w:r>
      <w:r>
        <w:t xml:space="preserve"> I'm sorry, I'm sorry, I'm sorry. Thank you, thank you. </w:t>
      </w:r>
    </w:p>
    <w:p w:rsidR="00000000" w:rsidRDefault="004E651F">
      <w:r>
        <w:rPr>
          <w:b/>
        </w:rPr>
        <w:t>Gavin:</w:t>
      </w:r>
      <w:r>
        <w:t xml:space="preserve"> I'm reall</w:t>
      </w:r>
      <w:r>
        <w:t xml:space="preserve">y fine, don't worry, I'm great with children. </w:t>
      </w:r>
      <w:r>
        <w:rPr>
          <w:i/>
        </w:rPr>
        <w:t>(To Emma)</w:t>
      </w:r>
      <w:r>
        <w:t xml:space="preserve"> Gavin Mitchell. Pleased to meet you. </w:t>
      </w:r>
    </w:p>
    <w:p w:rsidR="00000000" w:rsidRDefault="004E651F">
      <w:pPr>
        <w:rPr>
          <w:b/>
        </w:rPr>
      </w:pPr>
      <w:r>
        <w:rPr>
          <w:b/>
        </w:rPr>
        <w:t>Scene:</w:t>
      </w:r>
      <w:r>
        <w:rPr>
          <w:b/>
        </w:rPr>
        <w:br/>
      </w:r>
      <w:r>
        <w:rPr>
          <w:b/>
        </w:rPr>
        <w:t xml:space="preserve">Days of Our Lives set </w:t>
      </w:r>
    </w:p>
    <w:p w:rsidR="00000000" w:rsidRDefault="004E651F">
      <w:r>
        <w:rPr>
          <w:b/>
        </w:rPr>
        <w:t>Joey:</w:t>
      </w:r>
      <w:r>
        <w:t xml:space="preserve"> Please don't fire my friend. Just let me talk to her. </w:t>
      </w:r>
    </w:p>
    <w:p w:rsidR="00000000" w:rsidRDefault="004E651F">
      <w:r>
        <w:rPr>
          <w:b/>
        </w:rPr>
        <w:t>Director:</w:t>
      </w:r>
      <w:r>
        <w:t xml:space="preserve"> Okay, okay. But this is her last chance. </w:t>
      </w:r>
    </w:p>
    <w:p w:rsidR="00000000" w:rsidRDefault="004E651F">
      <w:r>
        <w:rPr>
          <w:b/>
        </w:rPr>
        <w:t>Joey:</w:t>
      </w:r>
      <w:r>
        <w:t xml:space="preserve"> Thank you, th</w:t>
      </w:r>
      <w:r>
        <w:t xml:space="preserve">ank you. How about I do something for you? Tomorrow, I'll bring you a hat, cover up the bald? </w:t>
      </w:r>
    </w:p>
    <w:p w:rsidR="00000000" w:rsidRDefault="004E651F">
      <w:r>
        <w:rPr>
          <w:b/>
        </w:rPr>
        <w:t>Joey:</w:t>
      </w:r>
      <w:r>
        <w:t xml:space="preserve"> Hey, listen Pheebs. I was just talking to the director, and he was thinking, maybe this time you don't hit Drake, you just wait on the tables? </w:t>
      </w:r>
    </w:p>
    <w:p w:rsidR="00000000" w:rsidRDefault="004E651F">
      <w:r>
        <w:rPr>
          <w:b/>
        </w:rPr>
        <w:t>Phoebe:</w:t>
      </w:r>
      <w:r>
        <w:t xml:space="preserve"> I c</w:t>
      </w:r>
      <w:r>
        <w:t xml:space="preserve">an't do that. I'm an actor. I have a process. </w:t>
      </w:r>
    </w:p>
    <w:p w:rsidR="00000000" w:rsidRDefault="004E651F">
      <w:r>
        <w:rPr>
          <w:b/>
        </w:rPr>
        <w:t>Joey:</w:t>
      </w:r>
      <w:r>
        <w:t xml:space="preserve"> You're a masseuse. You have a table with a hole in it. </w:t>
      </w:r>
    </w:p>
    <w:p w:rsidR="00000000" w:rsidRDefault="004E651F">
      <w:r>
        <w:rPr>
          <w:b/>
        </w:rPr>
        <w:t>Phoebe:</w:t>
      </w:r>
      <w:r>
        <w:t xml:space="preserve"> Wait a minute, I see what's happening here. You're threatened. </w:t>
      </w:r>
    </w:p>
    <w:p w:rsidR="00000000" w:rsidRDefault="004E651F">
      <w:r>
        <w:rPr>
          <w:b/>
        </w:rPr>
        <w:t>Joey:</w:t>
      </w:r>
      <w:r>
        <w:t xml:space="preserve"> What? </w:t>
      </w:r>
    </w:p>
    <w:p w:rsidR="00000000" w:rsidRDefault="004E651F">
      <w:r>
        <w:rPr>
          <w:b/>
        </w:rPr>
        <w:t>Phoebe:</w:t>
      </w:r>
      <w:r>
        <w:t xml:space="preserve"> Yeah, I'm so good in this scene that I'm stealing focu</w:t>
      </w:r>
      <w:r>
        <w:t xml:space="preserve">s from you. Well, rise to the challenge Tribianni 'cause I just raised the bar. Come join me up here! </w:t>
      </w:r>
    </w:p>
    <w:p w:rsidR="00000000" w:rsidRDefault="004E651F">
      <w:r>
        <w:rPr>
          <w:b/>
        </w:rPr>
        <w:t>Joey:</w:t>
      </w:r>
      <w:r>
        <w:rPr>
          <w:i/>
        </w:rPr>
        <w:t>(To the director)</w:t>
      </w:r>
      <w:r>
        <w:t xml:space="preserve"> Yeah, you can fire her, but I would call security, she won't go easy. </w:t>
      </w:r>
    </w:p>
    <w:p w:rsidR="00000000" w:rsidRDefault="004E651F">
      <w:pPr>
        <w:rPr>
          <w:b/>
        </w:rPr>
      </w:pPr>
      <w:r>
        <w:rPr>
          <w:b/>
        </w:rPr>
        <w:t>Scene:</w:t>
      </w:r>
      <w:r>
        <w:rPr>
          <w:b/>
        </w:rPr>
        <w:br/>
      </w:r>
      <w:r>
        <w:rPr>
          <w:b/>
        </w:rPr>
        <w:t xml:space="preserve">Chandler and Monica's </w:t>
      </w:r>
    </w:p>
    <w:p w:rsidR="00000000" w:rsidRDefault="004E651F">
      <w:r>
        <w:rPr>
          <w:b/>
        </w:rPr>
        <w:t>Monica:</w:t>
      </w:r>
      <w:r>
        <w:t xml:space="preserve"> You faked it? You cou</w:t>
      </w:r>
      <w:r>
        <w:t xml:space="preserve">ldn't have faked it! </w:t>
      </w:r>
    </w:p>
    <w:p w:rsidR="00000000" w:rsidRDefault="004E651F">
      <w:r>
        <w:rPr>
          <w:b/>
        </w:rPr>
        <w:t>Chandler:</w:t>
      </w:r>
      <w:r>
        <w:t xml:space="preserve"> Oh yes you can. You just make the faces and the noises. </w:t>
      </w:r>
    </w:p>
    <w:p w:rsidR="00000000" w:rsidRDefault="004E651F">
      <w:r>
        <w:rPr>
          <w:b/>
        </w:rPr>
        <w:t>Monica:</w:t>
      </w:r>
      <w:r>
        <w:t xml:space="preserve"> Guys can fake it? Unbelievable. The one thing that's ours! Besides, why would you fake it when we're trying to have a baby? </w:t>
      </w:r>
    </w:p>
    <w:p w:rsidR="00000000" w:rsidRDefault="004E651F">
      <w:r>
        <w:rPr>
          <w:b/>
        </w:rPr>
        <w:t>Chandler:</w:t>
      </w:r>
      <w:r>
        <w:t xml:space="preserve"> That's actually why. Loo</w:t>
      </w:r>
      <w:r>
        <w:t xml:space="preserve">k, I'm starting a whole new career now, and I'm not saying that I don't want to have a baby, I'm just saying maybe we could wait a little while. </w:t>
      </w:r>
    </w:p>
    <w:p w:rsidR="00000000" w:rsidRDefault="004E651F">
      <w:r>
        <w:rPr>
          <w:b/>
        </w:rPr>
        <w:t>Monica:</w:t>
      </w:r>
      <w:r>
        <w:t xml:space="preserve"> Like a month? </w:t>
      </w:r>
    </w:p>
    <w:p w:rsidR="00000000" w:rsidRDefault="004E651F">
      <w:r>
        <w:rPr>
          <w:b/>
        </w:rPr>
        <w:t>Chandler:</w:t>
      </w:r>
      <w:r>
        <w:t xml:space="preserve"> Or a year? </w:t>
      </w:r>
    </w:p>
    <w:p w:rsidR="00000000" w:rsidRDefault="004E651F">
      <w:r>
        <w:rPr>
          <w:b/>
        </w:rPr>
        <w:t>Monica:</w:t>
      </w:r>
      <w:r>
        <w:t xml:space="preserve"> Really, you want to wait a year? </w:t>
      </w:r>
    </w:p>
    <w:p w:rsidR="00000000" w:rsidRDefault="004E651F">
      <w:r>
        <w:rPr>
          <w:b/>
        </w:rPr>
        <w:t>Chandler:</w:t>
      </w:r>
      <w:r>
        <w:t xml:space="preserve"> It could be l</w:t>
      </w:r>
      <w:r>
        <w:t xml:space="preserve">ess than a year. I mean, you've heard my stuff. "Pants. Like shorts, but longer." </w:t>
      </w:r>
      <w:r>
        <w:rPr>
          <w:i/>
        </w:rPr>
        <w:t>(Pause)</w:t>
      </w:r>
      <w:r>
        <w:t xml:space="preserve"> It'll probably be more than a year. </w:t>
      </w:r>
    </w:p>
    <w:p w:rsidR="00000000" w:rsidRDefault="004E651F">
      <w:r>
        <w:rPr>
          <w:b/>
        </w:rPr>
        <w:t>Monica:</w:t>
      </w:r>
      <w:r>
        <w:t xml:space="preserve"> I really wanna have a baby. </w:t>
      </w:r>
    </w:p>
    <w:p w:rsidR="00000000" w:rsidRDefault="004E651F">
      <w:r>
        <w:rPr>
          <w:b/>
        </w:rPr>
        <w:t>Chandler:</w:t>
      </w:r>
      <w:r>
        <w:t xml:space="preserve"> Yeah, me too. Look, I'll just get my old job back. </w:t>
      </w:r>
    </w:p>
    <w:p w:rsidR="00000000" w:rsidRDefault="004E651F">
      <w:r>
        <w:rPr>
          <w:b/>
        </w:rPr>
        <w:t>Monica:</w:t>
      </w:r>
      <w:r>
        <w:t xml:space="preserve"> No, I want you to have</w:t>
      </w:r>
      <w:r>
        <w:t xml:space="preserve"> a job that you love. Not statistical analysis and data reconfiguration. </w:t>
      </w:r>
    </w:p>
    <w:p w:rsidR="00000000" w:rsidRDefault="004E651F">
      <w:r>
        <w:rPr>
          <w:b/>
        </w:rPr>
        <w:t>Chandler:</w:t>
      </w:r>
      <w:r>
        <w:t xml:space="preserve"> I quit and you learn what I do? </w:t>
      </w:r>
    </w:p>
    <w:p w:rsidR="00000000" w:rsidRDefault="004E651F">
      <w:r>
        <w:rPr>
          <w:b/>
        </w:rPr>
        <w:t>Monica:</w:t>
      </w:r>
      <w:r>
        <w:t xml:space="preserve"> It's just, I think, there's never gonna be a right time to have a baby. I mean, now you're unemployed and in a little while you'll </w:t>
      </w:r>
      <w:r>
        <w:t xml:space="preserve">find a new job that'll keep you really busy. There's always gonna be a reason not to do this, but I think once the baby comes, forget about all those reasons. </w:t>
      </w:r>
    </w:p>
    <w:p w:rsidR="00000000" w:rsidRDefault="004E651F">
      <w:r>
        <w:rPr>
          <w:b/>
        </w:rPr>
        <w:t>Chandler:</w:t>
      </w:r>
      <w:r>
        <w:t xml:space="preserve"> I guess. It's always gonna be scary when we have a baby. </w:t>
      </w:r>
    </w:p>
    <w:p w:rsidR="00000000" w:rsidRDefault="004E651F">
      <w:r>
        <w:rPr>
          <w:b/>
        </w:rPr>
        <w:t>Monica:</w:t>
      </w:r>
      <w:r>
        <w:t xml:space="preserve"> It's gonna be really</w:t>
      </w:r>
      <w:r>
        <w:t xml:space="preserve"> scary. I mean, god. When we have a baby, there's gonna be so much that we're not able to control. I mean, the apartment's gonna be a mess, I won't have time to clean it. What if the baby gets into the ribbon drawer? Messes up all the ribbons?! What if the</w:t>
      </w:r>
      <w:r>
        <w:t xml:space="preserve">re's no room for a ribbon drawer, because the baby's stuff takes up all the space!? Where will all the ribbons go!?! </w:t>
      </w:r>
    </w:p>
    <w:p w:rsidR="00000000" w:rsidRDefault="004E651F">
      <w:r>
        <w:rPr>
          <w:b/>
        </w:rPr>
        <w:t>Chandler:</w:t>
      </w:r>
      <w:r>
        <w:t xml:space="preserve"> Should we go make a baby right now before you change your mind? </w:t>
      </w:r>
    </w:p>
    <w:p w:rsidR="00000000" w:rsidRDefault="004E651F">
      <w:r>
        <w:rPr>
          <w:b/>
        </w:rPr>
        <w:t>Monica:</w:t>
      </w:r>
      <w:r>
        <w:t xml:space="preserve"> Yes, please! </w:t>
      </w:r>
    </w:p>
    <w:p w:rsidR="00000000" w:rsidRDefault="004E651F">
      <w:r>
        <w:rPr>
          <w:b/>
        </w:rPr>
        <w:t>Chandler:</w:t>
      </w:r>
      <w:r>
        <w:t xml:space="preserve"> Oh, and I promise, I will not f</w:t>
      </w:r>
      <w:r>
        <w:t xml:space="preserve">ake it this time. </w:t>
      </w:r>
    </w:p>
    <w:p w:rsidR="00000000" w:rsidRDefault="004E651F">
      <w:r>
        <w:rPr>
          <w:b/>
        </w:rPr>
        <w:t>Monica:</w:t>
      </w:r>
      <w:r>
        <w:t xml:space="preserve"> I wish I could say the same. I'm a little shook up! </w:t>
      </w:r>
    </w:p>
    <w:p w:rsidR="00000000" w:rsidRDefault="004E651F">
      <w:pPr>
        <w:rPr>
          <w:b/>
        </w:rPr>
      </w:pPr>
      <w:r>
        <w:rPr>
          <w:b/>
        </w:rPr>
        <w:t xml:space="preserve">Closing credits </w:t>
      </w:r>
    </w:p>
    <w:p w:rsidR="00000000" w:rsidRDefault="004E651F">
      <w:pPr>
        <w:rPr>
          <w:b/>
        </w:rPr>
      </w:pPr>
      <w:r>
        <w:rPr>
          <w:b/>
        </w:rPr>
        <w:t>Scene:</w:t>
      </w:r>
      <w:r>
        <w:rPr>
          <w:b/>
        </w:rPr>
        <w:br/>
      </w:r>
      <w:r>
        <w:rPr>
          <w:b/>
        </w:rPr>
        <w:t xml:space="preserve">Days of Our Lives set </w:t>
      </w:r>
    </w:p>
    <w:p w:rsidR="00000000" w:rsidRDefault="004E651F">
      <w:r>
        <w:rPr>
          <w:b/>
        </w:rPr>
        <w:t>Joey/Drake:</w:t>
      </w:r>
      <w:r>
        <w:t xml:space="preserve"> I know you botched that operation on purpose. I can't prove it yet, but when I do, you'll be going to jail for murder</w:t>
      </w:r>
      <w:r>
        <w:t xml:space="preserve">. I don't care if you are my brother. </w:t>
      </w:r>
    </w:p>
    <w:p w:rsidR="00000000" w:rsidRDefault="004E651F">
      <w:r>
        <w:rPr>
          <w:b/>
        </w:rPr>
        <w:t>Man:</w:t>
      </w:r>
      <w:r>
        <w:t xml:space="preserve"> I'm not your brother. </w:t>
      </w:r>
    </w:p>
    <w:p w:rsidR="00000000" w:rsidRDefault="004E651F">
      <w:r>
        <w:rPr>
          <w:b/>
        </w:rPr>
        <w:t>Phoebe/Waitress:</w:t>
      </w:r>
      <w:r>
        <w:t xml:space="preserve"> What about my children Drake?! Huh!? </w:t>
      </w:r>
      <w:r>
        <w:rPr>
          <w:i/>
        </w:rPr>
        <w:t>(She starts running around on the set with a security guy chasing her)</w:t>
      </w:r>
      <w:r>
        <w:t xml:space="preserve"> No! No! No! God! </w:t>
      </w:r>
    </w:p>
    <w:p w:rsidR="00000000" w:rsidRDefault="004E651F">
      <w:pPr>
        <w:rPr>
          <w:b/>
        </w:rPr>
      </w:pPr>
      <w:r>
        <w:rPr>
          <w:b/>
        </w:rPr>
        <w:t>END</w:t>
      </w:r>
    </w:p>
    <w:p w:rsidR="00000000" w:rsidRDefault="004E651F"/>
    <w:p w:rsidR="00000000" w:rsidRDefault="004E651F">
      <w:pPr>
        <w:rPr>
          <w:b/>
          <w:shd w:val="pct10" w:color="auto" w:fill="FFFFFF"/>
        </w:rPr>
      </w:pPr>
      <w:r>
        <w:rPr>
          <w:b/>
          <w:shd w:val="pct10" w:color="auto" w:fill="FFFFFF"/>
        </w:rPr>
        <w:t>912 The One With Phoebe's Rats</w:t>
      </w:r>
    </w:p>
    <w:p w:rsidR="00000000" w:rsidRDefault="004E651F"/>
    <w:p w:rsidR="00000000" w:rsidRDefault="004E651F">
      <w:pPr>
        <w:rPr>
          <w:b/>
        </w:rPr>
      </w:pPr>
      <w:r>
        <w:rPr>
          <w:b/>
        </w:rPr>
        <w:t>Scene:</w:t>
      </w:r>
      <w:r>
        <w:rPr>
          <w:b/>
        </w:rPr>
        <w:br/>
      </w:r>
      <w:r>
        <w:rPr>
          <w:b/>
        </w:rPr>
        <w:t>Co</w:t>
      </w:r>
      <w:r>
        <w:rPr>
          <w:b/>
        </w:rPr>
        <w:t>ffee place, Joey is there, Chandler is entering</w:t>
      </w:r>
    </w:p>
    <w:p w:rsidR="00000000" w:rsidRDefault="004E651F">
      <w:r>
        <w:rPr>
          <w:b/>
        </w:rPr>
        <w:t>Chandler:</w:t>
      </w:r>
      <w:r>
        <w:t xml:space="preserve"> Hey</w:t>
      </w:r>
    </w:p>
    <w:p w:rsidR="00000000" w:rsidRDefault="004E651F">
      <w:r>
        <w:rPr>
          <w:b/>
        </w:rPr>
        <w:t>Joey:</w:t>
      </w:r>
      <w:r>
        <w:t xml:space="preserve"> Hey. So where's Mon?</w:t>
      </w:r>
    </w:p>
    <w:p w:rsidR="00000000" w:rsidRDefault="004E651F">
      <w:r>
        <w:rPr>
          <w:b/>
        </w:rPr>
        <w:t>Chandler:</w:t>
      </w:r>
      <w:r>
        <w:t xml:space="preserve"> Oh, she's at home, putting up decorations for Rachel's birthday party tonight.</w:t>
      </w:r>
    </w:p>
    <w:p w:rsidR="00000000" w:rsidRDefault="004E651F">
      <w:r>
        <w:rPr>
          <w:b/>
        </w:rPr>
        <w:t>Joey:</w:t>
      </w:r>
      <w:r>
        <w:t xml:space="preserve"> And you're not helping?</w:t>
      </w:r>
    </w:p>
    <w:p w:rsidR="00000000" w:rsidRDefault="004E651F">
      <w:r>
        <w:rPr>
          <w:b/>
        </w:rPr>
        <w:t>Chandler:</w:t>
      </w:r>
      <w:r>
        <w:t xml:space="preserve"> I tried, but apparently singing "I wil</w:t>
      </w:r>
      <w:r>
        <w:t>l survive" in a helium voice - not helping.</w:t>
      </w:r>
    </w:p>
    <w:p w:rsidR="00000000" w:rsidRDefault="004E651F">
      <w:r>
        <w:rPr>
          <w:i/>
        </w:rPr>
        <w:t>(Ross and Rachel enter with Emma in Rachel's hands)</w:t>
      </w:r>
    </w:p>
    <w:p w:rsidR="00000000" w:rsidRDefault="004E651F">
      <w:r>
        <w:rPr>
          <w:b/>
        </w:rPr>
        <w:t>Ross:</w:t>
      </w:r>
      <w:r>
        <w:t xml:space="preserve"> Hey you guys!</w:t>
      </w:r>
    </w:p>
    <w:p w:rsidR="00000000" w:rsidRDefault="004E651F">
      <w:r>
        <w:rPr>
          <w:b/>
        </w:rPr>
        <w:t>Joey and Chandler:</w:t>
      </w:r>
      <w:r>
        <w:rPr>
          <w:i/>
        </w:rPr>
        <w:t>(start to sing)</w:t>
      </w:r>
      <w:r>
        <w:t xml:space="preserve"> Hey! Happy birthday ...</w:t>
      </w:r>
    </w:p>
    <w:p w:rsidR="00000000" w:rsidRDefault="004E651F">
      <w:r>
        <w:rPr>
          <w:b/>
        </w:rPr>
        <w:t>Rachel:</w:t>
      </w:r>
      <w:r>
        <w:t xml:space="preserve"> Shhh don't say that loud, Gunther's gonna want to hug me.</w:t>
      </w:r>
    </w:p>
    <w:p w:rsidR="00000000" w:rsidRDefault="004E651F">
      <w:r>
        <w:rPr>
          <w:b/>
        </w:rPr>
        <w:t>Ross:</w:t>
      </w:r>
      <w:r>
        <w:t xml:space="preserve"> Uh, good n</w:t>
      </w:r>
      <w:r>
        <w:t xml:space="preserve">ews everyone, we finally found a nanny. This is Molly </w:t>
      </w:r>
      <w:r>
        <w:rPr>
          <w:i/>
        </w:rPr>
        <w:t>(points to Molly)</w:t>
      </w:r>
      <w:r>
        <w:t>. Molly, Chandler, Joey.</w:t>
      </w:r>
    </w:p>
    <w:p w:rsidR="00000000" w:rsidRDefault="004E651F">
      <w:r>
        <w:rPr>
          <w:b/>
        </w:rPr>
        <w:t>Joey and Chandler:</w:t>
      </w:r>
      <w:r>
        <w:t xml:space="preserve"> Hi.</w:t>
      </w:r>
    </w:p>
    <w:p w:rsidR="00000000" w:rsidRDefault="004E651F">
      <w:r>
        <w:rPr>
          <w:b/>
        </w:rPr>
        <w:t>Molly:</w:t>
      </w:r>
      <w:r>
        <w:t xml:space="preserve"> Hi.</w:t>
      </w:r>
    </w:p>
    <w:p w:rsidR="00000000" w:rsidRDefault="004E651F">
      <w:r>
        <w:rPr>
          <w:i/>
        </w:rPr>
        <w:t>(Emma starts to cry)</w:t>
      </w:r>
    </w:p>
    <w:p w:rsidR="00000000" w:rsidRDefault="004E651F">
      <w:r>
        <w:rPr>
          <w:b/>
        </w:rPr>
        <w:t>Ross:</w:t>
      </w:r>
      <w:r>
        <w:t xml:space="preserve"> Ooh, somebody's getting a little fussy.</w:t>
      </w:r>
    </w:p>
    <w:p w:rsidR="00000000" w:rsidRDefault="004E651F">
      <w:r>
        <w:rPr>
          <w:b/>
        </w:rPr>
        <w:t>Joey:</w:t>
      </w:r>
      <w:r>
        <w:t xml:space="preserve"> You damn right I am, I've been waiting for a cookie f</w:t>
      </w:r>
      <w:r>
        <w:t>or 7 minutes.</w:t>
      </w:r>
    </w:p>
    <w:p w:rsidR="00000000" w:rsidRDefault="004E651F">
      <w:r>
        <w:rPr>
          <w:b/>
        </w:rPr>
        <w:t>Rachel:</w:t>
      </w:r>
      <w:r>
        <w:t xml:space="preserve"> Ok, you know what, I'm just gonna take her outside.</w:t>
      </w:r>
    </w:p>
    <w:p w:rsidR="00000000" w:rsidRDefault="004E651F">
      <w:r>
        <w:rPr>
          <w:b/>
        </w:rPr>
        <w:t>Molly:</w:t>
      </w:r>
      <w:r>
        <w:t xml:space="preserve"> No, you stay, I'll do it </w:t>
      </w:r>
      <w:r>
        <w:rPr>
          <w:i/>
        </w:rPr>
        <w:t>(takes Emma from Rachel)</w:t>
      </w:r>
      <w:r>
        <w:t xml:space="preserve">. </w:t>
      </w:r>
    </w:p>
    <w:p w:rsidR="00000000" w:rsidRDefault="004E651F">
      <w:r>
        <w:rPr>
          <w:b/>
        </w:rPr>
        <w:t>Rachel:</w:t>
      </w:r>
      <w:r>
        <w:t xml:space="preserve"> OK, thank you.</w:t>
      </w:r>
    </w:p>
    <w:p w:rsidR="00000000" w:rsidRDefault="004E651F">
      <w:r>
        <w:rPr>
          <w:b/>
        </w:rPr>
        <w:t>Molly:</w:t>
      </w:r>
      <w:r>
        <w:t xml:space="preserve"> Nice to meet you guys </w:t>
      </w:r>
      <w:r>
        <w:rPr>
          <w:i/>
        </w:rPr>
        <w:t>(to Chandler and Joey)</w:t>
      </w:r>
      <w:r>
        <w:t>.</w:t>
      </w:r>
    </w:p>
    <w:p w:rsidR="00000000" w:rsidRDefault="004E651F">
      <w:r>
        <w:rPr>
          <w:b/>
        </w:rPr>
        <w:t>Joey:</w:t>
      </w:r>
      <w:r>
        <w:t xml:space="preserve"> Yeah, you too.</w:t>
      </w:r>
    </w:p>
    <w:p w:rsidR="00000000" w:rsidRDefault="004E651F">
      <w:r>
        <w:rPr>
          <w:i/>
        </w:rPr>
        <w:t>(Molly leaves)</w:t>
      </w:r>
    </w:p>
    <w:p w:rsidR="00000000" w:rsidRDefault="004E651F">
      <w:r>
        <w:rPr>
          <w:b/>
        </w:rPr>
        <w:t>Rachel:</w:t>
      </w:r>
      <w:r>
        <w:t xml:space="preserve"> Oh,</w:t>
      </w:r>
      <w:r>
        <w:t xml:space="preserve"> wow, Molly is just great!</w:t>
      </w:r>
    </w:p>
    <w:p w:rsidR="00000000" w:rsidRDefault="004E651F">
      <w:r>
        <w:rPr>
          <w:b/>
        </w:rPr>
        <w:t>Ross:</w:t>
      </w:r>
      <w:r>
        <w:t xml:space="preserve"> Yeah.</w:t>
      </w:r>
    </w:p>
    <w:p w:rsidR="00000000" w:rsidRDefault="004E651F">
      <w:r>
        <w:rPr>
          <w:b/>
        </w:rPr>
        <w:t>Chandler:</w:t>
      </w:r>
      <w:r>
        <w:t xml:space="preserve"> Yes, Bravo on the hot nanny.</w:t>
      </w:r>
    </w:p>
    <w:p w:rsidR="00000000" w:rsidRDefault="004E651F">
      <w:r>
        <w:rPr>
          <w:b/>
        </w:rPr>
        <w:t>Rachel:</w:t>
      </w:r>
      <w:r>
        <w:t xml:space="preserve"> What? You really think she's hot?</w:t>
      </w:r>
    </w:p>
    <w:p w:rsidR="00000000" w:rsidRDefault="004E651F">
      <w:r>
        <w:rPr>
          <w:b/>
        </w:rPr>
        <w:t>Chandler:</w:t>
      </w:r>
      <w:r>
        <w:t xml:space="preserve"> Are you kidding? If I wasn't married she'd be rejecting me right now.</w:t>
      </w:r>
    </w:p>
    <w:p w:rsidR="00000000" w:rsidRDefault="004E651F">
      <w:r>
        <w:rPr>
          <w:b/>
        </w:rPr>
        <w:t>Rachel:</w:t>
      </w:r>
      <w:r>
        <w:t xml:space="preserve"> And Joey?</w:t>
      </w:r>
    </w:p>
    <w:p w:rsidR="00000000" w:rsidRDefault="004E651F">
      <w:r>
        <w:rPr>
          <w:b/>
        </w:rPr>
        <w:t>Joey:</w:t>
      </w:r>
      <w:r>
        <w:t xml:space="preserve"> How do you think she's doing?</w:t>
      </w:r>
    </w:p>
    <w:p w:rsidR="00000000" w:rsidRDefault="004E651F">
      <w:r>
        <w:rPr>
          <w:b/>
        </w:rPr>
        <w:t>Ra</w:t>
      </w:r>
      <w:r>
        <w:rPr>
          <w:b/>
        </w:rPr>
        <w:t>chel:</w:t>
      </w:r>
      <w:r>
        <w:t xml:space="preserve"> Am I the only one who doesn't think that she's hot? Ross?</w:t>
      </w:r>
    </w:p>
    <w:p w:rsidR="00000000" w:rsidRDefault="004E651F">
      <w:r>
        <w:rPr>
          <w:b/>
        </w:rPr>
        <w:t>Ross:</w:t>
      </w:r>
      <w:r>
        <w:t xml:space="preserve"> Eh, I mean, I mena she's not unattractive but hot? I ....</w:t>
      </w:r>
    </w:p>
    <w:p w:rsidR="00000000" w:rsidRDefault="004E651F">
      <w:r>
        <w:rPr>
          <w:b/>
        </w:rPr>
        <w:t>Rachel:</w:t>
      </w:r>
      <w:r>
        <w:t xml:space="preserve"> Thank you! </w:t>
      </w:r>
      <w:r>
        <w:rPr>
          <w:i/>
        </w:rPr>
        <w:t>(goes to get coffee)</w:t>
      </w:r>
    </w:p>
    <w:p w:rsidR="00000000" w:rsidRDefault="004E651F">
      <w:r>
        <w:rPr>
          <w:b/>
        </w:rPr>
        <w:t>Chandler:</w:t>
      </w:r>
      <w:r>
        <w:t xml:space="preserve"> Now that Rachel's gone?</w:t>
      </w:r>
    </w:p>
    <w:p w:rsidR="00000000" w:rsidRDefault="004E651F">
      <w:r>
        <w:rPr>
          <w:b/>
        </w:rPr>
        <w:t>Rachel:</w:t>
      </w:r>
      <w:r>
        <w:t xml:space="preserve"> So hot I cried myself to sleep last night. </w:t>
      </w:r>
      <w:r>
        <w:rPr>
          <w:i/>
        </w:rPr>
        <w:t>(Jo</w:t>
      </w:r>
      <w:r>
        <w:rPr>
          <w:i/>
        </w:rPr>
        <w:t>ey and Chandler clap their hands)</w:t>
      </w:r>
    </w:p>
    <w:p w:rsidR="00000000" w:rsidRDefault="004E651F">
      <w:pPr>
        <w:rPr>
          <w:b/>
        </w:rPr>
      </w:pPr>
      <w:r>
        <w:rPr>
          <w:b/>
        </w:rPr>
        <w:t>OPENING CREDITS</w:t>
      </w:r>
    </w:p>
    <w:p w:rsidR="00000000" w:rsidRDefault="004E651F">
      <w:pPr>
        <w:rPr>
          <w:b/>
        </w:rPr>
      </w:pPr>
      <w:r>
        <w:rPr>
          <w:b/>
        </w:rPr>
        <w:t>Scene:</w:t>
      </w:r>
      <w:r>
        <w:rPr>
          <w:b/>
        </w:rPr>
        <w:br/>
      </w:r>
      <w:r>
        <w:rPr>
          <w:b/>
        </w:rPr>
        <w:t>Mike and Phoebe in Phoebe's place, Phoebe is doing a crossword puzzle</w:t>
      </w:r>
    </w:p>
    <w:p w:rsidR="00000000" w:rsidRDefault="004E651F">
      <w:r>
        <w:rPr>
          <w:b/>
        </w:rPr>
        <w:t>Phoebe:</w:t>
      </w:r>
      <w:r>
        <w:t xml:space="preserve"> Hey Mike, what's the capital of Peru?</w:t>
      </w:r>
    </w:p>
    <w:p w:rsidR="00000000" w:rsidRDefault="004E651F">
      <w:r>
        <w:rPr>
          <w:b/>
        </w:rPr>
        <w:t>Mike:</w:t>
      </w:r>
      <w:r>
        <w:t xml:space="preserve"> Lima.</w:t>
      </w:r>
    </w:p>
    <w:p w:rsidR="00000000" w:rsidRDefault="004E651F">
      <w:r>
        <w:rPr>
          <w:b/>
        </w:rPr>
        <w:t>Phoebe:</w:t>
      </w:r>
      <w:r>
        <w:t xml:space="preserve"> No. It starts with a "v" and ends with an "x". Helpfully with a</w:t>
      </w:r>
      <w:r>
        <w:t xml:space="preserve"> "to" in the middle.</w:t>
      </w:r>
    </w:p>
    <w:p w:rsidR="00000000" w:rsidRDefault="004E651F">
      <w:r>
        <w:rPr>
          <w:b/>
        </w:rPr>
        <w:t>Mike:</w:t>
      </w:r>
      <w:r>
        <w:t xml:space="preserve"> You know, kinda think of it, the capital of Peru IS "vtox". </w:t>
      </w:r>
      <w:r>
        <w:rPr>
          <w:i/>
        </w:rPr>
        <w:t>(opens the kitchen cabinet)</w:t>
      </w:r>
      <w:r>
        <w:t xml:space="preserve"> Oh god! Oh!</w:t>
      </w:r>
    </w:p>
    <w:p w:rsidR="00000000" w:rsidRDefault="004E651F">
      <w:r>
        <w:rPr>
          <w:b/>
        </w:rPr>
        <w:t>Phoebe:</w:t>
      </w:r>
      <w:r>
        <w:t xml:space="preserve"> What?</w:t>
      </w:r>
    </w:p>
    <w:p w:rsidR="00000000" w:rsidRDefault="004E651F">
      <w:r>
        <w:rPr>
          <w:b/>
        </w:rPr>
        <w:t>Mike:</w:t>
      </w:r>
      <w:r>
        <w:t xml:space="preserve"> OK, I don't want to freak you out or anything, but I think I just saw a rat in your cupboard.</w:t>
      </w:r>
    </w:p>
    <w:p w:rsidR="00000000" w:rsidRDefault="004E651F">
      <w:r>
        <w:rPr>
          <w:b/>
        </w:rPr>
        <w:t>Phoebe:</w:t>
      </w:r>
      <w:r>
        <w:rPr>
          <w:i/>
        </w:rPr>
        <w:t>(relived</w:t>
      </w:r>
      <w:r>
        <w:rPr>
          <w:i/>
        </w:rPr>
        <w:t>)</w:t>
      </w:r>
      <w:r>
        <w:t xml:space="preserve"> Oh, whew, no, that's Bob.</w:t>
      </w:r>
    </w:p>
    <w:p w:rsidR="00000000" w:rsidRDefault="004E651F">
      <w:r>
        <w:rPr>
          <w:b/>
        </w:rPr>
        <w:t>Mike:</w:t>
      </w:r>
      <w:r>
        <w:t xml:space="preserve"> What, is he your pet rat?</w:t>
      </w:r>
    </w:p>
    <w:p w:rsidR="00000000" w:rsidRDefault="004E651F">
      <w:r>
        <w:rPr>
          <w:b/>
        </w:rPr>
        <w:t>Phoebe:</w:t>
      </w:r>
      <w:r>
        <w:t xml:space="preserve"> Well not so much a pet as, you know, an occasional visitor who I put food out for, you know. Kinda like Santa. Except Santa doesn't poop on the plate of cookies.</w:t>
      </w:r>
    </w:p>
    <w:p w:rsidR="00000000" w:rsidRDefault="004E651F">
      <w:r>
        <w:rPr>
          <w:b/>
        </w:rPr>
        <w:t>Mike:</w:t>
      </w:r>
      <w:r>
        <w:t xml:space="preserve"> You can't keep a rat</w:t>
      </w:r>
      <w:r>
        <w:t xml:space="preserve"> in your appartment! They're extremely unsanitary, and they transmit leptospirosis and hantavirus.</w:t>
      </w:r>
    </w:p>
    <w:p w:rsidR="00000000" w:rsidRDefault="004E651F">
      <w:r>
        <w:rPr>
          <w:b/>
        </w:rPr>
        <w:t>Phoebe:</w:t>
      </w:r>
      <w:r>
        <w:t xml:space="preserve"> What are those?</w:t>
      </w:r>
    </w:p>
    <w:p w:rsidR="00000000" w:rsidRDefault="004E651F">
      <w:r>
        <w:rPr>
          <w:b/>
        </w:rPr>
        <w:t>Mike:</w:t>
      </w:r>
      <w:r>
        <w:t xml:space="preserve"> I don't know but they don't sound like spa treatments. You have to get rid of it!</w:t>
      </w:r>
    </w:p>
    <w:p w:rsidR="00000000" w:rsidRDefault="004E651F">
      <w:r>
        <w:rPr>
          <w:b/>
        </w:rPr>
        <w:t>Phoebe:</w:t>
      </w:r>
      <w:r>
        <w:t xml:space="preserve"> OK, fine, if it means that much to yo</w:t>
      </w:r>
      <w:r>
        <w:t>u I'll get rid of Bob.</w:t>
      </w:r>
    </w:p>
    <w:p w:rsidR="00000000" w:rsidRDefault="004E651F">
      <w:r>
        <w:rPr>
          <w:b/>
        </w:rPr>
        <w:t>Mike:</w:t>
      </w:r>
      <w:r>
        <w:t xml:space="preserve"> Thank you.</w:t>
      </w:r>
    </w:p>
    <w:p w:rsidR="00000000" w:rsidRDefault="004E651F">
      <w:r>
        <w:rPr>
          <w:b/>
        </w:rPr>
        <w:t>Phoebe:</w:t>
      </w:r>
      <w:r>
        <w:t xml:space="preserve"> So weird, you think he's so gross and you're willing to eat his crackers. </w:t>
      </w:r>
      <w:r>
        <w:rPr>
          <w:i/>
        </w:rPr>
        <w:t>(Mike throws out everything in his mouth)</w:t>
      </w:r>
    </w:p>
    <w:p w:rsidR="00000000" w:rsidRDefault="004E651F">
      <w:pPr>
        <w:rPr>
          <w:b/>
        </w:rPr>
      </w:pPr>
      <w:r>
        <w:rPr>
          <w:b/>
        </w:rPr>
        <w:t>Scene:</w:t>
      </w:r>
      <w:r>
        <w:rPr>
          <w:b/>
        </w:rPr>
        <w:br/>
      </w:r>
      <w:r>
        <w:rPr>
          <w:b/>
        </w:rPr>
        <w:t>Rachel's office, Rachel comes in and Gavin is there</w:t>
      </w:r>
    </w:p>
    <w:p w:rsidR="00000000" w:rsidRDefault="004E651F">
      <w:r>
        <w:rPr>
          <w:b/>
        </w:rPr>
        <w:t>Rachel:</w:t>
      </w:r>
      <w:r>
        <w:t xml:space="preserve"> Hello.</w:t>
      </w:r>
    </w:p>
    <w:p w:rsidR="00000000" w:rsidRDefault="004E651F">
      <w:r>
        <w:rPr>
          <w:b/>
        </w:rPr>
        <w:t>Gavin:</w:t>
      </w:r>
      <w:r>
        <w:t xml:space="preserve"> Hello</w:t>
      </w:r>
    </w:p>
    <w:p w:rsidR="00000000" w:rsidRDefault="004E651F">
      <w:r>
        <w:rPr>
          <w:b/>
        </w:rPr>
        <w:t>Rache</w:t>
      </w:r>
      <w:r>
        <w:rPr>
          <w:b/>
        </w:rPr>
        <w:t>l:</w:t>
      </w:r>
      <w:r>
        <w:t xml:space="preserve"> Gavin, I just wanted to say thank you again for watching Emma yesterday during the presentation. I really owe you an apology.</w:t>
      </w:r>
    </w:p>
    <w:p w:rsidR="00000000" w:rsidRDefault="004E651F">
      <w:r>
        <w:rPr>
          <w:b/>
        </w:rPr>
        <w:t>Gavin:</w:t>
      </w:r>
      <w:r>
        <w:t xml:space="preserve"> For what?</w:t>
      </w:r>
    </w:p>
    <w:p w:rsidR="00000000" w:rsidRDefault="004E651F">
      <w:r>
        <w:rPr>
          <w:b/>
        </w:rPr>
        <w:t>Rachel:</w:t>
      </w:r>
      <w:r>
        <w:t xml:space="preserve"> Well, when we first met, you know, I thought you were pompous and arrogant and obnoxious ...</w:t>
      </w:r>
    </w:p>
    <w:p w:rsidR="00000000" w:rsidRDefault="004E651F">
      <w:r>
        <w:rPr>
          <w:b/>
        </w:rPr>
        <w:t>Gavin:</w:t>
      </w:r>
      <w:r>
        <w:t xml:space="preserve"> Is</w:t>
      </w:r>
      <w:r>
        <w:t xml:space="preserve"> this your first apology?</w:t>
      </w:r>
    </w:p>
    <w:p w:rsidR="00000000" w:rsidRDefault="004E651F">
      <w:r>
        <w:rPr>
          <w:b/>
        </w:rPr>
        <w:t>Rachel:</w:t>
      </w:r>
      <w:r>
        <w:t xml:space="preserve"> No, I just mean that, you know, first impressions don't mean anything. And I-I think you're a really good guy and I'm sorry that I misjudged you.</w:t>
      </w:r>
    </w:p>
    <w:p w:rsidR="00000000" w:rsidRDefault="004E651F">
      <w:r>
        <w:rPr>
          <w:i/>
        </w:rPr>
        <w:t>(Heather walks in)</w:t>
      </w:r>
    </w:p>
    <w:p w:rsidR="00000000" w:rsidRDefault="004E651F">
      <w:r>
        <w:rPr>
          <w:b/>
        </w:rPr>
        <w:t>Heather:</w:t>
      </w:r>
      <w:r>
        <w:t xml:space="preserve"> Good morning! </w:t>
      </w:r>
    </w:p>
    <w:p w:rsidR="00000000" w:rsidRDefault="004E651F">
      <w:r>
        <w:rPr>
          <w:b/>
        </w:rPr>
        <w:t>Rachel:</w:t>
      </w:r>
      <w:r>
        <w:t xml:space="preserve"> Hello. </w:t>
      </w:r>
      <w:r>
        <w:rPr>
          <w:i/>
        </w:rPr>
        <w:t>(to Gavin)</w:t>
      </w:r>
      <w:r>
        <w:t xml:space="preserve"> But you</w:t>
      </w:r>
      <w:r>
        <w:t xml:space="preserve"> know what, hey, new day, new leaf, I am just really really happy ... </w:t>
      </w:r>
      <w:r>
        <w:rPr>
          <w:i/>
        </w:rPr>
        <w:t>(sees Gavin staring at Heather)</w:t>
      </w:r>
      <w:r>
        <w:t xml:space="preserve"> I'm sorry, obviously Heather's ass has something more important to say so I'll just wait 'till it's finished.</w:t>
      </w:r>
    </w:p>
    <w:p w:rsidR="00000000" w:rsidRDefault="004E651F">
      <w:r>
        <w:rPr>
          <w:b/>
        </w:rPr>
        <w:t>Gavin:</w:t>
      </w:r>
      <w:r>
        <w:t xml:space="preserve"> What?</w:t>
      </w:r>
    </w:p>
    <w:p w:rsidR="00000000" w:rsidRDefault="004E651F">
      <w:r>
        <w:rPr>
          <w:b/>
        </w:rPr>
        <w:t>Rachel:</w:t>
      </w:r>
      <w:r>
        <w:t xml:space="preserve"> I was giving you an apo</w:t>
      </w:r>
      <w:r>
        <w:t>logy and you were totally checking her out!</w:t>
      </w:r>
    </w:p>
    <w:p w:rsidR="00000000" w:rsidRDefault="004E651F">
      <w:r>
        <w:rPr>
          <w:b/>
        </w:rPr>
        <w:t>Gavin:</w:t>
      </w:r>
      <w:r>
        <w:t xml:space="preserve"> I wasn't checking her out. I'm in fashion, I was looking at her skirt. Or was it pants? I didn't really see what happened below the ass area.</w:t>
      </w:r>
    </w:p>
    <w:p w:rsidR="00000000" w:rsidRDefault="004E651F">
      <w:r>
        <w:rPr>
          <w:b/>
        </w:rPr>
        <w:t>Rachel:</w:t>
      </w:r>
      <w:r>
        <w:t xml:space="preserve"> Oh wow, you are really, you're really a creep.</w:t>
      </w:r>
    </w:p>
    <w:p w:rsidR="00000000" w:rsidRDefault="004E651F">
      <w:r>
        <w:rPr>
          <w:b/>
        </w:rPr>
        <w:t>Gavin:</w:t>
      </w:r>
      <w:r>
        <w:t xml:space="preserve"> W</w:t>
      </w:r>
      <w:r>
        <w:t>hy do you even care if I was looking at her? Are you jealous?</w:t>
      </w:r>
    </w:p>
    <w:p w:rsidR="00000000" w:rsidRDefault="004E651F">
      <w:r>
        <w:rPr>
          <w:b/>
        </w:rPr>
        <w:t>Rachel:</w:t>
      </w:r>
      <w:r>
        <w:t xml:space="preserve"> Oh yeah, I'm jealous. "Oh Gavin, please, please look at my ass". </w:t>
      </w:r>
      <w:r>
        <w:rPr>
          <w:i/>
        </w:rPr>
        <w:t>(Gavin starts looking)</w:t>
      </w:r>
      <w:r>
        <w:t xml:space="preserve"> Stop looking at my ass! I mean, I just think you are totally inappropriate, ok? This is a work env</w:t>
      </w:r>
      <w:r>
        <w:t>ironment, she's your subordinate.</w:t>
      </w:r>
    </w:p>
    <w:p w:rsidR="00000000" w:rsidRDefault="004E651F">
      <w:r>
        <w:rPr>
          <w:b/>
        </w:rPr>
        <w:t>Gavin:</w:t>
      </w:r>
      <w:r>
        <w:t xml:space="preserve"> I thought it was ok when you slept with your old assistant Tag.</w:t>
      </w:r>
    </w:p>
    <w:p w:rsidR="00000000" w:rsidRDefault="004E651F">
      <w:r>
        <w:rPr>
          <w:b/>
        </w:rPr>
        <w:t>Rachel:</w:t>
      </w:r>
      <w:r>
        <w:t xml:space="preserve"> That is totally different for two reasons. One - I didn't know that you knew that. And two, I wasn't some creep staring at his ass, we had a de</w:t>
      </w:r>
      <w:r>
        <w:t>ap meaningful relationship.</w:t>
      </w:r>
    </w:p>
    <w:p w:rsidR="00000000" w:rsidRDefault="004E651F">
      <w:r>
        <w:rPr>
          <w:b/>
        </w:rPr>
        <w:t>Gavin:</w:t>
      </w:r>
      <w:r>
        <w:t xml:space="preserve"> Huh. What's Tag's last name?</w:t>
      </w:r>
    </w:p>
    <w:p w:rsidR="00000000" w:rsidRDefault="004E651F">
      <w:r>
        <w:rPr>
          <w:b/>
        </w:rPr>
        <w:t>Rachel:</w:t>
      </w:r>
      <w:r>
        <w:t xml:space="preserve"> It was ... </w:t>
      </w:r>
      <w:r>
        <w:rPr>
          <w:i/>
        </w:rPr>
        <w:t>(can't remember)</w:t>
      </w:r>
      <w:r>
        <w:t xml:space="preserve"> oh my god. He didn't have a last name. It was just "Tag". You know, like Cher, or, you know, Moses.</w:t>
      </w:r>
    </w:p>
    <w:p w:rsidR="00000000" w:rsidRDefault="004E651F">
      <w:r>
        <w:rPr>
          <w:b/>
        </w:rPr>
        <w:t>Gavin:</w:t>
      </w:r>
      <w:r>
        <w:t xml:space="preserve"> But it was a deap meaningful relationship.</w:t>
      </w:r>
    </w:p>
    <w:p w:rsidR="00000000" w:rsidRDefault="004E651F">
      <w:r>
        <w:rPr>
          <w:b/>
        </w:rPr>
        <w:t>Rachel</w:t>
      </w:r>
      <w:r>
        <w:rPr>
          <w:b/>
        </w:rPr>
        <w:t>:</w:t>
      </w:r>
      <w:r>
        <w:t xml:space="preserve"> Oh, you know what - my first impression of you was absolutely right. You are arrogant, you are pompous ... Morgan! Morgan! Tag's last name was Morgan! Huh!</w:t>
      </w:r>
    </w:p>
    <w:p w:rsidR="00000000" w:rsidRDefault="004E651F">
      <w:r>
        <w:rPr>
          <w:b/>
        </w:rPr>
        <w:t>Gavin:</w:t>
      </w:r>
      <w:r>
        <w:t xml:space="preserve"> It was Jones.</w:t>
      </w:r>
    </w:p>
    <w:p w:rsidR="00000000" w:rsidRDefault="004E651F">
      <w:r>
        <w:rPr>
          <w:b/>
        </w:rPr>
        <w:t>Rachel:</w:t>
      </w:r>
      <w:r>
        <w:t xml:space="preserve"> Yeah well what are you, his boyfriend?</w:t>
      </w:r>
    </w:p>
    <w:p w:rsidR="00000000" w:rsidRDefault="004E651F">
      <w:pPr>
        <w:rPr>
          <w:b/>
        </w:rPr>
      </w:pPr>
      <w:r>
        <w:rPr>
          <w:b/>
        </w:rPr>
        <w:t>Scene:</w:t>
      </w:r>
      <w:r>
        <w:rPr>
          <w:b/>
        </w:rPr>
        <w:br/>
      </w:r>
      <w:r>
        <w:rPr>
          <w:b/>
        </w:rPr>
        <w:t>Coffee place, Molly hol</w:t>
      </w:r>
      <w:r>
        <w:rPr>
          <w:b/>
        </w:rPr>
        <w:t>ding Emma and talking to Joey</w:t>
      </w:r>
    </w:p>
    <w:p w:rsidR="00000000" w:rsidRDefault="004E651F">
      <w:r>
        <w:rPr>
          <w:b/>
        </w:rPr>
        <w:t>Joey:</w:t>
      </w:r>
      <w:r>
        <w:t xml:space="preserve"> Man, I wish I had a nanny like you.</w:t>
      </w:r>
    </w:p>
    <w:p w:rsidR="00000000" w:rsidRDefault="004E651F">
      <w:r>
        <w:rPr>
          <w:b/>
        </w:rPr>
        <w:t>Molly:</w:t>
      </w:r>
      <w:r>
        <w:t xml:space="preserve"> You mean, when you were a baby.</w:t>
      </w:r>
    </w:p>
    <w:p w:rsidR="00000000" w:rsidRDefault="004E651F">
      <w:r>
        <w:rPr>
          <w:b/>
        </w:rPr>
        <w:t>Joey:</w:t>
      </w:r>
      <w:r>
        <w:t xml:space="preserve"> Sure.</w:t>
      </w:r>
    </w:p>
    <w:p w:rsidR="00000000" w:rsidRDefault="004E651F">
      <w:r>
        <w:rPr>
          <w:i/>
        </w:rPr>
        <w:t>(Chandler is staring at Molly)</w:t>
      </w:r>
    </w:p>
    <w:p w:rsidR="00000000" w:rsidRDefault="004E651F">
      <w:r>
        <w:rPr>
          <w:b/>
        </w:rPr>
        <w:t>Monica:</w:t>
      </w:r>
      <w:r>
        <w:t xml:space="preserve"> Would you stop staring at her?</w:t>
      </w:r>
    </w:p>
    <w:p w:rsidR="00000000" w:rsidRDefault="004E651F">
      <w:r>
        <w:rPr>
          <w:b/>
        </w:rPr>
        <w:t>Chandler:</w:t>
      </w:r>
      <w:r>
        <w:t xml:space="preserve"> I wasn't staring. I was leering.</w:t>
      </w:r>
    </w:p>
    <w:p w:rsidR="00000000" w:rsidRDefault="004E651F">
      <w:r>
        <w:rPr>
          <w:b/>
        </w:rPr>
        <w:t>Monica:</w:t>
      </w:r>
      <w:r>
        <w:t xml:space="preserve"> What's the b</w:t>
      </w:r>
      <w:r>
        <w:t>ig deal with her? Maybe she's attractive in an obvious kind of way.</w:t>
      </w:r>
    </w:p>
    <w:p w:rsidR="00000000" w:rsidRDefault="004E651F">
      <w:r>
        <w:rPr>
          <w:b/>
        </w:rPr>
        <w:t>Ross:</w:t>
      </w:r>
      <w:r>
        <w:t xml:space="preserve"> Yeah, obvious beauty's the worst. You know, when it's right there in your face. Me, I like to have to work to find someone attractive. Makes me feel like I earned it.</w:t>
      </w:r>
    </w:p>
    <w:p w:rsidR="00000000" w:rsidRDefault="004E651F">
      <w:r>
        <w:rPr>
          <w:b/>
        </w:rPr>
        <w:t>Chandler:</w:t>
      </w:r>
      <w:r>
        <w:t xml:space="preserve"> Looks</w:t>
      </w:r>
      <w:r>
        <w:t xml:space="preserve"> like Joey is doing allright with her.</w:t>
      </w:r>
    </w:p>
    <w:p w:rsidR="00000000" w:rsidRDefault="004E651F">
      <w:r>
        <w:rPr>
          <w:b/>
        </w:rPr>
        <w:t>Monica:</w:t>
      </w:r>
      <w:r>
        <w:t xml:space="preserve"> Yeah. Hey, that was nice of you guys to back off and let Joey get the girl for once.</w:t>
      </w:r>
    </w:p>
    <w:p w:rsidR="00000000" w:rsidRDefault="004E651F">
      <w:r>
        <w:rPr>
          <w:b/>
        </w:rPr>
        <w:t>Molly:</w:t>
      </w:r>
      <w:r>
        <w:rPr>
          <w:i/>
        </w:rPr>
        <w:t>(to Ross)</w:t>
      </w:r>
      <w:r>
        <w:t xml:space="preserve"> I'm gonna take her back to the apartment.</w:t>
      </w:r>
    </w:p>
    <w:p w:rsidR="00000000" w:rsidRDefault="004E651F">
      <w:r>
        <w:rPr>
          <w:b/>
        </w:rPr>
        <w:t>Ross:</w:t>
      </w:r>
      <w:r>
        <w:t xml:space="preserve"> Ok, I'll be home right after work. Ok, by Emma-Wemma-Demma, </w:t>
      </w:r>
      <w:r>
        <w:t>I love you - wovyou dovyou ...</w:t>
      </w:r>
    </w:p>
    <w:p w:rsidR="00000000" w:rsidRDefault="004E651F">
      <w:r>
        <w:rPr>
          <w:b/>
        </w:rPr>
        <w:t>Molly:</w:t>
      </w:r>
      <w:r>
        <w:t xml:space="preserve"> Bye</w:t>
      </w:r>
    </w:p>
    <w:p w:rsidR="00000000" w:rsidRDefault="004E651F">
      <w:r>
        <w:rPr>
          <w:b/>
        </w:rPr>
        <w:t>Monica:</w:t>
      </w:r>
      <w:r>
        <w:t xml:space="preserve"> They've elected me to talk to you about the baby talk - it's not so good.</w:t>
      </w:r>
    </w:p>
    <w:p w:rsidR="00000000" w:rsidRDefault="004E651F">
      <w:r>
        <w:rPr>
          <w:b/>
        </w:rPr>
        <w:t>Molly:</w:t>
      </w:r>
      <w:r>
        <w:t xml:space="preserve"> I think it's sweet. </w:t>
      </w:r>
      <w:r>
        <w:rPr>
          <w:i/>
        </w:rPr>
        <w:t>(goes to leave)</w:t>
      </w:r>
    </w:p>
    <w:p w:rsidR="00000000" w:rsidRDefault="004E651F">
      <w:r>
        <w:rPr>
          <w:b/>
        </w:rPr>
        <w:t>Ross, Joey and Chandler:</w:t>
      </w:r>
      <w:r>
        <w:t xml:space="preserve"> Bye, Emma-Wemma-Demma.</w:t>
      </w:r>
    </w:p>
    <w:p w:rsidR="00000000" w:rsidRDefault="004E651F">
      <w:r>
        <w:rPr>
          <w:b/>
        </w:rPr>
        <w:t>Rachel:</w:t>
      </w:r>
      <w:r>
        <w:rPr>
          <w:i/>
        </w:rPr>
        <w:t>(to Joey)</w:t>
      </w:r>
      <w:r>
        <w:t xml:space="preserve"> Hey, listen, Joey, about</w:t>
      </w:r>
      <w:r>
        <w:t xml:space="preserve"> Molly, I really prefer if you didn't go after her.</w:t>
      </w:r>
    </w:p>
    <w:p w:rsidR="00000000" w:rsidRDefault="004E651F">
      <w:r>
        <w:rPr>
          <w:b/>
        </w:rPr>
        <w:t>Joey:</w:t>
      </w:r>
      <w:r>
        <w:t xml:space="preserve"> Why not?</w:t>
      </w:r>
    </w:p>
    <w:p w:rsidR="00000000" w:rsidRDefault="004E651F">
      <w:r>
        <w:rPr>
          <w:b/>
        </w:rPr>
        <w:t>Rachel:</w:t>
      </w:r>
      <w:r>
        <w:t xml:space="preserve"> Because it took us months to find a good nanny and I wouldn't want anything to, you know, drive her away.</w:t>
      </w:r>
    </w:p>
    <w:p w:rsidR="00000000" w:rsidRDefault="004E651F">
      <w:r>
        <w:rPr>
          <w:b/>
        </w:rPr>
        <w:t>Joey:</w:t>
      </w:r>
      <w:r>
        <w:t xml:space="preserve"> So, what, you think I'm just gonna sleep with her and never call her </w:t>
      </w:r>
      <w:r>
        <w:t xml:space="preserve">again and things are gonna get uncomfortable? </w:t>
      </w:r>
      <w:r>
        <w:rPr>
          <w:i/>
        </w:rPr>
        <w:t>(thinks about it)</w:t>
      </w:r>
      <w:r>
        <w:t xml:space="preserve"> Yeah, sounds about right.</w:t>
      </w:r>
    </w:p>
    <w:p w:rsidR="00000000" w:rsidRDefault="004E651F">
      <w:r>
        <w:rPr>
          <w:b/>
        </w:rPr>
        <w:t>Ross:</w:t>
      </w:r>
      <w:r>
        <w:t xml:space="preserve"> Come on, there are plenty of other women out thereok? Just - just forget about her, ok? Just, she's off limits.</w:t>
      </w:r>
    </w:p>
    <w:p w:rsidR="00000000" w:rsidRDefault="004E651F">
      <w:r>
        <w:rPr>
          <w:b/>
        </w:rPr>
        <w:t>Joey:</w:t>
      </w:r>
      <w:r>
        <w:t xml:space="preserve"> Oh, man, why did have to go and say that f</w:t>
      </w:r>
      <w:r>
        <w:t>or? Now that you told me I can't have it makes me want her even more!</w:t>
      </w:r>
    </w:p>
    <w:p w:rsidR="00000000" w:rsidRDefault="004E651F">
      <w:r>
        <w:rPr>
          <w:b/>
        </w:rPr>
        <w:t>Ross:</w:t>
      </w:r>
      <w:r>
        <w:t xml:space="preserve"> What are you, a child?</w:t>
      </w:r>
    </w:p>
    <w:p w:rsidR="00000000" w:rsidRDefault="004E651F">
      <w:r>
        <w:rPr>
          <w:b/>
        </w:rPr>
        <w:t>Joey:</w:t>
      </w:r>
      <w:r>
        <w:t xml:space="preserve"> Yes!</w:t>
      </w:r>
    </w:p>
    <w:p w:rsidR="00000000" w:rsidRDefault="004E651F">
      <w:r>
        <w:rPr>
          <w:b/>
        </w:rPr>
        <w:t>Ross:</w:t>
      </w:r>
      <w:r>
        <w:t xml:space="preserve"> Joey, come on now, for me! Please, just-just try to focus your sexual energy on someone else.</w:t>
      </w:r>
    </w:p>
    <w:p w:rsidR="00000000" w:rsidRDefault="004E651F">
      <w:r>
        <w:rPr>
          <w:b/>
        </w:rPr>
        <w:t>Joey:</w:t>
      </w:r>
      <w:r>
        <w:t xml:space="preserve"> Fine. </w:t>
      </w:r>
      <w:r>
        <w:rPr>
          <w:i/>
        </w:rPr>
        <w:t>(looks around, then focuses on Mon</w:t>
      </w:r>
      <w:r>
        <w:rPr>
          <w:i/>
        </w:rPr>
        <w:t>ica)</w:t>
      </w:r>
    </w:p>
    <w:p w:rsidR="00000000" w:rsidRDefault="004E651F">
      <w:r>
        <w:rPr>
          <w:b/>
        </w:rPr>
        <w:t>Monica:</w:t>
      </w:r>
      <w:r>
        <w:rPr>
          <w:i/>
        </w:rPr>
        <w:t>(to Chandler)</w:t>
      </w:r>
      <w:r>
        <w:t xml:space="preserve"> Take me home! </w:t>
      </w:r>
      <w:r>
        <w:rPr>
          <w:i/>
        </w:rPr>
        <w:t>(they quickly leave)</w:t>
      </w:r>
    </w:p>
    <w:p w:rsidR="00000000" w:rsidRDefault="004E651F">
      <w:pPr>
        <w:rPr>
          <w:b/>
        </w:rPr>
      </w:pPr>
      <w:r>
        <w:rPr>
          <w:b/>
        </w:rPr>
        <w:t>Scene:</w:t>
      </w:r>
      <w:r>
        <w:rPr>
          <w:b/>
        </w:rPr>
        <w:br/>
      </w:r>
      <w:r>
        <w:rPr>
          <w:b/>
        </w:rPr>
        <w:t>Phoebe's place, Phoebe and Mike are there</w:t>
      </w:r>
    </w:p>
    <w:p w:rsidR="00000000" w:rsidRDefault="004E651F">
      <w:r>
        <w:rPr>
          <w:b/>
        </w:rPr>
        <w:t>Phoebe:</w:t>
      </w:r>
      <w:r>
        <w:t xml:space="preserve"> Hey Mikey</w:t>
      </w:r>
    </w:p>
    <w:p w:rsidR="00000000" w:rsidRDefault="004E651F">
      <w:r>
        <w:rPr>
          <w:b/>
        </w:rPr>
        <w:t>Mike:</w:t>
      </w:r>
      <w:r>
        <w:t xml:space="preserve"> Hey P</w:t>
      </w:r>
    </w:p>
    <w:p w:rsidR="00000000" w:rsidRDefault="004E651F">
      <w:r>
        <w:rPr>
          <w:b/>
        </w:rPr>
        <w:t>Phoebe:</w:t>
      </w:r>
      <w:r>
        <w:t xml:space="preserve"> What are you doing?</w:t>
      </w:r>
    </w:p>
    <w:p w:rsidR="00000000" w:rsidRDefault="004E651F">
      <w:r>
        <w:rPr>
          <w:b/>
        </w:rPr>
        <w:t>Mike:</w:t>
      </w:r>
      <w:r>
        <w:t xml:space="preserve"> Setting rat traps.</w:t>
      </w:r>
    </w:p>
    <w:p w:rsidR="00000000" w:rsidRDefault="004E651F">
      <w:r>
        <w:rPr>
          <w:b/>
        </w:rPr>
        <w:t>Phoebe:</w:t>
      </w:r>
      <w:r>
        <w:t xml:space="preserve"> To kill Bob??</w:t>
      </w:r>
    </w:p>
    <w:p w:rsidR="00000000" w:rsidRDefault="004E651F">
      <w:r>
        <w:rPr>
          <w:b/>
        </w:rPr>
        <w:t>Mike:</w:t>
      </w:r>
      <w:r>
        <w:t xml:space="preserve"> No, no, to test his neck strength.</w:t>
      </w:r>
    </w:p>
    <w:p w:rsidR="00000000" w:rsidRDefault="004E651F">
      <w:r>
        <w:rPr>
          <w:b/>
        </w:rPr>
        <w:t>Phoebe:</w:t>
      </w:r>
      <w:r>
        <w:t xml:space="preserve"> No, Mike, I don't want to kill him! I thought we were just gonna capture him and, and you know, set him free in the country side where he can maybe meet a friendly possum and a wisecracking owl.</w:t>
      </w:r>
    </w:p>
    <w:p w:rsidR="00000000" w:rsidRDefault="004E651F">
      <w:r>
        <w:rPr>
          <w:b/>
        </w:rPr>
        <w:t>Mike:</w:t>
      </w:r>
      <w:r>
        <w:t xml:space="preserve"> Ok, ok, I'll throw away the traps.</w:t>
      </w:r>
    </w:p>
    <w:p w:rsidR="00000000" w:rsidRDefault="004E651F">
      <w:r>
        <w:rPr>
          <w:b/>
        </w:rPr>
        <w:t>Phoebe:</w:t>
      </w:r>
      <w:r>
        <w:t xml:space="preserve"> I'll</w:t>
      </w:r>
      <w:r>
        <w:t xml:space="preserve"> find Bob, I'll get him. Bob? </w:t>
      </w:r>
      <w:r>
        <w:rPr>
          <w:i/>
        </w:rPr>
        <w:t>(starts looking)</w:t>
      </w:r>
      <w:r>
        <w:t xml:space="preserve"> Bob! Robert! </w:t>
      </w:r>
      <w:r>
        <w:rPr>
          <w:i/>
        </w:rPr>
        <w:t>(looks at cabinet under sink)</w:t>
      </w:r>
      <w:r>
        <w:t xml:space="preserve"> Oh wait, I think I hear him. Oh - Oh my god! Bob had babies! Bob's a mom!</w:t>
      </w:r>
    </w:p>
    <w:p w:rsidR="00000000" w:rsidRDefault="004E651F">
      <w:r>
        <w:rPr>
          <w:b/>
        </w:rPr>
        <w:t>Mike:</w:t>
      </w:r>
      <w:r>
        <w:t xml:space="preserve"> Better think of a new name for him.</w:t>
      </w:r>
    </w:p>
    <w:p w:rsidR="00000000" w:rsidRDefault="004E651F">
      <w:r>
        <w:rPr>
          <w:b/>
        </w:rPr>
        <w:t>Phoebe:</w:t>
      </w:r>
      <w:r>
        <w:t xml:space="preserve"> I don't know, I kinda like Bob for a girl.</w:t>
      </w:r>
    </w:p>
    <w:p w:rsidR="00000000" w:rsidRDefault="004E651F">
      <w:r>
        <w:rPr>
          <w:b/>
        </w:rPr>
        <w:t>Mike:</w:t>
      </w:r>
      <w:r>
        <w:t xml:space="preserve"> I don't know, I mean I'm not sure </w:t>
      </w:r>
      <w:r>
        <w:rPr>
          <w:i/>
        </w:rPr>
        <w:t>(they hear cracking voice from somewhere else in the kitchen, probably a rat caught in a trap)</w:t>
      </w:r>
      <w:r>
        <w:t xml:space="preserve"> ...</w:t>
      </w:r>
    </w:p>
    <w:p w:rsidR="00000000" w:rsidRDefault="004E651F">
      <w:r>
        <w:rPr>
          <w:b/>
        </w:rPr>
        <w:t>Phoebe:</w:t>
      </w:r>
      <w:r>
        <w:t xml:space="preserve"> Oh my god, we killed Bob!</w:t>
      </w:r>
    </w:p>
    <w:p w:rsidR="00000000" w:rsidRDefault="004E651F">
      <w:r>
        <w:rPr>
          <w:b/>
        </w:rPr>
        <w:t>Mike:</w:t>
      </w:r>
      <w:r>
        <w:t xml:space="preserve"> Maybe it wasn't Bob, maybe it was a mouse.</w:t>
      </w:r>
    </w:p>
    <w:p w:rsidR="00000000" w:rsidRDefault="004E651F">
      <w:r>
        <w:rPr>
          <w:b/>
        </w:rPr>
        <w:t>Phoebe:</w:t>
      </w:r>
      <w:r>
        <w:t xml:space="preserve"> Suzie? </w:t>
      </w:r>
      <w:r>
        <w:rPr>
          <w:i/>
        </w:rPr>
        <w:t>(Runs over there t</w:t>
      </w:r>
      <w:r>
        <w:rPr>
          <w:i/>
        </w:rPr>
        <w:t>o check)</w:t>
      </w:r>
    </w:p>
    <w:p w:rsidR="00000000" w:rsidRDefault="004E651F">
      <w:pPr>
        <w:rPr>
          <w:b/>
        </w:rPr>
      </w:pPr>
      <w:r>
        <w:rPr>
          <w:b/>
        </w:rPr>
        <w:t>Scene:</w:t>
      </w:r>
      <w:r>
        <w:rPr>
          <w:b/>
        </w:rPr>
        <w:br/>
      </w:r>
      <w:r>
        <w:rPr>
          <w:b/>
        </w:rPr>
        <w:t>Mon and Chan's, Ross enters</w:t>
      </w:r>
    </w:p>
    <w:p w:rsidR="00000000" w:rsidRDefault="004E651F">
      <w:r>
        <w:rPr>
          <w:b/>
        </w:rPr>
        <w:t>Ross:</w:t>
      </w:r>
      <w:r>
        <w:rPr>
          <w:i/>
        </w:rPr>
        <w:t>(funny voice)</w:t>
      </w:r>
      <w:r>
        <w:t xml:space="preserve"> Whazzup???</w:t>
      </w:r>
    </w:p>
    <w:p w:rsidR="00000000" w:rsidRDefault="004E651F">
      <w:r>
        <w:rPr>
          <w:b/>
        </w:rPr>
        <w:t>Chandler:</w:t>
      </w:r>
      <w:r>
        <w:t xml:space="preserve"> Seriously dude, 3 years ago.</w:t>
      </w:r>
    </w:p>
    <w:p w:rsidR="00000000" w:rsidRDefault="004E651F">
      <w:r>
        <w:rPr>
          <w:b/>
        </w:rPr>
        <w:t>Ross:</w:t>
      </w:r>
      <w:r>
        <w:t xml:space="preserve"> Listen, can you do me a favor? I'm gonna be out today. Can you just keep an eye on Joey, make sure nothing happens between him and Molly?</w:t>
      </w:r>
    </w:p>
    <w:p w:rsidR="00000000" w:rsidRDefault="004E651F">
      <w:r>
        <w:rPr>
          <w:b/>
        </w:rPr>
        <w:t>Chandler:</w:t>
      </w:r>
      <w:r>
        <w:t xml:space="preserve"> You don't trust him?</w:t>
      </w:r>
    </w:p>
    <w:p w:rsidR="00000000" w:rsidRDefault="004E651F">
      <w:r>
        <w:rPr>
          <w:b/>
        </w:rPr>
        <w:t>Ross:</w:t>
      </w:r>
      <w:r>
        <w:t xml:space="preserve"> Wh - No. Some woman who sounded a lot like Joey called earlier and asked for her daughter, the "hot nanny".</w:t>
      </w:r>
    </w:p>
    <w:p w:rsidR="00000000" w:rsidRDefault="004E651F">
      <w:r>
        <w:rPr>
          <w:b/>
        </w:rPr>
        <w:t>Chandler:</w:t>
      </w:r>
      <w:r>
        <w:t xml:space="preserve"> Is this really your long term plan, for me to run interference? Because I could get a job any day no</w:t>
      </w:r>
      <w:r>
        <w:t>w.</w:t>
      </w:r>
    </w:p>
    <w:p w:rsidR="00000000" w:rsidRDefault="004E651F">
      <w:r>
        <w:rPr>
          <w:b/>
        </w:rPr>
        <w:t>Ross:</w:t>
      </w:r>
      <w:r>
        <w:t xml:space="preserve"> You do appear right on the cusp of something. Come on man, I'm sure he'll lose interest in a week or two, but for now can you please just do this for me?</w:t>
      </w:r>
    </w:p>
    <w:p w:rsidR="00000000" w:rsidRDefault="004E651F">
      <w:r>
        <w:rPr>
          <w:b/>
        </w:rPr>
        <w:t>Chandler:</w:t>
      </w:r>
      <w:r>
        <w:t xml:space="preserve"> All right, fine, but don't blame me if it doesn't work. Because you know as well as</w:t>
      </w:r>
      <w:r>
        <w:t xml:space="preserve"> I do that once Joey sets his mind on something, more often than not, he's going to have sex with it.</w:t>
      </w:r>
    </w:p>
    <w:p w:rsidR="00000000" w:rsidRDefault="004E651F">
      <w:r>
        <w:rPr>
          <w:b/>
        </w:rPr>
        <w:t>Ross:</w:t>
      </w:r>
      <w:r>
        <w:t xml:space="preserve"> Well we gotta do something, ok? Nannies like her don't grow on trees. </w:t>
      </w:r>
      <w:r>
        <w:rPr>
          <w:i/>
        </w:rPr>
        <w:t>(pause)</w:t>
      </w:r>
    </w:p>
    <w:p w:rsidR="00000000" w:rsidRDefault="004E651F">
      <w:r>
        <w:rPr>
          <w:b/>
        </w:rPr>
        <w:t>Chandler:</w:t>
      </w:r>
      <w:r>
        <w:t xml:space="preserve"> Picturing that tree?</w:t>
      </w:r>
    </w:p>
    <w:p w:rsidR="00000000" w:rsidRDefault="004E651F">
      <w:r>
        <w:rPr>
          <w:b/>
        </w:rPr>
        <w:t>Ross:</w:t>
      </w:r>
      <w:r>
        <w:t xml:space="preserve"> I am, yes.</w:t>
      </w:r>
    </w:p>
    <w:p w:rsidR="00000000" w:rsidRDefault="004E651F">
      <w:pPr>
        <w:rPr>
          <w:b/>
        </w:rPr>
      </w:pPr>
      <w:r>
        <w:rPr>
          <w:b/>
        </w:rPr>
        <w:t>Scene:</w:t>
      </w:r>
      <w:r>
        <w:rPr>
          <w:b/>
        </w:rPr>
        <w:br/>
      </w:r>
      <w:r>
        <w:rPr>
          <w:b/>
        </w:rPr>
        <w:t>Hallway, Joey g</w:t>
      </w:r>
      <w:r>
        <w:rPr>
          <w:b/>
        </w:rPr>
        <w:t>et out of his apartment and Chandler jumps out of his</w:t>
      </w:r>
    </w:p>
    <w:p w:rsidR="00000000" w:rsidRDefault="004E651F">
      <w:r>
        <w:rPr>
          <w:b/>
        </w:rPr>
        <w:t>Chandler:</w:t>
      </w:r>
      <w:r>
        <w:t xml:space="preserve"> Where you going, Joe?</w:t>
      </w:r>
    </w:p>
    <w:p w:rsidR="00000000" w:rsidRDefault="004E651F">
      <w:r>
        <w:rPr>
          <w:i/>
        </w:rPr>
        <w:t>(Joey falls on floor and gets up)</w:t>
      </w:r>
    </w:p>
    <w:p w:rsidR="00000000" w:rsidRDefault="004E651F">
      <w:r>
        <w:rPr>
          <w:b/>
        </w:rPr>
        <w:t>Joey:</w:t>
      </w:r>
      <w:r>
        <w:t xml:space="preserve"> For a walk.</w:t>
      </w:r>
    </w:p>
    <w:p w:rsidR="00000000" w:rsidRDefault="004E651F">
      <w:r>
        <w:rPr>
          <w:b/>
        </w:rPr>
        <w:t>Chandler:</w:t>
      </w:r>
      <w:r>
        <w:t xml:space="preserve"> Oh. You mind if I join you?</w:t>
      </w:r>
    </w:p>
    <w:p w:rsidR="00000000" w:rsidRDefault="004E651F">
      <w:r>
        <w:rPr>
          <w:b/>
        </w:rPr>
        <w:t>Joey:</w:t>
      </w:r>
      <w:r>
        <w:t xml:space="preserve"> Actually, that will be long. You know, I really need to organize my though</w:t>
      </w:r>
      <w:r>
        <w:t>ts.</w:t>
      </w:r>
    </w:p>
    <w:p w:rsidR="00000000" w:rsidRDefault="004E651F">
      <w:r>
        <w:rPr>
          <w:b/>
        </w:rPr>
        <w:t>Chandler:</w:t>
      </w:r>
      <w:r>
        <w:t xml:space="preserve"> Your thoughts? Plural?</w:t>
      </w:r>
    </w:p>
    <w:p w:rsidR="00000000" w:rsidRDefault="004E651F">
      <w:r>
        <w:rPr>
          <w:b/>
        </w:rPr>
        <w:t>Joey:</w:t>
      </w:r>
      <w:r>
        <w:t xml:space="preserve"> All right, fine, I only have one thought! It's about the hot nanny, I gotta see her!</w:t>
      </w:r>
    </w:p>
    <w:p w:rsidR="00000000" w:rsidRDefault="004E651F">
      <w:r>
        <w:rPr>
          <w:b/>
        </w:rPr>
        <w:t>Chandler:</w:t>
      </w:r>
      <w:r>
        <w:t xml:space="preserve"> I'm afraid I can't let you do that, Joe.</w:t>
      </w:r>
    </w:p>
    <w:p w:rsidR="00000000" w:rsidRDefault="004E651F">
      <w:r>
        <w:rPr>
          <w:b/>
        </w:rPr>
        <w:t>Joey:</w:t>
      </w:r>
      <w:r>
        <w:t xml:space="preserve"> Now YOU'RE telling me I can't see her?? You guys are killing me! She's </w:t>
      </w:r>
      <w:r>
        <w:t>forbidden fruit! It's like ... like she's the princess and I'm the stable boy ... Why are you doing this, huh? Did Ross tell you not to let me go over there?</w:t>
      </w:r>
    </w:p>
    <w:p w:rsidR="00000000" w:rsidRDefault="004E651F">
      <w:r>
        <w:rPr>
          <w:b/>
        </w:rPr>
        <w:t>Chandler:</w:t>
      </w:r>
      <w:r>
        <w:t xml:space="preserve"> Yes, as a matter of fact he did, so I can't let you go.</w:t>
      </w:r>
    </w:p>
    <w:p w:rsidR="00000000" w:rsidRDefault="004E651F">
      <w:r>
        <w:rPr>
          <w:b/>
        </w:rPr>
        <w:t>Joey:</w:t>
      </w:r>
      <w:r>
        <w:t xml:space="preserve"> Huh. Interesting. Now ther</w:t>
      </w:r>
      <w:r>
        <w:t>e are obstacles. Hot nanny and me against the world. This is the kind of stuff great novels are made of.</w:t>
      </w:r>
    </w:p>
    <w:p w:rsidR="00000000" w:rsidRDefault="004E651F">
      <w:r>
        <w:rPr>
          <w:b/>
        </w:rPr>
        <w:t>Chandler:</w:t>
      </w:r>
      <w:r>
        <w:t xml:space="preserve"> Great novels? </w:t>
      </w:r>
    </w:p>
    <w:p w:rsidR="00000000" w:rsidRDefault="004E651F">
      <w:r>
        <w:rPr>
          <w:b/>
        </w:rPr>
        <w:t>Joey:</w:t>
      </w:r>
      <w:r>
        <w:t xml:space="preserve"> Fine ... mediocre porn</w:t>
      </w:r>
    </w:p>
    <w:p w:rsidR="00000000" w:rsidRDefault="004E651F">
      <w:pPr>
        <w:rPr>
          <w:b/>
        </w:rPr>
      </w:pPr>
      <w:r>
        <w:rPr>
          <w:b/>
        </w:rPr>
        <w:t>Scene:</w:t>
      </w:r>
      <w:r>
        <w:rPr>
          <w:b/>
        </w:rPr>
        <w:br/>
      </w:r>
      <w:r>
        <w:rPr>
          <w:b/>
        </w:rPr>
        <w:t>Rachel's office, Rachel and Gavin there, phone rings, Gavin picks it up</w:t>
      </w:r>
    </w:p>
    <w:p w:rsidR="00000000" w:rsidRDefault="004E651F">
      <w:r>
        <w:rPr>
          <w:b/>
        </w:rPr>
        <w:t>Gavin:</w:t>
      </w:r>
      <w:r>
        <w:t xml:space="preserve"> Gavin Mitch</w:t>
      </w:r>
      <w:r>
        <w:t>elle's office.</w:t>
      </w:r>
    </w:p>
    <w:p w:rsidR="00000000" w:rsidRDefault="004E651F">
      <w:r>
        <w:rPr>
          <w:b/>
        </w:rPr>
        <w:t>Rachel:</w:t>
      </w:r>
      <w:r>
        <w:t xml:space="preserve"> Rachel Green's office!! Give me that phone! </w:t>
      </w:r>
      <w:r>
        <w:rPr>
          <w:i/>
        </w:rPr>
        <w:t>(takes the phone)</w:t>
      </w:r>
      <w:r>
        <w:t xml:space="preserve"> Hello, this is Rachel Green, how can I help you? Uh huh ... ok then ... I'll pass you back to your son </w:t>
      </w:r>
      <w:r>
        <w:rPr>
          <w:i/>
        </w:rPr>
        <w:t>(gives phone to Gavin)</w:t>
      </w:r>
    </w:p>
    <w:p w:rsidR="00000000" w:rsidRDefault="004E651F">
      <w:r>
        <w:rPr>
          <w:b/>
        </w:rPr>
        <w:t>Gavin:</w:t>
      </w:r>
      <w:r>
        <w:t xml:space="preserve"> Hey Mom! No, that's just my secretary.</w:t>
      </w:r>
      <w:r>
        <w:t xml:space="preserve"> </w:t>
      </w:r>
      <w:r>
        <w:rPr>
          <w:i/>
        </w:rPr>
        <w:t>(Rachel is upset)</w:t>
      </w:r>
    </w:p>
    <w:p w:rsidR="00000000" w:rsidRDefault="004E651F">
      <w:r>
        <w:rPr>
          <w:b/>
        </w:rPr>
        <w:t>Rachel:</w:t>
      </w:r>
      <w:r>
        <w:t xml:space="preserve"> Um, excuse me Gavin, I have a question I need to ask you.</w:t>
      </w:r>
    </w:p>
    <w:p w:rsidR="00000000" w:rsidRDefault="004E651F">
      <w:r>
        <w:rPr>
          <w:b/>
        </w:rPr>
        <w:t>Gavin:</w:t>
      </w:r>
      <w:r>
        <w:t xml:space="preserve"> Mom, I'll call you later. Yeah. </w:t>
      </w:r>
      <w:r>
        <w:rPr>
          <w:i/>
        </w:rPr>
        <w:t>(hangs up)(to Rachel)</w:t>
      </w:r>
      <w:r>
        <w:t xml:space="preserve"> Yes?</w:t>
      </w:r>
    </w:p>
    <w:p w:rsidR="00000000" w:rsidRDefault="004E651F">
      <w:r>
        <w:rPr>
          <w:b/>
        </w:rPr>
        <w:t>Rachel:</w:t>
      </w:r>
      <w:r>
        <w:t xml:space="preserve"> If you like looking at butts so much why don't you just go look at a mirror?</w:t>
      </w:r>
    </w:p>
    <w:p w:rsidR="00000000" w:rsidRDefault="004E651F">
      <w:r>
        <w:rPr>
          <w:b/>
        </w:rPr>
        <w:t>Gavin:</w:t>
      </w:r>
      <w:r>
        <w:t xml:space="preserve"> Thank god you</w:t>
      </w:r>
      <w:r>
        <w:t xml:space="preserve"> finally said that, I saw you make a note on your pad three hours ago. </w:t>
      </w:r>
      <w:r>
        <w:rPr>
          <w:i/>
        </w:rPr>
        <w:t>(Rachel throws away that paper)</w:t>
      </w:r>
      <w:r>
        <w:t xml:space="preserve"> Man, I really bug you, don't I?</w:t>
      </w:r>
    </w:p>
    <w:p w:rsidR="00000000" w:rsidRDefault="004E651F">
      <w:r>
        <w:rPr>
          <w:b/>
        </w:rPr>
        <w:t>Rachel:</w:t>
      </w:r>
      <w:r>
        <w:t xml:space="preserve"> Oh, please, I don't care about you enough to bug me. In fact, from now on, I'm going take the high road. And I'm </w:t>
      </w:r>
      <w:r>
        <w:t>going be very very nice to you, you "momma's boy", starting right now.</w:t>
      </w:r>
    </w:p>
    <w:p w:rsidR="00000000" w:rsidRDefault="004E651F">
      <w:r>
        <w:rPr>
          <w:i/>
        </w:rPr>
        <w:t>(door knock, Monica enters)</w:t>
      </w:r>
    </w:p>
    <w:p w:rsidR="00000000" w:rsidRDefault="004E651F">
      <w:r>
        <w:rPr>
          <w:b/>
        </w:rPr>
        <w:t>Monica:</w:t>
      </w:r>
      <w:r>
        <w:t xml:space="preserve"> Hey Rach!</w:t>
      </w:r>
    </w:p>
    <w:p w:rsidR="00000000" w:rsidRDefault="004E651F">
      <w:r>
        <w:rPr>
          <w:b/>
        </w:rPr>
        <w:t>Rachel:</w:t>
      </w:r>
      <w:r>
        <w:t xml:space="preserve"> Hi!</w:t>
      </w:r>
    </w:p>
    <w:p w:rsidR="00000000" w:rsidRDefault="004E651F">
      <w:r>
        <w:rPr>
          <w:b/>
        </w:rPr>
        <w:t>Monica:</w:t>
      </w:r>
      <w:r>
        <w:t xml:space="preserve"> Ready for your birthday lunch?</w:t>
      </w:r>
    </w:p>
    <w:p w:rsidR="00000000" w:rsidRDefault="004E651F">
      <w:r>
        <w:rPr>
          <w:b/>
        </w:rPr>
        <w:t>Rachel:</w:t>
      </w:r>
      <w:r>
        <w:t xml:space="preserve"> Yeah I am, I am! Oh, but first of all, Monica, I would like to introduce you to </w:t>
      </w:r>
      <w:r>
        <w:t xml:space="preserve">my very talented colleague and more importantly my wonderful friend Gavin Mitchelle. </w:t>
      </w:r>
    </w:p>
    <w:p w:rsidR="00000000" w:rsidRDefault="004E651F">
      <w:r>
        <w:rPr>
          <w:b/>
        </w:rPr>
        <w:t>Gavin:</w:t>
      </w:r>
      <w:r>
        <w:t xml:space="preserve"> Pleased to meet you.</w:t>
      </w:r>
    </w:p>
    <w:p w:rsidR="00000000" w:rsidRDefault="004E651F">
      <w:r>
        <w:rPr>
          <w:b/>
        </w:rPr>
        <w:t>Monica:</w:t>
      </w:r>
      <w:r>
        <w:t xml:space="preserve"> Pleased to meet you. So you're coming to Rachel's party tonight?</w:t>
      </w:r>
    </w:p>
    <w:p w:rsidR="00000000" w:rsidRDefault="004E651F">
      <w:r>
        <w:rPr>
          <w:b/>
        </w:rPr>
        <w:t>Rachel:</w:t>
      </w:r>
      <w:r>
        <w:t xml:space="preserve"> Oh no no no no no, Gavin can't, he already has plans, most li</w:t>
      </w:r>
      <w:r>
        <w:t xml:space="preserve">kely with his mother. </w:t>
      </w:r>
    </w:p>
    <w:p w:rsidR="00000000" w:rsidRDefault="004E651F">
      <w:r>
        <w:rPr>
          <w:b/>
        </w:rPr>
        <w:t>Gavin:</w:t>
      </w:r>
      <w:r>
        <w:t xml:space="preserve"> Well I don't mind, I'll cancel. I would never miss my secretary's birthday. </w:t>
      </w:r>
      <w:r>
        <w:rPr>
          <w:i/>
        </w:rPr>
        <w:t>(leaves)</w:t>
      </w:r>
    </w:p>
    <w:p w:rsidR="00000000" w:rsidRDefault="004E651F">
      <w:r>
        <w:rPr>
          <w:b/>
        </w:rPr>
        <w:t>Rachel:</w:t>
      </w:r>
      <w:r>
        <w:t xml:space="preserve"> Why did you invite him?? I can't stand that guy!</w:t>
      </w:r>
    </w:p>
    <w:p w:rsidR="00000000" w:rsidRDefault="004E651F">
      <w:r>
        <w:rPr>
          <w:b/>
        </w:rPr>
        <w:t>Monica:</w:t>
      </w:r>
      <w:r>
        <w:t xml:space="preserve"> You were just being so nice to him!</w:t>
      </w:r>
    </w:p>
    <w:p w:rsidR="00000000" w:rsidRDefault="004E651F">
      <w:r>
        <w:rPr>
          <w:b/>
        </w:rPr>
        <w:t>Rachel:</w:t>
      </w:r>
      <w:r>
        <w:t xml:space="preserve"> I was faking it! Can't you tell </w:t>
      </w:r>
      <w:r>
        <w:t>when I'm being fake?</w:t>
      </w:r>
    </w:p>
    <w:p w:rsidR="00000000" w:rsidRDefault="004E651F">
      <w:r>
        <w:rPr>
          <w:i/>
        </w:rPr>
        <w:t>(A man walks by)</w:t>
      </w:r>
    </w:p>
    <w:p w:rsidR="00000000" w:rsidRDefault="004E651F">
      <w:r>
        <w:rPr>
          <w:b/>
        </w:rPr>
        <w:t>Rachel:</w:t>
      </w:r>
      <w:r>
        <w:t xml:space="preserve"> Hey, Mr Philips, nice suit!</w:t>
      </w:r>
    </w:p>
    <w:p w:rsidR="00000000" w:rsidRDefault="004E651F">
      <w:r>
        <w:rPr>
          <w:b/>
        </w:rPr>
        <w:t>Monica:</w:t>
      </w:r>
      <w:r>
        <w:t xml:space="preserve"> Right there! That was so fake!</w:t>
      </w:r>
    </w:p>
    <w:p w:rsidR="00000000" w:rsidRDefault="004E651F">
      <w:r>
        <w:rPr>
          <w:b/>
        </w:rPr>
        <w:t>Rachel:</w:t>
      </w:r>
      <w:r>
        <w:t xml:space="preserve"> Shh!</w:t>
      </w:r>
    </w:p>
    <w:p w:rsidR="00000000" w:rsidRDefault="004E651F">
      <w:pPr>
        <w:rPr>
          <w:b/>
        </w:rPr>
      </w:pPr>
      <w:r>
        <w:rPr>
          <w:b/>
        </w:rPr>
        <w:t>Scene:</w:t>
      </w:r>
      <w:r>
        <w:rPr>
          <w:b/>
        </w:rPr>
        <w:br/>
      </w:r>
      <w:r>
        <w:rPr>
          <w:b/>
        </w:rPr>
        <w:t>Rachel's birthday party</w:t>
      </w:r>
    </w:p>
    <w:p w:rsidR="00000000" w:rsidRDefault="004E651F">
      <w:r>
        <w:rPr>
          <w:b/>
        </w:rPr>
        <w:t>Rachel:</w:t>
      </w:r>
      <w:r>
        <w:rPr>
          <w:i/>
        </w:rPr>
        <w:t>(to Monica)</w:t>
      </w:r>
      <w:r>
        <w:t xml:space="preserve"> I still can't believe you invited Gavin. Allright, he is the last person I want </w:t>
      </w:r>
      <w:r>
        <w:t>to see.</w:t>
      </w:r>
    </w:p>
    <w:p w:rsidR="00000000" w:rsidRDefault="004E651F">
      <w:r>
        <w:rPr>
          <w:b/>
        </w:rPr>
        <w:t>Monica:</w:t>
      </w:r>
      <w:r>
        <w:t xml:space="preserve"> Oh, you're welcome for the party. I'm glad you're having a good time.</w:t>
      </w:r>
    </w:p>
    <w:p w:rsidR="00000000" w:rsidRDefault="004E651F">
      <w:r>
        <w:rPr>
          <w:b/>
        </w:rPr>
        <w:t>Rachel:</w:t>
      </w:r>
      <w:r>
        <w:t xml:space="preserve"> God, I hope he doesn't show up. Of course he's not gonna show up, the guy hates me.</w:t>
      </w:r>
    </w:p>
    <w:p w:rsidR="00000000" w:rsidRDefault="004E651F">
      <w:r>
        <w:rPr>
          <w:b/>
        </w:rPr>
        <w:t>Monica:</w:t>
      </w:r>
      <w:r>
        <w:t xml:space="preserve"> Does he?</w:t>
      </w:r>
    </w:p>
    <w:p w:rsidR="00000000" w:rsidRDefault="004E651F">
      <w:r>
        <w:rPr>
          <w:b/>
        </w:rPr>
        <w:t>Rachel:</w:t>
      </w:r>
      <w:r>
        <w:t xml:space="preserve"> What?</w:t>
      </w:r>
    </w:p>
    <w:p w:rsidR="00000000" w:rsidRDefault="004E651F">
      <w:r>
        <w:rPr>
          <w:b/>
        </w:rPr>
        <w:t>Monica:</w:t>
      </w:r>
      <w:r>
        <w:t xml:space="preserve"> Maybe he's bothering you so much becaus</w:t>
      </w:r>
      <w:r>
        <w:t>e he likes you. It's like in first grade when Skippy Langwild always pushed me on the playground because he secretly had a crush on me?</w:t>
      </w:r>
    </w:p>
    <w:p w:rsidR="00000000" w:rsidRDefault="004E651F">
      <w:r>
        <w:rPr>
          <w:b/>
        </w:rPr>
        <w:t>Rachel:</w:t>
      </w:r>
      <w:r>
        <w:t xml:space="preserve"> Oh, Monica, you think Skippy liked you? Honey, all those buys had a bet to see if he can knock you over.</w:t>
      </w:r>
    </w:p>
    <w:p w:rsidR="00000000" w:rsidRDefault="004E651F">
      <w:r>
        <w:rPr>
          <w:b/>
        </w:rPr>
        <w:t>Molly:</w:t>
      </w:r>
      <w:r>
        <w:rPr>
          <w:i/>
        </w:rPr>
        <w:t>(</w:t>
      </w:r>
      <w:r>
        <w:rPr>
          <w:i/>
        </w:rPr>
        <w:t>with Emma in a basinet)</w:t>
      </w:r>
      <w:r>
        <w:t xml:space="preserve"> She's out, I'm gonna take her home.</w:t>
      </w:r>
    </w:p>
    <w:p w:rsidR="00000000" w:rsidRDefault="004E651F">
      <w:r>
        <w:rPr>
          <w:b/>
        </w:rPr>
        <w:t>Rachel:</w:t>
      </w:r>
      <w:r>
        <w:t xml:space="preserve"> Oh, ok, thank you. </w:t>
      </w:r>
      <w:r>
        <w:rPr>
          <w:i/>
        </w:rPr>
        <w:t>(Molly leaves)(to Monica)</w:t>
      </w:r>
      <w:r>
        <w:t xml:space="preserve"> Do you see what all the guys see in her?</w:t>
      </w:r>
    </w:p>
    <w:p w:rsidR="00000000" w:rsidRDefault="004E651F">
      <w:r>
        <w:rPr>
          <w:b/>
        </w:rPr>
        <w:t>Monica:</w:t>
      </w:r>
      <w:r>
        <w:t xml:space="preserve"> Wouldn't kick her out of bed. No more Vodka for me! </w:t>
      </w:r>
      <w:r>
        <w:rPr>
          <w:i/>
        </w:rPr>
        <w:t>(put her glass down)</w:t>
      </w:r>
    </w:p>
    <w:p w:rsidR="00000000" w:rsidRDefault="004E651F">
      <w:r>
        <w:rPr>
          <w:i/>
        </w:rPr>
        <w:t>(Joey comes over)</w:t>
      </w:r>
    </w:p>
    <w:p w:rsidR="00000000" w:rsidRDefault="004E651F">
      <w:r>
        <w:rPr>
          <w:b/>
        </w:rPr>
        <w:t>Joe</w:t>
      </w:r>
      <w:r>
        <w:rPr>
          <w:b/>
        </w:rPr>
        <w:t>y:</w:t>
      </w:r>
      <w:r>
        <w:t xml:space="preserve"> Hey Rach, so can I sing happy birthday to you now?</w:t>
      </w:r>
    </w:p>
    <w:p w:rsidR="00000000" w:rsidRDefault="004E651F">
      <w:r>
        <w:rPr>
          <w:b/>
        </w:rPr>
        <w:t>Rachel:</w:t>
      </w:r>
      <w:r>
        <w:t xml:space="preserve"> Yeah, sure!</w:t>
      </w:r>
    </w:p>
    <w:p w:rsidR="00000000" w:rsidRDefault="004E651F">
      <w:r>
        <w:rPr>
          <w:b/>
        </w:rPr>
        <w:t>Joey:</w:t>
      </w:r>
      <w:r>
        <w:t xml:space="preserve"> Oh ... </w:t>
      </w:r>
      <w:r>
        <w:rPr>
          <w:i/>
        </w:rPr>
        <w:t>(Starts to sing)</w:t>
      </w:r>
      <w:r>
        <w:t xml:space="preserve"> Happy birth ... </w:t>
      </w:r>
      <w:r>
        <w:rPr>
          <w:i/>
        </w:rPr>
        <w:t>(sees Molly leaving)</w:t>
      </w:r>
      <w:r>
        <w:t xml:space="preserve"> oh, see you later </w:t>
      </w:r>
      <w:r>
        <w:rPr>
          <w:i/>
        </w:rPr>
        <w:t>(runs after Molly)</w:t>
      </w:r>
    </w:p>
    <w:p w:rsidR="00000000" w:rsidRDefault="004E651F">
      <w:r>
        <w:rPr>
          <w:b/>
        </w:rPr>
        <w:t>Monica:</w:t>
      </w:r>
      <w:r>
        <w:t xml:space="preserve"> Hey Rach, somebody got you shoes!</w:t>
      </w:r>
    </w:p>
    <w:p w:rsidR="00000000" w:rsidRDefault="004E651F">
      <w:r>
        <w:rPr>
          <w:b/>
        </w:rPr>
        <w:t>Rachel:</w:t>
      </w:r>
      <w:r>
        <w:t xml:space="preserve"> Oh, give me! </w:t>
      </w:r>
      <w:r>
        <w:rPr>
          <w:i/>
        </w:rPr>
        <w:t xml:space="preserve">(opens the box </w:t>
      </w:r>
      <w:r>
        <w:rPr>
          <w:i/>
        </w:rPr>
        <w:t>happily, then gets freaked and throws away the box, she and Mon jump up the sofa)</w:t>
      </w:r>
    </w:p>
    <w:p w:rsidR="00000000" w:rsidRDefault="004E651F">
      <w:r>
        <w:rPr>
          <w:b/>
        </w:rPr>
        <w:t>Phoebe:</w:t>
      </w:r>
      <w:r>
        <w:t xml:space="preserve"> Be careful, be careful! These are my rat babies!</w:t>
      </w:r>
    </w:p>
    <w:p w:rsidR="00000000" w:rsidRDefault="004E651F">
      <w:r>
        <w:rPr>
          <w:b/>
        </w:rPr>
        <w:t>Mike:</w:t>
      </w:r>
      <w:r>
        <w:t xml:space="preserve"> Yeah. We have rat babies now.</w:t>
      </w:r>
    </w:p>
    <w:p w:rsidR="00000000" w:rsidRDefault="004E651F">
      <w:r>
        <w:rPr>
          <w:b/>
        </w:rPr>
        <w:t>Rachel:</w:t>
      </w:r>
      <w:r>
        <w:t xml:space="preserve"> Ahhhh , you brought rats to my birthday party?</w:t>
      </w:r>
    </w:p>
    <w:p w:rsidR="00000000" w:rsidRDefault="004E651F">
      <w:r>
        <w:rPr>
          <w:b/>
        </w:rPr>
        <w:t>Monica:</w:t>
      </w:r>
      <w:r>
        <w:t xml:space="preserve"> So this is what a </w:t>
      </w:r>
      <w:r>
        <w:t>stroke feels like.</w:t>
      </w:r>
    </w:p>
    <w:p w:rsidR="00000000" w:rsidRDefault="004E651F">
      <w:r>
        <w:rPr>
          <w:b/>
        </w:rPr>
        <w:t>Phoebe:</w:t>
      </w:r>
      <w:r>
        <w:t xml:space="preserve"> I had to bring them! We killed their mother, they're our responsibility now. You know, they require constant care. You should know that, Rachel, you're a mother.</w:t>
      </w:r>
    </w:p>
    <w:p w:rsidR="00000000" w:rsidRDefault="004E651F">
      <w:r>
        <w:rPr>
          <w:b/>
        </w:rPr>
        <w:t>Rachel:</w:t>
      </w:r>
      <w:r>
        <w:t xml:space="preserve"> Are you comparing my daughter to a rat?</w:t>
      </w:r>
    </w:p>
    <w:p w:rsidR="00000000" w:rsidRDefault="004E651F">
      <w:r>
        <w:rPr>
          <w:b/>
        </w:rPr>
        <w:t>Phoebe:</w:t>
      </w:r>
      <w:r>
        <w:t xml:space="preserve"> No! Seven r</w:t>
      </w:r>
      <w:r>
        <w:t>ats! I think we should take them home, we need feed them.</w:t>
      </w:r>
    </w:p>
    <w:p w:rsidR="00000000" w:rsidRDefault="004E651F">
      <w:r>
        <w:rPr>
          <w:b/>
        </w:rPr>
        <w:t>Rachel:</w:t>
      </w:r>
      <w:r>
        <w:t xml:space="preserve"> whhh wait, you're gonna leave my party to take care of a box of rats?</w:t>
      </w:r>
    </w:p>
    <w:p w:rsidR="00000000" w:rsidRDefault="004E651F">
      <w:r>
        <w:rPr>
          <w:b/>
        </w:rPr>
        <w:t>Phoebe:</w:t>
      </w:r>
      <w:r>
        <w:t xml:space="preserve"> Well I'm sorry Rachel, but I'm not like you, ok? Not everyone can afford help. </w:t>
      </w:r>
      <w:r>
        <w:rPr>
          <w:i/>
        </w:rPr>
        <w:t>(she and Mike leave)</w:t>
      </w:r>
    </w:p>
    <w:p w:rsidR="00000000" w:rsidRDefault="004E651F">
      <w:r>
        <w:rPr>
          <w:i/>
        </w:rPr>
        <w:t>(Ross gets o</w:t>
      </w:r>
      <w:r>
        <w:rPr>
          <w:i/>
        </w:rPr>
        <w:t>ut of the bathroom, sees Chandler)</w:t>
      </w:r>
    </w:p>
    <w:p w:rsidR="00000000" w:rsidRDefault="004E651F">
      <w:r>
        <w:rPr>
          <w:b/>
        </w:rPr>
        <w:t>Ross:</w:t>
      </w:r>
      <w:r>
        <w:t xml:space="preserve"> Where the hell are Joey and Molly? I asked you to watch them.</w:t>
      </w:r>
    </w:p>
    <w:p w:rsidR="00000000" w:rsidRDefault="004E651F">
      <w:r>
        <w:rPr>
          <w:b/>
        </w:rPr>
        <w:t>Chandler:</w:t>
      </w:r>
      <w:r>
        <w:rPr>
          <w:i/>
        </w:rPr>
        <w:t>(In a helium voice, holding a balloon)</w:t>
      </w:r>
      <w:r>
        <w:t xml:space="preserve"> I'm sorry, I got a little occupied.</w:t>
      </w:r>
    </w:p>
    <w:p w:rsidR="00000000" w:rsidRDefault="004E651F">
      <w:r>
        <w:rPr>
          <w:b/>
        </w:rPr>
        <w:t>Ross:</w:t>
      </w:r>
      <w:r>
        <w:t xml:space="preserve"> We have to stop them before something happens!</w:t>
      </w:r>
    </w:p>
    <w:p w:rsidR="00000000" w:rsidRDefault="004E651F">
      <w:r>
        <w:rPr>
          <w:b/>
        </w:rPr>
        <w:t>Chandler:</w:t>
      </w:r>
      <w:r>
        <w:rPr>
          <w:i/>
        </w:rPr>
        <w:t xml:space="preserve">(still </w:t>
      </w:r>
      <w:r>
        <w:rPr>
          <w:i/>
        </w:rPr>
        <w:t>helium voice)</w:t>
      </w:r>
      <w:r>
        <w:t xml:space="preserve"> Right behind you, big guy! </w:t>
      </w:r>
      <w:r>
        <w:rPr>
          <w:i/>
        </w:rPr>
        <w:t>(they both head for the door)</w:t>
      </w:r>
    </w:p>
    <w:p w:rsidR="00000000" w:rsidRDefault="004E651F">
      <w:pPr>
        <w:rPr>
          <w:b/>
        </w:rPr>
      </w:pPr>
      <w:r>
        <w:rPr>
          <w:b/>
        </w:rPr>
        <w:t>Scene:</w:t>
      </w:r>
      <w:r>
        <w:rPr>
          <w:b/>
        </w:rPr>
        <w:br/>
      </w:r>
      <w:r>
        <w:rPr>
          <w:b/>
        </w:rPr>
        <w:t>Ross's place, Molly and Joey are talking on the couch</w:t>
      </w:r>
    </w:p>
    <w:p w:rsidR="00000000" w:rsidRDefault="004E651F">
      <w:r>
        <w:rPr>
          <w:b/>
        </w:rPr>
        <w:t>Joey:</w:t>
      </w:r>
      <w:r>
        <w:t xml:space="preserve"> So you see, Molly, what people don't understand is that acting is a discipline. It takes a lot of hard work.</w:t>
      </w:r>
    </w:p>
    <w:p w:rsidR="00000000" w:rsidRDefault="004E651F">
      <w:r>
        <w:rPr>
          <w:b/>
        </w:rPr>
        <w:t>Molly:</w:t>
      </w:r>
      <w:r>
        <w:t xml:space="preserve"> So</w:t>
      </w:r>
      <w:r>
        <w:t xml:space="preserve"> where did you study?</w:t>
      </w:r>
    </w:p>
    <w:p w:rsidR="00000000" w:rsidRDefault="004E651F">
      <w:r>
        <w:rPr>
          <w:b/>
        </w:rPr>
        <w:t>Joey:</w:t>
      </w:r>
      <w:r>
        <w:t xml:space="preserve"> Oh, I didn't go to college.</w:t>
      </w:r>
    </w:p>
    <w:p w:rsidR="00000000" w:rsidRDefault="004E651F">
      <w:r>
        <w:rPr>
          <w:b/>
        </w:rPr>
        <w:t>Molly:</w:t>
      </w:r>
      <w:r>
        <w:t xml:space="preserve"> No, where did you study acting?</w:t>
      </w:r>
    </w:p>
    <w:p w:rsidR="00000000" w:rsidRDefault="004E651F">
      <w:r>
        <w:rPr>
          <w:b/>
        </w:rPr>
        <w:t>Joey:</w:t>
      </w:r>
      <w:r>
        <w:t xml:space="preserve"> Molly ... people don't study acting ...</w:t>
      </w:r>
    </w:p>
    <w:p w:rsidR="00000000" w:rsidRDefault="004E651F">
      <w:r>
        <w:rPr>
          <w:i/>
        </w:rPr>
        <w:t>(Ross and Chandler walk in, Joey looks disappointed)</w:t>
      </w:r>
    </w:p>
    <w:p w:rsidR="00000000" w:rsidRDefault="004E651F">
      <w:r>
        <w:rPr>
          <w:b/>
        </w:rPr>
        <w:t>Ross:</w:t>
      </w:r>
      <w:r>
        <w:t xml:space="preserve"> Molly, ah, do you mind giving us just a minute?</w:t>
      </w:r>
    </w:p>
    <w:p w:rsidR="00000000" w:rsidRDefault="004E651F">
      <w:r>
        <w:rPr>
          <w:b/>
        </w:rPr>
        <w:t>Molly:</w:t>
      </w:r>
      <w:r>
        <w:t xml:space="preserve"> S</w:t>
      </w:r>
      <w:r>
        <w:t>ure, I'll go check on Emma.</w:t>
      </w:r>
    </w:p>
    <w:p w:rsidR="00000000" w:rsidRDefault="004E651F">
      <w:r>
        <w:rPr>
          <w:b/>
        </w:rPr>
        <w:t>Ross:</w:t>
      </w:r>
      <w:r>
        <w:t xml:space="preserve"> Thanks.</w:t>
      </w:r>
    </w:p>
    <w:p w:rsidR="00000000" w:rsidRDefault="004E651F">
      <w:r>
        <w:rPr>
          <w:i/>
        </w:rPr>
        <w:t>(Molly gets up and walks away)</w:t>
      </w:r>
    </w:p>
    <w:p w:rsidR="00000000" w:rsidRDefault="004E651F">
      <w:r>
        <w:rPr>
          <w:b/>
        </w:rPr>
        <w:t>Joey:</w:t>
      </w:r>
      <w:r>
        <w:rPr>
          <w:i/>
        </w:rPr>
        <w:t>(upset)</w:t>
      </w:r>
      <w:r>
        <w:t xml:space="preserve"> Will the stable boy never get the princess??</w:t>
      </w:r>
    </w:p>
    <w:p w:rsidR="00000000" w:rsidRDefault="004E651F">
      <w:r>
        <w:rPr>
          <w:b/>
        </w:rPr>
        <w:t>Ross:</w:t>
      </w:r>
      <w:r>
        <w:t xml:space="preserve"> What do you think you're gonna do, have sex with her right here on my couch?</w:t>
      </w:r>
    </w:p>
    <w:p w:rsidR="00000000" w:rsidRDefault="004E651F">
      <w:r>
        <w:rPr>
          <w:b/>
        </w:rPr>
        <w:t>Joey:</w:t>
      </w:r>
      <w:r>
        <w:t xml:space="preserve"> No ... the leather sticks to my ass.</w:t>
      </w:r>
      <w:r>
        <w:t xml:space="preserve"> You know, this isn't fair. What makes you think that I'm just gonna sleep with her and then blow her off? Huh? Can't you guys open your minds to the possibility that I actally like her, and might want something real? </w:t>
      </w:r>
      <w:r>
        <w:rPr>
          <w:i/>
        </w:rPr>
        <w:t>(pause)</w:t>
      </w:r>
      <w:r>
        <w:t xml:space="preserve"> Look, the truth is, I haven't </w:t>
      </w:r>
      <w:r>
        <w:t>felt this way about anyone since Rachel, ok? I didn't think I could ever love again.</w:t>
      </w:r>
    </w:p>
    <w:p w:rsidR="00000000" w:rsidRDefault="004E651F">
      <w:r>
        <w:rPr>
          <w:i/>
        </w:rPr>
        <w:t>(pause)</w:t>
      </w:r>
    </w:p>
    <w:p w:rsidR="00000000" w:rsidRDefault="004E651F">
      <w:r>
        <w:rPr>
          <w:b/>
        </w:rPr>
        <w:t>Ross and Chandler:</w:t>
      </w:r>
      <w:r>
        <w:t xml:space="preserve"> Come on! Joe!</w:t>
      </w:r>
    </w:p>
    <w:p w:rsidR="00000000" w:rsidRDefault="004E651F">
      <w:r>
        <w:rPr>
          <w:b/>
        </w:rPr>
        <w:t>Joey:</w:t>
      </w:r>
      <w:r>
        <w:t xml:space="preserve"> Ok </w:t>
      </w:r>
      <w:r>
        <w:rPr>
          <w:i/>
        </w:rPr>
        <w:t>(admits)</w:t>
      </w:r>
    </w:p>
    <w:p w:rsidR="00000000" w:rsidRDefault="004E651F">
      <w:r>
        <w:rPr>
          <w:i/>
        </w:rPr>
        <w:t>(knock on door, Ross opens, it's a woman)</w:t>
      </w:r>
    </w:p>
    <w:p w:rsidR="00000000" w:rsidRDefault="004E651F">
      <w:r>
        <w:rPr>
          <w:b/>
        </w:rPr>
        <w:t>Woman:</w:t>
      </w:r>
      <w:r>
        <w:t xml:space="preserve"> Hi, is Molly here?</w:t>
      </w:r>
    </w:p>
    <w:p w:rsidR="00000000" w:rsidRDefault="004E651F">
      <w:r>
        <w:rPr>
          <w:b/>
        </w:rPr>
        <w:t>Ross:</w:t>
      </w:r>
      <w:r>
        <w:t xml:space="preserve"> Yeah, come on in. Molly?</w:t>
      </w:r>
    </w:p>
    <w:p w:rsidR="00000000" w:rsidRDefault="004E651F">
      <w:r>
        <w:rPr>
          <w:b/>
        </w:rPr>
        <w:t>Molly:</w:t>
      </w:r>
      <w:r>
        <w:rPr>
          <w:i/>
        </w:rPr>
        <w:t>(goes o</w:t>
      </w:r>
      <w:r>
        <w:rPr>
          <w:i/>
        </w:rPr>
        <w:t>ut of the room)</w:t>
      </w:r>
      <w:r>
        <w:t xml:space="preserve"> Hey! Guys, this is Tabatha </w:t>
      </w:r>
      <w:r>
        <w:rPr>
          <w:i/>
        </w:rPr>
        <w:t>(they kiss on the lips in a romantic way)</w:t>
      </w:r>
      <w:r>
        <w:t xml:space="preserve">. </w:t>
      </w:r>
      <w:r>
        <w:rPr>
          <w:i/>
        </w:rPr>
        <w:t>(to Ross)</w:t>
      </w:r>
      <w:r>
        <w:t xml:space="preserve"> I'll see you tomorrow.</w:t>
      </w:r>
    </w:p>
    <w:p w:rsidR="00000000" w:rsidRDefault="004E651F">
      <w:r>
        <w:rPr>
          <w:b/>
        </w:rPr>
        <w:t>Ross:</w:t>
      </w:r>
      <w:r>
        <w:t xml:space="preserve"> Ok ... </w:t>
      </w:r>
      <w:r>
        <w:rPr>
          <w:i/>
        </w:rPr>
        <w:t>(they leave the room, long pause)</w:t>
      </w:r>
      <w:r>
        <w:t xml:space="preserve"> Well, uh, Joey, I guess we have no problem.</w:t>
      </w:r>
    </w:p>
    <w:p w:rsidR="00000000" w:rsidRDefault="004E651F">
      <w:r>
        <w:rPr>
          <w:b/>
        </w:rPr>
        <w:t>Joey:</w:t>
      </w:r>
      <w:r>
        <w:t xml:space="preserve"> It's like my favorite fairy tale come tr</w:t>
      </w:r>
      <w:r>
        <w:t xml:space="preserve">ue! </w:t>
      </w:r>
      <w:r>
        <w:rPr>
          <w:i/>
        </w:rPr>
        <w:t>(Chandler looks at him)</w:t>
      </w:r>
      <w:r>
        <w:t xml:space="preserve"> The princess, the stable boy and the lesbian!</w:t>
      </w:r>
    </w:p>
    <w:p w:rsidR="00000000" w:rsidRDefault="004E651F">
      <w:pPr>
        <w:rPr>
          <w:b/>
        </w:rPr>
      </w:pPr>
      <w:r>
        <w:rPr>
          <w:b/>
        </w:rPr>
        <w:t>Scene:</w:t>
      </w:r>
      <w:r>
        <w:rPr>
          <w:b/>
        </w:rPr>
        <w:br/>
      </w:r>
      <w:r>
        <w:rPr>
          <w:b/>
        </w:rPr>
        <w:t>Phoebe's place, Phoebe and Mike enter</w:t>
      </w:r>
    </w:p>
    <w:p w:rsidR="00000000" w:rsidRDefault="004E651F">
      <w:r>
        <w:rPr>
          <w:b/>
        </w:rPr>
        <w:t>Phoebe:</w:t>
      </w:r>
      <w:r>
        <w:t xml:space="preserve"> Ok, ok, you start preparing the formula and I start changing the box and then we gotta put them straight to bed.</w:t>
      </w:r>
    </w:p>
    <w:p w:rsidR="00000000" w:rsidRDefault="004E651F">
      <w:r>
        <w:rPr>
          <w:b/>
        </w:rPr>
        <w:t>Mike:</w:t>
      </w:r>
      <w:r>
        <w:t xml:space="preserve"> Hey, when </w:t>
      </w:r>
      <w:r>
        <w:t>did we become one of those couples whose lives revolve around their rats?</w:t>
      </w:r>
    </w:p>
    <w:p w:rsidR="00000000" w:rsidRDefault="004E651F">
      <w:r>
        <w:rPr>
          <w:b/>
        </w:rPr>
        <w:t>Phoebe:</w:t>
      </w:r>
      <w:r>
        <w:t xml:space="preserve"> Well, you know what, they're our responsibility now.</w:t>
      </w:r>
    </w:p>
    <w:p w:rsidR="00000000" w:rsidRDefault="004E651F">
      <w:r>
        <w:rPr>
          <w:b/>
        </w:rPr>
        <w:t>Mike:</w:t>
      </w:r>
      <w:r>
        <w:t xml:space="preserve"> Ok, fine, these rats are our responsibility. What happens when they mate and there are hundreds of them?</w:t>
      </w:r>
    </w:p>
    <w:p w:rsidR="00000000" w:rsidRDefault="004E651F">
      <w:r>
        <w:rPr>
          <w:b/>
        </w:rPr>
        <w:t>Phoebe:</w:t>
      </w:r>
      <w:r>
        <w:t xml:space="preserve"> Ma</w:t>
      </w:r>
      <w:r>
        <w:t>te? They're all brothers and sisters.</w:t>
      </w:r>
    </w:p>
    <w:p w:rsidR="00000000" w:rsidRDefault="004E651F">
      <w:r>
        <w:rPr>
          <w:b/>
        </w:rPr>
        <w:t>Mike:</w:t>
      </w:r>
      <w:r>
        <w:t xml:space="preserve"> Yeah - not such a problem with rats. No, they're more of a "love the one you're with" kind of animals.</w:t>
      </w:r>
    </w:p>
    <w:p w:rsidR="00000000" w:rsidRDefault="004E651F">
      <w:r>
        <w:rPr>
          <w:b/>
        </w:rPr>
        <w:t>Phoebe:</w:t>
      </w:r>
      <w:r>
        <w:t xml:space="preserve"> No. </w:t>
      </w:r>
      <w:r>
        <w:rPr>
          <w:i/>
        </w:rPr>
        <w:t>(opens the box)</w:t>
      </w:r>
      <w:r>
        <w:t xml:space="preserve"> wh - get off your sister! Oh my god, what are we gonna do? We have 7 rats. So wha</w:t>
      </w:r>
      <w:r>
        <w:t xml:space="preserve">t if each of them has 7 rats? And then each of those have 7 rats? That's like ... </w:t>
      </w:r>
      <w:r>
        <w:rPr>
          <w:i/>
        </w:rPr>
        <w:t>(starts counting with her fingers)</w:t>
      </w:r>
      <w:r>
        <w:t xml:space="preserve"> That's math I can't even do! What are we gonna do?</w:t>
      </w:r>
    </w:p>
    <w:p w:rsidR="00000000" w:rsidRDefault="004E651F">
      <w:r>
        <w:rPr>
          <w:b/>
        </w:rPr>
        <w:t>Mike:</w:t>
      </w:r>
      <w:r>
        <w:t xml:space="preserve"> Well, I know this is gonna sound crazy, but, we could not let the box of rats ruin</w:t>
      </w:r>
      <w:r>
        <w:t xml:space="preserve"> our lives.</w:t>
      </w:r>
    </w:p>
    <w:p w:rsidR="00000000" w:rsidRDefault="004E651F">
      <w:r>
        <w:rPr>
          <w:b/>
        </w:rPr>
        <w:t>Phoebe:</w:t>
      </w:r>
      <w:r>
        <w:t xml:space="preserve"> Yeah, ok. I guess you're right. All right, so we should just give them away. But to nice families, with children, and reduced fat wheat thins. They're Bob's favorites. </w:t>
      </w:r>
    </w:p>
    <w:p w:rsidR="00000000" w:rsidRDefault="004E651F">
      <w:r>
        <w:rPr>
          <w:b/>
        </w:rPr>
        <w:t>Mike:</w:t>
      </w:r>
      <w:r>
        <w:t xml:space="preserve"> It's gonna be ok.</w:t>
      </w:r>
    </w:p>
    <w:p w:rsidR="00000000" w:rsidRDefault="004E651F">
      <w:r>
        <w:rPr>
          <w:b/>
        </w:rPr>
        <w:t>Phoebe:</w:t>
      </w:r>
      <w:r>
        <w:t xml:space="preserve"> You must think I'm crazy.</w:t>
      </w:r>
    </w:p>
    <w:p w:rsidR="00000000" w:rsidRDefault="004E651F">
      <w:r>
        <w:rPr>
          <w:b/>
        </w:rPr>
        <w:t>Mike:</w:t>
      </w:r>
      <w:r>
        <w:t xml:space="preserve"> No,</w:t>
      </w:r>
      <w:r>
        <w:t xml:space="preserve"> I think you're sweet.</w:t>
      </w:r>
    </w:p>
    <w:p w:rsidR="00000000" w:rsidRDefault="004E651F">
      <w:r>
        <w:rPr>
          <w:b/>
        </w:rPr>
        <w:t>Phoebe:</w:t>
      </w:r>
      <w:r>
        <w:t xml:space="preserve"> Good. It's just so hard, it's hard for me to ... let them go. I guess it just brings back memories, you know, from ... when I gave birth to my brother's triplets and I had to give them up. </w:t>
      </w:r>
      <w:r>
        <w:rPr>
          <w:i/>
        </w:rPr>
        <w:t>(Mike is shocked)</w:t>
      </w:r>
      <w:r>
        <w:t xml:space="preserve"> I haven't told you</w:t>
      </w:r>
      <w:r>
        <w:t xml:space="preserve"> about that yet, have I?</w:t>
      </w:r>
    </w:p>
    <w:p w:rsidR="00000000" w:rsidRDefault="004E651F">
      <w:pPr>
        <w:rPr>
          <w:b/>
        </w:rPr>
      </w:pPr>
      <w:r>
        <w:rPr>
          <w:b/>
        </w:rPr>
        <w:t>Scene:</w:t>
      </w:r>
      <w:r>
        <w:rPr>
          <w:b/>
        </w:rPr>
        <w:br/>
      </w:r>
      <w:r>
        <w:rPr>
          <w:b/>
        </w:rPr>
        <w:t>Rachel's party, Rachel is on the balcony, Monica goes there also</w:t>
      </w:r>
    </w:p>
    <w:p w:rsidR="00000000" w:rsidRDefault="004E651F">
      <w:r>
        <w:rPr>
          <w:b/>
        </w:rPr>
        <w:t>Monica:</w:t>
      </w:r>
      <w:r>
        <w:t xml:space="preserve"> Hey!</w:t>
      </w:r>
    </w:p>
    <w:p w:rsidR="00000000" w:rsidRDefault="004E651F">
      <w:r>
        <w:rPr>
          <w:b/>
        </w:rPr>
        <w:t>Rachel:</w:t>
      </w:r>
      <w:r>
        <w:t xml:space="preserve"> Hi. Thanks for the party, honey. Should I help you clean up?</w:t>
      </w:r>
    </w:p>
    <w:p w:rsidR="00000000" w:rsidRDefault="004E651F">
      <w:r>
        <w:rPr>
          <w:b/>
        </w:rPr>
        <w:t>Monica:</w:t>
      </w:r>
      <w:r>
        <w:t xml:space="preserve"> No way! You had your party, now I have mine! Is everything alright?</w:t>
      </w:r>
    </w:p>
    <w:p w:rsidR="00000000" w:rsidRDefault="004E651F">
      <w:r>
        <w:rPr>
          <w:b/>
        </w:rPr>
        <w:t>R</w:t>
      </w:r>
      <w:r>
        <w:rPr>
          <w:b/>
        </w:rPr>
        <w:t>achel:</w:t>
      </w:r>
      <w:r>
        <w:t xml:space="preserve"> Yeah, I just get a little bummed when my birthday's over.</w:t>
      </w:r>
    </w:p>
    <w:p w:rsidR="00000000" w:rsidRDefault="004E651F">
      <w:r>
        <w:rPr>
          <w:b/>
        </w:rPr>
        <w:t>Monica:</w:t>
      </w:r>
      <w:r>
        <w:t xml:space="preserve"> Well, at least you have one thing to be happy about. That jerk Gavin from your office didn't show up </w:t>
      </w:r>
      <w:r>
        <w:rPr>
          <w:i/>
        </w:rPr>
        <w:t>(Gavin shows up at the balcony windows)</w:t>
      </w:r>
      <w:r>
        <w:t>.</w:t>
      </w:r>
    </w:p>
    <w:p w:rsidR="00000000" w:rsidRDefault="004E651F">
      <w:r>
        <w:rPr>
          <w:b/>
        </w:rPr>
        <w:t>Rachel:</w:t>
      </w:r>
      <w:r>
        <w:t xml:space="preserve"> Mmm hmm.</w:t>
      </w:r>
    </w:p>
    <w:p w:rsidR="00000000" w:rsidRDefault="004E651F">
      <w:r>
        <w:rPr>
          <w:b/>
        </w:rPr>
        <w:t>Gavin:</w:t>
      </w:r>
      <w:r>
        <w:t xml:space="preserve"> Yeah, hey. </w:t>
      </w:r>
      <w:r>
        <w:rPr>
          <w:i/>
        </w:rPr>
        <w:t>(comes</w:t>
      </w:r>
      <w:r>
        <w:rPr>
          <w:i/>
        </w:rPr>
        <w:t xml:space="preserve"> in to the balcony)</w:t>
      </w:r>
    </w:p>
    <w:p w:rsidR="00000000" w:rsidRDefault="004E651F">
      <w:r>
        <w:rPr>
          <w:b/>
        </w:rPr>
        <w:t>Monica:</w:t>
      </w:r>
      <w:r>
        <w:t xml:space="preserve"> Oh, we weren't talking about you. No, no way to recover.</w:t>
      </w:r>
    </w:p>
    <w:p w:rsidR="00000000" w:rsidRDefault="004E651F">
      <w:r>
        <w:rPr>
          <w:b/>
        </w:rPr>
        <w:t>Rachel:</w:t>
      </w:r>
      <w:r>
        <w:t xml:space="preserve"> No.</w:t>
      </w:r>
    </w:p>
    <w:p w:rsidR="00000000" w:rsidRDefault="004E651F">
      <w:r>
        <w:rPr>
          <w:i/>
        </w:rPr>
        <w:t>(Monica goes back inside)</w:t>
      </w:r>
    </w:p>
    <w:p w:rsidR="00000000" w:rsidRDefault="004E651F">
      <w:r>
        <w:rPr>
          <w:b/>
        </w:rPr>
        <w:t>Gavin:</w:t>
      </w:r>
      <w:r>
        <w:t xml:space="preserve"> Nice party.</w:t>
      </w:r>
    </w:p>
    <w:p w:rsidR="00000000" w:rsidRDefault="004E651F">
      <w:r>
        <w:rPr>
          <w:b/>
        </w:rPr>
        <w:t>Rachel:</w:t>
      </w:r>
      <w:r>
        <w:t xml:space="preserve"> Well, it was, and you would have seen it if you didn't showed up at </w:t>
      </w:r>
      <w:r>
        <w:rPr>
          <w:i/>
        </w:rPr>
        <w:t>(looks at his watch)</w:t>
      </w:r>
      <w:r>
        <w:t xml:space="preserve"> ... 9:30?? God! O</w:t>
      </w:r>
      <w:r>
        <w:t>h, this party was lame ...</w:t>
      </w:r>
    </w:p>
    <w:p w:rsidR="00000000" w:rsidRDefault="004E651F">
      <w:r>
        <w:rPr>
          <w:b/>
        </w:rPr>
        <w:t>Monica:</w:t>
      </w:r>
      <w:r>
        <w:rPr>
          <w:i/>
        </w:rPr>
        <w:t>(from inside)</w:t>
      </w:r>
      <w:r>
        <w:t xml:space="preserve"> Again, you're welcome.</w:t>
      </w:r>
    </w:p>
    <w:p w:rsidR="00000000" w:rsidRDefault="004E651F">
      <w:r>
        <w:rPr>
          <w:b/>
        </w:rPr>
        <w:t>Gavin:</w:t>
      </w:r>
      <w:r>
        <w:t xml:space="preserve"> Look, I'll just give you this and go.</w:t>
      </w:r>
    </w:p>
    <w:p w:rsidR="00000000" w:rsidRDefault="004E651F">
      <w:r>
        <w:rPr>
          <w:b/>
        </w:rPr>
        <w:t>Rachel:</w:t>
      </w:r>
      <w:r>
        <w:t xml:space="preserve"> Oh, you bought me a present! Why?</w:t>
      </w:r>
    </w:p>
    <w:p w:rsidR="00000000" w:rsidRDefault="004E651F">
      <w:r>
        <w:rPr>
          <w:b/>
        </w:rPr>
        <w:t>Gavin:</w:t>
      </w:r>
      <w:r>
        <w:t xml:space="preserve"> Well, let me explain how birthday parties usually work. There are presents, and a cake, per</w:t>
      </w:r>
      <w:r>
        <w:t>haps a fourth or fifth person. Ok, I ... got you the present to make up for being such a jerk to you earlier.</w:t>
      </w:r>
    </w:p>
    <w:p w:rsidR="00000000" w:rsidRDefault="004E651F">
      <w:r>
        <w:rPr>
          <w:b/>
        </w:rPr>
        <w:t>Rachel:</w:t>
      </w:r>
      <w:r>
        <w:t xml:space="preserve"> Aww. Well, ok, well that's very nice. And you wrote a card </w:t>
      </w:r>
      <w:r>
        <w:rPr>
          <w:i/>
        </w:rPr>
        <w:t>(opens the card)</w:t>
      </w:r>
      <w:r>
        <w:t>. "From Gavin"</w:t>
      </w:r>
    </w:p>
    <w:p w:rsidR="00000000" w:rsidRDefault="004E651F">
      <w:r>
        <w:rPr>
          <w:b/>
        </w:rPr>
        <w:t>Gavin:</w:t>
      </w:r>
      <w:r>
        <w:t xml:space="preserve"> I really mean it.</w:t>
      </w:r>
    </w:p>
    <w:p w:rsidR="00000000" w:rsidRDefault="004E651F">
      <w:r>
        <w:rPr>
          <w:b/>
        </w:rPr>
        <w:t>Rachel:</w:t>
      </w:r>
      <w:r>
        <w:rPr>
          <w:i/>
        </w:rPr>
        <w:t>(opens the prese</w:t>
      </w:r>
      <w:r>
        <w:rPr>
          <w:i/>
        </w:rPr>
        <w:t>nt, it's a green scarf)</w:t>
      </w:r>
      <w:r>
        <w:t xml:space="preserve"> Awww, awww, it's beautiful.</w:t>
      </w:r>
    </w:p>
    <w:p w:rsidR="00000000" w:rsidRDefault="004E651F">
      <w:r>
        <w:rPr>
          <w:b/>
        </w:rPr>
        <w:t>Gavin:</w:t>
      </w:r>
      <w:r>
        <w:t xml:space="preserve"> You don't mind? </w:t>
      </w:r>
      <w:r>
        <w:rPr>
          <w:i/>
        </w:rPr>
        <w:t>(puts it around her neck)</w:t>
      </w:r>
      <w:r>
        <w:t xml:space="preserve"> Well, what do you know, it fits!</w:t>
      </w:r>
    </w:p>
    <w:p w:rsidR="00000000" w:rsidRDefault="004E651F">
      <w:r>
        <w:rPr>
          <w:b/>
        </w:rPr>
        <w:t>Rachel:</w:t>
      </w:r>
      <w:r>
        <w:t xml:space="preserve"> See, Gavin, you're capable of being a nice guy. Why did you give me such a hard time?</w:t>
      </w:r>
    </w:p>
    <w:p w:rsidR="00000000" w:rsidRDefault="004E651F">
      <w:r>
        <w:rPr>
          <w:b/>
        </w:rPr>
        <w:t>Gavin:</w:t>
      </w:r>
      <w:r>
        <w:t xml:space="preserve"> I'm not sure.</w:t>
      </w:r>
    </w:p>
    <w:p w:rsidR="00000000" w:rsidRDefault="004E651F">
      <w:r>
        <w:rPr>
          <w:b/>
        </w:rPr>
        <w:t>Rachel:</w:t>
      </w:r>
      <w:r>
        <w:t xml:space="preserve"> Well Monica seems to think it's because you have feelings for me.</w:t>
      </w:r>
    </w:p>
    <w:p w:rsidR="00000000" w:rsidRDefault="004E651F">
      <w:r>
        <w:rPr>
          <w:b/>
        </w:rPr>
        <w:t>Gavin:</w:t>
      </w:r>
      <w:r>
        <w:t xml:space="preserve"> I do have feelings for you.</w:t>
      </w:r>
    </w:p>
    <w:p w:rsidR="00000000" w:rsidRDefault="004E651F">
      <w:r>
        <w:rPr>
          <w:b/>
        </w:rPr>
        <w:t>Rachel:</w:t>
      </w:r>
      <w:r>
        <w:t xml:space="preserve"> You do?</w:t>
      </w:r>
    </w:p>
    <w:p w:rsidR="00000000" w:rsidRDefault="004E651F">
      <w:r>
        <w:rPr>
          <w:b/>
        </w:rPr>
        <w:t>Gavin:</w:t>
      </w:r>
      <w:r>
        <w:t xml:space="preserve"> Yes, I feel that you are a little annoying.</w:t>
      </w:r>
    </w:p>
    <w:p w:rsidR="00000000" w:rsidRDefault="004E651F">
      <w:r>
        <w:rPr>
          <w:b/>
        </w:rPr>
        <w:t>Rachel:</w:t>
      </w:r>
      <w:r>
        <w:t xml:space="preserve"> See? Why, Gavin, why? Right when I'm about to change my opinion of you, you go </w:t>
      </w:r>
      <w:r>
        <w:t xml:space="preserve">and you ... </w:t>
      </w:r>
      <w:r>
        <w:rPr>
          <w:i/>
        </w:rPr>
        <w:t>(he kisses her)</w:t>
      </w:r>
      <w:r>
        <w:t xml:space="preserve"> and you do that ... </w:t>
      </w:r>
      <w:r>
        <w:rPr>
          <w:i/>
        </w:rPr>
        <w:t>(they kiss again)</w:t>
      </w:r>
    </w:p>
    <w:p w:rsidR="00000000" w:rsidRDefault="004E651F">
      <w:r>
        <w:t>cut to Ross from his appartment, holding baby toys and is shocked to see them kissing</w:t>
      </w:r>
    </w:p>
    <w:p w:rsidR="00000000" w:rsidRDefault="004E651F">
      <w:pPr>
        <w:rPr>
          <w:b/>
        </w:rPr>
      </w:pPr>
      <w:r>
        <w:rPr>
          <w:b/>
        </w:rPr>
        <w:t>ENDING CREDITS</w:t>
      </w:r>
    </w:p>
    <w:p w:rsidR="00000000" w:rsidRDefault="004E651F">
      <w:r>
        <w:rPr>
          <w:b/>
        </w:rPr>
        <w:t>Chandler:</w:t>
      </w:r>
      <w:r>
        <w:rPr>
          <w:i/>
        </w:rPr>
        <w:t>(sings in a helium voice)</w:t>
      </w:r>
      <w:r>
        <w:t xml:space="preserve"> First I was afraid, I was petrified </w:t>
      </w:r>
      <w:r>
        <w:rPr>
          <w:i/>
        </w:rPr>
        <w:t>(very happy)</w:t>
      </w:r>
    </w:p>
    <w:p w:rsidR="00000000" w:rsidRDefault="004E651F">
      <w:r>
        <w:rPr>
          <w:b/>
        </w:rPr>
        <w:t>Phoeb</w:t>
      </w:r>
      <w:r>
        <w:rPr>
          <w:b/>
        </w:rPr>
        <w:t>e:</w:t>
      </w:r>
      <w:r>
        <w:rPr>
          <w:i/>
        </w:rPr>
        <w:t>(walks in)</w:t>
      </w:r>
      <w:r>
        <w:t xml:space="preserve"> Hey</w:t>
      </w:r>
    </w:p>
    <w:p w:rsidR="00000000" w:rsidRDefault="004E651F">
      <w:r>
        <w:rPr>
          <w:b/>
        </w:rPr>
        <w:t>Chandler:</w:t>
      </w:r>
      <w:r>
        <w:rPr>
          <w:i/>
        </w:rPr>
        <w:t>(normal voice)</w:t>
      </w:r>
      <w:r>
        <w:t xml:space="preserve"> Hi</w:t>
      </w:r>
    </w:p>
    <w:p w:rsidR="00000000" w:rsidRDefault="004E651F">
      <w:r>
        <w:rPr>
          <w:b/>
        </w:rPr>
        <w:t>Phoebe:</w:t>
      </w:r>
      <w:r>
        <w:t xml:space="preserve"> Listen, I think I've left something here.</w:t>
      </w:r>
    </w:p>
    <w:p w:rsidR="00000000" w:rsidRDefault="004E651F">
      <w:r>
        <w:rPr>
          <w:b/>
        </w:rPr>
        <w:t>Chandler:</w:t>
      </w:r>
      <w:r>
        <w:t xml:space="preserve"> Oh, well someone left this </w:t>
      </w:r>
      <w:r>
        <w:rPr>
          <w:i/>
        </w:rPr>
        <w:t>(shows a green jacket)</w:t>
      </w:r>
      <w:r>
        <w:t>. This is yours?</w:t>
      </w:r>
    </w:p>
    <w:p w:rsidR="00000000" w:rsidRDefault="004E651F">
      <w:r>
        <w:rPr>
          <w:b/>
        </w:rPr>
        <w:t>Phoebe:</w:t>
      </w:r>
      <w:r>
        <w:rPr>
          <w:i/>
        </w:rPr>
        <w:t>(likes the jacket)</w:t>
      </w:r>
      <w:r>
        <w:t xml:space="preserve"> No, but I like it. I think I left one of my rat babies.</w:t>
      </w:r>
    </w:p>
    <w:p w:rsidR="00000000" w:rsidRDefault="004E651F">
      <w:r>
        <w:rPr>
          <w:b/>
        </w:rPr>
        <w:t>Chan</w:t>
      </w:r>
      <w:r>
        <w:rPr>
          <w:b/>
        </w:rPr>
        <w:t>dler:</w:t>
      </w:r>
      <w:r>
        <w:t xml:space="preserve"> Oh, uh, well, I haven't seem it but if I do I'll let you know.</w:t>
      </w:r>
    </w:p>
    <w:p w:rsidR="00000000" w:rsidRDefault="004E651F">
      <w:r>
        <w:rPr>
          <w:b/>
        </w:rPr>
        <w:t>Monica:</w:t>
      </w:r>
      <w:r>
        <w:t xml:space="preserve"> Oh my god! Rat baby! Rat baby! Rat baby! </w:t>
      </w:r>
      <w:r>
        <w:rPr>
          <w:i/>
        </w:rPr>
        <w:t>(screams from another room)</w:t>
      </w:r>
    </w:p>
    <w:p w:rsidR="00000000" w:rsidRDefault="004E651F">
      <w:r>
        <w:rPr>
          <w:b/>
        </w:rPr>
        <w:t>Phoebe:</w:t>
      </w:r>
      <w:r>
        <w:rPr>
          <w:i/>
        </w:rPr>
        <w:t>(realizes)</w:t>
      </w:r>
      <w:r>
        <w:t xml:space="preserve"> Ooh, maybe that's him!</w:t>
      </w:r>
    </w:p>
    <w:p w:rsidR="00000000" w:rsidRDefault="004E651F">
      <w:pPr>
        <w:rPr>
          <w:b/>
        </w:rPr>
      </w:pPr>
      <w:r>
        <w:rPr>
          <w:b/>
        </w:rPr>
        <w:t xml:space="preserve">END </w:t>
      </w:r>
    </w:p>
    <w:p w:rsidR="00000000" w:rsidRDefault="004E651F"/>
    <w:p w:rsidR="00000000" w:rsidRDefault="004E651F"/>
    <w:p w:rsidR="00000000" w:rsidRDefault="004E651F">
      <w:pPr>
        <w:rPr>
          <w:b/>
          <w:shd w:val="pct10" w:color="auto" w:fill="FFFFFF"/>
        </w:rPr>
      </w:pPr>
      <w:r>
        <w:rPr>
          <w:b/>
          <w:shd w:val="pct10" w:color="auto" w:fill="FFFFFF"/>
        </w:rPr>
        <w:t>913 The One Where Monica Sings</w:t>
      </w:r>
    </w:p>
    <w:p w:rsidR="00000000" w:rsidRDefault="004E651F"/>
    <w:p w:rsidR="00000000" w:rsidRDefault="004E651F">
      <w:pPr>
        <w:rPr>
          <w:b/>
        </w:rPr>
      </w:pPr>
      <w:r>
        <w:rPr>
          <w:b/>
        </w:rPr>
        <w:t>Scene:</w:t>
      </w:r>
      <w:r>
        <w:rPr>
          <w:b/>
        </w:rPr>
        <w:br/>
      </w:r>
      <w:r>
        <w:rPr>
          <w:b/>
        </w:rPr>
        <w:t>Chandler and Monica's</w:t>
      </w:r>
    </w:p>
    <w:p w:rsidR="00000000" w:rsidRDefault="004E651F">
      <w:r>
        <w:rPr>
          <w:b/>
        </w:rPr>
        <w:t>C</w:t>
      </w:r>
      <w:r>
        <w:rPr>
          <w:b/>
        </w:rPr>
        <w:t>handler:</w:t>
      </w:r>
      <w:r>
        <w:t xml:space="preserve"> Hey!</w:t>
      </w:r>
    </w:p>
    <w:p w:rsidR="00000000" w:rsidRDefault="004E651F">
      <w:r>
        <w:rPr>
          <w:b/>
        </w:rPr>
        <w:t>Ross:</w:t>
      </w:r>
      <w:r>
        <w:t xml:space="preserve"> Yeah! Yeah! OK! Sure! Look! Can we...can we talk about what happened here last night?</w:t>
      </w:r>
    </w:p>
    <w:p w:rsidR="00000000" w:rsidRDefault="004E651F">
      <w:r>
        <w:rPr>
          <w:b/>
        </w:rPr>
        <w:t>Chandler:</w:t>
      </w:r>
      <w:r>
        <w:t xml:space="preserve"> Sure! Just give me a second to get all huffy and weird like you! Do you believe that who ever did something over here last night did what th</w:t>
      </w:r>
      <w:r>
        <w:t>ey did or didn't do ...I mean come on!</w:t>
      </w:r>
    </w:p>
    <w:p w:rsidR="00000000" w:rsidRDefault="004E651F">
      <w:r>
        <w:rPr>
          <w:b/>
        </w:rPr>
        <w:t>Ross:</w:t>
      </w:r>
      <w:r>
        <w:t xml:space="preserve"> OK you...you really don't know what I am talking about?</w:t>
      </w:r>
    </w:p>
    <w:p w:rsidR="00000000" w:rsidRDefault="004E651F">
      <w:r>
        <w:rPr>
          <w:b/>
        </w:rPr>
        <w:t>Chandler:</w:t>
      </w:r>
      <w:r>
        <w:t xml:space="preserve"> No!</w:t>
      </w:r>
    </w:p>
    <w:p w:rsidR="00000000" w:rsidRDefault="004E651F">
      <w:r>
        <w:rPr>
          <w:b/>
        </w:rPr>
        <w:t>Ross:</w:t>
      </w:r>
      <w:r>
        <w:t xml:space="preserve"> OK! Last night after the party I saw Rachel kissing that jerk from her office out on your balcony.</w:t>
      </w:r>
    </w:p>
    <w:p w:rsidR="00000000" w:rsidRDefault="004E651F">
      <w:r>
        <w:rPr>
          <w:b/>
        </w:rPr>
        <w:t>Chandler:</w:t>
      </w:r>
      <w:r>
        <w:t xml:space="preserve"> Our balcony? Seriously? Th</w:t>
      </w:r>
      <w:r>
        <w:t>at's so funny because I told Monica we should put lights on our balcony. And she said "No, no. It's too cold, nobody will go out there." And I said "Maybe if we put some light out there they will"</w:t>
      </w:r>
    </w:p>
    <w:p w:rsidR="00000000" w:rsidRDefault="004E651F">
      <w:r>
        <w:rPr>
          <w:b/>
        </w:rPr>
        <w:t>Ross:</w:t>
      </w:r>
      <w:r>
        <w:t xml:space="preserve"> Right that's why I came over to talk about. Hum...I s</w:t>
      </w:r>
      <w:r>
        <w:t>aw Rachel kissing some guy on your balcony, even though there were NO LIGHTS !</w:t>
      </w:r>
    </w:p>
    <w:p w:rsidR="00000000" w:rsidRDefault="004E651F">
      <w:r>
        <w:rPr>
          <w:b/>
        </w:rPr>
        <w:t>Chandler:</w:t>
      </w:r>
      <w:r>
        <w:t xml:space="preserve"> So are you gonna...talk to her?</w:t>
      </w:r>
    </w:p>
    <w:p w:rsidR="00000000" w:rsidRDefault="004E651F">
      <w:r>
        <w:rPr>
          <w:b/>
        </w:rPr>
        <w:t>Ross:</w:t>
      </w:r>
      <w:r>
        <w:t xml:space="preserve"> Why...Why should I? I mean if she wants to move on, that's fine!</w:t>
      </w:r>
    </w:p>
    <w:p w:rsidR="00000000" w:rsidRDefault="004E651F">
      <w:r>
        <w:rPr>
          <w:b/>
        </w:rPr>
        <w:t>Chandler:</w:t>
      </w:r>
      <w:r>
        <w:t xml:space="preserve"> You know when "That's fine" sounds true when someone y</w:t>
      </w:r>
      <w:r>
        <w:t>ells it and spits!</w:t>
      </w:r>
    </w:p>
    <w:p w:rsidR="00000000" w:rsidRDefault="004E651F">
      <w:r>
        <w:rPr>
          <w:b/>
        </w:rPr>
        <w:t>Ross:</w:t>
      </w:r>
      <w:r>
        <w:t xml:space="preserve"> No I'm serious. I mean she wants to date people? Fine! I don't care but...at least she could have told me. You know I...I've been putting my life on hold and just concentrating on Emma but if she wants to go out there kissing guys </w:t>
      </w:r>
      <w:r>
        <w:t>she barely knows, then so will I ! Very funny! Ross is gay! Ah! Ah!</w:t>
      </w:r>
    </w:p>
    <w:p w:rsidR="00000000" w:rsidRDefault="004E651F">
      <w:r>
        <w:rPr>
          <w:b/>
        </w:rPr>
        <w:t>Chandler:</w:t>
      </w:r>
      <w:r>
        <w:t xml:space="preserve"> No no no. Good. So you're moving on? Do you have any idea where you're moving?</w:t>
      </w:r>
    </w:p>
    <w:p w:rsidR="00000000" w:rsidRDefault="004E651F">
      <w:r>
        <w:rPr>
          <w:b/>
        </w:rPr>
        <w:t>Ross:</w:t>
      </w:r>
      <w:r>
        <w:t xml:space="preserve"> I don't know. I mean I have plenty of opportunity. Just just now there were some women at the</w:t>
      </w:r>
      <w:r>
        <w:t xml:space="preserve"> coffee house smiled at me. And then the other day on the subway a woman "accidentally" sat on my hand.</w:t>
      </w:r>
    </w:p>
    <w:p w:rsidR="00000000" w:rsidRDefault="004E651F">
      <w:r>
        <w:rPr>
          <w:b/>
        </w:rPr>
        <w:t>Chandler:</w:t>
      </w:r>
      <w:r>
        <w:t xml:space="preserve"> Dude, don't rub my face in your crazy single life!</w:t>
      </w:r>
    </w:p>
    <w:p w:rsidR="00000000" w:rsidRDefault="004E651F">
      <w:r>
        <w:rPr>
          <w:b/>
        </w:rPr>
        <w:t>Ross:</w:t>
      </w:r>
      <w:r>
        <w:t xml:space="preserve"> Well, and how about this? There is an anthropologist at school who totally came on to</w:t>
      </w:r>
      <w:r>
        <w:t xml:space="preserve"> me during the inter-departmental Potluck dinner.</w:t>
      </w:r>
    </w:p>
    <w:p w:rsidR="00000000" w:rsidRDefault="004E651F">
      <w:r>
        <w:rPr>
          <w:b/>
        </w:rPr>
        <w:t>Chandler:</w:t>
      </w:r>
      <w:r>
        <w:t xml:space="preserve"> Why did I get married?!</w:t>
      </w:r>
    </w:p>
    <w:p w:rsidR="00000000" w:rsidRDefault="004E651F">
      <w:pPr>
        <w:rPr>
          <w:b/>
        </w:rPr>
      </w:pPr>
      <w:r>
        <w:rPr>
          <w:b/>
        </w:rPr>
        <w:t>Opening Credits</w:t>
      </w:r>
    </w:p>
    <w:p w:rsidR="00000000" w:rsidRDefault="004E651F">
      <w:pPr>
        <w:rPr>
          <w:b/>
        </w:rPr>
      </w:pPr>
      <w:r>
        <w:rPr>
          <w:b/>
        </w:rPr>
        <w:t>Scene:</w:t>
      </w:r>
      <w:r>
        <w:rPr>
          <w:b/>
        </w:rPr>
        <w:br/>
      </w:r>
      <w:r>
        <w:rPr>
          <w:b/>
        </w:rPr>
        <w:t>Central Perk</w:t>
      </w:r>
    </w:p>
    <w:p w:rsidR="00000000" w:rsidRDefault="004E651F">
      <w:r>
        <w:rPr>
          <w:b/>
        </w:rPr>
        <w:t>Joey:</w:t>
      </w:r>
      <w:r>
        <w:t xml:space="preserve"> Hey! Let me ask you guys something. I have a new headshot taken tomorrow right and the photographer said she thinks I should have </w:t>
      </w:r>
      <w:r>
        <w:t>my eyebrows waxed. Is that weird for a guy?</w:t>
      </w:r>
    </w:p>
    <w:p w:rsidR="00000000" w:rsidRDefault="004E651F">
      <w:r>
        <w:rPr>
          <w:b/>
        </w:rPr>
        <w:t>Phoebe:</w:t>
      </w:r>
      <w:r>
        <w:t xml:space="preserve"> Well it depends.</w:t>
      </w:r>
    </w:p>
    <w:p w:rsidR="00000000" w:rsidRDefault="004E651F">
      <w:r>
        <w:rPr>
          <w:b/>
        </w:rPr>
        <w:t>Joey:</w:t>
      </w:r>
      <w:r>
        <w:t xml:space="preserve"> On...?</w:t>
      </w:r>
    </w:p>
    <w:p w:rsidR="00000000" w:rsidRDefault="004E651F">
      <w:r>
        <w:rPr>
          <w:b/>
        </w:rPr>
        <w:t>Phoebe:</w:t>
      </w:r>
      <w:r>
        <w:t xml:space="preserve"> On how far along he's in the sex change process!</w:t>
      </w:r>
    </w:p>
    <w:p w:rsidR="00000000" w:rsidRDefault="004E651F">
      <w:r>
        <w:rPr>
          <w:b/>
        </w:rPr>
        <w:t>Monica:</w:t>
      </w:r>
      <w:r>
        <w:t xml:space="preserve"> No I totally disagree. No I think it's fine for a guy to do something like that. Such you an actor. Not that </w:t>
      </w:r>
      <w:r>
        <w:t>you need to, your eyebrows are...</w:t>
      </w:r>
    </w:p>
    <w:p w:rsidR="00000000" w:rsidRDefault="004E651F">
      <w:r>
        <w:rPr>
          <w:b/>
        </w:rPr>
        <w:t>Joey:</w:t>
      </w:r>
      <w:r>
        <w:t xml:space="preserve"> Ok! Stop it you guys! Stop staring! You're freaking me out!</w:t>
      </w:r>
    </w:p>
    <w:p w:rsidR="00000000" w:rsidRDefault="004E651F">
      <w:r>
        <w:rPr>
          <w:b/>
        </w:rPr>
        <w:t>Phoebe:</w:t>
      </w:r>
      <w:r>
        <w:t xml:space="preserve"> Your knuckles are kinda hairy too...</w:t>
      </w:r>
    </w:p>
    <w:p w:rsidR="00000000" w:rsidRDefault="004E651F">
      <w:r>
        <w:rPr>
          <w:b/>
        </w:rPr>
        <w:t>Joey:</w:t>
      </w:r>
      <w:r>
        <w:t xml:space="preserve"> Oh man! I have to get those done too?!</w:t>
      </w:r>
    </w:p>
    <w:p w:rsidR="00000000" w:rsidRDefault="004E651F">
      <w:r>
        <w:rPr>
          <w:b/>
        </w:rPr>
        <w:t>Phoebe:</w:t>
      </w:r>
      <w:r>
        <w:t xml:space="preserve"> Wow! Talking about high maintenance</w:t>
      </w:r>
    </w:p>
    <w:p w:rsidR="00000000" w:rsidRDefault="004E651F">
      <w:r>
        <w:rPr>
          <w:b/>
        </w:rPr>
        <w:t>Joey:</w:t>
      </w:r>
      <w:r>
        <w:t xml:space="preserve"> Hey hey! You dye</w:t>
      </w:r>
      <w:r>
        <w:t xml:space="preserve"> your hair!</w:t>
      </w:r>
    </w:p>
    <w:p w:rsidR="00000000" w:rsidRDefault="004E651F">
      <w:r>
        <w:rPr>
          <w:b/>
        </w:rPr>
        <w:t>Phoebe:</w:t>
      </w:r>
      <w:r>
        <w:t xml:space="preserve"> I'm a woman!</w:t>
      </w:r>
    </w:p>
    <w:p w:rsidR="00000000" w:rsidRDefault="004E651F">
      <w:r>
        <w:rPr>
          <w:b/>
        </w:rPr>
        <w:t>Joey:</w:t>
      </w:r>
      <w:r>
        <w:t xml:space="preserve"> Arghhh! Double standards!</w:t>
      </w:r>
    </w:p>
    <w:p w:rsidR="00000000" w:rsidRDefault="004E651F">
      <w:r>
        <w:rPr>
          <w:b/>
        </w:rPr>
        <w:t>Phoebe:</w:t>
      </w:r>
      <w:r>
        <w:t xml:space="preserve"> Oh before I forget, are you coming to Mike's piano bar tonight?</w:t>
      </w:r>
    </w:p>
    <w:p w:rsidR="00000000" w:rsidRDefault="004E651F">
      <w:r>
        <w:rPr>
          <w:b/>
        </w:rPr>
        <w:t>Monica:</w:t>
      </w:r>
      <w:r>
        <w:t xml:space="preserve"> Only if I don't have to get up and sing.</w:t>
      </w:r>
    </w:p>
    <w:p w:rsidR="00000000" w:rsidRDefault="004E651F">
      <w:r>
        <w:rPr>
          <w:b/>
        </w:rPr>
        <w:t>Phoebe:</w:t>
      </w:r>
      <w:r>
        <w:t xml:space="preserve"> But everybody sings. It's so much fun! Last time this adorable</w:t>
      </w:r>
      <w:r>
        <w:t xml:space="preserve"> old man got out there, forgot all of the words, flipped out and everyone booed him off the stage. So funny.</w:t>
      </w:r>
    </w:p>
    <w:p w:rsidR="00000000" w:rsidRDefault="004E651F">
      <w:r>
        <w:rPr>
          <w:b/>
        </w:rPr>
        <w:t>Monica:</w:t>
      </w:r>
      <w:r>
        <w:t xml:space="preserve"> It's just, I'm not good at singing.</w:t>
      </w:r>
    </w:p>
    <w:p w:rsidR="00000000" w:rsidRDefault="004E651F">
      <w:r>
        <w:rPr>
          <w:b/>
        </w:rPr>
        <w:t>Phoebe:</w:t>
      </w:r>
      <w:r>
        <w:t xml:space="preserve"> Oh! What's the matter? Are you scared? You're afraid I'm a better singer? You're afraid I'm gon</w:t>
      </w:r>
      <w:r>
        <w:t>na beat you at singing?</w:t>
      </w:r>
    </w:p>
    <w:p w:rsidR="00000000" w:rsidRDefault="004E651F">
      <w:r>
        <w:rPr>
          <w:b/>
        </w:rPr>
        <w:t>Monica:</w:t>
      </w:r>
      <w:r>
        <w:t xml:space="preserve"> No no, it's not working on me. Wow! I must be growing up!</w:t>
      </w:r>
    </w:p>
    <w:p w:rsidR="00000000" w:rsidRDefault="004E651F">
      <w:r>
        <w:rPr>
          <w:b/>
        </w:rPr>
        <w:t>Phoebe:</w:t>
      </w:r>
      <w:r>
        <w:t xml:space="preserve"> OK fine! Please come and support Mike. You don't have to sing.</w:t>
      </w:r>
    </w:p>
    <w:p w:rsidR="00000000" w:rsidRDefault="004E651F">
      <w:r>
        <w:rPr>
          <w:b/>
        </w:rPr>
        <w:t>Monica:</w:t>
      </w:r>
      <w:r>
        <w:t xml:space="preserve"> So I don't have to sing and I can just sit there and pass judgments on others?</w:t>
      </w:r>
    </w:p>
    <w:p w:rsidR="00000000" w:rsidRDefault="004E651F">
      <w:r>
        <w:rPr>
          <w:b/>
        </w:rPr>
        <w:t>Phoebe:</w:t>
      </w:r>
      <w:r>
        <w:t xml:space="preserve"> </w:t>
      </w:r>
      <w:r>
        <w:t>While drinking...</w:t>
      </w:r>
    </w:p>
    <w:p w:rsidR="00000000" w:rsidRDefault="004E651F">
      <w:r>
        <w:rPr>
          <w:b/>
        </w:rPr>
        <w:t>Monica:</w:t>
      </w:r>
      <w:r>
        <w:t xml:space="preserve"> I'm there!</w:t>
      </w:r>
    </w:p>
    <w:p w:rsidR="00000000" w:rsidRDefault="004E651F">
      <w:r>
        <w:rPr>
          <w:b/>
        </w:rPr>
        <w:t>Rachel:</w:t>
      </w:r>
      <w:r>
        <w:t xml:space="preserve"> Hi guys! Listen I really need your help. I think I did something really stupid.</w:t>
      </w:r>
    </w:p>
    <w:p w:rsidR="00000000" w:rsidRDefault="004E651F">
      <w:r>
        <w:rPr>
          <w:b/>
        </w:rPr>
        <w:t>Phoebe:</w:t>
      </w:r>
      <w:r>
        <w:t xml:space="preserve"> Well yes Rachel but you got something so beautiful out there</w:t>
      </w:r>
    </w:p>
    <w:p w:rsidR="00000000" w:rsidRDefault="004E651F">
      <w:r>
        <w:rPr>
          <w:b/>
        </w:rPr>
        <w:t>Rachel:</w:t>
      </w:r>
      <w:r>
        <w:t xml:space="preserve"> No not that. I kissed Gavin last night.</w:t>
      </w:r>
    </w:p>
    <w:p w:rsidR="00000000" w:rsidRDefault="004E651F">
      <w:r>
        <w:rPr>
          <w:b/>
        </w:rPr>
        <w:t>Phoebe:</w:t>
      </w:r>
      <w:r>
        <w:t xml:space="preserve"> Oh my </w:t>
      </w:r>
      <w:r>
        <w:t>god.</w:t>
      </w:r>
    </w:p>
    <w:p w:rsidR="00000000" w:rsidRDefault="004E651F">
      <w:r>
        <w:rPr>
          <w:b/>
        </w:rPr>
        <w:t>Monica:</w:t>
      </w:r>
      <w:r>
        <w:t xml:space="preserve"> You kissed him?</w:t>
      </w:r>
    </w:p>
    <w:p w:rsidR="00000000" w:rsidRDefault="004E651F">
      <w:r>
        <w:rPr>
          <w:b/>
        </w:rPr>
        <w:t>Rachel:</w:t>
      </w:r>
      <w:r>
        <w:t xml:space="preserve"> Yeah. It was after the party, we were on the balcony and...</w:t>
      </w:r>
    </w:p>
    <w:p w:rsidR="00000000" w:rsidRDefault="004E651F">
      <w:r>
        <w:rPr>
          <w:b/>
        </w:rPr>
        <w:t>Monica:</w:t>
      </w:r>
      <w:r>
        <w:t xml:space="preserve"> Wait wait wait. I was at home the whole time. How did I missed that?</w:t>
      </w:r>
    </w:p>
    <w:p w:rsidR="00000000" w:rsidRDefault="004E651F">
      <w:r>
        <w:rPr>
          <w:b/>
        </w:rPr>
        <w:t>Phoebe:</w:t>
      </w:r>
      <w:r>
        <w:t xml:space="preserve"> It was the end of the party, you were probably ironing wrapping paper.</w:t>
      </w:r>
    </w:p>
    <w:p w:rsidR="00000000" w:rsidRDefault="004E651F">
      <w:r>
        <w:rPr>
          <w:b/>
        </w:rPr>
        <w:t>Mon</w:t>
      </w:r>
      <w:r>
        <w:rPr>
          <w:b/>
        </w:rPr>
        <w:t>ica:</w:t>
      </w:r>
      <w:r>
        <w:t xml:space="preserve"> Oh yeah...So how did you end up kissing?</w:t>
      </w:r>
    </w:p>
    <w:p w:rsidR="00000000" w:rsidRDefault="004E651F">
      <w:r>
        <w:rPr>
          <w:b/>
        </w:rPr>
        <w:t>Rachel:</w:t>
      </w:r>
      <w:r>
        <w:t xml:space="preserve"> You know we were all alone and he was being really nice to me and, oh and he gave me this scarf...</w:t>
      </w:r>
    </w:p>
    <w:p w:rsidR="00000000" w:rsidRDefault="004E651F">
      <w:r>
        <w:rPr>
          <w:b/>
        </w:rPr>
        <w:t>Monica:</w:t>
      </w:r>
      <w:r>
        <w:t xml:space="preserve"> I thought you hated him?</w:t>
      </w:r>
    </w:p>
    <w:p w:rsidR="00000000" w:rsidRDefault="004E651F">
      <w:r>
        <w:rPr>
          <w:b/>
        </w:rPr>
        <w:t>Rachel:</w:t>
      </w:r>
      <w:r>
        <w:t xml:space="preserve"> You know honey, there is a thin line between love and hate, an</w:t>
      </w:r>
      <w:r>
        <w:t>d it turns out that line...is a scarf!</w:t>
      </w:r>
    </w:p>
    <w:p w:rsidR="00000000" w:rsidRDefault="004E651F">
      <w:r>
        <w:rPr>
          <w:b/>
        </w:rPr>
        <w:t>Monica:</w:t>
      </w:r>
      <w:r>
        <w:t xml:space="preserve"> So are you thinking of starting up something with this guy?</w:t>
      </w:r>
    </w:p>
    <w:p w:rsidR="00000000" w:rsidRDefault="004E651F">
      <w:r>
        <w:rPr>
          <w:b/>
        </w:rPr>
        <w:t>Rachel:</w:t>
      </w:r>
      <w:r>
        <w:t xml:space="preserve"> I don't know. It's so complicated. I work with this guy, you know, I have the baby, and I have Ross, and I just...I don't know what to do and</w:t>
      </w:r>
      <w:r>
        <w:t xml:space="preserve"> I have to be at the office and see Gavin in ten minutes.</w:t>
      </w:r>
    </w:p>
    <w:p w:rsidR="00000000" w:rsidRDefault="004E651F">
      <w:r>
        <w:rPr>
          <w:b/>
        </w:rPr>
        <w:t>Monica:</w:t>
      </w:r>
      <w:r>
        <w:t xml:space="preserve"> Sounds like you need to think about what you want, talk to Gavin, and you definitely should talk to Ross</w:t>
      </w:r>
    </w:p>
    <w:p w:rsidR="00000000" w:rsidRDefault="004E651F">
      <w:r>
        <w:rPr>
          <w:b/>
        </w:rPr>
        <w:t>Rachel:</w:t>
      </w:r>
      <w:r>
        <w:t xml:space="preserve"> Or...I could call in sick and not deal with it at all...</w:t>
      </w:r>
    </w:p>
    <w:p w:rsidR="00000000" w:rsidRDefault="004E651F">
      <w:r>
        <w:rPr>
          <w:b/>
        </w:rPr>
        <w:t>Phoebe:</w:t>
      </w:r>
      <w:r>
        <w:t xml:space="preserve"> Wow! Five-mo</w:t>
      </w:r>
      <w:r>
        <w:t>nth maternity leave, you're back for four days, kiss a co-worker, call in sick, they are lucky to have you!</w:t>
      </w:r>
    </w:p>
    <w:p w:rsidR="00000000" w:rsidRDefault="004E651F">
      <w:pPr>
        <w:rPr>
          <w:b/>
        </w:rPr>
      </w:pPr>
      <w:r>
        <w:rPr>
          <w:b/>
        </w:rPr>
        <w:t>Scene:</w:t>
      </w:r>
      <w:r>
        <w:rPr>
          <w:b/>
        </w:rPr>
        <w:br/>
      </w:r>
      <w:r>
        <w:rPr>
          <w:b/>
        </w:rPr>
        <w:t>Beauty salon</w:t>
      </w:r>
    </w:p>
    <w:p w:rsidR="00000000" w:rsidRDefault="004E651F">
      <w:r>
        <w:rPr>
          <w:b/>
        </w:rPr>
        <w:t>Salon girl:</w:t>
      </w:r>
      <w:r>
        <w:t xml:space="preserve"> Hi</w:t>
      </w:r>
    </w:p>
    <w:p w:rsidR="00000000" w:rsidRDefault="004E651F">
      <w:r>
        <w:rPr>
          <w:b/>
        </w:rPr>
        <w:t>Joey:</w:t>
      </w:r>
      <w:r>
        <w:t xml:space="preserve"> Hey. I'm here for my eyebrow appointment.</w:t>
      </w:r>
    </w:p>
    <w:p w:rsidR="00000000" w:rsidRDefault="004E651F">
      <w:r>
        <w:rPr>
          <w:b/>
        </w:rPr>
        <w:t>Salon girl:</w:t>
      </w:r>
      <w:r>
        <w:t xml:space="preserve"> Name?</w:t>
      </w:r>
    </w:p>
    <w:p w:rsidR="00000000" w:rsidRDefault="004E651F">
      <w:r>
        <w:rPr>
          <w:b/>
        </w:rPr>
        <w:t>Joey:</w:t>
      </w:r>
      <w:r>
        <w:t xml:space="preserve"> Chandler Bing.</w:t>
      </w:r>
    </w:p>
    <w:p w:rsidR="00000000" w:rsidRDefault="004E651F">
      <w:r>
        <w:rPr>
          <w:b/>
        </w:rPr>
        <w:t>Salon girl:</w:t>
      </w:r>
      <w:r>
        <w:t xml:space="preserve"> Ok. Very good.</w:t>
      </w:r>
      <w:r>
        <w:t xml:space="preserve"> Have a seat right over here Mr. Bing and Sonia will be right with you.</w:t>
      </w:r>
    </w:p>
    <w:p w:rsidR="00000000" w:rsidRDefault="004E651F">
      <w:r>
        <w:rPr>
          <w:b/>
        </w:rPr>
        <w:t>Joey:</w:t>
      </w:r>
      <w:r>
        <w:t xml:space="preserve"> OK Thanks. </w:t>
      </w:r>
      <w:r>
        <w:rPr>
          <w:i/>
        </w:rPr>
        <w:t>(Joey touches the hot wax)</w:t>
      </w:r>
      <w:r>
        <w:t>. I touched the stuff</w:t>
      </w:r>
    </w:p>
    <w:p w:rsidR="00000000" w:rsidRDefault="004E651F">
      <w:r>
        <w:rPr>
          <w:b/>
        </w:rPr>
        <w:t>Sonia:</w:t>
      </w:r>
      <w:r>
        <w:t xml:space="preserve"> I'll take care of it</w:t>
      </w:r>
    </w:p>
    <w:p w:rsidR="00000000" w:rsidRDefault="004E651F">
      <w:r>
        <w:rPr>
          <w:b/>
        </w:rPr>
        <w:t>Joey:</w:t>
      </w:r>
      <w:r>
        <w:t xml:space="preserve"> Thanks. Do you get a lot of guys in here?</w:t>
      </w:r>
    </w:p>
    <w:p w:rsidR="00000000" w:rsidRDefault="004E651F">
      <w:r>
        <w:rPr>
          <w:b/>
        </w:rPr>
        <w:t>Sonia:</w:t>
      </w:r>
      <w:r>
        <w:t xml:space="preserve"> Oh absolutely.</w:t>
      </w:r>
    </w:p>
    <w:p w:rsidR="00000000" w:rsidRDefault="004E651F">
      <w:r>
        <w:rPr>
          <w:b/>
        </w:rPr>
        <w:t>Joey:</w:t>
      </w:r>
      <w:r>
        <w:t xml:space="preserve"> Oh good...</w:t>
      </w:r>
    </w:p>
    <w:p w:rsidR="00000000" w:rsidRDefault="004E651F">
      <w:r>
        <w:rPr>
          <w:b/>
        </w:rPr>
        <w:t>Soni</w:t>
      </w:r>
      <w:r>
        <w:rPr>
          <w:b/>
        </w:rPr>
        <w:t>a:</w:t>
      </w:r>
      <w:r>
        <w:t xml:space="preserve"> Are you looking to meet somebody?</w:t>
      </w:r>
    </w:p>
    <w:p w:rsidR="00000000" w:rsidRDefault="004E651F">
      <w:r>
        <w:rPr>
          <w:b/>
        </w:rPr>
        <w:t>Joey:</w:t>
      </w:r>
      <w:r>
        <w:t xml:space="preserve"> All right let's just do this.</w:t>
      </w:r>
    </w:p>
    <w:p w:rsidR="00000000" w:rsidRDefault="004E651F">
      <w:r>
        <w:rPr>
          <w:b/>
        </w:rPr>
        <w:t>Sonia:</w:t>
      </w:r>
      <w:r>
        <w:t xml:space="preserve"> We'll get to the wax in a minute. First I want to tweeze some of the strays, ok? This may sting just a little bit...</w:t>
      </w:r>
    </w:p>
    <w:p w:rsidR="00000000" w:rsidRDefault="004E651F">
      <w:r>
        <w:rPr>
          <w:b/>
        </w:rPr>
        <w:t>Joey:</w:t>
      </w:r>
      <w:r>
        <w:t xml:space="preserve"> Please I have an extremely high threshold...Holly Mot</w:t>
      </w:r>
      <w:r>
        <w:t xml:space="preserve">her Of God! My face! My face! I'm all right! I'm all right! Just a little bit of shock that's all but I'll be fine you can go again. I'm OK </w:t>
      </w:r>
      <w:r>
        <w:rPr>
          <w:i/>
        </w:rPr>
        <w:t>(He tries to avoid the tweezers)</w:t>
      </w:r>
      <w:r>
        <w:t xml:space="preserve"> Dammit! Woman! How Hoooow!</w:t>
      </w:r>
    </w:p>
    <w:p w:rsidR="00000000" w:rsidRDefault="004E651F">
      <w:pPr>
        <w:rPr>
          <w:b/>
        </w:rPr>
      </w:pPr>
      <w:r>
        <w:rPr>
          <w:b/>
        </w:rPr>
        <w:t>Scene:</w:t>
      </w:r>
      <w:r>
        <w:rPr>
          <w:b/>
        </w:rPr>
        <w:br/>
      </w:r>
      <w:r>
        <w:rPr>
          <w:b/>
        </w:rPr>
        <w:t>Central Perk</w:t>
      </w:r>
    </w:p>
    <w:p w:rsidR="00000000" w:rsidRDefault="004E651F">
      <w:r>
        <w:rPr>
          <w:b/>
        </w:rPr>
        <w:t>Chandler:</w:t>
      </w:r>
      <w:r>
        <w:t xml:space="preserve"> Hey it's the most eligible</w:t>
      </w:r>
      <w:r>
        <w:t xml:space="preserve"> man in NY. How's the moving on going?</w:t>
      </w:r>
    </w:p>
    <w:p w:rsidR="00000000" w:rsidRDefault="004E651F">
      <w:r>
        <w:rPr>
          <w:b/>
        </w:rPr>
        <w:t>Ross:</w:t>
      </w:r>
      <w:r>
        <w:t xml:space="preserve"> Not well. I went on the subway again and someone did sit on my hand but that person was neither female nor wearing pants.</w:t>
      </w:r>
    </w:p>
    <w:p w:rsidR="00000000" w:rsidRDefault="004E651F">
      <w:r>
        <w:rPr>
          <w:b/>
        </w:rPr>
        <w:t>Chandler:</w:t>
      </w:r>
      <w:r>
        <w:t xml:space="preserve"> Well maybe you're going about this the wrong way. You know I mean think about i</w:t>
      </w:r>
      <w:r>
        <w:t>t. Single white male, divorced three times, two illegitimate children. The personal ad writes itself....</w:t>
      </w:r>
    </w:p>
    <w:p w:rsidR="00000000" w:rsidRDefault="004E651F">
      <w:r>
        <w:rPr>
          <w:b/>
        </w:rPr>
        <w:t>Ross:</w:t>
      </w:r>
      <w:r>
        <w:t xml:space="preserve"> That's funny...Do you think you'll ever work again?</w:t>
      </w:r>
    </w:p>
    <w:p w:rsidR="00000000" w:rsidRDefault="004E651F">
      <w:r>
        <w:rPr>
          <w:b/>
        </w:rPr>
        <w:t>Chandler:</w:t>
      </w:r>
      <w:r>
        <w:t xml:space="preserve"> What are doing? You know I can only dish it out!</w:t>
      </w:r>
    </w:p>
    <w:p w:rsidR="00000000" w:rsidRDefault="004E651F">
      <w:r>
        <w:rPr>
          <w:b/>
        </w:rPr>
        <w:t>Ross:</w:t>
      </w:r>
      <w:r>
        <w:t xml:space="preserve"> I can't believe Rachel just </w:t>
      </w:r>
      <w:r>
        <w:t>moved on and didn't say anything to me</w:t>
      </w:r>
    </w:p>
    <w:p w:rsidR="00000000" w:rsidRDefault="004E651F">
      <w:r>
        <w:rPr>
          <w:b/>
        </w:rPr>
        <w:t>Chandler:</w:t>
      </w:r>
      <w:r>
        <w:t xml:space="preserve"> Maybe she didn't move on, you know...maybe that kiss was just an impulsive one-time birthday thing</w:t>
      </w:r>
    </w:p>
    <w:p w:rsidR="00000000" w:rsidRDefault="004E651F">
      <w:r>
        <w:rPr>
          <w:b/>
        </w:rPr>
        <w:t>Ross:</w:t>
      </w:r>
      <w:r>
        <w:t xml:space="preserve"> No no, about a month ago she gave her number to some guy in a bar.</w:t>
      </w:r>
    </w:p>
    <w:p w:rsidR="00000000" w:rsidRDefault="004E651F">
      <w:r>
        <w:rPr>
          <w:b/>
        </w:rPr>
        <w:t>Chandler:</w:t>
      </w:r>
      <w:r>
        <w:t xml:space="preserve"> Did she go out with him?</w:t>
      </w:r>
    </w:p>
    <w:p w:rsidR="00000000" w:rsidRDefault="004E651F">
      <w:r>
        <w:rPr>
          <w:b/>
        </w:rPr>
        <w:t>Ross:</w:t>
      </w:r>
      <w:r>
        <w:t xml:space="preserve"> No. When he called, I...I threw the message away.</w:t>
      </w:r>
    </w:p>
    <w:p w:rsidR="00000000" w:rsidRDefault="004E651F">
      <w:r>
        <w:rPr>
          <w:b/>
        </w:rPr>
        <w:t>Chandler:</w:t>
      </w:r>
      <w:r>
        <w:t xml:space="preserve"> Ah! The high road...</w:t>
      </w:r>
    </w:p>
    <w:p w:rsidR="00000000" w:rsidRDefault="004E651F">
      <w:r>
        <w:rPr>
          <w:b/>
        </w:rPr>
        <w:t>Ross:</w:t>
      </w:r>
      <w:r>
        <w:t xml:space="preserve"> You know what? Enough! Enough talking! I have to get moving! Hey check out those two blondes over there! Hey come with me!</w:t>
      </w:r>
    </w:p>
    <w:p w:rsidR="00000000" w:rsidRDefault="004E651F">
      <w:r>
        <w:rPr>
          <w:b/>
        </w:rPr>
        <w:t>Chandler:</w:t>
      </w:r>
      <w:r>
        <w:t xml:space="preserve"> Are you trying to get everybod</w:t>
      </w:r>
      <w:r>
        <w:t>y divorced?</w:t>
      </w:r>
    </w:p>
    <w:p w:rsidR="00000000" w:rsidRDefault="004E651F">
      <w:r>
        <w:rPr>
          <w:b/>
        </w:rPr>
        <w:t>Ross:</w:t>
      </w:r>
      <w:r>
        <w:t xml:space="preserve"> You don't have to do anything. It will just be easier if it is the two of us, like college, remember? You...you break the ice with some kind of jokes so that they know you're the funny one and I swoop in with some interesting conversation</w:t>
      </w:r>
      <w:r>
        <w:t>, so they'll see that I'm the brilliant, brooding, sexy one...</w:t>
      </w:r>
    </w:p>
    <w:p w:rsidR="00000000" w:rsidRDefault="004E651F">
      <w:r>
        <w:rPr>
          <w:b/>
        </w:rPr>
        <w:t>Chandler:</w:t>
      </w:r>
      <w:r>
        <w:t xml:space="preserve"> I thought I had to make the jokes!</w:t>
      </w:r>
    </w:p>
    <w:p w:rsidR="00000000" w:rsidRDefault="004E651F">
      <w:r>
        <w:rPr>
          <w:b/>
        </w:rPr>
        <w:t>Ross:</w:t>
      </w:r>
      <w:r>
        <w:t xml:space="preserve"> Don't you have to be at work?</w:t>
      </w:r>
    </w:p>
    <w:p w:rsidR="00000000" w:rsidRDefault="004E651F">
      <w:r>
        <w:rPr>
          <w:b/>
        </w:rPr>
        <w:t>Chandler:</w:t>
      </w:r>
      <w:r>
        <w:t xml:space="preserve"> Oh come on! Hello! Hi! My name is Chandler, here's my friend Ross right here, and we were wondering yo</w:t>
      </w:r>
      <w:r>
        <w:t>u know if you're up for it. We only need six more people for a human pyramid...Swoop! Swoop!</w:t>
      </w:r>
    </w:p>
    <w:p w:rsidR="00000000" w:rsidRDefault="004E651F">
      <w:r>
        <w:rPr>
          <w:b/>
        </w:rPr>
        <w:t>Ross:</w:t>
      </w:r>
      <w:r>
        <w:t xml:space="preserve"> Hum...So...hum...Oh hey I noticed you were reading the paper...another flood in Europe? Here's a question: "Would you... would you rather drown or be burnt a</w:t>
      </w:r>
      <w:r>
        <w:t>live?"</w:t>
      </w:r>
    </w:p>
    <w:p w:rsidR="00000000" w:rsidRDefault="004E651F">
      <w:r>
        <w:rPr>
          <w:b/>
        </w:rPr>
        <w:t>Blonde girl:</w:t>
      </w:r>
      <w:r>
        <w:t xml:space="preserve"> Sorry...we were just leaving</w:t>
      </w:r>
    </w:p>
    <w:p w:rsidR="00000000" w:rsidRDefault="004E651F">
      <w:r>
        <w:rPr>
          <w:b/>
        </w:rPr>
        <w:t>Chandler:</w:t>
      </w:r>
      <w:r>
        <w:t xml:space="preserve"> We still got it!</w:t>
      </w:r>
    </w:p>
    <w:p w:rsidR="00000000" w:rsidRDefault="004E651F">
      <w:pPr>
        <w:rPr>
          <w:b/>
        </w:rPr>
      </w:pPr>
      <w:r>
        <w:rPr>
          <w:b/>
        </w:rPr>
        <w:t>Scene:</w:t>
      </w:r>
      <w:r>
        <w:rPr>
          <w:b/>
        </w:rPr>
        <w:br/>
      </w:r>
      <w:r>
        <w:rPr>
          <w:b/>
        </w:rPr>
        <w:t>Ross'</w:t>
      </w:r>
    </w:p>
    <w:p w:rsidR="00000000" w:rsidRDefault="004E651F">
      <w:r>
        <w:rPr>
          <w:b/>
        </w:rPr>
        <w:t>Rachel:</w:t>
      </w:r>
      <w:r>
        <w:t xml:space="preserve"> Who is it?</w:t>
      </w:r>
    </w:p>
    <w:p w:rsidR="00000000" w:rsidRDefault="004E651F">
      <w:r>
        <w:rPr>
          <w:b/>
        </w:rPr>
        <w:t>Gavin:</w:t>
      </w:r>
      <w:r>
        <w:t xml:space="preserve"> Gavin! I brought you some soup.</w:t>
      </w:r>
    </w:p>
    <w:p w:rsidR="00000000" w:rsidRDefault="004E651F">
      <w:r>
        <w:rPr>
          <w:b/>
        </w:rPr>
        <w:t>Rachel:</w:t>
      </w:r>
      <w:r>
        <w:t xml:space="preserve"> Why?</w:t>
      </w:r>
    </w:p>
    <w:p w:rsidR="00000000" w:rsidRDefault="004E651F">
      <w:r>
        <w:rPr>
          <w:b/>
        </w:rPr>
        <w:t>Gavin:</w:t>
      </w:r>
      <w:r>
        <w:t xml:space="preserve"> I heard you were sick...</w:t>
      </w:r>
    </w:p>
    <w:p w:rsidR="00000000" w:rsidRDefault="004E651F">
      <w:r>
        <w:rPr>
          <w:b/>
        </w:rPr>
        <w:t>Rachel:</w:t>
      </w:r>
      <w:r>
        <w:t xml:space="preserve"> Oh! Right! Yeah! Hold on, I'll be just clean up in here </w:t>
      </w:r>
      <w:r>
        <w:t>a little bit! Hello Gavin</w:t>
      </w:r>
    </w:p>
    <w:p w:rsidR="00000000" w:rsidRDefault="004E651F">
      <w:r>
        <w:rPr>
          <w:b/>
        </w:rPr>
        <w:t>Gavin:</w:t>
      </w:r>
      <w:r>
        <w:t xml:space="preserve"> I missed you at work today. How are you feeling?</w:t>
      </w:r>
    </w:p>
    <w:p w:rsidR="00000000" w:rsidRDefault="004E651F">
      <w:r>
        <w:rPr>
          <w:b/>
        </w:rPr>
        <w:t>Rachel:</w:t>
      </w:r>
      <w:r>
        <w:t xml:space="preserve"> I a not gonna lie to you, I'm pretty sick</w:t>
      </w:r>
    </w:p>
    <w:p w:rsidR="00000000" w:rsidRDefault="004E651F">
      <w:r>
        <w:rPr>
          <w:b/>
        </w:rPr>
        <w:t>Gavin:</w:t>
      </w:r>
      <w:r>
        <w:t xml:space="preserve"> Oh! Good! Because I was having a totally paranoid moment when I thought you called in sick to avoid me.</w:t>
      </w:r>
    </w:p>
    <w:p w:rsidR="00000000" w:rsidRDefault="004E651F">
      <w:r>
        <w:rPr>
          <w:b/>
        </w:rPr>
        <w:t>Rachel:</w:t>
      </w:r>
      <w:r>
        <w:t xml:space="preserve"> Oh no</w:t>
      </w:r>
      <w:r>
        <w:t xml:space="preserve"> no no</w:t>
      </w:r>
    </w:p>
    <w:p w:rsidR="00000000" w:rsidRDefault="004E651F">
      <w:r>
        <w:rPr>
          <w:b/>
        </w:rPr>
        <w:t>Gavin:</w:t>
      </w:r>
      <w:r>
        <w:t xml:space="preserve"> So I had fun last night</w:t>
      </w:r>
    </w:p>
    <w:p w:rsidR="00000000" w:rsidRDefault="004E651F">
      <w:r>
        <w:rPr>
          <w:b/>
        </w:rPr>
        <w:t>Rachel:</w:t>
      </w:r>
      <w:r>
        <w:t xml:space="preserve"> So did I</w:t>
      </w:r>
    </w:p>
    <w:p w:rsidR="00000000" w:rsidRDefault="004E651F">
      <w:r>
        <w:rPr>
          <w:b/>
        </w:rPr>
        <w:t>Gavin:</w:t>
      </w:r>
      <w:r>
        <w:t xml:space="preserve"> Exactly how contagious is this thing you have? I mean is it a cold for standing on the balcony or did a monkey bite you?</w:t>
      </w:r>
    </w:p>
    <w:p w:rsidR="00000000" w:rsidRDefault="004E651F">
      <w:r>
        <w:rPr>
          <w:b/>
        </w:rPr>
        <w:t>Rachel:</w:t>
      </w:r>
      <w:r>
        <w:t xml:space="preserve"> It's just a cold</w:t>
      </w:r>
    </w:p>
    <w:p w:rsidR="00000000" w:rsidRDefault="004E651F">
      <w:r>
        <w:rPr>
          <w:b/>
        </w:rPr>
        <w:t>Gavin:</w:t>
      </w:r>
      <w:r>
        <w:t xml:space="preserve"> Do you have fever? Let me see. Hum...</w:t>
      </w:r>
    </w:p>
    <w:p w:rsidR="00000000" w:rsidRDefault="004E651F">
      <w:r>
        <w:rPr>
          <w:b/>
        </w:rPr>
        <w:t>Rac</w:t>
      </w:r>
      <w:r>
        <w:rPr>
          <w:b/>
        </w:rPr>
        <w:t>hel:</w:t>
      </w:r>
      <w:r>
        <w:t xml:space="preserve"> What? What's the matter?</w:t>
      </w:r>
    </w:p>
    <w:p w:rsidR="00000000" w:rsidRDefault="004E651F">
      <w:r>
        <w:rPr>
          <w:b/>
        </w:rPr>
        <w:t>Gavin:</w:t>
      </w:r>
      <w:r>
        <w:t xml:space="preserve"> What's Ross doing to you on that picture?</w:t>
      </w:r>
    </w:p>
    <w:p w:rsidR="00000000" w:rsidRDefault="004E651F">
      <w:r>
        <w:rPr>
          <w:b/>
        </w:rPr>
        <w:t>Rachel:</w:t>
      </w:r>
      <w:r>
        <w:t xml:space="preserve"> Oh he's dusting me with a fossil brush. He thought it would be funny.</w:t>
      </w:r>
    </w:p>
    <w:p w:rsidR="00000000" w:rsidRDefault="004E651F">
      <w:r>
        <w:rPr>
          <w:b/>
        </w:rPr>
        <w:t>Gavin:</w:t>
      </w:r>
      <w:r>
        <w:t xml:space="preserve"> Right. Right. Ross. So what's the deal with you guys? I don't want to get in the middle of a</w:t>
      </w:r>
      <w:r>
        <w:t>nything</w:t>
      </w:r>
    </w:p>
    <w:p w:rsidR="00000000" w:rsidRDefault="004E651F">
      <w:r>
        <w:rPr>
          <w:b/>
        </w:rPr>
        <w:t>Rachel:</w:t>
      </w:r>
      <w:r>
        <w:t xml:space="preserve"> Oh you're not. You're not gonna get in the middle of anything, don't worry about Ross really, really. </w:t>
      </w:r>
      <w:r>
        <w:rPr>
          <w:i/>
        </w:rPr>
        <w:t>(She hears the noise of the key in the lock)</w:t>
      </w:r>
      <w:r>
        <w:t xml:space="preserve"> Oh! Hide! That's Ross! Hide! Hide!</w:t>
      </w:r>
    </w:p>
    <w:p w:rsidR="00000000" w:rsidRDefault="004E651F">
      <w:r>
        <w:rPr>
          <w:b/>
        </w:rPr>
        <w:t>Gavin:</w:t>
      </w:r>
      <w:r>
        <w:t xml:space="preserve"> Yeah! But you said not to worry about...</w:t>
      </w:r>
    </w:p>
    <w:p w:rsidR="00000000" w:rsidRDefault="004E651F">
      <w:r>
        <w:rPr>
          <w:b/>
        </w:rPr>
        <w:t>Rachel:</w:t>
      </w:r>
      <w:r>
        <w:t xml:space="preserve"> I </w:t>
      </w:r>
      <w:r>
        <w:t>lied! And I'm not sick! Just stay behind the curtain!</w:t>
      </w:r>
    </w:p>
    <w:p w:rsidR="00000000" w:rsidRDefault="004E651F">
      <w:r>
        <w:rPr>
          <w:b/>
        </w:rPr>
        <w:t>Molly:</w:t>
      </w:r>
      <w:r>
        <w:t xml:space="preserve"> Hi!</w:t>
      </w:r>
    </w:p>
    <w:p w:rsidR="00000000" w:rsidRDefault="004E651F">
      <w:r>
        <w:rPr>
          <w:b/>
        </w:rPr>
        <w:t>Rachel:</w:t>
      </w:r>
      <w:r>
        <w:t xml:space="preserve"> Oh! Molly! You're not Ross.</w:t>
      </w:r>
    </w:p>
    <w:p w:rsidR="00000000" w:rsidRDefault="004E651F">
      <w:r>
        <w:rPr>
          <w:b/>
        </w:rPr>
        <w:t>Molly:</w:t>
      </w:r>
      <w:r>
        <w:t xml:space="preserve"> No I'm here to take Emma to your mother's, remember?</w:t>
      </w:r>
    </w:p>
    <w:p w:rsidR="00000000" w:rsidRDefault="004E651F">
      <w:r>
        <w:rPr>
          <w:b/>
        </w:rPr>
        <w:t>Rachel:</w:t>
      </w:r>
      <w:r>
        <w:t xml:space="preserve"> Right, right, yes!</w:t>
      </w:r>
    </w:p>
    <w:p w:rsidR="00000000" w:rsidRDefault="004E651F">
      <w:r>
        <w:rPr>
          <w:b/>
        </w:rPr>
        <w:t>Molly:</w:t>
      </w:r>
      <w:r>
        <w:t xml:space="preserve"> Don't panic!</w:t>
      </w:r>
    </w:p>
    <w:p w:rsidR="00000000" w:rsidRDefault="004E651F">
      <w:r>
        <w:rPr>
          <w:b/>
        </w:rPr>
        <w:t>Rachel:</w:t>
      </w:r>
      <w:r>
        <w:t xml:space="preserve"> What?</w:t>
      </w:r>
    </w:p>
    <w:p w:rsidR="00000000" w:rsidRDefault="004E651F">
      <w:r>
        <w:rPr>
          <w:b/>
        </w:rPr>
        <w:t>Molly:</w:t>
      </w:r>
      <w:r>
        <w:t xml:space="preserve"> There is a man behind your </w:t>
      </w:r>
      <w:r>
        <w:t>curtain. I have a mace in my purse.</w:t>
      </w:r>
    </w:p>
    <w:p w:rsidR="00000000" w:rsidRDefault="004E651F">
      <w:r>
        <w:rPr>
          <w:b/>
        </w:rPr>
        <w:t>Rachel:</w:t>
      </w:r>
      <w:r>
        <w:t xml:space="preserve"> No! That's OK! That's OK! That's OK! No no no no! This is my business associate Gavin. He's just being silly. Gavin come out from behind that curtain!</w:t>
      </w:r>
    </w:p>
    <w:p w:rsidR="00000000" w:rsidRDefault="004E651F">
      <w:r>
        <w:rPr>
          <w:b/>
        </w:rPr>
        <w:t>Gavin:</w:t>
      </w:r>
      <w:r>
        <w:t xml:space="preserve"> Hi! Gavin! Please to meet you. It was my idea to stand</w:t>
      </w:r>
      <w:r>
        <w:t xml:space="preserve"> there.</w:t>
      </w:r>
    </w:p>
    <w:p w:rsidR="00000000" w:rsidRDefault="004E651F">
      <w:r>
        <w:rPr>
          <w:b/>
        </w:rPr>
        <w:t>Molly:</w:t>
      </w:r>
      <w:r>
        <w:t xml:space="preserve"> Hello! I just go and get Emma.</w:t>
      </w:r>
    </w:p>
    <w:p w:rsidR="00000000" w:rsidRDefault="004E651F">
      <w:r>
        <w:rPr>
          <w:b/>
        </w:rPr>
        <w:t>Rachel:</w:t>
      </w:r>
      <w:r>
        <w:t xml:space="preserve"> OK.</w:t>
      </w:r>
    </w:p>
    <w:p w:rsidR="00000000" w:rsidRDefault="004E651F">
      <w:r>
        <w:rPr>
          <w:b/>
        </w:rPr>
        <w:t>Gavin:</w:t>
      </w:r>
      <w:r>
        <w:t xml:space="preserve"> So hum...Why did I have to hide?</w:t>
      </w:r>
    </w:p>
    <w:p w:rsidR="00000000" w:rsidRDefault="004E651F">
      <w:r>
        <w:rPr>
          <w:b/>
        </w:rPr>
        <w:t>Rachel:</w:t>
      </w:r>
      <w:r>
        <w:t xml:space="preserve"> I thought it was Ross.</w:t>
      </w:r>
    </w:p>
    <w:p w:rsidR="00000000" w:rsidRDefault="004E651F">
      <w:r>
        <w:rPr>
          <w:b/>
        </w:rPr>
        <w:t>Gavin:</w:t>
      </w:r>
      <w:r>
        <w:t xml:space="preserve"> So what if it was? I thought there was nothing going on between you two...</w:t>
      </w:r>
    </w:p>
    <w:p w:rsidR="00000000" w:rsidRDefault="004E651F">
      <w:r>
        <w:rPr>
          <w:b/>
        </w:rPr>
        <w:t>Rachel:</w:t>
      </w:r>
      <w:r>
        <w:t xml:space="preserve"> There isn't. There is totally isn't.</w:t>
      </w:r>
    </w:p>
    <w:p w:rsidR="00000000" w:rsidRDefault="004E651F">
      <w:r>
        <w:rPr>
          <w:b/>
        </w:rPr>
        <w:t>Gavin:</w:t>
      </w:r>
      <w:r>
        <w:t xml:space="preserve"> You hear a key in the hole and you jump like a young bronco coming out of a chute for the first time. I used to be a rodeo clown.</w:t>
      </w:r>
    </w:p>
    <w:p w:rsidR="00000000" w:rsidRDefault="004E651F">
      <w:r>
        <w:rPr>
          <w:b/>
        </w:rPr>
        <w:t>Rachel:</w:t>
      </w:r>
      <w:r>
        <w:t xml:space="preserve"> All right. Look. Gavin...I...I guess I felt guilty that you were here, which I shouldn't. You know Ross and I a</w:t>
      </w:r>
      <w:r>
        <w:t>re not in any relationship but...he is the father of my child, and you know we do live together and plus there is just so much history...you know it's just...I don't know, I'm sorry, I'm just all over the place.</w:t>
      </w:r>
    </w:p>
    <w:p w:rsidR="00000000" w:rsidRDefault="004E651F">
      <w:r>
        <w:rPr>
          <w:b/>
        </w:rPr>
        <w:t>Gavin:</w:t>
      </w:r>
      <w:r>
        <w:t xml:space="preserve"> It's OK. I know it's probably not my </w:t>
      </w:r>
      <w:r>
        <w:t>place but can I give you a piece of advice?</w:t>
      </w:r>
    </w:p>
    <w:p w:rsidR="00000000" w:rsidRDefault="004E651F">
      <w:r>
        <w:rPr>
          <w:b/>
        </w:rPr>
        <w:t>Rachel:</w:t>
      </w:r>
      <w:r>
        <w:t xml:space="preserve"> Yes</w:t>
      </w:r>
    </w:p>
    <w:p w:rsidR="00000000" w:rsidRDefault="004E651F">
      <w:r>
        <w:rPr>
          <w:b/>
        </w:rPr>
        <w:t>Gavin:</w:t>
      </w:r>
      <w:r>
        <w:t xml:space="preserve"> I think you should talk to Ross about all this.</w:t>
      </w:r>
    </w:p>
    <w:p w:rsidR="00000000" w:rsidRDefault="004E651F">
      <w:r>
        <w:rPr>
          <w:b/>
        </w:rPr>
        <w:t>Rachel:</w:t>
      </w:r>
      <w:r>
        <w:t xml:space="preserve"> People keep saying that. Oh I'm sorry Gavin</w:t>
      </w:r>
    </w:p>
    <w:p w:rsidR="00000000" w:rsidRDefault="004E651F">
      <w:r>
        <w:rPr>
          <w:b/>
        </w:rPr>
        <w:t>Gavin:</w:t>
      </w:r>
      <w:r>
        <w:t xml:space="preserve"> Don't be. It's just bad timing.</w:t>
      </w:r>
    </w:p>
    <w:p w:rsidR="00000000" w:rsidRDefault="004E651F">
      <w:r>
        <w:rPr>
          <w:b/>
        </w:rPr>
        <w:t>Rachel:</w:t>
      </w:r>
      <w:r>
        <w:t xml:space="preserve"> So seriously...rodeo clown?</w:t>
      </w:r>
    </w:p>
    <w:p w:rsidR="00000000" w:rsidRDefault="004E651F">
      <w:r>
        <w:rPr>
          <w:b/>
        </w:rPr>
        <w:t>Gavin:</w:t>
      </w:r>
      <w:r>
        <w:t xml:space="preserve"> One of the </w:t>
      </w:r>
      <w:r>
        <w:t>best, ma'am, one of the best...</w:t>
      </w:r>
    </w:p>
    <w:p w:rsidR="00000000" w:rsidRDefault="004E651F">
      <w:pPr>
        <w:rPr>
          <w:b/>
        </w:rPr>
      </w:pPr>
      <w:r>
        <w:rPr>
          <w:b/>
        </w:rPr>
        <w:t>Scene:</w:t>
      </w:r>
      <w:r>
        <w:rPr>
          <w:b/>
        </w:rPr>
        <w:br/>
      </w:r>
      <w:r>
        <w:rPr>
          <w:b/>
        </w:rPr>
        <w:t>Mike's piano bar</w:t>
      </w:r>
    </w:p>
    <w:p w:rsidR="00000000" w:rsidRDefault="004E651F">
      <w:r>
        <w:rPr>
          <w:b/>
        </w:rPr>
        <w:t>Phoebe:</w:t>
      </w:r>
      <w:r>
        <w:t xml:space="preserve"> "No time for losers, 'cause we are the champions of the world...!" Thank you!</w:t>
      </w:r>
    </w:p>
    <w:p w:rsidR="00000000" w:rsidRDefault="004E651F">
      <w:r>
        <w:rPr>
          <w:i/>
        </w:rPr>
        <w:t>(Mike kisses Phoebe)</w:t>
      </w:r>
    </w:p>
    <w:p w:rsidR="00000000" w:rsidRDefault="004E651F">
      <w:r>
        <w:rPr>
          <w:b/>
        </w:rPr>
        <w:t>Mike:</w:t>
      </w:r>
      <w:r>
        <w:t xml:space="preserve"> Oh she's my girlfriend. That's not just how we do it here. I got to get a break and whe</w:t>
      </w:r>
      <w:r>
        <w:t>n we come back we've got Kenneth singing "I touch myself"...I'm not here to judge!</w:t>
      </w:r>
    </w:p>
    <w:p w:rsidR="00000000" w:rsidRDefault="004E651F">
      <w:r>
        <w:rPr>
          <w:b/>
        </w:rPr>
        <w:t>Phoebe:</w:t>
      </w:r>
      <w:r>
        <w:t xml:space="preserve"> Hi hi...Oh you have got to sing.</w:t>
      </w:r>
    </w:p>
    <w:p w:rsidR="00000000" w:rsidRDefault="004E651F">
      <w:r>
        <w:rPr>
          <w:b/>
        </w:rPr>
        <w:t>Monica:</w:t>
      </w:r>
      <w:r>
        <w:t xml:space="preserve"> No I told you I can't.</w:t>
      </w:r>
    </w:p>
    <w:p w:rsidR="00000000" w:rsidRDefault="004E651F">
      <w:r>
        <w:rPr>
          <w:b/>
        </w:rPr>
        <w:t>Phoebe:</w:t>
      </w:r>
      <w:r>
        <w:t xml:space="preserve"> But you would have so much fun and you have a really nice voice.</w:t>
      </w:r>
    </w:p>
    <w:p w:rsidR="00000000" w:rsidRDefault="004E651F">
      <w:r>
        <w:rPr>
          <w:b/>
        </w:rPr>
        <w:t>Monica:</w:t>
      </w:r>
      <w:r>
        <w:t xml:space="preserve"> What have you heard </w:t>
      </w:r>
      <w:r>
        <w:t>me sing?</w:t>
      </w:r>
    </w:p>
    <w:p w:rsidR="00000000" w:rsidRDefault="004E651F">
      <w:r>
        <w:rPr>
          <w:b/>
        </w:rPr>
        <w:t>Phoebe:</w:t>
      </w:r>
      <w:r>
        <w:t xml:space="preserve"> All the time when you're cooking.</w:t>
      </w:r>
    </w:p>
    <w:p w:rsidR="00000000" w:rsidRDefault="004E651F">
      <w:r>
        <w:rPr>
          <w:b/>
        </w:rPr>
        <w:t>Monica:</w:t>
      </w:r>
      <w:r>
        <w:t xml:space="preserve"> What?</w:t>
      </w:r>
    </w:p>
    <w:p w:rsidR="00000000" w:rsidRDefault="004E651F">
      <w:r>
        <w:rPr>
          <w:b/>
        </w:rPr>
        <w:t>Phoebe:</w:t>
      </w:r>
      <w:r>
        <w:t xml:space="preserve"> Yeah you're always singing "Yummy yummy yummy, I've got love in my tummy"</w:t>
      </w:r>
    </w:p>
    <w:p w:rsidR="00000000" w:rsidRDefault="004E651F">
      <w:r>
        <w:rPr>
          <w:b/>
        </w:rPr>
        <w:t>Monica:</w:t>
      </w:r>
      <w:r>
        <w:t xml:space="preserve"> Yeah I do rock that one.</w:t>
      </w:r>
    </w:p>
    <w:p w:rsidR="00000000" w:rsidRDefault="004E651F">
      <w:r>
        <w:rPr>
          <w:b/>
        </w:rPr>
        <w:t>Phoebe:</w:t>
      </w:r>
      <w:r>
        <w:t xml:space="preserve"> OK so isn't there a little part of you that wants to get up there?</w:t>
      </w:r>
    </w:p>
    <w:p w:rsidR="00000000" w:rsidRDefault="004E651F">
      <w:r>
        <w:rPr>
          <w:b/>
        </w:rPr>
        <w:t>M</w:t>
      </w:r>
      <w:r>
        <w:rPr>
          <w:b/>
        </w:rPr>
        <w:t>onica:</w:t>
      </w:r>
      <w:r>
        <w:t xml:space="preserve"> Just a little but...it's just so scary! I don't even know what I would sing...</w:t>
      </w:r>
    </w:p>
    <w:p w:rsidR="00000000" w:rsidRDefault="004E651F">
      <w:r>
        <w:rPr>
          <w:b/>
        </w:rPr>
        <w:t>Mike:</w:t>
      </w:r>
      <w:r>
        <w:t xml:space="preserve"> Well I've got a book around...</w:t>
      </w:r>
    </w:p>
    <w:p w:rsidR="00000000" w:rsidRDefault="004E651F">
      <w:r>
        <w:rPr>
          <w:b/>
        </w:rPr>
        <w:t>Monica:</w:t>
      </w:r>
      <w:r>
        <w:t xml:space="preserve"> "Delta Dawn"</w:t>
      </w:r>
    </w:p>
    <w:p w:rsidR="00000000" w:rsidRDefault="004E651F">
      <w:pPr>
        <w:rPr>
          <w:b/>
        </w:rPr>
      </w:pPr>
      <w:r>
        <w:rPr>
          <w:b/>
        </w:rPr>
        <w:t>Scene:</w:t>
      </w:r>
      <w:r>
        <w:rPr>
          <w:b/>
        </w:rPr>
        <w:br/>
      </w:r>
      <w:r>
        <w:rPr>
          <w:b/>
        </w:rPr>
        <w:t>Central Perk</w:t>
      </w:r>
    </w:p>
    <w:p w:rsidR="00000000" w:rsidRDefault="004E651F">
      <w:r>
        <w:rPr>
          <w:b/>
        </w:rPr>
        <w:t>Ross:</w:t>
      </w:r>
      <w:r>
        <w:t xml:space="preserve"> Hi! I could help not notice, but that's an unusual necklace</w:t>
      </w:r>
    </w:p>
    <w:p w:rsidR="00000000" w:rsidRDefault="004E651F">
      <w:r>
        <w:rPr>
          <w:b/>
        </w:rPr>
        <w:t>Woman:</w:t>
      </w:r>
      <w:r>
        <w:t xml:space="preserve"> You already hit on </w:t>
      </w:r>
      <w:r>
        <w:t>me an hour ago</w:t>
      </w:r>
    </w:p>
    <w:p w:rsidR="00000000" w:rsidRDefault="004E651F">
      <w:r>
        <w:rPr>
          <w:b/>
        </w:rPr>
        <w:t>Ross:</w:t>
      </w:r>
      <w:r>
        <w:t xml:space="preserve"> Right, so that's a firm "no". I cannot believe this, I just keep striking out.</w:t>
      </w:r>
    </w:p>
    <w:p w:rsidR="00000000" w:rsidRDefault="004E651F">
      <w:r>
        <w:rPr>
          <w:b/>
        </w:rPr>
        <w:t>Chandler:</w:t>
      </w:r>
      <w:r>
        <w:t xml:space="preserve"> I don't get it neither, I mean you're obviously desperate, you're asking women how they want to be killed</w:t>
      </w:r>
    </w:p>
    <w:p w:rsidR="00000000" w:rsidRDefault="004E651F">
      <w:r>
        <w:rPr>
          <w:b/>
        </w:rPr>
        <w:t>Ross:</w:t>
      </w:r>
      <w:r>
        <w:t xml:space="preserve"> This is great. Rachel's gonna keep</w:t>
      </w:r>
      <w:r>
        <w:t xml:space="preserve"> kissing guys until she finds the one she wants and I'm gonna die alone.</w:t>
      </w:r>
    </w:p>
    <w:p w:rsidR="00000000" w:rsidRDefault="004E651F">
      <w:r>
        <w:rPr>
          <w:b/>
        </w:rPr>
        <w:t>Chandler:</w:t>
      </w:r>
      <w:r>
        <w:t xml:space="preserve"> By drowning or...?!</w:t>
      </w:r>
    </w:p>
    <w:p w:rsidR="00000000" w:rsidRDefault="004E651F">
      <w:r>
        <w:rPr>
          <w:b/>
        </w:rPr>
        <w:t>Michelle:</w:t>
      </w:r>
      <w:r>
        <w:t xml:space="preserve"> Why would he break up with me?</w:t>
      </w:r>
    </w:p>
    <w:p w:rsidR="00000000" w:rsidRDefault="004E651F">
      <w:r>
        <w:rPr>
          <w:b/>
        </w:rPr>
        <w:t>Her friend:</w:t>
      </w:r>
      <w:r>
        <w:t xml:space="preserve"> I don't know sweetie.</w:t>
      </w:r>
    </w:p>
    <w:p w:rsidR="00000000" w:rsidRDefault="004E651F">
      <w:r>
        <w:rPr>
          <w:b/>
        </w:rPr>
        <w:t>Michelle:</w:t>
      </w:r>
      <w:r>
        <w:t xml:space="preserve"> All I ever wanted was just love him and have him love me back. I mea</w:t>
      </w:r>
      <w:r>
        <w:t>n, am I so unlovable?</w:t>
      </w:r>
    </w:p>
    <w:p w:rsidR="00000000" w:rsidRDefault="004E651F">
      <w:r>
        <w:rPr>
          <w:b/>
        </w:rPr>
        <w:t>Chandler:</w:t>
      </w:r>
      <w:r>
        <w:t xml:space="preserve"> Well...</w:t>
      </w:r>
    </w:p>
    <w:p w:rsidR="00000000" w:rsidRDefault="004E651F">
      <w:r>
        <w:rPr>
          <w:b/>
        </w:rPr>
        <w:t>Ross:</w:t>
      </w:r>
      <w:r>
        <w:t xml:space="preserve"> I know! </w:t>
      </w:r>
      <w:r>
        <w:rPr>
          <w:i/>
        </w:rPr>
        <w:t>(he stands)</w:t>
      </w:r>
    </w:p>
    <w:p w:rsidR="00000000" w:rsidRDefault="004E651F">
      <w:pPr>
        <w:rPr>
          <w:b/>
        </w:rPr>
      </w:pPr>
      <w:r>
        <w:rPr>
          <w:b/>
        </w:rPr>
        <w:t>Scene:</w:t>
      </w:r>
      <w:r>
        <w:rPr>
          <w:b/>
        </w:rPr>
        <w:br/>
      </w:r>
      <w:r>
        <w:rPr>
          <w:b/>
        </w:rPr>
        <w:t>Piano bar</w:t>
      </w:r>
    </w:p>
    <w:p w:rsidR="00000000" w:rsidRDefault="004E651F">
      <w:r>
        <w:rPr>
          <w:b/>
        </w:rPr>
        <w:t>Mike:</w:t>
      </w:r>
      <w:r>
        <w:t xml:space="preserve"> All right, that was Kenneth with his much too literal rendition of "I touch myself". Coming up next we've got Monica singing "Delta Dawn".</w:t>
      </w:r>
    </w:p>
    <w:p w:rsidR="00000000" w:rsidRDefault="004E651F">
      <w:r>
        <w:rPr>
          <w:b/>
        </w:rPr>
        <w:t>Monica:</w:t>
      </w:r>
      <w:r>
        <w:t xml:space="preserve"> Wait wait! I can't s</w:t>
      </w:r>
      <w:r>
        <w:t>ing in front of all these people.</w:t>
      </w:r>
    </w:p>
    <w:p w:rsidR="00000000" w:rsidRDefault="004E651F">
      <w:r>
        <w:rPr>
          <w:b/>
        </w:rPr>
        <w:t>Phoebe:</w:t>
      </w:r>
      <w:r>
        <w:t xml:space="preserve"> Just pretend they're not even here! It's OK Monica, when that spotlight hits you it so bright you won't see anyone anyway.</w:t>
      </w:r>
    </w:p>
    <w:p w:rsidR="00000000" w:rsidRDefault="004E651F">
      <w:r>
        <w:rPr>
          <w:b/>
        </w:rPr>
        <w:t>Monica:</w:t>
      </w:r>
      <w:r>
        <w:t xml:space="preserve"> Hi! I'm Monica and I'm gonna be singing "Delta Dawn" "Delta Dawn, what's that flowe</w:t>
      </w:r>
      <w:r>
        <w:t>r you have on? Could it be a faded rose from days gone by? ..."</w:t>
      </w:r>
    </w:p>
    <w:p w:rsidR="00000000" w:rsidRDefault="004E651F">
      <w:r>
        <w:rPr>
          <w:b/>
        </w:rPr>
        <w:t>Phoebe:</w:t>
      </w:r>
      <w:r>
        <w:t xml:space="preserve"> Can you totally see through her shirt ?</w:t>
      </w:r>
    </w:p>
    <w:p w:rsidR="00000000" w:rsidRDefault="004E651F">
      <w:r>
        <w:rPr>
          <w:b/>
        </w:rPr>
        <w:t>Mike:</w:t>
      </w:r>
      <w:r>
        <w:t xml:space="preserve"> Like an X-Ray. Bad day not to wear a bra.</w:t>
      </w:r>
    </w:p>
    <w:p w:rsidR="00000000" w:rsidRDefault="004E651F">
      <w:r>
        <w:rPr>
          <w:b/>
        </w:rPr>
        <w:t>Monica:</w:t>
      </w:r>
      <w:r>
        <w:t xml:space="preserve"> "To take you to his mansion in the sky-y?"</w:t>
      </w:r>
    </w:p>
    <w:p w:rsidR="00000000" w:rsidRDefault="004E651F">
      <w:pPr>
        <w:rPr>
          <w:b/>
        </w:rPr>
      </w:pPr>
      <w:r>
        <w:rPr>
          <w:b/>
        </w:rPr>
        <w:t>Scene:</w:t>
      </w:r>
      <w:r>
        <w:rPr>
          <w:b/>
        </w:rPr>
        <w:br/>
      </w:r>
      <w:r>
        <w:rPr>
          <w:b/>
        </w:rPr>
        <w:t>Monica and Chandler's</w:t>
      </w:r>
    </w:p>
    <w:p w:rsidR="00000000" w:rsidRDefault="004E651F">
      <w:r>
        <w:rPr>
          <w:b/>
        </w:rPr>
        <w:t>Joey:</w:t>
      </w:r>
      <w:r>
        <w:t xml:space="preserve"> Hey, I nee</w:t>
      </w:r>
      <w:r>
        <w:t>d your help.</w:t>
      </w:r>
    </w:p>
    <w:p w:rsidR="00000000" w:rsidRDefault="004E651F">
      <w:r>
        <w:rPr>
          <w:b/>
        </w:rPr>
        <w:t>Chandler:</w:t>
      </w:r>
      <w:r>
        <w:t xml:space="preserve"> Wow, it seems serious. What seems to be the problem, Ashley Judd?</w:t>
      </w:r>
    </w:p>
    <w:p w:rsidR="00000000" w:rsidRDefault="004E651F">
      <w:r>
        <w:rPr>
          <w:b/>
        </w:rPr>
        <w:t>Joey:</w:t>
      </w:r>
      <w:r>
        <w:t xml:space="preserve"> Look, I'll get new headshot taken, all right, so I want to get my eyebrows shaped</w:t>
      </w:r>
    </w:p>
    <w:p w:rsidR="00000000" w:rsidRDefault="004E651F">
      <w:r>
        <w:rPr>
          <w:b/>
        </w:rPr>
        <w:t>Chandler:</w:t>
      </w:r>
      <w:r>
        <w:t xml:space="preserve"> I am sorry, moment to make fun of that, please!</w:t>
      </w:r>
    </w:p>
    <w:p w:rsidR="00000000" w:rsidRDefault="004E651F">
      <w:r>
        <w:rPr>
          <w:b/>
        </w:rPr>
        <w:t>Joey:</w:t>
      </w:r>
      <w:r>
        <w:t xml:space="preserve"> I may be a siss</w:t>
      </w:r>
      <w:r>
        <w:t>y but I can still pound you into the ground. All right, it hurts so bad, I could only let her do one eyebrow and now... they don't match!</w:t>
      </w:r>
    </w:p>
    <w:p w:rsidR="00000000" w:rsidRDefault="004E651F">
      <w:r>
        <w:rPr>
          <w:b/>
        </w:rPr>
        <w:t>Chandler:</w:t>
      </w:r>
      <w:r>
        <w:t xml:space="preserve"> It's like a baby caterpillar chasing its mama!</w:t>
      </w:r>
    </w:p>
    <w:p w:rsidR="00000000" w:rsidRDefault="004E651F">
      <w:r>
        <w:rPr>
          <w:b/>
        </w:rPr>
        <w:t>Joey:</w:t>
      </w:r>
      <w:r>
        <w:t xml:space="preserve"> All right, look, you got to help me out, ok? Look, I ha</w:t>
      </w:r>
      <w:r>
        <w:t>ve the magic marker, I want you to fill in the skinny one so I don't look stupid for my pictures.</w:t>
      </w:r>
    </w:p>
    <w:p w:rsidR="00000000" w:rsidRDefault="004E651F">
      <w:r>
        <w:rPr>
          <w:b/>
        </w:rPr>
        <w:t>Chandler:</w:t>
      </w:r>
      <w:r>
        <w:t xml:space="preserve"> Ok. First of all, this is green!</w:t>
      </w:r>
    </w:p>
    <w:p w:rsidR="00000000" w:rsidRDefault="004E651F">
      <w:r>
        <w:rPr>
          <w:b/>
        </w:rPr>
        <w:t>Joey:</w:t>
      </w:r>
      <w:r>
        <w:t xml:space="preserve"> What the hell am I supposed to do!</w:t>
      </w:r>
    </w:p>
    <w:p w:rsidR="00000000" w:rsidRDefault="004E651F">
      <w:r>
        <w:rPr>
          <w:b/>
        </w:rPr>
        <w:t>Chandler:</w:t>
      </w:r>
      <w:r>
        <w:t xml:space="preserve"> All right, I will help you out but you have to promise me you wi</w:t>
      </w:r>
      <w:r>
        <w:t>ll not tell anyone what I am about to tell you.</w:t>
      </w:r>
    </w:p>
    <w:p w:rsidR="00000000" w:rsidRDefault="004E651F">
      <w:r>
        <w:rPr>
          <w:b/>
        </w:rPr>
        <w:t>Joey:</w:t>
      </w:r>
      <w:r>
        <w:t xml:space="preserve"> What, what.</w:t>
      </w:r>
    </w:p>
    <w:p w:rsidR="00000000" w:rsidRDefault="004E651F">
      <w:r>
        <w:rPr>
          <w:b/>
        </w:rPr>
        <w:t>Chandler:</w:t>
      </w:r>
      <w:r>
        <w:t xml:space="preserve"> Ok, you know how most kids get their allowance from mowing the lawn or taking out the garbage, well I earned mine by plucking the eyebrows of my father and his "business" partners.</w:t>
      </w:r>
    </w:p>
    <w:p w:rsidR="00000000" w:rsidRDefault="004E651F">
      <w:r>
        <w:rPr>
          <w:b/>
        </w:rPr>
        <w:t>Joey:</w:t>
      </w:r>
      <w:r>
        <w:t xml:space="preserve"> Oh my God!</w:t>
      </w:r>
    </w:p>
    <w:p w:rsidR="00000000" w:rsidRDefault="004E651F">
      <w:r>
        <w:rPr>
          <w:b/>
        </w:rPr>
        <w:t>Chandler:</w:t>
      </w:r>
      <w:r>
        <w:t xml:space="preserve"> Yeah, well, I guess you don't need my help Victor Victoria!</w:t>
      </w:r>
    </w:p>
    <w:p w:rsidR="00000000" w:rsidRDefault="004E651F">
      <w:r>
        <w:rPr>
          <w:b/>
        </w:rPr>
        <w:t>Joey:</w:t>
      </w:r>
      <w:r>
        <w:t xml:space="preserve"> Ok all right, no, no, no, no, I do, I do, I do, I need your help, but Chandler I don't know if I can take anymore plucking. It hurts so bad!</w:t>
      </w:r>
    </w:p>
    <w:p w:rsidR="00000000" w:rsidRDefault="004E651F">
      <w:r>
        <w:rPr>
          <w:b/>
        </w:rPr>
        <w:t>Chandler:</w:t>
      </w:r>
      <w:r>
        <w:t xml:space="preserve"> Oh, not wit</w:t>
      </w:r>
      <w:r>
        <w:t>h my combination of ice cubes, aloe Vera and my gentle self-loathing touch.</w:t>
      </w:r>
    </w:p>
    <w:p w:rsidR="00000000" w:rsidRDefault="004E651F">
      <w:pPr>
        <w:rPr>
          <w:b/>
        </w:rPr>
      </w:pPr>
      <w:r>
        <w:rPr>
          <w:b/>
        </w:rPr>
        <w:t>Scene:</w:t>
      </w:r>
      <w:r>
        <w:rPr>
          <w:b/>
        </w:rPr>
        <w:br/>
      </w:r>
      <w:r>
        <w:rPr>
          <w:b/>
        </w:rPr>
        <w:t>Piano Bar</w:t>
      </w:r>
    </w:p>
    <w:p w:rsidR="00000000" w:rsidRDefault="004E651F">
      <w:r>
        <w:rPr>
          <w:b/>
        </w:rPr>
        <w:t>Monica:</w:t>
      </w:r>
      <w:r>
        <w:t xml:space="preserve"> "Take me to the mansion in the sky-y". I am sorry, the song is over. Did you see me out there?</w:t>
      </w:r>
    </w:p>
    <w:p w:rsidR="00000000" w:rsidRDefault="004E651F">
      <w:r>
        <w:rPr>
          <w:b/>
        </w:rPr>
        <w:t>Phoebe:</w:t>
      </w:r>
      <w:r>
        <w:t xml:space="preserve"> Every little bit of you!</w:t>
      </w:r>
    </w:p>
    <w:p w:rsidR="00000000" w:rsidRDefault="004E651F">
      <w:r>
        <w:rPr>
          <w:b/>
        </w:rPr>
        <w:t>Monica:</w:t>
      </w:r>
      <w:r>
        <w:t xml:space="preserve"> I can't believe I d</w:t>
      </w:r>
      <w:r>
        <w:t>id this. I can't believe I'm singing for the people, and they liked me! Hey, did you hear that one shouting "look at those tips"! I mean, did I really help you get a lot of tips?</w:t>
      </w:r>
    </w:p>
    <w:p w:rsidR="00000000" w:rsidRDefault="004E651F">
      <w:r>
        <w:rPr>
          <w:b/>
        </w:rPr>
        <w:t>Mike:</w:t>
      </w:r>
      <w:r>
        <w:t xml:space="preserve"> Sure.</w:t>
      </w:r>
    </w:p>
    <w:p w:rsidR="00000000" w:rsidRDefault="004E651F">
      <w:r>
        <w:rPr>
          <w:b/>
        </w:rPr>
        <w:t>Phoebe:</w:t>
      </w:r>
      <w:r>
        <w:t xml:space="preserve"> Mon', not that you didn't sound good, but...</w:t>
      </w:r>
    </w:p>
    <w:p w:rsidR="00000000" w:rsidRDefault="004E651F">
      <w:r>
        <w:rPr>
          <w:b/>
        </w:rPr>
        <w:t>Monica:</w:t>
      </w:r>
      <w:r>
        <w:t xml:space="preserve"> Good</w:t>
      </w:r>
      <w:r>
        <w:t>? Didn't you hear them...I was great! Thank you so much for making me do this. That's is the best gift ever.</w:t>
      </w:r>
    </w:p>
    <w:p w:rsidR="00000000" w:rsidRDefault="004E651F">
      <w:r>
        <w:rPr>
          <w:b/>
        </w:rPr>
        <w:t>Mike:</w:t>
      </w:r>
      <w:r>
        <w:t xml:space="preserve"> Also a good gift? Underwear.</w:t>
      </w:r>
    </w:p>
    <w:p w:rsidR="00000000" w:rsidRDefault="004E651F">
      <w:pPr>
        <w:rPr>
          <w:b/>
        </w:rPr>
      </w:pPr>
      <w:r>
        <w:rPr>
          <w:b/>
        </w:rPr>
        <w:t>Scene:</w:t>
      </w:r>
      <w:r>
        <w:rPr>
          <w:b/>
        </w:rPr>
        <w:br/>
      </w:r>
      <w:r>
        <w:rPr>
          <w:b/>
        </w:rPr>
        <w:t>Ross'</w:t>
      </w:r>
    </w:p>
    <w:p w:rsidR="00000000" w:rsidRDefault="004E651F">
      <w:r>
        <w:rPr>
          <w:b/>
        </w:rPr>
        <w:t>Michelle:</w:t>
      </w:r>
      <w:r>
        <w:t xml:space="preserve"> Thank you so much for letting me do this. Public bathrooms freak me out, I can't even pee</w:t>
      </w:r>
      <w:r>
        <w:t>, let alone do anything else.</w:t>
      </w:r>
    </w:p>
    <w:p w:rsidR="00000000" w:rsidRDefault="004E651F">
      <w:r>
        <w:rPr>
          <w:b/>
        </w:rPr>
        <w:t>Ross:</w:t>
      </w:r>
      <w:r>
        <w:t xml:space="preserve"> But, what's great is that you don't mind talking about it.</w:t>
      </w:r>
    </w:p>
    <w:p w:rsidR="00000000" w:rsidRDefault="004E651F">
      <w:r>
        <w:rPr>
          <w:b/>
        </w:rPr>
        <w:t>Michelle:</w:t>
      </w:r>
      <w:r>
        <w:t xml:space="preserve"> It's so amazing I met you the same day that Eric broke up with me, because it's like you lose a boyfriend, you get a boyfriend.</w:t>
      </w:r>
    </w:p>
    <w:p w:rsidR="00000000" w:rsidRDefault="004E651F">
      <w:r>
        <w:rPr>
          <w:b/>
        </w:rPr>
        <w:t>Ross:</w:t>
      </w:r>
      <w:r>
        <w:t xml:space="preserve"> Uh-ah!</w:t>
      </w:r>
    </w:p>
    <w:p w:rsidR="00000000" w:rsidRDefault="004E651F">
      <w:r>
        <w:rPr>
          <w:b/>
        </w:rPr>
        <w:t>Michelle:</w:t>
      </w:r>
      <w:r>
        <w:t xml:space="preserve"> </w:t>
      </w:r>
      <w:r>
        <w:t>No don't worry, this is not some rebound thing. I am totally over Eric.</w:t>
      </w:r>
    </w:p>
    <w:p w:rsidR="00000000" w:rsidRDefault="004E651F">
      <w:r>
        <w:rPr>
          <w:b/>
        </w:rPr>
        <w:t>Ross:</w:t>
      </w:r>
      <w:r>
        <w:rPr>
          <w:i/>
        </w:rPr>
        <w:t>(pfew)</w:t>
      </w:r>
      <w:r>
        <w:t>. Good choice Ross.</w:t>
      </w:r>
    </w:p>
    <w:p w:rsidR="00000000" w:rsidRDefault="004E651F">
      <w:r>
        <w:rPr>
          <w:b/>
        </w:rPr>
        <w:t>Rachel:</w:t>
      </w:r>
      <w:r>
        <w:t xml:space="preserve"> Oh, hey! Hi, there you are, I've been looking for you everywhere!</w:t>
      </w:r>
    </w:p>
    <w:p w:rsidR="00000000" w:rsidRDefault="004E651F">
      <w:r>
        <w:rPr>
          <w:b/>
        </w:rPr>
        <w:t>Ross:</w:t>
      </w:r>
      <w:r>
        <w:t xml:space="preserve"> Oh, yeah, hello, well, now, here I am.</w:t>
      </w:r>
    </w:p>
    <w:p w:rsidR="00000000" w:rsidRDefault="004E651F">
      <w:r>
        <w:rPr>
          <w:b/>
        </w:rPr>
        <w:t>Rachel:</w:t>
      </w:r>
      <w:r>
        <w:t xml:space="preserve"> Listen, my mum is not brin</w:t>
      </w:r>
      <w:r>
        <w:t>ging the baby back until nine o' clock. So I was hoping you and I could have a chance to kind of talk?somebody here?</w:t>
      </w:r>
    </w:p>
    <w:p w:rsidR="00000000" w:rsidRDefault="004E651F">
      <w:r>
        <w:rPr>
          <w:b/>
        </w:rPr>
        <w:t>Ross:</w:t>
      </w:r>
      <w:r>
        <w:t xml:space="preserve"> Oh, yeah, yeah that's Michelle.</w:t>
      </w:r>
    </w:p>
    <w:p w:rsidR="00000000" w:rsidRDefault="004E651F">
      <w:r>
        <w:rPr>
          <w:b/>
        </w:rPr>
        <w:t>Rachel:</w:t>
      </w:r>
      <w:r>
        <w:t xml:space="preserve"> Who?</w:t>
      </w:r>
    </w:p>
    <w:p w:rsidR="00000000" w:rsidRDefault="004E651F">
      <w:r>
        <w:rPr>
          <w:b/>
        </w:rPr>
        <w:t>Ross:</w:t>
      </w:r>
      <w:r>
        <w:t xml:space="preserve"> Oh, just this woman I've been seeing.</w:t>
      </w:r>
    </w:p>
    <w:p w:rsidR="00000000" w:rsidRDefault="004E651F">
      <w:r>
        <w:rPr>
          <w:b/>
        </w:rPr>
        <w:t>Rachel:</w:t>
      </w:r>
      <w:r>
        <w:t xml:space="preserve"> You've being seeing someone?</w:t>
      </w:r>
    </w:p>
    <w:p w:rsidR="00000000" w:rsidRDefault="004E651F">
      <w:r>
        <w:rPr>
          <w:b/>
        </w:rPr>
        <w:t>Ross:</w:t>
      </w:r>
      <w:r>
        <w:t xml:space="preserve"> Y</w:t>
      </w:r>
      <w:r>
        <w:t>eah, didn't I mention that? Yeah, I mean, we haven't being going out for too long, but rather there is this amazing connection between us. I-I mean, in fact just before you came in she called me her boyfriend. I thought it was a little too soon, but it was</w:t>
      </w:r>
      <w:r>
        <w:t xml:space="preserve"> also, you know, it was kinda nice.</w:t>
      </w:r>
    </w:p>
    <w:p w:rsidR="00000000" w:rsidRDefault="004E651F">
      <w:r>
        <w:rPr>
          <w:b/>
        </w:rPr>
        <w:t>Michelle:</w:t>
      </w:r>
      <w:r>
        <w:t xml:space="preserve"> What are you taking amoxicillin for?</w:t>
      </w:r>
    </w:p>
    <w:p w:rsidR="00000000" w:rsidRDefault="004E651F">
      <w:r>
        <w:rPr>
          <w:b/>
        </w:rPr>
        <w:t>Ross:</w:t>
      </w:r>
      <w:r>
        <w:t xml:space="preserve"> How great is this? You are already comfortable enough to look through my stuff. Oh, I am sorry Michelle, that's my roommate, Rachel.</w:t>
      </w:r>
    </w:p>
    <w:p w:rsidR="00000000" w:rsidRDefault="004E651F">
      <w:r>
        <w:rPr>
          <w:b/>
        </w:rPr>
        <w:t>Rachel:</w:t>
      </w:r>
      <w:r>
        <w:t xml:space="preserve"> Hi, and I am also Emma's m</w:t>
      </w:r>
      <w:r>
        <w:t>other.</w:t>
      </w:r>
    </w:p>
    <w:p w:rsidR="00000000" w:rsidRDefault="004E651F">
      <w:r>
        <w:rPr>
          <w:b/>
        </w:rPr>
        <w:t>Michelle:</w:t>
      </w:r>
      <w:r>
        <w:t xml:space="preserve"> Ah, who is Emma?</w:t>
      </w:r>
    </w:p>
    <w:p w:rsidR="00000000" w:rsidRDefault="004E651F">
      <w:r>
        <w:rPr>
          <w:b/>
        </w:rPr>
        <w:t>Ross:</w:t>
      </w:r>
      <w:r>
        <w:t xml:space="preserve"> I told you about my daughter.</w:t>
      </w:r>
    </w:p>
    <w:p w:rsidR="00000000" w:rsidRDefault="004E651F">
      <w:r>
        <w:rPr>
          <w:b/>
        </w:rPr>
        <w:t>Michelle:</w:t>
      </w:r>
      <w:r>
        <w:t xml:space="preserve"> This is your daughter? I can be your new mummy!</w:t>
      </w:r>
    </w:p>
    <w:p w:rsidR="00000000" w:rsidRDefault="004E651F">
      <w:pPr>
        <w:rPr>
          <w:b/>
        </w:rPr>
      </w:pPr>
      <w:r>
        <w:rPr>
          <w:b/>
        </w:rPr>
        <w:t>Scene:</w:t>
      </w:r>
      <w:r>
        <w:rPr>
          <w:b/>
        </w:rPr>
        <w:br/>
      </w:r>
      <w:r>
        <w:rPr>
          <w:b/>
        </w:rPr>
        <w:t>Monica and Chandler's</w:t>
      </w:r>
    </w:p>
    <w:p w:rsidR="00000000" w:rsidRDefault="004E651F">
      <w:r>
        <w:rPr>
          <w:b/>
        </w:rPr>
        <w:t>Chandler:</w:t>
      </w:r>
      <w:r>
        <w:t xml:space="preserve"> And done!</w:t>
      </w:r>
    </w:p>
    <w:p w:rsidR="00000000" w:rsidRDefault="004E651F">
      <w:r>
        <w:rPr>
          <w:b/>
        </w:rPr>
        <w:t>Joey:</w:t>
      </w:r>
      <w:r>
        <w:t xml:space="preserve"> Oh my God! I didn't feel a thing ! Hey, are you still looking for a job b</w:t>
      </w:r>
      <w:r>
        <w:t>ecause you can tweeze circles around that sadistic bitch at the saloon</w:t>
      </w:r>
    </w:p>
    <w:p w:rsidR="00000000" w:rsidRDefault="004E651F">
      <w:r>
        <w:rPr>
          <w:b/>
        </w:rPr>
        <w:t>Chandler:</w:t>
      </w:r>
      <w:r>
        <w:t xml:space="preserve"> Thanks. You wanna see what it looks like?</w:t>
      </w:r>
    </w:p>
    <w:p w:rsidR="00000000" w:rsidRDefault="004E651F">
      <w:r>
        <w:rPr>
          <w:b/>
        </w:rPr>
        <w:t>Joey:</w:t>
      </w:r>
      <w:r>
        <w:t xml:space="preserve"> Yeah, yeah. Hey, they totally match! They look great! They look great! How you doing!</w:t>
      </w:r>
    </w:p>
    <w:p w:rsidR="00000000" w:rsidRDefault="004E651F">
      <w:r>
        <w:rPr>
          <w:b/>
        </w:rPr>
        <w:t>Chandler:</w:t>
      </w:r>
      <w:r>
        <w:t xml:space="preserve"> Yeah, yeah, I think it looks pr</w:t>
      </w:r>
      <w:r>
        <w:t>etty good. I was a little worried I was uncovering a birthmark right about there, but it turned out to be a little piece of chocolate.</w:t>
      </w:r>
    </w:p>
    <w:p w:rsidR="00000000" w:rsidRDefault="004E651F">
      <w:r>
        <w:rPr>
          <w:b/>
        </w:rPr>
        <w:t>Joey:</w:t>
      </w:r>
      <w:r>
        <w:t xml:space="preserve"> Thank you so much.</w:t>
      </w:r>
    </w:p>
    <w:p w:rsidR="00000000" w:rsidRDefault="004E651F">
      <w:r>
        <w:rPr>
          <w:b/>
        </w:rPr>
        <w:t>Chandler:</w:t>
      </w:r>
      <w:r>
        <w:t xml:space="preserve"> No problem.</w:t>
      </w:r>
    </w:p>
    <w:p w:rsidR="00000000" w:rsidRDefault="004E651F">
      <w:r>
        <w:rPr>
          <w:b/>
        </w:rPr>
        <w:t>Joey:</w:t>
      </w:r>
      <w:r>
        <w:t xml:space="preserve"> Listen that's a pretty girly hour we just spent, we should add some </w:t>
      </w:r>
      <w:r>
        <w:t>manly make up for it.</w:t>
      </w:r>
    </w:p>
    <w:p w:rsidR="00000000" w:rsidRDefault="004E651F">
      <w:r>
        <w:rPr>
          <w:b/>
        </w:rPr>
        <w:t>Chandler:</w:t>
      </w:r>
      <w:r>
        <w:t xml:space="preserve"> Yeah.</w:t>
      </w:r>
    </w:p>
    <w:p w:rsidR="00000000" w:rsidRDefault="004E651F">
      <w:r>
        <w:rPr>
          <w:b/>
        </w:rPr>
        <w:t>Joey:</w:t>
      </w:r>
      <w:r>
        <w:t xml:space="preserve"> Comb my eyelashes.</w:t>
      </w:r>
    </w:p>
    <w:p w:rsidR="00000000" w:rsidRDefault="004E651F">
      <w:pPr>
        <w:rPr>
          <w:b/>
        </w:rPr>
      </w:pPr>
      <w:r>
        <w:rPr>
          <w:b/>
        </w:rPr>
        <w:t>Scene:</w:t>
      </w:r>
      <w:r>
        <w:rPr>
          <w:b/>
        </w:rPr>
        <w:br/>
      </w:r>
      <w:r>
        <w:rPr>
          <w:b/>
        </w:rPr>
        <w:t>Piano Bar</w:t>
      </w:r>
    </w:p>
    <w:p w:rsidR="00000000" w:rsidRDefault="004E651F">
      <w:r>
        <w:rPr>
          <w:b/>
        </w:rPr>
        <w:t>Monica:</w:t>
      </w:r>
      <w:r>
        <w:t xml:space="preserve"> Ok, for my next song I think I'll sing something a little more upbeat. All right? Oh, how about the Pointer Sisters' </w:t>
      </w:r>
      <w:r>
        <w:rPr>
          <w:i/>
        </w:rPr>
        <w:t>I am so excited</w:t>
      </w:r>
      <w:r>
        <w:t>. And make it bouncy!</w:t>
      </w:r>
    </w:p>
    <w:p w:rsidR="00000000" w:rsidRDefault="004E651F">
      <w:r>
        <w:rPr>
          <w:b/>
        </w:rPr>
        <w:t>Phoebe:</w:t>
      </w:r>
      <w:r>
        <w:t xml:space="preserve"> Oh you</w:t>
      </w:r>
      <w:r>
        <w:t>'ll probably take care of that on your hands.</w:t>
      </w:r>
    </w:p>
    <w:p w:rsidR="00000000" w:rsidRDefault="004E651F">
      <w:r>
        <w:rPr>
          <w:b/>
        </w:rPr>
        <w:t>Chandler:</w:t>
      </w:r>
      <w:r>
        <w:t xml:space="preserve"> I am sorry I am late. You'll understand when you'll see Joey.</w:t>
      </w:r>
    </w:p>
    <w:p w:rsidR="00000000" w:rsidRDefault="004E651F">
      <w:r>
        <w:rPr>
          <w:b/>
        </w:rPr>
        <w:t>Monica:</w:t>
      </w:r>
      <w:r>
        <w:t xml:space="preserve"> Honey, you're just in time, I'm about to sing another song!</w:t>
      </w:r>
    </w:p>
    <w:p w:rsidR="00000000" w:rsidRDefault="004E651F">
      <w:r>
        <w:rPr>
          <w:b/>
        </w:rPr>
        <w:t>Chandler:</w:t>
      </w:r>
      <w:r>
        <w:t xml:space="preserve"> Really? In front of all this people?</w:t>
      </w:r>
    </w:p>
    <w:p w:rsidR="00000000" w:rsidRDefault="004E651F">
      <w:r>
        <w:rPr>
          <w:b/>
        </w:rPr>
        <w:t>Monica:</w:t>
      </w:r>
      <w:r>
        <w:t xml:space="preserve"> And they love m</w:t>
      </w:r>
      <w:r>
        <w:t>e!</w:t>
      </w:r>
    </w:p>
    <w:p w:rsidR="00000000" w:rsidRDefault="004E651F">
      <w:r>
        <w:rPr>
          <w:b/>
        </w:rPr>
        <w:t>Chandler:</w:t>
      </w:r>
      <w:r>
        <w:t xml:space="preserve"> Oh my God!</w:t>
      </w:r>
    </w:p>
    <w:p w:rsidR="00000000" w:rsidRDefault="004E651F">
      <w:r>
        <w:rPr>
          <w:b/>
        </w:rPr>
        <w:t>Phoebe:</w:t>
      </w:r>
      <w:r>
        <w:t xml:space="preserve"> Yes, she gives the people what they want.</w:t>
      </w:r>
    </w:p>
    <w:p w:rsidR="00000000" w:rsidRDefault="004E651F">
      <w:r>
        <w:rPr>
          <w:b/>
        </w:rPr>
        <w:t>Monica:</w:t>
      </w:r>
      <w:r>
        <w:t xml:space="preserve"> All right, watch!</w:t>
      </w:r>
    </w:p>
    <w:p w:rsidR="00000000" w:rsidRDefault="004E651F">
      <w:r>
        <w:rPr>
          <w:b/>
        </w:rPr>
        <w:t>Monica:</w:t>
      </w:r>
      <w:r>
        <w:t xml:space="preserve"> "Tonight's the night we're gonna make it happen, tonight we'll put all other things aside. Give in this time and show me some affection..."</w:t>
      </w:r>
    </w:p>
    <w:p w:rsidR="00000000" w:rsidRDefault="004E651F">
      <w:r>
        <w:rPr>
          <w:b/>
        </w:rPr>
        <w:t>Chandler</w:t>
      </w:r>
      <w:r>
        <w:rPr>
          <w:b/>
        </w:rPr>
        <w:t>:</w:t>
      </w:r>
      <w:r>
        <w:t xml:space="preserve"> Are those my wife's nipples?</w:t>
      </w:r>
    </w:p>
    <w:p w:rsidR="00000000" w:rsidRDefault="004E651F">
      <w:r>
        <w:rPr>
          <w:b/>
        </w:rPr>
        <w:t>Phoebe:</w:t>
      </w:r>
      <w:r>
        <w:t xml:space="preserve"> Oh? Isn't that funny? I didn't see that before, I wouldn't have let her go up again.</w:t>
      </w:r>
    </w:p>
    <w:p w:rsidR="00000000" w:rsidRDefault="004E651F">
      <w:r>
        <w:rPr>
          <w:b/>
        </w:rPr>
        <w:t>Chandler:</w:t>
      </w:r>
      <w:r>
        <w:t xml:space="preserve"> I gotta stop this.</w:t>
      </w:r>
    </w:p>
    <w:p w:rsidR="00000000" w:rsidRDefault="004E651F">
      <w:r>
        <w:rPr>
          <w:b/>
        </w:rPr>
        <w:t>Monica:</w:t>
      </w:r>
      <w:r>
        <w:t xml:space="preserve"> Oh, who cares, they still love me! "I am so excited..."</w:t>
      </w:r>
    </w:p>
    <w:p w:rsidR="00000000" w:rsidRDefault="004E651F">
      <w:r>
        <w:rPr>
          <w:b/>
        </w:rPr>
        <w:t>Chandler:</w:t>
      </w:r>
      <w:r>
        <w:t xml:space="preserve"> You, touching yourself, out!</w:t>
      </w:r>
    </w:p>
    <w:p w:rsidR="00000000" w:rsidRDefault="004E651F">
      <w:pPr>
        <w:rPr>
          <w:b/>
        </w:rPr>
      </w:pPr>
      <w:r>
        <w:rPr>
          <w:b/>
        </w:rPr>
        <w:t>Scene:</w:t>
      </w:r>
      <w:r>
        <w:rPr>
          <w:b/>
        </w:rPr>
        <w:br/>
      </w:r>
      <w:r>
        <w:rPr>
          <w:b/>
        </w:rPr>
        <w:t>Ross'</w:t>
      </w:r>
    </w:p>
    <w:p w:rsidR="00000000" w:rsidRDefault="004E651F">
      <w:r>
        <w:rPr>
          <w:b/>
        </w:rPr>
        <w:t>Rachel:</w:t>
      </w:r>
      <w:r>
        <w:t xml:space="preserve"> Wow. She does that a lot!</w:t>
      </w:r>
    </w:p>
    <w:p w:rsidR="00000000" w:rsidRDefault="004E651F">
      <w:r>
        <w:rPr>
          <w:b/>
        </w:rPr>
        <w:t>Michelle:</w:t>
      </w:r>
      <w:r>
        <w:t xml:space="preserve"> Ross, you didn't tell me you were a doctor!</w:t>
      </w:r>
    </w:p>
    <w:p w:rsidR="00000000" w:rsidRDefault="004E651F">
      <w:r>
        <w:rPr>
          <w:b/>
        </w:rPr>
        <w:t>Rachel:</w:t>
      </w:r>
      <w:r>
        <w:t xml:space="preserve"> What, what, wait a minute! You haven't even told her you were a doctor, yet? How long have you known her, like an hour?</w:t>
      </w:r>
    </w:p>
    <w:p w:rsidR="00000000" w:rsidRDefault="004E651F">
      <w:r>
        <w:rPr>
          <w:b/>
        </w:rPr>
        <w:t>Michelle:</w:t>
      </w:r>
      <w:r>
        <w:t xml:space="preserve"> Actually about an</w:t>
      </w:r>
      <w:r>
        <w:t xml:space="preserve"> hour and a half.</w:t>
      </w:r>
    </w:p>
    <w:p w:rsidR="00000000" w:rsidRDefault="004E651F">
      <w:r>
        <w:rPr>
          <w:b/>
        </w:rPr>
        <w:t>Ross:</w:t>
      </w:r>
      <w:r>
        <w:t xml:space="preserve"> I told you it wasn't long, but there is an amazing connection between us.</w:t>
      </w:r>
    </w:p>
    <w:p w:rsidR="00000000" w:rsidRDefault="004E651F">
      <w:r>
        <w:rPr>
          <w:b/>
        </w:rPr>
        <w:t>Michelle:</w:t>
      </w:r>
      <w:r>
        <w:t xml:space="preserve"> You feel that too? Oh, I thought that was just me!</w:t>
      </w:r>
    </w:p>
    <w:p w:rsidR="00000000" w:rsidRDefault="004E651F">
      <w:r>
        <w:rPr>
          <w:b/>
        </w:rPr>
        <w:t>Ross:</w:t>
      </w:r>
      <w:r>
        <w:t xml:space="preserve"> Are you kidding?</w:t>
      </w:r>
    </w:p>
    <w:p w:rsidR="00000000" w:rsidRDefault="004E651F">
      <w:r>
        <w:rPr>
          <w:b/>
        </w:rPr>
        <w:t>Michelle:</w:t>
      </w:r>
      <w:r>
        <w:t xml:space="preserve"> Hey, do you want to go away this weekend?</w:t>
      </w:r>
    </w:p>
    <w:p w:rsidR="00000000" w:rsidRDefault="004E651F">
      <w:r>
        <w:rPr>
          <w:b/>
        </w:rPr>
        <w:t>Ross:</w:t>
      </w:r>
      <w:r>
        <w:t xml:space="preserve"> We'll see.</w:t>
      </w:r>
    </w:p>
    <w:p w:rsidR="00000000" w:rsidRDefault="004E651F">
      <w:r>
        <w:rPr>
          <w:b/>
        </w:rPr>
        <w:t>Rache</w:t>
      </w:r>
      <w:r>
        <w:rPr>
          <w:b/>
        </w:rPr>
        <w:t>l:</w:t>
      </w:r>
      <w:r>
        <w:t xml:space="preserve"> Ok, Ross, what's going on here, are we just bringing strange women back to the apartment now?</w:t>
      </w:r>
    </w:p>
    <w:p w:rsidR="00000000" w:rsidRDefault="004E651F">
      <w:r>
        <w:rPr>
          <w:b/>
        </w:rPr>
        <w:t>Ross:</w:t>
      </w:r>
      <w:r>
        <w:t xml:space="preserve"> I don't know, are we just kissing guys on balconies?</w:t>
      </w:r>
    </w:p>
    <w:p w:rsidR="00000000" w:rsidRDefault="004E651F">
      <w:r>
        <w:rPr>
          <w:b/>
        </w:rPr>
        <w:t>Rachel:</w:t>
      </w:r>
      <w:r>
        <w:t xml:space="preserve"> How do you know about that?</w:t>
      </w:r>
    </w:p>
    <w:p w:rsidR="00000000" w:rsidRDefault="004E651F">
      <w:r>
        <w:rPr>
          <w:b/>
        </w:rPr>
        <w:t>Ross:</w:t>
      </w:r>
      <w:r>
        <w:t xml:space="preserve"> Through the magic of sight! I was here, putting our child </w:t>
      </w:r>
      <w:r>
        <w:t>to sleep...</w:t>
      </w:r>
    </w:p>
    <w:p w:rsidR="00000000" w:rsidRDefault="004E651F">
      <w:r>
        <w:rPr>
          <w:b/>
        </w:rPr>
        <w:t>Michelle:</w:t>
      </w:r>
      <w:r>
        <w:t xml:space="preserve"> Emma.</w:t>
      </w:r>
    </w:p>
    <w:p w:rsidR="00000000" w:rsidRDefault="004E651F">
      <w:r>
        <w:rPr>
          <w:b/>
        </w:rPr>
        <w:t>Ross:</w:t>
      </w:r>
      <w:r>
        <w:t xml:space="preserve"> When I happened to look through the window and I see you kissing a guy you know, for what? A week?</w:t>
      </w:r>
    </w:p>
    <w:p w:rsidR="00000000" w:rsidRDefault="004E651F">
      <w:r>
        <w:rPr>
          <w:b/>
        </w:rPr>
        <w:t>Rachel:</w:t>
      </w:r>
      <w:r>
        <w:t xml:space="preserve"> Oh, that's what this is all about? Did you bring her up here to get back at me?</w:t>
      </w:r>
    </w:p>
    <w:p w:rsidR="00000000" w:rsidRDefault="004E651F">
      <w:r>
        <w:rPr>
          <w:b/>
        </w:rPr>
        <w:t>Michelle:</w:t>
      </w:r>
      <w:r>
        <w:t xml:space="preserve"> No, actually, see I had t</w:t>
      </w:r>
      <w:r>
        <w:t>o pee, 'cause I can't use public bathrooms because the doodie parasites.</w:t>
      </w:r>
    </w:p>
    <w:p w:rsidR="00000000" w:rsidRDefault="004E651F">
      <w:r>
        <w:rPr>
          <w:b/>
        </w:rPr>
        <w:t>Ross:</w:t>
      </w:r>
      <w:r>
        <w:t xml:space="preserve"> Ok, Michelle, it's time to go.</w:t>
      </w:r>
    </w:p>
    <w:p w:rsidR="00000000" w:rsidRDefault="004E651F">
      <w:r>
        <w:rPr>
          <w:b/>
        </w:rPr>
        <w:t>Michelle:</w:t>
      </w:r>
      <w:r>
        <w:t xml:space="preserve"> Well, call me!</w:t>
      </w:r>
    </w:p>
    <w:p w:rsidR="00000000" w:rsidRDefault="004E651F">
      <w:r>
        <w:rPr>
          <w:b/>
        </w:rPr>
        <w:t>Ross:</w:t>
      </w:r>
      <w:r>
        <w:t xml:space="preserve"> Ok.</w:t>
      </w:r>
    </w:p>
    <w:p w:rsidR="00000000" w:rsidRDefault="004E651F">
      <w:r>
        <w:rPr>
          <w:b/>
        </w:rPr>
        <w:t>Michelle:</w:t>
      </w:r>
      <w:r>
        <w:t xml:space="preserve"> No, wait, you don't have my phone number!</w:t>
      </w:r>
    </w:p>
    <w:p w:rsidR="00000000" w:rsidRDefault="004E651F">
      <w:r>
        <w:rPr>
          <w:b/>
        </w:rPr>
        <w:t>Ross:</w:t>
      </w:r>
      <w:r>
        <w:t xml:space="preserve"> You know, if it's meant to be, I'll guess it. Bye, by</w:t>
      </w:r>
      <w:r>
        <w:t>e.</w:t>
      </w:r>
    </w:p>
    <w:p w:rsidR="00000000" w:rsidRDefault="004E651F">
      <w:r>
        <w:rPr>
          <w:b/>
        </w:rPr>
        <w:t>Rachel:</w:t>
      </w:r>
      <w:r>
        <w:t xml:space="preserve"> Score.</w:t>
      </w:r>
    </w:p>
    <w:p w:rsidR="00000000" w:rsidRDefault="004E651F">
      <w:r>
        <w:rPr>
          <w:b/>
        </w:rPr>
        <w:t>Ross:</w:t>
      </w:r>
      <w:r>
        <w:t xml:space="preserve"> Oh, I am sorry, did you not like her, because I was hoping that we could come to one of your kissing parties on the balcony.</w:t>
      </w:r>
    </w:p>
    <w:p w:rsidR="00000000" w:rsidRDefault="004E651F">
      <w:r>
        <w:rPr>
          <w:b/>
        </w:rPr>
        <w:t>Rachel:</w:t>
      </w:r>
      <w:r>
        <w:t xml:space="preserve"> Oh God, I can't believe you're making such a big deal about this. It was one kiss, one guy, one tim</w:t>
      </w:r>
      <w:r>
        <w:t>e!</w:t>
      </w:r>
    </w:p>
    <w:p w:rsidR="00000000" w:rsidRDefault="004E651F">
      <w:r>
        <w:rPr>
          <w:b/>
        </w:rPr>
        <w:t>Ross:</w:t>
      </w:r>
      <w:r>
        <w:t xml:space="preserve"> Oh, really!</w:t>
      </w:r>
    </w:p>
    <w:p w:rsidR="00000000" w:rsidRDefault="004E651F">
      <w:r>
        <w:rPr>
          <w:b/>
        </w:rPr>
        <w:t>Rachel:</w:t>
      </w:r>
      <w:r>
        <w:t xml:space="preserve"> Yeah.</w:t>
      </w:r>
    </w:p>
    <w:p w:rsidR="00000000" w:rsidRDefault="004E651F">
      <w:r>
        <w:rPr>
          <w:b/>
        </w:rPr>
        <w:t>Ross:</w:t>
      </w:r>
      <w:r>
        <w:t xml:space="preserve"> Oh, really!</w:t>
      </w:r>
    </w:p>
    <w:p w:rsidR="00000000" w:rsidRDefault="004E651F">
      <w:r>
        <w:rPr>
          <w:b/>
        </w:rPr>
        <w:t>Rachel:</w:t>
      </w:r>
      <w:r>
        <w:t xml:space="preserve"> Oh yeah.</w:t>
      </w:r>
    </w:p>
    <w:p w:rsidR="00000000" w:rsidRDefault="004E651F">
      <w:r>
        <w:rPr>
          <w:b/>
        </w:rPr>
        <w:t>Ross:</w:t>
      </w:r>
      <w:r>
        <w:t xml:space="preserve"> What about the guy from the bar?</w:t>
      </w:r>
    </w:p>
    <w:p w:rsidR="00000000" w:rsidRDefault="004E651F">
      <w:r>
        <w:rPr>
          <w:b/>
        </w:rPr>
        <w:t>Rachel:</w:t>
      </w:r>
      <w:r>
        <w:t xml:space="preserve"> What? Who?</w:t>
      </w:r>
    </w:p>
    <w:p w:rsidR="00000000" w:rsidRDefault="004E651F">
      <w:r>
        <w:rPr>
          <w:b/>
        </w:rPr>
        <w:t>Ross:</w:t>
      </w:r>
      <w:r>
        <w:t xml:space="preserve"> The guy you gave your number to.</w:t>
      </w:r>
    </w:p>
    <w:p w:rsidR="00000000" w:rsidRDefault="004E651F">
      <w:r>
        <w:rPr>
          <w:b/>
        </w:rPr>
        <w:t>Rachel:</w:t>
      </w:r>
      <w:r>
        <w:t xml:space="preserve"> Whoa, how do you know about that?</w:t>
      </w:r>
    </w:p>
    <w:p w:rsidR="00000000" w:rsidRDefault="004E651F">
      <w:r>
        <w:rPr>
          <w:b/>
        </w:rPr>
        <w:t>Ross:</w:t>
      </w:r>
      <w:r>
        <w:t xml:space="preserve"> Because he called here looking for you. S</w:t>
      </w:r>
      <w:r>
        <w:t>o don't tell me this...this kissing this guy from work is a one time thing, ok? You've been out there in bars and on balconies for over a month now. And you didn't even have the courtesy to tell me.</w:t>
      </w:r>
    </w:p>
    <w:p w:rsidR="00000000" w:rsidRDefault="004E651F">
      <w:r>
        <w:rPr>
          <w:b/>
        </w:rPr>
        <w:t>Rachel:</w:t>
      </w:r>
      <w:r>
        <w:t xml:space="preserve"> Why didn't I get that message?</w:t>
      </w:r>
    </w:p>
    <w:p w:rsidR="00000000" w:rsidRDefault="004E651F">
      <w:r>
        <w:rPr>
          <w:b/>
        </w:rPr>
        <w:t>Ross:</w:t>
      </w:r>
      <w:r>
        <w:t xml:space="preserve"> What?</w:t>
      </w:r>
    </w:p>
    <w:p w:rsidR="00000000" w:rsidRDefault="004E651F">
      <w:r>
        <w:rPr>
          <w:b/>
        </w:rPr>
        <w:t>Rachel</w:t>
      </w:r>
      <w:r>
        <w:rPr>
          <w:b/>
        </w:rPr>
        <w:t>:</w:t>
      </w:r>
      <w:r>
        <w:t xml:space="preserve"> From the guy in the bar, why didn't I get that message?</w:t>
      </w:r>
    </w:p>
    <w:p w:rsidR="00000000" w:rsidRDefault="004E651F">
      <w:r>
        <w:rPr>
          <w:b/>
        </w:rPr>
        <w:t>Ross:</w:t>
      </w:r>
      <w:r>
        <w:t xml:space="preserve"> Because I folded it up and put in my pants pocket. Do you...do you not look there?</w:t>
      </w:r>
    </w:p>
    <w:p w:rsidR="00000000" w:rsidRDefault="004E651F">
      <w:r>
        <w:rPr>
          <w:b/>
        </w:rPr>
        <w:t>Rachel:</w:t>
      </w:r>
      <w:r>
        <w:t xml:space="preserve"> Ross?</w:t>
      </w:r>
    </w:p>
    <w:p w:rsidR="00000000" w:rsidRDefault="004E651F">
      <w:r>
        <w:rPr>
          <w:b/>
        </w:rPr>
        <w:t>Ross:</w:t>
      </w:r>
      <w:r>
        <w:t xml:space="preserve"> I never gave it to you.</w:t>
      </w:r>
    </w:p>
    <w:p w:rsidR="00000000" w:rsidRDefault="004E651F">
      <w:r>
        <w:rPr>
          <w:b/>
        </w:rPr>
        <w:t>Rachel:</w:t>
      </w:r>
      <w:r>
        <w:t xml:space="preserve"> Why?</w:t>
      </w:r>
    </w:p>
    <w:p w:rsidR="00000000" w:rsidRDefault="004E651F">
      <w:r>
        <w:rPr>
          <w:b/>
        </w:rPr>
        <w:t>Ross:</w:t>
      </w:r>
      <w:r>
        <w:t xml:space="preserve"> I don't know.</w:t>
      </w:r>
    </w:p>
    <w:p w:rsidR="00000000" w:rsidRDefault="004E651F">
      <w:r>
        <w:rPr>
          <w:b/>
        </w:rPr>
        <w:t>Rachel:</w:t>
      </w:r>
      <w:r>
        <w:t xml:space="preserve"> Oh God. You know what? W</w:t>
      </w:r>
      <w:r>
        <w:t>ho you think you are? Who are you to decide what messages I should or should not get?</w:t>
      </w:r>
    </w:p>
    <w:p w:rsidR="00000000" w:rsidRDefault="004E651F">
      <w:r>
        <w:rPr>
          <w:b/>
        </w:rPr>
        <w:t>Ross:</w:t>
      </w:r>
      <w:r>
        <w:t xml:space="preserve"> Who am I?</w:t>
      </w:r>
    </w:p>
    <w:p w:rsidR="00000000" w:rsidRDefault="004E651F">
      <w:r>
        <w:rPr>
          <w:b/>
        </w:rPr>
        <w:t>Rachel:</w:t>
      </w:r>
      <w:r>
        <w:t xml:space="preserve"> Yes.</w:t>
      </w:r>
    </w:p>
    <w:p w:rsidR="00000000" w:rsidRDefault="004E651F">
      <w:r>
        <w:rPr>
          <w:b/>
        </w:rPr>
        <w:t>Ross:</w:t>
      </w:r>
      <w:r>
        <w:t xml:space="preserve"> I am the guy who's taking care of our baby while you're out at bars meeting guys!</w:t>
      </w:r>
    </w:p>
    <w:p w:rsidR="00000000" w:rsidRDefault="004E651F">
      <w:r>
        <w:rPr>
          <w:b/>
        </w:rPr>
        <w:t>Rachel:</w:t>
      </w:r>
      <w:r>
        <w:t xml:space="preserve"> Oh my God, I cannot believe this. You know I </w:t>
      </w:r>
      <w:r>
        <w:t>actually came in here hoping to have a mature conversation with you About us! But I can't do that with someone who hides my messages and brings crazy women back to my apartment!</w:t>
      </w:r>
    </w:p>
    <w:p w:rsidR="00000000" w:rsidRDefault="004E651F">
      <w:r>
        <w:rPr>
          <w:b/>
        </w:rPr>
        <w:t>Ross:</w:t>
      </w:r>
      <w:r>
        <w:t xml:space="preserve"> None of the sane ones wanted to come back with me! That's not the point.</w:t>
      </w:r>
      <w:r>
        <w:t xml:space="preserve"> Ok? The point is you...you are the one Who moved on and didn't tell anyone!</w:t>
      </w:r>
    </w:p>
    <w:p w:rsidR="00000000" w:rsidRDefault="004E651F">
      <w:r>
        <w:rPr>
          <w:b/>
        </w:rPr>
        <w:t>Rachel:</w:t>
      </w:r>
      <w:r>
        <w:t xml:space="preserve"> Oh, Ross, this is just so messed up! What's wrong with us? You know when people hear about our situation they Always ask, </w:t>
      </w:r>
      <w:r>
        <w:t>搘</w:t>
      </w:r>
      <w:r>
        <w:t xml:space="preserve">hat, you live together but you're not a couple? </w:t>
      </w:r>
      <w:r>
        <w:t xml:space="preserve">And you have a baby, isn't that weird??And I say </w:t>
      </w:r>
      <w:r>
        <w:t>揘</w:t>
      </w:r>
      <w:r>
        <w:t>o. You know what, it's not, because it works for us!?But you know this doesn't work. In fact this is the opposite of working!</w:t>
      </w:r>
    </w:p>
    <w:p w:rsidR="00000000" w:rsidRDefault="004E651F">
      <w:r>
        <w:rPr>
          <w:b/>
        </w:rPr>
        <w:t>Ross:</w:t>
      </w:r>
      <w:r>
        <w:t xml:space="preserve"> Uh, clearly.</w:t>
      </w:r>
    </w:p>
    <w:p w:rsidR="00000000" w:rsidRDefault="004E651F">
      <w:r>
        <w:rPr>
          <w:b/>
        </w:rPr>
        <w:t>Rachel:</w:t>
      </w:r>
      <w:r>
        <w:t xml:space="preserve"> And you know, we said that we would, we would live to</w:t>
      </w:r>
      <w:r>
        <w:t>gether as long as this makes sense. An maybe this, you know, Just doesn't make sense anymore.</w:t>
      </w:r>
    </w:p>
    <w:p w:rsidR="00000000" w:rsidRDefault="004E651F">
      <w:r>
        <w:rPr>
          <w:b/>
        </w:rPr>
        <w:t>Ross:</w:t>
      </w:r>
      <w:r>
        <w:t xml:space="preserve"> Yeah, maybe not. So what you wanna do?</w:t>
      </w:r>
    </w:p>
    <w:p w:rsidR="00000000" w:rsidRDefault="004E651F">
      <w:pPr>
        <w:rPr>
          <w:b/>
        </w:rPr>
      </w:pPr>
      <w:r>
        <w:rPr>
          <w:b/>
        </w:rPr>
        <w:t>Scene:</w:t>
      </w:r>
      <w:r>
        <w:rPr>
          <w:b/>
        </w:rPr>
        <w:br/>
      </w:r>
      <w:r>
        <w:rPr>
          <w:b/>
        </w:rPr>
        <w:t>Joey's</w:t>
      </w:r>
    </w:p>
    <w:p w:rsidR="00000000" w:rsidRDefault="004E651F">
      <w:r>
        <w:rPr>
          <w:b/>
        </w:rPr>
        <w:t>Joey:</w:t>
      </w:r>
      <w:r>
        <w:t xml:space="preserve"> Hey!</w:t>
      </w:r>
    </w:p>
    <w:p w:rsidR="00000000" w:rsidRDefault="004E651F">
      <w:r>
        <w:rPr>
          <w:b/>
        </w:rPr>
        <w:t>Rachel:</w:t>
      </w:r>
      <w:r>
        <w:t xml:space="preserve"> Hi. Can Emma and I live here for a while?</w:t>
      </w:r>
    </w:p>
    <w:p w:rsidR="00000000" w:rsidRDefault="004E651F">
      <w:r>
        <w:rPr>
          <w:b/>
        </w:rPr>
        <w:t>Joey:</w:t>
      </w:r>
      <w:r>
        <w:t xml:space="preserve"> Ha, oh, of course.</w:t>
      </w:r>
    </w:p>
    <w:p w:rsidR="00000000" w:rsidRDefault="004E651F">
      <w:r>
        <w:rPr>
          <w:b/>
        </w:rPr>
        <w:t>Rachel:</w:t>
      </w:r>
      <w:r>
        <w:t xml:space="preserve"> Thank you</w:t>
      </w:r>
      <w:r>
        <w:t>.</w:t>
      </w:r>
    </w:p>
    <w:p w:rsidR="00000000" w:rsidRDefault="004E651F">
      <w:r>
        <w:rPr>
          <w:b/>
        </w:rPr>
        <w:t>Joey:</w:t>
      </w:r>
      <w:r>
        <w:t xml:space="preserve"> Your eyebrows look weird.</w:t>
      </w:r>
    </w:p>
    <w:p w:rsidR="00000000" w:rsidRDefault="004E651F">
      <w:pPr>
        <w:rPr>
          <w:b/>
        </w:rPr>
      </w:pPr>
      <w:r>
        <w:rPr>
          <w:b/>
        </w:rPr>
        <w:t>Ending Credits</w:t>
      </w:r>
    </w:p>
    <w:p w:rsidR="00000000" w:rsidRDefault="004E651F">
      <w:r>
        <w:rPr>
          <w:b/>
        </w:rPr>
        <w:t>Chandler:</w:t>
      </w:r>
      <w:r>
        <w:t xml:space="preserve"> </w:t>
      </w:r>
      <w:r>
        <w:rPr>
          <w:i/>
        </w:rPr>
        <w:t>singing</w:t>
      </w:r>
      <w:r>
        <w:t xml:space="preserve"> "Jeremiah was a bullfrog. Was a good friend of mine, never understood a single word he said, but I helped him drink his wine." </w:t>
      </w:r>
      <w:r>
        <w:rPr>
          <w:i/>
        </w:rPr>
        <w:t>[to the Touching guy]</w:t>
      </w:r>
      <w:r>
        <w:t xml:space="preserve"> So you just touch yourself for anything?</w:t>
      </w:r>
    </w:p>
    <w:p w:rsidR="00000000" w:rsidRDefault="004E651F">
      <w:pPr>
        <w:rPr>
          <w:b/>
        </w:rPr>
      </w:pPr>
      <w:r>
        <w:rPr>
          <w:b/>
        </w:rPr>
        <w:t xml:space="preserve">END </w:t>
      </w:r>
    </w:p>
    <w:p w:rsidR="00000000" w:rsidRDefault="004E651F"/>
    <w:p w:rsidR="00000000" w:rsidRDefault="004E651F">
      <w:pPr>
        <w:rPr>
          <w:b/>
          <w:shd w:val="pct10" w:color="auto" w:fill="FFFFFF"/>
        </w:rPr>
      </w:pPr>
      <w:r>
        <w:rPr>
          <w:b/>
          <w:shd w:val="pct10" w:color="auto" w:fill="FFFFFF"/>
        </w:rPr>
        <w:t>914 The One With The Blind Dates</w:t>
      </w:r>
    </w:p>
    <w:p w:rsidR="00000000" w:rsidRDefault="004E651F"/>
    <w:p w:rsidR="00000000" w:rsidRDefault="004E651F"/>
    <w:p w:rsidR="00000000" w:rsidRDefault="004E651F">
      <w:pPr>
        <w:rPr>
          <w:b/>
        </w:rPr>
      </w:pPr>
      <w:r>
        <w:rPr>
          <w:b/>
        </w:rPr>
        <w:t>Scene:</w:t>
      </w:r>
      <w:r>
        <w:rPr>
          <w:b/>
        </w:rPr>
        <w:br/>
      </w:r>
      <w:r>
        <w:rPr>
          <w:b/>
        </w:rPr>
        <w:t>Joey and Rachel's apartment. Rachel is in the kitchen as Joey enters from his bedroom.</w:t>
      </w:r>
    </w:p>
    <w:p w:rsidR="00000000" w:rsidRDefault="004E651F">
      <w:r>
        <w:rPr>
          <w:b/>
        </w:rPr>
        <w:t>Joey:</w:t>
      </w:r>
      <w:r>
        <w:t xml:space="preserve"> Morning, roomy!</w:t>
      </w:r>
    </w:p>
    <w:p w:rsidR="00000000" w:rsidRDefault="004E651F">
      <w:r>
        <w:rPr>
          <w:b/>
        </w:rPr>
        <w:t>Rachel:</w:t>
      </w:r>
      <w:r>
        <w:t xml:space="preserve"> Hey! You remembered to put clothes on this morning.</w:t>
      </w:r>
    </w:p>
    <w:p w:rsidR="00000000" w:rsidRDefault="004E651F">
      <w:r>
        <w:rPr>
          <w:b/>
        </w:rPr>
        <w:t>Joey:</w:t>
      </w:r>
      <w:r>
        <w:t xml:space="preserve"> Fifth day's a charm.</w:t>
      </w:r>
    </w:p>
    <w:p w:rsidR="00000000" w:rsidRDefault="004E651F">
      <w:r>
        <w:rPr>
          <w:b/>
        </w:rPr>
        <w:t>Rachel:</w:t>
      </w:r>
      <w:r>
        <w:t xml:space="preserve"> Oh,</w:t>
      </w:r>
      <w:r>
        <w:t xml:space="preserve"> Joey, it's so great to be back here. I gotta tell you, you're making it so easy on me and Emma.</w:t>
      </w:r>
    </w:p>
    <w:p w:rsidR="00000000" w:rsidRDefault="004E651F">
      <w:r>
        <w:rPr>
          <w:b/>
        </w:rPr>
        <w:t>Joey:</w:t>
      </w:r>
      <w:r>
        <w:t xml:space="preserve"> Hey, it's great having you back. You know, stay as long as you want, and when does she stop crying all night?</w:t>
      </w:r>
    </w:p>
    <w:p w:rsidR="00000000" w:rsidRDefault="004E651F">
      <w:r>
        <w:rPr>
          <w:i/>
        </w:rPr>
        <w:t>(Ross enters.)</w:t>
      </w:r>
    </w:p>
    <w:p w:rsidR="00000000" w:rsidRDefault="004E651F">
      <w:r>
        <w:rPr>
          <w:b/>
        </w:rPr>
        <w:t>Ross:</w:t>
      </w:r>
      <w:r>
        <w:t xml:space="preserve"> Hey, you're not naked!</w:t>
      </w:r>
      <w:r>
        <w:t xml:space="preserve"> So hey, Raych, when will we expect to see you tonight?</w:t>
      </w:r>
    </w:p>
    <w:p w:rsidR="00000000" w:rsidRDefault="004E651F">
      <w:r>
        <w:rPr>
          <w:b/>
        </w:rPr>
        <w:t>Rachel:</w:t>
      </w:r>
      <w:r>
        <w:t xml:space="preserve"> Well, I'll probably be back to pick her up around six, but she's in the bedroom all ready to go. But she did actually fall back to sleep, so...</w:t>
      </w:r>
    </w:p>
    <w:p w:rsidR="00000000" w:rsidRDefault="004E651F">
      <w:r>
        <w:rPr>
          <w:b/>
        </w:rPr>
        <w:t>Joey:</w:t>
      </w:r>
      <w:r>
        <w:t xml:space="preserve"> She's probably exhausted from all that ado</w:t>
      </w:r>
      <w:r>
        <w:t>rable screaming she did last night.</w:t>
      </w:r>
    </w:p>
    <w:p w:rsidR="00000000" w:rsidRDefault="004E651F">
      <w:r>
        <w:rPr>
          <w:b/>
        </w:rPr>
        <w:t>Rachel:</w:t>
      </w:r>
      <w:r>
        <w:t xml:space="preserve"> Bye!</w:t>
      </w:r>
    </w:p>
    <w:p w:rsidR="00000000" w:rsidRDefault="004E651F">
      <w:r>
        <w:rPr>
          <w:i/>
        </w:rPr>
        <w:t>(She leaves.)</w:t>
      </w:r>
    </w:p>
    <w:p w:rsidR="00000000" w:rsidRDefault="004E651F">
      <w:r>
        <w:rPr>
          <w:b/>
        </w:rPr>
        <w:t>Ross:</w:t>
      </w:r>
      <w:r>
        <w:t xml:space="preserve"> Bye! Hey, I hope Emma isn't making it too hard on you.</w:t>
      </w:r>
    </w:p>
    <w:p w:rsidR="00000000" w:rsidRDefault="004E651F">
      <w:r>
        <w:rPr>
          <w:b/>
        </w:rPr>
        <w:t>Joey:</w:t>
      </w:r>
      <w:r>
        <w:t xml:space="preserve"> No, hey, it's been great.</w:t>
      </w:r>
    </w:p>
    <w:p w:rsidR="00000000" w:rsidRDefault="004E651F">
      <w:r>
        <w:rPr>
          <w:b/>
        </w:rPr>
        <w:t>Ross:</w:t>
      </w:r>
      <w:r>
        <w:t xml:space="preserve"> Yeah?</w:t>
      </w:r>
    </w:p>
    <w:p w:rsidR="00000000" w:rsidRDefault="004E651F">
      <w:r>
        <w:rPr>
          <w:b/>
        </w:rPr>
        <w:t>Joey:</w:t>
      </w:r>
      <w:r>
        <w:t xml:space="preserve"> Yeah. And look, I just want you to know that with Rachel staying here and everythi</w:t>
      </w:r>
      <w:r>
        <w:t>ng, all my feelings from before are totally over, okay? And even if they weren't, when you accidentally walk in on a woman using a breast pump...</w:t>
      </w:r>
    </w:p>
    <w:p w:rsidR="00000000" w:rsidRDefault="004E651F">
      <w:r>
        <w:rPr>
          <w:b/>
        </w:rPr>
        <w:t>Ross:</w:t>
      </w:r>
      <w:r>
        <w:t xml:space="preserve"> Yeah, that'll do it.</w:t>
      </w:r>
    </w:p>
    <w:p w:rsidR="00000000" w:rsidRDefault="004E651F">
      <w:r>
        <w:rPr>
          <w:b/>
        </w:rPr>
        <w:t>Joey:</w:t>
      </w:r>
      <w:r>
        <w:t xml:space="preserve"> Wow! So, how are you?</w:t>
      </w:r>
    </w:p>
    <w:p w:rsidR="00000000" w:rsidRDefault="004E651F">
      <w:r>
        <w:rPr>
          <w:b/>
        </w:rPr>
        <w:t>Ross:</w:t>
      </w:r>
      <w:r>
        <w:t xml:space="preserve"> I'm, I'm okay. </w:t>
      </w:r>
    </w:p>
    <w:p w:rsidR="00000000" w:rsidRDefault="004E651F">
      <w:r>
        <w:rPr>
          <w:b/>
        </w:rPr>
        <w:t>Joey:</w:t>
      </w:r>
      <w:r>
        <w:t xml:space="preserve"> Really?</w:t>
      </w:r>
    </w:p>
    <w:p w:rsidR="00000000" w:rsidRDefault="004E651F">
      <w:r>
        <w:rPr>
          <w:b/>
        </w:rPr>
        <w:t>Ross:</w:t>
      </w:r>
      <w:r>
        <w:t xml:space="preserve"> Sure, I mean,</w:t>
      </w:r>
      <w:r>
        <w:t xml:space="preserve"> do I wish me and Rachel living together would have worked out? Of course. You know, I'm disappointed, but it's not like it's a divorce.</w:t>
      </w:r>
    </w:p>
    <w:p w:rsidR="00000000" w:rsidRDefault="004E651F">
      <w:r>
        <w:rPr>
          <w:b/>
        </w:rPr>
        <w:t>Joey:</w:t>
      </w:r>
      <w:r>
        <w:t xml:space="preserve"> Well, actually it...</w:t>
      </w:r>
    </w:p>
    <w:p w:rsidR="00000000" w:rsidRDefault="004E651F">
      <w:r>
        <w:rPr>
          <w:b/>
        </w:rPr>
        <w:t>Ross:</w:t>
      </w:r>
      <w:r>
        <w:t xml:space="preserve"> No, it's not a divorce, it is not a divorce! Anyway, I think Rachel and I need to, you</w:t>
      </w:r>
      <w:r>
        <w:t xml:space="preserve"> know, get on with our lives, maybe, maybe start seeing other people.</w:t>
      </w:r>
    </w:p>
    <w:p w:rsidR="00000000" w:rsidRDefault="004E651F">
      <w:r>
        <w:rPr>
          <w:b/>
        </w:rPr>
        <w:t>Joey:</w:t>
      </w:r>
      <w:r>
        <w:t xml:space="preserve"> Wow, really?</w:t>
      </w:r>
    </w:p>
    <w:p w:rsidR="00000000" w:rsidRDefault="004E651F">
      <w:r>
        <w:rPr>
          <w:b/>
        </w:rPr>
        <w:t>Ross:</w:t>
      </w:r>
      <w:r>
        <w:t xml:space="preserve"> Yeah, sure, why not? In fact, if you know anyone that would be good for me...</w:t>
      </w:r>
    </w:p>
    <w:p w:rsidR="00000000" w:rsidRDefault="004E651F">
      <w:r>
        <w:rPr>
          <w:b/>
        </w:rPr>
        <w:t>Joey:</w:t>
      </w:r>
      <w:r>
        <w:t xml:space="preserve"> Sure, I know lots of girls. </w:t>
      </w:r>
    </w:p>
    <w:p w:rsidR="00000000" w:rsidRDefault="004E651F">
      <w:r>
        <w:rPr>
          <w:b/>
        </w:rPr>
        <w:t>Ross:</w:t>
      </w:r>
      <w:r>
        <w:t xml:space="preserve"> Yeah? Any names come to mind?</w:t>
      </w:r>
    </w:p>
    <w:p w:rsidR="00000000" w:rsidRDefault="004E651F">
      <w:r>
        <w:rPr>
          <w:b/>
        </w:rPr>
        <w:t>Joey:</w:t>
      </w:r>
      <w:r>
        <w:t xml:space="preserve"> Ooh, n</w:t>
      </w:r>
      <w:r>
        <w:t>ames?</w:t>
      </w:r>
    </w:p>
    <w:p w:rsidR="00000000" w:rsidRDefault="004E651F">
      <w:pPr>
        <w:rPr>
          <w:b/>
        </w:rPr>
      </w:pPr>
      <w:r>
        <w:rPr>
          <w:b/>
        </w:rPr>
        <w:t>Opening credits</w:t>
      </w:r>
    </w:p>
    <w:p w:rsidR="00000000" w:rsidRDefault="004E651F">
      <w:pPr>
        <w:rPr>
          <w:b/>
        </w:rPr>
      </w:pPr>
      <w:r>
        <w:rPr>
          <w:b/>
        </w:rPr>
        <w:t>Scene:</w:t>
      </w:r>
      <w:r>
        <w:rPr>
          <w:b/>
        </w:rPr>
        <w:br/>
      </w:r>
      <w:r>
        <w:rPr>
          <w:b/>
        </w:rPr>
        <w:t>Joey and Rachel's apartment. Joey is there as Phoebe enters.</w:t>
      </w:r>
    </w:p>
    <w:p w:rsidR="00000000" w:rsidRDefault="004E651F">
      <w:r>
        <w:rPr>
          <w:b/>
        </w:rPr>
        <w:t>Phoebe:</w:t>
      </w:r>
      <w:r>
        <w:t xml:space="preserve"> Hey.</w:t>
      </w:r>
    </w:p>
    <w:p w:rsidR="00000000" w:rsidRDefault="004E651F">
      <w:r>
        <w:rPr>
          <w:b/>
        </w:rPr>
        <w:t>Joey:</w:t>
      </w:r>
      <w:r>
        <w:t xml:space="preserve"> Hey. I was just gonna get something to eat. You want something?</w:t>
      </w:r>
    </w:p>
    <w:p w:rsidR="00000000" w:rsidRDefault="004E651F">
      <w:r>
        <w:rPr>
          <w:b/>
        </w:rPr>
        <w:t>Phoebe:</w:t>
      </w:r>
      <w:r>
        <w:t xml:space="preserve"> What you got?</w:t>
      </w:r>
    </w:p>
    <w:p w:rsidR="00000000" w:rsidRDefault="004E651F">
      <w:r>
        <w:rPr>
          <w:b/>
        </w:rPr>
        <w:t xml:space="preserve">Joey: </w:t>
      </w:r>
      <w:r>
        <w:rPr>
          <w:i/>
        </w:rPr>
        <w:t>(checks the refrigerator)</w:t>
      </w:r>
      <w:r>
        <w:t xml:space="preserve"> Okay, let's see, we got strai</w:t>
      </w:r>
      <w:r>
        <w:t>ned peas, strained carrots... Ooh! Strained plums. We haven't tried that yet.</w:t>
      </w:r>
    </w:p>
    <w:p w:rsidR="00000000" w:rsidRDefault="004E651F">
      <w:r>
        <w:rPr>
          <w:b/>
        </w:rPr>
        <w:t>Phoebe:</w:t>
      </w:r>
      <w:r>
        <w:t xml:space="preserve"> Goodie! Thanks. So, how is it living with Rachel again? I mean, apart from the great food.</w:t>
      </w:r>
    </w:p>
    <w:p w:rsidR="00000000" w:rsidRDefault="004E651F">
      <w:r>
        <w:rPr>
          <w:b/>
        </w:rPr>
        <w:t>Joey:</w:t>
      </w:r>
      <w:r>
        <w:t xml:space="preserve"> I'm fine, I'm fine, it's just, it's just weird what's happening with her </w:t>
      </w:r>
      <w:r>
        <w:t>and Ross. You know, yesterday he asked me to fix him up with somebody.</w:t>
      </w:r>
    </w:p>
    <w:p w:rsidR="00000000" w:rsidRDefault="004E651F">
      <w:r>
        <w:rPr>
          <w:b/>
        </w:rPr>
        <w:t>Phoebe:</w:t>
      </w:r>
      <w:r>
        <w:t xml:space="preserve"> Oh my god, Rachel asked me if I knew anyone for her too.</w:t>
      </w:r>
    </w:p>
    <w:p w:rsidR="00000000" w:rsidRDefault="004E651F">
      <w:r>
        <w:rPr>
          <w:b/>
        </w:rPr>
        <w:t>Joey:</w:t>
      </w:r>
      <w:r>
        <w:t xml:space="preserve"> Why are they doing this?</w:t>
      </w:r>
    </w:p>
    <w:p w:rsidR="00000000" w:rsidRDefault="004E651F">
      <w:r>
        <w:rPr>
          <w:b/>
        </w:rPr>
        <w:t>Phoebe:</w:t>
      </w:r>
      <w:r>
        <w:t xml:space="preserve"> I don't know. They're so perfect for each other; it's crazy.</w:t>
      </w:r>
    </w:p>
    <w:p w:rsidR="00000000" w:rsidRDefault="004E651F">
      <w:r>
        <w:rPr>
          <w:b/>
        </w:rPr>
        <w:t>Joey:</w:t>
      </w:r>
      <w:r>
        <w:t xml:space="preserve"> You know what'</w:t>
      </w:r>
      <w:r>
        <w:t>s crazy? These jars. What is it, like two bites in here?</w:t>
      </w:r>
    </w:p>
    <w:p w:rsidR="00000000" w:rsidRDefault="004E651F">
      <w:r>
        <w:rPr>
          <w:b/>
        </w:rPr>
        <w:t>Phoebe:</w:t>
      </w:r>
      <w:r>
        <w:t xml:space="preserve"> I just wish they'd realize they should be together.</w:t>
      </w:r>
    </w:p>
    <w:p w:rsidR="00000000" w:rsidRDefault="004E651F">
      <w:r>
        <w:rPr>
          <w:b/>
        </w:rPr>
        <w:t>Joey:</w:t>
      </w:r>
      <w:r>
        <w:t xml:space="preserve"> I know, I know. And when they moved back in together, I figured y'know, that's where things were headed.</w:t>
      </w:r>
    </w:p>
    <w:p w:rsidR="00000000" w:rsidRDefault="004E651F">
      <w:r>
        <w:rPr>
          <w:b/>
        </w:rPr>
        <w:t>Phoebe:</w:t>
      </w:r>
      <w:r>
        <w:t xml:space="preserve"> I know. They should </w:t>
      </w:r>
      <w:r>
        <w:t>be a family. They should get married and have more children.</w:t>
      </w:r>
    </w:p>
    <w:p w:rsidR="00000000" w:rsidRDefault="004E651F">
      <w:r>
        <w:rPr>
          <w:b/>
        </w:rPr>
        <w:t>Joey:</w:t>
      </w:r>
      <w:r>
        <w:t xml:space="preserve"> Yes, and they should name one of their kids Joey. I may not have kids; someone's gotta carry on the family name.</w:t>
      </w:r>
    </w:p>
    <w:p w:rsidR="00000000" w:rsidRDefault="004E651F">
      <w:r>
        <w:rPr>
          <w:b/>
        </w:rPr>
        <w:t>Phoebe:</w:t>
      </w:r>
      <w:r>
        <w:t xml:space="preserve"> You know what? Maybe once they start dating, and they see what's out</w:t>
      </w:r>
      <w:r>
        <w:t xml:space="preserve"> there, they'll realize how good they are for each other.</w:t>
      </w:r>
    </w:p>
    <w:p w:rsidR="00000000" w:rsidRDefault="004E651F">
      <w:r>
        <w:rPr>
          <w:b/>
        </w:rPr>
        <w:t>Joey:</w:t>
      </w:r>
      <w:r>
        <w:t xml:space="preserve"> Yeah, because it is slim pickings. I had this date last night: Yuck! But we should probably keep it down; she's still in the bedroom.</w:t>
      </w:r>
    </w:p>
    <w:p w:rsidR="00000000" w:rsidRDefault="004E651F">
      <w:r>
        <w:rPr>
          <w:b/>
        </w:rPr>
        <w:t>Phoebe:</w:t>
      </w:r>
      <w:r>
        <w:t xml:space="preserve"> So, what are we gonna do? Are we just gonna go ahe</w:t>
      </w:r>
      <w:r>
        <w:t>ad and set them up with people?</w:t>
      </w:r>
    </w:p>
    <w:p w:rsidR="00000000" w:rsidRDefault="004E651F">
      <w:r>
        <w:rPr>
          <w:b/>
        </w:rPr>
        <w:t>Joey:</w:t>
      </w:r>
      <w:r>
        <w:t xml:space="preserve"> I know; that just pushes them further and further apart. </w:t>
      </w:r>
    </w:p>
    <w:p w:rsidR="00000000" w:rsidRDefault="004E651F">
      <w:r>
        <w:rPr>
          <w:b/>
        </w:rPr>
        <w:t>Phoebe:</w:t>
      </w:r>
      <w:r>
        <w:t xml:space="preserve"> Yeah. ... Oh, I know what we can do. We could set Ross and Rachel up on horrible dates, so that they'll realize how good they are together.</w:t>
      </w:r>
    </w:p>
    <w:p w:rsidR="00000000" w:rsidRDefault="004E651F">
      <w:r>
        <w:rPr>
          <w:b/>
        </w:rPr>
        <w:t>Joey:</w:t>
      </w:r>
      <w:r>
        <w:t xml:space="preserve"> Ooh, t</w:t>
      </w:r>
      <w:r>
        <w:t xml:space="preserve">hat's a great plan! </w:t>
      </w:r>
    </w:p>
    <w:p w:rsidR="00000000" w:rsidRDefault="004E651F">
      <w:r>
        <w:rPr>
          <w:b/>
        </w:rPr>
        <w:t>Phoebe:</w:t>
      </w:r>
      <w:r>
        <w:t xml:space="preserve"> Yeah, you know what the best part of it is? I get to do my "plan-laugh." </w:t>
      </w:r>
      <w:r>
        <w:rPr>
          <w:i/>
        </w:rPr>
        <w:t>(A maniacal laugh follows.)</w:t>
      </w:r>
    </w:p>
    <w:p w:rsidR="00000000" w:rsidRDefault="004E651F">
      <w:r>
        <w:rPr>
          <w:i/>
        </w:rPr>
        <w:t>(They both start laughing really loudly.)</w:t>
      </w:r>
    </w:p>
    <w:p w:rsidR="00000000" w:rsidRDefault="004E651F">
      <w:r>
        <w:rPr>
          <w:b/>
        </w:rPr>
        <w:t>Joey:</w:t>
      </w:r>
      <w:r>
        <w:t xml:space="preserve"> Shhh! Not so loud, we don't wanna wake up, uh...</w:t>
      </w:r>
    </w:p>
    <w:p w:rsidR="00000000" w:rsidRDefault="004E651F">
      <w:r>
        <w:rPr>
          <w:i/>
        </w:rPr>
        <w:t>(He looks at his bedroom door</w:t>
      </w:r>
      <w:r>
        <w:rPr>
          <w:i/>
        </w:rPr>
        <w:t>, but he can't remember the name of the girl.)</w:t>
      </w:r>
    </w:p>
    <w:p w:rsidR="00000000" w:rsidRDefault="004E651F">
      <w:pPr>
        <w:rPr>
          <w:b/>
        </w:rPr>
      </w:pPr>
      <w:r>
        <w:rPr>
          <w:b/>
        </w:rPr>
        <w:t>Scene:</w:t>
      </w:r>
      <w:r>
        <w:rPr>
          <w:b/>
        </w:rPr>
        <w:br/>
      </w:r>
      <w:r>
        <w:rPr>
          <w:b/>
        </w:rPr>
        <w:t>Monica and Chandler's apartment. They're in the kitchen as Rachel enters.</w:t>
      </w:r>
    </w:p>
    <w:p w:rsidR="00000000" w:rsidRDefault="004E651F">
      <w:r>
        <w:rPr>
          <w:b/>
        </w:rPr>
        <w:t>Rachel:</w:t>
      </w:r>
      <w:r>
        <w:t xml:space="preserve"> Hey!</w:t>
      </w:r>
    </w:p>
    <w:p w:rsidR="00000000" w:rsidRDefault="004E651F">
      <w:r>
        <w:rPr>
          <w:b/>
        </w:rPr>
        <w:t>Monica:</w:t>
      </w:r>
      <w:r>
        <w:t xml:space="preserve"> Hey!</w:t>
      </w:r>
    </w:p>
    <w:p w:rsidR="00000000" w:rsidRDefault="004E651F">
      <w:r>
        <w:rPr>
          <w:b/>
        </w:rPr>
        <w:t>Rachel:</w:t>
      </w:r>
      <w:r>
        <w:t xml:space="preserve"> You guys aren't doing anything tonight, are you?</w:t>
      </w:r>
    </w:p>
    <w:p w:rsidR="00000000" w:rsidRDefault="004E651F">
      <w:r>
        <w:rPr>
          <w:b/>
        </w:rPr>
        <w:t>Chandler:</w:t>
      </w:r>
      <w:r>
        <w:t xml:space="preserve"> See, now, why would you assume that</w:t>
      </w:r>
      <w:r>
        <w:t>? Just because we're married? I will have you know that we are very hip, happening people. Now, if you'll excuse me, I have to get back to reading the obituaries.</w:t>
      </w:r>
    </w:p>
    <w:p w:rsidR="00000000" w:rsidRDefault="004E651F">
      <w:r>
        <w:rPr>
          <w:b/>
        </w:rPr>
        <w:t>Rachel:</w:t>
      </w:r>
      <w:r>
        <w:t xml:space="preserve"> I was just asking 'cause I need someone to watch Emma tonight.</w:t>
      </w:r>
    </w:p>
    <w:p w:rsidR="00000000" w:rsidRDefault="004E651F">
      <w:r>
        <w:rPr>
          <w:b/>
        </w:rPr>
        <w:t>Monica:</w:t>
      </w:r>
      <w:r>
        <w:t xml:space="preserve"> Sure, we'll do</w:t>
      </w:r>
      <w:r>
        <w:t xml:space="preserve"> that. What are you up to?</w:t>
      </w:r>
    </w:p>
    <w:p w:rsidR="00000000" w:rsidRDefault="004E651F">
      <w:r>
        <w:rPr>
          <w:b/>
        </w:rPr>
        <w:t>Rachel:</w:t>
      </w:r>
      <w:r>
        <w:t xml:space="preserve"> Well, Phoebe set me up on a date. </w:t>
      </w:r>
    </w:p>
    <w:p w:rsidR="00000000" w:rsidRDefault="004E651F">
      <w:r>
        <w:rPr>
          <w:b/>
        </w:rPr>
        <w:t>Monica:</w:t>
      </w:r>
      <w:r>
        <w:t xml:space="preserve"> Oh my god.</w:t>
      </w:r>
    </w:p>
    <w:p w:rsidR="00000000" w:rsidRDefault="004E651F">
      <w:r>
        <w:rPr>
          <w:b/>
        </w:rPr>
        <w:t>Chandler:</w:t>
      </w:r>
      <w:r>
        <w:t xml:space="preserve"> Wow.</w:t>
      </w:r>
    </w:p>
    <w:p w:rsidR="00000000" w:rsidRDefault="004E651F">
      <w:r>
        <w:rPr>
          <w:b/>
        </w:rPr>
        <w:t>Rachel:</w:t>
      </w:r>
      <w:r>
        <w:t xml:space="preserve"> Why? What's the big deal?</w:t>
      </w:r>
    </w:p>
    <w:p w:rsidR="00000000" w:rsidRDefault="004E651F">
      <w:r>
        <w:rPr>
          <w:b/>
        </w:rPr>
        <w:t>Monica:</w:t>
      </w:r>
      <w:r>
        <w:t xml:space="preserve"> Just figured, 'cause you and Ross are...</w:t>
      </w:r>
    </w:p>
    <w:p w:rsidR="00000000" w:rsidRDefault="004E651F">
      <w:r>
        <w:rPr>
          <w:b/>
        </w:rPr>
        <w:t>Rachel:</w:t>
      </w:r>
      <w:r>
        <w:t xml:space="preserve"> What, slept together a year and a half ago? Yeah, I'm all set</w:t>
      </w:r>
      <w:r>
        <w:t>.</w:t>
      </w:r>
    </w:p>
    <w:p w:rsidR="00000000" w:rsidRDefault="004E651F">
      <w:r>
        <w:rPr>
          <w:b/>
        </w:rPr>
        <w:t>Chandler:</w:t>
      </w:r>
      <w:r>
        <w:t xml:space="preserve"> Well, I think it's great that you're going on a date, you know? I mean, it sounds healthy. I mean, you have needs. Embrace your womanhood!</w:t>
      </w:r>
    </w:p>
    <w:p w:rsidR="00000000" w:rsidRDefault="004E651F">
      <w:r>
        <w:rPr>
          <w:b/>
        </w:rPr>
        <w:t>Monica:</w:t>
      </w:r>
      <w:r>
        <w:t xml:space="preserve"> You want a job? Turn off "Oprah," and send out a resume!</w:t>
      </w:r>
    </w:p>
    <w:p w:rsidR="00000000" w:rsidRDefault="004E651F">
      <w:r>
        <w:rPr>
          <w:b/>
        </w:rPr>
        <w:t>Rachel:</w:t>
      </w:r>
      <w:r>
        <w:t xml:space="preserve"> So I'll bring her by around seve</w:t>
      </w:r>
      <w:r>
        <w:t>n? Is that okay?</w:t>
      </w:r>
    </w:p>
    <w:p w:rsidR="00000000" w:rsidRDefault="004E651F">
      <w:r>
        <w:rPr>
          <w:b/>
        </w:rPr>
        <w:t>Monica:</w:t>
      </w:r>
      <w:r>
        <w:t xml:space="preserve"> Oh, it's perfect.</w:t>
      </w:r>
    </w:p>
    <w:p w:rsidR="00000000" w:rsidRDefault="004E651F">
      <w:r>
        <w:rPr>
          <w:b/>
        </w:rPr>
        <w:t>Rachel:</w:t>
      </w:r>
      <w:r>
        <w:t xml:space="preserve"> Oh, you guys are gonna have so much fun! She's at such a cute age. Oh, a couple things. Now that she's eating solid food, she poops around the clock. And watch out for your hair, 'cause she likes to grab i</w:t>
      </w:r>
      <w:r>
        <w:t>t. And oh, she's also in this phase where if you leave the room, she screams bloody murder, but ah... Thanks, you guys. Have fun!</w:t>
      </w:r>
    </w:p>
    <w:p w:rsidR="00000000" w:rsidRDefault="004E651F">
      <w:r>
        <w:rPr>
          <w:b/>
        </w:rPr>
        <w:t xml:space="preserve">Chandler: </w:t>
      </w:r>
      <w:r>
        <w:rPr>
          <w:i/>
        </w:rPr>
        <w:t>(reading the newspaper)</w:t>
      </w:r>
      <w:r>
        <w:t xml:space="preserve"> Suddenly I wish I was reading my own name.</w:t>
      </w:r>
    </w:p>
    <w:p w:rsidR="00000000" w:rsidRDefault="004E651F">
      <w:pPr>
        <w:rPr>
          <w:b/>
        </w:rPr>
      </w:pPr>
      <w:r>
        <w:rPr>
          <w:b/>
        </w:rPr>
        <w:t>Scene:</w:t>
      </w:r>
      <w:r>
        <w:rPr>
          <w:b/>
        </w:rPr>
        <w:br/>
      </w:r>
      <w:r>
        <w:rPr>
          <w:b/>
        </w:rPr>
        <w:t>Central Perk. Joey is drinking coffee by t</w:t>
      </w:r>
      <w:r>
        <w:rPr>
          <w:b/>
        </w:rPr>
        <w:t>he counter as Phoebe enters.</w:t>
      </w:r>
    </w:p>
    <w:p w:rsidR="00000000" w:rsidRDefault="004E651F">
      <w:r>
        <w:rPr>
          <w:b/>
        </w:rPr>
        <w:t>Phoebe:</w:t>
      </w:r>
      <w:r>
        <w:t xml:space="preserve"> Ooh, Joey. </w:t>
      </w:r>
    </w:p>
    <w:p w:rsidR="00000000" w:rsidRDefault="004E651F">
      <w:r>
        <w:rPr>
          <w:b/>
        </w:rPr>
        <w:t>Joey:</w:t>
      </w:r>
      <w:r>
        <w:t xml:space="preserve"> Hey.</w:t>
      </w:r>
    </w:p>
    <w:p w:rsidR="00000000" w:rsidRDefault="004E651F">
      <w:r>
        <w:rPr>
          <w:b/>
        </w:rPr>
        <w:t>Phoebe:</w:t>
      </w:r>
      <w:r>
        <w:t xml:space="preserve"> Hey. I'm so excited; I just set up Rachel with the worst guy tonight. </w:t>
      </w:r>
    </w:p>
    <w:p w:rsidR="00000000" w:rsidRDefault="004E651F">
      <w:r>
        <w:rPr>
          <w:b/>
        </w:rPr>
        <w:t>Joey:</w:t>
      </w:r>
      <w:r>
        <w:t xml:space="preserve"> All right! Who is he?</w:t>
      </w:r>
    </w:p>
    <w:p w:rsidR="00000000" w:rsidRDefault="004E651F">
      <w:r>
        <w:rPr>
          <w:b/>
        </w:rPr>
        <w:t>Phoebe:</w:t>
      </w:r>
      <w:r>
        <w:t xml:space="preserve"> Well, it's this guy I used to massage. And by massage, I mean hold down so he wou</w:t>
      </w:r>
      <w:r>
        <w:t>ldn't turn over and flash me.</w:t>
      </w:r>
    </w:p>
    <w:p w:rsidR="00000000" w:rsidRDefault="004E651F">
      <w:r>
        <w:rPr>
          <w:b/>
        </w:rPr>
        <w:t xml:space="preserve">Joey: </w:t>
      </w:r>
      <w:r>
        <w:rPr>
          <w:i/>
        </w:rPr>
        <w:t>(gives a thumbs up sign)</w:t>
      </w:r>
      <w:r>
        <w:t xml:space="preserve"> Okay, okay. Wait till you hear who I got for Ross.</w:t>
      </w:r>
    </w:p>
    <w:p w:rsidR="00000000" w:rsidRDefault="004E651F">
      <w:r>
        <w:rPr>
          <w:b/>
        </w:rPr>
        <w:t>Phoebe:</w:t>
      </w:r>
      <w:r>
        <w:t xml:space="preserve"> Oh, yeah.</w:t>
      </w:r>
    </w:p>
    <w:p w:rsidR="00000000" w:rsidRDefault="004E651F">
      <w:r>
        <w:rPr>
          <w:i/>
        </w:rPr>
        <w:t>(They sit down on the couch.)</w:t>
      </w:r>
    </w:p>
    <w:p w:rsidR="00000000" w:rsidRDefault="004E651F">
      <w:r>
        <w:rPr>
          <w:b/>
        </w:rPr>
        <w:t>Joey:</w:t>
      </w:r>
      <w:r>
        <w:t xml:space="preserve"> She's this really boring woman. She's a teacher! </w:t>
      </w:r>
    </w:p>
    <w:p w:rsidR="00000000" w:rsidRDefault="004E651F">
      <w:r>
        <w:rPr>
          <w:b/>
        </w:rPr>
        <w:t>Phoebe:</w:t>
      </w:r>
      <w:r>
        <w:t xml:space="preserve"> A teacher?</w:t>
      </w:r>
    </w:p>
    <w:p w:rsidR="00000000" w:rsidRDefault="004E651F">
      <w:r>
        <w:rPr>
          <w:b/>
        </w:rPr>
        <w:t>Joey:</w:t>
      </w:r>
      <w:r>
        <w:t xml:space="preserve"> Yeah, yeah, she</w:t>
      </w:r>
      <w:r>
        <w:t>'s really into history and foreign movies... And oh, oh, she loves puzzles. Huh? Come on, who loves puzzles?</w:t>
      </w:r>
    </w:p>
    <w:p w:rsidR="00000000" w:rsidRDefault="004E651F">
      <w:r>
        <w:rPr>
          <w:b/>
        </w:rPr>
        <w:t>Phoebe:</w:t>
      </w:r>
      <w:r>
        <w:t xml:space="preserve"> Well, Ross does. What... You're - you're ruining the plan! Joey, you've - you've fixed him up with his perfect woman! </w:t>
      </w:r>
    </w:p>
    <w:p w:rsidR="00000000" w:rsidRDefault="004E651F">
      <w:r>
        <w:rPr>
          <w:b/>
        </w:rPr>
        <w:t>Joey:</w:t>
      </w:r>
      <w:r>
        <w:t xml:space="preserve"> Oh my god, you</w:t>
      </w:r>
      <w:r>
        <w:t xml:space="preserve">'re right! </w:t>
      </w:r>
    </w:p>
    <w:p w:rsidR="00000000" w:rsidRDefault="004E651F">
      <w:r>
        <w:rPr>
          <w:b/>
        </w:rPr>
        <w:t>Phoebe:</w:t>
      </w:r>
      <w:r>
        <w:t xml:space="preserve"> Yeah.</w:t>
      </w:r>
    </w:p>
    <w:p w:rsidR="00000000" w:rsidRDefault="004E651F">
      <w:r>
        <w:rPr>
          <w:b/>
        </w:rPr>
        <w:t>Joey:</w:t>
      </w:r>
      <w:r>
        <w:t xml:space="preserve"> She even reads for pleasure!</w:t>
      </w:r>
    </w:p>
    <w:p w:rsidR="00000000" w:rsidRDefault="004E651F">
      <w:r>
        <w:rPr>
          <w:b/>
        </w:rPr>
        <w:t>Phoebe:</w:t>
      </w:r>
      <w:r>
        <w:t xml:space="preserve"> How do you even know a woman like that?</w:t>
      </w:r>
    </w:p>
    <w:p w:rsidR="00000000" w:rsidRDefault="004E651F">
      <w:r>
        <w:rPr>
          <w:b/>
        </w:rPr>
        <w:t>Joey:</w:t>
      </w:r>
      <w:r>
        <w:t xml:space="preserve"> What? I'm not allowed to know smart women? </w:t>
      </w:r>
    </w:p>
    <w:p w:rsidR="00000000" w:rsidRDefault="004E651F">
      <w:r>
        <w:rPr>
          <w:b/>
        </w:rPr>
        <w:t>Phoebe:</w:t>
      </w:r>
      <w:r>
        <w:t xml:space="preserve"> Joey.</w:t>
      </w:r>
    </w:p>
    <w:p w:rsidR="00000000" w:rsidRDefault="004E651F">
      <w:r>
        <w:rPr>
          <w:b/>
        </w:rPr>
        <w:t>Joey:</w:t>
      </w:r>
      <w:r>
        <w:t xml:space="preserve"> I met her at the library. I went in to pee.</w:t>
      </w:r>
    </w:p>
    <w:p w:rsidR="00000000" w:rsidRDefault="004E651F">
      <w:r>
        <w:rPr>
          <w:b/>
        </w:rPr>
        <w:t>Phoebe:</w:t>
      </w:r>
      <w:r>
        <w:t xml:space="preserve"> So now what do we do?</w:t>
      </w:r>
    </w:p>
    <w:p w:rsidR="00000000" w:rsidRDefault="004E651F">
      <w:r>
        <w:rPr>
          <w:b/>
        </w:rPr>
        <w:t>Joe</w:t>
      </w:r>
      <w:r>
        <w:rPr>
          <w:b/>
        </w:rPr>
        <w:t>y:</w:t>
      </w:r>
      <w:r>
        <w:t xml:space="preserve"> Well, okay, I'll - I'll just call her and tell her the date's cancelled, and find him somebody else.</w:t>
      </w:r>
    </w:p>
    <w:p w:rsidR="00000000" w:rsidRDefault="004E651F">
      <w:r>
        <w:rPr>
          <w:b/>
        </w:rPr>
        <w:t>Phoebe:</w:t>
      </w:r>
      <w:r>
        <w:t xml:space="preserve"> What if we don't find him somebody else? We'll just tell her the date's off, but we don't tell Ross, and he goes to the restaurant and gets stoo</w:t>
      </w:r>
      <w:r>
        <w:t>d up!</w:t>
      </w:r>
    </w:p>
    <w:p w:rsidR="00000000" w:rsidRDefault="004E651F">
      <w:r>
        <w:rPr>
          <w:b/>
        </w:rPr>
        <w:t>Joey:</w:t>
      </w:r>
      <w:r>
        <w:t xml:space="preserve"> Ooh...I hear that's bad. </w:t>
      </w:r>
    </w:p>
    <w:p w:rsidR="00000000" w:rsidRDefault="004E651F">
      <w:r>
        <w:rPr>
          <w:b/>
        </w:rPr>
        <w:t>Phoebe:</w:t>
      </w:r>
      <w:r>
        <w:t xml:space="preserve"> Ooh, so this is great! Rachel's gonna have a terrible date, Ross gets stood up, and then they'll realize how good they have it together.</w:t>
      </w:r>
    </w:p>
    <w:p w:rsidR="00000000" w:rsidRDefault="004E651F">
      <w:r>
        <w:rPr>
          <w:b/>
        </w:rPr>
        <w:t>Joey:</w:t>
      </w:r>
      <w:r>
        <w:t xml:space="preserve"> Ah, yes, The Plan! </w:t>
      </w:r>
      <w:r>
        <w:rPr>
          <w:i/>
        </w:rPr>
        <w:t>(Laughs loudly again, but he sounds more like Sa</w:t>
      </w:r>
      <w:r>
        <w:rPr>
          <w:i/>
        </w:rPr>
        <w:t>nta Claus.)</w:t>
      </w:r>
    </w:p>
    <w:p w:rsidR="00000000" w:rsidRDefault="004E651F">
      <w:r>
        <w:rPr>
          <w:b/>
        </w:rPr>
        <w:t>Phoebe:</w:t>
      </w:r>
      <w:r>
        <w:t xml:space="preserve"> It's not Santa's plan. No, it's...</w:t>
      </w:r>
      <w:r>
        <w:rPr>
          <w:i/>
        </w:rPr>
        <w:t>(Laughs the real "plan-laugh.")</w:t>
      </w:r>
    </w:p>
    <w:p w:rsidR="00000000" w:rsidRDefault="004E651F">
      <w:r>
        <w:rPr>
          <w:i/>
        </w:rPr>
        <w:t>(They both start laughing again.)</w:t>
      </w:r>
    </w:p>
    <w:p w:rsidR="00000000" w:rsidRDefault="004E651F">
      <w:r>
        <w:rPr>
          <w:b/>
        </w:rPr>
        <w:t>Joey:</w:t>
      </w:r>
      <w:r>
        <w:t xml:space="preserve"> Yeah, you know, it's not that fun.</w:t>
      </w:r>
    </w:p>
    <w:p w:rsidR="00000000" w:rsidRDefault="004E651F">
      <w:r>
        <w:rPr>
          <w:b/>
        </w:rPr>
        <w:t>Phoebe:</w:t>
      </w:r>
      <w:r>
        <w:t xml:space="preserve"> No, I think we killed it.</w:t>
      </w:r>
    </w:p>
    <w:p w:rsidR="00000000" w:rsidRDefault="004E651F">
      <w:pPr>
        <w:rPr>
          <w:b/>
        </w:rPr>
      </w:pPr>
      <w:r>
        <w:rPr>
          <w:b/>
        </w:rPr>
        <w:t>Scene:</w:t>
      </w:r>
      <w:r>
        <w:rPr>
          <w:b/>
        </w:rPr>
        <w:br/>
      </w:r>
      <w:r>
        <w:rPr>
          <w:b/>
        </w:rPr>
        <w:t xml:space="preserve">Monica and Chandler's apartment. Emma is there in her </w:t>
      </w:r>
      <w:r>
        <w:rPr>
          <w:b/>
        </w:rPr>
        <w:t>playpen, while Chandler is behind the couch.</w:t>
      </w:r>
    </w:p>
    <w:p w:rsidR="00000000" w:rsidRDefault="004E651F">
      <w:r>
        <w:rPr>
          <w:b/>
        </w:rPr>
        <w:t>Chandler:</w:t>
      </w:r>
      <w:r>
        <w:t xml:space="preserve"> Emma? Emma? Look at me! Well, I think I'll go downstairs for a while.</w:t>
      </w:r>
    </w:p>
    <w:p w:rsidR="00000000" w:rsidRDefault="004E651F">
      <w:r>
        <w:rPr>
          <w:i/>
        </w:rPr>
        <w:t>(He does the ancient trick of going downstairs while behind the couch. As soon as he's out of sight, Emma starts crying.)</w:t>
      </w:r>
    </w:p>
    <w:p w:rsidR="00000000" w:rsidRDefault="004E651F">
      <w:r>
        <w:rPr>
          <w:b/>
        </w:rPr>
        <w:t>Chandler:</w:t>
      </w:r>
      <w:r>
        <w:t xml:space="preserve"> No, no, no, no! No, no, no, no! It's okay, it's okay. I didn't go. Don't cry, it's just a bit! I'm your uncle Chandler; funny is all I have!</w:t>
      </w:r>
    </w:p>
    <w:p w:rsidR="00000000" w:rsidRDefault="004E651F">
      <w:r>
        <w:rPr>
          <w:i/>
        </w:rPr>
        <w:t>(Monica enters from their bedroom with a calendar.)</w:t>
      </w:r>
    </w:p>
    <w:p w:rsidR="00000000" w:rsidRDefault="004E651F">
      <w:r>
        <w:rPr>
          <w:b/>
        </w:rPr>
        <w:t>Monica:</w:t>
      </w:r>
      <w:r>
        <w:t xml:space="preserve"> Okay, just so you know, I'm gonna be ovulating from to</w:t>
      </w:r>
      <w:r>
        <w:t>morrow until the sixth, so don't touch yourself in the next 48 hours.</w:t>
      </w:r>
    </w:p>
    <w:p w:rsidR="00000000" w:rsidRDefault="004E651F">
      <w:r>
        <w:rPr>
          <w:b/>
        </w:rPr>
        <w:t>Chandler:</w:t>
      </w:r>
      <w:r>
        <w:t xml:space="preserve"> I don't do that.</w:t>
      </w:r>
    </w:p>
    <w:p w:rsidR="00000000" w:rsidRDefault="004E651F">
      <w:r>
        <w:rPr>
          <w:i/>
        </w:rPr>
        <w:t>(Monica looks at him.)</w:t>
      </w:r>
    </w:p>
    <w:p w:rsidR="00000000" w:rsidRDefault="004E651F">
      <w:r>
        <w:rPr>
          <w:b/>
        </w:rPr>
        <w:t>Chandler:</w:t>
      </w:r>
      <w:r>
        <w:t xml:space="preserve"> I'll try to stop. Wait, did you say until the sixth?</w:t>
      </w:r>
    </w:p>
    <w:p w:rsidR="00000000" w:rsidRDefault="004E651F">
      <w:r>
        <w:rPr>
          <w:b/>
        </w:rPr>
        <w:t>Monica:</w:t>
      </w:r>
      <w:r>
        <w:t xml:space="preserve"> Yeah.</w:t>
      </w:r>
    </w:p>
    <w:p w:rsidR="00000000" w:rsidRDefault="004E651F">
      <w:r>
        <w:rPr>
          <w:b/>
        </w:rPr>
        <w:t>Chandler:</w:t>
      </w:r>
      <w:r>
        <w:t xml:space="preserve"> Today is the sixth.</w:t>
      </w:r>
    </w:p>
    <w:p w:rsidR="00000000" w:rsidRDefault="004E651F">
      <w:r>
        <w:rPr>
          <w:b/>
        </w:rPr>
        <w:t>Monica:</w:t>
      </w:r>
      <w:r>
        <w:t xml:space="preserve"> No, it's not.</w:t>
      </w:r>
    </w:p>
    <w:p w:rsidR="00000000" w:rsidRDefault="004E651F">
      <w:r>
        <w:rPr>
          <w:i/>
        </w:rPr>
        <w:t>(Points</w:t>
      </w:r>
      <w:r>
        <w:rPr>
          <w:i/>
        </w:rPr>
        <w:t xml:space="preserve"> at the calendar.)</w:t>
      </w:r>
    </w:p>
    <w:p w:rsidR="00000000" w:rsidRDefault="004E651F">
      <w:r>
        <w:rPr>
          <w:b/>
        </w:rPr>
        <w:t>Chandler:</w:t>
      </w:r>
      <w:r>
        <w:t xml:space="preserve"> Yes, it's also 2003.</w:t>
      </w:r>
    </w:p>
    <w:p w:rsidR="00000000" w:rsidRDefault="004E651F">
      <w:r>
        <w:rPr>
          <w:b/>
        </w:rPr>
        <w:t>Monica:</w:t>
      </w:r>
      <w:r>
        <w:t xml:space="preserve"> Oh my god. Today's the sixth?! I may be done ovulating! I may have also served some very questionable meat at the restaurant.</w:t>
      </w:r>
    </w:p>
    <w:p w:rsidR="00000000" w:rsidRDefault="004E651F">
      <w:r>
        <w:rPr>
          <w:b/>
        </w:rPr>
        <w:t>Chandler:</w:t>
      </w:r>
      <w:r>
        <w:t xml:space="preserve"> It's okay. Go take the test and see if we're okay.</w:t>
      </w:r>
    </w:p>
    <w:p w:rsidR="00000000" w:rsidRDefault="004E651F">
      <w:r>
        <w:rPr>
          <w:b/>
        </w:rPr>
        <w:t>Monica:</w:t>
      </w:r>
      <w:r>
        <w:t xml:space="preserve"> Oka</w:t>
      </w:r>
      <w:r>
        <w:t>y.</w:t>
      </w:r>
    </w:p>
    <w:p w:rsidR="00000000" w:rsidRDefault="004E651F">
      <w:r>
        <w:rPr>
          <w:i/>
        </w:rPr>
        <w:t>(She runs to the bathroom, while Chandler starts acting like a chicken in front of Emma. Emma is silent, however.)</w:t>
      </w:r>
    </w:p>
    <w:p w:rsidR="00000000" w:rsidRDefault="004E651F">
      <w:r>
        <w:rPr>
          <w:b/>
        </w:rPr>
        <w:t>Chandler:</w:t>
      </w:r>
      <w:r>
        <w:t xml:space="preserve"> Tough crib.</w:t>
      </w:r>
    </w:p>
    <w:p w:rsidR="00000000" w:rsidRDefault="004E651F">
      <w:r>
        <w:rPr>
          <w:b/>
        </w:rPr>
        <w:t>Monica:</w:t>
      </w:r>
      <w:r>
        <w:t xml:space="preserve"> Hey, where are all my ovulation-sticks? There's only one here.</w:t>
      </w:r>
    </w:p>
    <w:p w:rsidR="00000000" w:rsidRDefault="004E651F">
      <w:r>
        <w:rPr>
          <w:b/>
        </w:rPr>
        <w:t>Chandler:</w:t>
      </w:r>
      <w:r>
        <w:t xml:space="preserve"> I might have checked to see if I wa</w:t>
      </w:r>
      <w:r>
        <w:t>s ovulating a couple times.</w:t>
      </w:r>
    </w:p>
    <w:p w:rsidR="00000000" w:rsidRDefault="004E651F">
      <w:r>
        <w:rPr>
          <w:b/>
        </w:rPr>
        <w:t>Monica:</w:t>
      </w:r>
      <w:r>
        <w:t xml:space="preserve"> Chandler!</w:t>
      </w:r>
    </w:p>
    <w:p w:rsidR="00000000" w:rsidRDefault="004E651F">
      <w:r>
        <w:rPr>
          <w:b/>
        </w:rPr>
        <w:t>Chandler:</w:t>
      </w:r>
      <w:r>
        <w:t xml:space="preserve"> I am not working. There's not much to do around here!</w:t>
      </w:r>
    </w:p>
    <w:p w:rsidR="00000000" w:rsidRDefault="004E651F">
      <w:pPr>
        <w:rPr>
          <w:b/>
        </w:rPr>
      </w:pPr>
      <w:r>
        <w:rPr>
          <w:b/>
        </w:rPr>
        <w:t>Scene:</w:t>
      </w:r>
      <w:r>
        <w:rPr>
          <w:b/>
        </w:rPr>
        <w:br/>
      </w:r>
      <w:r>
        <w:rPr>
          <w:b/>
        </w:rPr>
        <w:t>Delmonico's restaurant. Ross is waiting for his blind date to show up. A waiter walks past him.</w:t>
      </w:r>
    </w:p>
    <w:p w:rsidR="00000000" w:rsidRDefault="004E651F">
      <w:r>
        <w:rPr>
          <w:b/>
        </w:rPr>
        <w:t>Ross:</w:t>
      </w:r>
      <w:r>
        <w:t xml:space="preserve"> Excuse me, is there a woman waiting a</w:t>
      </w:r>
      <w:r>
        <w:t>t the bar? Someone average height, dark hair, perhaps doing a puzzle?</w:t>
      </w:r>
    </w:p>
    <w:p w:rsidR="00000000" w:rsidRDefault="004E651F">
      <w:r>
        <w:rPr>
          <w:b/>
        </w:rPr>
        <w:t>Waiter:</w:t>
      </w:r>
      <w:r>
        <w:t xml:space="preserve"> Uh, there's a drunk Chinese guy.</w:t>
      </w:r>
    </w:p>
    <w:p w:rsidR="00000000" w:rsidRDefault="004E651F">
      <w:r>
        <w:rPr>
          <w:b/>
        </w:rPr>
        <w:t>Ross:</w:t>
      </w:r>
      <w:r>
        <w:t xml:space="preserve"> Well, if I'm still here in an hour, buy him a drink on me.</w:t>
      </w:r>
    </w:p>
    <w:p w:rsidR="00000000" w:rsidRDefault="004E651F">
      <w:r>
        <w:rPr>
          <w:b/>
        </w:rPr>
        <w:t>Waiter:</w:t>
      </w:r>
      <w:r>
        <w:t xml:space="preserve"> Can I get you another glass of wine? </w:t>
      </w:r>
    </w:p>
    <w:p w:rsidR="00000000" w:rsidRDefault="004E651F">
      <w:r>
        <w:rPr>
          <w:b/>
        </w:rPr>
        <w:t>Ross:</w:t>
      </w:r>
      <w:r>
        <w:t xml:space="preserve"> Nah, I don't know if I shoul</w:t>
      </w:r>
      <w:r>
        <w:t>d. I don't wanna be drunk when I go home alone.</w:t>
      </w:r>
    </w:p>
    <w:p w:rsidR="00000000" w:rsidRDefault="004E651F">
      <w:r>
        <w:rPr>
          <w:b/>
        </w:rPr>
        <w:t>Waiter:</w:t>
      </w:r>
      <w:r>
        <w:t xml:space="preserve"> Got stood up, huh?</w:t>
      </w:r>
    </w:p>
    <w:p w:rsidR="00000000" w:rsidRDefault="004E651F">
      <w:r>
        <w:rPr>
          <w:b/>
        </w:rPr>
        <w:t>Ross:</w:t>
      </w:r>
      <w:r>
        <w:t xml:space="preserve"> Yeah, it's no big deal. It's just a blind date.</w:t>
      </w:r>
    </w:p>
    <w:p w:rsidR="00000000" w:rsidRDefault="004E651F">
      <w:r>
        <w:rPr>
          <w:b/>
        </w:rPr>
        <w:t>Waiter:</w:t>
      </w:r>
      <w:r>
        <w:t xml:space="preserve"> Are you worried your date came, saw you, and left?</w:t>
      </w:r>
    </w:p>
    <w:p w:rsidR="00000000" w:rsidRDefault="004E651F">
      <w:r>
        <w:rPr>
          <w:b/>
        </w:rPr>
        <w:t>Ross:</w:t>
      </w:r>
      <w:r>
        <w:t xml:space="preserve"> No! </w:t>
      </w:r>
    </w:p>
    <w:p w:rsidR="00000000" w:rsidRDefault="004E651F">
      <w:r>
        <w:rPr>
          <w:i/>
        </w:rPr>
        <w:t>(The waiter leaves.)</w:t>
      </w:r>
    </w:p>
    <w:p w:rsidR="00000000" w:rsidRDefault="004E651F">
      <w:pPr>
        <w:rPr>
          <w:b/>
        </w:rPr>
      </w:pPr>
      <w:r>
        <w:rPr>
          <w:b/>
        </w:rPr>
        <w:t>Scene:</w:t>
      </w:r>
      <w:r>
        <w:rPr>
          <w:b/>
        </w:rPr>
        <w:br/>
      </w:r>
      <w:r>
        <w:rPr>
          <w:b/>
        </w:rPr>
        <w:t>Monica and Chandler's apartme</w:t>
      </w:r>
      <w:r>
        <w:rPr>
          <w:b/>
        </w:rPr>
        <w:t>nt. Monica emerges from the bathroom.</w:t>
      </w:r>
    </w:p>
    <w:p w:rsidR="00000000" w:rsidRDefault="004E651F">
      <w:r>
        <w:rPr>
          <w:b/>
        </w:rPr>
        <w:t>Monica:</w:t>
      </w:r>
      <w:r>
        <w:t xml:space="preserve"> We're okay. I'm still ovulating.</w:t>
      </w:r>
    </w:p>
    <w:p w:rsidR="00000000" w:rsidRDefault="004E651F">
      <w:r>
        <w:rPr>
          <w:b/>
        </w:rPr>
        <w:t>Chandler:</w:t>
      </w:r>
      <w:r>
        <w:t xml:space="preserve"> Oh, good, because as of four o'clock this afternoon, I am not. </w:t>
      </w:r>
    </w:p>
    <w:p w:rsidR="00000000" w:rsidRDefault="004E651F">
      <w:r>
        <w:rPr>
          <w:b/>
        </w:rPr>
        <w:t>Monica:</w:t>
      </w:r>
      <w:r>
        <w:t xml:space="preserve"> So, let's do this.</w:t>
      </w:r>
    </w:p>
    <w:p w:rsidR="00000000" w:rsidRDefault="004E651F">
      <w:r>
        <w:rPr>
          <w:b/>
        </w:rPr>
        <w:t>Chandler:</w:t>
      </w:r>
      <w:r>
        <w:t xml:space="preserve"> I - I don't think I can.</w:t>
      </w:r>
    </w:p>
    <w:p w:rsidR="00000000" w:rsidRDefault="004E651F">
      <w:r>
        <w:rPr>
          <w:b/>
        </w:rPr>
        <w:t>Monica:</w:t>
      </w:r>
      <w:r>
        <w:t xml:space="preserve"> Come on. I know you're not eighte</w:t>
      </w:r>
      <w:r>
        <w:t>en anymore, but give it a minute.</w:t>
      </w:r>
    </w:p>
    <w:p w:rsidR="00000000" w:rsidRDefault="004E651F">
      <w:r>
        <w:rPr>
          <w:b/>
        </w:rPr>
        <w:t>Chandler:</w:t>
      </w:r>
      <w:r>
        <w:t xml:space="preserve"> Because of Emma.</w:t>
      </w:r>
    </w:p>
    <w:p w:rsidR="00000000" w:rsidRDefault="004E651F">
      <w:r>
        <w:rPr>
          <w:b/>
        </w:rPr>
        <w:t>Monica:</w:t>
      </w:r>
      <w:r>
        <w:t xml:space="preserve"> Oh my god, Emma. Oh, sweetie, I forgot you were here. Oh, you're right, we can't do this. We can't leave her alone.</w:t>
      </w:r>
    </w:p>
    <w:p w:rsidR="00000000" w:rsidRDefault="004E651F">
      <w:r>
        <w:rPr>
          <w:b/>
        </w:rPr>
        <w:t>Chandler:</w:t>
      </w:r>
      <w:r>
        <w:t xml:space="preserve"> Sorry.</w:t>
      </w:r>
    </w:p>
    <w:p w:rsidR="00000000" w:rsidRDefault="004E651F">
      <w:r>
        <w:rPr>
          <w:b/>
        </w:rPr>
        <w:t>Monica:</w:t>
      </w:r>
      <w:r>
        <w:t xml:space="preserve"> Unless... Maybe we do it here. I mean, how muc</w:t>
      </w:r>
      <w:r>
        <w:t>h can she even be aware of at this age?</w:t>
      </w:r>
    </w:p>
    <w:p w:rsidR="00000000" w:rsidRDefault="004E651F">
      <w:r>
        <w:rPr>
          <w:b/>
        </w:rPr>
        <w:t>Chandler:</w:t>
      </w:r>
      <w:r>
        <w:t xml:space="preserve"> Well, she's aware when we leave the room. She may notice if we start... canoodling in it.</w:t>
      </w:r>
    </w:p>
    <w:p w:rsidR="00000000" w:rsidRDefault="004E651F">
      <w:r>
        <w:rPr>
          <w:b/>
        </w:rPr>
        <w:t>Monica:</w:t>
      </w:r>
      <w:r>
        <w:t xml:space="preserve"> Canoodling?</w:t>
      </w:r>
    </w:p>
    <w:p w:rsidR="00000000" w:rsidRDefault="004E651F">
      <w:r>
        <w:rPr>
          <w:b/>
        </w:rPr>
        <w:t>Chandler:</w:t>
      </w:r>
      <w:r>
        <w:t xml:space="preserve"> Well, I can't say "hump" or "screw" in front of the B-A-B-Y.</w:t>
      </w:r>
    </w:p>
    <w:p w:rsidR="00000000" w:rsidRDefault="004E651F">
      <w:r>
        <w:rPr>
          <w:b/>
        </w:rPr>
        <w:t>Monica:</w:t>
      </w:r>
      <w:r>
        <w:t xml:space="preserve"> I don't know. I m</w:t>
      </w:r>
      <w:r>
        <w:t>ean, I guess having sex in front of a baby isn't so...</w:t>
      </w:r>
    </w:p>
    <w:p w:rsidR="00000000" w:rsidRDefault="004E651F">
      <w:r>
        <w:rPr>
          <w:b/>
        </w:rPr>
        <w:t>Chandler:</w:t>
      </w:r>
      <w:r>
        <w:t xml:space="preserve"> Horrifying? Scarring? Something people go to jail for?</w:t>
      </w:r>
    </w:p>
    <w:p w:rsidR="00000000" w:rsidRDefault="004E651F">
      <w:r>
        <w:rPr>
          <w:b/>
        </w:rPr>
        <w:t>Monica:</w:t>
      </w:r>
      <w:r>
        <w:t xml:space="preserve"> I guess you're right.</w:t>
      </w:r>
    </w:p>
    <w:p w:rsidR="00000000" w:rsidRDefault="004E651F">
      <w:r>
        <w:rPr>
          <w:b/>
        </w:rPr>
        <w:t>Chandler:</w:t>
      </w:r>
      <w:r>
        <w:t xml:space="preserve"> You guess I'm right? When we stayed at that bed and breakfast, you wouldn't have sex with me bec</w:t>
      </w:r>
      <w:r>
        <w:t>ause you thought a deer was staring through the window.</w:t>
      </w:r>
    </w:p>
    <w:p w:rsidR="00000000" w:rsidRDefault="004E651F">
      <w:r>
        <w:rPr>
          <w:b/>
        </w:rPr>
        <w:t>Monica:</w:t>
      </w:r>
      <w:r>
        <w:t xml:space="preserve"> But what kind of a sick bastard wants to do it in front of a deer?</w:t>
      </w:r>
    </w:p>
    <w:p w:rsidR="00000000" w:rsidRDefault="004E651F">
      <w:pPr>
        <w:rPr>
          <w:b/>
        </w:rPr>
      </w:pPr>
      <w:r>
        <w:rPr>
          <w:b/>
        </w:rPr>
        <w:t>Scene:</w:t>
      </w:r>
      <w:r>
        <w:rPr>
          <w:b/>
        </w:rPr>
        <w:br/>
      </w:r>
      <w:r>
        <w:rPr>
          <w:b/>
        </w:rPr>
        <w:t>Another restaurant. Rachel is studying the menu together with her date, Steve.</w:t>
      </w:r>
    </w:p>
    <w:p w:rsidR="00000000" w:rsidRDefault="004E651F">
      <w:r>
        <w:rPr>
          <w:i/>
        </w:rPr>
        <w:t xml:space="preserve">(Steve is the stoned restaurateur from </w:t>
      </w:r>
      <w:hyperlink r:id="rId17" w:history="1">
        <w:r>
          <w:rPr>
            <w:rStyle w:val="Hyperlink"/>
            <w:i/>
          </w:rPr>
          <w:t>115: TOW the Stoned Guy</w:t>
        </w:r>
      </w:hyperlink>
      <w:r>
        <w:rPr>
          <w:i/>
        </w:rPr>
        <w:t>.)</w:t>
      </w:r>
    </w:p>
    <w:p w:rsidR="00000000" w:rsidRDefault="004E651F">
      <w:r>
        <w:rPr>
          <w:b/>
        </w:rPr>
        <w:t>Rachel:</w:t>
      </w:r>
      <w:r>
        <w:t xml:space="preserve"> Wow, everything looks so good! I think I'm gonna have the chicken.</w:t>
      </w:r>
    </w:p>
    <w:p w:rsidR="00000000" w:rsidRDefault="004E651F">
      <w:r>
        <w:rPr>
          <w:b/>
        </w:rPr>
        <w:t xml:space="preserve">Steve: </w:t>
      </w:r>
      <w:r>
        <w:rPr>
          <w:i/>
        </w:rPr>
        <w:t>(staring at Rachel)</w:t>
      </w:r>
      <w:r>
        <w:t xml:space="preserve"> I - I just have to say this; you're really beautiful.</w:t>
      </w:r>
    </w:p>
    <w:p w:rsidR="00000000" w:rsidRDefault="004E651F">
      <w:r>
        <w:rPr>
          <w:b/>
        </w:rPr>
        <w:t>Rachel:</w:t>
      </w:r>
      <w:r>
        <w:t xml:space="preserve"> Oh, </w:t>
      </w:r>
      <w:r>
        <w:t>well, that's - that's very sweet. Thank you.</w:t>
      </w:r>
    </w:p>
    <w:p w:rsidR="00000000" w:rsidRDefault="004E651F">
      <w:r>
        <w:rPr>
          <w:b/>
        </w:rPr>
        <w:t>Steve:</w:t>
      </w:r>
      <w:r>
        <w:t xml:space="preserve"> I'm kind of funny looking. </w:t>
      </w:r>
    </w:p>
    <w:p w:rsidR="00000000" w:rsidRDefault="004E651F">
      <w:r>
        <w:rPr>
          <w:b/>
        </w:rPr>
        <w:t>Rachel:</w:t>
      </w:r>
      <w:r>
        <w:t xml:space="preserve"> What?</w:t>
      </w:r>
    </w:p>
    <w:p w:rsidR="00000000" w:rsidRDefault="004E651F">
      <w:r>
        <w:rPr>
          <w:b/>
        </w:rPr>
        <w:t>Steve:</w:t>
      </w:r>
      <w:r>
        <w:t xml:space="preserve"> Oh, come on, you're way out of my league. Everybody in here knows it. Bet that guy over there's probably saying, "ooh, why she out with him? He must be ric</w:t>
      </w:r>
      <w:r>
        <w:t xml:space="preserve">h!" Well, I'm not! </w:t>
      </w:r>
    </w:p>
    <w:p w:rsidR="00000000" w:rsidRDefault="004E651F">
      <w:r>
        <w:rPr>
          <w:b/>
        </w:rPr>
        <w:t xml:space="preserve">Rachel: </w:t>
      </w:r>
      <w:r>
        <w:rPr>
          <w:i/>
        </w:rPr>
        <w:t>(feeling awkward)</w:t>
      </w:r>
      <w:r>
        <w:t xml:space="preserve"> So, what do think you wanna order? I'm really excited about that chicken.</w:t>
      </w:r>
    </w:p>
    <w:p w:rsidR="00000000" w:rsidRDefault="004E651F">
      <w:r>
        <w:rPr>
          <w:b/>
        </w:rPr>
        <w:t>Steve:</w:t>
      </w:r>
      <w:r>
        <w:t xml:space="preserve"> I'm not funny either. So, if you were thinking, "well, he's not that good-looking, but maybe we'll have some laughs"... That ain'</w:t>
      </w:r>
      <w:r>
        <w:t>t gonna happen.</w:t>
      </w:r>
    </w:p>
    <w:p w:rsidR="00000000" w:rsidRDefault="004E651F">
      <w:r>
        <w:rPr>
          <w:b/>
        </w:rPr>
        <w:t>Rachel:</w:t>
      </w:r>
      <w:r>
        <w:t xml:space="preserve"> Well, come on, Steve; let's not rule out nervous laughter. Hey, now wait a minute. Phoebe told me that - that you owned your own restaurant. That's impressive.</w:t>
      </w:r>
    </w:p>
    <w:p w:rsidR="00000000" w:rsidRDefault="004E651F">
      <w:r>
        <w:rPr>
          <w:b/>
        </w:rPr>
        <w:t>Steve:</w:t>
      </w:r>
      <w:r>
        <w:t xml:space="preserve"> I lost it. To drugs. </w:t>
      </w:r>
    </w:p>
    <w:p w:rsidR="00000000" w:rsidRDefault="004E651F">
      <w:r>
        <w:rPr>
          <w:i/>
        </w:rPr>
        <w:t xml:space="preserve">(Steve makes a face as if his mouth is too </w:t>
      </w:r>
      <w:r>
        <w:rPr>
          <w:i/>
        </w:rPr>
        <w:t>dry.)</w:t>
      </w:r>
    </w:p>
    <w:p w:rsidR="00000000" w:rsidRDefault="004E651F">
      <w:r>
        <w:rPr>
          <w:b/>
        </w:rPr>
        <w:t>Steve:</w:t>
      </w:r>
      <w:r>
        <w:t xml:space="preserve"> I silk-screen t-shirts now.</w:t>
      </w:r>
    </w:p>
    <w:p w:rsidR="00000000" w:rsidRDefault="004E651F">
      <w:r>
        <w:rPr>
          <w:b/>
        </w:rPr>
        <w:t>Rachel:</w:t>
      </w:r>
      <w:r>
        <w:t xml:space="preserve"> Really? What's that like?</w:t>
      </w:r>
    </w:p>
    <w:p w:rsidR="00000000" w:rsidRDefault="004E651F">
      <w:r>
        <w:rPr>
          <w:b/>
        </w:rPr>
        <w:t>Steve:</w:t>
      </w:r>
      <w:r>
        <w:t xml:space="preserve"> It's really fulfilling doing something you hate for no money. That's right. I have no money, I'm not funny, I live in a studio apartment with two other guys, and I'm pretty s</w:t>
      </w:r>
      <w:r>
        <w:t>ure I'm infertile.</w:t>
      </w:r>
    </w:p>
    <w:p w:rsidR="00000000" w:rsidRDefault="004E651F">
      <w:r>
        <w:rPr>
          <w:b/>
        </w:rPr>
        <w:t xml:space="preserve">Rachel: </w:t>
      </w:r>
      <w:r>
        <w:rPr>
          <w:i/>
        </w:rPr>
        <w:t>(awkward chuckle)</w:t>
      </w:r>
      <w:r>
        <w:t xml:space="preserve"> Now, come on, come on, Steve. There must be something that you like about yourself. </w:t>
      </w:r>
    </w:p>
    <w:p w:rsidR="00000000" w:rsidRDefault="004E651F">
      <w:r>
        <w:rPr>
          <w:b/>
        </w:rPr>
        <w:t>Steve:</w:t>
      </w:r>
      <w:r>
        <w:t xml:space="preserve"> I do like my hair.</w:t>
      </w:r>
    </w:p>
    <w:p w:rsidR="00000000" w:rsidRDefault="004E651F">
      <w:r>
        <w:rPr>
          <w:b/>
        </w:rPr>
        <w:t>Rachel:</w:t>
      </w:r>
      <w:r>
        <w:t xml:space="preserve"> Really? </w:t>
      </w:r>
    </w:p>
    <w:p w:rsidR="00000000" w:rsidRDefault="004E651F">
      <w:pPr>
        <w:rPr>
          <w:b/>
        </w:rPr>
      </w:pPr>
      <w:r>
        <w:rPr>
          <w:b/>
        </w:rPr>
        <w:t>Scene:</w:t>
      </w:r>
      <w:r>
        <w:rPr>
          <w:b/>
        </w:rPr>
        <w:br/>
      </w:r>
      <w:r>
        <w:rPr>
          <w:b/>
        </w:rPr>
        <w:t>Central Perk. Phoebe and Joey are there. Phoebe's cell phone rings.</w:t>
      </w:r>
    </w:p>
    <w:p w:rsidR="00000000" w:rsidRDefault="004E651F">
      <w:r>
        <w:rPr>
          <w:b/>
        </w:rPr>
        <w:t>Phoebe:</w:t>
      </w:r>
      <w:r>
        <w:t xml:space="preserve"> </w:t>
      </w:r>
      <w:r>
        <w:t>Hello?</w:t>
      </w:r>
    </w:p>
    <w:p w:rsidR="00000000" w:rsidRDefault="004E651F">
      <w:r>
        <w:rPr>
          <w:i/>
        </w:rPr>
        <w:t>(Rachel is still at the restaurant, but Steve is gone.)</w:t>
      </w:r>
    </w:p>
    <w:p w:rsidR="00000000" w:rsidRDefault="004E651F">
      <w:r>
        <w:rPr>
          <w:b/>
        </w:rPr>
        <w:t>Rachel:</w:t>
      </w:r>
      <w:r>
        <w:t xml:space="preserve"> Phoebe, it's me. I'm going to hunt you down and kill you!</w:t>
      </w:r>
    </w:p>
    <w:p w:rsidR="00000000" w:rsidRDefault="004E651F">
      <w:r>
        <w:rPr>
          <w:b/>
        </w:rPr>
        <w:t>Phoebe:</w:t>
      </w:r>
      <w:r>
        <w:t xml:space="preserve"> Hey, Raych!</w:t>
      </w:r>
    </w:p>
    <w:p w:rsidR="00000000" w:rsidRDefault="004E651F">
      <w:r>
        <w:rPr>
          <w:b/>
        </w:rPr>
        <w:t>Rachel:</w:t>
      </w:r>
      <w:r>
        <w:t xml:space="preserve"> This is the worst date ever. How could you set me up with this creep?</w:t>
      </w:r>
    </w:p>
    <w:p w:rsidR="00000000" w:rsidRDefault="004E651F">
      <w:r>
        <w:rPr>
          <w:b/>
        </w:rPr>
        <w:t>Phoebe:</w:t>
      </w:r>
      <w:r>
        <w:t xml:space="preserve"> You know, you are tal</w:t>
      </w:r>
      <w:r>
        <w:t xml:space="preserve">king about one of my dear, dear friends. </w:t>
      </w:r>
    </w:p>
    <w:p w:rsidR="00000000" w:rsidRDefault="004E651F">
      <w:r>
        <w:rPr>
          <w:b/>
        </w:rPr>
        <w:t>Rachel:</w:t>
      </w:r>
      <w:r>
        <w:t xml:space="preserve"> I don't care! This guy is a nightmare!</w:t>
      </w:r>
    </w:p>
    <w:p w:rsidR="00000000" w:rsidRDefault="004E651F">
      <w:r>
        <w:rPr>
          <w:b/>
        </w:rPr>
        <w:t>Phoebe:</w:t>
      </w:r>
      <w:r>
        <w:t xml:space="preserve"> Oh, right, so he gets a little crazy when he's stoned.</w:t>
      </w:r>
    </w:p>
    <w:p w:rsidR="00000000" w:rsidRDefault="004E651F">
      <w:r>
        <w:rPr>
          <w:b/>
        </w:rPr>
        <w:t>Rachel:</w:t>
      </w:r>
      <w:r>
        <w:t xml:space="preserve"> He's not stoned.</w:t>
      </w:r>
    </w:p>
    <w:p w:rsidR="00000000" w:rsidRDefault="004E651F">
      <w:r>
        <w:rPr>
          <w:b/>
        </w:rPr>
        <w:t>Phoebe:</w:t>
      </w:r>
      <w:r>
        <w:t xml:space="preserve"> Did he go out for a cigarette? </w:t>
      </w:r>
    </w:p>
    <w:p w:rsidR="00000000" w:rsidRDefault="004E651F">
      <w:r>
        <w:rPr>
          <w:b/>
        </w:rPr>
        <w:t>Rachel:</w:t>
      </w:r>
      <w:r>
        <w:t xml:space="preserve"> Yeah, four times.</w:t>
      </w:r>
    </w:p>
    <w:p w:rsidR="00000000" w:rsidRDefault="004E651F">
      <w:r>
        <w:rPr>
          <w:b/>
        </w:rPr>
        <w:t>Phoebe:</w:t>
      </w:r>
      <w:r>
        <w:t xml:space="preserve"> My de</w:t>
      </w:r>
      <w:r>
        <w:t>ar, sweet Raych.</w:t>
      </w:r>
    </w:p>
    <w:p w:rsidR="00000000" w:rsidRDefault="004E651F">
      <w:r>
        <w:rPr>
          <w:i/>
        </w:rPr>
        <w:t>(Rachel hangs up in disgust.)</w:t>
      </w:r>
    </w:p>
    <w:p w:rsidR="00000000" w:rsidRDefault="004E651F">
      <w:r>
        <w:rPr>
          <w:b/>
        </w:rPr>
        <w:t xml:space="preserve">Phoebe: </w:t>
      </w:r>
      <w:r>
        <w:rPr>
          <w:i/>
        </w:rPr>
        <w:t>(to Joey)</w:t>
      </w:r>
      <w:r>
        <w:t xml:space="preserve"> Well, our plan is working. Rachel is having a miserable time, and Ross is just stood up somewhere at a restaurant all alone.</w:t>
      </w:r>
    </w:p>
    <w:p w:rsidR="00000000" w:rsidRDefault="004E651F">
      <w:r>
        <w:rPr>
          <w:b/>
        </w:rPr>
        <w:t>Joey:</w:t>
      </w:r>
      <w:r>
        <w:t xml:space="preserve"> Oh, great, pretty soon they'll be back together.</w:t>
      </w:r>
    </w:p>
    <w:p w:rsidR="00000000" w:rsidRDefault="004E651F">
      <w:r>
        <w:rPr>
          <w:b/>
        </w:rPr>
        <w:t>Phoebe:</w:t>
      </w:r>
      <w:r>
        <w:t xml:space="preserve"> By </w:t>
      </w:r>
      <w:r>
        <w:t>the time anyone's figured out what we've done, we'll be in sunny Mexico....Oh, wait, that's the end of a different plan.</w:t>
      </w:r>
    </w:p>
    <w:p w:rsidR="00000000" w:rsidRDefault="004E651F">
      <w:pPr>
        <w:rPr>
          <w:b/>
        </w:rPr>
      </w:pPr>
      <w:r>
        <w:rPr>
          <w:b/>
        </w:rPr>
        <w:t>Scene:</w:t>
      </w:r>
      <w:r>
        <w:rPr>
          <w:b/>
        </w:rPr>
        <w:br/>
      </w:r>
      <w:r>
        <w:rPr>
          <w:b/>
        </w:rPr>
        <w:t xml:space="preserve">Monica and Chandler's apartment. Emma has fallen asleep in her playpen, and Chandler has fallen asleep right next to her on the </w:t>
      </w:r>
      <w:r>
        <w:rPr>
          <w:b/>
        </w:rPr>
        <w:t>floor. He's even sucking on a pacifier.</w:t>
      </w:r>
    </w:p>
    <w:p w:rsidR="00000000" w:rsidRDefault="004E651F">
      <w:r>
        <w:rPr>
          <w:b/>
        </w:rPr>
        <w:t>Monica:</w:t>
      </w:r>
      <w:r>
        <w:t xml:space="preserve"> She's asleep. Chandler?</w:t>
      </w:r>
    </w:p>
    <w:p w:rsidR="00000000" w:rsidRDefault="004E651F">
      <w:r>
        <w:rPr>
          <w:i/>
        </w:rPr>
        <w:t>(Chandler wakes up and looks a bit confused when he finds that he has a pacifier in his mouth.)</w:t>
      </w:r>
    </w:p>
    <w:p w:rsidR="00000000" w:rsidRDefault="004E651F">
      <w:r>
        <w:rPr>
          <w:b/>
        </w:rPr>
        <w:t>Monica:</w:t>
      </w:r>
      <w:r>
        <w:t xml:space="preserve"> What are you doing?</w:t>
      </w:r>
    </w:p>
    <w:p w:rsidR="00000000" w:rsidRDefault="004E651F">
      <w:r>
        <w:rPr>
          <w:b/>
        </w:rPr>
        <w:t>Chandler:</w:t>
      </w:r>
      <w:r>
        <w:t xml:space="preserve"> Emma was doing it!</w:t>
      </w:r>
    </w:p>
    <w:p w:rsidR="00000000" w:rsidRDefault="004E651F">
      <w:r>
        <w:rPr>
          <w:b/>
        </w:rPr>
        <w:t>Monica:</w:t>
      </w:r>
      <w:r>
        <w:t xml:space="preserve"> She's asleep.</w:t>
      </w:r>
    </w:p>
    <w:p w:rsidR="00000000" w:rsidRDefault="004E651F">
      <w:r>
        <w:rPr>
          <w:b/>
        </w:rPr>
        <w:t>Chandler:</w:t>
      </w:r>
      <w:r>
        <w:t xml:space="preserve"> Ooh, she's asleep, that means we can...</w:t>
      </w:r>
    </w:p>
    <w:p w:rsidR="00000000" w:rsidRDefault="004E651F">
      <w:r>
        <w:rPr>
          <w:b/>
        </w:rPr>
        <w:t>Monica:</w:t>
      </w:r>
      <w:r>
        <w:t xml:space="preserve"> Yes, but we have to be fast.</w:t>
      </w:r>
    </w:p>
    <w:p w:rsidR="00000000" w:rsidRDefault="004E651F">
      <w:r>
        <w:rPr>
          <w:b/>
        </w:rPr>
        <w:t xml:space="preserve">Chandler: </w:t>
      </w:r>
      <w:r>
        <w:rPr>
          <w:i/>
        </w:rPr>
        <w:t>(laughs)</w:t>
      </w:r>
      <w:r>
        <w:t xml:space="preserve"> Okay, I'll try. And you can't make any noise.</w:t>
      </w:r>
    </w:p>
    <w:p w:rsidR="00000000" w:rsidRDefault="004E651F">
      <w:r>
        <w:rPr>
          <w:b/>
        </w:rPr>
        <w:t xml:space="preserve">Monica: </w:t>
      </w:r>
      <w:r>
        <w:rPr>
          <w:i/>
        </w:rPr>
        <w:t>(laughs)</w:t>
      </w:r>
      <w:r>
        <w:t xml:space="preserve"> Okay, I'll try. </w:t>
      </w:r>
    </w:p>
    <w:p w:rsidR="00000000" w:rsidRDefault="004E651F">
      <w:r>
        <w:rPr>
          <w:i/>
        </w:rPr>
        <w:t>(They run to the bedroom and close the door carefully just as Joey enters.)</w:t>
      </w:r>
    </w:p>
    <w:p w:rsidR="00000000" w:rsidRDefault="004E651F">
      <w:r>
        <w:rPr>
          <w:b/>
        </w:rPr>
        <w:t>Joe</w:t>
      </w:r>
      <w:r>
        <w:rPr>
          <w:b/>
        </w:rPr>
        <w:t>y:</w:t>
      </w:r>
      <w:r>
        <w:t xml:space="preserve"> Hello?</w:t>
      </w:r>
    </w:p>
    <w:p w:rsidR="00000000" w:rsidRDefault="004E651F">
      <w:r>
        <w:rPr>
          <w:i/>
        </w:rPr>
        <w:t>(Emma starts making noises, and Joey walks over to her playpen.)</w:t>
      </w:r>
    </w:p>
    <w:p w:rsidR="00000000" w:rsidRDefault="004E651F">
      <w:r>
        <w:rPr>
          <w:b/>
        </w:rPr>
        <w:t>Joey:</w:t>
      </w:r>
      <w:r>
        <w:t xml:space="preserve"> Emma? Hey! Hi!</w:t>
      </w:r>
    </w:p>
    <w:p w:rsidR="00000000" w:rsidRDefault="004E651F">
      <w:r>
        <w:rPr>
          <w:i/>
        </w:rPr>
        <w:t>(He picks her up.)</w:t>
      </w:r>
    </w:p>
    <w:p w:rsidR="00000000" w:rsidRDefault="004E651F">
      <w:r>
        <w:rPr>
          <w:b/>
        </w:rPr>
        <w:t>Joey:</w:t>
      </w:r>
      <w:r>
        <w:t xml:space="preserve"> How are ya? How are ya? Where are your babysitters, huh? Why's the bedroom door closed?</w:t>
      </w:r>
    </w:p>
    <w:p w:rsidR="00000000" w:rsidRDefault="004E651F">
      <w:r>
        <w:rPr>
          <w:i/>
        </w:rPr>
        <w:t>(He walks over, but just before he knocks on th</w:t>
      </w:r>
      <w:r>
        <w:rPr>
          <w:i/>
        </w:rPr>
        <w:t>e door, he hears some moans and looks shocked.)</w:t>
      </w:r>
    </w:p>
    <w:p w:rsidR="00000000" w:rsidRDefault="004E651F">
      <w:r>
        <w:rPr>
          <w:b/>
        </w:rPr>
        <w:t>Joey:</w:t>
      </w:r>
      <w:r>
        <w:t xml:space="preserve"> You can't have S-E-X, when you're taking care of the B-A-B-I-E!</w:t>
      </w:r>
    </w:p>
    <w:p w:rsidR="00000000" w:rsidRDefault="004E651F">
      <w:r>
        <w:rPr>
          <w:i/>
        </w:rPr>
        <w:t>(He walks out quickly with Emma in his arms.)</w:t>
      </w:r>
    </w:p>
    <w:p w:rsidR="00000000" w:rsidRDefault="004E651F">
      <w:pPr>
        <w:rPr>
          <w:b/>
        </w:rPr>
      </w:pPr>
      <w:r>
        <w:rPr>
          <w:b/>
        </w:rPr>
        <w:t>Scene:</w:t>
      </w:r>
      <w:r>
        <w:rPr>
          <w:b/>
        </w:rPr>
        <w:br/>
      </w:r>
      <w:r>
        <w:rPr>
          <w:b/>
        </w:rPr>
        <w:t>Delmonico's. Ross is still waiting for his date and drinking wine. The waiter comes u</w:t>
      </w:r>
      <w:r>
        <w:rPr>
          <w:b/>
        </w:rPr>
        <w:t>p to him again.</w:t>
      </w:r>
    </w:p>
    <w:p w:rsidR="00000000" w:rsidRDefault="004E651F">
      <w:r>
        <w:rPr>
          <w:b/>
        </w:rPr>
        <w:t>Waiter:</w:t>
      </w:r>
      <w:r>
        <w:t xml:space="preserve"> I've got bad news. The Chinese guy left. </w:t>
      </w:r>
    </w:p>
    <w:p w:rsidR="00000000" w:rsidRDefault="004E651F">
      <w:r>
        <w:rPr>
          <w:b/>
        </w:rPr>
        <w:t>Ross:</w:t>
      </w:r>
      <w:r>
        <w:t xml:space="preserve"> Eh, if it was meant to be, it's meant to be.</w:t>
      </w:r>
    </w:p>
    <w:p w:rsidR="00000000" w:rsidRDefault="004E651F">
      <w:r>
        <w:rPr>
          <w:b/>
        </w:rPr>
        <w:t>Waiter:</w:t>
      </w:r>
      <w:r>
        <w:t xml:space="preserve"> Look; you got stood up, who cares? We're gonna show you a good time. Just sit and relax. In fact, let me bring you a crab cake appe</w:t>
      </w:r>
      <w:r>
        <w:t>tizer on the house.</w:t>
      </w:r>
    </w:p>
    <w:p w:rsidR="00000000" w:rsidRDefault="004E651F">
      <w:r>
        <w:rPr>
          <w:b/>
        </w:rPr>
        <w:t>Ross:</w:t>
      </w:r>
      <w:r>
        <w:t xml:space="preserve"> Wow, free crab cakes. Well, that's nice. Although I was hoping to have sex tonight.</w:t>
      </w:r>
    </w:p>
    <w:p w:rsidR="00000000" w:rsidRDefault="004E651F">
      <w:r>
        <w:rPr>
          <w:b/>
        </w:rPr>
        <w:t>Waiter:</w:t>
      </w:r>
      <w:r>
        <w:t xml:space="preserve"> Ooh...</w:t>
      </w:r>
    </w:p>
    <w:p w:rsidR="00000000" w:rsidRDefault="004E651F">
      <w:r>
        <w:rPr>
          <w:i/>
        </w:rPr>
        <w:t>(Ross sees the waiter looking at him.)</w:t>
      </w:r>
    </w:p>
    <w:p w:rsidR="00000000" w:rsidRDefault="004E651F">
      <w:r>
        <w:rPr>
          <w:b/>
        </w:rPr>
        <w:t>Ross:</w:t>
      </w:r>
      <w:r>
        <w:t xml:space="preserve"> Just the crab cakes.</w:t>
      </w:r>
    </w:p>
    <w:p w:rsidR="00000000" w:rsidRDefault="004E651F">
      <w:r>
        <w:rPr>
          <w:i/>
        </w:rPr>
        <w:t>(Meanwhile, another waiter has come up to the first waiter.)</w:t>
      </w:r>
    </w:p>
    <w:p w:rsidR="00000000" w:rsidRDefault="004E651F">
      <w:r>
        <w:rPr>
          <w:b/>
        </w:rPr>
        <w:t>Wait</w:t>
      </w:r>
      <w:r>
        <w:rPr>
          <w:b/>
        </w:rPr>
        <w:t>er #2:</w:t>
      </w:r>
      <w:r>
        <w:t xml:space="preserve"> What are you doing? Are you trying to get him to stay? Because you can't do that.</w:t>
      </w:r>
    </w:p>
    <w:p w:rsidR="00000000" w:rsidRDefault="004E651F">
      <w:r>
        <w:rPr>
          <w:b/>
        </w:rPr>
        <w:t>Waiter:</w:t>
      </w:r>
      <w:r>
        <w:t xml:space="preserve"> Just get out of here, okay?</w:t>
      </w:r>
    </w:p>
    <w:p w:rsidR="00000000" w:rsidRDefault="004E651F">
      <w:r>
        <w:rPr>
          <w:b/>
        </w:rPr>
        <w:t>Ross:</w:t>
      </w:r>
      <w:r>
        <w:t xml:space="preserve"> What's - what's going on?</w:t>
      </w:r>
    </w:p>
    <w:p w:rsidR="00000000" w:rsidRDefault="004E651F">
      <w:r>
        <w:rPr>
          <w:b/>
        </w:rPr>
        <w:t>Waiter:</w:t>
      </w:r>
      <w:r>
        <w:t xml:space="preserve"> Eh, okay, the waiters have a little pool going. We have a bet on how long it'll take before</w:t>
      </w:r>
      <w:r>
        <w:t xml:space="preserve"> you give up and go home.</w:t>
      </w:r>
    </w:p>
    <w:p w:rsidR="00000000" w:rsidRDefault="004E651F">
      <w:r>
        <w:rPr>
          <w:b/>
        </w:rPr>
        <w:t>Ross:</w:t>
      </w:r>
      <w:r>
        <w:t xml:space="preserve"> What? You - you're making money off my misery?</w:t>
      </w:r>
    </w:p>
    <w:p w:rsidR="00000000" w:rsidRDefault="004E651F">
      <w:r>
        <w:rPr>
          <w:b/>
        </w:rPr>
        <w:t>Waiter:</w:t>
      </w:r>
      <w:r>
        <w:t xml:space="preserve"> Well, if you stay till 9:20, I am.</w:t>
      </w:r>
    </w:p>
    <w:p w:rsidR="00000000" w:rsidRDefault="004E651F">
      <w:r>
        <w:rPr>
          <w:b/>
        </w:rPr>
        <w:t>Ross:</w:t>
      </w:r>
      <w:r>
        <w:t xml:space="preserve"> This is unbelievable. I - I have never been so insulted in my life. Now, if you'll wrap up my free crab cakes, I'll be on my way</w:t>
      </w:r>
      <w:r>
        <w:t>.</w:t>
      </w:r>
    </w:p>
    <w:p w:rsidR="00000000" w:rsidRDefault="004E651F">
      <w:pPr>
        <w:rPr>
          <w:b/>
        </w:rPr>
      </w:pPr>
      <w:r>
        <w:rPr>
          <w:b/>
        </w:rPr>
        <w:t>Scene:</w:t>
      </w:r>
      <w:r>
        <w:rPr>
          <w:b/>
        </w:rPr>
        <w:br/>
      </w:r>
      <w:r>
        <w:rPr>
          <w:b/>
        </w:rPr>
        <w:t>Monica and Chandler's apartment. They're done and come out of their bedroom. Emma is still gone.</w:t>
      </w:r>
    </w:p>
    <w:p w:rsidR="00000000" w:rsidRDefault="004E651F">
      <w:r>
        <w:rPr>
          <w:b/>
        </w:rPr>
        <w:t>Monica:</w:t>
      </w:r>
      <w:r>
        <w:t xml:space="preserve"> Well, that was weird. You were loud, and I was fast.</w:t>
      </w:r>
    </w:p>
    <w:p w:rsidR="00000000" w:rsidRDefault="004E651F">
      <w:r>
        <w:rPr>
          <w:b/>
        </w:rPr>
        <w:t>Chandler:</w:t>
      </w:r>
      <w:r>
        <w:t xml:space="preserve"> I think we may have really done it this time.</w:t>
      </w:r>
    </w:p>
    <w:p w:rsidR="00000000" w:rsidRDefault="004E651F">
      <w:r>
        <w:rPr>
          <w:b/>
        </w:rPr>
        <w:t>Monica:</w:t>
      </w:r>
      <w:r>
        <w:t xml:space="preserve"> Oh, I wish I didn't have </w:t>
      </w:r>
      <w:r>
        <w:t>to wait to take a pregnancy test.</w:t>
      </w:r>
    </w:p>
    <w:p w:rsidR="00000000" w:rsidRDefault="004E651F">
      <w:r>
        <w:rPr>
          <w:b/>
        </w:rPr>
        <w:t>Chandler:</w:t>
      </w:r>
      <w:r>
        <w:t xml:space="preserve"> You may wanna get some more of those too.</w:t>
      </w:r>
    </w:p>
    <w:p w:rsidR="00000000" w:rsidRDefault="004E651F">
      <w:r>
        <w:rPr>
          <w:i/>
        </w:rPr>
        <w:t>(They walk over to the playpen.)</w:t>
      </w:r>
    </w:p>
    <w:p w:rsidR="00000000" w:rsidRDefault="004E651F">
      <w:r>
        <w:rPr>
          <w:b/>
        </w:rPr>
        <w:t>Chandler:</w:t>
      </w:r>
      <w:r>
        <w:t xml:space="preserve"> Where's Emma?</w:t>
      </w:r>
    </w:p>
    <w:p w:rsidR="00000000" w:rsidRDefault="004E651F">
      <w:r>
        <w:rPr>
          <w:b/>
        </w:rPr>
        <w:t>Monica:</w:t>
      </w:r>
      <w:r>
        <w:t xml:space="preserve"> Oh my god, where's Emma? Where's Emma?</w:t>
      </w:r>
    </w:p>
    <w:p w:rsidR="00000000" w:rsidRDefault="004E651F">
      <w:r>
        <w:rPr>
          <w:b/>
        </w:rPr>
        <w:t>Chandler:</w:t>
      </w:r>
      <w:r>
        <w:t xml:space="preserve"> Don't ask me, I was in there canoodling you!</w:t>
      </w:r>
    </w:p>
    <w:p w:rsidR="00000000" w:rsidRDefault="004E651F">
      <w:r>
        <w:rPr>
          <w:b/>
        </w:rPr>
        <w:t>Monica:</w:t>
      </w:r>
      <w:r>
        <w:t xml:space="preserve"> Oka</w:t>
      </w:r>
      <w:r>
        <w:t>y, okay, I'm sure that Rachel came home early and picked up Emma. You go look across the hall, and I'll call her cell.</w:t>
      </w:r>
    </w:p>
    <w:p w:rsidR="00000000" w:rsidRDefault="004E651F">
      <w:r>
        <w:rPr>
          <w:b/>
        </w:rPr>
        <w:t>Chandler:</w:t>
      </w:r>
      <w:r>
        <w:t xml:space="preserve"> Okay. </w:t>
      </w:r>
      <w:r>
        <w:rPr>
          <w:i/>
        </w:rPr>
        <w:t>(Runs out.)</w:t>
      </w:r>
    </w:p>
    <w:p w:rsidR="00000000" w:rsidRDefault="004E651F">
      <w:r>
        <w:rPr>
          <w:b/>
        </w:rPr>
        <w:t>Monica:</w:t>
      </w:r>
      <w:r>
        <w:t xml:space="preserve"> Hey, you better hope that we're pregnant, because one way or another, we're giving a baby back to Rac</w:t>
      </w:r>
      <w:r>
        <w:t>hel.</w:t>
      </w:r>
    </w:p>
    <w:p w:rsidR="00000000" w:rsidRDefault="004E651F">
      <w:pPr>
        <w:rPr>
          <w:b/>
        </w:rPr>
      </w:pPr>
      <w:r>
        <w:rPr>
          <w:b/>
        </w:rPr>
        <w:t>Scene:</w:t>
      </w:r>
      <w:r>
        <w:rPr>
          <w:b/>
        </w:rPr>
        <w:br/>
      </w:r>
      <w:r>
        <w:rPr>
          <w:b/>
        </w:rPr>
        <w:t>The street in front of Central Perk. Rachel and Steve are walking home from their date. Steve is sobbing.</w:t>
      </w:r>
    </w:p>
    <w:p w:rsidR="00000000" w:rsidRDefault="004E651F">
      <w:r>
        <w:rPr>
          <w:b/>
        </w:rPr>
        <w:t xml:space="preserve">Steve: </w:t>
      </w:r>
      <w:r>
        <w:rPr>
          <w:i/>
        </w:rPr>
        <w:t>(sobbing)</w:t>
      </w:r>
      <w:r>
        <w:t xml:space="preserve"> I - I can't believe I</w:t>
      </w:r>
      <w:r>
        <w:t>抦</w:t>
      </w:r>
      <w:r>
        <w:t xml:space="preserve"> crying in front of you. You must think I'm so pathetic.</w:t>
      </w:r>
    </w:p>
    <w:p w:rsidR="00000000" w:rsidRDefault="004E651F">
      <w:r>
        <w:rPr>
          <w:b/>
        </w:rPr>
        <w:t>Rachel:</w:t>
      </w:r>
      <w:r>
        <w:t xml:space="preserve"> No, no, no, I admire a man who can</w:t>
      </w:r>
      <w:r>
        <w:t xml:space="preserve"> cry.</w:t>
      </w:r>
    </w:p>
    <w:p w:rsidR="00000000" w:rsidRDefault="004E651F">
      <w:r>
        <w:rPr>
          <w:b/>
        </w:rPr>
        <w:t>Steve:</w:t>
      </w:r>
      <w:r>
        <w:t xml:space="preserve"> Really?</w:t>
      </w:r>
    </w:p>
    <w:p w:rsidR="00000000" w:rsidRDefault="004E651F">
      <w:r>
        <w:rPr>
          <w:i/>
        </w:rPr>
        <w:t>(He puts his hand on her shoulder.)</w:t>
      </w:r>
    </w:p>
    <w:p w:rsidR="00000000" w:rsidRDefault="004E651F">
      <w:r>
        <w:rPr>
          <w:b/>
        </w:rPr>
        <w:t>Rachel:</w:t>
      </w:r>
      <w:r>
        <w:t xml:space="preserve"> Don't touch my coat!</w:t>
      </w:r>
    </w:p>
    <w:p w:rsidR="00000000" w:rsidRDefault="004E651F">
      <w:r>
        <w:rPr>
          <w:i/>
        </w:rPr>
        <w:t>(Her cell phone rings.)</w:t>
      </w:r>
    </w:p>
    <w:p w:rsidR="00000000" w:rsidRDefault="004E651F">
      <w:r>
        <w:rPr>
          <w:b/>
        </w:rPr>
        <w:t>Rachel:</w:t>
      </w:r>
      <w:r>
        <w:t xml:space="preserve"> Oh, sorry, it's my phone. Hello?</w:t>
      </w:r>
    </w:p>
    <w:p w:rsidR="00000000" w:rsidRDefault="004E651F">
      <w:r>
        <w:rPr>
          <w:b/>
        </w:rPr>
        <w:t xml:space="preserve">Monica: </w:t>
      </w:r>
      <w:r>
        <w:rPr>
          <w:i/>
        </w:rPr>
        <w:t>(on phone)</w:t>
      </w:r>
      <w:r>
        <w:t xml:space="preserve"> Hey, Raych, how's it going?</w:t>
      </w:r>
    </w:p>
    <w:p w:rsidR="00000000" w:rsidRDefault="004E651F">
      <w:r>
        <w:rPr>
          <w:b/>
        </w:rPr>
        <w:t>Rachel:</w:t>
      </w:r>
      <w:r>
        <w:t xml:space="preserve"> Oh my god, this is the worst date ever!</w:t>
      </w:r>
    </w:p>
    <w:p w:rsidR="00000000" w:rsidRDefault="004E651F">
      <w:r>
        <w:rPr>
          <w:i/>
        </w:rPr>
        <w:t>(Steve sta</w:t>
      </w:r>
      <w:r>
        <w:rPr>
          <w:i/>
        </w:rPr>
        <w:t>rts crying loudly.)</w:t>
      </w:r>
    </w:p>
    <w:p w:rsidR="00000000" w:rsidRDefault="004E651F">
      <w:r>
        <w:rPr>
          <w:b/>
        </w:rPr>
        <w:t xml:space="preserve">Rachel: </w:t>
      </w:r>
      <w:r>
        <w:rPr>
          <w:i/>
        </w:rPr>
        <w:t>(to Steve)</w:t>
      </w:r>
      <w:r>
        <w:t xml:space="preserve"> Look, you know what, I'm sorry, but did you really think that this was going well? </w:t>
      </w:r>
      <w:r>
        <w:rPr>
          <w:i/>
        </w:rPr>
        <w:t>(To Monica.)</w:t>
      </w:r>
      <w:r>
        <w:t xml:space="preserve"> What's up?</w:t>
      </w:r>
    </w:p>
    <w:p w:rsidR="00000000" w:rsidRDefault="004E651F">
      <w:r>
        <w:rPr>
          <w:b/>
        </w:rPr>
        <w:t>Monica:</w:t>
      </w:r>
      <w:r>
        <w:t xml:space="preserve"> Hey, did you stop by here?</w:t>
      </w:r>
    </w:p>
    <w:p w:rsidR="00000000" w:rsidRDefault="004E651F">
      <w:r>
        <w:rPr>
          <w:b/>
        </w:rPr>
        <w:t>Rachel:</w:t>
      </w:r>
      <w:r>
        <w:t xml:space="preserve"> No.</w:t>
      </w:r>
    </w:p>
    <w:p w:rsidR="00000000" w:rsidRDefault="004E651F">
      <w:r>
        <w:rPr>
          <w:b/>
        </w:rPr>
        <w:t>Monica:</w:t>
      </w:r>
      <w:r>
        <w:t xml:space="preserve"> Oh my god, then...</w:t>
      </w:r>
    </w:p>
    <w:p w:rsidR="00000000" w:rsidRDefault="004E651F">
      <w:r>
        <w:rPr>
          <w:i/>
        </w:rPr>
        <w:t>(Joey and Chandler enter with Emma.)</w:t>
      </w:r>
    </w:p>
    <w:p w:rsidR="00000000" w:rsidRDefault="004E651F">
      <w:r>
        <w:rPr>
          <w:b/>
        </w:rPr>
        <w:t>Monica:</w:t>
      </w:r>
      <w:r>
        <w:t xml:space="preserve"> Oh, thank god! Emma, there you are!</w:t>
      </w:r>
    </w:p>
    <w:p w:rsidR="00000000" w:rsidRDefault="004E651F">
      <w:r>
        <w:rPr>
          <w:b/>
        </w:rPr>
        <w:t>Rachel:</w:t>
      </w:r>
      <w:r>
        <w:t xml:space="preserve"> What? What do you mean, "there you are"? Where was she?</w:t>
      </w:r>
    </w:p>
    <w:p w:rsidR="00000000" w:rsidRDefault="004E651F">
      <w:r>
        <w:rPr>
          <w:b/>
        </w:rPr>
        <w:t>Monica:</w:t>
      </w:r>
      <w:r>
        <w:t xml:space="preserve"> Oh, we were playing "peek-a-boo." She just ?she loves it when I'm dramatic.</w:t>
      </w:r>
    </w:p>
    <w:p w:rsidR="00000000" w:rsidRDefault="004E651F">
      <w:r>
        <w:rPr>
          <w:i/>
        </w:rPr>
        <w:t>(Monica hangs up, and Rachel looks at her phone.)</w:t>
      </w:r>
    </w:p>
    <w:p w:rsidR="00000000" w:rsidRDefault="004E651F">
      <w:r>
        <w:rPr>
          <w:b/>
        </w:rPr>
        <w:t xml:space="preserve">Monica: </w:t>
      </w:r>
      <w:r>
        <w:rPr>
          <w:i/>
        </w:rPr>
        <w:t>(to J</w:t>
      </w:r>
      <w:r>
        <w:rPr>
          <w:i/>
        </w:rPr>
        <w:t>oey)</w:t>
      </w:r>
      <w:r>
        <w:t xml:space="preserve"> Why the hell did you take her?</w:t>
      </w:r>
    </w:p>
    <w:p w:rsidR="00000000" w:rsidRDefault="004E651F">
      <w:r>
        <w:rPr>
          <w:b/>
        </w:rPr>
        <w:t>Joey:</w:t>
      </w:r>
      <w:r>
        <w:t xml:space="preserve"> Because you two were having sex!</w:t>
      </w:r>
    </w:p>
    <w:p w:rsidR="00000000" w:rsidRDefault="004E651F">
      <w:r>
        <w:rPr>
          <w:b/>
        </w:rPr>
        <w:t>Monica:</w:t>
      </w:r>
      <w:r>
        <w:t xml:space="preserve"> No, we weren't!</w:t>
      </w:r>
    </w:p>
    <w:p w:rsidR="00000000" w:rsidRDefault="004E651F">
      <w:r>
        <w:rPr>
          <w:b/>
        </w:rPr>
        <w:t>Joey:</w:t>
      </w:r>
      <w:r>
        <w:t xml:space="preserve"> Don't you lie to me! I could tell by Chandler's hair. </w:t>
      </w:r>
      <w:r>
        <w:rPr>
          <w:i/>
        </w:rPr>
        <w:t>(To Chandler.)</w:t>
      </w:r>
      <w:r>
        <w:t xml:space="preserve"> You are so lazy. Can't you get on top for once?</w:t>
      </w:r>
    </w:p>
    <w:p w:rsidR="00000000" w:rsidRDefault="004E651F">
      <w:r>
        <w:rPr>
          <w:b/>
        </w:rPr>
        <w:t>Chandler:</w:t>
      </w:r>
      <w:r>
        <w:t xml:space="preserve"> All right, all right, we</w:t>
      </w:r>
      <w:r>
        <w:t xml:space="preserve"> were. We were trying to make a baby. Monica's ovulating.</w:t>
      </w:r>
    </w:p>
    <w:p w:rsidR="00000000" w:rsidRDefault="004E651F">
      <w:r>
        <w:rPr>
          <w:b/>
        </w:rPr>
        <w:t>Joey:</w:t>
      </w:r>
      <w:r>
        <w:t xml:space="preserve"> Hey! It is unacceptable that you two would have sex with Emma in the next room. I'm gonna have to tell Rachel about this. </w:t>
      </w:r>
    </w:p>
    <w:p w:rsidR="00000000" w:rsidRDefault="004E651F">
      <w:r>
        <w:rPr>
          <w:i/>
        </w:rPr>
        <w:t>(Joey starts to leave.)</w:t>
      </w:r>
    </w:p>
    <w:p w:rsidR="00000000" w:rsidRDefault="004E651F">
      <w:r>
        <w:rPr>
          <w:b/>
        </w:rPr>
        <w:t>Chandler:</w:t>
      </w:r>
      <w:r>
        <w:t xml:space="preserve"> No, no, no.</w:t>
      </w:r>
    </w:p>
    <w:p w:rsidR="00000000" w:rsidRDefault="004E651F">
      <w:r>
        <w:rPr>
          <w:b/>
        </w:rPr>
        <w:t>Monica:</w:t>
      </w:r>
      <w:r>
        <w:t xml:space="preserve"> No, please don'</w:t>
      </w:r>
      <w:r>
        <w:t>t. Please, Joey. She will kill us!</w:t>
      </w:r>
    </w:p>
    <w:p w:rsidR="00000000" w:rsidRDefault="004E651F">
      <w:r>
        <w:rPr>
          <w:b/>
        </w:rPr>
        <w:t>Joey:</w:t>
      </w:r>
      <w:r>
        <w:t xml:space="preserve"> Hey, I gotta! Unless...</w:t>
      </w:r>
    </w:p>
    <w:p w:rsidR="00000000" w:rsidRDefault="004E651F">
      <w:r>
        <w:rPr>
          <w:b/>
        </w:rPr>
        <w:t>Monica:</w:t>
      </w:r>
      <w:r>
        <w:t xml:space="preserve"> Unless what?</w:t>
      </w:r>
    </w:p>
    <w:p w:rsidR="00000000" w:rsidRDefault="004E651F">
      <w:r>
        <w:rPr>
          <w:b/>
        </w:rPr>
        <w:t>Joey:</w:t>
      </w:r>
      <w:r>
        <w:t xml:space="preserve"> Unless you name your firstborn child Joey.</w:t>
      </w:r>
    </w:p>
    <w:p w:rsidR="00000000" w:rsidRDefault="004E651F">
      <w:r>
        <w:rPr>
          <w:b/>
        </w:rPr>
        <w:t>Chandler:</w:t>
      </w:r>
      <w:r>
        <w:t xml:space="preserve"> What? Why?</w:t>
      </w:r>
    </w:p>
    <w:p w:rsidR="00000000" w:rsidRDefault="004E651F">
      <w:r>
        <w:rPr>
          <w:b/>
        </w:rPr>
        <w:t>Joey:</w:t>
      </w:r>
      <w:r>
        <w:t xml:space="preserve"> Hey, I may never have kids, and somebody's gotta carry on my family name.</w:t>
      </w:r>
    </w:p>
    <w:p w:rsidR="00000000" w:rsidRDefault="004E651F">
      <w:r>
        <w:rPr>
          <w:b/>
        </w:rPr>
        <w:t>Chandler:</w:t>
      </w:r>
      <w:r>
        <w:t xml:space="preserve"> Your famil</w:t>
      </w:r>
      <w:r>
        <w:t>y name is Tribbiani.</w:t>
      </w:r>
    </w:p>
    <w:p w:rsidR="00000000" w:rsidRDefault="004E651F">
      <w:r>
        <w:rPr>
          <w:b/>
        </w:rPr>
        <w:t>Joey:</w:t>
      </w:r>
      <w:r>
        <w:t>...</w:t>
      </w:r>
      <w:r>
        <w:rPr>
          <w:i/>
        </w:rPr>
        <w:t>(Laughs.)</w:t>
      </w:r>
      <w:r>
        <w:t xml:space="preserve"> You almost had me.</w:t>
      </w:r>
    </w:p>
    <w:p w:rsidR="00000000" w:rsidRDefault="004E651F">
      <w:r>
        <w:rPr>
          <w:i/>
        </w:rPr>
        <w:t>(He leaves.)</w:t>
      </w:r>
    </w:p>
    <w:p w:rsidR="00000000" w:rsidRDefault="004E651F">
      <w:pPr>
        <w:rPr>
          <w:b/>
        </w:rPr>
      </w:pPr>
      <w:r>
        <w:rPr>
          <w:b/>
        </w:rPr>
        <w:t>Scene:</w:t>
      </w:r>
      <w:r>
        <w:rPr>
          <w:b/>
        </w:rPr>
        <w:br/>
      </w:r>
      <w:r>
        <w:rPr>
          <w:b/>
        </w:rPr>
        <w:t>The street in front of Central Perk. Steve and Rachel are still there.</w:t>
      </w:r>
    </w:p>
    <w:p w:rsidR="00000000" w:rsidRDefault="004E651F">
      <w:r>
        <w:rPr>
          <w:b/>
        </w:rPr>
        <w:t>Rachel:</w:t>
      </w:r>
      <w:r>
        <w:t xml:space="preserve"> Well, uh...</w:t>
      </w:r>
    </w:p>
    <w:p w:rsidR="00000000" w:rsidRDefault="004E651F">
      <w:r>
        <w:rPr>
          <w:b/>
        </w:rPr>
        <w:t>Steve:</w:t>
      </w:r>
      <w:r>
        <w:t xml:space="preserve"> Look, I think I know the answer to this question, but... Would you like to make </w:t>
      </w:r>
      <w:r>
        <w:t>love to me?</w:t>
      </w:r>
    </w:p>
    <w:p w:rsidR="00000000" w:rsidRDefault="004E651F">
      <w:r>
        <w:rPr>
          <w:b/>
        </w:rPr>
        <w:t>Rachel:</w:t>
      </w:r>
      <w:r>
        <w:t xml:space="preserve"> Really, really not.</w:t>
      </w:r>
    </w:p>
    <w:p w:rsidR="00000000" w:rsidRDefault="004E651F">
      <w:r>
        <w:rPr>
          <w:b/>
        </w:rPr>
        <w:t>Steve:</w:t>
      </w:r>
      <w:r>
        <w:t xml:space="preserve"> Eh, it's just as well. Doesn't work anyway.</w:t>
      </w:r>
    </w:p>
    <w:p w:rsidR="00000000" w:rsidRDefault="004E651F">
      <w:r>
        <w:rPr>
          <w:b/>
        </w:rPr>
        <w:t>Rachel:</w:t>
      </w:r>
      <w:r>
        <w:t xml:space="preserve"> All right, well that's good to know. Good night, Steve.</w:t>
      </w:r>
    </w:p>
    <w:p w:rsidR="00000000" w:rsidRDefault="004E651F">
      <w:r>
        <w:rPr>
          <w:i/>
        </w:rPr>
        <w:t xml:space="preserve">(She walks over to Central Perk and enters to find Ross sitting on the couch, eating crab cakes. She </w:t>
      </w:r>
      <w:r>
        <w:rPr>
          <w:i/>
        </w:rPr>
        <w:t>takes off her coat while groaning and shuddering.)</w:t>
      </w:r>
    </w:p>
    <w:p w:rsidR="00000000" w:rsidRDefault="004E651F">
      <w:r>
        <w:rPr>
          <w:b/>
        </w:rPr>
        <w:t>Ross:</w:t>
      </w:r>
      <w:r>
        <w:t xml:space="preserve"> Hey, what's wrong?</w:t>
      </w:r>
    </w:p>
    <w:p w:rsidR="00000000" w:rsidRDefault="004E651F">
      <w:r>
        <w:rPr>
          <w:b/>
        </w:rPr>
        <w:t>Rachel:</w:t>
      </w:r>
      <w:r>
        <w:t xml:space="preserve"> I just had a rough night.</w:t>
      </w:r>
    </w:p>
    <w:p w:rsidR="00000000" w:rsidRDefault="004E651F">
      <w:r>
        <w:rPr>
          <w:b/>
        </w:rPr>
        <w:t>Ross:</w:t>
      </w:r>
      <w:r>
        <w:t xml:space="preserve"> Oh. Crab cake?</w:t>
      </w:r>
    </w:p>
    <w:p w:rsidR="00000000" w:rsidRDefault="004E651F">
      <w:r>
        <w:rPr>
          <w:b/>
        </w:rPr>
        <w:t>Rachel:</w:t>
      </w:r>
      <w:r>
        <w:t xml:space="preserve"> Eww!</w:t>
      </w:r>
    </w:p>
    <w:p w:rsidR="00000000" w:rsidRDefault="004E651F">
      <w:r>
        <w:rPr>
          <w:b/>
        </w:rPr>
        <w:t>Ross:</w:t>
      </w:r>
      <w:r>
        <w:t xml:space="preserve"> Well, what happened?</w:t>
      </w:r>
    </w:p>
    <w:p w:rsidR="00000000" w:rsidRDefault="004E651F">
      <w:r>
        <w:rPr>
          <w:b/>
        </w:rPr>
        <w:t>Rachel:</w:t>
      </w:r>
      <w:r>
        <w:t xml:space="preserve"> Oh, well, I...It's kind of weird talking to you about this, but...</w:t>
      </w:r>
    </w:p>
    <w:p w:rsidR="00000000" w:rsidRDefault="004E651F">
      <w:r>
        <w:rPr>
          <w:b/>
        </w:rPr>
        <w:t>Ross:</w:t>
      </w:r>
      <w:r>
        <w:t xml:space="preserve"> Moni</w:t>
      </w:r>
      <w:r>
        <w:t>ca told me you had a blind date.</w:t>
      </w:r>
    </w:p>
    <w:p w:rsidR="00000000" w:rsidRDefault="004E651F">
      <w:r>
        <w:rPr>
          <w:b/>
        </w:rPr>
        <w:t>Rachel:</w:t>
      </w:r>
      <w:r>
        <w:t xml:space="preserve"> Yeah.</w:t>
      </w:r>
    </w:p>
    <w:p w:rsidR="00000000" w:rsidRDefault="004E651F">
      <w:r>
        <w:rPr>
          <w:b/>
        </w:rPr>
        <w:t>Ross:</w:t>
      </w:r>
      <w:r>
        <w:t xml:space="preserve"> I did, too.</w:t>
      </w:r>
    </w:p>
    <w:p w:rsidR="00000000" w:rsidRDefault="004E651F">
      <w:r>
        <w:rPr>
          <w:b/>
        </w:rPr>
        <w:t>Rachel:</w:t>
      </w:r>
      <w:r>
        <w:t xml:space="preserve"> Oh.</w:t>
      </w:r>
    </w:p>
    <w:p w:rsidR="00000000" w:rsidRDefault="004E651F">
      <w:r>
        <w:rPr>
          <w:b/>
        </w:rPr>
        <w:t>Ross:</w:t>
      </w:r>
      <w:r>
        <w:t xml:space="preserve"> But is it technically a date if the other person doesn't show up?</w:t>
      </w:r>
    </w:p>
    <w:p w:rsidR="00000000" w:rsidRDefault="004E651F">
      <w:r>
        <w:rPr>
          <w:b/>
        </w:rPr>
        <w:t>Rachel:</w:t>
      </w:r>
      <w:r>
        <w:t xml:space="preserve"> Oh, oh no. Do you think she walked in, saw you and left?</w:t>
      </w:r>
    </w:p>
    <w:p w:rsidR="00000000" w:rsidRDefault="004E651F">
      <w:r>
        <w:rPr>
          <w:b/>
        </w:rPr>
        <w:t>Ross:</w:t>
      </w:r>
      <w:r>
        <w:t xml:space="preserve"> Why does everyone keep saying that?</w:t>
      </w:r>
    </w:p>
    <w:p w:rsidR="00000000" w:rsidRDefault="004E651F">
      <w:r>
        <w:rPr>
          <w:b/>
        </w:rPr>
        <w:t>Rachel:</w:t>
      </w:r>
      <w:r>
        <w:t xml:space="preserve"> Well, if it makes you feel any better, I wish my date hadn't shown up.</w:t>
      </w:r>
    </w:p>
    <w:p w:rsidR="00000000" w:rsidRDefault="004E651F">
      <w:r>
        <w:rPr>
          <w:b/>
        </w:rPr>
        <w:t>Ross:</w:t>
      </w:r>
      <w:r>
        <w:t xml:space="preserve"> That bad?</w:t>
      </w:r>
    </w:p>
    <w:p w:rsidR="00000000" w:rsidRDefault="004E651F">
      <w:r>
        <w:rPr>
          <w:b/>
        </w:rPr>
        <w:t>Rachel:</w:t>
      </w:r>
      <w:r>
        <w:t xml:space="preserve"> Well, he makes t-shirts for a living, and he thought it would be appropriate to give me this.</w:t>
      </w:r>
    </w:p>
    <w:p w:rsidR="00000000" w:rsidRDefault="004E651F">
      <w:r>
        <w:rPr>
          <w:i/>
        </w:rPr>
        <w:t>(She holds up a black t-shirt with "FBI - Female Body Inspe</w:t>
      </w:r>
      <w:r>
        <w:rPr>
          <w:i/>
        </w:rPr>
        <w:t>ctor" on the front.)</w:t>
      </w:r>
    </w:p>
    <w:p w:rsidR="00000000" w:rsidRDefault="004E651F">
      <w:r>
        <w:rPr>
          <w:b/>
        </w:rPr>
        <w:t>Ross:</w:t>
      </w:r>
      <w:r>
        <w:t xml:space="preserve"> Female body inspector? What size is that?</w:t>
      </w:r>
    </w:p>
    <w:p w:rsidR="00000000" w:rsidRDefault="004E651F">
      <w:r>
        <w:rPr>
          <w:i/>
        </w:rPr>
        <w:t>Cut to outside. Phoebe and Joey are walking down the street to Central Perk.</w:t>
      </w:r>
    </w:p>
    <w:p w:rsidR="00000000" w:rsidRDefault="004E651F">
      <w:r>
        <w:rPr>
          <w:b/>
        </w:rPr>
        <w:t>Phoebe:</w:t>
      </w:r>
      <w:r>
        <w:t xml:space="preserve"> Now, wait a minute. So, they're gonna name their first child Joey?</w:t>
      </w:r>
    </w:p>
    <w:p w:rsidR="00000000" w:rsidRDefault="004E651F">
      <w:r>
        <w:rPr>
          <w:b/>
        </w:rPr>
        <w:t>Joey:</w:t>
      </w:r>
      <w:r>
        <w:t xml:space="preserve"> Uh-huh.</w:t>
      </w:r>
    </w:p>
    <w:p w:rsidR="00000000" w:rsidRDefault="004E651F">
      <w:r>
        <w:rPr>
          <w:b/>
        </w:rPr>
        <w:t>Phoebe:</w:t>
      </w:r>
      <w:r>
        <w:t xml:space="preserve"> How - how do </w:t>
      </w:r>
      <w:r>
        <w:t>I get them to name the next one after me?</w:t>
      </w:r>
    </w:p>
    <w:p w:rsidR="00000000" w:rsidRDefault="004E651F">
      <w:r>
        <w:rPr>
          <w:b/>
        </w:rPr>
        <w:t>Joey:</w:t>
      </w:r>
      <w:r>
        <w:t xml:space="preserve"> It's easy, you just walk in on them having sex.</w:t>
      </w:r>
    </w:p>
    <w:p w:rsidR="00000000" w:rsidRDefault="004E651F">
      <w:r>
        <w:rPr>
          <w:b/>
        </w:rPr>
        <w:t>Phoebe:</w:t>
      </w:r>
      <w:r>
        <w:t xml:space="preserve"> Oh, so they owe me like, three Phoebes.</w:t>
      </w:r>
    </w:p>
    <w:p w:rsidR="00000000" w:rsidRDefault="004E651F">
      <w:r>
        <w:rPr>
          <w:i/>
        </w:rPr>
        <w:t>(Phoebe sees Rachel and Ross through the window.)</w:t>
      </w:r>
    </w:p>
    <w:p w:rsidR="00000000" w:rsidRDefault="004E651F">
      <w:r>
        <w:rPr>
          <w:b/>
        </w:rPr>
        <w:t>Phoebe:</w:t>
      </w:r>
      <w:r>
        <w:t xml:space="preserve"> Oh my god! Look, it's Ross and Rachel. Oh, the plan is</w:t>
      </w:r>
      <w:r>
        <w:t xml:space="preserve"> working.</w:t>
      </w:r>
    </w:p>
    <w:p w:rsidR="00000000" w:rsidRDefault="004E651F">
      <w:r>
        <w:rPr>
          <w:i/>
        </w:rPr>
        <w:t>(Joey does the "plan-laugh.")</w:t>
      </w:r>
    </w:p>
    <w:p w:rsidR="00000000" w:rsidRDefault="004E651F">
      <w:r>
        <w:rPr>
          <w:b/>
        </w:rPr>
        <w:t>Phoebe:</w:t>
      </w:r>
      <w:r>
        <w:t xml:space="preserve"> Don't, don't do the plan-laugh.</w:t>
      </w:r>
    </w:p>
    <w:p w:rsidR="00000000" w:rsidRDefault="004E651F">
      <w:r>
        <w:rPr>
          <w:i/>
        </w:rPr>
        <w:t>Cut to inside Central Perk.</w:t>
      </w:r>
    </w:p>
    <w:p w:rsidR="00000000" w:rsidRDefault="004E651F">
      <w:r>
        <w:rPr>
          <w:b/>
        </w:rPr>
        <w:t>Ross:</w:t>
      </w:r>
      <w:r>
        <w:t xml:space="preserve"> The first date we've had in months, and they were both such disasters.</w:t>
      </w:r>
    </w:p>
    <w:p w:rsidR="00000000" w:rsidRDefault="004E651F">
      <w:r>
        <w:rPr>
          <w:b/>
        </w:rPr>
        <w:t>Rachel:</w:t>
      </w:r>
      <w:r>
        <w:t xml:space="preserve"> Oh. Huh. You know, it is weird that Phoebe would set me up on a</w:t>
      </w:r>
      <w:r>
        <w:t xml:space="preserve"> date that was awful on the same night that Joey set you up on a date that didn't even show.</w:t>
      </w:r>
    </w:p>
    <w:p w:rsidR="00000000" w:rsidRDefault="004E651F">
      <w:r>
        <w:rPr>
          <w:b/>
        </w:rPr>
        <w:t>Ross:</w:t>
      </w:r>
      <w:r>
        <w:t xml:space="preserve"> Wait a minute; you don't think it was intentional? I mean, that's just stupid.</w:t>
      </w:r>
    </w:p>
    <w:p w:rsidR="00000000" w:rsidRDefault="004E651F">
      <w:r>
        <w:rPr>
          <w:i/>
        </w:rPr>
        <w:t>Cut to outside Central Perk.</w:t>
      </w:r>
    </w:p>
    <w:p w:rsidR="00000000" w:rsidRDefault="004E651F">
      <w:r>
        <w:rPr>
          <w:b/>
        </w:rPr>
        <w:t>Joey:</w:t>
      </w:r>
      <w:r>
        <w:t xml:space="preserve"> We're geniuses! Yeah, look at them, look at</w:t>
      </w:r>
      <w:r>
        <w:t xml:space="preserve"> them, they're really bonding.</w:t>
      </w:r>
    </w:p>
    <w:p w:rsidR="00000000" w:rsidRDefault="004E651F">
      <w:r>
        <w:rPr>
          <w:b/>
        </w:rPr>
        <w:t>Phoebe:</w:t>
      </w:r>
      <w:r>
        <w:t xml:space="preserve"> Oh, yeah, they're falling in love all over again.</w:t>
      </w:r>
    </w:p>
    <w:p w:rsidR="00000000" w:rsidRDefault="004E651F">
      <w:r>
        <w:rPr>
          <w:i/>
        </w:rPr>
        <w:t>(Rachel and Ross turn around and look at Phoebe and Joey with puzzled expressions on their faces.)</w:t>
      </w:r>
    </w:p>
    <w:p w:rsidR="00000000" w:rsidRDefault="004E651F">
      <w:r>
        <w:rPr>
          <w:b/>
        </w:rPr>
        <w:t>Phoebe:</w:t>
      </w:r>
      <w:r>
        <w:t xml:space="preserve"> Oh, they see us! Oh, they, they look mad. Oh, they figured i</w:t>
      </w:r>
      <w:r>
        <w:t>t out. They're coming this way. Run!</w:t>
      </w:r>
    </w:p>
    <w:p w:rsidR="00000000" w:rsidRDefault="004E651F">
      <w:r>
        <w:rPr>
          <w:b/>
        </w:rPr>
        <w:t>Joey:</w:t>
      </w:r>
      <w:r>
        <w:t xml:space="preserve"> Where?</w:t>
      </w:r>
    </w:p>
    <w:p w:rsidR="00000000" w:rsidRDefault="004E651F">
      <w:r>
        <w:rPr>
          <w:b/>
        </w:rPr>
        <w:t>Phoebe:</w:t>
      </w:r>
      <w:r>
        <w:t xml:space="preserve"> Mexico!</w:t>
      </w:r>
    </w:p>
    <w:p w:rsidR="00000000" w:rsidRDefault="004E651F">
      <w:r>
        <w:rPr>
          <w:i/>
        </w:rPr>
        <w:t>(They run down the street with Ross and Rachel following right behind them.)</w:t>
      </w:r>
    </w:p>
    <w:p w:rsidR="00000000" w:rsidRDefault="004E651F">
      <w:pPr>
        <w:rPr>
          <w:b/>
        </w:rPr>
      </w:pPr>
      <w:r>
        <w:rPr>
          <w:b/>
        </w:rPr>
        <w:t>End credits</w:t>
      </w:r>
    </w:p>
    <w:p w:rsidR="00000000" w:rsidRDefault="004E651F">
      <w:pPr>
        <w:rPr>
          <w:b/>
        </w:rPr>
      </w:pPr>
      <w:r>
        <w:rPr>
          <w:b/>
        </w:rPr>
        <w:t>Scene:</w:t>
      </w:r>
      <w:r>
        <w:rPr>
          <w:b/>
        </w:rPr>
        <w:br/>
      </w:r>
      <w:r>
        <w:rPr>
          <w:b/>
        </w:rPr>
        <w:t>Delmonico's restaurant. Ross and Joey are sitting at a table for four. The waiter is pouring w</w:t>
      </w:r>
      <w:r>
        <w:rPr>
          <w:b/>
        </w:rPr>
        <w:t>ater in their glasses.</w:t>
      </w:r>
    </w:p>
    <w:p w:rsidR="00000000" w:rsidRDefault="004E651F">
      <w:r>
        <w:rPr>
          <w:b/>
        </w:rPr>
        <w:t>Joey:</w:t>
      </w:r>
      <w:r>
        <w:t xml:space="preserve"> Can you believe they're still not here?</w:t>
      </w:r>
    </w:p>
    <w:p w:rsidR="00000000" w:rsidRDefault="004E651F">
      <w:r>
        <w:rPr>
          <w:b/>
        </w:rPr>
        <w:t>Ross:</w:t>
      </w:r>
      <w:r>
        <w:t xml:space="preserve"> I know. A double blind date, and we both get stood up. What are the chances?</w:t>
      </w:r>
    </w:p>
    <w:p w:rsidR="00000000" w:rsidRDefault="004E651F">
      <w:r>
        <w:rPr>
          <w:b/>
        </w:rPr>
        <w:t>Joey:</w:t>
      </w:r>
      <w:r>
        <w:t xml:space="preserve"> I know, I'm so bummed. Can we have our free crab cakes now?</w:t>
      </w:r>
    </w:p>
    <w:p w:rsidR="00000000" w:rsidRDefault="004E651F">
      <w:r>
        <w:rPr>
          <w:b/>
        </w:rPr>
        <w:t>Waiter:</w:t>
      </w:r>
      <w:r>
        <w:t xml:space="preserve"> What?</w:t>
      </w:r>
    </w:p>
    <w:p w:rsidR="00000000" w:rsidRDefault="004E651F">
      <w:r>
        <w:rPr>
          <w:b/>
        </w:rPr>
        <w:t>Joey:</w:t>
      </w:r>
      <w:r>
        <w:t xml:space="preserve"> We've been stood u</w:t>
      </w:r>
      <w:r>
        <w:t xml:space="preserve">p. </w:t>
      </w:r>
      <w:r>
        <w:rPr>
          <w:i/>
        </w:rPr>
        <w:t>(sniffles)</w:t>
      </w:r>
      <w:r>
        <w:t xml:space="preserve"> And we want our free crab cakes.</w:t>
      </w:r>
    </w:p>
    <w:p w:rsidR="00000000" w:rsidRDefault="004E651F">
      <w:r>
        <w:rPr>
          <w:b/>
        </w:rPr>
        <w:t>Waiter:</w:t>
      </w:r>
      <w:r>
        <w:t xml:space="preserve"> Guys, give it a rest. Nobody's betting on you tonight. Although we do have a pool going to see how long it takes that guy to cry.</w:t>
      </w:r>
    </w:p>
    <w:p w:rsidR="00000000" w:rsidRDefault="004E651F">
      <w:r>
        <w:rPr>
          <w:i/>
        </w:rPr>
        <w:t>(He points at Steve who's sitting at another table. He's staring at his</w:t>
      </w:r>
      <w:r>
        <w:rPr>
          <w:i/>
        </w:rPr>
        <w:t xml:space="preserve"> hands.)</w:t>
      </w:r>
    </w:p>
    <w:p w:rsidR="00000000" w:rsidRDefault="004E651F">
      <w:r>
        <w:rPr>
          <w:b/>
        </w:rPr>
        <w:t>Steve:</w:t>
      </w:r>
      <w:r>
        <w:t xml:space="preserve"> I have such fat hands! </w:t>
      </w:r>
      <w:r>
        <w:rPr>
          <w:i/>
        </w:rPr>
        <w:t>(He starts crying.)</w:t>
      </w:r>
    </w:p>
    <w:p w:rsidR="00000000" w:rsidRDefault="004E651F">
      <w:pPr>
        <w:rPr>
          <w:b/>
        </w:rPr>
      </w:pPr>
      <w:r>
        <w:rPr>
          <w:b/>
        </w:rPr>
        <w:t xml:space="preserve">END </w:t>
      </w:r>
    </w:p>
    <w:p w:rsidR="00000000" w:rsidRDefault="004E651F"/>
    <w:p w:rsidR="00000000" w:rsidRDefault="004E651F"/>
    <w:p w:rsidR="00000000" w:rsidRDefault="004E651F">
      <w:pPr>
        <w:rPr>
          <w:b/>
          <w:shd w:val="pct10" w:color="auto" w:fill="FFFFFF"/>
        </w:rPr>
      </w:pPr>
      <w:r>
        <w:rPr>
          <w:b/>
          <w:shd w:val="pct10" w:color="auto" w:fill="FFFFFF"/>
        </w:rPr>
        <w:t>915 The One With The Mugging</w:t>
      </w:r>
    </w:p>
    <w:p w:rsidR="00000000" w:rsidRDefault="004E651F">
      <w:pPr>
        <w:rPr>
          <w:b/>
        </w:rPr>
      </w:pPr>
    </w:p>
    <w:p w:rsidR="00000000" w:rsidRDefault="004E651F">
      <w:pPr>
        <w:rPr>
          <w:b/>
        </w:rPr>
      </w:pPr>
      <w:r>
        <w:rPr>
          <w:b/>
        </w:rPr>
        <w:t xml:space="preserve">Scene: </w:t>
      </w:r>
      <w:r>
        <w:rPr>
          <w:b/>
        </w:rPr>
        <w:br/>
      </w:r>
      <w:r>
        <w:rPr>
          <w:b/>
        </w:rPr>
        <w:t xml:space="preserve">Central Perk, Joey, Ross, Monica and Phoebe are there as Chandler enters </w:t>
      </w:r>
    </w:p>
    <w:p w:rsidR="00000000" w:rsidRDefault="004E651F">
      <w:r>
        <w:rPr>
          <w:b/>
        </w:rPr>
        <w:t xml:space="preserve">Chandler: </w:t>
      </w:r>
      <w:r>
        <w:rPr>
          <w:i/>
        </w:rPr>
        <w:t>(excited)</w:t>
      </w:r>
      <w:r>
        <w:t xml:space="preserve"> Guys, guys, I've got great news! Guess what...</w:t>
      </w:r>
    </w:p>
    <w:p w:rsidR="00000000" w:rsidRDefault="004E651F">
      <w:r>
        <w:rPr>
          <w:b/>
        </w:rPr>
        <w:t xml:space="preserve">Joey: </w:t>
      </w:r>
      <w:r>
        <w:t>Uh, a</w:t>
      </w:r>
      <w:r>
        <w:t xml:space="preserve">h, Monica's pregnant?! </w:t>
      </w:r>
    </w:p>
    <w:p w:rsidR="00000000" w:rsidRDefault="004E651F">
      <w:r>
        <w:rPr>
          <w:b/>
        </w:rPr>
        <w:t xml:space="preserve">Monica: </w:t>
      </w:r>
      <w:r>
        <w:rPr>
          <w:i/>
        </w:rPr>
        <w:t>(shocked)</w:t>
      </w:r>
      <w:r>
        <w:t xml:space="preserve"> Really? </w:t>
      </w:r>
      <w:r>
        <w:rPr>
          <w:i/>
        </w:rPr>
        <w:t>(She looks around, suddenly embarrassed)</w:t>
      </w:r>
      <w:r>
        <w:t xml:space="preserve"> Let's get past the moment. </w:t>
      </w:r>
    </w:p>
    <w:p w:rsidR="00000000" w:rsidRDefault="004E651F">
      <w:r>
        <w:rPr>
          <w:b/>
        </w:rPr>
        <w:t xml:space="preserve">Phoebe: </w:t>
      </w:r>
      <w:r>
        <w:t xml:space="preserve">What's your news? </w:t>
      </w:r>
    </w:p>
    <w:p w:rsidR="00000000" w:rsidRDefault="004E651F">
      <w:r>
        <w:rPr>
          <w:b/>
        </w:rPr>
        <w:t xml:space="preserve">Chandler: </w:t>
      </w:r>
      <w:r>
        <w:t xml:space="preserve">Thank you. I got a job in advertising. </w:t>
      </w:r>
      <w:r>
        <w:rPr>
          <w:i/>
        </w:rPr>
        <w:t>(Everybody cheers)</w:t>
      </w:r>
    </w:p>
    <w:p w:rsidR="00000000" w:rsidRDefault="004E651F">
      <w:r>
        <w:rPr>
          <w:b/>
        </w:rPr>
        <w:t xml:space="preserve">Monica: </w:t>
      </w:r>
      <w:r>
        <w:rPr>
          <w:i/>
        </w:rPr>
        <w:t>(hugging Chandler)</w:t>
      </w:r>
      <w:r>
        <w:t xml:space="preserve"> Oh, honey, that</w:t>
      </w:r>
      <w:r>
        <w:t xml:space="preserve">'s incredible! </w:t>
      </w:r>
    </w:p>
    <w:p w:rsidR="00000000" w:rsidRDefault="004E651F">
      <w:r>
        <w:rPr>
          <w:b/>
        </w:rPr>
        <w:t xml:space="preserve">Phoebe: </w:t>
      </w:r>
      <w:r>
        <w:rPr>
          <w:i/>
        </w:rPr>
        <w:t>(inquisitive)</w:t>
      </w:r>
      <w:r>
        <w:t xml:space="preserve"> Gosh, what's the pay like? </w:t>
      </w:r>
      <w:r>
        <w:rPr>
          <w:i/>
        </w:rPr>
        <w:t>(Everybody stares at her indignantly)</w:t>
      </w:r>
      <w:r>
        <w:t xml:space="preserve"> Oh, come on people...</w:t>
      </w:r>
      <w:r>
        <w:rPr>
          <w:i/>
        </w:rPr>
        <w:t>(defending)</w:t>
      </w:r>
      <w:r>
        <w:t xml:space="preserve"> come on, now, if I don't know who makes the most, how do I know who I like the most! </w:t>
      </w:r>
      <w:r>
        <w:rPr>
          <w:i/>
        </w:rPr>
        <w:t>(She looks at Joey)</w:t>
      </w:r>
      <w:r>
        <w:t xml:space="preserve"> Hey Joey! </w:t>
      </w:r>
      <w:r>
        <w:rPr>
          <w:i/>
        </w:rPr>
        <w:t>(Joey</w:t>
      </w:r>
      <w:r>
        <w:rPr>
          <w:i/>
        </w:rPr>
        <w:t xml:space="preserve"> winks at her)</w:t>
      </w:r>
    </w:p>
    <w:p w:rsidR="00000000" w:rsidRDefault="004E651F">
      <w:r>
        <w:rPr>
          <w:b/>
        </w:rPr>
        <w:t xml:space="preserve">Chandler: </w:t>
      </w:r>
      <w:r>
        <w:t xml:space="preserve">Actually, it pays nothing. It's an internship. </w:t>
      </w:r>
    </w:p>
    <w:p w:rsidR="00000000" w:rsidRDefault="004E651F">
      <w:r>
        <w:rPr>
          <w:b/>
        </w:rPr>
        <w:t xml:space="preserve">Joey: </w:t>
      </w:r>
      <w:r>
        <w:t xml:space="preserve">Oh, that's cool. We have interns at 'Days Of Our Lives'. </w:t>
      </w:r>
    </w:p>
    <w:p w:rsidR="00000000" w:rsidRDefault="004E651F">
      <w:r>
        <w:rPr>
          <w:b/>
        </w:rPr>
        <w:t xml:space="preserve">Chandler: </w:t>
      </w:r>
      <w:r>
        <w:t xml:space="preserve">Right. So, it'll be the same except...less sex with you. </w:t>
      </w:r>
      <w:r>
        <w:rPr>
          <w:i/>
        </w:rPr>
        <w:t>(Joey nods)</w:t>
      </w:r>
    </w:p>
    <w:p w:rsidR="00000000" w:rsidRDefault="004E651F">
      <w:r>
        <w:rPr>
          <w:b/>
        </w:rPr>
        <w:t xml:space="preserve">Ross: </w:t>
      </w:r>
      <w:r>
        <w:t>So, uh, what kinda stuff do you th</w:t>
      </w:r>
      <w:r>
        <w:t xml:space="preserve">ink they'll have you do there? </w:t>
      </w:r>
    </w:p>
    <w:p w:rsidR="00000000" w:rsidRDefault="004E651F">
      <w:r>
        <w:rPr>
          <w:b/>
        </w:rPr>
        <w:t xml:space="preserve">Chandler: </w:t>
      </w:r>
      <w:r>
        <w:t xml:space="preserve">Well, it's a training program, but at the end, they hire the people they like. </w:t>
      </w:r>
    </w:p>
    <w:p w:rsidR="00000000" w:rsidRDefault="004E651F">
      <w:r>
        <w:rPr>
          <w:b/>
        </w:rPr>
        <w:t xml:space="preserve">Phoebe: </w:t>
      </w:r>
      <w:r>
        <w:rPr>
          <w:i/>
        </w:rPr>
        <w:t>(enthusiastic)</w:t>
      </w:r>
      <w:r>
        <w:t xml:space="preserve"> That's great. </w:t>
      </w:r>
    </w:p>
    <w:p w:rsidR="00000000" w:rsidRDefault="004E651F">
      <w:r>
        <w:rPr>
          <w:b/>
        </w:rPr>
        <w:t xml:space="preserve">Chandler: </w:t>
      </w:r>
      <w:r>
        <w:t>Yeah, I mean, there's probably gonna be some ground work which will probably stink, yo</w:t>
      </w:r>
      <w:r>
        <w:t xml:space="preserve">u know, grown man getting people coffee is a little humiliating </w:t>
      </w:r>
    </w:p>
    <w:p w:rsidR="00000000" w:rsidRDefault="004E651F">
      <w:r>
        <w:rPr>
          <w:i/>
        </w:rPr>
        <w:t>(At the same time, Gunther puts down a cup of coffee in front of Chandler)</w:t>
      </w:r>
    </w:p>
    <w:p w:rsidR="00000000" w:rsidRDefault="004E651F">
      <w:r>
        <w:rPr>
          <w:b/>
        </w:rPr>
        <w:t xml:space="preserve">Chandler: </w:t>
      </w:r>
      <w:r>
        <w:rPr>
          <w:i/>
        </w:rPr>
        <w:t>(grinning awkwardly)</w:t>
      </w:r>
      <w:r>
        <w:t xml:space="preserve"> Humiliating and noble! </w:t>
      </w:r>
    </w:p>
    <w:p w:rsidR="00000000" w:rsidRDefault="004E651F">
      <w:r>
        <w:rPr>
          <w:i/>
        </w:rPr>
        <w:t>(Gunther shoots a nasty look at him while leaving)</w:t>
      </w:r>
    </w:p>
    <w:p w:rsidR="00000000" w:rsidRDefault="004E651F">
      <w:r>
        <w:rPr>
          <w:b/>
        </w:rPr>
        <w:t xml:space="preserve">Ross: </w:t>
      </w:r>
      <w:r>
        <w:t xml:space="preserve">You </w:t>
      </w:r>
      <w:r>
        <w:t xml:space="preserve">know, if I didn't already have a job, I think, I would have been really good in advertising. </w:t>
      </w:r>
    </w:p>
    <w:p w:rsidR="00000000" w:rsidRDefault="004E651F">
      <w:r>
        <w:rPr>
          <w:b/>
        </w:rPr>
        <w:t xml:space="preserve">Monica: </w:t>
      </w:r>
      <w:r>
        <w:t xml:space="preserve">Ross, you did not come up with "got milk?" </w:t>
      </w:r>
    </w:p>
    <w:p w:rsidR="00000000" w:rsidRDefault="004E651F">
      <w:r>
        <w:rPr>
          <w:b/>
        </w:rPr>
        <w:t xml:space="preserve">Ross: </w:t>
      </w:r>
      <w:r>
        <w:t xml:space="preserve">Yes, I </w:t>
      </w:r>
      <w:r>
        <w:rPr>
          <w:b/>
        </w:rPr>
        <w:t>did</w:t>
      </w:r>
      <w:r>
        <w:t xml:space="preserve">, I </w:t>
      </w:r>
      <w:r>
        <w:rPr>
          <w:b/>
        </w:rPr>
        <w:t>did</w:t>
      </w:r>
      <w:r>
        <w:t xml:space="preserve">! </w:t>
      </w:r>
      <w:r>
        <w:rPr>
          <w:i/>
        </w:rPr>
        <w:t>(He turns to Joey, disappointed)</w:t>
      </w:r>
      <w:r>
        <w:t xml:space="preserve"> I should have written it down! </w:t>
      </w:r>
    </w:p>
    <w:p w:rsidR="00000000" w:rsidRDefault="004E651F">
      <w:pPr>
        <w:rPr>
          <w:b/>
        </w:rPr>
      </w:pPr>
      <w:r>
        <w:rPr>
          <w:b/>
        </w:rPr>
        <w:t xml:space="preserve">Scene: </w:t>
      </w:r>
      <w:r>
        <w:rPr>
          <w:b/>
        </w:rPr>
        <w:br/>
      </w:r>
      <w:r>
        <w:rPr>
          <w:b/>
        </w:rPr>
        <w:t>Monica and C</w:t>
      </w:r>
      <w:r>
        <w:rPr>
          <w:b/>
        </w:rPr>
        <w:t xml:space="preserve">handler's Aparment, Monica sits at the table </w:t>
      </w:r>
    </w:p>
    <w:p w:rsidR="00000000" w:rsidRDefault="004E651F">
      <w:r>
        <w:rPr>
          <w:b/>
        </w:rPr>
        <w:t xml:space="preserve">Joey: </w:t>
      </w:r>
      <w:r>
        <w:rPr>
          <w:i/>
        </w:rPr>
        <w:t>(entering)</w:t>
      </w:r>
      <w:r>
        <w:t xml:space="preserve"> Hey! </w:t>
      </w:r>
    </w:p>
    <w:p w:rsidR="00000000" w:rsidRDefault="004E651F">
      <w:r>
        <w:rPr>
          <w:b/>
        </w:rPr>
        <w:t xml:space="preserve">Monica: </w:t>
      </w:r>
      <w:r>
        <w:t xml:space="preserve">Hey! </w:t>
      </w:r>
    </w:p>
    <w:p w:rsidR="00000000" w:rsidRDefault="004E651F">
      <w:r>
        <w:rPr>
          <w:b/>
        </w:rPr>
        <w:t xml:space="preserve">Joey: </w:t>
      </w:r>
      <w:r>
        <w:t xml:space="preserve">Where's Chandler? I wanna wish him good luck on his first day. </w:t>
      </w:r>
      <w:r>
        <w:rPr>
          <w:i/>
        </w:rPr>
        <w:t>(Monica smiles)</w:t>
      </w:r>
      <w:r>
        <w:t xml:space="preserve"> .. and I smelled bacon. </w:t>
      </w:r>
      <w:r>
        <w:rPr>
          <w:i/>
        </w:rPr>
        <w:t>(taking some)</w:t>
      </w:r>
    </w:p>
    <w:p w:rsidR="00000000" w:rsidRDefault="004E651F">
      <w:r>
        <w:rPr>
          <w:b/>
        </w:rPr>
        <w:t xml:space="preserve">Monica: </w:t>
      </w:r>
      <w:r>
        <w:t xml:space="preserve">He just left. </w:t>
      </w:r>
    </w:p>
    <w:p w:rsidR="00000000" w:rsidRDefault="004E651F">
      <w:r>
        <w:rPr>
          <w:b/>
        </w:rPr>
        <w:t xml:space="preserve">Joey: </w:t>
      </w:r>
      <w:r>
        <w:rPr>
          <w:i/>
        </w:rPr>
        <w:t>(puzzled)</w:t>
      </w:r>
      <w:r>
        <w:t xml:space="preserve"> Who did? </w:t>
      </w:r>
      <w:r>
        <w:rPr>
          <w:i/>
        </w:rPr>
        <w:t>(M</w:t>
      </w:r>
      <w:r>
        <w:rPr>
          <w:i/>
        </w:rPr>
        <w:t>onica looks bewildered)</w:t>
      </w:r>
    </w:p>
    <w:p w:rsidR="00000000" w:rsidRDefault="004E651F">
      <w:r>
        <w:rPr>
          <w:b/>
        </w:rPr>
        <w:t xml:space="preserve">Rachel: </w:t>
      </w:r>
      <w:r>
        <w:rPr>
          <w:i/>
        </w:rPr>
        <w:t>(entering)</w:t>
      </w:r>
      <w:r>
        <w:t xml:space="preserve"> Joey! You never gonna believe it: she called. </w:t>
      </w:r>
    </w:p>
    <w:p w:rsidR="00000000" w:rsidRDefault="004E651F">
      <w:r>
        <w:rPr>
          <w:b/>
        </w:rPr>
        <w:t xml:space="preserve">Joey: </w:t>
      </w:r>
      <w:r>
        <w:rPr>
          <w:i/>
        </w:rPr>
        <w:t>(standing up, surprised)</w:t>
      </w:r>
      <w:r>
        <w:t xml:space="preserve"> She did? </w:t>
      </w:r>
    </w:p>
    <w:p w:rsidR="00000000" w:rsidRDefault="004E651F">
      <w:r>
        <w:rPr>
          <w:b/>
        </w:rPr>
        <w:t xml:space="preserve">Rachel: </w:t>
      </w:r>
      <w:r>
        <w:rPr>
          <w:i/>
        </w:rPr>
        <w:t>(enthusiastic)</w:t>
      </w:r>
      <w:r>
        <w:t xml:space="preserve"> You got it! </w:t>
      </w:r>
    </w:p>
    <w:p w:rsidR="00000000" w:rsidRDefault="004E651F">
      <w:r>
        <w:rPr>
          <w:b/>
        </w:rPr>
        <w:t xml:space="preserve">Joey: </w:t>
      </w:r>
      <w:r>
        <w:rPr>
          <w:i/>
        </w:rPr>
        <w:t>(still surprised)</w:t>
      </w:r>
      <w:r>
        <w:t xml:space="preserve"> I did? </w:t>
      </w:r>
    </w:p>
    <w:p w:rsidR="00000000" w:rsidRDefault="004E651F">
      <w:r>
        <w:rPr>
          <w:b/>
        </w:rPr>
        <w:t xml:space="preserve">Monica: </w:t>
      </w:r>
      <w:r>
        <w:t xml:space="preserve">What is she talking about? </w:t>
      </w:r>
    </w:p>
    <w:p w:rsidR="00000000" w:rsidRDefault="004E651F">
      <w:r>
        <w:rPr>
          <w:b/>
        </w:rPr>
        <w:t xml:space="preserve">Joey: </w:t>
      </w:r>
      <w:r>
        <w:t>I don't know, b</w:t>
      </w:r>
      <w:r>
        <w:t xml:space="preserve">ut it sounds great. </w:t>
      </w:r>
    </w:p>
    <w:p w:rsidR="00000000" w:rsidRDefault="004E651F">
      <w:r>
        <w:rPr>
          <w:b/>
        </w:rPr>
        <w:t xml:space="preserve">Rachel: </w:t>
      </w:r>
      <w:r>
        <w:t xml:space="preserve">Your agent called. You got that audition. </w:t>
      </w:r>
    </w:p>
    <w:p w:rsidR="00000000" w:rsidRDefault="004E651F">
      <w:r>
        <w:rPr>
          <w:b/>
        </w:rPr>
        <w:t xml:space="preserve">Joey: </w:t>
      </w:r>
      <w:r>
        <w:t xml:space="preserve">With Lennart Haze? </w:t>
      </w:r>
    </w:p>
    <w:p w:rsidR="00000000" w:rsidRDefault="004E651F">
      <w:r>
        <w:rPr>
          <w:b/>
        </w:rPr>
        <w:t xml:space="preserve">Rachel: </w:t>
      </w:r>
      <w:r>
        <w:t xml:space="preserve">Yes. </w:t>
      </w:r>
    </w:p>
    <w:p w:rsidR="00000000" w:rsidRDefault="004E651F">
      <w:r>
        <w:rPr>
          <w:b/>
        </w:rPr>
        <w:t xml:space="preserve">Joey: </w:t>
      </w:r>
      <w:r>
        <w:t>Oh my god, that is great! That is *** for a play on broadway...and in a real theatre, not that little one underneath the dally like last t</w:t>
      </w:r>
      <w:r>
        <w:t xml:space="preserve">ime. </w:t>
      </w:r>
    </w:p>
    <w:p w:rsidR="00000000" w:rsidRDefault="004E651F">
      <w:r>
        <w:rPr>
          <w:b/>
        </w:rPr>
        <w:t xml:space="preserve">Monica: </w:t>
      </w:r>
      <w:r>
        <w:t xml:space="preserve">Is it a good play? </w:t>
      </w:r>
    </w:p>
    <w:p w:rsidR="00000000" w:rsidRDefault="004E651F">
      <w:r>
        <w:rPr>
          <w:b/>
        </w:rPr>
        <w:t xml:space="preserve">Joey: </w:t>
      </w:r>
      <w:r>
        <w:t xml:space="preserve">Well, it must be, because I read and I didn't understand a singe word. </w:t>
      </w:r>
    </w:p>
    <w:p w:rsidR="00000000" w:rsidRDefault="004E651F">
      <w:r>
        <w:rPr>
          <w:b/>
        </w:rPr>
        <w:t xml:space="preserve">Rachel: </w:t>
      </w:r>
      <w:r>
        <w:t>Yeah, and Lennart Haze is starring in it...</w:t>
      </w:r>
    </w:p>
    <w:p w:rsidR="00000000" w:rsidRDefault="004E651F">
      <w:r>
        <w:rPr>
          <w:b/>
        </w:rPr>
        <w:t xml:space="preserve">Joey: </w:t>
      </w:r>
      <w:r>
        <w:t xml:space="preserve">Yeah, yeah, and directing. </w:t>
      </w:r>
    </w:p>
    <w:p w:rsidR="00000000" w:rsidRDefault="004E651F">
      <w:r>
        <w:rPr>
          <w:b/>
        </w:rPr>
        <w:t xml:space="preserve">Monica: </w:t>
      </w:r>
      <w:r>
        <w:rPr>
          <w:i/>
        </w:rPr>
        <w:t>(sighs)</w:t>
      </w:r>
      <w:r>
        <w:t xml:space="preserve"> He was so good in that movie of MacBeth. </w:t>
      </w:r>
    </w:p>
    <w:p w:rsidR="00000000" w:rsidRDefault="004E651F">
      <w:r>
        <w:rPr>
          <w:b/>
        </w:rPr>
        <w:t xml:space="preserve">Rachel: </w:t>
      </w:r>
      <w:r>
        <w:rPr>
          <w:i/>
        </w:rPr>
        <w:t>(disbelieving)</w:t>
      </w:r>
      <w:r>
        <w:t xml:space="preserve"> You saw that? </w:t>
      </w:r>
    </w:p>
    <w:p w:rsidR="00000000" w:rsidRDefault="004E651F">
      <w:r>
        <w:rPr>
          <w:b/>
        </w:rPr>
        <w:t xml:space="preserve">Monica: </w:t>
      </w:r>
      <w:r>
        <w:t xml:space="preserve">No, but...I saw the previews. They played it right before Jackass. </w:t>
      </w:r>
    </w:p>
    <w:p w:rsidR="00000000" w:rsidRDefault="004E651F">
      <w:r>
        <w:rPr>
          <w:b/>
        </w:rPr>
        <w:t xml:space="preserve">Rachel and Joey: </w:t>
      </w:r>
      <w:r>
        <w:rPr>
          <w:i/>
        </w:rPr>
        <w:t>(pointing at Monica, a look of recognition in their faces)</w:t>
      </w:r>
      <w:r>
        <w:t xml:space="preserve"> Ah! </w:t>
      </w:r>
    </w:p>
    <w:p w:rsidR="00000000" w:rsidRDefault="004E651F">
      <w:r>
        <w:rPr>
          <w:b/>
        </w:rPr>
        <w:t xml:space="preserve">Joey: </w:t>
      </w:r>
      <w:r>
        <w:t xml:space="preserve">Yeah, he's done some amazing works. </w:t>
      </w:r>
    </w:p>
    <w:p w:rsidR="00000000" w:rsidRDefault="004E651F">
      <w:r>
        <w:rPr>
          <w:b/>
        </w:rPr>
        <w:t xml:space="preserve">Rachel: </w:t>
      </w:r>
      <w:r>
        <w:t xml:space="preserve">Oh, yeah. </w:t>
      </w:r>
      <w:r>
        <w:t xml:space="preserve">Oh, I loved him in those cell phone commercials. </w:t>
      </w:r>
    </w:p>
    <w:p w:rsidR="00000000" w:rsidRDefault="004E651F">
      <w:r>
        <w:rPr>
          <w:b/>
        </w:rPr>
        <w:t xml:space="preserve">Joey: </w:t>
      </w:r>
      <w:r>
        <w:rPr>
          <w:i/>
        </w:rPr>
        <w:t>(almost laughing)</w:t>
      </w:r>
      <w:r>
        <w:t xml:space="preserve"> I know. When the monkey hits him in the face with that giant rubber phone. </w:t>
      </w:r>
      <w:r>
        <w:rPr>
          <w:i/>
        </w:rPr>
        <w:t>(They all laugh)</w:t>
      </w:r>
    </w:p>
    <w:p w:rsidR="00000000" w:rsidRDefault="004E651F">
      <w:r>
        <w:rPr>
          <w:b/>
        </w:rPr>
        <w:t xml:space="preserve">Monica: </w:t>
      </w:r>
      <w:r>
        <w:t xml:space="preserve">Hey! Maybe the monkey will be at the audition! </w:t>
      </w:r>
    </w:p>
    <w:p w:rsidR="00000000" w:rsidRDefault="004E651F">
      <w:r>
        <w:rPr>
          <w:b/>
        </w:rPr>
        <w:t xml:space="preserve">Joey: </w:t>
      </w:r>
      <w:r>
        <w:rPr>
          <w:i/>
        </w:rPr>
        <w:t>(sitting down)</w:t>
      </w:r>
      <w:r>
        <w:t xml:space="preserve"> Don't make me</w:t>
      </w:r>
      <w:r>
        <w:t xml:space="preserve"> more nervous than I already am! </w:t>
      </w:r>
    </w:p>
    <w:p w:rsidR="00000000" w:rsidRDefault="004E651F">
      <w:pPr>
        <w:rPr>
          <w:b/>
        </w:rPr>
      </w:pPr>
      <w:r>
        <w:rPr>
          <w:b/>
        </w:rPr>
        <w:t xml:space="preserve">Scene: </w:t>
      </w:r>
      <w:r>
        <w:rPr>
          <w:b/>
        </w:rPr>
        <w:br/>
      </w:r>
      <w:r>
        <w:rPr>
          <w:b/>
        </w:rPr>
        <w:t xml:space="preserve">Chandler's new workplace, his fellow interns are already seated around a table </w:t>
      </w:r>
    </w:p>
    <w:p w:rsidR="00000000" w:rsidRDefault="004E651F">
      <w:r>
        <w:rPr>
          <w:b/>
        </w:rPr>
        <w:t xml:space="preserve">Chandler: </w:t>
      </w:r>
      <w:r>
        <w:rPr>
          <w:i/>
        </w:rPr>
        <w:t>(entering)</w:t>
      </w:r>
      <w:r>
        <w:t xml:space="preserve"> Good morning, everybody. </w:t>
      </w:r>
    </w:p>
    <w:p w:rsidR="00000000" w:rsidRDefault="004E651F">
      <w:r>
        <w:rPr>
          <w:b/>
        </w:rPr>
        <w:t xml:space="preserve">Intern: </w:t>
      </w:r>
      <w:r>
        <w:t xml:space="preserve">Can I get you a cup of coffee, Sir? </w:t>
      </w:r>
    </w:p>
    <w:p w:rsidR="00000000" w:rsidRDefault="004E651F">
      <w:r>
        <w:rPr>
          <w:b/>
        </w:rPr>
        <w:t xml:space="preserve">Chandler: </w:t>
      </w:r>
      <w:r>
        <w:t xml:space="preserve">Oh, no, no, I'm an intern, just </w:t>
      </w:r>
      <w:r>
        <w:t xml:space="preserve">like you guys...except for the tie, the briefcase...and the fact that I can rent a car. </w:t>
      </w:r>
    </w:p>
    <w:p w:rsidR="00000000" w:rsidRDefault="004E651F">
      <w:r>
        <w:rPr>
          <w:b/>
        </w:rPr>
        <w:t xml:space="preserve">Intern: </w:t>
      </w:r>
      <w:r>
        <w:t xml:space="preserve">Seriously, you're an intern? </w:t>
      </w:r>
    </w:p>
    <w:p w:rsidR="00000000" w:rsidRDefault="004E651F">
      <w:r>
        <w:rPr>
          <w:b/>
        </w:rPr>
        <w:t xml:space="preserve">Chandler: </w:t>
      </w:r>
      <w:r>
        <w:t xml:space="preserve">Yeah, well, I'm kinda heading into a new career direction and, you know, you gotta start at the bottom. </w:t>
      </w:r>
    </w:p>
    <w:p w:rsidR="00000000" w:rsidRDefault="004E651F">
      <w:r>
        <w:rPr>
          <w:b/>
        </w:rPr>
        <w:t xml:space="preserve">Intern: </w:t>
      </w:r>
      <w:r>
        <w:rPr>
          <w:i/>
        </w:rPr>
        <w:t>(shaki</w:t>
      </w:r>
      <w:r>
        <w:rPr>
          <w:i/>
        </w:rPr>
        <w:t>ng his head disbelievingly)</w:t>
      </w:r>
      <w:r>
        <w:t xml:space="preserve"> Dude! </w:t>
      </w:r>
    </w:p>
    <w:p w:rsidR="00000000" w:rsidRDefault="004E651F">
      <w:r>
        <w:rPr>
          <w:b/>
        </w:rPr>
        <w:t xml:space="preserve">Chandler: </w:t>
      </w:r>
      <w:r>
        <w:t xml:space="preserve">Right. Look, I know I'm a little bit older than you guys, but it's not like I'm Bob Hope </w:t>
      </w:r>
      <w:r>
        <w:rPr>
          <w:i/>
        </w:rPr>
        <w:t>(he sits down)</w:t>
      </w:r>
    </w:p>
    <w:p w:rsidR="00000000" w:rsidRDefault="004E651F">
      <w:r>
        <w:rPr>
          <w:i/>
        </w:rPr>
        <w:t>(Everybody gives him an inquiring look)</w:t>
      </w:r>
    </w:p>
    <w:p w:rsidR="00000000" w:rsidRDefault="004E651F">
      <w:r>
        <w:rPr>
          <w:b/>
        </w:rPr>
        <w:t xml:space="preserve">Chandler: </w:t>
      </w:r>
      <w:r>
        <w:t xml:space="preserve">The comedian? USO?! </w:t>
      </w:r>
    </w:p>
    <w:p w:rsidR="00000000" w:rsidRDefault="004E651F">
      <w:r>
        <w:rPr>
          <w:b/>
        </w:rPr>
        <w:t xml:space="preserve">Intern: </w:t>
      </w:r>
      <w:r>
        <w:rPr>
          <w:i/>
        </w:rPr>
        <w:t>(correcting him)</w:t>
      </w:r>
      <w:r>
        <w:t xml:space="preserve"> Uhm, it's U</w:t>
      </w:r>
      <w:r>
        <w:t xml:space="preserve">SA, sir. </w:t>
      </w:r>
    </w:p>
    <w:p w:rsidR="00000000" w:rsidRDefault="004E651F">
      <w:r>
        <w:rPr>
          <w:i/>
        </w:rPr>
        <w:t>(Chandler desperately covers his head in his hands)</w:t>
      </w:r>
      <w:r>
        <w:t xml:space="preserve"> </w:t>
      </w:r>
    </w:p>
    <w:p w:rsidR="00000000" w:rsidRDefault="004E651F">
      <w:pPr>
        <w:rPr>
          <w:b/>
        </w:rPr>
      </w:pPr>
      <w:r>
        <w:rPr>
          <w:b/>
        </w:rPr>
        <w:t xml:space="preserve">Scene: </w:t>
      </w:r>
      <w:r>
        <w:rPr>
          <w:b/>
        </w:rPr>
        <w:br/>
      </w:r>
      <w:r>
        <w:rPr>
          <w:b/>
        </w:rPr>
        <w:t xml:space="preserve">Audition room, Joey is lead into the room by a receptionist in a fancy dress </w:t>
      </w:r>
    </w:p>
    <w:p w:rsidR="00000000" w:rsidRDefault="004E651F">
      <w:r>
        <w:rPr>
          <w:b/>
        </w:rPr>
        <w:t xml:space="preserve">Receptionist: </w:t>
      </w:r>
      <w:r>
        <w:t>This is Joey Tribbiani. Joey, these are the producers and, as you probably already know, this</w:t>
      </w:r>
      <w:r>
        <w:t xml:space="preserve"> is Lennart Haze. </w:t>
      </w:r>
    </w:p>
    <w:p w:rsidR="00000000" w:rsidRDefault="004E651F">
      <w:r>
        <w:rPr>
          <w:i/>
        </w:rPr>
        <w:t>(Lennart Haze turns around in his chair to face Joey)</w:t>
      </w:r>
    </w:p>
    <w:p w:rsidR="00000000" w:rsidRDefault="004E651F">
      <w:r>
        <w:rPr>
          <w:b/>
        </w:rPr>
        <w:t xml:space="preserve">Joey: </w:t>
      </w:r>
      <w:r>
        <w:t xml:space="preserve">It is so amazing to meet you. </w:t>
      </w:r>
      <w:r>
        <w:rPr>
          <w:i/>
        </w:rPr>
        <w:t>(They are shaking hands)</w:t>
      </w:r>
      <w:r>
        <w:t xml:space="preserve"> I'm such a big fan of your work. </w:t>
      </w:r>
    </w:p>
    <w:p w:rsidR="00000000" w:rsidRDefault="004E651F">
      <w:r>
        <w:rPr>
          <w:b/>
        </w:rPr>
        <w:t xml:space="preserve">Lennart: </w:t>
      </w:r>
      <w:r>
        <w:t xml:space="preserve">Well, I've...I've been blessed with a...a lot of great roles. </w:t>
      </w:r>
    </w:p>
    <w:p w:rsidR="00000000" w:rsidRDefault="004E651F">
      <w:r>
        <w:rPr>
          <w:b/>
        </w:rPr>
        <w:t xml:space="preserve">Joey: </w:t>
      </w:r>
      <w:r>
        <w:t>Tell me ab</w:t>
      </w:r>
      <w:r>
        <w:t xml:space="preserve">out it! "Unlimited nights and weekends!" </w:t>
      </w:r>
    </w:p>
    <w:p w:rsidR="00000000" w:rsidRDefault="004E651F">
      <w:r>
        <w:rPr>
          <w:b/>
        </w:rPr>
        <w:t xml:space="preserve">Lennart: </w:t>
      </w:r>
      <w:r>
        <w:t xml:space="preserve">You making fun of me? Because I am not a sell-out. </w:t>
      </w:r>
      <w:r>
        <w:rPr>
          <w:i/>
        </w:rPr>
        <w:t>(He stands up and walks menacingly towards Joey)</w:t>
      </w:r>
      <w:r>
        <w:t xml:space="preserve"> I didn't do that for the money, I believe in those phones. I almost lost a cousin because of bad wireless</w:t>
      </w:r>
      <w:r>
        <w:t xml:space="preserve"> service. </w:t>
      </w:r>
    </w:p>
    <w:p w:rsidR="00000000" w:rsidRDefault="004E651F">
      <w:r>
        <w:rPr>
          <w:b/>
        </w:rPr>
        <w:t xml:space="preserve">Joey: </w:t>
      </w:r>
      <w:r>
        <w:t xml:space="preserve">No, I-I-I wasn't making fun of you, honestly, I-I think you were great in those commercials. </w:t>
      </w:r>
    </w:p>
    <w:p w:rsidR="00000000" w:rsidRDefault="004E651F">
      <w:r>
        <w:rPr>
          <w:b/>
        </w:rPr>
        <w:t xml:space="preserve">Lennart: </w:t>
      </w:r>
      <w:r>
        <w:t xml:space="preserve">Really? </w:t>
      </w:r>
    </w:p>
    <w:p w:rsidR="00000000" w:rsidRDefault="004E651F">
      <w:r>
        <w:rPr>
          <w:b/>
        </w:rPr>
        <w:t xml:space="preserve">Joey: </w:t>
      </w:r>
      <w:r>
        <w:t xml:space="preserve">Yeah. </w:t>
      </w:r>
    </w:p>
    <w:p w:rsidR="00000000" w:rsidRDefault="004E651F">
      <w:r>
        <w:rPr>
          <w:b/>
        </w:rPr>
        <w:t xml:space="preserve">Lennart: </w:t>
      </w:r>
      <w:r>
        <w:t xml:space="preserve">Well, I do bring a certain credibility to the role. </w:t>
      </w:r>
    </w:p>
    <w:p w:rsidR="00000000" w:rsidRDefault="004E651F">
      <w:r>
        <w:rPr>
          <w:b/>
        </w:rPr>
        <w:t xml:space="preserve">Joey: </w:t>
      </w:r>
      <w:r>
        <w:rPr>
          <w:i/>
        </w:rPr>
        <w:t>(regaining confidence)</w:t>
      </w:r>
      <w:r>
        <w:t xml:space="preserve"> Are you kiddin'? When t</w:t>
      </w:r>
      <w:r>
        <w:t>hey shoot you out of that cannon...</w:t>
      </w:r>
    </w:p>
    <w:p w:rsidR="00000000" w:rsidRDefault="004E651F">
      <w:r>
        <w:rPr>
          <w:b/>
        </w:rPr>
        <w:t xml:space="preserve">Lennart: </w:t>
      </w:r>
      <w:r>
        <w:t xml:space="preserve">Peeeeeooooooooch </w:t>
      </w:r>
      <w:r>
        <w:rPr>
          <w:i/>
        </w:rPr>
        <w:t>(He mimes flying out of the cannon)</w:t>
      </w:r>
      <w:r>
        <w:t xml:space="preserve"> "Hang up that phone!" One take! </w:t>
      </w:r>
    </w:p>
    <w:p w:rsidR="00000000" w:rsidRDefault="004E651F">
      <w:r>
        <w:rPr>
          <w:b/>
        </w:rPr>
        <w:t xml:space="preserve">Joey: </w:t>
      </w:r>
      <w:r>
        <w:t xml:space="preserve">Wow! </w:t>
      </w:r>
    </w:p>
    <w:p w:rsidR="00000000" w:rsidRDefault="004E651F">
      <w:r>
        <w:rPr>
          <w:b/>
        </w:rPr>
        <w:t xml:space="preserve">Lennart: </w:t>
      </w:r>
      <w:r>
        <w:t xml:space="preserve">So, shall we read? </w:t>
      </w:r>
    </w:p>
    <w:p w:rsidR="00000000" w:rsidRDefault="004E651F">
      <w:r>
        <w:rPr>
          <w:b/>
        </w:rPr>
        <w:t xml:space="preserve">Joey: </w:t>
      </w:r>
      <w:r>
        <w:t xml:space="preserve">Oh, yeah, sure. </w:t>
      </w:r>
    </w:p>
    <w:p w:rsidR="00000000" w:rsidRDefault="004E651F">
      <w:r>
        <w:rPr>
          <w:b/>
        </w:rPr>
        <w:t xml:space="preserve">Lennart: </w:t>
      </w:r>
      <w:r>
        <w:t xml:space="preserve">Top of act two. This is my entrance. You got it? </w:t>
      </w:r>
    </w:p>
    <w:p w:rsidR="00000000" w:rsidRDefault="004E651F">
      <w:r>
        <w:rPr>
          <w:i/>
        </w:rPr>
        <w:t>(J</w:t>
      </w:r>
      <w:r>
        <w:rPr>
          <w:i/>
        </w:rPr>
        <w:t>oey nods whereupon Lennart acts as if he is entering a room)</w:t>
      </w:r>
    </w:p>
    <w:p w:rsidR="00000000" w:rsidRDefault="004E651F">
      <w:r>
        <w:rPr>
          <w:b/>
        </w:rPr>
        <w:t xml:space="preserve">Lennart: </w:t>
      </w:r>
      <w:r>
        <w:t xml:space="preserve">"What the hell are you still doing here"? </w:t>
      </w:r>
    </w:p>
    <w:p w:rsidR="00000000" w:rsidRDefault="004E651F">
      <w:r>
        <w:rPr>
          <w:i/>
        </w:rPr>
        <w:t>(Joey stares at him, fascinated by his performance)</w:t>
      </w:r>
    </w:p>
    <w:p w:rsidR="00000000" w:rsidRDefault="004E651F">
      <w:r>
        <w:rPr>
          <w:b/>
        </w:rPr>
        <w:t xml:space="preserve">Joey: </w:t>
      </w:r>
      <w:r>
        <w:t xml:space="preserve">Err, "I think you know". </w:t>
      </w:r>
    </w:p>
    <w:p w:rsidR="00000000" w:rsidRDefault="004E651F">
      <w:r>
        <w:rPr>
          <w:b/>
        </w:rPr>
        <w:t xml:space="preserve">Lennart: </w:t>
      </w:r>
      <w:r>
        <w:t xml:space="preserve">"Bastard"! </w:t>
      </w:r>
    </w:p>
    <w:p w:rsidR="00000000" w:rsidRDefault="004E651F">
      <w:r>
        <w:rPr>
          <w:b/>
        </w:rPr>
        <w:t xml:space="preserve">Joey: </w:t>
      </w:r>
      <w:r>
        <w:t>"I am what you made me. You know</w:t>
      </w:r>
      <w:r>
        <w:t xml:space="preserve"> what? I could go right now." </w:t>
      </w:r>
    </w:p>
    <w:p w:rsidR="00000000" w:rsidRDefault="004E651F">
      <w:r>
        <w:rPr>
          <w:b/>
        </w:rPr>
        <w:t xml:space="preserve">Lennart: </w:t>
      </w:r>
      <w:r>
        <w:t xml:space="preserve">"Go, go!" </w:t>
      </w:r>
    </w:p>
    <w:p w:rsidR="00000000" w:rsidRDefault="004E651F">
      <w:r>
        <w:rPr>
          <w:b/>
        </w:rPr>
        <w:t xml:space="preserve">Joey: </w:t>
      </w:r>
      <w:r>
        <w:t xml:space="preserve">"I can't. Oh, I want to, long pause, but I can't." </w:t>
      </w:r>
    </w:p>
    <w:p w:rsidR="00000000" w:rsidRDefault="004E651F">
      <w:r>
        <w:rPr>
          <w:b/>
        </w:rPr>
        <w:t xml:space="preserve">Lennart: </w:t>
      </w:r>
      <w:r>
        <w:t xml:space="preserve">I'm sorry, sorry. You're not supposed to say "long pause" </w:t>
      </w:r>
    </w:p>
    <w:p w:rsidR="00000000" w:rsidRDefault="004E651F">
      <w:r>
        <w:rPr>
          <w:b/>
        </w:rPr>
        <w:t xml:space="preserve">Joey: </w:t>
      </w:r>
      <w:r>
        <w:rPr>
          <w:i/>
        </w:rPr>
        <w:t>(understandingly)</w:t>
      </w:r>
      <w:r>
        <w:t xml:space="preserve"> Oh, oh, I thought that was your character's name, you k</w:t>
      </w:r>
      <w:r>
        <w:t>now, I thought you were like an Indian or something, you know with a...</w:t>
      </w:r>
      <w:r>
        <w:rPr>
          <w:i/>
        </w:rPr>
        <w:t>(He mimes wearing a feather on his head)</w:t>
      </w:r>
    </w:p>
    <w:p w:rsidR="00000000" w:rsidRDefault="004E651F">
      <w:r>
        <w:rPr>
          <w:b/>
        </w:rPr>
        <w:t xml:space="preserve">Lennart: </w:t>
      </w:r>
      <w:r>
        <w:t xml:space="preserve">No. Thank you so much for coming in. We appreciate it, thank you. </w:t>
      </w:r>
    </w:p>
    <w:p w:rsidR="00000000" w:rsidRDefault="004E651F">
      <w:r>
        <w:rPr>
          <w:b/>
        </w:rPr>
        <w:t xml:space="preserve">Joey: </w:t>
      </w:r>
      <w:r>
        <w:t xml:space="preserve">Ah, y-y-you're sure you don't want me to do it again? I could </w:t>
      </w:r>
      <w:r>
        <w:t xml:space="preserve">do it with an accent, you know, Southern </w:t>
      </w:r>
      <w:r>
        <w:rPr>
          <w:i/>
        </w:rPr>
        <w:t>(He speaks in what he believes is a Southern accent)</w:t>
      </w:r>
      <w:r>
        <w:t xml:space="preserve"> "I could go right now, maaan!" </w:t>
      </w:r>
    </w:p>
    <w:p w:rsidR="00000000" w:rsidRDefault="004E651F">
      <w:r>
        <w:rPr>
          <w:b/>
        </w:rPr>
        <w:t xml:space="preserve">Lennart: </w:t>
      </w:r>
      <w:r>
        <w:rPr>
          <w:i/>
        </w:rPr>
        <w:t>(stunned, muttering)</w:t>
      </w:r>
      <w:r>
        <w:t xml:space="preserve"> My god in heaven. </w:t>
      </w:r>
    </w:p>
    <w:p w:rsidR="00000000" w:rsidRDefault="004E651F">
      <w:r>
        <w:rPr>
          <w:i/>
        </w:rPr>
        <w:t>(The producers stand up)</w:t>
      </w:r>
    </w:p>
    <w:p w:rsidR="00000000" w:rsidRDefault="004E651F">
      <w:r>
        <w:rPr>
          <w:b/>
        </w:rPr>
        <w:t xml:space="preserve">Producer #1: </w:t>
      </w:r>
      <w:r>
        <w:t>Joey, hang on for a second. Lennart, can we</w:t>
      </w:r>
      <w:r>
        <w:t xml:space="preserve"> talk to you for a moment? </w:t>
      </w:r>
    </w:p>
    <w:p w:rsidR="00000000" w:rsidRDefault="004E651F">
      <w:r>
        <w:rPr>
          <w:i/>
        </w:rPr>
        <w:t>(They stand aside, talking)</w:t>
      </w:r>
    </w:p>
    <w:p w:rsidR="00000000" w:rsidRDefault="004E651F">
      <w:r>
        <w:rPr>
          <w:b/>
        </w:rPr>
        <w:t xml:space="preserve">Lennart: </w:t>
      </w:r>
      <w:r>
        <w:t xml:space="preserve">You, you gotta be kidding. See, h-he, he can't act. </w:t>
      </w:r>
      <w:r>
        <w:rPr>
          <w:i/>
        </w:rPr>
        <w:t>(Joey hears that and his disappointment is reflected in his facial expression)</w:t>
      </w:r>
      <w:r>
        <w:t xml:space="preserve">. </w:t>
      </w:r>
    </w:p>
    <w:p w:rsidR="00000000" w:rsidRDefault="004E651F">
      <w:r>
        <w:rPr>
          <w:i/>
        </w:rPr>
        <w:t>(Producer #1 whispers something)</w:t>
      </w:r>
    </w:p>
    <w:p w:rsidR="00000000" w:rsidRDefault="004E651F">
      <w:r>
        <w:rPr>
          <w:b/>
        </w:rPr>
        <w:t xml:space="preserve">Lennart: </w:t>
      </w:r>
      <w:r>
        <w:t>Hey! I-I-I don't</w:t>
      </w:r>
      <w:r>
        <w:t xml:space="preserve"> care if he's hot, you know. If you want to sleep with him, do it on your own time. </w:t>
      </w:r>
      <w:r>
        <w:rPr>
          <w:i/>
        </w:rPr>
        <w:t>(Joey smiles smugly at this)</w:t>
      </w:r>
      <w:r>
        <w:t xml:space="preserve"> This is a play. No, listen: if you insist on this, I will call my agent so fast on a cell phone that has a connection that is so clear he's gon</w:t>
      </w:r>
      <w:r>
        <w:t xml:space="preserve">na think I'm next door. </w:t>
      </w:r>
    </w:p>
    <w:p w:rsidR="00000000" w:rsidRDefault="004E651F">
      <w:r>
        <w:rPr>
          <w:i/>
        </w:rPr>
        <w:t>(Joey approaches them)</w:t>
      </w:r>
    </w:p>
    <w:p w:rsidR="00000000" w:rsidRDefault="004E651F">
      <w:r>
        <w:rPr>
          <w:b/>
        </w:rPr>
        <w:t xml:space="preserve">Joey: </w:t>
      </w:r>
      <w:r>
        <w:rPr>
          <w:i/>
        </w:rPr>
        <w:t>(interrupting their conversation)</w:t>
      </w:r>
      <w:r>
        <w:t xml:space="preserve"> Ah, hi, ah. Thank you so much for whispering for my benefit, but, ah, look, if you just tell me what I did wrong, I'd just love to work on it and come back and try it a</w:t>
      </w:r>
      <w:r>
        <w:t xml:space="preserve">gain for you. And, and also: </w:t>
      </w:r>
      <w:r>
        <w:rPr>
          <w:i/>
        </w:rPr>
        <w:t>(to Producer #1)</w:t>
      </w:r>
      <w:r>
        <w:t xml:space="preserve"> 'How you doing?' </w:t>
      </w:r>
      <w:r>
        <w:rPr>
          <w:i/>
        </w:rPr>
        <w:t>(to Lennart again)</w:t>
      </w:r>
      <w:r>
        <w:t xml:space="preserve"> You should, please, just gimme another chance. I really wanna get better, please. </w:t>
      </w:r>
    </w:p>
    <w:p w:rsidR="00000000" w:rsidRDefault="004E651F">
      <w:r>
        <w:rPr>
          <w:b/>
        </w:rPr>
        <w:t xml:space="preserve">Lennart: </w:t>
      </w:r>
      <w:r>
        <w:t>Well, if you wanna come back at the end of the day today, here are my notes. Ready</w:t>
      </w:r>
      <w:r>
        <w:t xml:space="preserve">? </w:t>
      </w:r>
    </w:p>
    <w:p w:rsidR="00000000" w:rsidRDefault="004E651F">
      <w:r>
        <w:rPr>
          <w:b/>
        </w:rPr>
        <w:t xml:space="preserve">Joey: </w:t>
      </w:r>
      <w:r>
        <w:t xml:space="preserve">Yeah. </w:t>
      </w:r>
    </w:p>
    <w:p w:rsidR="00000000" w:rsidRDefault="004E651F">
      <w:r>
        <w:rPr>
          <w:b/>
        </w:rPr>
        <w:t xml:space="preserve">Lennart: </w:t>
      </w:r>
      <w:r>
        <w:t xml:space="preserve">Uhm, you're in your head. You-you're thinking way too much. </w:t>
      </w:r>
    </w:p>
    <w:p w:rsidR="00000000" w:rsidRDefault="004E651F">
      <w:r>
        <w:rPr>
          <w:b/>
        </w:rPr>
        <w:t xml:space="preserve">Joey: </w:t>
      </w:r>
      <w:r>
        <w:t xml:space="preserve">I really doubt that. </w:t>
      </w:r>
    </w:p>
    <w:p w:rsidR="00000000" w:rsidRDefault="004E651F">
      <w:r>
        <w:rPr>
          <w:b/>
        </w:rPr>
        <w:t xml:space="preserve">Lennart: </w:t>
      </w:r>
      <w:r>
        <w:rPr>
          <w:i/>
        </w:rPr>
        <w:t xml:space="preserve">(explaining to Joey, who nods fervently.) </w:t>
      </w:r>
      <w:r>
        <w:t xml:space="preserve">No, no, no. It's that you're not connected with anything in your body. There's no urgency. </w:t>
      </w:r>
      <w:r>
        <w:t xml:space="preserve">The scene is a struggle, uhm, it's a race. Also, what you did was horizontal. Don't be afraid to explore the vertical. And don't learn the words. Let the words learn you. </w:t>
      </w:r>
    </w:p>
    <w:p w:rsidR="00000000" w:rsidRDefault="004E651F">
      <w:r>
        <w:rPr>
          <w:i/>
        </w:rPr>
        <w:t>(Joey ponders on this for a while)</w:t>
      </w:r>
    </w:p>
    <w:p w:rsidR="00000000" w:rsidRDefault="004E651F">
      <w:r>
        <w:rPr>
          <w:b/>
        </w:rPr>
        <w:t xml:space="preserve">Joey: </w:t>
      </w:r>
      <w:r>
        <w:t>(suggesting.) Couldn't I just sleep with th</w:t>
      </w:r>
      <w:r>
        <w:t xml:space="preserve">e producer? </w:t>
      </w:r>
    </w:p>
    <w:p w:rsidR="00000000" w:rsidRDefault="004E651F">
      <w:pPr>
        <w:rPr>
          <w:b/>
        </w:rPr>
      </w:pPr>
      <w:r>
        <w:rPr>
          <w:b/>
        </w:rPr>
        <w:t xml:space="preserve">Scene: </w:t>
      </w:r>
      <w:r>
        <w:rPr>
          <w:b/>
        </w:rPr>
        <w:br/>
      </w:r>
      <w:r>
        <w:rPr>
          <w:b/>
        </w:rPr>
        <w:t xml:space="preserve">Backstreet, Ross and Phoebe walking </w:t>
      </w:r>
    </w:p>
    <w:p w:rsidR="00000000" w:rsidRDefault="004E651F">
      <w:r>
        <w:rPr>
          <w:b/>
        </w:rPr>
        <w:t xml:space="preserve">Phoebe: </w:t>
      </w:r>
      <w:r>
        <w:t xml:space="preserve">Hey, do you wanna go to dinner tonight? </w:t>
      </w:r>
    </w:p>
    <w:p w:rsidR="00000000" w:rsidRDefault="004E651F">
      <w:r>
        <w:rPr>
          <w:b/>
        </w:rPr>
        <w:t xml:space="preserve">Ross: </w:t>
      </w:r>
      <w:r>
        <w:t>Oh, I can't. I've got a date with that waitress, Katy, yeah, I know we've been only going out like twice, but I have a really good feeling abou</w:t>
      </w:r>
      <w:r>
        <w:t xml:space="preserve">t her. </w:t>
      </w:r>
    </w:p>
    <w:p w:rsidR="00000000" w:rsidRDefault="004E651F">
      <w:r>
        <w:rPr>
          <w:b/>
        </w:rPr>
        <w:t xml:space="preserve">Phoebe: </w:t>
      </w:r>
      <w:r>
        <w:t xml:space="preserve">Oh, I hear divorce bells. </w:t>
      </w:r>
    </w:p>
    <w:p w:rsidR="00000000" w:rsidRDefault="004E651F">
      <w:r>
        <w:rPr>
          <w:i/>
        </w:rPr>
        <w:t>(A mugger, his face hidden by a cap, approaches them from behind)</w:t>
      </w:r>
    </w:p>
    <w:p w:rsidR="00000000" w:rsidRDefault="004E651F">
      <w:r>
        <w:rPr>
          <w:b/>
        </w:rPr>
        <w:t xml:space="preserve">Mugger: </w:t>
      </w:r>
      <w:r>
        <w:t xml:space="preserve">Alright. Just give me your wallets and there won't be a problem. </w:t>
      </w:r>
    </w:p>
    <w:p w:rsidR="00000000" w:rsidRDefault="004E651F">
      <w:r>
        <w:rPr>
          <w:b/>
        </w:rPr>
        <w:t xml:space="preserve">Ross: </w:t>
      </w:r>
      <w:r>
        <w:rPr>
          <w:i/>
        </w:rPr>
        <w:t>(taken aback)</w:t>
      </w:r>
      <w:r>
        <w:t xml:space="preserve"> What? </w:t>
      </w:r>
    </w:p>
    <w:p w:rsidR="00000000" w:rsidRDefault="004E651F">
      <w:r>
        <w:rPr>
          <w:b/>
        </w:rPr>
        <w:t xml:space="preserve">Mugger: </w:t>
      </w:r>
      <w:r>
        <w:t xml:space="preserve">I have a gun </w:t>
      </w:r>
      <w:r>
        <w:rPr>
          <w:i/>
        </w:rPr>
        <w:t>(It looks like he has a g</w:t>
      </w:r>
      <w:r>
        <w:rPr>
          <w:i/>
        </w:rPr>
        <w:t>un under his coat)</w:t>
      </w:r>
    </w:p>
    <w:p w:rsidR="00000000" w:rsidRDefault="004E651F">
      <w:r>
        <w:rPr>
          <w:b/>
        </w:rPr>
        <w:t xml:space="preserve">Ross: </w:t>
      </w:r>
      <w:r>
        <w:t xml:space="preserve">O-ok. Just relax, Phoene, just stay calm. </w:t>
      </w:r>
      <w:r>
        <w:rPr>
          <w:i/>
        </w:rPr>
        <w:t>(He searches his coat and freaks out)</w:t>
      </w:r>
      <w:r>
        <w:t xml:space="preserve">. Oh my god, I can't find my wallet. </w:t>
      </w:r>
    </w:p>
    <w:p w:rsidR="00000000" w:rsidRDefault="004E651F">
      <w:r>
        <w:rPr>
          <w:i/>
        </w:rPr>
        <w:t>(He finally finds the wallet and hands it to the mugger)</w:t>
      </w:r>
    </w:p>
    <w:p w:rsidR="00000000" w:rsidRDefault="004E651F">
      <w:r>
        <w:rPr>
          <w:b/>
        </w:rPr>
        <w:t xml:space="preserve">Mugger: </w:t>
      </w:r>
      <w:r>
        <w:t>Alright, lady, now give me your purse!</w:t>
      </w:r>
      <w:r>
        <w:rPr>
          <w:b/>
        </w:rPr>
        <w:br/>
      </w:r>
      <w:r>
        <w:br/>
      </w:r>
      <w:r>
        <w:rPr>
          <w:b/>
        </w:rPr>
        <w:t xml:space="preserve">Phoebe: </w:t>
      </w:r>
      <w:r>
        <w:t>N</w:t>
      </w:r>
      <w:r>
        <w:t xml:space="preserve">o. </w:t>
      </w:r>
    </w:p>
    <w:p w:rsidR="00000000" w:rsidRDefault="004E651F">
      <w:r>
        <w:rPr>
          <w:b/>
        </w:rPr>
        <w:t xml:space="preserve">Ross: </w:t>
      </w:r>
      <w:r>
        <w:rPr>
          <w:i/>
        </w:rPr>
        <w:t>(still in a high-pitched voice)</w:t>
      </w:r>
      <w:r>
        <w:t xml:space="preserve"> What do you mean "no"? I knew you'd be my death, Phoebe Buffay. </w:t>
      </w:r>
    </w:p>
    <w:p w:rsidR="00000000" w:rsidRDefault="004E651F">
      <w:r>
        <w:rPr>
          <w:i/>
        </w:rPr>
        <w:t>(A sign of recognition runs across Phoebe's face)</w:t>
      </w:r>
    </w:p>
    <w:p w:rsidR="00000000" w:rsidRDefault="004E651F">
      <w:r>
        <w:rPr>
          <w:b/>
        </w:rPr>
        <w:t xml:space="preserve">Phoebe: </w:t>
      </w:r>
      <w:r>
        <w:t xml:space="preserve">Lowell, is that you? </w:t>
      </w:r>
    </w:p>
    <w:p w:rsidR="00000000" w:rsidRDefault="004E651F">
      <w:r>
        <w:rPr>
          <w:b/>
        </w:rPr>
        <w:t xml:space="preserve">Lowell: </w:t>
      </w:r>
      <w:r>
        <w:t xml:space="preserve">Phoebe? </w:t>
      </w:r>
      <w:r>
        <w:rPr>
          <w:i/>
        </w:rPr>
        <w:t>(He lifts his cap)</w:t>
      </w:r>
      <w:r>
        <w:t xml:space="preserve"> Oh my god! </w:t>
      </w:r>
    </w:p>
    <w:p w:rsidR="00000000" w:rsidRDefault="004E651F">
      <w:r>
        <w:rPr>
          <w:b/>
        </w:rPr>
        <w:t xml:space="preserve">Phoebe: </w:t>
      </w:r>
      <w:r>
        <w:rPr>
          <w:i/>
        </w:rPr>
        <w:t>(simultaneousl</w:t>
      </w:r>
      <w:r>
        <w:rPr>
          <w:i/>
        </w:rPr>
        <w:t>y)</w:t>
      </w:r>
      <w:r>
        <w:t xml:space="preserve"> Oh my god! </w:t>
      </w:r>
    </w:p>
    <w:p w:rsidR="00000000" w:rsidRDefault="004E651F">
      <w:r>
        <w:rPr>
          <w:i/>
        </w:rPr>
        <w:t>(They hug and scream)</w:t>
      </w:r>
    </w:p>
    <w:p w:rsidR="00000000" w:rsidRDefault="004E651F">
      <w:r>
        <w:rPr>
          <w:b/>
        </w:rPr>
        <w:t xml:space="preserve">Phoebe: </w:t>
      </w:r>
      <w:r>
        <w:rPr>
          <w:i/>
        </w:rPr>
        <w:t>(excited)</w:t>
      </w:r>
      <w:r>
        <w:t xml:space="preserve"> I'm sorry, Ross, this is my old friend Lowell from the streets. Lowell, Ross. </w:t>
      </w:r>
    </w:p>
    <w:p w:rsidR="00000000" w:rsidRDefault="004E651F">
      <w:r>
        <w:rPr>
          <w:b/>
        </w:rPr>
        <w:t xml:space="preserve">Lowell: </w:t>
      </w:r>
      <w:r>
        <w:t xml:space="preserve">Ross, nice to meet you. </w:t>
      </w:r>
      <w:r>
        <w:rPr>
          <w:i/>
        </w:rPr>
        <w:t>(He stretches his hand out to him)</w:t>
      </w:r>
    </w:p>
    <w:p w:rsidR="00000000" w:rsidRDefault="004E651F">
      <w:r>
        <w:rPr>
          <w:b/>
        </w:rPr>
        <w:t xml:space="preserve">Ross: </w:t>
      </w:r>
      <w:r>
        <w:t xml:space="preserve">Yeah, a real pleasure. </w:t>
      </w:r>
    </w:p>
    <w:p w:rsidR="00000000" w:rsidRDefault="004E651F">
      <w:r>
        <w:rPr>
          <w:b/>
        </w:rPr>
        <w:t xml:space="preserve">Phoebe: </w:t>
      </w:r>
      <w:r>
        <w:t xml:space="preserve">Ah, it's been so </w:t>
      </w:r>
      <w:r>
        <w:t xml:space="preserve">long, so long. </w:t>
      </w:r>
      <w:r>
        <w:rPr>
          <w:i/>
        </w:rPr>
        <w:t>(They hug again)</w:t>
      </w:r>
      <w:r>
        <w:t xml:space="preserve"> I can't believe you're still doing this! </w:t>
      </w:r>
    </w:p>
    <w:p w:rsidR="00000000" w:rsidRDefault="004E651F">
      <w:r>
        <w:rPr>
          <w:b/>
        </w:rPr>
        <w:t xml:space="preserve">Lowell: </w:t>
      </w:r>
      <w:r>
        <w:t xml:space="preserve">Oh, I know, but I quit smoking! </w:t>
      </w:r>
    </w:p>
    <w:p w:rsidR="00000000" w:rsidRDefault="004E651F">
      <w:r>
        <w:rPr>
          <w:b/>
        </w:rPr>
        <w:t xml:space="preserve">Phoebe: </w:t>
      </w:r>
      <w:r>
        <w:t xml:space="preserve">Good for you! </w:t>
      </w:r>
    </w:p>
    <w:p w:rsidR="00000000" w:rsidRDefault="004E651F">
      <w:r>
        <w:rPr>
          <w:b/>
        </w:rPr>
        <w:t xml:space="preserve">Lowell: </w:t>
      </w:r>
      <w:r>
        <w:t xml:space="preserve">So you look like you're doing really well! I guess you're mugging days are behind you? </w:t>
      </w:r>
    </w:p>
    <w:p w:rsidR="00000000" w:rsidRDefault="004E651F">
      <w:r>
        <w:rPr>
          <w:b/>
        </w:rPr>
        <w:t xml:space="preserve">Phoebe: </w:t>
      </w:r>
      <w:r>
        <w:t>Uh-huh.</w:t>
      </w:r>
      <w:r>
        <w:rPr>
          <w:i/>
        </w:rPr>
        <w:t>(she no</w:t>
      </w:r>
      <w:r>
        <w:rPr>
          <w:i/>
        </w:rPr>
        <w:t>ds)</w:t>
      </w:r>
    </w:p>
    <w:p w:rsidR="00000000" w:rsidRDefault="004E651F">
      <w:r>
        <w:rPr>
          <w:b/>
        </w:rPr>
        <w:t xml:space="preserve">Ross: </w:t>
      </w:r>
      <w:r>
        <w:rPr>
          <w:i/>
        </w:rPr>
        <w:t>(shocked)</w:t>
      </w:r>
      <w:r>
        <w:t xml:space="preserve"> Oh my god. Phoebe, you used to mug people? </w:t>
      </w:r>
    </w:p>
    <w:p w:rsidR="00000000" w:rsidRDefault="004E651F">
      <w:r>
        <w:rPr>
          <w:b/>
        </w:rPr>
        <w:t xml:space="preserve">Phoebe: </w:t>
      </w:r>
      <w:r>
        <w:t xml:space="preserve">Excuse me, Ross, old friends catching up... </w:t>
      </w:r>
    </w:p>
    <w:p w:rsidR="00000000" w:rsidRDefault="004E651F">
      <w:pPr>
        <w:rPr>
          <w:b/>
        </w:rPr>
      </w:pPr>
      <w:r>
        <w:rPr>
          <w:b/>
        </w:rPr>
        <w:t xml:space="preserve">Scene: </w:t>
      </w:r>
      <w:r>
        <w:rPr>
          <w:b/>
        </w:rPr>
        <w:br/>
      </w:r>
      <w:r>
        <w:rPr>
          <w:b/>
        </w:rPr>
        <w:t xml:space="preserve">Monica and Chandler's Apartment, Monica sits on the couch as Joey enters </w:t>
      </w:r>
    </w:p>
    <w:p w:rsidR="00000000" w:rsidRDefault="004E651F">
      <w:r>
        <w:rPr>
          <w:b/>
        </w:rPr>
        <w:t xml:space="preserve">Monica: </w:t>
      </w:r>
      <w:r>
        <w:t xml:space="preserve">Hey, how did the audition go? </w:t>
      </w:r>
    </w:p>
    <w:p w:rsidR="00000000" w:rsidRDefault="004E651F">
      <w:r>
        <w:rPr>
          <w:b/>
        </w:rPr>
        <w:t xml:space="preserve">Joey: </w:t>
      </w:r>
      <w:r>
        <w:t>Well, they w</w:t>
      </w:r>
      <w:r>
        <w:t xml:space="preserve">anna see me again this afternoon, but, err, well, Lennart Haze did not like me. </w:t>
      </w:r>
      <w:r>
        <w:rPr>
          <w:i/>
        </w:rPr>
        <w:t>(He sits down)</w:t>
      </w:r>
    </w:p>
    <w:p w:rsidR="00000000" w:rsidRDefault="004E651F">
      <w:r>
        <w:rPr>
          <w:b/>
        </w:rPr>
        <w:t xml:space="preserve">Monica: </w:t>
      </w:r>
      <w:r>
        <w:t xml:space="preserve">What happened? </w:t>
      </w:r>
    </w:p>
    <w:p w:rsidR="00000000" w:rsidRDefault="004E651F">
      <w:r>
        <w:rPr>
          <w:b/>
        </w:rPr>
        <w:t xml:space="preserve">Joey: </w:t>
      </w:r>
      <w:r>
        <w:t xml:space="preserve">Well, he said I wasn't urgent enough, you know, and that everything I did was horizontal and I should be more vertical. Oh, and he </w:t>
      </w:r>
      <w:r>
        <w:t xml:space="preserve">said that I should think less. </w:t>
      </w:r>
    </w:p>
    <w:p w:rsidR="00000000" w:rsidRDefault="004E651F">
      <w:r>
        <w:rPr>
          <w:b/>
        </w:rPr>
        <w:t xml:space="preserve">Monica: </w:t>
      </w:r>
      <w:r>
        <w:t xml:space="preserve">So far so good! </w:t>
      </w:r>
      <w:r>
        <w:rPr>
          <w:i/>
        </w:rPr>
        <w:t>(Joey nods)</w:t>
      </w:r>
    </w:p>
    <w:p w:rsidR="00000000" w:rsidRDefault="004E651F">
      <w:r>
        <w:rPr>
          <w:b/>
        </w:rPr>
        <w:t xml:space="preserve">Chandler: </w:t>
      </w:r>
      <w:r>
        <w:rPr>
          <w:i/>
        </w:rPr>
        <w:t>(entering, carrying a large box)</w:t>
      </w:r>
      <w:r>
        <w:t xml:space="preserve"> Honey, I'm old! </w:t>
      </w:r>
    </w:p>
    <w:p w:rsidR="00000000" w:rsidRDefault="004E651F">
      <w:r>
        <w:rPr>
          <w:b/>
        </w:rPr>
        <w:t xml:space="preserve">Monica: </w:t>
      </w:r>
      <w:r>
        <w:rPr>
          <w:i/>
        </w:rPr>
        <w:t>(standing up, walking towards him)</w:t>
      </w:r>
      <w:r>
        <w:t xml:space="preserve"> What's wrong? </w:t>
      </w:r>
    </w:p>
    <w:p w:rsidR="00000000" w:rsidRDefault="004E651F">
      <w:r>
        <w:rPr>
          <w:b/>
        </w:rPr>
        <w:t xml:space="preserve">Chandler: </w:t>
      </w:r>
      <w:r>
        <w:t>I am so much older than these other interns. I can't compete</w:t>
      </w:r>
      <w:r>
        <w:t xml:space="preserve"> with them. </w:t>
      </w:r>
    </w:p>
    <w:p w:rsidR="00000000" w:rsidRDefault="004E651F">
      <w:r>
        <w:rPr>
          <w:b/>
        </w:rPr>
        <w:t xml:space="preserve">Monica: </w:t>
      </w:r>
      <w:r>
        <w:t xml:space="preserve">So you're a little older. Try to look at the positive: You have all this life experience. </w:t>
      </w:r>
    </w:p>
    <w:p w:rsidR="00000000" w:rsidRDefault="004E651F">
      <w:r>
        <w:rPr>
          <w:b/>
        </w:rPr>
        <w:t xml:space="preserve">Chandler: </w:t>
      </w:r>
      <w:r>
        <w:t xml:space="preserve">Yes, but I don't think life experience with these. </w:t>
      </w:r>
      <w:r>
        <w:rPr>
          <w:i/>
        </w:rPr>
        <w:t>(He opens the box and takes an inline skate-like sneaker out)</w:t>
      </w:r>
    </w:p>
    <w:p w:rsidR="00000000" w:rsidRDefault="004E651F">
      <w:r>
        <w:rPr>
          <w:b/>
        </w:rPr>
        <w:t xml:space="preserve">Joey: </w:t>
      </w:r>
      <w:r>
        <w:t xml:space="preserve">Wooooooooow </w:t>
      </w:r>
      <w:r>
        <w:rPr>
          <w:i/>
        </w:rPr>
        <w:t>(He</w:t>
      </w:r>
      <w:r>
        <w:rPr>
          <w:i/>
        </w:rPr>
        <w:t xml:space="preserve"> takes the sneaker)</w:t>
      </w:r>
      <w:r>
        <w:t xml:space="preserve"> It's like they're on fire!</w:t>
      </w:r>
    </w:p>
    <w:p w:rsidR="00000000" w:rsidRDefault="004E651F">
      <w:r>
        <w:rPr>
          <w:b/>
        </w:rPr>
        <w:t xml:space="preserve">Monica: </w:t>
      </w:r>
      <w:r>
        <w:t xml:space="preserve">What are they? </w:t>
      </w:r>
      <w:r>
        <w:rPr>
          <w:i/>
        </w:rPr>
        <w:t>(They sit down again.)</w:t>
      </w:r>
    </w:p>
    <w:p w:rsidR="00000000" w:rsidRDefault="004E651F">
      <w:r>
        <w:rPr>
          <w:b/>
        </w:rPr>
        <w:t xml:space="preserve">Chandler: </w:t>
      </w:r>
      <w:r>
        <w:t xml:space="preserve">They're these prototype sneakers and come up with ideas on how to sell them which I can't do because no self-respecting adult would ever where these. </w:t>
      </w:r>
    </w:p>
    <w:p w:rsidR="00000000" w:rsidRDefault="004E651F">
      <w:r>
        <w:rPr>
          <w:b/>
        </w:rPr>
        <w:t>Jo</w:t>
      </w:r>
      <w:r>
        <w:rPr>
          <w:b/>
        </w:rPr>
        <w:t xml:space="preserve">ey: </w:t>
      </w:r>
      <w:r>
        <w:rPr>
          <w:i/>
        </w:rPr>
        <w:t>(determined)</w:t>
      </w:r>
      <w:r>
        <w:t xml:space="preserve"> I'll give you $500 for them! </w:t>
      </w:r>
    </w:p>
    <w:p w:rsidR="00000000" w:rsidRDefault="004E651F">
      <w:r>
        <w:rPr>
          <w:b/>
        </w:rPr>
        <w:t xml:space="preserve">Chandler: </w:t>
      </w:r>
      <w:r>
        <w:t xml:space="preserve">What am I supposed to do with these? </w:t>
      </w:r>
    </w:p>
    <w:p w:rsidR="00000000" w:rsidRDefault="004E651F">
      <w:r>
        <w:rPr>
          <w:b/>
        </w:rPr>
        <w:t xml:space="preserve">Monica: </w:t>
      </w:r>
      <w:r>
        <w:t xml:space="preserve">Ah, come on, sneakers are easy. You wear sneakers all the time. </w:t>
      </w:r>
    </w:p>
    <w:p w:rsidR="00000000" w:rsidRDefault="004E651F">
      <w:r>
        <w:rPr>
          <w:b/>
        </w:rPr>
        <w:t xml:space="preserve">Chandler: </w:t>
      </w:r>
      <w:r>
        <w:t>Well, first of all, they're not called "sneakers" anymore. Apparently, they're</w:t>
      </w:r>
      <w:r>
        <w:t xml:space="preserve"> called "kicks" or "skids" and I think I heard somebody say "slorps". </w:t>
      </w:r>
      <w:r>
        <w:rPr>
          <w:i/>
        </w:rPr>
        <w:t>(He takes a sneaker)</w:t>
      </w:r>
      <w:r>
        <w:t xml:space="preserve"> And here, look: they've got these wheels to pop out from the bottom so you can roll around 'cause, apparently, walking is too much exercise. Kids, kids, roll your wa</w:t>
      </w:r>
      <w:r>
        <w:t xml:space="preserve">y to childhood obesity! </w:t>
      </w:r>
      <w:r>
        <w:rPr>
          <w:i/>
        </w:rPr>
        <w:t>(to Monica)</w:t>
      </w:r>
      <w:r>
        <w:t xml:space="preserve"> Would you help me try to sell these? </w:t>
      </w:r>
    </w:p>
    <w:p w:rsidR="00000000" w:rsidRDefault="004E651F">
      <w:r>
        <w:rPr>
          <w:b/>
        </w:rPr>
        <w:t xml:space="preserve">Monica: </w:t>
      </w:r>
      <w:r>
        <w:t xml:space="preserve">Okay, have you considered using a girl with huge knockers? </w:t>
      </w:r>
    </w:p>
    <w:p w:rsidR="00000000" w:rsidRDefault="004E651F">
      <w:r>
        <w:rPr>
          <w:b/>
        </w:rPr>
        <w:t xml:space="preserve">Chandler: </w:t>
      </w:r>
      <w:r>
        <w:t xml:space="preserve">No, I don't think that's the kinda thing they're looking for. </w:t>
      </w:r>
    </w:p>
    <w:p w:rsidR="00000000" w:rsidRDefault="004E651F">
      <w:r>
        <w:rPr>
          <w:b/>
        </w:rPr>
        <w:t xml:space="preserve">Joey: </w:t>
      </w:r>
      <w:r>
        <w:t>Hey, that'd work on me! Why did I g</w:t>
      </w:r>
      <w:r>
        <w:t xml:space="preserve">et to buy Mrs. Butterwords? </w:t>
      </w:r>
    </w:p>
    <w:p w:rsidR="00000000" w:rsidRDefault="004E651F">
      <w:pPr>
        <w:rPr>
          <w:b/>
        </w:rPr>
      </w:pPr>
      <w:r>
        <w:rPr>
          <w:b/>
        </w:rPr>
        <w:t xml:space="preserve">Scene: </w:t>
      </w:r>
      <w:r>
        <w:rPr>
          <w:b/>
        </w:rPr>
        <w:br/>
      </w:r>
      <w:r>
        <w:rPr>
          <w:b/>
        </w:rPr>
        <w:t xml:space="preserve">Central Perk, Monica sits on the couch as Phoebe and Ross enter </w:t>
      </w:r>
    </w:p>
    <w:p w:rsidR="00000000" w:rsidRDefault="004E651F">
      <w:r>
        <w:rPr>
          <w:b/>
        </w:rPr>
        <w:t xml:space="preserve">All: </w:t>
      </w:r>
      <w:r>
        <w:t xml:space="preserve">Hey, hey! </w:t>
      </w:r>
    </w:p>
    <w:p w:rsidR="00000000" w:rsidRDefault="004E651F">
      <w:r>
        <w:rPr>
          <w:b/>
        </w:rPr>
        <w:t xml:space="preserve">Ross: </w:t>
      </w:r>
      <w:r>
        <w:t xml:space="preserve">Hey, you'll never guess what just happened...Phoebe and I got mugged! </w:t>
      </w:r>
    </w:p>
    <w:p w:rsidR="00000000" w:rsidRDefault="004E651F">
      <w:r>
        <w:rPr>
          <w:b/>
        </w:rPr>
        <w:t xml:space="preserve">Monica: </w:t>
      </w:r>
      <w:r>
        <w:t xml:space="preserve">You okay?! </w:t>
      </w:r>
    </w:p>
    <w:p w:rsidR="00000000" w:rsidRDefault="004E651F">
      <w:r>
        <w:rPr>
          <w:b/>
        </w:rPr>
        <w:t xml:space="preserve">Ross: </w:t>
      </w:r>
      <w:r>
        <w:rPr>
          <w:i/>
        </w:rPr>
        <w:t>(sitting down)</w:t>
      </w:r>
      <w:r>
        <w:t xml:space="preserve"> Yeah, because Phoebe</w:t>
      </w:r>
      <w:r>
        <w:t xml:space="preserve"> knew the mugger! </w:t>
      </w:r>
    </w:p>
    <w:p w:rsidR="00000000" w:rsidRDefault="004E651F">
      <w:r>
        <w:rPr>
          <w:b/>
        </w:rPr>
        <w:t xml:space="preserve">Monica: </w:t>
      </w:r>
      <w:r>
        <w:rPr>
          <w:i/>
        </w:rPr>
        <w:t>(bewildered)</w:t>
      </w:r>
      <w:r>
        <w:t xml:space="preserve"> How do you know a mugger? </w:t>
      </w:r>
    </w:p>
    <w:p w:rsidR="00000000" w:rsidRDefault="004E651F">
      <w:r>
        <w:rPr>
          <w:b/>
        </w:rPr>
        <w:t xml:space="preserve">Phoebe: </w:t>
      </w:r>
      <w:r>
        <w:t xml:space="preserve">I'm sorry I have friends outside the six of us. </w:t>
      </w:r>
    </w:p>
    <w:p w:rsidR="00000000" w:rsidRDefault="004E651F">
      <w:r>
        <w:rPr>
          <w:b/>
        </w:rPr>
        <w:t xml:space="preserve">Ross: </w:t>
      </w:r>
      <w:r>
        <w:t xml:space="preserve">You wanna know how she knew him? </w:t>
      </w:r>
      <w:r>
        <w:rPr>
          <w:i/>
        </w:rPr>
        <w:t>(He points at Phoebe)</w:t>
      </w:r>
      <w:r>
        <w:t xml:space="preserve"> Because Phoebe used to mug people. </w:t>
      </w:r>
    </w:p>
    <w:p w:rsidR="00000000" w:rsidRDefault="004E651F">
      <w:r>
        <w:rPr>
          <w:b/>
        </w:rPr>
        <w:t xml:space="preserve">Monica: </w:t>
      </w:r>
      <w:r>
        <w:rPr>
          <w:i/>
        </w:rPr>
        <w:t>(shocked)</w:t>
      </w:r>
      <w:r>
        <w:t xml:space="preserve"> Seriously? </w:t>
      </w:r>
    </w:p>
    <w:p w:rsidR="00000000" w:rsidRDefault="004E651F">
      <w:r>
        <w:rPr>
          <w:b/>
        </w:rPr>
        <w:t>Phoeb</w:t>
      </w:r>
      <w:r>
        <w:rPr>
          <w:b/>
        </w:rPr>
        <w:t xml:space="preserve">e: </w:t>
      </w:r>
      <w:r>
        <w:t>Well, I'm not proud of it, but, you know...sometimes when I was living on the street and I needed money for food and stuff I...</w:t>
      </w:r>
    </w:p>
    <w:p w:rsidR="00000000" w:rsidRDefault="004E651F">
      <w:r>
        <w:rPr>
          <w:b/>
        </w:rPr>
        <w:t xml:space="preserve">Monica: </w:t>
      </w:r>
      <w:r>
        <w:rPr>
          <w:i/>
        </w:rPr>
        <w:t>(disapproving)</w:t>
      </w:r>
      <w:r>
        <w:t xml:space="preserve"> Phoebe, that is awful! </w:t>
      </w:r>
    </w:p>
    <w:p w:rsidR="00000000" w:rsidRDefault="004E651F">
      <w:r>
        <w:rPr>
          <w:b/>
        </w:rPr>
        <w:t xml:space="preserve">Phoebe: </w:t>
      </w:r>
      <w:r>
        <w:t xml:space="preserve">Well, ok, I wasn't rich like you guys, ok, I didn't eat gold and have </w:t>
      </w:r>
      <w:r>
        <w:t>a flying pony...I had a hard life, my mother was killed by a drug dealer...</w:t>
      </w:r>
    </w:p>
    <w:p w:rsidR="00000000" w:rsidRDefault="004E651F">
      <w:r>
        <w:rPr>
          <w:b/>
        </w:rPr>
        <w:t xml:space="preserve">Monica: </w:t>
      </w:r>
      <w:r>
        <w:t xml:space="preserve">You're mother killed herself! </w:t>
      </w:r>
    </w:p>
    <w:p w:rsidR="00000000" w:rsidRDefault="004E651F">
      <w:r>
        <w:rPr>
          <w:b/>
        </w:rPr>
        <w:t xml:space="preserve">Phoebe: </w:t>
      </w:r>
      <w:r>
        <w:t xml:space="preserve">She was a drug dealer! </w:t>
      </w:r>
    </w:p>
    <w:p w:rsidR="00000000" w:rsidRDefault="004E651F">
      <w:r>
        <w:rPr>
          <w:b/>
        </w:rPr>
        <w:t xml:space="preserve">Ross: </w:t>
      </w:r>
      <w:r>
        <w:t xml:space="preserve">Well, anyway, it was a good thing Phoebe knew the knew him, because </w:t>
      </w:r>
      <w:r>
        <w:rPr>
          <w:i/>
        </w:rPr>
        <w:t>(menacingly)</w:t>
      </w:r>
      <w:r>
        <w:t xml:space="preserve"> I was about to do some</w:t>
      </w:r>
      <w:r>
        <w:t xml:space="preserve"> serious damage! </w:t>
      </w:r>
    </w:p>
    <w:p w:rsidR="00000000" w:rsidRDefault="004E651F">
      <w:r>
        <w:rPr>
          <w:b/>
        </w:rPr>
        <w:t xml:space="preserve">Phoebe: </w:t>
      </w:r>
      <w:r>
        <w:rPr>
          <w:i/>
        </w:rPr>
        <w:t>(laughing)</w:t>
      </w:r>
      <w:r>
        <w:t xml:space="preserve"> Okay...</w:t>
      </w:r>
    </w:p>
    <w:p w:rsidR="00000000" w:rsidRDefault="004E651F">
      <w:r>
        <w:rPr>
          <w:b/>
        </w:rPr>
        <w:t xml:space="preserve">Monica: </w:t>
      </w:r>
      <w:r>
        <w:t xml:space="preserve">Well, this must've brought back some really bad memories for you, Ross. </w:t>
      </w:r>
    </w:p>
    <w:p w:rsidR="00000000" w:rsidRDefault="004E651F">
      <w:r>
        <w:rPr>
          <w:b/>
        </w:rPr>
        <w:t xml:space="preserve">Phoebe: </w:t>
      </w:r>
      <w:r>
        <w:t xml:space="preserve">Why? </w:t>
      </w:r>
    </w:p>
    <w:p w:rsidR="00000000" w:rsidRDefault="004E651F">
      <w:r>
        <w:rPr>
          <w:b/>
        </w:rPr>
        <w:t xml:space="preserve">Monica: </w:t>
      </w:r>
      <w:r>
        <w:t xml:space="preserve">Well, Ross was mugged as a kid. </w:t>
      </w:r>
    </w:p>
    <w:p w:rsidR="00000000" w:rsidRDefault="004E651F">
      <w:r>
        <w:rPr>
          <w:b/>
        </w:rPr>
        <w:t xml:space="preserve">Phoebe: </w:t>
      </w:r>
      <w:r>
        <w:rPr>
          <w:i/>
        </w:rPr>
        <w:t>(worried)</w:t>
      </w:r>
      <w:r>
        <w:t xml:space="preserve"> You were? </w:t>
      </w:r>
    </w:p>
    <w:p w:rsidR="00000000" w:rsidRDefault="004E651F">
      <w:r>
        <w:rPr>
          <w:b/>
        </w:rPr>
        <w:t xml:space="preserve">Ross: </w:t>
      </w:r>
      <w:r>
        <w:t>Yeah, it was pretty traumatic. I was out</w:t>
      </w:r>
      <w:r>
        <w:t xml:space="preserve">side St. Marc's Comics...you know, I-I-I was just there minding my own business, you know, seeing what kinda trouble Spiderman got into that week- </w:t>
      </w:r>
    </w:p>
    <w:p w:rsidR="00000000" w:rsidRDefault="004E651F">
      <w:r>
        <w:rPr>
          <w:b/>
        </w:rPr>
        <w:t xml:space="preserve">Monica: </w:t>
      </w:r>
      <w:r>
        <w:rPr>
          <w:i/>
        </w:rPr>
        <w:t>(coughing)</w:t>
      </w:r>
      <w:r>
        <w:t xml:space="preserve"> Wonderwoman! </w:t>
      </w:r>
    </w:p>
    <w:p w:rsidR="00000000" w:rsidRDefault="004E651F">
      <w:r>
        <w:rPr>
          <w:b/>
        </w:rPr>
        <w:t xml:space="preserve">Ross: </w:t>
      </w:r>
      <w:r>
        <w:t>Anyway, I was heading towards this bakery, you know, to pick up a cou</w:t>
      </w:r>
      <w:r>
        <w:t>ple of dozen Linzer torts for someone...</w:t>
      </w:r>
      <w:r>
        <w:rPr>
          <w:i/>
        </w:rPr>
        <w:t>(He looks at Monica)</w:t>
      </w:r>
      <w:r>
        <w:t xml:space="preserve"> ...when outta nowhere this thug with a pipe jumps out and says: "Gimme your money, punk!" </w:t>
      </w:r>
    </w:p>
    <w:p w:rsidR="00000000" w:rsidRDefault="004E651F">
      <w:r>
        <w:rPr>
          <w:b/>
        </w:rPr>
        <w:t xml:space="preserve">Phoebe: </w:t>
      </w:r>
      <w:r>
        <w:rPr>
          <w:i/>
        </w:rPr>
        <w:t>(shocked)</w:t>
      </w:r>
      <w:r>
        <w:t xml:space="preserve"> Oh my god...</w:t>
      </w:r>
    </w:p>
    <w:p w:rsidR="00000000" w:rsidRDefault="004E651F">
      <w:r>
        <w:rPr>
          <w:b/>
        </w:rPr>
        <w:t xml:space="preserve">Ross: </w:t>
      </w:r>
      <w:r>
        <w:t xml:space="preserve">I know! And-and the worst part was they took my backpack which had </w:t>
      </w:r>
      <w:r>
        <w:t xml:space="preserve">all the original artwork I had done for my own comic book: "Science Boy" </w:t>
      </w:r>
    </w:p>
    <w:p w:rsidR="00000000" w:rsidRDefault="004E651F">
      <w:r>
        <w:rPr>
          <w:b/>
        </w:rPr>
        <w:t xml:space="preserve">Monica: </w:t>
      </w:r>
      <w:r>
        <w:t xml:space="preserve">Oh yeah! What was his superpower again? </w:t>
      </w:r>
    </w:p>
    <w:p w:rsidR="00000000" w:rsidRDefault="004E651F">
      <w:r>
        <w:rPr>
          <w:b/>
        </w:rPr>
        <w:t xml:space="preserve">Ross: </w:t>
      </w:r>
      <w:r>
        <w:t xml:space="preserve">A superhuman thirst for knowledge. </w:t>
      </w:r>
    </w:p>
    <w:p w:rsidR="00000000" w:rsidRDefault="004E651F">
      <w:r>
        <w:rPr>
          <w:b/>
        </w:rPr>
        <w:t xml:space="preserve">Monica: </w:t>
      </w:r>
      <w:r>
        <w:t xml:space="preserve">That's it. </w:t>
      </w:r>
    </w:p>
    <w:p w:rsidR="00000000" w:rsidRDefault="004E651F">
      <w:r>
        <w:rPr>
          <w:b/>
        </w:rPr>
        <w:t xml:space="preserve">Ross: </w:t>
      </w:r>
      <w:r>
        <w:t xml:space="preserve">Well, I-I better get to class </w:t>
      </w:r>
      <w:r>
        <w:rPr>
          <w:i/>
        </w:rPr>
        <w:t>(He stands up)</w:t>
      </w:r>
      <w:r>
        <w:t xml:space="preserve"> Are there any more o</w:t>
      </w:r>
      <w:r>
        <w:t xml:space="preserve">f your friends I should look out for on my way, Phoebe? </w:t>
      </w:r>
    </w:p>
    <w:p w:rsidR="00000000" w:rsidRDefault="004E651F">
      <w:r>
        <w:rPr>
          <w:b/>
        </w:rPr>
        <w:t xml:space="preserve">Phoebe: </w:t>
      </w:r>
      <w:r>
        <w:t xml:space="preserve">No...actually, you might wanna stay away from Jane street...that's where Stabby Joe works. </w:t>
      </w:r>
    </w:p>
    <w:p w:rsidR="00000000" w:rsidRDefault="004E651F">
      <w:r>
        <w:rPr>
          <w:i/>
        </w:rPr>
        <w:t>(Ross leaves Central Perk.)</w:t>
      </w:r>
    </w:p>
    <w:p w:rsidR="00000000" w:rsidRDefault="004E651F">
      <w:r>
        <w:rPr>
          <w:b/>
        </w:rPr>
        <w:t xml:space="preserve">Phoebe: </w:t>
      </w:r>
      <w:r>
        <w:t xml:space="preserve">Okay, I think we have a problem here. </w:t>
      </w:r>
    </w:p>
    <w:p w:rsidR="00000000" w:rsidRDefault="004E651F">
      <w:r>
        <w:rPr>
          <w:b/>
        </w:rPr>
        <w:t xml:space="preserve">Monica: </w:t>
      </w:r>
      <w:r>
        <w:t xml:space="preserve">What? </w:t>
      </w:r>
    </w:p>
    <w:p w:rsidR="00000000" w:rsidRDefault="004E651F">
      <w:r>
        <w:rPr>
          <w:b/>
        </w:rPr>
        <w:t xml:space="preserve">Phoebe: </w:t>
      </w:r>
      <w:r>
        <w:t>W</w:t>
      </w:r>
      <w:r>
        <w:t xml:space="preserve">ell, uhm, back in my mugging days, you know, I, uhm, I worked St. Marc's Comics. </w:t>
      </w:r>
    </w:p>
    <w:p w:rsidR="00000000" w:rsidRDefault="004E651F">
      <w:r>
        <w:rPr>
          <w:b/>
        </w:rPr>
        <w:t xml:space="preserve">Monica: </w:t>
      </w:r>
      <w:r>
        <w:t xml:space="preserve">Yeah? </w:t>
      </w:r>
    </w:p>
    <w:p w:rsidR="00000000" w:rsidRDefault="004E651F">
      <w:r>
        <w:rPr>
          <w:b/>
        </w:rPr>
        <w:t xml:space="preserve">Phoebe: </w:t>
      </w:r>
      <w:r>
        <w:t xml:space="preserve">Well, a pipe was my weapon of choice and, uhm, pre-teen comic book nerds were my meat. </w:t>
      </w:r>
    </w:p>
    <w:p w:rsidR="00000000" w:rsidRDefault="004E651F">
      <w:r>
        <w:rPr>
          <w:b/>
        </w:rPr>
        <w:t xml:space="preserve">Monica: </w:t>
      </w:r>
      <w:r>
        <w:t xml:space="preserve">So? </w:t>
      </w:r>
    </w:p>
    <w:p w:rsidR="00000000" w:rsidRDefault="004E651F">
      <w:r>
        <w:rPr>
          <w:b/>
        </w:rPr>
        <w:t xml:space="preserve">Phoebe: </w:t>
      </w:r>
      <w:r>
        <w:t>Well, there was this one kid who had a sti</w:t>
      </w:r>
      <w:r>
        <w:t xml:space="preserve">cker on his backpack that said- </w:t>
      </w:r>
    </w:p>
    <w:p w:rsidR="00000000" w:rsidRDefault="004E651F">
      <w:r>
        <w:rPr>
          <w:b/>
        </w:rPr>
        <w:t xml:space="preserve">Phoebe and Monica: </w:t>
      </w:r>
      <w:r>
        <w:t xml:space="preserve">"Geology rocks!" </w:t>
      </w:r>
    </w:p>
    <w:p w:rsidR="00000000" w:rsidRDefault="004E651F">
      <w:r>
        <w:rPr>
          <w:b/>
        </w:rPr>
        <w:t xml:space="preserve">Monica: </w:t>
      </w:r>
      <w:r>
        <w:t xml:space="preserve">Oh my god! </w:t>
      </w:r>
    </w:p>
    <w:p w:rsidR="00000000" w:rsidRDefault="004E651F">
      <w:r>
        <w:rPr>
          <w:b/>
        </w:rPr>
        <w:t xml:space="preserve">Phoebe: </w:t>
      </w:r>
      <w:r>
        <w:t xml:space="preserve">I know...I mugged Ross! </w:t>
      </w:r>
    </w:p>
    <w:p w:rsidR="00000000" w:rsidRDefault="004E651F">
      <w:pPr>
        <w:rPr>
          <w:b/>
        </w:rPr>
      </w:pPr>
      <w:r>
        <w:rPr>
          <w:b/>
        </w:rPr>
        <w:t xml:space="preserve">Scene: </w:t>
      </w:r>
      <w:r>
        <w:rPr>
          <w:b/>
        </w:rPr>
        <w:br/>
      </w:r>
      <w:r>
        <w:rPr>
          <w:b/>
        </w:rPr>
        <w:t xml:space="preserve">Audition room, the producers and Lennart are waiting for Joey </w:t>
      </w:r>
    </w:p>
    <w:p w:rsidR="00000000" w:rsidRDefault="004E651F">
      <w:r>
        <w:rPr>
          <w:b/>
        </w:rPr>
        <w:t xml:space="preserve">Receptionist: </w:t>
      </w:r>
      <w:r>
        <w:t xml:space="preserve">You're late! </w:t>
      </w:r>
    </w:p>
    <w:p w:rsidR="00000000" w:rsidRDefault="004E651F">
      <w:r>
        <w:rPr>
          <w:b/>
        </w:rPr>
        <w:t xml:space="preserve">Joey: </w:t>
      </w:r>
      <w:r>
        <w:rPr>
          <w:i/>
        </w:rPr>
        <w:t>(entering)</w:t>
      </w:r>
      <w:r>
        <w:t xml:space="preserve"> I know, I'm sorry</w:t>
      </w:r>
      <w:r>
        <w:t xml:space="preserve">, but can I just have a quick second to run to the bathroom? </w:t>
      </w:r>
    </w:p>
    <w:p w:rsidR="00000000" w:rsidRDefault="004E651F">
      <w:r>
        <w:rPr>
          <w:b/>
        </w:rPr>
        <w:t xml:space="preserve">Receptionist: </w:t>
      </w:r>
      <w:r>
        <w:t xml:space="preserve">No, Lennart doesn't wait! </w:t>
      </w:r>
    </w:p>
    <w:p w:rsidR="00000000" w:rsidRDefault="004E651F">
      <w:r>
        <w:rPr>
          <w:b/>
        </w:rPr>
        <w:t xml:space="preserve">Joey: </w:t>
      </w:r>
      <w:r>
        <w:t xml:space="preserve">But I'm bursting with u-hu! </w:t>
      </w:r>
    </w:p>
    <w:p w:rsidR="00000000" w:rsidRDefault="004E651F">
      <w:r>
        <w:rPr>
          <w:b/>
        </w:rPr>
        <w:t xml:space="preserve">Lennart: </w:t>
      </w:r>
      <w:r>
        <w:rPr>
          <w:i/>
        </w:rPr>
        <w:t>(spotting Joey)</w:t>
      </w:r>
      <w:r>
        <w:t xml:space="preserve"> Joey! Here we go. Let's go very quickly! </w:t>
      </w:r>
    </w:p>
    <w:p w:rsidR="00000000" w:rsidRDefault="004E651F">
      <w:r>
        <w:rPr>
          <w:b/>
        </w:rPr>
        <w:t xml:space="preserve">Joey: </w:t>
      </w:r>
      <w:r>
        <w:t>Actually, I really need...</w:t>
      </w:r>
    </w:p>
    <w:p w:rsidR="00000000" w:rsidRDefault="004E651F">
      <w:r>
        <w:rPr>
          <w:b/>
        </w:rPr>
        <w:t xml:space="preserve">Lennart: </w:t>
      </w:r>
      <w:r>
        <w:rPr>
          <w:i/>
        </w:rPr>
        <w:t>(interrup</w:t>
      </w:r>
      <w:r>
        <w:rPr>
          <w:i/>
        </w:rPr>
        <w:t>ting)</w:t>
      </w:r>
      <w:r>
        <w:t xml:space="preserve"> We must go now, quickly, please. </w:t>
      </w:r>
    </w:p>
    <w:p w:rsidR="00000000" w:rsidRDefault="004E651F">
      <w:r>
        <w:rPr>
          <w:b/>
        </w:rPr>
        <w:t xml:space="preserve">Joey: </w:t>
      </w:r>
      <w:r>
        <w:t xml:space="preserve">Yes...ahahaaa </w:t>
      </w:r>
      <w:r>
        <w:rPr>
          <w:i/>
        </w:rPr>
        <w:t>(He seems to be in pain)</w:t>
      </w:r>
    </w:p>
    <w:p w:rsidR="00000000" w:rsidRDefault="004E651F">
      <w:r>
        <w:rPr>
          <w:b/>
        </w:rPr>
        <w:t xml:space="preserve">Lennart: </w:t>
      </w:r>
      <w:r>
        <w:t xml:space="preserve">Ready? "What the hell are you still doing here?" </w:t>
      </w:r>
    </w:p>
    <w:p w:rsidR="00000000" w:rsidRDefault="004E651F">
      <w:r>
        <w:rPr>
          <w:b/>
        </w:rPr>
        <w:t xml:space="preserve">Joey: </w:t>
      </w:r>
      <w:r>
        <w:rPr>
          <w:i/>
        </w:rPr>
        <w:t>(walking on the spot)</w:t>
      </w:r>
      <w:r>
        <w:t xml:space="preserve"> "I think you know!" </w:t>
      </w:r>
    </w:p>
    <w:p w:rsidR="00000000" w:rsidRDefault="004E651F">
      <w:r>
        <w:rPr>
          <w:b/>
        </w:rPr>
        <w:t xml:space="preserve">Lennart: </w:t>
      </w:r>
      <w:r>
        <w:t xml:space="preserve">"Oh, you sick bastard!" </w:t>
      </w:r>
    </w:p>
    <w:p w:rsidR="00000000" w:rsidRDefault="004E651F">
      <w:r>
        <w:rPr>
          <w:b/>
        </w:rPr>
        <w:t xml:space="preserve">Joey: </w:t>
      </w:r>
      <w:r>
        <w:t>"I am what you made me!</w:t>
      </w:r>
      <w:r>
        <w:t xml:space="preserve"> You know what?" </w:t>
      </w:r>
    </w:p>
    <w:p w:rsidR="00000000" w:rsidRDefault="004E651F">
      <w:r>
        <w:rPr>
          <w:b/>
        </w:rPr>
        <w:t xml:space="preserve">Lennart: </w:t>
      </w:r>
      <w:r>
        <w:t xml:space="preserve">"What?" </w:t>
      </w:r>
    </w:p>
    <w:p w:rsidR="00000000" w:rsidRDefault="004E651F">
      <w:r>
        <w:rPr>
          <w:b/>
        </w:rPr>
        <w:t xml:space="preserve">Joey: </w:t>
      </w:r>
      <w:r>
        <w:t xml:space="preserve">"I could go right now." </w:t>
      </w:r>
    </w:p>
    <w:p w:rsidR="00000000" w:rsidRDefault="004E651F">
      <w:r>
        <w:rPr>
          <w:b/>
        </w:rPr>
        <w:t xml:space="preserve">Lennart: </w:t>
      </w:r>
      <w:r>
        <w:t xml:space="preserve">"Then go, go!" </w:t>
      </w:r>
    </w:p>
    <w:p w:rsidR="00000000" w:rsidRDefault="004E651F">
      <w:r>
        <w:rPr>
          <w:b/>
        </w:rPr>
        <w:t xml:space="preserve">Joey: </w:t>
      </w:r>
      <w:r>
        <w:rPr>
          <w:i/>
        </w:rPr>
        <w:t>(urgent)</w:t>
      </w:r>
      <w:r>
        <w:t xml:space="preserve"> "I, oh, I can't. I want to, but I can't!" </w:t>
      </w:r>
    </w:p>
    <w:p w:rsidR="00000000" w:rsidRDefault="004E651F">
      <w:r>
        <w:rPr>
          <w:b/>
        </w:rPr>
        <w:t xml:space="preserve">Lennart: </w:t>
      </w:r>
      <w:r>
        <w:t xml:space="preserve">Cut! That was good. </w:t>
      </w:r>
      <w:r>
        <w:rPr>
          <w:i/>
        </w:rPr>
        <w:t>(He turns to the producers)</w:t>
      </w:r>
      <w:r>
        <w:t xml:space="preserve"> That was very good. You did everything I asked fo</w:t>
      </w:r>
      <w:r>
        <w:t xml:space="preserve">r. </w:t>
      </w:r>
    </w:p>
    <w:p w:rsidR="00000000" w:rsidRDefault="004E651F">
      <w:r>
        <w:rPr>
          <w:b/>
        </w:rPr>
        <w:t xml:space="preserve">Joey: </w:t>
      </w:r>
      <w:r>
        <w:rPr>
          <w:i/>
        </w:rPr>
        <w:t>(disbelieving)</w:t>
      </w:r>
      <w:r>
        <w:t xml:space="preserve"> I did? </w:t>
      </w:r>
    </w:p>
    <w:p w:rsidR="00000000" w:rsidRDefault="004E651F">
      <w:r>
        <w:rPr>
          <w:b/>
        </w:rPr>
        <w:t xml:space="preserve">Lennart: </w:t>
      </w:r>
      <w:r>
        <w:t>Yes. Plus...what you've got that...I don't know what you've got going...this squirmy quality that you bring into the character that I couldn't've even imagined. Wow, hey, here's what we gonna do: come back tomorrow</w:t>
      </w:r>
      <w:r>
        <w:t xml:space="preserve"> for the final callbacks with the ***, do all of this what you've got going now, but – you know what? – more, more. Can you do that? </w:t>
      </w:r>
    </w:p>
    <w:p w:rsidR="00000000" w:rsidRDefault="004E651F">
      <w:r>
        <w:rPr>
          <w:b/>
        </w:rPr>
        <w:t xml:space="preserve">Joey: </w:t>
      </w:r>
      <w:r>
        <w:t xml:space="preserve">Sure, yeah. I don't have time to say thank you because I really gotta go. </w:t>
      </w:r>
      <w:r>
        <w:rPr>
          <w:i/>
        </w:rPr>
        <w:t xml:space="preserve">(He grabs his jacket and limps out of the </w:t>
      </w:r>
      <w:r>
        <w:rPr>
          <w:i/>
        </w:rPr>
        <w:t>room)</w:t>
      </w:r>
    </w:p>
    <w:p w:rsidR="00000000" w:rsidRDefault="004E651F">
      <w:r>
        <w:rPr>
          <w:b/>
        </w:rPr>
        <w:t xml:space="preserve">Lennart: </w:t>
      </w:r>
      <w:r>
        <w:rPr>
          <w:i/>
        </w:rPr>
        <w:t>(watching Joey leave)</w:t>
      </w:r>
      <w:r>
        <w:t xml:space="preserve"> Look at that: still in character, I like it...I plant seeds I can't explain. </w:t>
      </w:r>
    </w:p>
    <w:p w:rsidR="00000000" w:rsidRDefault="004E651F">
      <w:pPr>
        <w:rPr>
          <w:b/>
        </w:rPr>
      </w:pPr>
      <w:r>
        <w:rPr>
          <w:b/>
        </w:rPr>
        <w:t xml:space="preserve">Scene: </w:t>
      </w:r>
      <w:r>
        <w:rPr>
          <w:b/>
        </w:rPr>
        <w:br/>
      </w:r>
      <w:r>
        <w:rPr>
          <w:b/>
        </w:rPr>
        <w:t xml:space="preserve">Monica and Chandler's Apartment, Chander sits on the couch as Monica and Rachel enter </w:t>
      </w:r>
    </w:p>
    <w:p w:rsidR="00000000" w:rsidRDefault="004E651F">
      <w:r>
        <w:rPr>
          <w:b/>
        </w:rPr>
        <w:t xml:space="preserve">Monica: </w:t>
      </w:r>
      <w:r>
        <w:t xml:space="preserve">Hey! </w:t>
      </w:r>
    </w:p>
    <w:p w:rsidR="00000000" w:rsidRDefault="004E651F">
      <w:r>
        <w:rPr>
          <w:b/>
        </w:rPr>
        <w:t xml:space="preserve">Chandler: </w:t>
      </w:r>
      <w:r>
        <w:t xml:space="preserve">Hey! </w:t>
      </w:r>
    </w:p>
    <w:p w:rsidR="00000000" w:rsidRDefault="004E651F">
      <w:r>
        <w:rPr>
          <w:b/>
        </w:rPr>
        <w:t xml:space="preserve">Monica: </w:t>
      </w:r>
      <w:r>
        <w:t>What are</w:t>
      </w:r>
      <w:r>
        <w:t xml:space="preserve"> you doing? </w:t>
      </w:r>
    </w:p>
    <w:p w:rsidR="00000000" w:rsidRDefault="004E651F">
      <w:r>
        <w:rPr>
          <w:b/>
        </w:rPr>
        <w:t xml:space="preserve">Chandler: </w:t>
      </w:r>
      <w:r>
        <w:t>Putting on the sneakers...thought I'd get into a younger mindset, you know, to see if it sparked anything...</w:t>
      </w:r>
    </w:p>
    <w:p w:rsidR="00000000" w:rsidRDefault="004E651F">
      <w:r>
        <w:rPr>
          <w:b/>
        </w:rPr>
        <w:t xml:space="preserve">Rachel: </w:t>
      </w:r>
      <w:r>
        <w:t xml:space="preserve">Oh, anything yet? </w:t>
      </w:r>
    </w:p>
    <w:p w:rsidR="00000000" w:rsidRDefault="004E651F">
      <w:r>
        <w:rPr>
          <w:b/>
        </w:rPr>
        <w:t xml:space="preserve">Chandler: </w:t>
      </w:r>
      <w:r>
        <w:t>Yes, how's this: They're so uncomfortable it's like getting kicked in the nuts for your</w:t>
      </w:r>
      <w:r>
        <w:t xml:space="preserve"> feet! </w:t>
      </w:r>
    </w:p>
    <w:p w:rsidR="00000000" w:rsidRDefault="004E651F">
      <w:r>
        <w:rPr>
          <w:i/>
        </w:rPr>
        <w:t>(At that moment, Joey opens the door)</w:t>
      </w:r>
    </w:p>
    <w:p w:rsidR="00000000" w:rsidRDefault="004E651F">
      <w:r>
        <w:rPr>
          <w:b/>
        </w:rPr>
        <w:t xml:space="preserve">Joey: </w:t>
      </w:r>
      <w:r>
        <w:rPr>
          <w:i/>
        </w:rPr>
        <w:t>(entering)</w:t>
      </w:r>
      <w:r>
        <w:t xml:space="preserve"> Hey! </w:t>
      </w:r>
    </w:p>
    <w:p w:rsidR="00000000" w:rsidRDefault="004E651F">
      <w:r>
        <w:rPr>
          <w:b/>
        </w:rPr>
        <w:t xml:space="preserve">All: </w:t>
      </w:r>
      <w:r>
        <w:t xml:space="preserve">Hey! </w:t>
      </w:r>
    </w:p>
    <w:p w:rsidR="00000000" w:rsidRDefault="004E651F">
      <w:r>
        <w:rPr>
          <w:i/>
        </w:rPr>
        <w:t>(Joey heads straight for the fridge, takes all the beverage cans and is about to leave the apartment)</w:t>
      </w:r>
    </w:p>
    <w:p w:rsidR="00000000" w:rsidRDefault="004E651F">
      <w:r>
        <w:rPr>
          <w:b/>
        </w:rPr>
        <w:t xml:space="preserve">Joey: </w:t>
      </w:r>
      <w:r>
        <w:t xml:space="preserve">Probably wanna know what I'm doing…? </w:t>
      </w:r>
    </w:p>
    <w:p w:rsidR="00000000" w:rsidRDefault="004E651F">
      <w:r>
        <w:rPr>
          <w:b/>
        </w:rPr>
        <w:t xml:space="preserve">Monica: </w:t>
      </w:r>
      <w:r>
        <w:t>No, that seems about r</w:t>
      </w:r>
      <w:r>
        <w:t xml:space="preserve">ight. </w:t>
      </w:r>
    </w:p>
    <w:p w:rsidR="00000000" w:rsidRDefault="004E651F">
      <w:r>
        <w:rPr>
          <w:b/>
        </w:rPr>
        <w:t xml:space="preserve">Joey: </w:t>
      </w:r>
      <w:r>
        <w:t xml:space="preserve">Yesterday at my audition, I really had to pee, and apparently, having to pee makes me a really good actor. I got a call-back, so I'm drinking everything. Oh, by the way, that egg nog in our fridge was great! </w:t>
      </w:r>
    </w:p>
    <w:p w:rsidR="00000000" w:rsidRDefault="004E651F">
      <w:r>
        <w:rPr>
          <w:b/>
        </w:rPr>
        <w:t xml:space="preserve">Rachel: </w:t>
      </w:r>
      <w:r>
        <w:t xml:space="preserve">Joey, that was formula. </w:t>
      </w:r>
    </w:p>
    <w:p w:rsidR="00000000" w:rsidRDefault="004E651F">
      <w:r>
        <w:rPr>
          <w:b/>
        </w:rPr>
        <w:t>J</w:t>
      </w:r>
      <w:r>
        <w:rPr>
          <w:b/>
        </w:rPr>
        <w:t xml:space="preserve">oey: </w:t>
      </w:r>
      <w:r>
        <w:t xml:space="preserve">We gotta get more of that. </w:t>
      </w:r>
      <w:r>
        <w:rPr>
          <w:i/>
        </w:rPr>
        <w:t>(He leaves the apartment)</w:t>
      </w:r>
    </w:p>
    <w:p w:rsidR="00000000" w:rsidRDefault="004E651F">
      <w:r>
        <w:rPr>
          <w:b/>
        </w:rPr>
        <w:t xml:space="preserve">Chandler: </w:t>
      </w:r>
      <w:r>
        <w:rPr>
          <w:i/>
        </w:rPr>
        <w:t>(sitting on the couch)</w:t>
      </w:r>
      <w:r>
        <w:t xml:space="preserve"> You know what...these aren't half-bad! </w:t>
      </w:r>
      <w:r>
        <w:rPr>
          <w:i/>
        </w:rPr>
        <w:t>(to Rachel)</w:t>
      </w:r>
      <w:r>
        <w:t xml:space="preserve"> You should suggest something like these to Ralph Lauren. </w:t>
      </w:r>
    </w:p>
    <w:p w:rsidR="00000000" w:rsidRDefault="004E651F">
      <w:r>
        <w:rPr>
          <w:b/>
        </w:rPr>
        <w:t xml:space="preserve">Rachel: </w:t>
      </w:r>
      <w:r>
        <w:t xml:space="preserve">Okay, first of all, that's stupid and second of </w:t>
      </w:r>
      <w:r>
        <w:t xml:space="preserve">all, I'm not allowed to talk to Ralph. </w:t>
      </w:r>
    </w:p>
    <w:p w:rsidR="00000000" w:rsidRDefault="004E651F">
      <w:r>
        <w:rPr>
          <w:b/>
        </w:rPr>
        <w:t xml:space="preserve">Chandler: </w:t>
      </w:r>
      <w:r>
        <w:t xml:space="preserve">Alright </w:t>
      </w:r>
      <w:r>
        <w:rPr>
          <w:i/>
        </w:rPr>
        <w:t>(He stands wearing the sneakers on)</w:t>
      </w:r>
      <w:r>
        <w:t xml:space="preserve"> I feel younger already! </w:t>
      </w:r>
    </w:p>
    <w:p w:rsidR="00000000" w:rsidRDefault="004E651F">
      <w:r>
        <w:rPr>
          <w:i/>
        </w:rPr>
        <w:t>(He trips and falls hard on his back)</w:t>
      </w:r>
    </w:p>
    <w:p w:rsidR="00000000" w:rsidRDefault="004E651F">
      <w:r>
        <w:rPr>
          <w:b/>
        </w:rPr>
        <w:t xml:space="preserve">Chandler: </w:t>
      </w:r>
      <w:r>
        <w:rPr>
          <w:i/>
        </w:rPr>
        <w:t>(on the floor)</w:t>
      </w:r>
      <w:r>
        <w:t xml:space="preserve"> yeah, I think I broke my hip. </w:t>
      </w:r>
    </w:p>
    <w:p w:rsidR="00000000" w:rsidRDefault="004E651F">
      <w:pPr>
        <w:rPr>
          <w:b/>
        </w:rPr>
      </w:pPr>
      <w:r>
        <w:rPr>
          <w:b/>
        </w:rPr>
        <w:t xml:space="preserve">Scene: </w:t>
      </w:r>
      <w:r>
        <w:rPr>
          <w:b/>
        </w:rPr>
        <w:br/>
      </w:r>
      <w:r>
        <w:rPr>
          <w:b/>
        </w:rPr>
        <w:t>Central Perk, Phoebe is there drink</w:t>
      </w:r>
      <w:r>
        <w:rPr>
          <w:b/>
        </w:rPr>
        <w:t xml:space="preserve">ing coffee and Ross is about to enter </w:t>
      </w:r>
    </w:p>
    <w:p w:rsidR="00000000" w:rsidRDefault="004E651F">
      <w:r>
        <w:rPr>
          <w:b/>
        </w:rPr>
        <w:t xml:space="preserve">Phoebe: </w:t>
      </w:r>
      <w:r>
        <w:rPr>
          <w:i/>
        </w:rPr>
        <w:t>(spotting Ross)</w:t>
      </w:r>
      <w:r>
        <w:t xml:space="preserve"> Hey, you! </w:t>
      </w:r>
    </w:p>
    <w:p w:rsidR="00000000" w:rsidRDefault="004E651F">
      <w:r>
        <w:rPr>
          <w:b/>
        </w:rPr>
        <w:t xml:space="preserve">Ross: </w:t>
      </w:r>
      <w:r>
        <w:t xml:space="preserve">Hey! </w:t>
      </w:r>
    </w:p>
    <w:p w:rsidR="00000000" w:rsidRDefault="004E651F">
      <w:r>
        <w:rPr>
          <w:b/>
        </w:rPr>
        <w:t xml:space="preserve">Phoebe: </w:t>
      </w:r>
      <w:r>
        <w:t xml:space="preserve">Hey, how was class? </w:t>
      </w:r>
    </w:p>
    <w:p w:rsidR="00000000" w:rsidRDefault="004E651F">
      <w:r>
        <w:rPr>
          <w:b/>
        </w:rPr>
        <w:t xml:space="preserve">Ross: </w:t>
      </w:r>
      <w:r>
        <w:t xml:space="preserve">No one ever asked me that, what's wrong? </w:t>
      </w:r>
    </w:p>
    <w:p w:rsidR="00000000" w:rsidRDefault="004E651F">
      <w:r>
        <w:rPr>
          <w:b/>
        </w:rPr>
        <w:t xml:space="preserve">Phoebe: </w:t>
      </w:r>
      <w:r>
        <w:t xml:space="preserve">Nothing, I really wanna know. </w:t>
      </w:r>
    </w:p>
    <w:p w:rsidR="00000000" w:rsidRDefault="004E651F">
      <w:r>
        <w:rPr>
          <w:b/>
        </w:rPr>
        <w:t xml:space="preserve">Ross: </w:t>
      </w:r>
      <w:r>
        <w:t>Oh...</w:t>
      </w:r>
      <w:r>
        <w:rPr>
          <w:i/>
        </w:rPr>
        <w:t>(He looks positively surprised)</w:t>
      </w:r>
      <w:r>
        <w:t xml:space="preserve"> Well, uhm, </w:t>
      </w:r>
      <w:r>
        <w:t>there was actually a rather lively discussion about the Pleistocene...</w:t>
      </w:r>
    </w:p>
    <w:p w:rsidR="00000000" w:rsidRDefault="004E651F">
      <w:r>
        <w:rPr>
          <w:b/>
        </w:rPr>
        <w:t xml:space="preserve">Phoebe: </w:t>
      </w:r>
      <w:r>
        <w:rPr>
          <w:i/>
        </w:rPr>
        <w:t>(interrupting)</w:t>
      </w:r>
      <w:r>
        <w:t xml:space="preserve"> Alright, nothing is worth this. Uhm, I have a confession to make...uhm, okay, you know, that girl that mugged you when you were a kid...</w:t>
      </w:r>
    </w:p>
    <w:p w:rsidR="00000000" w:rsidRDefault="004E651F">
      <w:r>
        <w:rPr>
          <w:b/>
        </w:rPr>
        <w:t xml:space="preserve">Ross: </w:t>
      </w:r>
      <w:r>
        <w:t>(disbelieving.) Wh-</w:t>
      </w:r>
      <w:r>
        <w:t xml:space="preserve">What are you talking about? It wasn't a girl. It was this huge dude. </w:t>
      </w:r>
    </w:p>
    <w:p w:rsidR="00000000" w:rsidRDefault="004E651F">
      <w:r>
        <w:rPr>
          <w:b/>
        </w:rPr>
        <w:t xml:space="preserve">Phoebe: </w:t>
      </w:r>
      <w:r>
        <w:t xml:space="preserve">You don't have to lie anymore, Ross, I know that it was a fourteen year-old girl. </w:t>
      </w:r>
    </w:p>
    <w:p w:rsidR="00000000" w:rsidRDefault="004E651F">
      <w:r>
        <w:rPr>
          <w:b/>
        </w:rPr>
        <w:t xml:space="preserve">Ross: </w:t>
      </w:r>
      <w:r>
        <w:t xml:space="preserve">No, it wasn't. </w:t>
      </w:r>
    </w:p>
    <w:p w:rsidR="00000000" w:rsidRDefault="004E651F">
      <w:r>
        <w:rPr>
          <w:b/>
        </w:rPr>
        <w:t xml:space="preserve">Phoebe: </w:t>
      </w:r>
      <w:r>
        <w:t xml:space="preserve">Yes, it was. </w:t>
      </w:r>
    </w:p>
    <w:p w:rsidR="00000000" w:rsidRDefault="004E651F">
      <w:r>
        <w:rPr>
          <w:b/>
        </w:rPr>
        <w:t xml:space="preserve">Ross: </w:t>
      </w:r>
      <w:r>
        <w:t>No, it wasn't. You don't think I would've def</w:t>
      </w:r>
      <w:r>
        <w:t>ended myself against a fourteen year-old...</w:t>
      </w:r>
    </w:p>
    <w:p w:rsidR="00000000" w:rsidRDefault="004E651F">
      <w:r>
        <w:rPr>
          <w:b/>
        </w:rPr>
        <w:t xml:space="preserve">Phoebe: </w:t>
      </w:r>
      <w:r>
        <w:rPr>
          <w:i/>
        </w:rPr>
        <w:t>(interrupting, pinching his year)</w:t>
      </w:r>
      <w:r>
        <w:t xml:space="preserve"> "Gimme your money, punk!" </w:t>
      </w:r>
    </w:p>
    <w:p w:rsidR="00000000" w:rsidRDefault="004E651F">
      <w:r>
        <w:rPr>
          <w:b/>
        </w:rPr>
        <w:t xml:space="preserve">Ross: </w:t>
      </w:r>
      <w:r>
        <w:rPr>
          <w:i/>
        </w:rPr>
        <w:t>(shocked)</w:t>
      </w:r>
      <w:r>
        <w:t xml:space="preserve"> Oh my god, it was you! I can't believe it, you...you mugged me? </w:t>
      </w:r>
    </w:p>
    <w:p w:rsidR="00000000" w:rsidRDefault="004E651F">
      <w:r>
        <w:rPr>
          <w:b/>
        </w:rPr>
        <w:t xml:space="preserve">Phoebe: </w:t>
      </w:r>
      <w:r>
        <w:rPr>
          <w:i/>
        </w:rPr>
        <w:t>(apologetic)</w:t>
      </w:r>
      <w:r>
        <w:t xml:space="preserve"> Yeah, and I'm so, so sorry, Ross, I'm sor</w:t>
      </w:r>
      <w:r>
        <w:t xml:space="preserve">ry, but, you know, if you think about it, it's kinda neat. </w:t>
      </w:r>
      <w:r>
        <w:rPr>
          <w:i/>
        </w:rPr>
        <w:t>(She smiles at him, but he doesn't understand)</w:t>
      </w:r>
      <w:r>
        <w:t xml:space="preserve"> I mean, well, it's just that I I've always felt kinda like an outsider, you know, the rest of you have these connections that go way back and, you kno</w:t>
      </w:r>
      <w:r>
        <w:t xml:space="preserve">w, now, you and I have...have a great one! </w:t>
      </w:r>
    </w:p>
    <w:p w:rsidR="00000000" w:rsidRDefault="004E651F">
      <w:r>
        <w:rPr>
          <w:b/>
        </w:rPr>
        <w:t xml:space="preserve">Ross: </w:t>
      </w:r>
      <w:r>
        <w:t xml:space="preserve">It's not the best! </w:t>
      </w:r>
    </w:p>
    <w:p w:rsidR="00000000" w:rsidRDefault="004E651F">
      <w:r>
        <w:rPr>
          <w:b/>
        </w:rPr>
        <w:t xml:space="preserve">Phoebe: </w:t>
      </w:r>
      <w:r>
        <w:t>I know, I'm sorry, please forgive me. I don't know what to say...</w:t>
      </w:r>
    </w:p>
    <w:p w:rsidR="00000000" w:rsidRDefault="004E651F">
      <w:r>
        <w:rPr>
          <w:b/>
        </w:rPr>
        <w:t xml:space="preserve">Ross: </w:t>
      </w:r>
      <w:r>
        <w:t xml:space="preserve">There's nothing you can say. That was the most humiliating thing that ever happened to me. </w:t>
      </w:r>
    </w:p>
    <w:p w:rsidR="00000000" w:rsidRDefault="004E651F">
      <w:r>
        <w:rPr>
          <w:b/>
        </w:rPr>
        <w:t xml:space="preserve">Phoebe: </w:t>
      </w:r>
      <w:r>
        <w:t>Really</w:t>
      </w:r>
      <w:r>
        <w:t>? Even more humiliating than...</w:t>
      </w:r>
    </w:p>
    <w:p w:rsidR="00000000" w:rsidRDefault="004E651F">
      <w:r>
        <w:rPr>
          <w:b/>
        </w:rPr>
        <w:t xml:space="preserve">Ross: </w:t>
      </w:r>
      <w:r>
        <w:rPr>
          <w:i/>
        </w:rPr>
        <w:t>(interrupting)</w:t>
      </w:r>
      <w:r>
        <w:t xml:space="preserve"> Hey, let's not do this! </w:t>
      </w:r>
    </w:p>
    <w:p w:rsidR="00000000" w:rsidRDefault="004E651F">
      <w:r>
        <w:rPr>
          <w:i/>
        </w:rPr>
        <w:t>(He picks up his briefcase and walks out of the door, leaving Phoebe behind)</w:t>
      </w:r>
      <w:r>
        <w:t xml:space="preserve"> </w:t>
      </w:r>
    </w:p>
    <w:p w:rsidR="00000000" w:rsidRDefault="004E651F">
      <w:pPr>
        <w:rPr>
          <w:b/>
        </w:rPr>
      </w:pPr>
      <w:r>
        <w:rPr>
          <w:b/>
        </w:rPr>
        <w:t xml:space="preserve">Scene: </w:t>
      </w:r>
      <w:r>
        <w:rPr>
          <w:b/>
        </w:rPr>
        <w:br/>
      </w:r>
      <w:r>
        <w:rPr>
          <w:b/>
        </w:rPr>
        <w:t xml:space="preserve">Chandler's new workplace, we are witnessing a presentation of a fellow intern </w:t>
      </w:r>
    </w:p>
    <w:p w:rsidR="00000000" w:rsidRDefault="004E651F">
      <w:r>
        <w:rPr>
          <w:b/>
        </w:rPr>
        <w:t xml:space="preserve">Intern: </w:t>
      </w:r>
      <w:r>
        <w:t>...an</w:t>
      </w:r>
      <w:r>
        <w:t xml:space="preserve">d then, at the end of the commercial, the girls get out of the hut tub and start making out with each other! </w:t>
      </w:r>
    </w:p>
    <w:p w:rsidR="00000000" w:rsidRDefault="004E651F">
      <w:r>
        <w:rPr>
          <w:b/>
        </w:rPr>
        <w:t xml:space="preserve">Boss: </w:t>
      </w:r>
      <w:r>
        <w:rPr>
          <w:i/>
        </w:rPr>
        <w:t>(ironic)</w:t>
      </w:r>
      <w:r>
        <w:t xml:space="preserve"> That's interesting! Just one thought: You didn't mention the shoes. Who's next? (C</w:t>
      </w:r>
      <w:r>
        <w:rPr>
          <w:i/>
        </w:rPr>
        <w:t>h</w:t>
      </w:r>
      <w:r>
        <w:t xml:space="preserve">andler </w:t>
      </w:r>
      <w:r>
        <w:rPr>
          <w:i/>
        </w:rPr>
        <w:t>raises his hand)</w:t>
      </w:r>
      <w:r>
        <w:t xml:space="preserve"> Chander...</w:t>
      </w:r>
    </w:p>
    <w:p w:rsidR="00000000" w:rsidRDefault="004E651F">
      <w:r>
        <w:rPr>
          <w:b/>
        </w:rPr>
        <w:t xml:space="preserve">Chandler: </w:t>
      </w:r>
      <w:r>
        <w:t>Oka</w:t>
      </w:r>
      <w:r>
        <w:t>y...</w:t>
      </w:r>
      <w:r>
        <w:rPr>
          <w:i/>
        </w:rPr>
        <w:t>(He stands up)</w:t>
      </w:r>
      <w:r>
        <w:t xml:space="preserve"> You start on the image of a guy putting on the shoes. He's about my age...</w:t>
      </w:r>
    </w:p>
    <w:p w:rsidR="00000000" w:rsidRDefault="004E651F">
      <w:r>
        <w:rPr>
          <w:b/>
        </w:rPr>
        <w:t xml:space="preserve">Intern: </w:t>
      </w:r>
      <w:r>
        <w:rPr>
          <w:i/>
        </w:rPr>
        <w:t>(snorting)</w:t>
      </w:r>
      <w:r>
        <w:t xml:space="preserve"> Your age? </w:t>
      </w:r>
    </w:p>
    <w:p w:rsidR="00000000" w:rsidRDefault="004E651F">
      <w:r>
        <w:rPr>
          <w:b/>
        </w:rPr>
        <w:t xml:space="preserve">Chandler: </w:t>
      </w:r>
      <w:r>
        <w:t>A-huh. So he's rolling down the street and he starts to lose control, you know...maybe he falls...maybe hurts himself. Jus</w:t>
      </w:r>
      <w:r>
        <w:t xml:space="preserve">t then, a kid comes flying by wearing the shoes. He jumps over the old guy and laughs, and the line reads: "Not suitable for adults!" </w:t>
      </w:r>
    </w:p>
    <w:p w:rsidR="00000000" w:rsidRDefault="004E651F">
      <w:r>
        <w:rPr>
          <w:b/>
        </w:rPr>
        <w:t xml:space="preserve">Boss: </w:t>
      </w:r>
      <w:r>
        <w:t xml:space="preserve">Chandler, that's great! </w:t>
      </w:r>
    </w:p>
    <w:p w:rsidR="00000000" w:rsidRDefault="004E651F">
      <w:r>
        <w:rPr>
          <w:b/>
        </w:rPr>
        <w:t xml:space="preserve">Chandler: </w:t>
      </w:r>
      <w:r>
        <w:t xml:space="preserve">Oh, thank you, sir...or man-who's-two-years-younger-than-me </w:t>
      </w:r>
      <w:r>
        <w:rPr>
          <w:i/>
        </w:rPr>
        <w:t>(He sits down again)</w:t>
      </w:r>
    </w:p>
    <w:p w:rsidR="00000000" w:rsidRDefault="004E651F">
      <w:r>
        <w:rPr>
          <w:b/>
        </w:rPr>
        <w:t xml:space="preserve">Boss: </w:t>
      </w:r>
      <w:r>
        <w:t xml:space="preserve">You see? That has a clear selling point. It appeals to our key demographic, it's…. </w:t>
      </w:r>
      <w:r>
        <w:rPr>
          <w:i/>
        </w:rPr>
        <w:t>(enthusiastic)</w:t>
      </w:r>
      <w:r>
        <w:t xml:space="preserve"> You did you come up with that? </w:t>
      </w:r>
    </w:p>
    <w:p w:rsidR="00000000" w:rsidRDefault="004E651F">
      <w:r>
        <w:rPr>
          <w:b/>
        </w:rPr>
        <w:t xml:space="preserve">Chandler: </w:t>
      </w:r>
      <w:r>
        <w:rPr>
          <w:i/>
        </w:rPr>
        <w:t>(over-enthusiastic)</w:t>
      </w:r>
      <w:r>
        <w:t xml:space="preserve"> I don't know, I don' I don' know! I was just trying to get into a young mindset, you know</w:t>
      </w:r>
      <w:r>
        <w:t xml:space="preserve">, and it just started to flow. </w:t>
      </w:r>
    </w:p>
    <w:p w:rsidR="00000000" w:rsidRDefault="004E651F">
      <w:r>
        <w:rPr>
          <w:b/>
        </w:rPr>
        <w:t xml:space="preserve">Boss: </w:t>
      </w:r>
      <w:r>
        <w:t xml:space="preserve">That is great. Good work! </w:t>
      </w:r>
    </w:p>
    <w:p w:rsidR="00000000" w:rsidRDefault="004E651F">
      <w:r>
        <w:rPr>
          <w:b/>
        </w:rPr>
        <w:t>Chandler</w:t>
      </w:r>
      <w:r>
        <w:t xml:space="preserve">. Thank you. </w:t>
      </w:r>
    </w:p>
    <w:p w:rsidR="00000000" w:rsidRDefault="004E651F">
      <w:r>
        <w:rPr>
          <w:b/>
        </w:rPr>
        <w:t xml:space="preserve">Boss: </w:t>
      </w:r>
      <w:r>
        <w:t xml:space="preserve">See all of you tomorrow. </w:t>
      </w:r>
      <w:r>
        <w:rPr>
          <w:i/>
        </w:rPr>
        <w:t>(He leaves)</w:t>
      </w:r>
    </w:p>
    <w:p w:rsidR="00000000" w:rsidRDefault="004E651F">
      <w:r>
        <w:rPr>
          <w:i/>
        </w:rPr>
        <w:t>(Chandler stands up and walks out the room with a cane.)</w:t>
      </w:r>
    </w:p>
    <w:p w:rsidR="00000000" w:rsidRDefault="004E651F">
      <w:r>
        <w:rPr>
          <w:b/>
        </w:rPr>
        <w:t xml:space="preserve">Chandler: </w:t>
      </w:r>
      <w:r>
        <w:t xml:space="preserve">The cold weather hurts my hip! </w:t>
      </w:r>
    </w:p>
    <w:p w:rsidR="00000000" w:rsidRDefault="004E651F">
      <w:pPr>
        <w:rPr>
          <w:b/>
        </w:rPr>
      </w:pPr>
      <w:r>
        <w:rPr>
          <w:b/>
        </w:rPr>
        <w:t xml:space="preserve">Scene: </w:t>
      </w:r>
      <w:r>
        <w:rPr>
          <w:b/>
        </w:rPr>
        <w:br/>
      </w:r>
      <w:r>
        <w:rPr>
          <w:b/>
        </w:rPr>
        <w:t xml:space="preserve">Central Perk, Ross </w:t>
      </w:r>
      <w:r>
        <w:rPr>
          <w:b/>
        </w:rPr>
        <w:t xml:space="preserve">sits in a chair as Phoebe enters </w:t>
      </w:r>
    </w:p>
    <w:p w:rsidR="00000000" w:rsidRDefault="004E651F">
      <w:r>
        <w:rPr>
          <w:b/>
        </w:rPr>
        <w:t xml:space="preserve">Phoebe: </w:t>
      </w:r>
      <w:r>
        <w:t xml:space="preserve">Hey, Ross! </w:t>
      </w:r>
      <w:r>
        <w:rPr>
          <w:i/>
        </w:rPr>
        <w:t>(He lowers his newspaper and scowls at her)</w:t>
      </w:r>
      <w:r>
        <w:t xml:space="preserve"> I know you're still mad at me, but can I just talk to you for a second? </w:t>
      </w:r>
    </w:p>
    <w:p w:rsidR="00000000" w:rsidRDefault="004E651F">
      <w:r>
        <w:rPr>
          <w:b/>
        </w:rPr>
        <w:t xml:space="preserve">Ross: </w:t>
      </w:r>
      <w:r>
        <w:t xml:space="preserve">Sure, go ahead. Whoops, sorry, sure, go ahead. </w:t>
      </w:r>
      <w:r>
        <w:rPr>
          <w:i/>
        </w:rPr>
        <w:t xml:space="preserve">(He raises his hands as if being </w:t>
      </w:r>
      <w:r>
        <w:rPr>
          <w:i/>
        </w:rPr>
        <w:t>mugged)</w:t>
      </w:r>
    </w:p>
    <w:p w:rsidR="00000000" w:rsidRDefault="004E651F">
      <w:r>
        <w:rPr>
          <w:b/>
        </w:rPr>
        <w:t xml:space="preserve">Phoebe: </w:t>
      </w:r>
      <w:r>
        <w:t xml:space="preserve">I just really wanted to apologize again and...and also show you something I think you'll find very exciting. </w:t>
      </w:r>
    </w:p>
    <w:p w:rsidR="00000000" w:rsidRDefault="004E651F">
      <w:r>
        <w:rPr>
          <w:i/>
        </w:rPr>
        <w:t>(She puts a box on her lap, labelled "crap from the street".)</w:t>
      </w:r>
    </w:p>
    <w:p w:rsidR="00000000" w:rsidRDefault="004E651F">
      <w:r>
        <w:rPr>
          <w:b/>
        </w:rPr>
        <w:t xml:space="preserve">Ross: </w:t>
      </w:r>
      <w:r>
        <w:rPr>
          <w:i/>
        </w:rPr>
        <w:t>(faking enthusiasm)</w:t>
      </w:r>
      <w:r>
        <w:t xml:space="preserve"> Oh my god, crap from the street? </w:t>
      </w:r>
      <w:r>
        <w:rPr>
          <w:i/>
        </w:rPr>
        <w:t>(She smil</w:t>
      </w:r>
      <w:r>
        <w:rPr>
          <w:i/>
        </w:rPr>
        <w:t>es excitedly, but Ross just turns back to his newspaper)</w:t>
      </w:r>
    </w:p>
    <w:p w:rsidR="00000000" w:rsidRDefault="004E651F">
      <w:r>
        <w:rPr>
          <w:b/>
        </w:rPr>
        <w:t xml:space="preserve">Phoebe: </w:t>
      </w:r>
      <w:r>
        <w:t xml:space="preserve">Look, Ross, in this box are all the things I got from mugging that I thought were too special to sell...or smoke. </w:t>
      </w:r>
      <w:r>
        <w:rPr>
          <w:i/>
        </w:rPr>
        <w:t>(Ross looks at her in astonishment)</w:t>
      </w:r>
      <w:r>
        <w:t xml:space="preserve"> Anyway, I was looking through it and I fo</w:t>
      </w:r>
      <w:r>
        <w:t xml:space="preserve">und "Science Boy" </w:t>
      </w:r>
      <w:r>
        <w:rPr>
          <w:i/>
        </w:rPr>
        <w:t>(She holds up some sheets of paperand hands them to Ross)</w:t>
      </w:r>
    </w:p>
    <w:p w:rsidR="00000000" w:rsidRDefault="004E651F">
      <w:r>
        <w:rPr>
          <w:b/>
        </w:rPr>
        <w:t xml:space="preserve">Ross: </w:t>
      </w:r>
      <w:r>
        <w:t xml:space="preserve">Oh my god. </w:t>
      </w:r>
      <w:r>
        <w:rPr>
          <w:i/>
        </w:rPr>
        <w:t>(He sighs)</w:t>
      </w:r>
      <w:r>
        <w:t xml:space="preserve"> I never thought I'd see this again. </w:t>
      </w:r>
      <w:r>
        <w:rPr>
          <w:i/>
        </w:rPr>
        <w:t>(He browses trough the pages)</w:t>
      </w:r>
      <w:r>
        <w:t xml:space="preserve"> It's all here. What made you save it all these years? </w:t>
      </w:r>
    </w:p>
    <w:p w:rsidR="00000000" w:rsidRDefault="004E651F">
      <w:r>
        <w:rPr>
          <w:b/>
        </w:rPr>
        <w:t xml:space="preserve">Phoebe: </w:t>
      </w:r>
      <w:r>
        <w:t>I can't say, I just tho</w:t>
      </w:r>
      <w:r>
        <w:t xml:space="preserve">ught it was really good...and...maybe would be worth something some day. </w:t>
      </w:r>
    </w:p>
    <w:p w:rsidR="00000000" w:rsidRDefault="004E651F">
      <w:r>
        <w:rPr>
          <w:b/>
        </w:rPr>
        <w:t xml:space="preserve">Ross: </w:t>
      </w:r>
      <w:r>
        <w:t xml:space="preserve">You really thought "Science Boy" was worth saving! </w:t>
      </w:r>
    </w:p>
    <w:p w:rsidR="00000000" w:rsidRDefault="004E651F">
      <w:r>
        <w:rPr>
          <w:b/>
        </w:rPr>
        <w:t xml:space="preserve">Phoebe: </w:t>
      </w:r>
      <w:r>
        <w:t xml:space="preserve">Yeah...but you should know, I also have a jar of vaseline and a cat skull in here. </w:t>
      </w:r>
    </w:p>
    <w:p w:rsidR="00000000" w:rsidRDefault="004E651F">
      <w:r>
        <w:rPr>
          <w:b/>
        </w:rPr>
        <w:t xml:space="preserve">Ross: </w:t>
      </w:r>
      <w:r>
        <w:t>Still...this is amazing...</w:t>
      </w:r>
      <w:r>
        <w:t xml:space="preserve">Oh my god, thank you, Phoebe. </w:t>
      </w:r>
    </w:p>
    <w:p w:rsidR="00000000" w:rsidRDefault="004E651F">
      <w:r>
        <w:rPr>
          <w:b/>
        </w:rPr>
        <w:t xml:space="preserve">Phoebe: </w:t>
      </w:r>
      <w:r>
        <w:t xml:space="preserve">You're welcome. And thank you for "Science Boy". I learned a lot from him </w:t>
      </w:r>
    </w:p>
    <w:p w:rsidR="00000000" w:rsidRDefault="004E651F">
      <w:r>
        <w:rPr>
          <w:b/>
        </w:rPr>
        <w:t xml:space="preserve">Ross: </w:t>
      </w:r>
      <w:r>
        <w:t xml:space="preserve">You're welcome. </w:t>
      </w:r>
    </w:p>
    <w:p w:rsidR="00000000" w:rsidRDefault="004E651F">
      <w:pPr>
        <w:rPr>
          <w:b/>
        </w:rPr>
      </w:pPr>
      <w:r>
        <w:rPr>
          <w:b/>
        </w:rPr>
        <w:t xml:space="preserve">Scene: </w:t>
      </w:r>
      <w:r>
        <w:rPr>
          <w:b/>
        </w:rPr>
        <w:br/>
      </w:r>
      <w:r>
        <w:rPr>
          <w:b/>
        </w:rPr>
        <w:t xml:space="preserve">Audition room, Joey and Lennart are rehearsing </w:t>
      </w:r>
    </w:p>
    <w:p w:rsidR="00000000" w:rsidRDefault="004E651F">
      <w:r>
        <w:rPr>
          <w:b/>
        </w:rPr>
        <w:t xml:space="preserve">Joey: </w:t>
      </w:r>
      <w:r>
        <w:rPr>
          <w:i/>
        </w:rPr>
        <w:t>(hoping frantically on the spot, screaming)</w:t>
      </w:r>
      <w:r>
        <w:t xml:space="preserve"> "I need an an</w:t>
      </w:r>
      <w:r>
        <w:t xml:space="preserve">swer!" </w:t>
      </w:r>
    </w:p>
    <w:p w:rsidR="00000000" w:rsidRDefault="004E651F">
      <w:r>
        <w:rPr>
          <w:b/>
        </w:rPr>
        <w:t xml:space="preserve">Lennart: </w:t>
      </w:r>
      <w:r>
        <w:t xml:space="preserve">"I-I-I can't tell you somethin' I don't know." </w:t>
      </w:r>
    </w:p>
    <w:p w:rsidR="00000000" w:rsidRDefault="004E651F">
      <w:r>
        <w:rPr>
          <w:b/>
        </w:rPr>
        <w:t xml:space="preserve">Joey: </w:t>
      </w:r>
      <w:r>
        <w:t xml:space="preserve">"You know!" </w:t>
      </w:r>
    </w:p>
    <w:p w:rsidR="00000000" w:rsidRDefault="004E651F">
      <w:r>
        <w:rPr>
          <w:b/>
        </w:rPr>
        <w:t xml:space="preserve">Lennart: </w:t>
      </w:r>
      <w:r>
        <w:t xml:space="preserve">"I don't know!" </w:t>
      </w:r>
    </w:p>
    <w:p w:rsidR="00000000" w:rsidRDefault="004E651F">
      <w:r>
        <w:rPr>
          <w:b/>
        </w:rPr>
        <w:t xml:space="preserve">Joey: </w:t>
      </w:r>
      <w:r>
        <w:t xml:space="preserve">"I need an answer now!" </w:t>
      </w:r>
    </w:p>
    <w:p w:rsidR="00000000" w:rsidRDefault="004E651F">
      <w:r>
        <w:rPr>
          <w:b/>
        </w:rPr>
        <w:t xml:space="preserve">Lennart: </w:t>
      </w:r>
      <w:r>
        <w:t xml:space="preserve">"Alright, here, you want an answer...the answer...is…" </w:t>
      </w:r>
    </w:p>
    <w:p w:rsidR="00000000" w:rsidRDefault="004E651F">
      <w:r>
        <w:rPr>
          <w:i/>
        </w:rPr>
        <w:t>(He pauses while Joey struggles to avoid wetting h</w:t>
      </w:r>
      <w:r>
        <w:rPr>
          <w:i/>
        </w:rPr>
        <w:t>is pants)</w:t>
      </w:r>
    </w:p>
    <w:p w:rsidR="00000000" w:rsidRDefault="004E651F">
      <w:r>
        <w:rPr>
          <w:b/>
        </w:rPr>
        <w:t xml:space="preserve">Joey: </w:t>
      </w:r>
      <w:r>
        <w:rPr>
          <w:i/>
        </w:rPr>
        <w:t>(screaming)</w:t>
      </w:r>
      <w:r>
        <w:t xml:space="preserve"> Oh! </w:t>
      </w:r>
    </w:p>
    <w:p w:rsidR="00000000" w:rsidRDefault="004E651F">
      <w:r>
        <w:rPr>
          <w:b/>
        </w:rPr>
        <w:t xml:space="preserve">Lennart: </w:t>
      </w:r>
      <w:r>
        <w:t xml:space="preserve">"She never loved me, she only loved you." </w:t>
      </w:r>
    </w:p>
    <w:p w:rsidR="00000000" w:rsidRDefault="004E651F">
      <w:r>
        <w:rPr>
          <w:b/>
        </w:rPr>
        <w:t xml:space="preserve">Joey: </w:t>
      </w:r>
      <w:r>
        <w:t>"You knew this all along and you never told me? You never told me? I can never forgive you, I can never forgive myself, I have nothing to live for – Bang – End Scene</w:t>
      </w:r>
      <w:r>
        <w:t xml:space="preserve">!" </w:t>
      </w:r>
    </w:p>
    <w:p w:rsidR="00000000" w:rsidRDefault="004E651F">
      <w:r>
        <w:rPr>
          <w:b/>
        </w:rPr>
        <w:t xml:space="preserve">Lennart: </w:t>
      </w:r>
      <w:r>
        <w:t xml:space="preserve">Absolutely amazing! </w:t>
      </w:r>
      <w:r>
        <w:rPr>
          <w:i/>
        </w:rPr>
        <w:t>(The producers applaud Joey)</w:t>
      </w:r>
      <w:r>
        <w:t xml:space="preserve"> The part is yours. </w:t>
      </w:r>
    </w:p>
    <w:p w:rsidR="00000000" w:rsidRDefault="004E651F">
      <w:r>
        <w:rPr>
          <w:b/>
        </w:rPr>
        <w:t xml:space="preserve">Joey: </w:t>
      </w:r>
      <w:r>
        <w:rPr>
          <w:i/>
        </w:rPr>
        <w:t>(in pain)</w:t>
      </w:r>
      <w:r>
        <w:t xml:space="preserve"> Oh thanks, thanks! Now, I really have to get...</w:t>
      </w:r>
    </w:p>
    <w:p w:rsidR="00000000" w:rsidRDefault="004E651F">
      <w:r>
        <w:rPr>
          <w:b/>
        </w:rPr>
        <w:t xml:space="preserve">Lennart: </w:t>
      </w:r>
      <w:r>
        <w:t xml:space="preserve">Wa-wa-wa-wait! Congratulations! You did it! You did it! </w:t>
      </w:r>
      <w:r>
        <w:rPr>
          <w:i/>
        </w:rPr>
        <w:t>(He hugs Joey)</w:t>
      </w:r>
      <w:r>
        <w:t xml:space="preserve"> You can relax now. Yeah. </w:t>
      </w:r>
    </w:p>
    <w:p w:rsidR="00000000" w:rsidRDefault="004E651F">
      <w:r>
        <w:rPr>
          <w:i/>
        </w:rPr>
        <w:t>(Joe</w:t>
      </w:r>
      <w:r>
        <w:rPr>
          <w:i/>
        </w:rPr>
        <w:t>y relaxes and wets his pants while hugging Lennart)</w:t>
      </w:r>
      <w:r>
        <w:t xml:space="preserve"> </w:t>
      </w:r>
    </w:p>
    <w:p w:rsidR="00000000" w:rsidRDefault="004E651F">
      <w:pPr>
        <w:rPr>
          <w:b/>
        </w:rPr>
      </w:pPr>
      <w:r>
        <w:rPr>
          <w:b/>
        </w:rPr>
        <w:t xml:space="preserve">Closing Credits </w:t>
      </w:r>
    </w:p>
    <w:p w:rsidR="00000000" w:rsidRDefault="004E651F">
      <w:pPr>
        <w:rPr>
          <w:b/>
        </w:rPr>
      </w:pPr>
      <w:r>
        <w:rPr>
          <w:b/>
        </w:rPr>
        <w:t xml:space="preserve">Scene: </w:t>
      </w:r>
      <w:r>
        <w:rPr>
          <w:b/>
        </w:rPr>
        <w:br/>
      </w:r>
      <w:r>
        <w:rPr>
          <w:b/>
        </w:rPr>
        <w:t xml:space="preserve">Monica and Chandler's Apartment, Monica sits at the table reading the mail </w:t>
      </w:r>
    </w:p>
    <w:p w:rsidR="00000000" w:rsidRDefault="004E651F">
      <w:r>
        <w:rPr>
          <w:b/>
        </w:rPr>
        <w:t xml:space="preserve">Monica: </w:t>
      </w:r>
      <w:r>
        <w:t>Wow, that's a big cable bill! Huh, you don't have a job, but you have no problem ordering porn</w:t>
      </w:r>
      <w:r>
        <w:t xml:space="preserve">...on a Saturday afternoon?! </w:t>
      </w:r>
      <w:r>
        <w:rPr>
          <w:i/>
        </w:rPr>
        <w:t>(shocked)</w:t>
      </w:r>
      <w:r>
        <w:t xml:space="preserve"> I was in the house! </w:t>
      </w:r>
    </w:p>
    <w:p w:rsidR="00000000" w:rsidRDefault="004E651F">
      <w:r>
        <w:rPr>
          <w:b/>
        </w:rPr>
        <w:t xml:space="preserve">Ross: </w:t>
      </w:r>
      <w:r>
        <w:rPr>
          <w:i/>
        </w:rPr>
        <w:t>(entering)</w:t>
      </w:r>
      <w:r>
        <w:t xml:space="preserve"> Hey, uhm, Phoebe didn't by any chance mention that...</w:t>
      </w:r>
    </w:p>
    <w:p w:rsidR="00000000" w:rsidRDefault="004E651F">
      <w:r>
        <w:rPr>
          <w:b/>
        </w:rPr>
        <w:t xml:space="preserve">Monica: </w:t>
      </w:r>
      <w:r>
        <w:t xml:space="preserve">...that she was the huge guy that mugged you? Yeah. </w:t>
      </w:r>
    </w:p>
    <w:p w:rsidR="00000000" w:rsidRDefault="004E651F">
      <w:r>
        <w:rPr>
          <w:b/>
        </w:rPr>
        <w:t xml:space="preserve">Ross: </w:t>
      </w:r>
      <w:r>
        <w:t>I see. You didn't happen to tell...</w:t>
      </w:r>
    </w:p>
    <w:p w:rsidR="00000000" w:rsidRDefault="004E651F">
      <w:r>
        <w:rPr>
          <w:b/>
        </w:rPr>
        <w:t xml:space="preserve">Monica: </w:t>
      </w:r>
      <w:r>
        <w:t>...everybody w</w:t>
      </w:r>
      <w:r>
        <w:t xml:space="preserve">e know? Yeah. </w:t>
      </w:r>
    </w:p>
    <w:p w:rsidR="00000000" w:rsidRDefault="004E651F">
      <w:r>
        <w:rPr>
          <w:b/>
        </w:rPr>
        <w:t xml:space="preserve">Ross: </w:t>
      </w:r>
      <w:r>
        <w:t xml:space="preserve">Great. Thanks! </w:t>
      </w:r>
      <w:r>
        <w:rPr>
          <w:i/>
        </w:rPr>
        <w:t>(He leaves)</w:t>
      </w:r>
      <w:r>
        <w:t xml:space="preserve"> </w:t>
      </w:r>
    </w:p>
    <w:p w:rsidR="00000000" w:rsidRDefault="004E651F">
      <w:pPr>
        <w:rPr>
          <w:b/>
        </w:rPr>
      </w:pPr>
      <w:r>
        <w:rPr>
          <w:b/>
        </w:rPr>
        <w:t xml:space="preserve">END </w:t>
      </w:r>
    </w:p>
    <w:p w:rsidR="00000000" w:rsidRDefault="004E651F"/>
    <w:p w:rsidR="00000000" w:rsidRDefault="004E651F"/>
    <w:p w:rsidR="00000000" w:rsidRDefault="004E651F">
      <w:pPr>
        <w:rPr>
          <w:b/>
          <w:shd w:val="pct10" w:color="auto" w:fill="FFFFFF"/>
        </w:rPr>
      </w:pPr>
      <w:r>
        <w:rPr>
          <w:b/>
          <w:shd w:val="pct10" w:color="auto" w:fill="FFFFFF"/>
        </w:rPr>
        <w:t>916 The One With The Boob Job</w:t>
      </w:r>
    </w:p>
    <w:p w:rsidR="00000000" w:rsidRDefault="004E651F"/>
    <w:p w:rsidR="00000000" w:rsidRDefault="004E651F">
      <w:pPr>
        <w:rPr>
          <w:b/>
        </w:rPr>
      </w:pPr>
      <w:r>
        <w:rPr>
          <w:b/>
        </w:rPr>
        <w:t xml:space="preserve">Scene: </w:t>
      </w:r>
      <w:r>
        <w:rPr>
          <w:b/>
        </w:rPr>
        <w:br/>
      </w:r>
      <w:r>
        <w:rPr>
          <w:b/>
        </w:rPr>
        <w:t>Chandler and Monica's apartment. Chandler and Monica are looking through some papers.</w:t>
      </w:r>
    </w:p>
    <w:p w:rsidR="00000000" w:rsidRDefault="004E651F">
      <w:r>
        <w:rPr>
          <w:b/>
        </w:rPr>
        <w:t>Chandler:</w:t>
      </w:r>
      <w:r>
        <w:t xml:space="preserve"> Did you see our bank statement? Could this be right?</w:t>
      </w:r>
    </w:p>
    <w:p w:rsidR="00000000" w:rsidRDefault="004E651F">
      <w:r>
        <w:rPr>
          <w:b/>
        </w:rPr>
        <w:t>Monica:</w:t>
      </w:r>
      <w:r>
        <w:t xml:space="preserve"> I kn</w:t>
      </w:r>
      <w:r>
        <w:t>ow...God. I haven't seen my savings take a hit like this since I was a kid and they came up with double-stuffed Oreos. What happened to all our money?</w:t>
      </w:r>
    </w:p>
    <w:p w:rsidR="00000000" w:rsidRDefault="004E651F">
      <w:r>
        <w:rPr>
          <w:b/>
        </w:rPr>
        <w:t>Chandler:</w:t>
      </w:r>
      <w:r>
        <w:t xml:space="preserve"> I'm not sure what they did...but I'm inclined to blame [xxx?].</w:t>
      </w:r>
    </w:p>
    <w:p w:rsidR="00000000" w:rsidRDefault="004E651F">
      <w:r>
        <w:rPr>
          <w:b/>
        </w:rPr>
        <w:t>Monica:</w:t>
      </w:r>
      <w:r>
        <w:t xml:space="preserve"> I guess with you doing t</w:t>
      </w:r>
      <w:r>
        <w:t>he internship, we're spending more than we're bringing in.</w:t>
      </w:r>
    </w:p>
    <w:p w:rsidR="00000000" w:rsidRDefault="004E651F">
      <w:r>
        <w:rPr>
          <w:b/>
        </w:rPr>
        <w:t>Chandler:</w:t>
      </w:r>
      <w:r>
        <w:t xml:space="preserve"> Maybe I should quit and get a job that pays.</w:t>
      </w:r>
    </w:p>
    <w:p w:rsidR="00000000" w:rsidRDefault="004E651F">
      <w:r>
        <w:rPr>
          <w:b/>
        </w:rPr>
        <w:t>Monica:</w:t>
      </w:r>
      <w:r>
        <w:t xml:space="preserve"> Oh...But you're finally doing something that you love! I can't ask you to give that up. Though it'd be nice if the thing that you love</w:t>
      </w:r>
      <w:r>
        <w:t xml:space="preserve"> was...y'know...finding gold.</w:t>
      </w:r>
    </w:p>
    <w:p w:rsidR="00000000" w:rsidRDefault="004E651F">
      <w:r>
        <w:rPr>
          <w:b/>
        </w:rPr>
        <w:t>Chandler:</w:t>
      </w:r>
      <w:r>
        <w:t xml:space="preserve"> You know what? You know what? I think we're making too big a deal out of this. ok? So we pay our bills a little late this month. And maybe next month we cut back on a few things. And maybe we start eating out of Joey</w:t>
      </w:r>
      <w:r>
        <w:t>'s refridgerator for a change. You're a chef...what can you make out of baking soda and beer?</w:t>
      </w:r>
    </w:p>
    <w:p w:rsidR="00000000" w:rsidRDefault="004E651F">
      <w:r>
        <w:rPr>
          <w:b/>
        </w:rPr>
        <w:t>Monica:</w:t>
      </w:r>
      <w:r>
        <w:t xml:space="preserve"> Ok worse case scenario is...we borrow some money from my parents.</w:t>
      </w:r>
    </w:p>
    <w:p w:rsidR="00000000" w:rsidRDefault="004E651F">
      <w:r>
        <w:rPr>
          <w:b/>
        </w:rPr>
        <w:t>Chandler:</w:t>
      </w:r>
      <w:r>
        <w:t xml:space="preserve"> No! We're not borrowing money.</w:t>
      </w:r>
    </w:p>
    <w:p w:rsidR="00000000" w:rsidRDefault="004E651F">
      <w:r>
        <w:rPr>
          <w:b/>
        </w:rPr>
        <w:t>Monica:</w:t>
      </w:r>
      <w:r>
        <w:t xml:space="preserve"> Why not?</w:t>
      </w:r>
    </w:p>
    <w:p w:rsidR="00000000" w:rsidRDefault="004E651F">
      <w:r>
        <w:rPr>
          <w:b/>
        </w:rPr>
        <w:t>Chandler:</w:t>
      </w:r>
      <w:r>
        <w:t xml:space="preserve"> Because we don't do </w:t>
      </w:r>
      <w:r>
        <w:t>that. We are Bings! And if there's one thing my father taught me was...well to always knock before going into the poolhouse...But the other thing was...never borrow money.</w:t>
      </w:r>
    </w:p>
    <w:p w:rsidR="00000000" w:rsidRDefault="004E651F">
      <w:r>
        <w:rPr>
          <w:b/>
        </w:rPr>
        <w:t>Monica:</w:t>
      </w:r>
      <w:r>
        <w:t xml:space="preserve"> Wow! I had no idea you had this much pride.</w:t>
      </w:r>
    </w:p>
    <w:p w:rsidR="00000000" w:rsidRDefault="004E651F">
      <w:r>
        <w:rPr>
          <w:b/>
        </w:rPr>
        <w:t>Chandler:</w:t>
      </w:r>
      <w:r>
        <w:t xml:space="preserve"> That's right! I do! An</w:t>
      </w:r>
      <w:r>
        <w:t>d I'm your man. And i'm going to get us through this situation even if it means you working twice as hard.</w:t>
      </w:r>
    </w:p>
    <w:p w:rsidR="00000000" w:rsidRDefault="004E651F">
      <w:pPr>
        <w:rPr>
          <w:b/>
        </w:rPr>
      </w:pPr>
      <w:r>
        <w:rPr>
          <w:b/>
        </w:rPr>
        <w:t>Opening Credits</w:t>
      </w:r>
    </w:p>
    <w:p w:rsidR="00000000" w:rsidRDefault="004E651F">
      <w:pPr>
        <w:rPr>
          <w:b/>
        </w:rPr>
      </w:pPr>
      <w:r>
        <w:rPr>
          <w:b/>
        </w:rPr>
        <w:t xml:space="preserve">Scene: </w:t>
      </w:r>
      <w:r>
        <w:rPr>
          <w:b/>
        </w:rPr>
        <w:br/>
      </w:r>
      <w:r>
        <w:rPr>
          <w:b/>
        </w:rPr>
        <w:t>Phoebe's apartment. Mike and Phoebe seem to have finished watching a movie on television.</w:t>
      </w:r>
    </w:p>
    <w:p w:rsidR="00000000" w:rsidRDefault="004E651F">
      <w:r>
        <w:rPr>
          <w:b/>
        </w:rPr>
        <w:t>Mike:</w:t>
      </w:r>
      <w:r>
        <w:t xml:space="preserve"> I'm gonna go. </w:t>
      </w:r>
      <w:r>
        <w:rPr>
          <w:i/>
        </w:rPr>
        <w:t>(He kisses Phoe</w:t>
      </w:r>
      <w:r>
        <w:rPr>
          <w:i/>
        </w:rPr>
        <w:t xml:space="preserve">be on the cheek.) </w:t>
      </w:r>
    </w:p>
    <w:p w:rsidR="00000000" w:rsidRDefault="004E651F">
      <w:r>
        <w:rPr>
          <w:b/>
        </w:rPr>
        <w:t>Phoebe:</w:t>
      </w:r>
      <w:r>
        <w:t xml:space="preserve"> Why?</w:t>
      </w:r>
    </w:p>
    <w:p w:rsidR="00000000" w:rsidRDefault="004E651F">
      <w:r>
        <w:rPr>
          <w:b/>
        </w:rPr>
        <w:t>Mike:</w:t>
      </w:r>
      <w:r>
        <w:t xml:space="preserve"> I haven't been home in a couple of days and I need to get somemore clothes.</w:t>
      </w:r>
    </w:p>
    <w:p w:rsidR="00000000" w:rsidRDefault="004E651F">
      <w:r>
        <w:rPr>
          <w:b/>
        </w:rPr>
        <w:t>Phoebe:</w:t>
      </w:r>
      <w:r>
        <w:t xml:space="preserve"> Oh...you don't have to go...I have something that will fit you.</w:t>
      </w:r>
    </w:p>
    <w:p w:rsidR="00000000" w:rsidRDefault="004E651F">
      <w:r>
        <w:rPr>
          <w:b/>
        </w:rPr>
        <w:t>Mike:</w:t>
      </w:r>
      <w:r>
        <w:t xml:space="preserve"> I put that tube top on as a joke.</w:t>
      </w:r>
    </w:p>
    <w:p w:rsidR="00000000" w:rsidRDefault="004E651F">
      <w:r>
        <w:rPr>
          <w:b/>
        </w:rPr>
        <w:t>Phoebe:</w:t>
      </w:r>
      <w:r>
        <w:t xml:space="preserve"> I want you to stay.</w:t>
      </w:r>
    </w:p>
    <w:p w:rsidR="00000000" w:rsidRDefault="004E651F">
      <w:r>
        <w:rPr>
          <w:b/>
        </w:rPr>
        <w:t>Mi</w:t>
      </w:r>
      <w:r>
        <w:rPr>
          <w:b/>
        </w:rPr>
        <w:t>ke:</w:t>
      </w:r>
      <w:r>
        <w:t xml:space="preserve"> I want to stay too but I've got about as much out of these boxers as I can.</w:t>
      </w:r>
    </w:p>
    <w:p w:rsidR="00000000" w:rsidRDefault="004E651F">
      <w:r>
        <w:rPr>
          <w:b/>
        </w:rPr>
        <w:t>Phoebe:</w:t>
      </w:r>
      <w:r>
        <w:t xml:space="preserve"> Why don't you turn them inside out?</w:t>
      </w:r>
    </w:p>
    <w:p w:rsidR="00000000" w:rsidRDefault="004E651F">
      <w:r>
        <w:rPr>
          <w:b/>
        </w:rPr>
        <w:t>Mike:</w:t>
      </w:r>
      <w:r>
        <w:t xml:space="preserve"> Done it. </w:t>
      </w:r>
      <w:r>
        <w:rPr>
          <w:i/>
        </w:rPr>
        <w:t xml:space="preserve">(Phoebe becomes a little more subdued.) </w:t>
      </w:r>
      <w:r>
        <w:t>I'll be back in a couple of hours.</w:t>
      </w:r>
    </w:p>
    <w:p w:rsidR="00000000" w:rsidRDefault="004E651F">
      <w:r>
        <w:rPr>
          <w:b/>
        </w:rPr>
        <w:t>Phoebe:</w:t>
      </w:r>
      <w:r>
        <w:t xml:space="preserve"> I'll miss you.</w:t>
      </w:r>
    </w:p>
    <w:p w:rsidR="00000000" w:rsidRDefault="004E651F">
      <w:r>
        <w:rPr>
          <w:b/>
        </w:rPr>
        <w:t>Mike:</w:t>
      </w:r>
      <w:r>
        <w:t xml:space="preserve"> Me too. </w:t>
      </w:r>
      <w:r>
        <w:rPr>
          <w:i/>
        </w:rPr>
        <w:t>(He l</w:t>
      </w:r>
      <w:r>
        <w:rPr>
          <w:i/>
        </w:rPr>
        <w:t xml:space="preserve">eaves. A few moments later, he enters again.) </w:t>
      </w:r>
    </w:p>
    <w:p w:rsidR="00000000" w:rsidRDefault="004E651F">
      <w:r>
        <w:rPr>
          <w:b/>
        </w:rPr>
        <w:t>Mike:</w:t>
      </w:r>
      <w:r>
        <w:t xml:space="preserve"> You know what? I just realized something. I don't wanna go home.</w:t>
      </w:r>
    </w:p>
    <w:p w:rsidR="00000000" w:rsidRDefault="004E651F">
      <w:r>
        <w:rPr>
          <w:b/>
        </w:rPr>
        <w:t>Phoebe:</w:t>
      </w:r>
      <w:r>
        <w:t xml:space="preserve"> Great! Ok...I'll go get the tube top.</w:t>
      </w:r>
    </w:p>
    <w:p w:rsidR="00000000" w:rsidRDefault="004E651F">
      <w:r>
        <w:rPr>
          <w:b/>
        </w:rPr>
        <w:t>Mike:</w:t>
      </w:r>
      <w:r>
        <w:t xml:space="preserve"> No, no! What I mean is...I hate going back to my apartment now...And partly because I </w:t>
      </w:r>
      <w:r>
        <w:t>live above a known crack den but...mostly because when I'm there...It's just...i really miss you. So...Do you want to move in together?</w:t>
      </w:r>
    </w:p>
    <w:p w:rsidR="00000000" w:rsidRDefault="004E651F">
      <w:r>
        <w:rPr>
          <w:b/>
        </w:rPr>
        <w:t>Phoebe:</w:t>
      </w:r>
      <w:r>
        <w:t xml:space="preserve"> Wow...Mike Hannigan...You sure know how to make a girl say "Hell yeah!".</w:t>
      </w:r>
    </w:p>
    <w:p w:rsidR="00000000" w:rsidRDefault="004E651F">
      <w:r>
        <w:rPr>
          <w:b/>
        </w:rPr>
        <w:t>Mike:</w:t>
      </w:r>
      <w:r>
        <w:t xml:space="preserve"> So we're doing it?</w:t>
      </w:r>
    </w:p>
    <w:p w:rsidR="00000000" w:rsidRDefault="004E651F">
      <w:r>
        <w:rPr>
          <w:b/>
        </w:rPr>
        <w:t>Phoebe:</w:t>
      </w:r>
      <w:r>
        <w:t xml:space="preserve"> Yeah! </w:t>
      </w:r>
      <w:r>
        <w:t xml:space="preserve">Let's do it! Let's live together! </w:t>
      </w:r>
      <w:r>
        <w:rPr>
          <w:i/>
        </w:rPr>
        <w:t xml:space="preserve">(They embrace and Mike kisses Phoebe.) </w:t>
      </w:r>
    </w:p>
    <w:p w:rsidR="00000000" w:rsidRDefault="004E651F">
      <w:r>
        <w:rPr>
          <w:b/>
        </w:rPr>
        <w:t>Phoebe:</w:t>
      </w:r>
      <w:r>
        <w:t xml:space="preserve"> Oh god...We're really going to move in together!</w:t>
      </w:r>
    </w:p>
    <w:p w:rsidR="00000000" w:rsidRDefault="004E651F">
      <w:r>
        <w:rPr>
          <w:b/>
        </w:rPr>
        <w:t>Mike:</w:t>
      </w:r>
      <w:r>
        <w:t xml:space="preserve"> Yeah!</w:t>
      </w:r>
    </w:p>
    <w:p w:rsidR="00000000" w:rsidRDefault="004E651F">
      <w:r>
        <w:rPr>
          <w:b/>
        </w:rPr>
        <w:t>Phoebe:</w:t>
      </w:r>
      <w:r>
        <w:t xml:space="preserve"> I've always wanted to live with a guy..."Pick up your socks!" "Put down the toilet seat!" "No! We're not </w:t>
      </w:r>
      <w:r>
        <w:t>having sex anymore!" It's gonna be fun!</w:t>
      </w:r>
    </w:p>
    <w:p w:rsidR="00000000" w:rsidRDefault="004E651F">
      <w:pPr>
        <w:rPr>
          <w:b/>
        </w:rPr>
      </w:pPr>
      <w:r>
        <w:rPr>
          <w:b/>
        </w:rPr>
        <w:t xml:space="preserve">Scene: </w:t>
      </w:r>
      <w:r>
        <w:rPr>
          <w:b/>
        </w:rPr>
        <w:br/>
      </w:r>
      <w:r>
        <w:rPr>
          <w:b/>
        </w:rPr>
        <w:t>Joey's apartment. Monica enters.</w:t>
      </w:r>
    </w:p>
    <w:p w:rsidR="00000000" w:rsidRDefault="004E651F">
      <w:r>
        <w:rPr>
          <w:b/>
        </w:rPr>
        <w:t>Monica:</w:t>
      </w:r>
      <w:r>
        <w:t xml:space="preserve"> Hey Joey!</w:t>
      </w:r>
    </w:p>
    <w:p w:rsidR="00000000" w:rsidRDefault="004E651F">
      <w:r>
        <w:rPr>
          <w:b/>
        </w:rPr>
        <w:t>Joey:</w:t>
      </w:r>
      <w:r>
        <w:t xml:space="preserve"> Hey!</w:t>
      </w:r>
    </w:p>
    <w:p w:rsidR="00000000" w:rsidRDefault="004E651F">
      <w:r>
        <w:rPr>
          <w:b/>
        </w:rPr>
        <w:t>Monica:</w:t>
      </w:r>
      <w:r>
        <w:t xml:space="preserve"> Listen...I need to know that what I'm about to ask you will never get back to Chandler.</w:t>
      </w:r>
    </w:p>
    <w:p w:rsidR="00000000" w:rsidRDefault="004E651F">
      <w:r>
        <w:rPr>
          <w:i/>
        </w:rPr>
        <w:t xml:space="preserve">(Joey frowns...then looks as if he understands.) </w:t>
      </w:r>
    </w:p>
    <w:p w:rsidR="00000000" w:rsidRDefault="004E651F">
      <w:r>
        <w:rPr>
          <w:b/>
        </w:rPr>
        <w:t>Joey:</w:t>
      </w:r>
      <w:r>
        <w:t xml:space="preserve"> I'd be lying if I said I haven't thought about it myself...Chandler is my best friend...It would be wrong. Good.</w:t>
      </w:r>
      <w:r>
        <w:rPr>
          <w:i/>
        </w:rPr>
        <w:t xml:space="preserve">(He winks.) </w:t>
      </w:r>
      <w:r>
        <w:t>...But wrong.</w:t>
      </w:r>
    </w:p>
    <w:p w:rsidR="00000000" w:rsidRDefault="004E651F">
      <w:r>
        <w:rPr>
          <w:b/>
        </w:rPr>
        <w:t>Monica: :</w:t>
      </w:r>
      <w:r>
        <w:rPr>
          <w:i/>
        </w:rPr>
        <w:t xml:space="preserve">(Looks exasperated.) </w:t>
      </w:r>
      <w:r>
        <w:t>Ok first of all...It would be great. But that's not what I'm here to talk to you a</w:t>
      </w:r>
      <w:r>
        <w:t>bout. I need to borrow some money.</w:t>
      </w:r>
    </w:p>
    <w:p w:rsidR="00000000" w:rsidRDefault="004E651F">
      <w:r>
        <w:rPr>
          <w:b/>
        </w:rPr>
        <w:t>Joey:</w:t>
      </w:r>
      <w:r>
        <w:t xml:space="preserve"> Awww...I don't know Monica...You know...erm...lending friends money is always a mistake.</w:t>
      </w:r>
    </w:p>
    <w:p w:rsidR="00000000" w:rsidRDefault="004E651F">
      <w:r>
        <w:rPr>
          <w:b/>
        </w:rPr>
        <w:t>Monica:</w:t>
      </w:r>
      <w:r>
        <w:t xml:space="preserve"> But Chandler lent you money!</w:t>
      </w:r>
    </w:p>
    <w:p w:rsidR="00000000" w:rsidRDefault="004E651F">
      <w:r>
        <w:rPr>
          <w:b/>
        </w:rPr>
        <w:t>Joey:</w:t>
      </w:r>
      <w:r>
        <w:t xml:space="preserve"> And I think he would tell you it was a mistake.</w:t>
      </w:r>
    </w:p>
    <w:p w:rsidR="00000000" w:rsidRDefault="004E651F">
      <w:r>
        <w:rPr>
          <w:b/>
        </w:rPr>
        <w:t>Monica:</w:t>
      </w:r>
      <w:r>
        <w:t xml:space="preserve"> Come on...I just need it fo</w:t>
      </w:r>
      <w:r>
        <w:t>r some rent and...and some other bills.</w:t>
      </w:r>
    </w:p>
    <w:p w:rsidR="00000000" w:rsidRDefault="004E651F">
      <w:r>
        <w:rPr>
          <w:b/>
        </w:rPr>
        <w:t>Joey:</w:t>
      </w:r>
      <w:r>
        <w:t xml:space="preserve"> Oh...how much?</w:t>
      </w:r>
    </w:p>
    <w:p w:rsidR="00000000" w:rsidRDefault="004E651F">
      <w:r>
        <w:rPr>
          <w:b/>
        </w:rPr>
        <w:t>Monica:</w:t>
      </w:r>
      <w:r>
        <w:t xml:space="preserve"> Two thousand dollars?</w:t>
      </w:r>
    </w:p>
    <w:p w:rsidR="00000000" w:rsidRDefault="004E651F">
      <w:r>
        <w:rPr>
          <w:b/>
        </w:rPr>
        <w:t>Joey:</w:t>
      </w:r>
      <w:r>
        <w:t xml:space="preserve"> Two thousand dollars!? What do you think I am? I soap opera star!?</w:t>
      </w:r>
    </w:p>
    <w:p w:rsidR="00000000" w:rsidRDefault="004E651F">
      <w:r>
        <w:rPr>
          <w:b/>
        </w:rPr>
        <w:t>Monica:</w:t>
      </w:r>
      <w:r>
        <w:t xml:space="preserve"> Yeah.</w:t>
      </w:r>
    </w:p>
    <w:p w:rsidR="00000000" w:rsidRDefault="004E651F">
      <w:r>
        <w:rPr>
          <w:b/>
        </w:rPr>
        <w:t>Joey:</w:t>
      </w:r>
      <w:r>
        <w:t xml:space="preserve"> That's right I am! </w:t>
      </w:r>
      <w:r>
        <w:rPr>
          <w:i/>
        </w:rPr>
        <w:t>(Opens drawer and rummages through it. Rachel enters.</w:t>
      </w:r>
      <w:r>
        <w:rPr>
          <w:i/>
        </w:rPr>
        <w:t xml:space="preserve">) </w:t>
      </w:r>
    </w:p>
    <w:p w:rsidR="00000000" w:rsidRDefault="004E651F">
      <w:r>
        <w:rPr>
          <w:b/>
        </w:rPr>
        <w:t>Rachel:</w:t>
      </w:r>
      <w:r>
        <w:t xml:space="preserve"> Hi you guys!</w:t>
      </w:r>
    </w:p>
    <w:p w:rsidR="00000000" w:rsidRDefault="004E651F">
      <w:r>
        <w:rPr>
          <w:b/>
        </w:rPr>
        <w:t>Joey &amp; Monica:</w:t>
      </w:r>
      <w:r>
        <w:t xml:space="preserve"> Hey!</w:t>
      </w:r>
    </w:p>
    <w:p w:rsidR="00000000" w:rsidRDefault="004E651F">
      <w:r>
        <w:rPr>
          <w:b/>
        </w:rPr>
        <w:t>Joey:</w:t>
      </w:r>
      <w:r>
        <w:t xml:space="preserve"> Oo...what's in the bag?</w:t>
      </w:r>
    </w:p>
    <w:p w:rsidR="00000000" w:rsidRDefault="004E651F">
      <w:r>
        <w:rPr>
          <w:b/>
        </w:rPr>
        <w:t>Rachel:</w:t>
      </w:r>
      <w:r>
        <w:t xml:space="preserve"> Oh er...well you know Emma started crawling? I realized that this place, is very unsafe for a baby. So I went to the store and got some stuff to baby-proof the apartment.</w:t>
      </w:r>
    </w:p>
    <w:p w:rsidR="00000000" w:rsidRDefault="004E651F">
      <w:r>
        <w:rPr>
          <w:b/>
        </w:rPr>
        <w:t>Joe</w:t>
      </w:r>
      <w:r>
        <w:rPr>
          <w:b/>
        </w:rPr>
        <w:t>y:</w:t>
      </w:r>
      <w:r>
        <w:t xml:space="preserve"> Oh...baby-proofing...Why is this such a big deal now? Y'know...when I was a kid it was like... "Whoops! Joey fell down the stairs!" or er... "Whoops! Joey electrocuted himself again!" Huh!</w:t>
      </w:r>
    </w:p>
    <w:p w:rsidR="00000000" w:rsidRDefault="004E651F">
      <w:r>
        <w:rPr>
          <w:b/>
        </w:rPr>
        <w:t>Monica:</w:t>
      </w:r>
      <w:r>
        <w:t xml:space="preserve"> Anyway erm...Are you going to get a handyman to install </w:t>
      </w:r>
      <w:r>
        <w:t>this stuff?</w:t>
      </w:r>
    </w:p>
    <w:p w:rsidR="00000000" w:rsidRDefault="004E651F">
      <w:r>
        <w:rPr>
          <w:b/>
        </w:rPr>
        <w:t>Rachel:</w:t>
      </w:r>
      <w:r>
        <w:t xml:space="preserve"> No. I was just going to do this myself. </w:t>
      </w:r>
      <w:r>
        <w:rPr>
          <w:i/>
        </w:rPr>
        <w:t xml:space="preserve">(Joey makes a sarcastic laugh.) </w:t>
      </w:r>
    </w:p>
    <w:p w:rsidR="00000000" w:rsidRDefault="004E651F">
      <w:r>
        <w:rPr>
          <w:b/>
        </w:rPr>
        <w:t>Joey:</w:t>
      </w:r>
      <w:r>
        <w:t xml:space="preserve"> You're gonna do it?</w:t>
      </w:r>
    </w:p>
    <w:p w:rsidR="00000000" w:rsidRDefault="004E651F">
      <w:r>
        <w:rPr>
          <w:b/>
        </w:rPr>
        <w:t>Rachel:</w:t>
      </w:r>
      <w:r>
        <w:t xml:space="preserve"> Yeah...Why? You don't think a woman can do this?</w:t>
      </w:r>
    </w:p>
    <w:p w:rsidR="00000000" w:rsidRDefault="004E651F">
      <w:r>
        <w:rPr>
          <w:b/>
        </w:rPr>
        <w:t>Joey:</w:t>
      </w:r>
      <w:r>
        <w:t xml:space="preserve"> Oh...Women can. You...can't.</w:t>
      </w:r>
    </w:p>
    <w:p w:rsidR="00000000" w:rsidRDefault="004E651F">
      <w:r>
        <w:rPr>
          <w:b/>
        </w:rPr>
        <w:t>Rachel:</w:t>
      </w:r>
      <w:r>
        <w:t xml:space="preserve"> Monica...would you please tell Joey t</w:t>
      </w:r>
      <w:r>
        <w:t>hat he is a pig?</w:t>
      </w:r>
    </w:p>
    <w:p w:rsidR="00000000" w:rsidRDefault="004E651F">
      <w:r>
        <w:rPr>
          <w:b/>
        </w:rPr>
        <w:t>Monica:</w:t>
      </w:r>
      <w:r>
        <w:t xml:space="preserve"> You're a pig. And you can't do this.</w:t>
      </w:r>
    </w:p>
    <w:p w:rsidR="00000000" w:rsidRDefault="004E651F">
      <w:r>
        <w:rPr>
          <w:b/>
        </w:rPr>
        <w:t>Rachel:</w:t>
      </w:r>
      <w:r>
        <w:t xml:space="preserve"> Wha!? What!? Come on! I found the hardware store all by myself!</w:t>
      </w:r>
    </w:p>
    <w:p w:rsidR="00000000" w:rsidRDefault="004E651F">
      <w:r>
        <w:rPr>
          <w:b/>
        </w:rPr>
        <w:t>Joey:</w:t>
      </w:r>
      <w:r>
        <w:t xml:space="preserve"> The hardware store is right down the street.</w:t>
      </w:r>
    </w:p>
    <w:p w:rsidR="00000000" w:rsidRDefault="004E651F">
      <w:r>
        <w:rPr>
          <w:b/>
        </w:rPr>
        <w:t>Rachel:</w:t>
      </w:r>
      <w:r>
        <w:t xml:space="preserve"> There is a hardware store right down the street?</w:t>
      </w:r>
    </w:p>
    <w:p w:rsidR="00000000" w:rsidRDefault="004E651F">
      <w:pPr>
        <w:rPr>
          <w:b/>
        </w:rPr>
      </w:pPr>
      <w:r>
        <w:rPr>
          <w:b/>
        </w:rPr>
        <w:t xml:space="preserve">Scene: </w:t>
      </w:r>
      <w:r>
        <w:rPr>
          <w:b/>
        </w:rPr>
        <w:br/>
      </w:r>
      <w:r>
        <w:rPr>
          <w:b/>
        </w:rPr>
        <w:t>Centra</w:t>
      </w:r>
      <w:r>
        <w:rPr>
          <w:b/>
        </w:rPr>
        <w:t>l Perk. Ross, Chanlder and Monica are sitting on the couch. Phoebe and Mike enters.</w:t>
      </w:r>
    </w:p>
    <w:p w:rsidR="00000000" w:rsidRDefault="004E651F">
      <w:r>
        <w:rPr>
          <w:b/>
        </w:rPr>
        <w:t>Phoebe:</w:t>
      </w:r>
      <w:r>
        <w:t xml:space="preserve"> Hey you guys! Ok...we've got great news.</w:t>
      </w:r>
    </w:p>
    <w:p w:rsidR="00000000" w:rsidRDefault="004E651F">
      <w:r>
        <w:rPr>
          <w:b/>
        </w:rPr>
        <w:t>Mike:</w:t>
      </w:r>
      <w:r>
        <w:t xml:space="preserve"> Phoebe and I are moving in together.</w:t>
      </w:r>
    </w:p>
    <w:p w:rsidR="00000000" w:rsidRDefault="004E651F">
      <w:r>
        <w:rPr>
          <w:b/>
        </w:rPr>
        <w:t>Monica, Chandler, Ross:</w:t>
      </w:r>
      <w:r>
        <w:t xml:space="preserve"> Congratulations!/Good for you!/Great!</w:t>
      </w:r>
    </w:p>
    <w:p w:rsidR="00000000" w:rsidRDefault="004E651F">
      <w:r>
        <w:rPr>
          <w:b/>
        </w:rPr>
        <w:t>Phoebe:</w:t>
      </w:r>
      <w:r>
        <w:t xml:space="preserve"> I know it'</w:t>
      </w:r>
      <w:r>
        <w:t>s so exciting! You know I've never lived with a guy before.</w:t>
      </w:r>
    </w:p>
    <w:p w:rsidR="00000000" w:rsidRDefault="004E651F">
      <w:r>
        <w:rPr>
          <w:b/>
        </w:rPr>
        <w:t>Monica:</w:t>
      </w:r>
      <w:r>
        <w:t xml:space="preserve"> Well you know it's just like living with a girl. Only they don't steal your makeup. Unless they're playing "This is what my sister would look like".</w:t>
      </w:r>
      <w:r>
        <w:rPr>
          <w:i/>
        </w:rPr>
        <w:t xml:space="preserve">(Looks at Chandler.) </w:t>
      </w:r>
    </w:p>
    <w:p w:rsidR="00000000" w:rsidRDefault="004E651F">
      <w:r>
        <w:rPr>
          <w:b/>
        </w:rPr>
        <w:t>Chandler:</w:t>
      </w:r>
      <w:r>
        <w:t xml:space="preserve"> Yeah...s</w:t>
      </w:r>
      <w:r>
        <w:t>he's not so cute.</w:t>
      </w:r>
    </w:p>
    <w:p w:rsidR="00000000" w:rsidRDefault="004E651F">
      <w:r>
        <w:rPr>
          <w:b/>
        </w:rPr>
        <w:t>Mike:</w:t>
      </w:r>
      <w:r>
        <w:t xml:space="preserve"> I'm gonna go to the bathroom.</w:t>
      </w:r>
    </w:p>
    <w:p w:rsidR="00000000" w:rsidRDefault="004E651F">
      <w:r>
        <w:rPr>
          <w:b/>
        </w:rPr>
        <w:t>Phoebe:</w:t>
      </w:r>
      <w:r>
        <w:t xml:space="preserve"> OK...Well you put down the toilet seat.</w:t>
      </w:r>
    </w:p>
    <w:p w:rsidR="00000000" w:rsidRDefault="004E651F">
      <w:r>
        <w:rPr>
          <w:b/>
        </w:rPr>
        <w:t>Mike:</w:t>
      </w:r>
      <w:r>
        <w:t xml:space="preserve"> Yes dear.</w:t>
      </w:r>
    </w:p>
    <w:p w:rsidR="00000000" w:rsidRDefault="004E651F">
      <w:r>
        <w:rPr>
          <w:b/>
        </w:rPr>
        <w:t>Monica:</w:t>
      </w:r>
      <w:r>
        <w:t xml:space="preserve"> Is that a bit you guys do?</w:t>
      </w:r>
    </w:p>
    <w:p w:rsidR="00000000" w:rsidRDefault="004E651F">
      <w:r>
        <w:rPr>
          <w:b/>
        </w:rPr>
        <w:t>Phoebe:</w:t>
      </w:r>
      <w:r>
        <w:t xml:space="preserve"> Uh huh...we're playing you two.</w:t>
      </w:r>
    </w:p>
    <w:p w:rsidR="00000000" w:rsidRDefault="004E651F">
      <w:r>
        <w:rPr>
          <w:b/>
        </w:rPr>
        <w:t>Monica:</w:t>
      </w:r>
      <w:r>
        <w:t xml:space="preserve"> We don't do that! Tell her we don't do that!</w:t>
      </w:r>
    </w:p>
    <w:p w:rsidR="00000000" w:rsidRDefault="004E651F">
      <w:r>
        <w:rPr>
          <w:b/>
        </w:rPr>
        <w:t>Chandler:</w:t>
      </w:r>
      <w:r>
        <w:t xml:space="preserve"> </w:t>
      </w:r>
      <w:r>
        <w:t>Yes dear.</w:t>
      </w:r>
    </w:p>
    <w:p w:rsidR="00000000" w:rsidRDefault="004E651F">
      <w:r>
        <w:rPr>
          <w:b/>
        </w:rPr>
        <w:t>Ross:</w:t>
      </w:r>
      <w:r>
        <w:t xml:space="preserve"> I can't believe you guys are moving in together. That's...that's great! I mean...I'm happy for you guys.</w:t>
      </w:r>
    </w:p>
    <w:p w:rsidR="00000000" w:rsidRDefault="004E651F">
      <w:r>
        <w:rPr>
          <w:b/>
        </w:rPr>
        <w:t>Monica:</w:t>
      </w:r>
      <w:r>
        <w:t xml:space="preserve"> I hear wedding bells.</w:t>
      </w:r>
    </w:p>
    <w:p w:rsidR="00000000" w:rsidRDefault="004E651F">
      <w:r>
        <w:rPr>
          <w:b/>
        </w:rPr>
        <w:t>Phoebe:</w:t>
      </w:r>
      <w:r>
        <w:t xml:space="preserve"> Monica slow down! Ok? I'm just excited to be living with him. You know I mean...I don't know...Ca</w:t>
      </w:r>
      <w:r>
        <w:t>n I see someday being married to Mike? Sure! Yeah...You know...I can picture myself walking down the aisle in a wedding dress that highlights my breasts in an obvious yet classy way. But do I want that house in Connecticut...you know...near the good school</w:t>
      </w:r>
      <w:r>
        <w:t>s where Mike and I can send Sophie and Mike Junior... Oh my god I do.</w:t>
      </w:r>
    </w:p>
    <w:p w:rsidR="00000000" w:rsidRDefault="004E651F">
      <w:r>
        <w:rPr>
          <w:b/>
        </w:rPr>
        <w:t>Ross:</w:t>
      </w:r>
      <w:r>
        <w:t xml:space="preserve"> Phoebe...I had no idea you were so conventional.</w:t>
      </w:r>
    </w:p>
    <w:p w:rsidR="00000000" w:rsidRDefault="004E651F">
      <w:r>
        <w:rPr>
          <w:b/>
        </w:rPr>
        <w:t>Phoebe:</w:t>
      </w:r>
      <w:r>
        <w:t xml:space="preserve"> I know! I guess I am! Oh my god! Load up the Volvo I want to be a soccer mom!</w:t>
      </w:r>
    </w:p>
    <w:p w:rsidR="00000000" w:rsidRDefault="004E651F">
      <w:r>
        <w:rPr>
          <w:b/>
        </w:rPr>
        <w:t>Mike:</w:t>
      </w:r>
      <w:r>
        <w:t xml:space="preserve"> You ready to go?</w:t>
      </w:r>
    </w:p>
    <w:p w:rsidR="00000000" w:rsidRDefault="004E651F">
      <w:r>
        <w:rPr>
          <w:b/>
        </w:rPr>
        <w:t>Phoebe:</w:t>
      </w:r>
      <w:r>
        <w:t xml:space="preserve"> Yeah! You bet </w:t>
      </w:r>
      <w:r>
        <w:t>roomy!</w:t>
      </w:r>
    </w:p>
    <w:p w:rsidR="00000000" w:rsidRDefault="004E651F">
      <w:r>
        <w:rPr>
          <w:b/>
        </w:rPr>
        <w:t>Monica:</w:t>
      </w:r>
      <w:r>
        <w:t xml:space="preserve"> Don't you mean...groomy?</w:t>
      </w:r>
    </w:p>
    <w:p w:rsidR="00000000" w:rsidRDefault="004E651F">
      <w:r>
        <w:rPr>
          <w:b/>
        </w:rPr>
        <w:t>Mike:</w:t>
      </w:r>
      <w:r>
        <w:t xml:space="preserve"> What are you talking about?</w:t>
      </w:r>
    </w:p>
    <w:p w:rsidR="00000000" w:rsidRDefault="004E651F">
      <w:r>
        <w:rPr>
          <w:b/>
        </w:rPr>
        <w:t>Phoebe:</w:t>
      </w:r>
      <w:r>
        <w:t xml:space="preserve"> Oh please...these guys...we haven't even moved in yet and they have us picking out china patterns. </w:t>
      </w:r>
      <w:r>
        <w:rPr>
          <w:i/>
        </w:rPr>
        <w:t>(Mike seems to gag a little...and laughs nervously. They begin to leave. Ph</w:t>
      </w:r>
      <w:r>
        <w:rPr>
          <w:i/>
        </w:rPr>
        <w:t xml:space="preserve">oebe bolts back.) </w:t>
      </w:r>
    </w:p>
    <w:p w:rsidR="00000000" w:rsidRDefault="004E651F">
      <w:r>
        <w:rPr>
          <w:b/>
        </w:rPr>
        <w:t>Phoebe:</w:t>
      </w:r>
      <w:r>
        <w:t xml:space="preserve"> China patterns!</w:t>
      </w:r>
    </w:p>
    <w:p w:rsidR="00000000" w:rsidRDefault="004E651F">
      <w:pPr>
        <w:rPr>
          <w:b/>
        </w:rPr>
      </w:pPr>
      <w:r>
        <w:rPr>
          <w:b/>
        </w:rPr>
        <w:t xml:space="preserve">Scene: </w:t>
      </w:r>
      <w:r>
        <w:rPr>
          <w:b/>
        </w:rPr>
        <w:br/>
      </w:r>
      <w:r>
        <w:rPr>
          <w:b/>
        </w:rPr>
        <w:t>Joey's apartment. Rachel is fiddling with the drawer.</w:t>
      </w:r>
    </w:p>
    <w:p w:rsidR="00000000" w:rsidRDefault="004E651F">
      <w:r>
        <w:rPr>
          <w:b/>
        </w:rPr>
        <w:t>Rachel:</w:t>
      </w:r>
      <w:r>
        <w:t xml:space="preserve"> This is easy...Can't do this! </w:t>
      </w:r>
      <w:r>
        <w:rPr>
          <w:i/>
        </w:rPr>
        <w:t xml:space="preserve">(Moves away...and finds her sweater sleeve stuck to the drawer.) </w:t>
      </w:r>
    </w:p>
    <w:p w:rsidR="00000000" w:rsidRDefault="004E651F">
      <w:r>
        <w:rPr>
          <w:b/>
        </w:rPr>
        <w:t>Rachel:</w:t>
      </w:r>
      <w:r>
        <w:t xml:space="preserve"> Oh! Wow! Seriously I can't do this. </w:t>
      </w:r>
      <w:r>
        <w:rPr>
          <w:i/>
        </w:rPr>
        <w:t>(Fi</w:t>
      </w:r>
      <w:r>
        <w:rPr>
          <w:i/>
        </w:rPr>
        <w:t xml:space="preserve">ddles more.) </w:t>
      </w:r>
    </w:p>
    <w:p w:rsidR="00000000" w:rsidRDefault="004E651F">
      <w:pPr>
        <w:rPr>
          <w:b/>
        </w:rPr>
      </w:pPr>
      <w:r>
        <w:rPr>
          <w:b/>
        </w:rPr>
        <w:t xml:space="preserve">Scene: </w:t>
      </w:r>
      <w:r>
        <w:rPr>
          <w:b/>
        </w:rPr>
        <w:br/>
      </w:r>
      <w:r>
        <w:rPr>
          <w:b/>
        </w:rPr>
        <w:t>Central Perk. Chandler sits on the couch. Joey sits at the round table</w:t>
      </w:r>
    </w:p>
    <w:p w:rsidR="00000000" w:rsidRDefault="004E651F">
      <w:r>
        <w:rPr>
          <w:b/>
        </w:rPr>
        <w:t>Chandler:</w:t>
      </w:r>
      <w:r>
        <w:t xml:space="preserve"> Hey Joe!</w:t>
      </w:r>
    </w:p>
    <w:p w:rsidR="00000000" w:rsidRDefault="004E651F">
      <w:r>
        <w:rPr>
          <w:b/>
        </w:rPr>
        <w:t>Joey:</w:t>
      </w:r>
      <w:r>
        <w:t xml:space="preserve"> Hey!</w:t>
      </w:r>
    </w:p>
    <w:p w:rsidR="00000000" w:rsidRDefault="004E651F">
      <w:r>
        <w:rPr>
          <w:b/>
        </w:rPr>
        <w:t>Chandler:</w:t>
      </w:r>
      <w:r>
        <w:t xml:space="preserve"> Listen er...I need to ask you a favor but you can't tell Monica anything about it.</w:t>
      </w:r>
    </w:p>
    <w:p w:rsidR="00000000" w:rsidRDefault="004E651F">
      <w:r>
        <w:rPr>
          <w:b/>
        </w:rPr>
        <w:t>Joey:</w:t>
      </w:r>
      <w:r>
        <w:t xml:space="preserve"> I thought you didn't have secrets </w:t>
      </w:r>
      <w:r>
        <w:t>from Monica.</w:t>
      </w:r>
    </w:p>
    <w:p w:rsidR="00000000" w:rsidRDefault="004E651F">
      <w:r>
        <w:rPr>
          <w:b/>
        </w:rPr>
        <w:t>Chandler:</w:t>
      </w:r>
      <w:r>
        <w:t xml:space="preserve"> And that would have made the official party line. </w:t>
      </w:r>
      <w:r>
        <w:rPr>
          <w:i/>
        </w:rPr>
        <w:t xml:space="preserve">(Joey nods.) </w:t>
      </w:r>
      <w:r>
        <w:t>Monica and I are having a little financial trouble.</w:t>
      </w:r>
    </w:p>
    <w:p w:rsidR="00000000" w:rsidRDefault="004E651F">
      <w:r>
        <w:rPr>
          <w:b/>
        </w:rPr>
        <w:t>Joey:</w:t>
      </w:r>
      <w:r>
        <w:t xml:space="preserve"> Yeah...I know.</w:t>
      </w:r>
    </w:p>
    <w:p w:rsidR="00000000" w:rsidRDefault="004E651F">
      <w:r>
        <w:rPr>
          <w:b/>
        </w:rPr>
        <w:t>Chandler:</w:t>
      </w:r>
      <w:r>
        <w:t xml:space="preserve"> What? What do you mean you know?</w:t>
      </w:r>
    </w:p>
    <w:p w:rsidR="00000000" w:rsidRDefault="004E651F">
      <w:r>
        <w:rPr>
          <w:b/>
        </w:rPr>
        <w:t>Joey:</w:t>
      </w:r>
      <w:r>
        <w:t xml:space="preserve"> ER...I just figured it out! You know...I mean yo</w:t>
      </w:r>
      <w:r>
        <w:t>u're not working and the economy is bad.</w:t>
      </w:r>
    </w:p>
    <w:p w:rsidR="00000000" w:rsidRDefault="004E651F">
      <w:r>
        <w:rPr>
          <w:b/>
        </w:rPr>
        <w:t>Chandler:</w:t>
      </w:r>
      <w:r>
        <w:t xml:space="preserve"> Oh! Right.</w:t>
      </w:r>
    </w:p>
    <w:p w:rsidR="00000000" w:rsidRDefault="004E651F">
      <w:r>
        <w:rPr>
          <w:b/>
        </w:rPr>
        <w:t>Joey:</w:t>
      </w:r>
      <w:r>
        <w:rPr>
          <w:i/>
        </w:rPr>
        <w:t xml:space="preserve">(to himself.) </w:t>
      </w:r>
      <w:r>
        <w:t>That's the fastest I have ever thought!</w:t>
      </w:r>
    </w:p>
    <w:p w:rsidR="00000000" w:rsidRDefault="004E651F">
      <w:r>
        <w:rPr>
          <w:b/>
        </w:rPr>
        <w:t>Chandler:</w:t>
      </w:r>
      <w:r>
        <w:t xml:space="preserve"> Anyway, er... I need to borrow some money.</w:t>
      </w:r>
    </w:p>
    <w:p w:rsidR="00000000" w:rsidRDefault="004E651F">
      <w:r>
        <w:rPr>
          <w:b/>
        </w:rPr>
        <w:t>Joey:</w:t>
      </w:r>
      <w:r>
        <w:t xml:space="preserve"> Oh! Sure! How much? Two thousand dollars?</w:t>
      </w:r>
    </w:p>
    <w:p w:rsidR="00000000" w:rsidRDefault="004E651F">
      <w:r>
        <w:rPr>
          <w:b/>
        </w:rPr>
        <w:t>Chandler:</w:t>
      </w:r>
      <w:r>
        <w:t xml:space="preserve"> Yes! Two thousand dollar</w:t>
      </w:r>
      <w:r>
        <w:t xml:space="preserve">s exactly! How do you know that! </w:t>
      </w:r>
      <w:r>
        <w:rPr>
          <w:i/>
        </w:rPr>
        <w:t xml:space="preserve">(Joey begins writing a cheque.) </w:t>
      </w:r>
    </w:p>
    <w:p w:rsidR="00000000" w:rsidRDefault="004E651F">
      <w:r>
        <w:rPr>
          <w:b/>
        </w:rPr>
        <w:t>Joey:</w:t>
      </w:r>
      <w:r>
        <w:t xml:space="preserve"> Er...Well I...Know how much you used to make...And I know how much your rent is. </w:t>
      </w:r>
      <w:r>
        <w:rPr>
          <w:i/>
        </w:rPr>
        <w:t xml:space="preserve">(shrugs.) </w:t>
      </w:r>
    </w:p>
    <w:p w:rsidR="00000000" w:rsidRDefault="004E651F">
      <w:r>
        <w:rPr>
          <w:b/>
        </w:rPr>
        <w:t>Chandler:</w:t>
      </w:r>
      <w:r>
        <w:t xml:space="preserve"> Oh ok.</w:t>
      </w:r>
    </w:p>
    <w:p w:rsidR="00000000" w:rsidRDefault="004E651F">
      <w:r>
        <w:rPr>
          <w:b/>
        </w:rPr>
        <w:t>Joey:</w:t>
      </w:r>
      <w:r>
        <w:rPr>
          <w:i/>
        </w:rPr>
        <w:t xml:space="preserve">(To himself.) </w:t>
      </w:r>
      <w:r>
        <w:t>I am on FIRE!</w:t>
      </w:r>
    </w:p>
    <w:p w:rsidR="00000000" w:rsidRDefault="004E651F">
      <w:r>
        <w:rPr>
          <w:b/>
        </w:rPr>
        <w:t>Chandler:</w:t>
      </w:r>
      <w:r>
        <w:rPr>
          <w:i/>
        </w:rPr>
        <w:t xml:space="preserve">(Stands up and walks to Joey.) </w:t>
      </w:r>
      <w:r>
        <w:t>Li</w:t>
      </w:r>
      <w:r>
        <w:t>sten...this is really nice. Do you.</w:t>
      </w:r>
      <w:r>
        <w:rPr>
          <w:i/>
        </w:rPr>
        <w:t xml:space="preserve">(sees his chequebook.) </w:t>
      </w:r>
      <w:r>
        <w:t>Did you write a cheque to Monica for two thousand dollars? Did Monica borrow money from you?</w:t>
      </w:r>
    </w:p>
    <w:p w:rsidR="00000000" w:rsidRDefault="004E651F">
      <w:r>
        <w:rPr>
          <w:b/>
        </w:rPr>
        <w:t>Joey:</w:t>
      </w:r>
      <w:r>
        <w:t xml:space="preserve"> Er...Kind of.</w:t>
      </w:r>
    </w:p>
    <w:p w:rsidR="00000000" w:rsidRDefault="004E651F">
      <w:r>
        <w:rPr>
          <w:b/>
        </w:rPr>
        <w:t>Chandler:</w:t>
      </w:r>
      <w:r>
        <w:t xml:space="preserve"> I can't believe her! Did she tell you we were having money problems?</w:t>
      </w:r>
    </w:p>
    <w:p w:rsidR="00000000" w:rsidRDefault="004E651F">
      <w:r>
        <w:rPr>
          <w:b/>
        </w:rPr>
        <w:t>Joey:</w:t>
      </w:r>
      <w:r>
        <w:t xml:space="preserve"> </w:t>
      </w:r>
      <w:r>
        <w:t>Oh no no no no no...It wasn't...It wasn't because of your money problems...It was for something...for her.</w:t>
      </w:r>
    </w:p>
    <w:p w:rsidR="00000000" w:rsidRDefault="004E651F">
      <w:r>
        <w:rPr>
          <w:b/>
        </w:rPr>
        <w:t>Chandler:</w:t>
      </w:r>
      <w:r>
        <w:t xml:space="preserve"> What?</w:t>
      </w:r>
    </w:p>
    <w:p w:rsidR="00000000" w:rsidRDefault="004E651F">
      <w:r>
        <w:rPr>
          <w:b/>
        </w:rPr>
        <w:t>Joey:</w:t>
      </w:r>
      <w:r>
        <w:t xml:space="preserve"> Something personal.</w:t>
      </w:r>
    </w:p>
    <w:p w:rsidR="00000000" w:rsidRDefault="004E651F">
      <w:r>
        <w:rPr>
          <w:b/>
        </w:rPr>
        <w:t>Chandler:</w:t>
      </w:r>
      <w:r>
        <w:t xml:space="preserve"> What would she get for herself for two thousand dollars that she wouldn't tell me about?</w:t>
      </w:r>
    </w:p>
    <w:p w:rsidR="00000000" w:rsidRDefault="004E651F">
      <w:r>
        <w:rPr>
          <w:i/>
        </w:rPr>
        <w:t>(Woman w</w:t>
      </w:r>
      <w:r>
        <w:rPr>
          <w:i/>
        </w:rPr>
        <w:t xml:space="preserve">ith huge breasts cuts across them. Takes Joey's coffee.) </w:t>
      </w:r>
    </w:p>
    <w:p w:rsidR="00000000" w:rsidRDefault="004E651F">
      <w:r>
        <w:rPr>
          <w:b/>
        </w:rPr>
        <w:t>Woman:</w:t>
      </w:r>
      <w:r>
        <w:t xml:space="preserve"> Excuse me.</w:t>
      </w:r>
    </w:p>
    <w:p w:rsidR="00000000" w:rsidRDefault="004E651F">
      <w:r>
        <w:rPr>
          <w:b/>
        </w:rPr>
        <w:t>Joey:</w:t>
      </w:r>
      <w:r>
        <w:t xml:space="preserve"> Boob job.</w:t>
      </w:r>
    </w:p>
    <w:p w:rsidR="00000000" w:rsidRDefault="004E651F">
      <w:r>
        <w:rPr>
          <w:b/>
        </w:rPr>
        <w:t>Chandler:</w:t>
      </w:r>
      <w:r>
        <w:t xml:space="preserve"> I don't want her to get a boob job! That's crazy!</w:t>
      </w:r>
    </w:p>
    <w:p w:rsidR="00000000" w:rsidRDefault="004E651F">
      <w:r>
        <w:rPr>
          <w:b/>
        </w:rPr>
        <w:t>Joey:</w:t>
      </w:r>
      <w:r>
        <w:t xml:space="preserve"> Well it's...It's not THAT crazy. ok? Making them smaller, that would be crazy.</w:t>
      </w:r>
    </w:p>
    <w:p w:rsidR="00000000" w:rsidRDefault="004E651F">
      <w:pPr>
        <w:rPr>
          <w:b/>
        </w:rPr>
      </w:pPr>
      <w:r>
        <w:rPr>
          <w:b/>
        </w:rPr>
        <w:t xml:space="preserve">Scene: </w:t>
      </w:r>
      <w:r>
        <w:rPr>
          <w:b/>
        </w:rPr>
        <w:br/>
      </w:r>
      <w:r>
        <w:rPr>
          <w:b/>
        </w:rPr>
        <w:t>Phoebe's ap</w:t>
      </w:r>
      <w:r>
        <w:rPr>
          <w:b/>
        </w:rPr>
        <w:t>artment. Phoebe and Mike are packing stuff.</w:t>
      </w:r>
    </w:p>
    <w:p w:rsidR="00000000" w:rsidRDefault="004E651F">
      <w:r>
        <w:rPr>
          <w:b/>
        </w:rPr>
        <w:t>Mike:</w:t>
      </w:r>
      <w:r>
        <w:t xml:space="preserve"> Well hey...I wanna ask you about Monica's little "groomy" joke.</w:t>
      </w:r>
    </w:p>
    <w:p w:rsidR="00000000" w:rsidRDefault="004E651F">
      <w:r>
        <w:rPr>
          <w:b/>
        </w:rPr>
        <w:t>Phoebe:</w:t>
      </w:r>
      <w:r>
        <w:t xml:space="preserve"> Oh! Alright. Well I think the reason people laugh is becuase it's a play on the word roomie.</w:t>
      </w:r>
    </w:p>
    <w:p w:rsidR="00000000" w:rsidRDefault="004E651F">
      <w:r>
        <w:rPr>
          <w:b/>
        </w:rPr>
        <w:t>Mike:</w:t>
      </w:r>
      <w:r>
        <w:t xml:space="preserve"> I get the joke. Sophisticated as it</w:t>
      </w:r>
      <w:r>
        <w:t xml:space="preserve"> was. Now the thing I wanna say is...Maybe we should have talked about this before. Us living together. You're not expecting a proposal...right?</w:t>
      </w:r>
    </w:p>
    <w:p w:rsidR="00000000" w:rsidRDefault="004E651F">
      <w:r>
        <w:rPr>
          <w:b/>
        </w:rPr>
        <w:t>Phoebe:</w:t>
      </w:r>
      <w:r>
        <w:t xml:space="preserve"> Oh no! No no! Not at all. We're just moving in right now. See where it goes.</w:t>
      </w:r>
    </w:p>
    <w:p w:rsidR="00000000" w:rsidRDefault="004E651F">
      <w:r>
        <w:rPr>
          <w:b/>
        </w:rPr>
        <w:t>Mike:</w:t>
      </w:r>
      <w:r>
        <w:t xml:space="preserve"> Yeah well...that's t</w:t>
      </w:r>
      <w:r>
        <w:t>he thing. For me it's...as far as it can ever go.</w:t>
      </w:r>
    </w:p>
    <w:p w:rsidR="00000000" w:rsidRDefault="004E651F">
      <w:r>
        <w:rPr>
          <w:b/>
        </w:rPr>
        <w:t>Phoebe:</w:t>
      </w:r>
      <w:r>
        <w:t xml:space="preserve"> What do you mean?</w:t>
      </w:r>
    </w:p>
    <w:p w:rsidR="00000000" w:rsidRDefault="004E651F">
      <w:r>
        <w:rPr>
          <w:b/>
        </w:rPr>
        <w:t>Mike:</w:t>
      </w:r>
      <w:r>
        <w:t xml:space="preserve"> Look. Phoebe...I...I love you. Very much. But I never want to get married again.</w:t>
      </w:r>
    </w:p>
    <w:p w:rsidR="00000000" w:rsidRDefault="004E651F">
      <w:r>
        <w:rPr>
          <w:b/>
        </w:rPr>
        <w:t>Phoebe:</w:t>
      </w:r>
      <w:r>
        <w:t xml:space="preserve"> Oh. Wow.</w:t>
      </w:r>
    </w:p>
    <w:p w:rsidR="00000000" w:rsidRDefault="004E651F">
      <w:r>
        <w:rPr>
          <w:b/>
        </w:rPr>
        <w:t>Mike:</w:t>
      </w:r>
      <w:r>
        <w:t xml:space="preserve"> It's just my first marriage was...you know... such a disaster. I kind </w:t>
      </w:r>
      <w:r>
        <w:t>of lost faith in the whole idea.</w:t>
      </w:r>
    </w:p>
    <w:p w:rsidR="00000000" w:rsidRDefault="004E651F">
      <w:r>
        <w:rPr>
          <w:b/>
        </w:rPr>
        <w:t>Phoebe:</w:t>
      </w:r>
      <w:r>
        <w:t xml:space="preserve"> Was it really that bad?</w:t>
      </w:r>
    </w:p>
    <w:p w:rsidR="00000000" w:rsidRDefault="004E651F">
      <w:r>
        <w:rPr>
          <w:b/>
        </w:rPr>
        <w:t>Mike:</w:t>
      </w:r>
      <w:r>
        <w:t xml:space="preserve"> At one point near the end she deliberately defecated.</w:t>
      </w:r>
    </w:p>
    <w:p w:rsidR="00000000" w:rsidRDefault="004E651F">
      <w:r>
        <w:rPr>
          <w:b/>
        </w:rPr>
        <w:t>Phoebe:</w:t>
      </w:r>
      <w:r>
        <w:t xml:space="preserve"> Ok...well that's bad...But don't you think it might be different with someone else? Perhaps a blonde who always uses a toil</w:t>
      </w:r>
      <w:r>
        <w:t>et. Except for once in the ocean.</w:t>
      </w:r>
    </w:p>
    <w:p w:rsidR="00000000" w:rsidRDefault="004E651F">
      <w:r>
        <w:rPr>
          <w:b/>
        </w:rPr>
        <w:t>Mike:</w:t>
      </w:r>
      <w:r>
        <w:t xml:space="preserve"> Look it's not about who I would marry. And I was certain the first time I got married it would last forever. And I was totally wrong!</w:t>
      </w:r>
    </w:p>
    <w:p w:rsidR="00000000" w:rsidRDefault="004E651F">
      <w:r>
        <w:rPr>
          <w:b/>
        </w:rPr>
        <w:t>Phoebe:</w:t>
      </w:r>
      <w:r>
        <w:t xml:space="preserve"> But it's just.</w:t>
      </w:r>
    </w:p>
    <w:p w:rsidR="00000000" w:rsidRDefault="004E651F">
      <w:r>
        <w:rPr>
          <w:b/>
        </w:rPr>
        <w:t>Mike:</w:t>
      </w:r>
      <w:r>
        <w:t xml:space="preserve"> Look Phoebe...It's not about you. I just never wanna </w:t>
      </w:r>
      <w:r>
        <w:t>get married again.</w:t>
      </w:r>
    </w:p>
    <w:p w:rsidR="00000000" w:rsidRDefault="004E651F">
      <w:r>
        <w:rPr>
          <w:b/>
        </w:rPr>
        <w:t>Phoebe:</w:t>
      </w:r>
      <w:r>
        <w:t xml:space="preserve"> Oh!</w:t>
      </w:r>
    </w:p>
    <w:p w:rsidR="00000000" w:rsidRDefault="004E651F">
      <w:r>
        <w:rPr>
          <w:b/>
        </w:rPr>
        <w:t>Mike:</w:t>
      </w:r>
      <w:r>
        <w:t xml:space="preserve"> I'm sorry. Are you ok with that? Cause if not...maybe us moving in together isn't the best idea.</w:t>
      </w:r>
    </w:p>
    <w:p w:rsidR="00000000" w:rsidRDefault="004E651F">
      <w:r>
        <w:rPr>
          <w:b/>
        </w:rPr>
        <w:t>Phoebe:</w:t>
      </w:r>
      <w:r>
        <w:t xml:space="preserve"> No! I definitely don't wanna get married. No I just wanted to make sure you didn't want to too. Whew! Coz you know</w:t>
      </w:r>
      <w:r>
        <w:t xml:space="preserve"> when we move in...and you start changing your mind...there's gonna be hell to pay mister!</w:t>
      </w:r>
    </w:p>
    <w:p w:rsidR="00000000" w:rsidRDefault="004E651F">
      <w:r>
        <w:rPr>
          <w:b/>
        </w:rPr>
        <w:t>Mike:</w:t>
      </w:r>
      <w:r>
        <w:t xml:space="preserve"> Trust me...I will never.</w:t>
      </w:r>
    </w:p>
    <w:p w:rsidR="00000000" w:rsidRDefault="004E651F">
      <w:r>
        <w:rPr>
          <w:b/>
        </w:rPr>
        <w:t>Phoebe:</w:t>
      </w:r>
      <w:r>
        <w:t xml:space="preserve"> Yeah I get that.</w:t>
      </w:r>
    </w:p>
    <w:p w:rsidR="00000000" w:rsidRDefault="004E651F">
      <w:pPr>
        <w:rPr>
          <w:b/>
        </w:rPr>
      </w:pPr>
      <w:r>
        <w:rPr>
          <w:b/>
        </w:rPr>
        <w:t xml:space="preserve">Scene: </w:t>
      </w:r>
      <w:r>
        <w:rPr>
          <w:b/>
        </w:rPr>
        <w:br/>
      </w:r>
      <w:r>
        <w:rPr>
          <w:b/>
        </w:rPr>
        <w:t>Joey's apartment. Rachel is flipping through magazines. Handyman is installing things. Monica enters.</w:t>
      </w:r>
    </w:p>
    <w:p w:rsidR="00000000" w:rsidRDefault="004E651F">
      <w:r>
        <w:rPr>
          <w:b/>
        </w:rPr>
        <w:t>Rachel:</w:t>
      </w:r>
      <w:r>
        <w:t xml:space="preserve"> Hi!</w:t>
      </w:r>
    </w:p>
    <w:p w:rsidR="00000000" w:rsidRDefault="004E651F">
      <w:r>
        <w:rPr>
          <w:b/>
        </w:rPr>
        <w:t>Monica:</w:t>
      </w:r>
      <w:r>
        <w:t xml:space="preserve"> So you gave in and decided to call someone?</w:t>
      </w:r>
    </w:p>
    <w:p w:rsidR="00000000" w:rsidRDefault="004E651F">
      <w:r>
        <w:rPr>
          <w:b/>
        </w:rPr>
        <w:t>Rachel:</w:t>
      </w:r>
      <w:r>
        <w:t xml:space="preserve"> Yeah...I don't know who I was kidding. I can barely use chopsticks.</w:t>
      </w:r>
    </w:p>
    <w:p w:rsidR="00000000" w:rsidRDefault="004E651F">
      <w:r>
        <w:rPr>
          <w:b/>
        </w:rPr>
        <w:t>Handyman:</w:t>
      </w:r>
      <w:r>
        <w:t xml:space="preserve"> You're all set.</w:t>
      </w:r>
    </w:p>
    <w:p w:rsidR="00000000" w:rsidRDefault="004E651F">
      <w:r>
        <w:rPr>
          <w:b/>
        </w:rPr>
        <w:t>Rachel:</w:t>
      </w:r>
      <w:r>
        <w:t xml:space="preserve"> Oh thank you so much. Oh oh wait! You forgot your erm...Your game.</w:t>
      </w:r>
    </w:p>
    <w:p w:rsidR="00000000" w:rsidRDefault="004E651F">
      <w:r>
        <w:rPr>
          <w:b/>
        </w:rPr>
        <w:t>Handyman:</w:t>
      </w:r>
      <w:r>
        <w:t xml:space="preserve"> Than</w:t>
      </w:r>
      <w:r>
        <w:t>ks.</w:t>
      </w:r>
    </w:p>
    <w:p w:rsidR="00000000" w:rsidRDefault="004E651F">
      <w:r>
        <w:rPr>
          <w:i/>
        </w:rPr>
        <w:t xml:space="preserve">(Chandler enters.) </w:t>
      </w:r>
    </w:p>
    <w:p w:rsidR="00000000" w:rsidRDefault="004E651F">
      <w:r>
        <w:rPr>
          <w:b/>
        </w:rPr>
        <w:t>Chandler:</w:t>
      </w:r>
      <w:r>
        <w:t xml:space="preserve"> Hey Rach! There she is...My perfectly proportioned wife.</w:t>
      </w:r>
    </w:p>
    <w:p w:rsidR="00000000" w:rsidRDefault="004E651F">
      <w:r>
        <w:rPr>
          <w:b/>
        </w:rPr>
        <w:t>Rachel:</w:t>
      </w:r>
      <w:r>
        <w:t xml:space="preserve"> Don't look at me I never get his jokes.</w:t>
      </w:r>
    </w:p>
    <w:p w:rsidR="00000000" w:rsidRDefault="004E651F">
      <w:r>
        <w:rPr>
          <w:b/>
        </w:rPr>
        <w:t>Monica:</w:t>
      </w:r>
      <w:r>
        <w:t xml:space="preserve"> Thank you?</w:t>
      </w:r>
    </w:p>
    <w:p w:rsidR="00000000" w:rsidRDefault="004E651F">
      <w:r>
        <w:rPr>
          <w:b/>
        </w:rPr>
        <w:t>Chandler:</w:t>
      </w:r>
      <w:r>
        <w:t xml:space="preserve"> Oh no...don't thank me. Thank you. You know there's not one thing I would change about y</w:t>
      </w:r>
      <w:r>
        <w:t>ou? Not one single thing! And definitely not...TWO...single things.</w:t>
      </w:r>
    </w:p>
    <w:p w:rsidR="00000000" w:rsidRDefault="004E651F">
      <w:r>
        <w:rPr>
          <w:b/>
        </w:rPr>
        <w:t>Monica:</w:t>
      </w:r>
      <w:r>
        <w:t xml:space="preserve"> Ok...you're being weird. Do you want sex or did you do something bad?</w:t>
      </w:r>
    </w:p>
    <w:p w:rsidR="00000000" w:rsidRDefault="004E651F">
      <w:r>
        <w:rPr>
          <w:b/>
        </w:rPr>
        <w:t>Chandler:</w:t>
      </w:r>
      <w:r>
        <w:t xml:space="preserve"> No no! I just love the way you look... I am warm...for your form.</w:t>
      </w:r>
    </w:p>
    <w:p w:rsidR="00000000" w:rsidRDefault="004E651F">
      <w:r>
        <w:rPr>
          <w:b/>
        </w:rPr>
        <w:t>Monica:</w:t>
      </w:r>
      <w:r>
        <w:t xml:space="preserve"> Ok...You know the old clas</w:t>
      </w:r>
      <w:r>
        <w:t>sics, you know, "You look nice"? They're still ok.</w:t>
      </w:r>
    </w:p>
    <w:p w:rsidR="00000000" w:rsidRDefault="004E651F">
      <w:r>
        <w:rPr>
          <w:b/>
        </w:rPr>
        <w:t>Chandler:</w:t>
      </w:r>
      <w:r>
        <w:t xml:space="preserve"> Well yes yes...You look nice can mean that your face looks nice. I want to compliment your BODY. I mean...I wouldn't change it...At all. And more specifically, I wouldn't want anything to get any</w:t>
      </w:r>
      <w:r>
        <w:t xml:space="preserve"> bigger.</w:t>
      </w:r>
    </w:p>
    <w:p w:rsidR="00000000" w:rsidRDefault="004E651F">
      <w:r>
        <w:rPr>
          <w:b/>
        </w:rPr>
        <w:t>Monica:</w:t>
      </w:r>
      <w:r>
        <w:t xml:space="preserve"> o...k.</w:t>
      </w:r>
    </w:p>
    <w:p w:rsidR="00000000" w:rsidRDefault="004E651F">
      <w:r>
        <w:rPr>
          <w:b/>
        </w:rPr>
        <w:t>Chandler:</w:t>
      </w:r>
      <w:r>
        <w:t xml:space="preserve"> I mean...You wouldn't want any part of me to get any bigger would you? Don't answer that.</w:t>
      </w:r>
    </w:p>
    <w:p w:rsidR="00000000" w:rsidRDefault="004E651F">
      <w:r>
        <w:rPr>
          <w:i/>
        </w:rPr>
        <w:t xml:space="preserve">(He leaves.) </w:t>
      </w:r>
    </w:p>
    <w:p w:rsidR="00000000" w:rsidRDefault="004E651F">
      <w:r>
        <w:rPr>
          <w:b/>
        </w:rPr>
        <w:t>Rachel:</w:t>
      </w:r>
      <w:r>
        <w:t xml:space="preserve"> Just when you thought that dude couldn't get any weirder.</w:t>
      </w:r>
    </w:p>
    <w:p w:rsidR="00000000" w:rsidRDefault="004E651F">
      <w:r>
        <w:rPr>
          <w:b/>
        </w:rPr>
        <w:t>Monica:</w:t>
      </w:r>
      <w:r>
        <w:t xml:space="preserve"> I know, why do you think he was so worried a</w:t>
      </w:r>
      <w:r>
        <w:t>bout me getting bigger?</w:t>
      </w:r>
    </w:p>
    <w:p w:rsidR="00000000" w:rsidRDefault="004E651F">
      <w:r>
        <w:rPr>
          <w:b/>
        </w:rPr>
        <w:t>Rachel:</w:t>
      </w:r>
      <w:r>
        <w:t xml:space="preserve"> I don't know! I mean...what brought that on?</w:t>
      </w:r>
    </w:p>
    <w:p w:rsidR="00000000" w:rsidRDefault="004E651F">
      <w:r>
        <w:rPr>
          <w:b/>
        </w:rPr>
        <w:t>Monica:</w:t>
      </w:r>
      <w:r>
        <w:t xml:space="preserve"> Oh my god. We're trying to get pregnant so he's probably starting to freak out about the fact that my body is going to change.</w:t>
      </w:r>
    </w:p>
    <w:p w:rsidR="00000000" w:rsidRDefault="004E651F">
      <w:r>
        <w:rPr>
          <w:b/>
        </w:rPr>
        <w:t>Rachel:</w:t>
      </w:r>
      <w:r>
        <w:t xml:space="preserve"> No...you really think that's what it</w:t>
      </w:r>
      <w:r>
        <w:t xml:space="preserve"> is?</w:t>
      </w:r>
    </w:p>
    <w:p w:rsidR="00000000" w:rsidRDefault="004E651F">
      <w:r>
        <w:rPr>
          <w:b/>
        </w:rPr>
        <w:t>Monica:</w:t>
      </w:r>
      <w:r>
        <w:t xml:space="preserve"> You heard him! "No bigger!" "You're perfect!" "Just don't get any bigger!" Oh my god he sounded just like my high school wrestling coach. You know what? I'm going to have to talk to Chandler.</w:t>
      </w:r>
    </w:p>
    <w:p w:rsidR="00000000" w:rsidRDefault="004E651F">
      <w:r>
        <w:rPr>
          <w:b/>
        </w:rPr>
        <w:t>Rachel:</w:t>
      </w:r>
      <w:r>
        <w:t xml:space="preserve"> Yeah! If you don't I will! Of course your b</w:t>
      </w:r>
      <w:r>
        <w:t xml:space="preserve">ody's gonna change. Your breasts are gonna get bigger...Your ass is gonna get bigger...You're gonna lose bladder control. </w:t>
      </w:r>
      <w:r>
        <w:rPr>
          <w:i/>
        </w:rPr>
        <w:t xml:space="preserve">(she starts sobbing.) </w:t>
      </w:r>
      <w:r>
        <w:t>God! It's just such a magical time!</w:t>
      </w:r>
    </w:p>
    <w:p w:rsidR="00000000" w:rsidRDefault="004E651F">
      <w:pPr>
        <w:rPr>
          <w:b/>
        </w:rPr>
      </w:pPr>
      <w:r>
        <w:rPr>
          <w:b/>
        </w:rPr>
        <w:t xml:space="preserve">Scene: </w:t>
      </w:r>
      <w:r>
        <w:rPr>
          <w:b/>
        </w:rPr>
        <w:br/>
      </w:r>
      <w:r>
        <w:rPr>
          <w:b/>
        </w:rPr>
        <w:t>Ross's apartment. Phoebe is at the door.</w:t>
      </w:r>
    </w:p>
    <w:p w:rsidR="00000000" w:rsidRDefault="004E651F">
      <w:r>
        <w:rPr>
          <w:b/>
        </w:rPr>
        <w:t>Phoebe:</w:t>
      </w:r>
      <w:r>
        <w:t xml:space="preserve"> Hi.</w:t>
      </w:r>
    </w:p>
    <w:p w:rsidR="00000000" w:rsidRDefault="004E651F">
      <w:r>
        <w:rPr>
          <w:b/>
        </w:rPr>
        <w:t>Ross:</w:t>
      </w:r>
      <w:r>
        <w:t xml:space="preserve"> Hey!</w:t>
      </w:r>
    </w:p>
    <w:p w:rsidR="00000000" w:rsidRDefault="004E651F">
      <w:r>
        <w:rPr>
          <w:b/>
        </w:rPr>
        <w:t>Phoe</w:t>
      </w:r>
      <w:r>
        <w:rPr>
          <w:b/>
        </w:rPr>
        <w:t>be:</w:t>
      </w:r>
      <w:r>
        <w:t xml:space="preserve"> Listen, I wanted to ask you something about marriage.</w:t>
      </w:r>
    </w:p>
    <w:p w:rsidR="00000000" w:rsidRDefault="004E651F">
      <w:r>
        <w:rPr>
          <w:b/>
        </w:rPr>
        <w:t>Ross:</w:t>
      </w:r>
      <w:r>
        <w:t xml:space="preserve"> Oh great now you're seeking me out to make jokes? I mean I can see for all hanging out but to come to my home!</w:t>
      </w:r>
    </w:p>
    <w:p w:rsidR="00000000" w:rsidRDefault="004E651F">
      <w:r>
        <w:rPr>
          <w:b/>
        </w:rPr>
        <w:t>Phoebe:</w:t>
      </w:r>
      <w:r>
        <w:t xml:space="preserve"> No...i really wanted to know how you feel about it.</w:t>
      </w:r>
    </w:p>
    <w:p w:rsidR="00000000" w:rsidRDefault="004E651F">
      <w:r>
        <w:rPr>
          <w:b/>
        </w:rPr>
        <w:t>Ross:</w:t>
      </w:r>
      <w:r>
        <w:t xml:space="preserve"> Why?</w:t>
      </w:r>
    </w:p>
    <w:p w:rsidR="00000000" w:rsidRDefault="004E651F">
      <w:r>
        <w:rPr>
          <w:b/>
        </w:rPr>
        <w:t>Phoebe:</w:t>
      </w:r>
      <w:r>
        <w:t xml:space="preserve"> Mi</w:t>
      </w:r>
      <w:r>
        <w:t>ke doesn't ever wanna get married.</w:t>
      </w:r>
    </w:p>
    <w:p w:rsidR="00000000" w:rsidRDefault="004E651F">
      <w:r>
        <w:rPr>
          <w:b/>
        </w:rPr>
        <w:t>Ross:</w:t>
      </w:r>
      <w:r>
        <w:t xml:space="preserve"> Never?</w:t>
      </w:r>
    </w:p>
    <w:p w:rsidR="00000000" w:rsidRDefault="004E651F">
      <w:r>
        <w:rPr>
          <w:b/>
        </w:rPr>
        <w:t>Phoebe:</w:t>
      </w:r>
      <w:r>
        <w:t xml:space="preserve"> Never.</w:t>
      </w:r>
    </w:p>
    <w:p w:rsidR="00000000" w:rsidRDefault="004E651F">
      <w:r>
        <w:rPr>
          <w:b/>
        </w:rPr>
        <w:t>Ross:</w:t>
      </w:r>
      <w:r>
        <w:t xml:space="preserve"> wow...are you still going to move in with him?</w:t>
      </w:r>
    </w:p>
    <w:p w:rsidR="00000000" w:rsidRDefault="004E651F">
      <w:r>
        <w:rPr>
          <w:b/>
        </w:rPr>
        <w:t>Phoebe:</w:t>
      </w:r>
      <w:r>
        <w:t xml:space="preserve"> I want to...but I just want you to tell me that marriage isn't really that big a deal. You know...that I won't, I won't be missing o</w:t>
      </w:r>
      <w:r>
        <w:t>ut on anything. That marriage stinks!</w:t>
      </w:r>
    </w:p>
    <w:p w:rsidR="00000000" w:rsidRDefault="004E651F">
      <w:r>
        <w:rPr>
          <w:b/>
        </w:rPr>
        <w:t>Ross:</w:t>
      </w:r>
      <w:r>
        <w:t xml:space="preserve"> Yeah...marriage...stinks! I mean if you wanna see a man gain weight and a woman stop shaving? Get them married.</w:t>
      </w:r>
    </w:p>
    <w:p w:rsidR="00000000" w:rsidRDefault="004E651F">
      <w:r>
        <w:rPr>
          <w:b/>
        </w:rPr>
        <w:t>Phoebe:</w:t>
      </w:r>
      <w:r>
        <w:t xml:space="preserve"> That's not how you really feel is it?</w:t>
      </w:r>
    </w:p>
    <w:p w:rsidR="00000000" w:rsidRDefault="004E651F">
      <w:r>
        <w:rPr>
          <w:b/>
        </w:rPr>
        <w:t>Ross:</w:t>
      </w:r>
      <w:r>
        <w:t xml:space="preserve"> No, I'm sorry. LOok I don't think that's what yo</w:t>
      </w:r>
      <w:r>
        <w:t>u wanna hear right now but I can't help it. I love marriage.</w:t>
      </w:r>
    </w:p>
    <w:p w:rsidR="00000000" w:rsidRDefault="004E651F">
      <w:r>
        <w:rPr>
          <w:b/>
        </w:rPr>
        <w:t>Phoebe:</w:t>
      </w:r>
      <w:r>
        <w:t xml:space="preserve"> Seriously? You divorce-o?</w:t>
      </w:r>
    </w:p>
    <w:p w:rsidR="00000000" w:rsidRDefault="004E651F">
      <w:r>
        <w:rPr>
          <w:b/>
        </w:rPr>
        <w:t>Ross:</w:t>
      </w:r>
      <w:r>
        <w:t xml:space="preserve"> If you have to call me name, I prefer Ross the Divorcer. It's just cooler. Look...I know my marriages haven't exactly worked out. But I love to be that com</w:t>
      </w:r>
      <w:r>
        <w:t>mitted to another person. And Caroline and I had some good times before she became a lesbian! And once afterward. I'm sorry.</w:t>
      </w:r>
    </w:p>
    <w:p w:rsidR="00000000" w:rsidRDefault="004E651F">
      <w:r>
        <w:rPr>
          <w:b/>
        </w:rPr>
        <w:t>Phoebe:</w:t>
      </w:r>
      <w:r>
        <w:t xml:space="preserve"> It's ok that's how you feel.</w:t>
      </w:r>
    </w:p>
    <w:p w:rsidR="00000000" w:rsidRDefault="004E651F">
      <w:r>
        <w:rPr>
          <w:b/>
        </w:rPr>
        <w:t>Ross:</w:t>
      </w:r>
      <w:r>
        <w:t xml:space="preserve"> But come on! I mean living together will be great! I mean you guys have so much fun...an</w:t>
      </w:r>
      <w:r>
        <w:t>d you love Mike.</w:t>
      </w:r>
    </w:p>
    <w:p w:rsidR="00000000" w:rsidRDefault="004E651F">
      <w:r>
        <w:rPr>
          <w:b/>
        </w:rPr>
        <w:t>Phoebe:</w:t>
      </w:r>
      <w:r>
        <w:t xml:space="preserve"> I do love Mike.</w:t>
      </w:r>
    </w:p>
    <w:p w:rsidR="00000000" w:rsidRDefault="004E651F">
      <w:r>
        <w:rPr>
          <w:b/>
        </w:rPr>
        <w:t>Ross:</w:t>
      </w:r>
      <w:r>
        <w:t xml:space="preserve"> Yeah see? And you are so excited about moving in together before... and you know what? You should be. It's a big deal!</w:t>
      </w:r>
    </w:p>
    <w:p w:rsidR="00000000" w:rsidRDefault="004E651F">
      <w:r>
        <w:rPr>
          <w:b/>
        </w:rPr>
        <w:t>Phoebe:</w:t>
      </w:r>
      <w:r>
        <w:t xml:space="preserve"> Yeah I guess you're right. Yeah thanks. This helped. Thanks.</w:t>
      </w:r>
    </w:p>
    <w:p w:rsidR="00000000" w:rsidRDefault="004E651F">
      <w:r>
        <w:rPr>
          <w:b/>
        </w:rPr>
        <w:t>Ross:</w:t>
      </w:r>
      <w:r>
        <w:t xml:space="preserve"> The Divorcer, t</w:t>
      </w:r>
      <w:r>
        <w:t>o the rescue!</w:t>
      </w:r>
    </w:p>
    <w:p w:rsidR="00000000" w:rsidRDefault="004E651F">
      <w:r>
        <w:rPr>
          <w:b/>
        </w:rPr>
        <w:t>Phoebe:</w:t>
      </w:r>
      <w:r>
        <w:t xml:space="preserve"> It's not cooler.</w:t>
      </w:r>
    </w:p>
    <w:p w:rsidR="00000000" w:rsidRDefault="004E651F">
      <w:r>
        <w:rPr>
          <w:b/>
        </w:rPr>
        <w:t>Ross:</w:t>
      </w:r>
      <w:r>
        <w:t xml:space="preserve"> Yeah I just heard it.</w:t>
      </w:r>
    </w:p>
    <w:p w:rsidR="00000000" w:rsidRDefault="004E651F">
      <w:pPr>
        <w:rPr>
          <w:b/>
        </w:rPr>
      </w:pPr>
      <w:r>
        <w:rPr>
          <w:b/>
        </w:rPr>
        <w:t xml:space="preserve">Scene: </w:t>
      </w:r>
      <w:r>
        <w:rPr>
          <w:b/>
        </w:rPr>
        <w:br/>
      </w:r>
      <w:r>
        <w:rPr>
          <w:b/>
        </w:rPr>
        <w:t>Joey's apartment. Joey enters carrying a tub of ice cream. He sets it on the table, takes off his jacket and struggles with the drawer. It cannot be opened.</w:t>
      </w:r>
    </w:p>
    <w:p w:rsidR="00000000" w:rsidRDefault="004E651F">
      <w:r>
        <w:rPr>
          <w:b/>
        </w:rPr>
        <w:t>Joey:</w:t>
      </w:r>
      <w:r>
        <w:t xml:space="preserve"> Rach?!</w:t>
      </w:r>
    </w:p>
    <w:p w:rsidR="00000000" w:rsidRDefault="004E651F">
      <w:r>
        <w:rPr>
          <w:i/>
        </w:rPr>
        <w:t>(He walks o</w:t>
      </w:r>
      <w:r>
        <w:rPr>
          <w:i/>
        </w:rPr>
        <w:t xml:space="preserve">ver to the fridge to put it in, but it cannot be opened either.) </w:t>
      </w:r>
    </w:p>
    <w:p w:rsidR="00000000" w:rsidRDefault="004E651F">
      <w:r>
        <w:rPr>
          <w:b/>
        </w:rPr>
        <w:t>Joey:</w:t>
      </w:r>
      <w:r>
        <w:t xml:space="preserve"> Rachel!?</w:t>
      </w:r>
    </w:p>
    <w:p w:rsidR="00000000" w:rsidRDefault="004E651F">
      <w:r>
        <w:rPr>
          <w:i/>
        </w:rPr>
        <w:t xml:space="preserve">(he walks to the bathroom and tries to lift the toilet seat cover. It won't come up.) </w:t>
      </w:r>
    </w:p>
    <w:p w:rsidR="00000000" w:rsidRDefault="004E651F">
      <w:r>
        <w:rPr>
          <w:b/>
        </w:rPr>
        <w:t>Joey:</w:t>
      </w:r>
      <w:r>
        <w:t xml:space="preserve"> SO I CAN'T DO ANYTHING I LIKE!?!?!?</w:t>
      </w:r>
    </w:p>
    <w:p w:rsidR="00000000" w:rsidRDefault="004E651F">
      <w:pPr>
        <w:rPr>
          <w:b/>
        </w:rPr>
      </w:pPr>
      <w:r>
        <w:rPr>
          <w:b/>
        </w:rPr>
        <w:t xml:space="preserve">Scene: </w:t>
      </w:r>
      <w:r>
        <w:rPr>
          <w:b/>
        </w:rPr>
        <w:br/>
      </w:r>
      <w:r>
        <w:rPr>
          <w:b/>
        </w:rPr>
        <w:t>Chandler and Monica's apartment. Chand</w:t>
      </w:r>
      <w:r>
        <w:rPr>
          <w:b/>
        </w:rPr>
        <w:t>ler enters. Rachel and Monica are seated at the table.</w:t>
      </w:r>
    </w:p>
    <w:p w:rsidR="00000000" w:rsidRDefault="004E651F">
      <w:r>
        <w:rPr>
          <w:b/>
        </w:rPr>
        <w:t>Chandler:</w:t>
      </w:r>
      <w:r>
        <w:t xml:space="preserve"> Hey Rach! Ah...Perfection. </w:t>
      </w:r>
      <w:r>
        <w:rPr>
          <w:i/>
        </w:rPr>
        <w:t xml:space="preserve">(kisses Monica.) </w:t>
      </w:r>
      <w:r>
        <w:t>Wouldn't change a thing. Not a thing.</w:t>
      </w:r>
    </w:p>
    <w:p w:rsidR="00000000" w:rsidRDefault="004E651F">
      <w:r>
        <w:rPr>
          <w:b/>
        </w:rPr>
        <w:t>Monica:</w:t>
      </w:r>
      <w:r>
        <w:t xml:space="preserve"> Honey?</w:t>
      </w:r>
    </w:p>
    <w:p w:rsidR="00000000" w:rsidRDefault="004E651F">
      <w:r>
        <w:rPr>
          <w:b/>
        </w:rPr>
        <w:t>Chandler:</w:t>
      </w:r>
      <w:r>
        <w:t xml:space="preserve"> Yeah?</w:t>
      </w:r>
    </w:p>
    <w:p w:rsidR="00000000" w:rsidRDefault="004E651F">
      <w:r>
        <w:rPr>
          <w:b/>
        </w:rPr>
        <w:t>Monica:</w:t>
      </w:r>
      <w:r>
        <w:t xml:space="preserve"> About that? Erm...I'm going to change.</w:t>
      </w:r>
    </w:p>
    <w:p w:rsidR="00000000" w:rsidRDefault="004E651F">
      <w:r>
        <w:rPr>
          <w:b/>
        </w:rPr>
        <w:t>Chandler:</w:t>
      </w:r>
      <w:r>
        <w:t xml:space="preserve"> But honey you don't h</w:t>
      </w:r>
      <w:r>
        <w:t>ave to.</w:t>
      </w:r>
    </w:p>
    <w:p w:rsidR="00000000" w:rsidRDefault="004E651F">
      <w:r>
        <w:rPr>
          <w:b/>
        </w:rPr>
        <w:t>Monica:</w:t>
      </w:r>
      <w:r>
        <w:t xml:space="preserve"> I'm going to get bigger!</w:t>
      </w:r>
    </w:p>
    <w:p w:rsidR="00000000" w:rsidRDefault="004E651F">
      <w:r>
        <w:rPr>
          <w:b/>
        </w:rPr>
        <w:t>Chandler:</w:t>
      </w:r>
      <w:r>
        <w:t xml:space="preserve"> Honey I...I love your breasts the way they are!</w:t>
      </w:r>
    </w:p>
    <w:p w:rsidR="00000000" w:rsidRDefault="004E651F">
      <w:r>
        <w:rPr>
          <w:b/>
        </w:rPr>
        <w:t>Rachel:</w:t>
      </w:r>
      <w:r>
        <w:t xml:space="preserve"> Argh. ***.</w:t>
      </w:r>
    </w:p>
    <w:p w:rsidR="00000000" w:rsidRDefault="004E651F">
      <w:r>
        <w:rPr>
          <w:b/>
        </w:rPr>
        <w:t>Monica:</w:t>
      </w:r>
      <w:r>
        <w:t xml:space="preserve"> Well, my breasts are going to get bigger weather you like it or not! And you know what? It's not just my breasts. My ass is going </w:t>
      </w:r>
      <w:r>
        <w:t>to get bigger too.</w:t>
      </w:r>
    </w:p>
    <w:p w:rsidR="00000000" w:rsidRDefault="004E651F">
      <w:r>
        <w:rPr>
          <w:b/>
        </w:rPr>
        <w:t>Chandler:</w:t>
      </w:r>
      <w:r>
        <w:t xml:space="preserve"> YOUR ASS?!?!?</w:t>
      </w:r>
    </w:p>
    <w:p w:rsidR="00000000" w:rsidRDefault="004E651F">
      <w:r>
        <w:rPr>
          <w:b/>
        </w:rPr>
        <w:t>Rachel:</w:t>
      </w:r>
      <w:r>
        <w:t xml:space="preserve"> Man, don't be surprised if her hands and her feet get bigger too!</w:t>
      </w:r>
    </w:p>
    <w:p w:rsidR="00000000" w:rsidRDefault="004E651F">
      <w:r>
        <w:rPr>
          <w:b/>
        </w:rPr>
        <w:t>Chandler:</w:t>
      </w:r>
      <w:r>
        <w:t xml:space="preserve"> They...DO that?</w:t>
      </w:r>
    </w:p>
    <w:p w:rsidR="00000000" w:rsidRDefault="004E651F">
      <w:r>
        <w:rPr>
          <w:b/>
        </w:rPr>
        <w:t>Monica:</w:t>
      </w:r>
      <w:r>
        <w:t xml:space="preserve"> It's kind of a package deal!</w:t>
      </w:r>
    </w:p>
    <w:p w:rsidR="00000000" w:rsidRDefault="004E651F">
      <w:r>
        <w:rPr>
          <w:b/>
        </w:rPr>
        <w:t>Chandler:</w:t>
      </w:r>
      <w:r>
        <w:t xml:space="preserve"> God why why would you want to do that to yourself!?</w:t>
      </w:r>
    </w:p>
    <w:p w:rsidR="00000000" w:rsidRDefault="004E651F">
      <w:r>
        <w:rPr>
          <w:b/>
        </w:rPr>
        <w:t>Monica:</w:t>
      </w:r>
      <w:r>
        <w:t xml:space="preserve"> I thou</w:t>
      </w:r>
      <w:r>
        <w:t>ght I was something that we both wanted!</w:t>
      </w:r>
    </w:p>
    <w:p w:rsidR="00000000" w:rsidRDefault="004E651F">
      <w:r>
        <w:rPr>
          <w:b/>
        </w:rPr>
        <w:t>Chandler:</w:t>
      </w:r>
      <w:r>
        <w:t xml:space="preserve"> Alright look...if it means that much to you, I may be able to get on more with the big boobs. But the giant ass and the big clown feet?</w:t>
      </w:r>
    </w:p>
    <w:p w:rsidR="00000000" w:rsidRDefault="004E651F">
      <w:r>
        <w:rPr>
          <w:b/>
        </w:rPr>
        <w:t>Rachel:</w:t>
      </w:r>
      <w:r>
        <w:t xml:space="preserve"> Oh my god Chandler! If you can't handle this, what are you go</w:t>
      </w:r>
      <w:r>
        <w:t>ing to be like in the hospital? With the blood and the screaming and the little present that's shooting out of her!?</w:t>
      </w:r>
    </w:p>
    <w:p w:rsidR="00000000" w:rsidRDefault="004E651F">
      <w:r>
        <w:rPr>
          <w:b/>
        </w:rPr>
        <w:t>Chandler:</w:t>
      </w:r>
      <w:r>
        <w:t xml:space="preserve"> What?</w:t>
      </w:r>
    </w:p>
    <w:p w:rsidR="00000000" w:rsidRDefault="004E651F">
      <w:pPr>
        <w:rPr>
          <w:b/>
        </w:rPr>
      </w:pPr>
      <w:r>
        <w:rPr>
          <w:b/>
        </w:rPr>
        <w:t xml:space="preserve">Scene: </w:t>
      </w:r>
      <w:r>
        <w:rPr>
          <w:b/>
        </w:rPr>
        <w:br/>
      </w:r>
      <w:r>
        <w:rPr>
          <w:b/>
        </w:rPr>
        <w:t>Joey's apartment. He's prying open the drawer with a crowbar to no avail. Monica, Rachel and Chandler enter.</w:t>
      </w:r>
    </w:p>
    <w:p w:rsidR="00000000" w:rsidRDefault="004E651F">
      <w:r>
        <w:rPr>
          <w:b/>
        </w:rPr>
        <w:t>Rachel</w:t>
      </w:r>
      <w:r>
        <w:rPr>
          <w:b/>
        </w:rPr>
        <w:t>:</w:t>
      </w:r>
      <w:r>
        <w:t xml:space="preserve"> Joey! Why did you tell Chandler that Monica was getting a boob job?</w:t>
      </w:r>
    </w:p>
    <w:p w:rsidR="00000000" w:rsidRDefault="004E651F">
      <w:r>
        <w:rPr>
          <w:b/>
        </w:rPr>
        <w:t>Joey:</w:t>
      </w:r>
      <w:r>
        <w:t xml:space="preserve"> Because she is!</w:t>
      </w:r>
    </w:p>
    <w:p w:rsidR="00000000" w:rsidRDefault="004E651F">
      <w:r>
        <w:rPr>
          <w:b/>
        </w:rPr>
        <w:t>Monica:</w:t>
      </w:r>
      <w:r>
        <w:t xml:space="preserve"> Joey, Chandler knows I borrowed the money.</w:t>
      </w:r>
    </w:p>
    <w:p w:rsidR="00000000" w:rsidRDefault="004E651F">
      <w:r>
        <w:rPr>
          <w:b/>
        </w:rPr>
        <w:t>Joey:</w:t>
      </w:r>
      <w:r>
        <w:t xml:space="preserve"> Mmmm hmm! For your boob job!</w:t>
      </w:r>
    </w:p>
    <w:p w:rsidR="00000000" w:rsidRDefault="004E651F">
      <w:r>
        <w:rPr>
          <w:b/>
        </w:rPr>
        <w:t>Monica, Rachel, Chandler:</w:t>
      </w:r>
      <w:r>
        <w:t xml:space="preserve"> It's over/Joe!</w:t>
      </w:r>
    </w:p>
    <w:p w:rsidR="00000000" w:rsidRDefault="004E651F">
      <w:r>
        <w:rPr>
          <w:b/>
        </w:rPr>
        <w:t>Joey:</w:t>
      </w:r>
      <w:r>
        <w:t xml:space="preserve"> OK so I'm out four thousand dol</w:t>
      </w:r>
      <w:r>
        <w:t>lars and nobody's boobs are getting any bigger?</w:t>
      </w:r>
    </w:p>
    <w:p w:rsidR="00000000" w:rsidRDefault="004E651F">
      <w:pPr>
        <w:rPr>
          <w:b/>
        </w:rPr>
      </w:pPr>
      <w:r>
        <w:rPr>
          <w:b/>
        </w:rPr>
        <w:t xml:space="preserve">Scene: </w:t>
      </w:r>
      <w:r>
        <w:rPr>
          <w:b/>
        </w:rPr>
        <w:br/>
      </w:r>
      <w:r>
        <w:rPr>
          <w:b/>
        </w:rPr>
        <w:t>Phoebe's apartment. Ross is helping with the packing, Phoebe and Mike are also there.</w:t>
      </w:r>
    </w:p>
    <w:p w:rsidR="00000000" w:rsidRDefault="004E651F">
      <w:r>
        <w:rPr>
          <w:b/>
        </w:rPr>
        <w:t>Ross:</w:t>
      </w:r>
      <w:r>
        <w:t xml:space="preserve"> Hey! What do you guys think about this. Ross. The Divorce-Force.</w:t>
      </w:r>
    </w:p>
    <w:p w:rsidR="00000000" w:rsidRDefault="004E651F">
      <w:r>
        <w:rPr>
          <w:b/>
        </w:rPr>
        <w:t>Phoebe:</w:t>
      </w:r>
      <w:r>
        <w:t xml:space="preserve"> Better.</w:t>
      </w:r>
    </w:p>
    <w:p w:rsidR="00000000" w:rsidRDefault="004E651F">
      <w:r>
        <w:rPr>
          <w:b/>
        </w:rPr>
        <w:t>Mike:</w:t>
      </w:r>
      <w:r>
        <w:t xml:space="preserve"> Very cool.</w:t>
      </w:r>
    </w:p>
    <w:p w:rsidR="00000000" w:rsidRDefault="004E651F">
      <w:r>
        <w:rPr>
          <w:b/>
        </w:rPr>
        <w:t>Ross:</w:t>
      </w:r>
      <w:r>
        <w:t xml:space="preserve"> Hey </w:t>
      </w:r>
      <w:r>
        <w:t>Phoebs...You know I'm I'm really glad you came to talk to me the other day and I hope I was a little helpful.</w:t>
      </w:r>
    </w:p>
    <w:p w:rsidR="00000000" w:rsidRDefault="004E651F">
      <w:r>
        <w:rPr>
          <w:b/>
        </w:rPr>
        <w:t>Phoebe:</w:t>
      </w:r>
      <w:r>
        <w:t xml:space="preserve"> Oh yeah you were helpful! Yeah...No, thanks you.</w:t>
      </w:r>
    </w:p>
    <w:p w:rsidR="00000000" w:rsidRDefault="004E651F">
      <w:r>
        <w:rPr>
          <w:b/>
        </w:rPr>
        <w:t>Ross:</w:t>
      </w:r>
      <w:r>
        <w:t xml:space="preserve"> Good, good. Yeah coz the more I thought about it, the more I realized I don't think</w:t>
      </w:r>
      <w:r>
        <w:t xml:space="preserve"> marriage is necessarily the right path for you.</w:t>
      </w:r>
    </w:p>
    <w:p w:rsidR="00000000" w:rsidRDefault="004E651F">
      <w:r>
        <w:rPr>
          <w:b/>
        </w:rPr>
        <w:t>Phoebe:</w:t>
      </w:r>
      <w:r>
        <w:t xml:space="preserve"> What do you mean?</w:t>
      </w:r>
    </w:p>
    <w:p w:rsidR="00000000" w:rsidRDefault="004E651F">
      <w:r>
        <w:rPr>
          <w:b/>
        </w:rPr>
        <w:t>Ross:</w:t>
      </w:r>
      <w:r>
        <w:t xml:space="preserve"> Well, I know the other day in the coffeehouse you were caught up in the whole soccer mom thing? but...is that really you? I mean can you honestly picture yourself in a Volvo?</w:t>
      </w:r>
    </w:p>
    <w:p w:rsidR="00000000" w:rsidRDefault="004E651F">
      <w:r>
        <w:rPr>
          <w:b/>
        </w:rPr>
        <w:t>Phoebe:</w:t>
      </w:r>
      <w:r>
        <w:t xml:space="preserve"> They are awfully boxy.</w:t>
      </w:r>
    </w:p>
    <w:p w:rsidR="00000000" w:rsidRDefault="004E651F">
      <w:r>
        <w:rPr>
          <w:b/>
        </w:rPr>
        <w:t>Ross:</w:t>
      </w:r>
      <w:r>
        <w:t xml:space="preserve"> I don't know...you'd be so bored with marriage. I mean it's so...normal.</w:t>
      </w:r>
    </w:p>
    <w:p w:rsidR="00000000" w:rsidRDefault="004E651F">
      <w:r>
        <w:rPr>
          <w:b/>
        </w:rPr>
        <w:t>Phoebe:</w:t>
      </w:r>
      <w:r>
        <w:t xml:space="preserve"> Uh huh.</w:t>
      </w:r>
    </w:p>
    <w:p w:rsidR="00000000" w:rsidRDefault="004E651F">
      <w:pPr>
        <w:rPr>
          <w:b/>
        </w:rPr>
      </w:pPr>
      <w:r>
        <w:rPr>
          <w:b/>
        </w:rPr>
        <w:t>Chandler, Monica, Joey and Rachel are carrying a couch through the door</w:t>
      </w:r>
    </w:p>
    <w:p w:rsidR="00000000" w:rsidRDefault="004E651F">
      <w:r>
        <w:rPr>
          <w:b/>
        </w:rPr>
        <w:t>Ross:</w:t>
      </w:r>
      <w:r>
        <w:t xml:space="preserve"> Hey hey, can I help?</w:t>
      </w:r>
    </w:p>
    <w:p w:rsidR="00000000" w:rsidRDefault="004E651F">
      <w:r>
        <w:rPr>
          <w:b/>
        </w:rPr>
        <w:t>Chandler:</w:t>
      </w:r>
      <w:r>
        <w:t xml:space="preserve"> Well! We er...climbed</w:t>
      </w:r>
      <w:r>
        <w:t xml:space="preserve"> up four flights of stairs, maneuvered a narrow hallway, dodged a rabid pitbull...but these last three feet are where it gets REALLY tricky.</w:t>
      </w:r>
    </w:p>
    <w:p w:rsidR="00000000" w:rsidRDefault="004E651F">
      <w:r>
        <w:rPr>
          <w:b/>
        </w:rPr>
        <w:t>Ross:</w:t>
      </w:r>
      <w:r>
        <w:t xml:space="preserve"> You know, sometimes your words, they hurt.</w:t>
      </w:r>
    </w:p>
    <w:p w:rsidR="00000000" w:rsidRDefault="004E651F">
      <w:r>
        <w:rPr>
          <w:b/>
        </w:rPr>
        <w:t>Joey:</w:t>
      </w:r>
      <w:r>
        <w:t xml:space="preserve"> Hey eh...where do you guys want this?</w:t>
      </w:r>
    </w:p>
    <w:p w:rsidR="00000000" w:rsidRDefault="004E651F">
      <w:r>
        <w:rPr>
          <w:b/>
        </w:rPr>
        <w:t>Rachel:</w:t>
      </w:r>
      <w:r>
        <w:t xml:space="preserve"> Yeah...serious</w:t>
      </w:r>
      <w:r>
        <w:t xml:space="preserve">ly coz this is really heavy. </w:t>
      </w:r>
      <w:r>
        <w:rPr>
          <w:i/>
        </w:rPr>
        <w:t xml:space="preserve">(She suddenly lets go.) </w:t>
      </w:r>
      <w:r>
        <w:t>I mean not for me because I'm only pretending to hold this, but for these guys.</w:t>
      </w:r>
    </w:p>
    <w:p w:rsidR="00000000" w:rsidRDefault="004E651F">
      <w:r>
        <w:rPr>
          <w:b/>
        </w:rPr>
        <w:t>Phoebe:</w:t>
      </w:r>
      <w:r>
        <w:t xml:space="preserve"> Just one last time erm...the marriage thing...there's no wiggle room? None at all?</w:t>
      </w:r>
    </w:p>
    <w:p w:rsidR="00000000" w:rsidRDefault="004E651F">
      <w:r>
        <w:rPr>
          <w:b/>
        </w:rPr>
        <w:t>Mike:</w:t>
      </w:r>
      <w:r>
        <w:t xml:space="preserve"> No but... You don't want t</w:t>
      </w:r>
      <w:r>
        <w:t>o get married either right?</w:t>
      </w:r>
    </w:p>
    <w:p w:rsidR="00000000" w:rsidRDefault="004E651F">
      <w:r>
        <w:rPr>
          <w:b/>
        </w:rPr>
        <w:t>Phoebe:</w:t>
      </w:r>
      <w:r>
        <w:t xml:space="preserve"> Right. Except that I do want to get married.</w:t>
      </w:r>
    </w:p>
    <w:p w:rsidR="00000000" w:rsidRDefault="004E651F">
      <w:r>
        <w:rPr>
          <w:b/>
        </w:rPr>
        <w:t>Joey:</w:t>
      </w:r>
      <w:r>
        <w:rPr>
          <w:i/>
        </w:rPr>
        <w:t xml:space="preserve">(voice strained.) </w:t>
      </w:r>
      <w:r>
        <w:t>Couldn't have this conversation down at the truck huh?</w:t>
      </w:r>
    </w:p>
    <w:p w:rsidR="00000000" w:rsidRDefault="004E651F">
      <w:r>
        <w:rPr>
          <w:b/>
        </w:rPr>
        <w:t>Mike:</w:t>
      </w:r>
      <w:r>
        <w:t xml:space="preserve"> You...wanna get married?</w:t>
      </w:r>
    </w:p>
    <w:p w:rsidR="00000000" w:rsidRDefault="004E651F">
      <w:r>
        <w:rPr>
          <w:b/>
        </w:rPr>
        <w:t>Phoebe:</w:t>
      </w:r>
      <w:r>
        <w:t xml:space="preserve"> Someday.</w:t>
      </w:r>
    </w:p>
    <w:p w:rsidR="00000000" w:rsidRDefault="004E651F">
      <w:r>
        <w:rPr>
          <w:b/>
        </w:rPr>
        <w:t>Chandler:</w:t>
      </w:r>
      <w:r>
        <w:t xml:space="preserve"> Aaaaand...hernia.</w:t>
      </w:r>
    </w:p>
    <w:p w:rsidR="00000000" w:rsidRDefault="004E651F">
      <w:r>
        <w:rPr>
          <w:b/>
        </w:rPr>
        <w:t>Phoebe:</w:t>
      </w:r>
      <w:r>
        <w:t xml:space="preserve"> I haven't exa</w:t>
      </w:r>
      <w:r>
        <w:t>ctly had a normal life and I never really felt I was missing out on anything but it just feels that now it's my turn some of the regular stuff.</w:t>
      </w:r>
    </w:p>
    <w:p w:rsidR="00000000" w:rsidRDefault="004E651F">
      <w:r>
        <w:rPr>
          <w:b/>
        </w:rPr>
        <w:t>Mike:</w:t>
      </w:r>
      <w:r>
        <w:t xml:space="preserve"> But if you wanna get married why didn't you say something before?</w:t>
      </w:r>
    </w:p>
    <w:p w:rsidR="00000000" w:rsidRDefault="004E651F">
      <w:r>
        <w:rPr>
          <w:b/>
        </w:rPr>
        <w:t>Phoebe:</w:t>
      </w:r>
      <w:r>
        <w:t xml:space="preserve"> Because I just didn't know how m</w:t>
      </w:r>
      <w:r>
        <w:t>uch I wanted it. And I love you, and I wanted to live with you.</w:t>
      </w:r>
    </w:p>
    <w:p w:rsidR="00000000" w:rsidRDefault="004E651F">
      <w:r>
        <w:rPr>
          <w:b/>
        </w:rPr>
        <w:t>Mike:</w:t>
      </w:r>
      <w:r>
        <w:t xml:space="preserve"> I want to live with you too! Let's do that!</w:t>
      </w:r>
    </w:p>
    <w:p w:rsidR="00000000" w:rsidRDefault="004E651F">
      <w:r>
        <w:rPr>
          <w:b/>
        </w:rPr>
        <w:t>Phoebe:</w:t>
      </w:r>
      <w:r>
        <w:t xml:space="preserve"> But I don't think I can! it was ok to move in when I didn't know what was gonna happen, but I can't move in knowing that nothing is ev</w:t>
      </w:r>
      <w:r>
        <w:t>er gonna happen.</w:t>
      </w:r>
    </w:p>
    <w:p w:rsidR="00000000" w:rsidRDefault="004E651F">
      <w:r>
        <w:rPr>
          <w:b/>
        </w:rPr>
        <w:t>Mike:</w:t>
      </w:r>
      <w:r>
        <w:t xml:space="preserve"> Can we at least try living together? I mean you might change your mind about marriage.</w:t>
      </w:r>
    </w:p>
    <w:p w:rsidR="00000000" w:rsidRDefault="004E651F">
      <w:r>
        <w:rPr>
          <w:b/>
        </w:rPr>
        <w:t>Phoebe:</w:t>
      </w:r>
      <w:r>
        <w:t xml:space="preserve"> Are you gonna change yours?</w:t>
      </w:r>
    </w:p>
    <w:p w:rsidR="00000000" w:rsidRDefault="004E651F">
      <w:r>
        <w:rPr>
          <w:b/>
        </w:rPr>
        <w:t>Mike:</w:t>
      </w:r>
      <w:r>
        <w:t xml:space="preserve"> No.</w:t>
      </w:r>
    </w:p>
    <w:p w:rsidR="00000000" w:rsidRDefault="004E651F">
      <w:r>
        <w:rPr>
          <w:b/>
        </w:rPr>
        <w:t>Phoebe:</w:t>
      </w:r>
      <w:r>
        <w:t xml:space="preserve"> Me neither. I think I need to be with someone who wants what I want.</w:t>
      </w:r>
    </w:p>
    <w:p w:rsidR="00000000" w:rsidRDefault="004E651F">
      <w:r>
        <w:rPr>
          <w:b/>
        </w:rPr>
        <w:t>Mike:</w:t>
      </w:r>
      <w:r>
        <w:t xml:space="preserve"> But I don't want </w:t>
      </w:r>
      <w:r>
        <w:t>this to end.</w:t>
      </w:r>
    </w:p>
    <w:p w:rsidR="00000000" w:rsidRDefault="004E651F">
      <w:r>
        <w:rPr>
          <w:b/>
        </w:rPr>
        <w:t>Phoebe:</w:t>
      </w:r>
      <w:r>
        <w:t xml:space="preserve"> I don't want it to end either.</w:t>
      </w:r>
    </w:p>
    <w:p w:rsidR="00000000" w:rsidRDefault="004E651F">
      <w:r>
        <w:rPr>
          <w:b/>
        </w:rPr>
        <w:t>Mike:</w:t>
      </w:r>
      <w:r>
        <w:t xml:space="preserve"> I can't believe this is gonna end. I guess I'll have my stuff packed up.</w:t>
      </w:r>
    </w:p>
    <w:p w:rsidR="00000000" w:rsidRDefault="004E651F">
      <w:r>
        <w:rPr>
          <w:b/>
        </w:rPr>
        <w:t>Phoebe:</w:t>
      </w:r>
      <w:r>
        <w:t xml:space="preserve"> Yeah.</w:t>
      </w:r>
    </w:p>
    <w:p w:rsidR="00000000" w:rsidRDefault="004E651F">
      <w:r>
        <w:rPr>
          <w:b/>
        </w:rPr>
        <w:t>Mike:</w:t>
      </w:r>
      <w:r>
        <w:t xml:space="preserve"> Ok...so.</w:t>
      </w:r>
      <w:r>
        <w:rPr>
          <w:i/>
        </w:rPr>
        <w:t xml:space="preserve">(They embrace.) </w:t>
      </w:r>
      <w:r>
        <w:t>Goodbye.</w:t>
      </w:r>
    </w:p>
    <w:p w:rsidR="00000000" w:rsidRDefault="004E651F">
      <w:r>
        <w:rPr>
          <w:b/>
        </w:rPr>
        <w:t>Everyone:</w:t>
      </w:r>
      <w:r>
        <w:t xml:space="preserve"> Bye bye Mike! See ya Mike.</w:t>
      </w:r>
    </w:p>
    <w:p w:rsidR="00000000" w:rsidRDefault="004E651F">
      <w:r>
        <w:rPr>
          <w:b/>
        </w:rPr>
        <w:t>Rachel:</w:t>
      </w:r>
      <w:r>
        <w:t xml:space="preserve"> I'm so sorry Phoebs.</w:t>
      </w:r>
    </w:p>
    <w:p w:rsidR="00000000" w:rsidRDefault="004E651F">
      <w:r>
        <w:rPr>
          <w:b/>
        </w:rPr>
        <w:t>Monica</w:t>
      </w:r>
      <w:r>
        <w:rPr>
          <w:b/>
        </w:rPr>
        <w:t>:</w:t>
      </w:r>
      <w:r>
        <w:t xml:space="preserve"> We're all sorry.</w:t>
      </w:r>
      <w:r>
        <w:rPr>
          <w:i/>
        </w:rPr>
        <w:t xml:space="preserve">(They hug.) </w:t>
      </w:r>
    </w:p>
    <w:p w:rsidR="00000000" w:rsidRDefault="004E651F">
      <w:r>
        <w:rPr>
          <w:b/>
        </w:rPr>
        <w:t>Chandler:</w:t>
      </w:r>
      <w:r>
        <w:t xml:space="preserve"> Ah...look on the bright side...I mean you won't have to live with this ugly chair! That was here already huh? I love you.</w:t>
      </w:r>
      <w:r>
        <w:rPr>
          <w:i/>
        </w:rPr>
        <w:t xml:space="preserve">(they hug again.) </w:t>
      </w:r>
    </w:p>
    <w:p w:rsidR="00000000" w:rsidRDefault="004E651F">
      <w:pPr>
        <w:rPr>
          <w:b/>
        </w:rPr>
      </w:pPr>
      <w:r>
        <w:rPr>
          <w:b/>
        </w:rPr>
        <w:t>Ending Credits</w:t>
      </w:r>
    </w:p>
    <w:p w:rsidR="00000000" w:rsidRDefault="004E651F">
      <w:pPr>
        <w:rPr>
          <w:b/>
        </w:rPr>
      </w:pPr>
      <w:r>
        <w:rPr>
          <w:b/>
        </w:rPr>
        <w:t xml:space="preserve">Scene: </w:t>
      </w:r>
      <w:r>
        <w:rPr>
          <w:b/>
        </w:rPr>
        <w:br/>
      </w:r>
      <w:r>
        <w:rPr>
          <w:b/>
        </w:rPr>
        <w:t>Joey's apartment. Joey is struggling with the fridge</w:t>
      </w:r>
      <w:r>
        <w:rPr>
          <w:b/>
        </w:rPr>
        <w:t>. He finally gets it open.</w:t>
      </w:r>
    </w:p>
    <w:p w:rsidR="00000000" w:rsidRDefault="004E651F">
      <w:r>
        <w:rPr>
          <w:b/>
        </w:rPr>
        <w:t>Joey:</w:t>
      </w:r>
      <w:r>
        <w:t xml:space="preserve"> AH HAH! I DID IT! HA HA! Alright.</w:t>
      </w:r>
      <w:r>
        <w:rPr>
          <w:i/>
        </w:rPr>
        <w:t xml:space="preserve">(He takes a box out, about to close fridge, then thinks.) </w:t>
      </w:r>
      <w:r>
        <w:t>Better take all I can carry...Who knows when I'll be able to get in here again!</w:t>
      </w:r>
    </w:p>
    <w:p w:rsidR="00000000" w:rsidRDefault="004E651F">
      <w:pPr>
        <w:rPr>
          <w:b/>
        </w:rPr>
      </w:pPr>
      <w:r>
        <w:rPr>
          <w:b/>
        </w:rPr>
        <w:t xml:space="preserve">END </w:t>
      </w:r>
    </w:p>
    <w:p w:rsidR="00000000" w:rsidRDefault="004E651F"/>
    <w:p w:rsidR="00000000" w:rsidRDefault="004E651F"/>
    <w:p w:rsidR="00000000" w:rsidRDefault="004E651F">
      <w:pPr>
        <w:rPr>
          <w:b/>
          <w:shd w:val="pct10" w:color="auto" w:fill="FFFFFF"/>
        </w:rPr>
      </w:pPr>
      <w:r>
        <w:rPr>
          <w:b/>
          <w:shd w:val="pct10" w:color="auto" w:fill="FFFFFF"/>
        </w:rPr>
        <w:t>917 The One With The Memorial Service</w:t>
      </w:r>
    </w:p>
    <w:p w:rsidR="00000000" w:rsidRDefault="004E651F"/>
    <w:p w:rsidR="00000000" w:rsidRDefault="004E651F">
      <w:pPr>
        <w:rPr>
          <w:b/>
        </w:rPr>
      </w:pPr>
      <w:r>
        <w:rPr>
          <w:b/>
        </w:rPr>
        <w:t>[Scene</w:t>
      </w:r>
      <w:r>
        <w:rPr>
          <w:b/>
        </w:rPr>
        <w:t>: Ross' apartment , Chandler and Joey enter]</w:t>
      </w:r>
    </w:p>
    <w:p w:rsidR="00000000" w:rsidRDefault="004E651F">
      <w:r>
        <w:rPr>
          <w:b/>
        </w:rPr>
        <w:t xml:space="preserve">Chandler: </w:t>
      </w:r>
      <w:r>
        <w:t>Hey! Ready to go?</w:t>
      </w:r>
    </w:p>
    <w:p w:rsidR="00000000" w:rsidRDefault="004E651F">
      <w:r>
        <w:rPr>
          <w:b/>
        </w:rPr>
        <w:t xml:space="preserve">Ross: </w:t>
      </w:r>
      <w:r>
        <w:t>Oh yeah, let me just finish this.</w:t>
      </w:r>
    </w:p>
    <w:p w:rsidR="00000000" w:rsidRDefault="004E651F">
      <w:r>
        <w:rPr>
          <w:b/>
        </w:rPr>
        <w:t xml:space="preserve">Joey: </w:t>
      </w:r>
      <w:r>
        <w:t xml:space="preserve">Hey Ross, check this out! </w:t>
      </w:r>
      <w:r>
        <w:rPr>
          <w:i/>
        </w:rPr>
        <w:t>(he tries to spin a basketball on his fingertip but he throws it against a table)</w:t>
      </w:r>
      <w:r>
        <w:t xml:space="preserve"> yeah, I can't do that!</w:t>
      </w:r>
    </w:p>
    <w:p w:rsidR="00000000" w:rsidRDefault="004E651F">
      <w:r>
        <w:rPr>
          <w:b/>
        </w:rPr>
        <w:t>Chandl</w:t>
      </w:r>
      <w:r>
        <w:rPr>
          <w:b/>
        </w:rPr>
        <w:t xml:space="preserve">er: </w:t>
      </w:r>
      <w:r>
        <w:t>What are you doin'?</w:t>
      </w:r>
    </w:p>
    <w:p w:rsidR="00000000" w:rsidRDefault="004E651F">
      <w:r>
        <w:rPr>
          <w:b/>
        </w:rPr>
        <w:t xml:space="preserve">Ross: </w:t>
      </w:r>
      <w:r>
        <w:t>Have you seen this? It's a new alumni website for college! It's cool! You can post messages for people, let everyone know what you're up to.</w:t>
      </w:r>
    </w:p>
    <w:p w:rsidR="00000000" w:rsidRDefault="004E651F">
      <w:r>
        <w:rPr>
          <w:b/>
        </w:rPr>
        <w:t xml:space="preserve">Chandler: </w:t>
      </w:r>
      <w:r>
        <w:t>Great, a faster way to tell people that I'm unemployed and childless .</w:t>
      </w:r>
    </w:p>
    <w:p w:rsidR="00000000" w:rsidRDefault="004E651F">
      <w:r>
        <w:rPr>
          <w:b/>
        </w:rPr>
        <w:t>Ross</w:t>
      </w:r>
      <w:r>
        <w:rPr>
          <w:b/>
        </w:rPr>
        <w:t xml:space="preserve">: </w:t>
      </w:r>
      <w:r>
        <w:t>It's actually kinda interesting to find out what people are doing... remember Andrea Rich?</w:t>
      </w:r>
    </w:p>
    <w:p w:rsidR="00000000" w:rsidRDefault="004E651F">
      <w:r>
        <w:rPr>
          <w:b/>
        </w:rPr>
        <w:t xml:space="preserve">Chandler: </w:t>
      </w:r>
      <w:r>
        <w:t>The tall girl who wouldn't sleep with you?</w:t>
      </w:r>
    </w:p>
    <w:p w:rsidR="00000000" w:rsidRDefault="004E651F">
      <w:r>
        <w:rPr>
          <w:b/>
        </w:rPr>
        <w:t xml:space="preserve">Ross: </w:t>
      </w:r>
      <w:r>
        <w:t xml:space="preserve">Uh uh... well, her Internet Company went under and she lost an ear in a boating accident... </w:t>
      </w:r>
    </w:p>
    <w:p w:rsidR="00000000" w:rsidRDefault="004E651F">
      <w:r>
        <w:rPr>
          <w:b/>
        </w:rPr>
        <w:t xml:space="preserve">Chandler: </w:t>
      </w:r>
      <w:r>
        <w:t>B</w:t>
      </w:r>
      <w:r>
        <w:t xml:space="preserve">et she'd sleep with you now... </w:t>
      </w:r>
    </w:p>
    <w:p w:rsidR="00000000" w:rsidRDefault="004E651F">
      <w:r>
        <w:rPr>
          <w:b/>
        </w:rPr>
        <w:t xml:space="preserve">Ross: </w:t>
      </w:r>
      <w:r>
        <w:t>No... I already e-mailed her.</w:t>
      </w:r>
    </w:p>
    <w:p w:rsidR="00000000" w:rsidRDefault="004E651F">
      <w:r>
        <w:rPr>
          <w:b/>
        </w:rPr>
        <w:t xml:space="preserve">Chandler: </w:t>
      </w:r>
      <w:r>
        <w:t xml:space="preserve">Let me see what you wrote about yourself: "Doctor Paleontology, two kids... " </w:t>
      </w:r>
      <w:r>
        <w:rPr>
          <w:i/>
        </w:rPr>
        <w:t>(pause)</w:t>
      </w:r>
      <w:r>
        <w:t xml:space="preserve"> You split with Carol because you have different interests?... I think you split with Carol b</w:t>
      </w:r>
      <w:r>
        <w:t>ecause you've one very similar interest!</w:t>
      </w:r>
    </w:p>
    <w:p w:rsidR="00000000" w:rsidRDefault="004E651F">
      <w:r>
        <w:rPr>
          <w:b/>
        </w:rPr>
        <w:t xml:space="preserve">Ross: </w:t>
      </w:r>
      <w:r>
        <w:t>You know what? I'm gonna finish this later, ok? Let me just grab my coat.</w:t>
      </w:r>
    </w:p>
    <w:p w:rsidR="00000000" w:rsidRDefault="004E651F">
      <w:r>
        <w:rPr>
          <w:b/>
        </w:rPr>
        <w:t xml:space="preserve">Joey: </w:t>
      </w:r>
      <w:r>
        <w:t xml:space="preserve">Hey! </w:t>
      </w:r>
      <w:r>
        <w:rPr>
          <w:i/>
        </w:rPr>
        <w:t>(he throws the basketball against a table again)</w:t>
      </w:r>
    </w:p>
    <w:p w:rsidR="00000000" w:rsidRDefault="004E651F">
      <w:r>
        <w:rPr>
          <w:b/>
        </w:rPr>
        <w:t xml:space="preserve">Ross: </w:t>
      </w:r>
      <w:r>
        <w:rPr>
          <w:i/>
        </w:rPr>
        <w:t>(he picks up the ball)</w:t>
      </w:r>
      <w:r>
        <w:t xml:space="preserve"> What do you think you learned how to do in the</w:t>
      </w:r>
      <w:r>
        <w:t xml:space="preserve"> last two minutes?? </w:t>
      </w:r>
      <w:r>
        <w:rPr>
          <w:i/>
        </w:rPr>
        <w:t>(he enters another room)</w:t>
      </w:r>
    </w:p>
    <w:p w:rsidR="00000000" w:rsidRDefault="004E651F">
      <w:r>
        <w:rPr>
          <w:b/>
        </w:rPr>
        <w:t xml:space="preserve">Chandler: </w:t>
      </w:r>
      <w:r>
        <w:t xml:space="preserve">Maybe we finish this for him! </w:t>
      </w:r>
      <w:r>
        <w:rPr>
          <w:i/>
        </w:rPr>
        <w:t>(he sits down on the sofa and he start typing on Ross' computer)</w:t>
      </w:r>
      <w:r>
        <w:t xml:space="preserve"> "Also I cloned a dinosaur in my lab. She's now my girlfriend. I don't care what society says. It's the bes</w:t>
      </w:r>
      <w:r>
        <w:t>t sex I've ever had"... aaand SEND!</w:t>
      </w:r>
    </w:p>
    <w:p w:rsidR="00000000" w:rsidRDefault="004E651F">
      <w:r>
        <w:rPr>
          <w:b/>
        </w:rPr>
        <w:t xml:space="preserve">Joey: </w:t>
      </w:r>
      <w:r>
        <w:rPr>
          <w:i/>
        </w:rPr>
        <w:t>(he stops Chandler from posting the message)</w:t>
      </w:r>
      <w:r>
        <w:t xml:space="preserve"> No, no, no... what do... you can't do that to him!</w:t>
      </w:r>
    </w:p>
    <w:p w:rsidR="00000000" w:rsidRDefault="004E651F">
      <w:r>
        <w:rPr>
          <w:b/>
        </w:rPr>
        <w:t xml:space="preserve">Ross: </w:t>
      </w:r>
      <w:r>
        <w:rPr>
          <w:i/>
        </w:rPr>
        <w:t>(he comes back)</w:t>
      </w:r>
      <w:r>
        <w:t xml:space="preserve"> Alright, let's go!</w:t>
      </w:r>
    </w:p>
    <w:p w:rsidR="00000000" w:rsidRDefault="004E651F">
      <w:r>
        <w:rPr>
          <w:b/>
        </w:rPr>
        <w:t xml:space="preserve">Joey: </w:t>
      </w:r>
      <w:r>
        <w:t xml:space="preserve">Dude! </w:t>
      </w:r>
      <w:r>
        <w:rPr>
          <w:i/>
        </w:rPr>
        <w:t>(he opens his arms to receive the ball from Ross' hands)</w:t>
      </w:r>
    </w:p>
    <w:p w:rsidR="00000000" w:rsidRDefault="004E651F">
      <w:r>
        <w:rPr>
          <w:b/>
        </w:rPr>
        <w:t xml:space="preserve">Ross: </w:t>
      </w:r>
      <w:r>
        <w:t xml:space="preserve">I </w:t>
      </w:r>
      <w:r>
        <w:t>think you made it clear you cannot be trusted with the ball inside the house!</w:t>
      </w:r>
    </w:p>
    <w:p w:rsidR="00000000" w:rsidRDefault="004E651F">
      <w:r>
        <w:rPr>
          <w:b/>
        </w:rPr>
        <w:t xml:space="preserve">Joey: </w:t>
      </w:r>
      <w:r>
        <w:rPr>
          <w:i/>
        </w:rPr>
        <w:t>(after Ross leaves the room)</w:t>
      </w:r>
      <w:r>
        <w:t xml:space="preserve"> aaand SEND! </w:t>
      </w:r>
      <w:r>
        <w:rPr>
          <w:i/>
        </w:rPr>
        <w:t>(he hits the send button)</w:t>
      </w:r>
    </w:p>
    <w:p w:rsidR="00000000" w:rsidRDefault="004E651F">
      <w:pPr>
        <w:rPr>
          <w:b/>
        </w:rPr>
      </w:pPr>
      <w:r>
        <w:rPr>
          <w:b/>
        </w:rPr>
        <w:t>Opening credits</w:t>
      </w:r>
    </w:p>
    <w:p w:rsidR="00000000" w:rsidRDefault="004E651F">
      <w:pPr>
        <w:rPr>
          <w:b/>
        </w:rPr>
      </w:pPr>
      <w:r>
        <w:rPr>
          <w:b/>
        </w:rPr>
        <w:t>[Scene: Joey and Rachel's apartment]</w:t>
      </w:r>
    </w:p>
    <w:p w:rsidR="00000000" w:rsidRDefault="004E651F">
      <w:r>
        <w:rPr>
          <w:b/>
        </w:rPr>
        <w:t xml:space="preserve">Rachel: </w:t>
      </w:r>
      <w:r>
        <w:t>Hey! How was basketball?</w:t>
      </w:r>
    </w:p>
    <w:p w:rsidR="00000000" w:rsidRDefault="004E651F">
      <w:r>
        <w:rPr>
          <w:b/>
        </w:rPr>
        <w:t xml:space="preserve">Joey: </w:t>
      </w:r>
      <w:r>
        <w:t xml:space="preserve">Oh, it was a </w:t>
      </w:r>
      <w:r>
        <w:t>lot of fun right up until Chandler got a finger in the eye!</w:t>
      </w:r>
    </w:p>
    <w:p w:rsidR="00000000" w:rsidRDefault="004E651F">
      <w:r>
        <w:rPr>
          <w:b/>
        </w:rPr>
        <w:t xml:space="preserve">Rachel: </w:t>
      </w:r>
      <w:r>
        <w:t>Oh, no! Who did that?</w:t>
      </w:r>
    </w:p>
    <w:p w:rsidR="00000000" w:rsidRDefault="004E651F">
      <w:r>
        <w:rPr>
          <w:b/>
        </w:rPr>
        <w:t xml:space="preserve">Joey: </w:t>
      </w:r>
      <w:r>
        <w:t xml:space="preserve">Chandler... hey... </w:t>
      </w:r>
      <w:r>
        <w:rPr>
          <w:i/>
        </w:rPr>
        <w:t>(he goes towards his room but he stops near Emma's cot)</w:t>
      </w:r>
      <w:r>
        <w:t xml:space="preserve"> Rach... what's Hugsy doin' in the crib with Emma? </w:t>
      </w:r>
      <w:r>
        <w:rPr>
          <w:i/>
        </w:rPr>
        <w:t>(he looks puzzled)</w:t>
      </w:r>
    </w:p>
    <w:p w:rsidR="00000000" w:rsidRDefault="004E651F">
      <w:r>
        <w:rPr>
          <w:b/>
        </w:rPr>
        <w:t xml:space="preserve">Rachel: </w:t>
      </w:r>
      <w:r>
        <w:t xml:space="preserve">She was </w:t>
      </w:r>
      <w:r>
        <w:t>just crawling around and she found him, so I just let her sleep with him. That's all right? Isn't it?</w:t>
      </w:r>
    </w:p>
    <w:p w:rsidR="00000000" w:rsidRDefault="004E651F">
      <w:r>
        <w:rPr>
          <w:b/>
        </w:rPr>
        <w:t xml:space="preserve">Joey: </w:t>
      </w:r>
      <w:r>
        <w:rPr>
          <w:i/>
        </w:rPr>
        <w:t>(still very puzzled)</w:t>
      </w:r>
      <w:r>
        <w:t xml:space="preserve"> Oh, yeah... of course... yeah... it's a stuffed animal... you know... it's for kids... not for adults... I know that!</w:t>
      </w:r>
    </w:p>
    <w:p w:rsidR="00000000" w:rsidRDefault="004E651F">
      <w:r>
        <w:rPr>
          <w:b/>
        </w:rPr>
        <w:t xml:space="preserve">Rachel: </w:t>
      </w:r>
      <w:r>
        <w:t>J</w:t>
      </w:r>
      <w:r>
        <w:t>oey... are you sure? I mean, I know how much you love him!</w:t>
      </w:r>
    </w:p>
    <w:p w:rsidR="00000000" w:rsidRDefault="004E651F">
      <w:r>
        <w:rPr>
          <w:b/>
        </w:rPr>
        <w:t xml:space="preserve">Joey: </w:t>
      </w:r>
      <w:r>
        <w:t xml:space="preserve">Rachel... let's be clear on this, ok? I do not love Hugsy. I like him a normal amount... </w:t>
      </w:r>
    </w:p>
    <w:p w:rsidR="00000000" w:rsidRDefault="004E651F">
      <w:r>
        <w:rPr>
          <w:b/>
        </w:rPr>
        <w:t xml:space="preserve">Rachel: </w:t>
      </w:r>
      <w:r>
        <w:t>All right... Oh, Emma loves him!</w:t>
      </w:r>
    </w:p>
    <w:p w:rsidR="00000000" w:rsidRDefault="004E651F">
      <w:r>
        <w:rPr>
          <w:b/>
        </w:rPr>
        <w:t xml:space="preserve">Joey: </w:t>
      </w:r>
      <w:r>
        <w:t>Why wouldn't she? He's a wonderful person!</w:t>
      </w:r>
    </w:p>
    <w:p w:rsidR="00000000" w:rsidRDefault="004E651F">
      <w:pPr>
        <w:rPr>
          <w:b/>
        </w:rPr>
      </w:pPr>
      <w:r>
        <w:rPr>
          <w:b/>
        </w:rPr>
        <w:t>[Scene: Cen</w:t>
      </w:r>
      <w:r>
        <w:rPr>
          <w:b/>
        </w:rPr>
        <w:t>tral Perk]</w:t>
      </w:r>
    </w:p>
    <w:p w:rsidR="00000000" w:rsidRDefault="004E651F">
      <w:r>
        <w:rPr>
          <w:b/>
        </w:rPr>
        <w:t xml:space="preserve">Phoebe: </w:t>
      </w:r>
      <w:r>
        <w:t>Hi.</w:t>
      </w:r>
    </w:p>
    <w:p w:rsidR="00000000" w:rsidRDefault="004E651F">
      <w:r>
        <w:rPr>
          <w:b/>
        </w:rPr>
        <w:t xml:space="preserve">Monica: </w:t>
      </w:r>
      <w:r>
        <w:t>Hey Phoebe... how you doin'? You feelin' better?</w:t>
      </w:r>
    </w:p>
    <w:p w:rsidR="00000000" w:rsidRDefault="004E651F">
      <w:r>
        <w:rPr>
          <w:b/>
        </w:rPr>
        <w:t xml:space="preserve">Phoebe: </w:t>
      </w:r>
      <w:r>
        <w:t>Breaking up sucks! Oh, I really miss Mike!</w:t>
      </w:r>
    </w:p>
    <w:p w:rsidR="00000000" w:rsidRDefault="004E651F">
      <w:r>
        <w:rPr>
          <w:b/>
        </w:rPr>
        <w:t xml:space="preserve">Chandler: </w:t>
      </w:r>
      <w:r>
        <w:t>Oh, I'm so sorry!</w:t>
      </w:r>
    </w:p>
    <w:p w:rsidR="00000000" w:rsidRDefault="004E651F">
      <w:r>
        <w:rPr>
          <w:b/>
        </w:rPr>
        <w:t xml:space="preserve">Phoebe: </w:t>
      </w:r>
      <w:r>
        <w:t xml:space="preserve">Oh God, I tried everything to make myself feel better. I even tried writing a song about </w:t>
      </w:r>
      <w:r>
        <w:t xml:space="preserve">it... but... I can't think of anything that rhymes with AARRGGHH!! </w:t>
      </w:r>
      <w:r>
        <w:rPr>
          <w:i/>
        </w:rPr>
        <w:t>(pause)</w:t>
      </w:r>
      <w:r>
        <w:t xml:space="preserve"> Hey Monica, I really need your help getting through this... </w:t>
      </w:r>
    </w:p>
    <w:p w:rsidR="00000000" w:rsidRDefault="004E651F">
      <w:r>
        <w:rPr>
          <w:b/>
        </w:rPr>
        <w:t xml:space="preserve">Chandler: </w:t>
      </w:r>
      <w:r>
        <w:t>You're not gonna need my help?</w:t>
      </w:r>
    </w:p>
    <w:p w:rsidR="00000000" w:rsidRDefault="004E651F">
      <w:r>
        <w:rPr>
          <w:b/>
        </w:rPr>
        <w:t xml:space="preserve">Phoebe: </w:t>
      </w:r>
      <w:r>
        <w:t>Well no, when I get to the point where... you know... I'm ready to hear</w:t>
      </w:r>
      <w:r>
        <w:t xml:space="preserve"> cruel mocking jokes about Mike... I'm gonna come to you.</w:t>
      </w:r>
    </w:p>
    <w:p w:rsidR="00000000" w:rsidRDefault="004E651F">
      <w:r>
        <w:rPr>
          <w:b/>
        </w:rPr>
        <w:t xml:space="preserve">Chandler: </w:t>
      </w:r>
      <w:r>
        <w:t xml:space="preserve">Oh good, 'cause I've already thought of 3... 4! I've just thought of a fourth </w:t>
      </w:r>
      <w:r>
        <w:rPr>
          <w:i/>
        </w:rPr>
        <w:t>(he goes towards the counter)</w:t>
      </w:r>
    </w:p>
    <w:p w:rsidR="00000000" w:rsidRDefault="004E651F">
      <w:r>
        <w:rPr>
          <w:b/>
        </w:rPr>
        <w:t xml:space="preserve">Phoebe: </w:t>
      </w:r>
      <w:r>
        <w:t>Ok. I mean I know I did the right thing. You know, Mike never wants to g</w:t>
      </w:r>
      <w:r>
        <w:t>et married and I shouldn't be in a relationship that has no future... but... pretty soon I'm gonna miss him so much. I'm gonna wanna see him again and you have to stop me from doing that.</w:t>
      </w:r>
    </w:p>
    <w:p w:rsidR="00000000" w:rsidRDefault="004E651F">
      <w:r>
        <w:rPr>
          <w:b/>
        </w:rPr>
        <w:t xml:space="preserve">Monica: </w:t>
      </w:r>
      <w:r>
        <w:t>Ok, you got it!</w:t>
      </w:r>
    </w:p>
    <w:p w:rsidR="00000000" w:rsidRDefault="004E651F">
      <w:r>
        <w:rPr>
          <w:b/>
        </w:rPr>
        <w:t xml:space="preserve">Phoebe: </w:t>
      </w:r>
      <w:r>
        <w:rPr>
          <w:i/>
        </w:rPr>
        <w:t>(after a pause)</w:t>
      </w:r>
      <w:r>
        <w:t xml:space="preserve"> Unless... Maybe it's</w:t>
      </w:r>
      <w:r>
        <w:t xml:space="preserve"> too crazy about this... Alright so... you know, there is no future... but that doesn't mean we still can't have fun. You know what? Forget what I said.</w:t>
      </w:r>
    </w:p>
    <w:p w:rsidR="00000000" w:rsidRDefault="004E651F">
      <w:r>
        <w:rPr>
          <w:b/>
        </w:rPr>
        <w:t xml:space="preserve">Monica: </w:t>
      </w:r>
      <w:r>
        <w:t xml:space="preserve">Really? If that's what you want... </w:t>
      </w:r>
    </w:p>
    <w:p w:rsidR="00000000" w:rsidRDefault="004E651F">
      <w:r>
        <w:rPr>
          <w:b/>
        </w:rPr>
        <w:t xml:space="preserve">Phoebe: </w:t>
      </w:r>
      <w:r>
        <w:t>That was a test and you just failed.</w:t>
      </w:r>
    </w:p>
    <w:p w:rsidR="00000000" w:rsidRDefault="004E651F">
      <w:r>
        <w:rPr>
          <w:b/>
        </w:rPr>
        <w:t xml:space="preserve">Monica: </w:t>
      </w:r>
      <w:r>
        <w:t>Damn i</w:t>
      </w:r>
      <w:r>
        <w:t>t! Rookie mistake!</w:t>
      </w:r>
    </w:p>
    <w:p w:rsidR="00000000" w:rsidRDefault="004E651F">
      <w:r>
        <w:rPr>
          <w:i/>
        </w:rPr>
        <w:t>(Ross enters and he's really angry. He goes towards Chandler who's sitting at the counter)</w:t>
      </w:r>
    </w:p>
    <w:p w:rsidR="00000000" w:rsidRDefault="004E651F">
      <w:r>
        <w:rPr>
          <w:b/>
        </w:rPr>
        <w:t xml:space="preserve">Ross: </w:t>
      </w:r>
      <w:r>
        <w:rPr>
          <w:i/>
        </w:rPr>
        <w:t>(yelling at Chandler)</w:t>
      </w:r>
      <w:r>
        <w:t xml:space="preserve"> I have sex with dinosaurs??</w:t>
      </w:r>
    </w:p>
    <w:p w:rsidR="00000000" w:rsidRDefault="004E651F">
      <w:r>
        <w:rPr>
          <w:b/>
        </w:rPr>
        <w:t xml:space="preserve">Chandler: </w:t>
      </w:r>
      <w:r>
        <w:t>I believe I read that somewhere!</w:t>
      </w:r>
    </w:p>
    <w:p w:rsidR="00000000" w:rsidRDefault="004E651F">
      <w:r>
        <w:rPr>
          <w:b/>
        </w:rPr>
        <w:t xml:space="preserve">Ross: </w:t>
      </w:r>
      <w:r>
        <w:t>That only is not funny, it's physically i</w:t>
      </w:r>
      <w:r>
        <w:t xml:space="preserve">mpossible! Ok? Depending on the species I'd have to have a six foot long... </w:t>
      </w:r>
      <w:r>
        <w:rPr>
          <w:i/>
        </w:rPr>
        <w:t>(pause)</w:t>
      </w:r>
      <w:r>
        <w:t xml:space="preserve"> It's not funny!!</w:t>
      </w:r>
    </w:p>
    <w:p w:rsidR="00000000" w:rsidRDefault="004E651F">
      <w:r>
        <w:rPr>
          <w:b/>
        </w:rPr>
        <w:t xml:space="preserve">Chandler: </w:t>
      </w:r>
      <w:r>
        <w:t>I respectfully disagree.</w:t>
      </w:r>
    </w:p>
    <w:p w:rsidR="00000000" w:rsidRDefault="004E651F">
      <w:r>
        <w:rPr>
          <w:b/>
        </w:rPr>
        <w:t xml:space="preserve">Ross: </w:t>
      </w:r>
      <w:r>
        <w:t>I can't believe you put that on my alumni page!</w:t>
      </w:r>
    </w:p>
    <w:p w:rsidR="00000000" w:rsidRDefault="004E651F">
      <w:r>
        <w:rPr>
          <w:b/>
        </w:rPr>
        <w:t xml:space="preserve">Chandler: </w:t>
      </w:r>
      <w:r>
        <w:t>Who cares? Nobody reads those things</w:t>
      </w:r>
    </w:p>
    <w:p w:rsidR="00000000" w:rsidRDefault="004E651F">
      <w:r>
        <w:rPr>
          <w:b/>
        </w:rPr>
        <w:t xml:space="preserve">Ross: </w:t>
      </w:r>
      <w:r>
        <w:t xml:space="preserve">You'd better </w:t>
      </w:r>
      <w:r>
        <w:t>hope not because I just read what you put on your page today.</w:t>
      </w:r>
    </w:p>
    <w:p w:rsidR="00000000" w:rsidRDefault="004E651F">
      <w:r>
        <w:rPr>
          <w:b/>
        </w:rPr>
        <w:t xml:space="preserve">Chandler: </w:t>
      </w:r>
      <w:r>
        <w:t>I don't have a page.</w:t>
      </w:r>
    </w:p>
    <w:p w:rsidR="00000000" w:rsidRDefault="004E651F">
      <w:r>
        <w:rPr>
          <w:b/>
        </w:rPr>
        <w:t xml:space="preserve">Ross: </w:t>
      </w:r>
      <w:r>
        <w:t>Oh oh oh! I RESPECTFULLY DISAGREE!!</w:t>
      </w:r>
    </w:p>
    <w:p w:rsidR="00000000" w:rsidRDefault="004E651F">
      <w:pPr>
        <w:rPr>
          <w:b/>
        </w:rPr>
      </w:pPr>
      <w:r>
        <w:rPr>
          <w:b/>
        </w:rPr>
        <w:t>[Scene: Rachel's room. Rachel and Emma are sleeping; Joey sneaks in and approaches the crib]</w:t>
      </w:r>
    </w:p>
    <w:p w:rsidR="00000000" w:rsidRDefault="004E651F">
      <w:r>
        <w:rPr>
          <w:b/>
        </w:rPr>
        <w:t xml:space="preserve">Joey: </w:t>
      </w:r>
      <w:r>
        <w:t>Look at you, all sweet</w:t>
      </w:r>
      <w:r>
        <w:t xml:space="preserve"> and innocent, sleeping like an angel... with Emma's chubby little hands wrapped around ya. </w:t>
      </w:r>
      <w:r>
        <w:rPr>
          <w:i/>
        </w:rPr>
        <w:t>(he picks up Hugsy)</w:t>
      </w:r>
      <w:r>
        <w:t xml:space="preserve"> It's okay, Emma, you stay asleep. </w:t>
      </w:r>
      <w:r>
        <w:rPr>
          <w:i/>
        </w:rPr>
        <w:t>(Emma cries)</w:t>
      </w:r>
    </w:p>
    <w:p w:rsidR="00000000" w:rsidRDefault="004E651F">
      <w:r>
        <w:rPr>
          <w:b/>
        </w:rPr>
        <w:t xml:space="preserve">Rachel: </w:t>
      </w:r>
      <w:r>
        <w:rPr>
          <w:i/>
        </w:rPr>
        <w:t>(threatening Joey with a scrunchy)</w:t>
      </w:r>
      <w:r>
        <w:t>: Step away from the crib, I have a weapon!</w:t>
      </w:r>
    </w:p>
    <w:p w:rsidR="00000000" w:rsidRDefault="004E651F">
      <w:r>
        <w:rPr>
          <w:b/>
        </w:rPr>
        <w:t xml:space="preserve">Joey: </w:t>
      </w:r>
      <w:r>
        <w:t xml:space="preserve">It's </w:t>
      </w:r>
      <w:r>
        <w:t>okay, it's okay Rach, it's me. Put down the scrunchy.</w:t>
      </w:r>
    </w:p>
    <w:p w:rsidR="00000000" w:rsidRDefault="004E651F">
      <w:r>
        <w:rPr>
          <w:b/>
        </w:rPr>
        <w:t xml:space="preserve">Rachel: </w:t>
      </w:r>
      <w:r>
        <w:t>What are you doing?</w:t>
      </w:r>
    </w:p>
    <w:p w:rsidR="00000000" w:rsidRDefault="004E651F">
      <w:r>
        <w:rPr>
          <w:b/>
        </w:rPr>
        <w:t xml:space="preserve">Joey: </w:t>
      </w:r>
      <w:r>
        <w:t>Well, I heard Emma stirring, so I came to make sure she could reach Hugsy.</w:t>
      </w:r>
    </w:p>
    <w:p w:rsidR="00000000" w:rsidRDefault="004E651F">
      <w:r>
        <w:rPr>
          <w:b/>
        </w:rPr>
        <w:t xml:space="preserve">Rachel: </w:t>
      </w:r>
      <w:r>
        <w:t>Oh, oh thanks. Alright well, now that I'm up I'm going to go to the bathroom.</w:t>
      </w:r>
    </w:p>
    <w:p w:rsidR="00000000" w:rsidRDefault="004E651F">
      <w:r>
        <w:rPr>
          <w:b/>
        </w:rPr>
        <w:t xml:space="preserve">Joey: </w:t>
      </w:r>
      <w:r>
        <w:rPr>
          <w:i/>
        </w:rPr>
        <w:t>(</w:t>
      </w:r>
      <w:r>
        <w:rPr>
          <w:i/>
        </w:rPr>
        <w:t>placing Hugsy back in the crib)</w:t>
      </w:r>
      <w:r>
        <w:t xml:space="preserve"> There you go sweetie... </w:t>
      </w:r>
      <w:r>
        <w:rPr>
          <w:i/>
        </w:rPr>
        <w:t>(to Emma)</w:t>
      </w:r>
      <w:r>
        <w:t xml:space="preserve"> This isn't over.</w:t>
      </w:r>
    </w:p>
    <w:p w:rsidR="00000000" w:rsidRDefault="004E651F">
      <w:pPr>
        <w:rPr>
          <w:b/>
        </w:rPr>
      </w:pPr>
      <w:r>
        <w:rPr>
          <w:b/>
        </w:rPr>
        <w:t>[Scene: Monica and Chandler's. Chandler is looking at the screen of his laptop, shaking his head.]</w:t>
      </w:r>
    </w:p>
    <w:p w:rsidR="00000000" w:rsidRDefault="004E651F">
      <w:r>
        <w:rPr>
          <w:b/>
        </w:rPr>
        <w:t xml:space="preserve">Monica: </w:t>
      </w:r>
      <w:r>
        <w:t>Alright, wait a second, why would Ross tell everyone in your class</w:t>
      </w:r>
      <w:r>
        <w:t xml:space="preserve"> that you are as... </w:t>
      </w:r>
      <w:r>
        <w:rPr>
          <w:i/>
        </w:rPr>
        <w:t>(reads from the screen)</w:t>
      </w:r>
      <w:r>
        <w:t xml:space="preserve"> "gay as the day is long"?</w:t>
      </w:r>
    </w:p>
    <w:p w:rsidR="00000000" w:rsidRDefault="004E651F">
      <w:r>
        <w:rPr>
          <w:b/>
        </w:rPr>
        <w:t xml:space="preserve">Chandler: </w:t>
      </w:r>
      <w:r>
        <w:t>Because I told everyone he slept with dinosaurs.</w:t>
      </w:r>
    </w:p>
    <w:p w:rsidR="00000000" w:rsidRDefault="004E651F">
      <w:r>
        <w:rPr>
          <w:b/>
        </w:rPr>
        <w:t xml:space="preserve">Monica: </w:t>
      </w:r>
      <w:r>
        <w:t xml:space="preserve">But that's clearly a joke. This could easily be true. </w:t>
      </w:r>
      <w:r>
        <w:rPr>
          <w:i/>
        </w:rPr>
        <w:t>(Phone rings)</w:t>
      </w:r>
    </w:p>
    <w:p w:rsidR="00000000" w:rsidRDefault="004E651F">
      <w:r>
        <w:rPr>
          <w:b/>
        </w:rPr>
        <w:t xml:space="preserve">Chandler: </w:t>
      </w:r>
      <w:r>
        <w:t>Would you get that please? People have be</w:t>
      </w:r>
      <w:r>
        <w:t>en calling to congratulate me all day.</w:t>
      </w:r>
    </w:p>
    <w:p w:rsidR="00000000" w:rsidRDefault="004E651F">
      <w:r>
        <w:rPr>
          <w:b/>
        </w:rPr>
        <w:t xml:space="preserve">Monica: </w:t>
      </w:r>
      <w:r>
        <w:rPr>
          <w:i/>
        </w:rPr>
        <w:t>(On the phone)</w:t>
      </w:r>
      <w:r>
        <w:t xml:space="preserve"> Hello? No, he's not here. Yeah, this is his wife. Yeah, well, it came as quite a shock to me too. I guess I should have known. Yeah, I mean, he just kept making me watch Moulin Rouge.</w:t>
      </w:r>
    </w:p>
    <w:p w:rsidR="00000000" w:rsidRDefault="004E651F">
      <w:r>
        <w:rPr>
          <w:b/>
        </w:rPr>
        <w:t xml:space="preserve">Chandler: </w:t>
      </w:r>
      <w:r>
        <w:t xml:space="preserve">Hang up, hang up. And that was a great movie! </w:t>
      </w:r>
      <w:r>
        <w:rPr>
          <w:i/>
        </w:rPr>
        <w:t>(Monica hangs up)</w:t>
      </w:r>
      <w:r>
        <w:t xml:space="preserve"> I'm so gonna get back at Ross... oh yeah, this will show him, here we go </w:t>
      </w:r>
      <w:r>
        <w:rPr>
          <w:i/>
        </w:rPr>
        <w:t>(starts typing something)</w:t>
      </w:r>
      <w:r>
        <w:t>.</w:t>
      </w:r>
    </w:p>
    <w:p w:rsidR="00000000" w:rsidRDefault="004E651F">
      <w:r>
        <w:rPr>
          <w:b/>
        </w:rPr>
        <w:t xml:space="preserve">Monica: </w:t>
      </w:r>
      <w:r>
        <w:t>What are you doing?</w:t>
      </w:r>
    </w:p>
    <w:p w:rsidR="00000000" w:rsidRDefault="004E651F">
      <w:r>
        <w:rPr>
          <w:b/>
        </w:rPr>
        <w:t xml:space="preserve">Chandler: </w:t>
      </w:r>
      <w:r>
        <w:t>Oh, you'll see my friend.</w:t>
      </w:r>
    </w:p>
    <w:p w:rsidR="00000000" w:rsidRDefault="004E651F">
      <w:r>
        <w:t xml:space="preserve">[Time lapse, still Chandler </w:t>
      </w:r>
      <w:r>
        <w:t>and Monica's, but only Chandler is there. Enter Ross]</w:t>
      </w:r>
    </w:p>
    <w:p w:rsidR="00000000" w:rsidRDefault="004E651F">
      <w:r>
        <w:rPr>
          <w:b/>
        </w:rPr>
        <w:t xml:space="preserve">Ross: </w:t>
      </w:r>
      <w:r>
        <w:rPr>
          <w:i/>
        </w:rPr>
        <w:t>(visibly upset)</w:t>
      </w:r>
      <w:r>
        <w:t xml:space="preserve"> I'm dead?</w:t>
      </w:r>
    </w:p>
    <w:p w:rsidR="00000000" w:rsidRDefault="004E651F">
      <w:r>
        <w:rPr>
          <w:b/>
        </w:rPr>
        <w:t xml:space="preserve">Chandler: </w:t>
      </w:r>
      <w:r>
        <w:rPr>
          <w:i/>
        </w:rPr>
        <w:t>(faking sympathy)</w:t>
      </w:r>
      <w:r>
        <w:t xml:space="preserve"> And so young.</w:t>
      </w:r>
    </w:p>
    <w:p w:rsidR="00000000" w:rsidRDefault="004E651F">
      <w:r>
        <w:rPr>
          <w:b/>
        </w:rPr>
        <w:t xml:space="preserve">Ross: </w:t>
      </w:r>
      <w:r>
        <w:t>Posting that I died? That really isn't funny.</w:t>
      </w:r>
    </w:p>
    <w:p w:rsidR="00000000" w:rsidRDefault="004E651F">
      <w:r>
        <w:rPr>
          <w:b/>
        </w:rPr>
        <w:t xml:space="preserve">Chandler: </w:t>
      </w:r>
      <w:r>
        <w:t>Well, how you died was funny.</w:t>
      </w:r>
    </w:p>
    <w:p w:rsidR="00000000" w:rsidRDefault="004E651F">
      <w:r>
        <w:rPr>
          <w:b/>
        </w:rPr>
        <w:t xml:space="preserve">Ross: </w:t>
      </w:r>
      <w:r>
        <w:t>Oh please, hit by a blimp?</w:t>
      </w:r>
    </w:p>
    <w:p w:rsidR="00000000" w:rsidRDefault="004E651F">
      <w:r>
        <w:rPr>
          <w:b/>
        </w:rPr>
        <w:t>Cha</w:t>
      </w:r>
      <w:r>
        <w:rPr>
          <w:b/>
        </w:rPr>
        <w:t xml:space="preserve">ndler: </w:t>
      </w:r>
      <w:r>
        <w:t>It kills over one americans every year.</w:t>
      </w:r>
    </w:p>
    <w:p w:rsidR="00000000" w:rsidRDefault="004E651F">
      <w:r>
        <w:rPr>
          <w:b/>
        </w:rPr>
        <w:t xml:space="preserve">Ross: </w:t>
      </w:r>
      <w:r>
        <w:t>Unbelievable, my classmates are gonna think I'm dead, my professors, my... my parents are gonna get phone calls. You're messing with people's feelings here.</w:t>
      </w:r>
    </w:p>
    <w:p w:rsidR="00000000" w:rsidRDefault="004E651F">
      <w:r>
        <w:rPr>
          <w:b/>
        </w:rPr>
        <w:t xml:space="preserve">Chandler: </w:t>
      </w:r>
      <w:r>
        <w:t>You wanna talk about people's feelin</w:t>
      </w:r>
      <w:r>
        <w:t>gs? You should have heard how hurt professor Stern was yesterday when I told him I wouldn't be able to go with him to Key West!</w:t>
      </w:r>
    </w:p>
    <w:p w:rsidR="00000000" w:rsidRDefault="004E651F">
      <w:r>
        <w:rPr>
          <w:b/>
        </w:rPr>
        <w:t xml:space="preserve">Ross: </w:t>
      </w:r>
      <w:r>
        <w:t>You've really crossed the line here, but that's okay, it's ok 'cause I'm on my way to buy some Photoshop software and a st</w:t>
      </w:r>
      <w:r>
        <w:t>ack of gay porn. That's right! Your coming out is about to get real graphic.</w:t>
      </w:r>
    </w:p>
    <w:p w:rsidR="00000000" w:rsidRDefault="004E651F">
      <w:pPr>
        <w:rPr>
          <w:b/>
        </w:rPr>
      </w:pPr>
      <w:r>
        <w:rPr>
          <w:b/>
        </w:rPr>
        <w:t>[Scene: Phoebe's apartment]</w:t>
      </w:r>
    </w:p>
    <w:p w:rsidR="00000000" w:rsidRDefault="004E651F">
      <w:r>
        <w:rPr>
          <w:b/>
        </w:rPr>
        <w:t xml:space="preserve">Phoebe: </w:t>
      </w:r>
      <w:r>
        <w:t>God, I wish Mike were here.</w:t>
      </w:r>
    </w:p>
    <w:p w:rsidR="00000000" w:rsidRDefault="004E651F">
      <w:r>
        <w:rPr>
          <w:b/>
        </w:rPr>
        <w:t xml:space="preserve">Monica: </w:t>
      </w:r>
      <w:r>
        <w:t>Okay if Mike were here what would the two of you be doing?</w:t>
      </w:r>
    </w:p>
    <w:p w:rsidR="00000000" w:rsidRDefault="004E651F">
      <w:r>
        <w:rPr>
          <w:i/>
        </w:rPr>
        <w:t>(Phoebe gives her a meaningful look)</w:t>
      </w:r>
    </w:p>
    <w:p w:rsidR="00000000" w:rsidRDefault="004E651F">
      <w:r>
        <w:rPr>
          <w:b/>
        </w:rPr>
        <w:t xml:space="preserve">Monica: </w:t>
      </w:r>
      <w:r>
        <w:t>Wha</w:t>
      </w:r>
      <w:r>
        <w:t>t are you, animals? It's 4 o'clock in the afternoon!</w:t>
      </w:r>
    </w:p>
    <w:p w:rsidR="00000000" w:rsidRDefault="004E651F">
      <w:r>
        <w:rPr>
          <w:b/>
        </w:rPr>
        <w:t xml:space="preserve">Phoebe: </w:t>
      </w:r>
      <w:r>
        <w:t>I gotta call him. Just to talk to him, there's no harm in that.</w:t>
      </w:r>
    </w:p>
    <w:p w:rsidR="00000000" w:rsidRDefault="004E651F">
      <w:r>
        <w:rPr>
          <w:b/>
        </w:rPr>
        <w:t xml:space="preserve">Monica: </w:t>
      </w:r>
      <w:r>
        <w:t>Phoebe, that's how it starts. I don't need to eat the cake, I'll just smell the icing... why don't I just eat a little sliv</w:t>
      </w:r>
      <w:r>
        <w:t>er, or, okay, just a slice or two. And next thing you know, you're 210 pounds and you get wedged in going down the tunnel slide. Phoebe, honey, I know this is hard. Look, if you talk to him, you're going to wanna see him. And if you see him, you're going t</w:t>
      </w:r>
      <w:r>
        <w:t xml:space="preserve">o want to get back together with him. I know that's not what you want. </w:t>
      </w:r>
      <w:r>
        <w:rPr>
          <w:i/>
        </w:rPr>
        <w:t>(pause)</w:t>
      </w:r>
      <w:r>
        <w:t xml:space="preserve"> Give me your phone.</w:t>
      </w:r>
    </w:p>
    <w:p w:rsidR="00000000" w:rsidRDefault="004E651F">
      <w:r>
        <w:rPr>
          <w:b/>
        </w:rPr>
        <w:t xml:space="preserve">Phoebe: </w:t>
      </w:r>
      <w:r>
        <w:t>Here.</w:t>
      </w:r>
    </w:p>
    <w:p w:rsidR="00000000" w:rsidRDefault="004E651F">
      <w:r>
        <w:rPr>
          <w:b/>
        </w:rPr>
        <w:t xml:space="preserve">Monica: </w:t>
      </w:r>
      <w:r>
        <w:t>And now your cell.</w:t>
      </w:r>
    </w:p>
    <w:p w:rsidR="00000000" w:rsidRDefault="004E651F">
      <w:r>
        <w:rPr>
          <w:b/>
        </w:rPr>
        <w:t xml:space="preserve">Phoebe: </w:t>
      </w:r>
      <w:r>
        <w:t xml:space="preserve">Okay </w:t>
      </w:r>
      <w:r>
        <w:rPr>
          <w:i/>
        </w:rPr>
        <w:t>(she takes a huge, clearly obsolete cellphone she keeps in a closet and gives it to Monica)</w:t>
      </w:r>
    </w:p>
    <w:p w:rsidR="00000000" w:rsidRDefault="004E651F">
      <w:r>
        <w:rPr>
          <w:b/>
        </w:rPr>
        <w:t xml:space="preserve">Monica: </w:t>
      </w:r>
      <w:r>
        <w:t>Thi</w:t>
      </w:r>
      <w:r>
        <w:t>s is your cellphone?</w:t>
      </w:r>
    </w:p>
    <w:p w:rsidR="00000000" w:rsidRDefault="004E651F">
      <w:r>
        <w:rPr>
          <w:b/>
        </w:rPr>
        <w:t xml:space="preserve">Phoebe: </w:t>
      </w:r>
      <w:r>
        <w:t>Yes.</w:t>
      </w:r>
    </w:p>
    <w:p w:rsidR="00000000" w:rsidRDefault="004E651F">
      <w:r>
        <w:rPr>
          <w:b/>
        </w:rPr>
        <w:t xml:space="preserve">Monica: </w:t>
      </w:r>
      <w:r>
        <w:t>This is your current cellphone?</w:t>
      </w:r>
    </w:p>
    <w:p w:rsidR="00000000" w:rsidRDefault="004E651F">
      <w:r>
        <w:rPr>
          <w:b/>
        </w:rPr>
        <w:t xml:space="preserve">Phoebe: </w:t>
      </w:r>
      <w:r>
        <w:t>Yes, it reminds me of a simpler time.</w:t>
      </w:r>
    </w:p>
    <w:p w:rsidR="00000000" w:rsidRDefault="004E651F">
      <w:r>
        <w:rPr>
          <w:b/>
        </w:rPr>
        <w:t xml:space="preserve">Monica: </w:t>
      </w:r>
      <w:r>
        <w:t>Phoebe, where's your purse?</w:t>
      </w:r>
    </w:p>
    <w:p w:rsidR="00000000" w:rsidRDefault="004E651F">
      <w:r>
        <w:rPr>
          <w:i/>
        </w:rPr>
        <w:t>(They run for Phoebe's purse, Phoebe gets there first and takes the cell. Monica tries to take it aw</w:t>
      </w:r>
      <w:r>
        <w:rPr>
          <w:i/>
        </w:rPr>
        <w:t>ay from her)</w:t>
      </w:r>
    </w:p>
    <w:p w:rsidR="00000000" w:rsidRDefault="004E651F">
      <w:r>
        <w:rPr>
          <w:b/>
        </w:rPr>
        <w:t xml:space="preserve">Monica: </w:t>
      </w:r>
      <w:r>
        <w:t>No, no! Give it to me!</w:t>
      </w:r>
    </w:p>
    <w:p w:rsidR="00000000" w:rsidRDefault="004E651F">
      <w:r>
        <w:rPr>
          <w:b/>
        </w:rPr>
        <w:t xml:space="preserve">Phoebe: </w:t>
      </w:r>
      <w:r>
        <w:t>You can't have it.</w:t>
      </w:r>
    </w:p>
    <w:p w:rsidR="00000000" w:rsidRDefault="004E651F">
      <w:r>
        <w:rPr>
          <w:b/>
        </w:rPr>
        <w:t xml:space="preserve">Monica: </w:t>
      </w:r>
      <w:r>
        <w:t>Give it to me!</w:t>
      </w:r>
    </w:p>
    <w:p w:rsidR="00000000" w:rsidRDefault="004E651F">
      <w:r>
        <w:rPr>
          <w:b/>
        </w:rPr>
        <w:t xml:space="preserve">Phoebe: </w:t>
      </w:r>
      <w:r>
        <w:t xml:space="preserve">No </w:t>
      </w:r>
      <w:r>
        <w:rPr>
          <w:i/>
        </w:rPr>
        <w:t>(tucks it in her pants)</w:t>
      </w:r>
    </w:p>
    <w:p w:rsidR="00000000" w:rsidRDefault="004E651F">
      <w:r>
        <w:rPr>
          <w:b/>
        </w:rPr>
        <w:t xml:space="preserve">Monica: </w:t>
      </w:r>
      <w:r>
        <w:t>I'll go in there.</w:t>
      </w:r>
    </w:p>
    <w:p w:rsidR="00000000" w:rsidRDefault="004E651F">
      <w:r>
        <w:rPr>
          <w:b/>
        </w:rPr>
        <w:t xml:space="preserve">Phoebe: </w:t>
      </w:r>
      <w:r>
        <w:rPr>
          <w:i/>
        </w:rPr>
        <w:t>(disbelievingly)</w:t>
      </w:r>
      <w:r>
        <w:t xml:space="preserve"> Oh yeah.</w:t>
      </w:r>
    </w:p>
    <w:p w:rsidR="00000000" w:rsidRDefault="004E651F">
      <w:r>
        <w:rPr>
          <w:b/>
        </w:rPr>
        <w:t xml:space="preserve">Monica: </w:t>
      </w:r>
      <w:r>
        <w:t>Phoebe come here</w:t>
      </w:r>
    </w:p>
    <w:p w:rsidR="00000000" w:rsidRDefault="004E651F">
      <w:r>
        <w:rPr>
          <w:i/>
        </w:rPr>
        <w:t xml:space="preserve">(they fight a little, the phone falls and </w:t>
      </w:r>
      <w:r>
        <w:rPr>
          <w:i/>
        </w:rPr>
        <w:t>Monica picks it up)</w:t>
      </w:r>
    </w:p>
    <w:p w:rsidR="00000000" w:rsidRDefault="004E651F">
      <w:r>
        <w:rPr>
          <w:b/>
        </w:rPr>
        <w:t xml:space="preserve">Monica: </w:t>
      </w:r>
      <w:r>
        <w:t>Haha!</w:t>
      </w:r>
    </w:p>
    <w:p w:rsidR="00000000" w:rsidRDefault="004E651F">
      <w:r>
        <w:rPr>
          <w:b/>
        </w:rPr>
        <w:t xml:space="preserve">Phoebe: </w:t>
      </w:r>
      <w:r>
        <w:t>Damn you Monica Geller hyphen Bing!</w:t>
      </w:r>
    </w:p>
    <w:p w:rsidR="00000000" w:rsidRDefault="004E651F">
      <w:pPr>
        <w:rPr>
          <w:b/>
        </w:rPr>
      </w:pPr>
      <w:r>
        <w:rPr>
          <w:b/>
        </w:rPr>
        <w:t>[Scene: Joey and Rachel's. Enter Joey]</w:t>
      </w:r>
    </w:p>
    <w:p w:rsidR="00000000" w:rsidRDefault="004E651F">
      <w:r>
        <w:rPr>
          <w:b/>
        </w:rPr>
        <w:t xml:space="preserve">Joey: </w:t>
      </w:r>
      <w:r>
        <w:t>Hey, look who's here! It's Joey, and he brought home a friend.</w:t>
      </w:r>
    </w:p>
    <w:p w:rsidR="00000000" w:rsidRDefault="004E651F">
      <w:r>
        <w:rPr>
          <w:b/>
        </w:rPr>
        <w:t xml:space="preserve">Rachel: </w:t>
      </w:r>
      <w:r>
        <w:t xml:space="preserve">Joey, Emma's right here! You promised not to bring girls home </w:t>
      </w:r>
      <w:r>
        <w:t>in the middle of the day anymore.</w:t>
      </w:r>
    </w:p>
    <w:p w:rsidR="00000000" w:rsidRDefault="004E651F">
      <w:r>
        <w:rPr>
          <w:b/>
        </w:rPr>
        <w:t xml:space="preserve">Joey: </w:t>
      </w:r>
      <w:r>
        <w:t>No, no, it's not a girl, it's... a brand new Hugsy!</w:t>
      </w:r>
    </w:p>
    <w:p w:rsidR="00000000" w:rsidRDefault="004E651F">
      <w:r>
        <w:rPr>
          <w:b/>
        </w:rPr>
        <w:t xml:space="preserve">Rachel: </w:t>
      </w:r>
      <w:r>
        <w:t>Oh that's so great, now Emma has two Hugsy's.</w:t>
      </w:r>
    </w:p>
    <w:p w:rsidR="00000000" w:rsidRDefault="004E651F">
      <w:r>
        <w:rPr>
          <w:b/>
        </w:rPr>
        <w:t xml:space="preserve">Joey: </w:t>
      </w:r>
      <w:r>
        <w:t>No, no, Emma has one Hugsy, the new Hugsy, huh? The other Hugsy, I don't know, I guess I'll just take it</w:t>
      </w:r>
      <w:r>
        <w:t xml:space="preserve"> back.</w:t>
      </w:r>
    </w:p>
    <w:p w:rsidR="00000000" w:rsidRDefault="004E651F">
      <w:r>
        <w:rPr>
          <w:b/>
        </w:rPr>
        <w:t xml:space="preserve">Rachel: </w:t>
      </w:r>
      <w:r>
        <w:t xml:space="preserve">Oh you know what? When I was a little girl I had a little pink pony named Cotton. Oh I loved her so much, I took her everywhere, I would braid her tail... </w:t>
      </w:r>
    </w:p>
    <w:p w:rsidR="00000000" w:rsidRDefault="004E651F">
      <w:r>
        <w:rPr>
          <w:b/>
        </w:rPr>
        <w:t xml:space="preserve">Joey: </w:t>
      </w:r>
      <w:r>
        <w:t xml:space="preserve">Make the transfer! </w:t>
      </w:r>
      <w:r>
        <w:rPr>
          <w:i/>
        </w:rPr>
        <w:t>(She does so)</w:t>
      </w:r>
    </w:p>
    <w:p w:rsidR="00000000" w:rsidRDefault="004E651F">
      <w:r>
        <w:rPr>
          <w:b/>
        </w:rPr>
        <w:t xml:space="preserve">Rachel: </w:t>
      </w:r>
      <w:r>
        <w:t>Should I be concerned that a button fe</w:t>
      </w:r>
      <w:r>
        <w:t>ll off the old Hugsy and I can't find it?</w:t>
      </w:r>
    </w:p>
    <w:p w:rsidR="00000000" w:rsidRDefault="004E651F">
      <w:r>
        <w:rPr>
          <w:b/>
        </w:rPr>
        <w:t xml:space="preserve">Joey: </w:t>
      </w:r>
      <w:r>
        <w:t>Oh, no don't worry about that, I swallowed that years ago.</w:t>
      </w:r>
    </w:p>
    <w:p w:rsidR="00000000" w:rsidRDefault="004E651F">
      <w:r>
        <w:rPr>
          <w:i/>
        </w:rPr>
        <w:t>(Emma cries)</w:t>
      </w:r>
    </w:p>
    <w:p w:rsidR="00000000" w:rsidRDefault="004E651F">
      <w:r>
        <w:rPr>
          <w:b/>
        </w:rPr>
        <w:t xml:space="preserve">Rachel: </w:t>
      </w:r>
      <w:r>
        <w:t>Oh, I don't think she likes the new Hugsy.</w:t>
      </w:r>
    </w:p>
    <w:p w:rsidR="00000000" w:rsidRDefault="004E651F">
      <w:r>
        <w:rPr>
          <w:b/>
        </w:rPr>
        <w:t xml:space="preserve">Joey: </w:t>
      </w:r>
      <w:r>
        <w:t>But he's the same.</w:t>
      </w:r>
    </w:p>
    <w:p w:rsidR="00000000" w:rsidRDefault="004E651F">
      <w:r>
        <w:rPr>
          <w:b/>
        </w:rPr>
        <w:t xml:space="preserve">Rachel: </w:t>
      </w:r>
      <w:r>
        <w:t>Yeah, I think she wants the old one back.</w:t>
      </w:r>
    </w:p>
    <w:p w:rsidR="00000000" w:rsidRDefault="004E651F">
      <w:r>
        <w:rPr>
          <w:b/>
        </w:rPr>
        <w:t xml:space="preserve">Joey: </w:t>
      </w:r>
      <w:r>
        <w:t xml:space="preserve">But </w:t>
      </w:r>
      <w:r>
        <w:t>he's the same.</w:t>
      </w:r>
    </w:p>
    <w:p w:rsidR="00000000" w:rsidRDefault="004E651F">
      <w:r>
        <w:rPr>
          <w:b/>
        </w:rPr>
        <w:t xml:space="preserve">Rachel: </w:t>
      </w:r>
      <w:r>
        <w:t>Joey, come on!</w:t>
      </w:r>
    </w:p>
    <w:p w:rsidR="00000000" w:rsidRDefault="004E651F">
      <w:r>
        <w:rPr>
          <w:b/>
        </w:rPr>
        <w:t xml:space="preserve">Joey: </w:t>
      </w:r>
      <w:r>
        <w:t>He's the same!</w:t>
      </w:r>
    </w:p>
    <w:p w:rsidR="00000000" w:rsidRDefault="004E651F">
      <w:r>
        <w:rPr>
          <w:i/>
        </w:rPr>
        <w:t>(they exchange Hugsy's)</w:t>
      </w:r>
      <w:r>
        <w:t>.</w:t>
      </w:r>
    </w:p>
    <w:p w:rsidR="00000000" w:rsidRDefault="004E651F">
      <w:r>
        <w:rPr>
          <w:b/>
        </w:rPr>
        <w:t xml:space="preserve">Joey: </w:t>
      </w:r>
      <w:r>
        <w:rPr>
          <w:i/>
        </w:rPr>
        <w:t>(to the new Hugsy)</w:t>
      </w:r>
      <w:r>
        <w:t xml:space="preserve"> You're not the same!</w:t>
      </w:r>
    </w:p>
    <w:p w:rsidR="00000000" w:rsidRDefault="004E651F">
      <w:pPr>
        <w:rPr>
          <w:b/>
        </w:rPr>
      </w:pPr>
      <w:r>
        <w:rPr>
          <w:b/>
        </w:rPr>
        <w:t>[Scene: Phoebe's apartment. Enter Monica]</w:t>
      </w:r>
    </w:p>
    <w:p w:rsidR="00000000" w:rsidRDefault="004E651F">
      <w:r>
        <w:rPr>
          <w:b/>
        </w:rPr>
        <w:t xml:space="preserve">Monica: </w:t>
      </w:r>
      <w:r>
        <w:t>Haha!</w:t>
      </w:r>
    </w:p>
    <w:p w:rsidR="00000000" w:rsidRDefault="004E651F">
      <w:r>
        <w:rPr>
          <w:b/>
        </w:rPr>
        <w:t xml:space="preserve">Phoebe: </w:t>
      </w:r>
      <w:r>
        <w:t>You know, it's a lot less surprising to do that after I've buz</w:t>
      </w:r>
      <w:r>
        <w:t>zed you into the building.</w:t>
      </w:r>
    </w:p>
    <w:p w:rsidR="00000000" w:rsidRDefault="004E651F">
      <w:r>
        <w:rPr>
          <w:b/>
        </w:rPr>
        <w:t xml:space="preserve">Monica: </w:t>
      </w:r>
      <w:r>
        <w:t>So Phoebe, why are there men's shoes by the door.</w:t>
      </w:r>
    </w:p>
    <w:p w:rsidR="00000000" w:rsidRDefault="004E651F">
      <w:r>
        <w:rPr>
          <w:b/>
        </w:rPr>
        <w:t xml:space="preserve">Phoebe: </w:t>
      </w:r>
      <w:r>
        <w:t>Those are my shoes.</w:t>
      </w:r>
    </w:p>
    <w:p w:rsidR="00000000" w:rsidRDefault="004E651F">
      <w:r>
        <w:rPr>
          <w:b/>
        </w:rPr>
        <w:t xml:space="preserve">Monica: </w:t>
      </w:r>
      <w:r>
        <w:t>Oh, when you get over this breakup we need to go shopping.</w:t>
      </w:r>
    </w:p>
    <w:p w:rsidR="00000000" w:rsidRDefault="004E651F">
      <w:r>
        <w:rPr>
          <w:b/>
        </w:rPr>
        <w:t xml:space="preserve">Phoebe: </w:t>
      </w:r>
      <w:r>
        <w:t xml:space="preserve">Monica, I really appreciate you checking in on me, but I'm actually </w:t>
      </w:r>
      <w:r>
        <w:t>feeling a lot better. Yeah, I just kinda want to be alone right now.</w:t>
      </w:r>
    </w:p>
    <w:p w:rsidR="00000000" w:rsidRDefault="004E651F">
      <w:r>
        <w:rPr>
          <w:i/>
        </w:rPr>
        <w:t>(Someone knocks on the door)</w:t>
      </w:r>
    </w:p>
    <w:p w:rsidR="00000000" w:rsidRDefault="004E651F">
      <w:r>
        <w:rPr>
          <w:b/>
        </w:rPr>
        <w:t xml:space="preserve">Monica: </w:t>
      </w:r>
      <w:r>
        <w:t xml:space="preserve">Who's that? </w:t>
      </w:r>
      <w:r>
        <w:rPr>
          <w:i/>
        </w:rPr>
        <w:t>(goes to open door)</w:t>
      </w:r>
    </w:p>
    <w:p w:rsidR="00000000" w:rsidRDefault="004E651F">
      <w:r>
        <w:rPr>
          <w:b/>
        </w:rPr>
        <w:t xml:space="preserve">Phoebe: </w:t>
      </w:r>
      <w:r>
        <w:t>I ordered Chinese food.</w:t>
      </w:r>
    </w:p>
    <w:p w:rsidR="00000000" w:rsidRDefault="004E651F">
      <w:r>
        <w:rPr>
          <w:i/>
        </w:rPr>
        <w:t>(Monica opens the door and Mike is standing at the doorway)</w:t>
      </w:r>
    </w:p>
    <w:p w:rsidR="00000000" w:rsidRDefault="004E651F">
      <w:r>
        <w:rPr>
          <w:b/>
        </w:rPr>
        <w:t xml:space="preserve">Phoebe: </w:t>
      </w:r>
      <w:r>
        <w:t>What are the chanc</w:t>
      </w:r>
      <w:r>
        <w:t>es? 1 billion Chinese people and they send Mike!?</w:t>
      </w:r>
    </w:p>
    <w:p w:rsidR="00000000" w:rsidRDefault="004E651F">
      <w:r>
        <w:rPr>
          <w:b/>
        </w:rPr>
        <w:t xml:space="preserve">Monica: </w:t>
      </w:r>
      <w:r>
        <w:rPr>
          <w:i/>
        </w:rPr>
        <w:t>(To Mike)</w:t>
      </w:r>
      <w:r>
        <w:t xml:space="preserve"> What are you doing here?</w:t>
      </w:r>
    </w:p>
    <w:p w:rsidR="00000000" w:rsidRDefault="004E651F">
      <w:r>
        <w:rPr>
          <w:b/>
        </w:rPr>
        <w:t xml:space="preserve">Mike: </w:t>
      </w:r>
      <w:r>
        <w:t>Phoebe called me.</w:t>
      </w:r>
    </w:p>
    <w:p w:rsidR="00000000" w:rsidRDefault="004E651F">
      <w:r>
        <w:rPr>
          <w:b/>
        </w:rPr>
        <w:t xml:space="preserve">Monica: </w:t>
      </w:r>
      <w:r>
        <w:t>Phoebe!</w:t>
      </w:r>
    </w:p>
    <w:p w:rsidR="00000000" w:rsidRDefault="004E651F">
      <w:r>
        <w:rPr>
          <w:b/>
        </w:rPr>
        <w:t xml:space="preserve">Phoebe: </w:t>
      </w:r>
      <w:r>
        <w:t>I'm sorry, I broke down... I wanted to see him.</w:t>
      </w:r>
    </w:p>
    <w:p w:rsidR="00000000" w:rsidRDefault="004E651F">
      <w:r>
        <w:rPr>
          <w:b/>
        </w:rPr>
        <w:t xml:space="preserve">Monica: </w:t>
      </w:r>
      <w:r>
        <w:t>Damnit Phoebe! How did you even call him?</w:t>
      </w:r>
    </w:p>
    <w:p w:rsidR="00000000" w:rsidRDefault="004E651F">
      <w:r>
        <w:rPr>
          <w:b/>
        </w:rPr>
        <w:t xml:space="preserve">Phoebe: </w:t>
      </w:r>
      <w:r>
        <w:t xml:space="preserve">There is </w:t>
      </w:r>
      <w:r>
        <w:t xml:space="preserve">a speakerphone on the base unit... </w:t>
      </w:r>
    </w:p>
    <w:p w:rsidR="00000000" w:rsidRDefault="004E651F">
      <w:r>
        <w:rPr>
          <w:b/>
        </w:rPr>
        <w:t xml:space="preserve">Monica: </w:t>
      </w:r>
      <w:r>
        <w:t>Base Unit! Think Monica! Think!</w:t>
      </w:r>
    </w:p>
    <w:p w:rsidR="00000000" w:rsidRDefault="004E651F">
      <w:r>
        <w:rPr>
          <w:b/>
        </w:rPr>
        <w:t xml:space="preserve">Mike: </w:t>
      </w:r>
      <w:r>
        <w:t xml:space="preserve">Look, if I wanna see Phoebe and she wants to see... </w:t>
      </w:r>
    </w:p>
    <w:p w:rsidR="00000000" w:rsidRDefault="004E651F">
      <w:r>
        <w:rPr>
          <w:b/>
        </w:rPr>
        <w:t xml:space="preserve">Monica: </w:t>
      </w:r>
      <w:r>
        <w:rPr>
          <w:i/>
        </w:rPr>
        <w:t>(to Mike)</w:t>
      </w:r>
      <w:r>
        <w:t xml:space="preserve"> This doesn't concern you!!</w:t>
      </w:r>
    </w:p>
    <w:p w:rsidR="00000000" w:rsidRDefault="004E651F">
      <w:r>
        <w:rPr>
          <w:b/>
        </w:rPr>
        <w:t xml:space="preserve">Mike: </w:t>
      </w:r>
      <w:r>
        <w:t>Oh! Sorry, I guess I was thrown off by the mention of my name!</w:t>
      </w:r>
    </w:p>
    <w:p w:rsidR="00000000" w:rsidRDefault="004E651F">
      <w:r>
        <w:rPr>
          <w:b/>
        </w:rPr>
        <w:t>Monica:</w:t>
      </w:r>
      <w:r>
        <w:rPr>
          <w:b/>
        </w:rPr>
        <w:t xml:space="preserve"> </w:t>
      </w:r>
      <w:r>
        <w:t>Look, guys, you can't do this, it's just going to make getting over each other, that much harder.</w:t>
      </w:r>
    </w:p>
    <w:p w:rsidR="00000000" w:rsidRDefault="004E651F">
      <w:r>
        <w:rPr>
          <w:b/>
        </w:rPr>
        <w:t xml:space="preserve">Phoebe: </w:t>
      </w:r>
      <w:r>
        <w:t>Not if nothing happens. Why can't... why can't we just hang out as friends?</w:t>
      </w:r>
    </w:p>
    <w:p w:rsidR="00000000" w:rsidRDefault="004E651F">
      <w:r>
        <w:rPr>
          <w:b/>
        </w:rPr>
        <w:t xml:space="preserve">Monica: </w:t>
      </w:r>
      <w:r>
        <w:t>Sure! If you're just gonna hang out as friends, then maybe I'll j</w:t>
      </w:r>
      <w:r>
        <w:t xml:space="preserve">oin ya. You know, I'm your friend </w:t>
      </w:r>
      <w:r>
        <w:rPr>
          <w:i/>
        </w:rPr>
        <w:t>(to Phoebe)</w:t>
      </w:r>
      <w:r>
        <w:t xml:space="preserve"> and Mike's friend </w:t>
      </w:r>
      <w:r>
        <w:rPr>
          <w:i/>
        </w:rPr>
        <w:t>(Mike is sceptical)</w:t>
      </w:r>
      <w:r>
        <w:t>.</w:t>
      </w:r>
    </w:p>
    <w:p w:rsidR="00000000" w:rsidRDefault="004E651F">
      <w:r>
        <w:rPr>
          <w:b/>
        </w:rPr>
        <w:t xml:space="preserve">Phoebe: </w:t>
      </w:r>
      <w:r>
        <w:t>Sit down.</w:t>
      </w:r>
    </w:p>
    <w:p w:rsidR="00000000" w:rsidRDefault="004E651F">
      <w:r>
        <w:rPr>
          <w:i/>
        </w:rPr>
        <w:t>(Phoebe and Mike sit next to each other)</w:t>
      </w:r>
    </w:p>
    <w:p w:rsidR="00000000" w:rsidRDefault="004E651F">
      <w:r>
        <w:rPr>
          <w:b/>
        </w:rPr>
        <w:t xml:space="preserve">Monica: </w:t>
      </w:r>
      <w:r>
        <w:t xml:space="preserve">Oh wow wow wow!! Make room for your friend! </w:t>
      </w:r>
      <w:r>
        <w:rPr>
          <w:i/>
        </w:rPr>
        <w:t>(sits herself down between them)</w:t>
      </w:r>
    </w:p>
    <w:p w:rsidR="00000000" w:rsidRDefault="004E651F">
      <w:r>
        <w:rPr>
          <w:b/>
        </w:rPr>
        <w:t xml:space="preserve">Mike: </w:t>
      </w:r>
      <w:r>
        <w:rPr>
          <w:i/>
        </w:rPr>
        <w:t>(to Phoebe)</w:t>
      </w:r>
      <w:r>
        <w:t xml:space="preserve"> So how've</w:t>
      </w:r>
      <w:r>
        <w:t xml:space="preserve"> you been?</w:t>
      </w:r>
    </w:p>
    <w:p w:rsidR="00000000" w:rsidRDefault="004E651F">
      <w:r>
        <w:rPr>
          <w:b/>
        </w:rPr>
        <w:t xml:space="preserve">Monica: </w:t>
      </w:r>
      <w:r>
        <w:t>I've been pretty good!</w:t>
      </w:r>
    </w:p>
    <w:p w:rsidR="00000000" w:rsidRDefault="004E651F">
      <w:r>
        <w:rPr>
          <w:b/>
        </w:rPr>
        <w:t xml:space="preserve">Mike: </w:t>
      </w:r>
      <w:r>
        <w:rPr>
          <w:i/>
        </w:rPr>
        <w:t>(to Phoebe)</w:t>
      </w:r>
      <w:r>
        <w:t xml:space="preserve"> You look really beautiful.</w:t>
      </w:r>
    </w:p>
    <w:p w:rsidR="00000000" w:rsidRDefault="004E651F">
      <w:r>
        <w:rPr>
          <w:b/>
        </w:rPr>
        <w:t xml:space="preserve">Phoebe: </w:t>
      </w:r>
      <w:r>
        <w:t>Thanks, you look good too.</w:t>
      </w:r>
    </w:p>
    <w:p w:rsidR="00000000" w:rsidRDefault="004E651F">
      <w:r>
        <w:rPr>
          <w:b/>
        </w:rPr>
        <w:t xml:space="preserve">Monica: </w:t>
      </w:r>
      <w:r>
        <w:t>Oh no no no no... this is dangerous territory. Keep it clean!</w:t>
      </w:r>
    </w:p>
    <w:p w:rsidR="00000000" w:rsidRDefault="004E651F">
      <w:r>
        <w:rPr>
          <w:b/>
        </w:rPr>
        <w:t xml:space="preserve">Phoebe: </w:t>
      </w:r>
      <w:r>
        <w:t>So how's the piano playing going?</w:t>
      </w:r>
    </w:p>
    <w:p w:rsidR="00000000" w:rsidRDefault="004E651F">
      <w:r>
        <w:rPr>
          <w:b/>
        </w:rPr>
        <w:t xml:space="preserve">Mike: </w:t>
      </w:r>
      <w:r>
        <w:t>Actually I've be</w:t>
      </w:r>
      <w:r>
        <w:t>en playing a lot of love songs lately. I've missed you.</w:t>
      </w:r>
    </w:p>
    <w:p w:rsidR="00000000" w:rsidRDefault="004E651F">
      <w:r>
        <w:rPr>
          <w:b/>
        </w:rPr>
        <w:t xml:space="preserve">Phoebe: </w:t>
      </w:r>
      <w:r>
        <w:t>I've missed you too.</w:t>
      </w:r>
    </w:p>
    <w:p w:rsidR="00000000" w:rsidRDefault="004E651F">
      <w:r>
        <w:rPr>
          <w:i/>
        </w:rPr>
        <w:t>(Silence)</w:t>
      </w:r>
    </w:p>
    <w:p w:rsidR="00000000" w:rsidRDefault="004E651F">
      <w:r>
        <w:rPr>
          <w:b/>
        </w:rPr>
        <w:t xml:space="preserve">Monica: </w:t>
      </w:r>
      <w:r>
        <w:t>You know, on the way over here, I saw this drunk guy throw up. And then a pigeon ate it!</w:t>
      </w:r>
    </w:p>
    <w:p w:rsidR="00000000" w:rsidRDefault="004E651F">
      <w:pPr>
        <w:rPr>
          <w:b/>
        </w:rPr>
      </w:pPr>
      <w:r>
        <w:rPr>
          <w:b/>
        </w:rPr>
        <w:t xml:space="preserve">[Scene: Ross's Apartment: Ross is doing something on his laptop </w:t>
      </w:r>
      <w:r>
        <w:rPr>
          <w:b/>
        </w:rPr>
        <w:t>when Chandler walks in]</w:t>
      </w:r>
    </w:p>
    <w:p w:rsidR="00000000" w:rsidRDefault="004E651F">
      <w:r>
        <w:rPr>
          <w:b/>
        </w:rPr>
        <w:t xml:space="preserve">Chandler: </w:t>
      </w:r>
      <w:r>
        <w:t xml:space="preserve">Hey, Ross, I just wanted to apologize... </w:t>
      </w:r>
      <w:r>
        <w:rPr>
          <w:i/>
        </w:rPr>
        <w:t>(</w:t>
      </w:r>
      <w:r>
        <w:rPr>
          <w:i/>
        </w:rPr>
        <w:softHyphen/>
        <w:t>looks at laptop screen)</w:t>
      </w:r>
      <w:r>
        <w:t>..don't tell me you actually made those gay pictures of me?</w:t>
      </w:r>
    </w:p>
    <w:p w:rsidR="00000000" w:rsidRDefault="004E651F">
      <w:r>
        <w:rPr>
          <w:b/>
        </w:rPr>
        <w:t xml:space="preserve">Ross: </w:t>
      </w:r>
      <w:r>
        <w:t xml:space="preserve">uhu uhu, check this out. </w:t>
      </w:r>
      <w:r>
        <w:rPr>
          <w:i/>
        </w:rPr>
        <w:t>(Chandler sits down and looks at laptop screen)</w:t>
      </w:r>
    </w:p>
    <w:p w:rsidR="00000000" w:rsidRDefault="004E651F">
      <w:r>
        <w:rPr>
          <w:b/>
        </w:rPr>
        <w:t xml:space="preserve">Chandler: </w:t>
      </w:r>
      <w:r>
        <w:t>Huh! So</w:t>
      </w:r>
      <w:r>
        <w:t xml:space="preserve"> that's what I would look like if I worked out... and was being serviced by a policeman. You're not actually going to send these out are ya?</w:t>
      </w:r>
    </w:p>
    <w:p w:rsidR="00000000" w:rsidRDefault="004E651F">
      <w:r>
        <w:rPr>
          <w:b/>
        </w:rPr>
        <w:t xml:space="preserve">Ross: </w:t>
      </w:r>
      <w:r>
        <w:t>Eh..actually no, I don't need to because your little "Ross is dead" joke didn't work, ok, there were no respo</w:t>
      </w:r>
      <w:r>
        <w:t xml:space="preserve">nses. Nobody posted anything on the website, nobody called my parents, so the joke my friend is on you. Nobody called, nobody wrote anything, nobody cares that I'm dead. </w:t>
      </w:r>
      <w:r>
        <w:rPr>
          <w:i/>
        </w:rPr>
        <w:t>(silence)</w:t>
      </w:r>
      <w:r>
        <w:t xml:space="preserve"> Oh my God! Nobody cares that I'm dead!?</w:t>
      </w:r>
    </w:p>
    <w:p w:rsidR="00000000" w:rsidRDefault="004E651F">
      <w:r>
        <w:rPr>
          <w:b/>
        </w:rPr>
        <w:t xml:space="preserve">Chandler: </w:t>
      </w:r>
      <w:r>
        <w:t>No, come on, you know that</w:t>
      </w:r>
      <w:r>
        <w:t>'s not true.</w:t>
      </w:r>
    </w:p>
    <w:p w:rsidR="00000000" w:rsidRDefault="004E651F">
      <w:r>
        <w:rPr>
          <w:b/>
        </w:rPr>
        <w:t xml:space="preserve">Ross: </w:t>
      </w:r>
      <w:r>
        <w:t>What are you talking about? You get sixty responses just for coming out of the closet! I didn't get one response! And I'm dead!</w:t>
      </w:r>
    </w:p>
    <w:p w:rsidR="00000000" w:rsidRDefault="004E651F">
      <w:r>
        <w:rPr>
          <w:b/>
        </w:rPr>
        <w:t xml:space="preserve">Chandler: </w:t>
      </w:r>
      <w:r>
        <w:t>Well, the gay community is a lot more vocal than the dead community.</w:t>
      </w:r>
    </w:p>
    <w:p w:rsidR="00000000" w:rsidRDefault="004E651F">
      <w:r>
        <w:rPr>
          <w:b/>
        </w:rPr>
        <w:t xml:space="preserve">Ross: </w:t>
      </w:r>
      <w:r>
        <w:t>I can't believe this. No</w:t>
      </w:r>
      <w:r>
        <w:t xml:space="preserve">t even my geology lab partner? And I carried that guy! </w:t>
      </w:r>
      <w:r>
        <w:rPr>
          <w:i/>
        </w:rPr>
        <w:t>(gets up from his sofa)</w:t>
      </w:r>
    </w:p>
    <w:p w:rsidR="00000000" w:rsidRDefault="004E651F">
      <w:r>
        <w:rPr>
          <w:b/>
        </w:rPr>
        <w:t xml:space="preserve">Chandler: </w:t>
      </w:r>
      <w:r>
        <w:t xml:space="preserve">Alright look, let's think about this, ok, do you really think that people are gonna stir up your family at this tragic time? That people are gonna post condolences on </w:t>
      </w:r>
      <w:r>
        <w:t>a website? This is not about people not caring that you're dead .This is about people not having a decent outlet for their grief.</w:t>
      </w:r>
    </w:p>
    <w:p w:rsidR="00000000" w:rsidRDefault="004E651F">
      <w:r>
        <w:rPr>
          <w:b/>
        </w:rPr>
        <w:t xml:space="preserve">Ross: </w:t>
      </w:r>
      <w:r>
        <w:t>You're right. There isn't a decent outlet.</w:t>
      </w:r>
    </w:p>
    <w:p w:rsidR="00000000" w:rsidRDefault="004E651F">
      <w:r>
        <w:rPr>
          <w:b/>
        </w:rPr>
        <w:t xml:space="preserve">Chandler: </w:t>
      </w:r>
      <w:r>
        <w:t>Right, I mean, come on, I'm sure that if you had a funeral or a mem</w:t>
      </w:r>
      <w:r>
        <w:t>orial service, tons of people would come.</w:t>
      </w:r>
    </w:p>
    <w:p w:rsidR="00000000" w:rsidRDefault="004E651F">
      <w:r>
        <w:rPr>
          <w:b/>
        </w:rPr>
        <w:t xml:space="preserve">Ross: </w:t>
      </w:r>
      <w:r>
        <w:t xml:space="preserve">Exactly!! </w:t>
      </w:r>
      <w:r>
        <w:rPr>
          <w:i/>
        </w:rPr>
        <w:t>(sits back down at his laptop and starts typing)</w:t>
      </w:r>
    </w:p>
    <w:p w:rsidR="00000000" w:rsidRDefault="004E651F">
      <w:r>
        <w:rPr>
          <w:b/>
        </w:rPr>
        <w:t xml:space="preserve">Chandler: </w:t>
      </w:r>
      <w:r>
        <w:t xml:space="preserve">Ross, what're you... what're you... what are you doing? </w:t>
      </w:r>
      <w:r>
        <w:rPr>
          <w:i/>
        </w:rPr>
        <w:t>(looks at laptop screen)</w:t>
      </w:r>
      <w:r>
        <w:t>You're having a memorial service for yourself!?</w:t>
      </w:r>
    </w:p>
    <w:p w:rsidR="00000000" w:rsidRDefault="004E651F">
      <w:r>
        <w:rPr>
          <w:b/>
        </w:rPr>
        <w:t xml:space="preserve">Ross: </w:t>
      </w:r>
      <w:r>
        <w:t>No! T</w:t>
      </w:r>
      <w:r>
        <w:t>hat would be stupid! You're having it for me!</w:t>
      </w:r>
    </w:p>
    <w:p w:rsidR="00000000" w:rsidRDefault="004E651F">
      <w:r>
        <w:rPr>
          <w:b/>
        </w:rPr>
        <w:t xml:space="preserve">Chandler: </w:t>
      </w:r>
      <w:r>
        <w:t>Ross, don't press send, don't press se... !</w:t>
      </w:r>
    </w:p>
    <w:p w:rsidR="00000000" w:rsidRDefault="004E651F">
      <w:r>
        <w:rPr>
          <w:b/>
        </w:rPr>
        <w:t xml:space="preserve">Ross: </w:t>
      </w:r>
      <w:r>
        <w:t xml:space="preserve">oh, too late, too late! It's sent... oops sorry and so is the picture of you and the police man... </w:t>
      </w:r>
    </w:p>
    <w:p w:rsidR="00000000" w:rsidRDefault="004E651F">
      <w:pPr>
        <w:rPr>
          <w:b/>
        </w:rPr>
      </w:pPr>
      <w:r>
        <w:rPr>
          <w:b/>
        </w:rPr>
        <w:t>[Scene: Joey's room: Joey is sitting on his bed re</w:t>
      </w:r>
      <w:r>
        <w:rPr>
          <w:b/>
        </w:rPr>
        <w:t>ading DooL transcript when Rachel walks in]</w:t>
      </w:r>
    </w:p>
    <w:p w:rsidR="00000000" w:rsidRDefault="004E651F">
      <w:r>
        <w:rPr>
          <w:b/>
        </w:rPr>
        <w:t xml:space="preserve">Rachel: </w:t>
      </w:r>
      <w:r>
        <w:t>I'm trying to put Emma down for a nap, have you seen Hugsy?</w:t>
      </w:r>
    </w:p>
    <w:p w:rsidR="00000000" w:rsidRDefault="004E651F">
      <w:r>
        <w:rPr>
          <w:b/>
        </w:rPr>
        <w:t xml:space="preserve">Joey: </w:t>
      </w:r>
      <w:r>
        <w:t>Original or crappy?</w:t>
      </w:r>
    </w:p>
    <w:p w:rsidR="00000000" w:rsidRDefault="004E651F">
      <w:r>
        <w:rPr>
          <w:b/>
        </w:rPr>
        <w:t xml:space="preserve">Rachel: </w:t>
      </w:r>
      <w:r>
        <w:t>Original.</w:t>
      </w:r>
    </w:p>
    <w:p w:rsidR="00000000" w:rsidRDefault="004E651F">
      <w:r>
        <w:rPr>
          <w:b/>
        </w:rPr>
        <w:t xml:space="preserve">Joey: </w:t>
      </w:r>
      <w:r>
        <w:t>No, sorry haven't seen him.</w:t>
      </w:r>
    </w:p>
    <w:p w:rsidR="00000000" w:rsidRDefault="004E651F">
      <w:r>
        <w:rPr>
          <w:b/>
        </w:rPr>
        <w:t xml:space="preserve">Rachel: </w:t>
      </w:r>
      <w:r>
        <w:t>Then what's that big lump under your covers?</w:t>
      </w:r>
    </w:p>
    <w:p w:rsidR="00000000" w:rsidRDefault="004E651F">
      <w:r>
        <w:rPr>
          <w:b/>
        </w:rPr>
        <w:t xml:space="preserve">Joey: </w:t>
      </w:r>
      <w:r>
        <w:t>It's Mo</w:t>
      </w:r>
      <w:r>
        <w:t>nica, ok?</w:t>
      </w:r>
    </w:p>
    <w:p w:rsidR="00000000" w:rsidRDefault="004E651F">
      <w:r>
        <w:rPr>
          <w:b/>
        </w:rPr>
        <w:t xml:space="preserve">Rachel: </w:t>
      </w:r>
      <w:r>
        <w:t>That's not Monica!</w:t>
      </w:r>
    </w:p>
    <w:p w:rsidR="00000000" w:rsidRDefault="004E651F">
      <w:r>
        <w:rPr>
          <w:b/>
        </w:rPr>
        <w:t xml:space="preserve">Joey: </w:t>
      </w:r>
      <w:r>
        <w:t>Alright!! Fine! It's original Hugsy! No, now I know that Emma wants him but he's mine and I need him..</w:t>
      </w:r>
    </w:p>
    <w:p w:rsidR="00000000" w:rsidRDefault="004E651F">
      <w:r>
        <w:rPr>
          <w:b/>
        </w:rPr>
        <w:t xml:space="preserve">Rachel: </w:t>
      </w:r>
      <w:r>
        <w:rPr>
          <w:i/>
        </w:rPr>
        <w:t>(to herself)</w:t>
      </w:r>
      <w:r>
        <w:t xml:space="preserve"> Oh God.</w:t>
      </w:r>
    </w:p>
    <w:p w:rsidR="00000000" w:rsidRDefault="004E651F">
      <w:r>
        <w:rPr>
          <w:b/>
        </w:rPr>
        <w:t xml:space="preserve">Joey: </w:t>
      </w:r>
      <w:r>
        <w:t>... she's being unreasonable!</w:t>
      </w:r>
    </w:p>
    <w:p w:rsidR="00000000" w:rsidRDefault="004E651F">
      <w:r>
        <w:rPr>
          <w:b/>
        </w:rPr>
        <w:t xml:space="preserve">Rachel: </w:t>
      </w:r>
      <w:r>
        <w:rPr>
          <w:i/>
        </w:rPr>
        <w:t>(yelling)</w:t>
      </w:r>
      <w:r>
        <w:t xml:space="preserve"> Joey, there is a reason tha</w:t>
      </w:r>
      <w:r>
        <w:t xml:space="preserve">t Emma loves that stupid penguin so much </w:t>
      </w:r>
      <w:r>
        <w:rPr>
          <w:i/>
        </w:rPr>
        <w:t>(Joey covers Hugsy's ears)</w:t>
      </w:r>
      <w:r>
        <w:t xml:space="preserve"> Oh don't cover its ears! </w:t>
      </w:r>
      <w:r>
        <w:rPr>
          <w:i/>
        </w:rPr>
        <w:t>(stops yelling)</w:t>
      </w:r>
      <w:r>
        <w:t xml:space="preserve"> It's because it reminds her of her uncle Joey!</w:t>
      </w:r>
    </w:p>
    <w:p w:rsidR="00000000" w:rsidRDefault="004E651F">
      <w:r>
        <w:rPr>
          <w:b/>
        </w:rPr>
        <w:t xml:space="preserve">Joey: </w:t>
      </w:r>
      <w:r>
        <w:t>It does?</w:t>
      </w:r>
    </w:p>
    <w:p w:rsidR="00000000" w:rsidRDefault="004E651F">
      <w:r>
        <w:rPr>
          <w:b/>
        </w:rPr>
        <w:t xml:space="preserve">Rachel: </w:t>
      </w:r>
      <w:r>
        <w:t>Yeah! And she's comforted by him because she loves her uncle Joey so much.</w:t>
      </w:r>
    </w:p>
    <w:p w:rsidR="00000000" w:rsidRDefault="004E651F">
      <w:r>
        <w:rPr>
          <w:b/>
        </w:rPr>
        <w:t>Jo</w:t>
      </w:r>
      <w:r>
        <w:rPr>
          <w:b/>
        </w:rPr>
        <w:t xml:space="preserve">ey: </w:t>
      </w:r>
      <w:r>
        <w:t>Really? She... she loves me?</w:t>
      </w:r>
    </w:p>
    <w:p w:rsidR="00000000" w:rsidRDefault="004E651F">
      <w:r>
        <w:rPr>
          <w:b/>
        </w:rPr>
        <w:t xml:space="preserve">Rachel: </w:t>
      </w:r>
      <w:r>
        <w:t xml:space="preserve">Oh yeah! But you know what? If you need Hugsy, don't worry. Emma will totally understand. I won't... but whatever </w:t>
      </w:r>
      <w:r>
        <w:rPr>
          <w:i/>
        </w:rPr>
        <w:t>(She leaves the room)</w:t>
      </w:r>
      <w:r>
        <w:t>.</w:t>
      </w:r>
    </w:p>
    <w:p w:rsidR="00000000" w:rsidRDefault="004E651F">
      <w:r>
        <w:rPr>
          <w:b/>
        </w:rPr>
        <w:t xml:space="preserve">Joey: </w:t>
      </w:r>
      <w:r>
        <w:t>Ok, wait wait wait wait a minute wait a minute, I mean Rach, I mean if i</w:t>
      </w:r>
      <w:r>
        <w:t>f... . If Hugsy means that much to Emma then... well she can have him.</w:t>
      </w:r>
    </w:p>
    <w:p w:rsidR="00000000" w:rsidRDefault="004E651F">
      <w:r>
        <w:rPr>
          <w:b/>
        </w:rPr>
        <w:t xml:space="preserve">Rachel: </w:t>
      </w:r>
      <w:r>
        <w:t xml:space="preserve">Oooh... you're sweet, I knew uncle Joey would step up. </w:t>
      </w:r>
      <w:r>
        <w:rPr>
          <w:i/>
        </w:rPr>
        <w:t>(Turns to face Emma in the the playpen)</w:t>
      </w:r>
      <w:r>
        <w:t xml:space="preserve"> Look Emma, look who's baaack!</w:t>
      </w:r>
    </w:p>
    <w:p w:rsidR="00000000" w:rsidRDefault="004E651F">
      <w:r>
        <w:rPr>
          <w:b/>
        </w:rPr>
        <w:t xml:space="preserve">Joey: </w:t>
      </w:r>
      <w:r>
        <w:t>Look forget it forget it... I can't do it.</w:t>
      </w:r>
    </w:p>
    <w:p w:rsidR="00000000" w:rsidRDefault="004E651F">
      <w:r>
        <w:rPr>
          <w:b/>
        </w:rPr>
        <w:t>Rac</w:t>
      </w:r>
      <w:r>
        <w:rPr>
          <w:b/>
        </w:rPr>
        <w:t xml:space="preserve">hel: </w:t>
      </w:r>
      <w:r>
        <w:t>Are you gonna... you're going to take Hugsy away from a little child?</w:t>
      </w:r>
    </w:p>
    <w:p w:rsidR="00000000" w:rsidRDefault="004E651F">
      <w:r>
        <w:rPr>
          <w:b/>
        </w:rPr>
        <w:t xml:space="preserve">Joey: </w:t>
      </w:r>
      <w:r>
        <w:t>How do you think I got him in the first place?</w:t>
      </w:r>
    </w:p>
    <w:p w:rsidR="00000000" w:rsidRDefault="004E651F">
      <w:pPr>
        <w:rPr>
          <w:b/>
        </w:rPr>
      </w:pPr>
      <w:r>
        <w:rPr>
          <w:b/>
        </w:rPr>
        <w:t>[Scene: Phoebe's apartment: Phoebe, Monica and Mike sitting on the couch]</w:t>
      </w:r>
    </w:p>
    <w:p w:rsidR="00000000" w:rsidRDefault="004E651F">
      <w:r>
        <w:rPr>
          <w:i/>
        </w:rPr>
        <w:t>(Monica is getting up from the couch)</w:t>
      </w:r>
    </w:p>
    <w:p w:rsidR="00000000" w:rsidRDefault="004E651F">
      <w:r>
        <w:rPr>
          <w:b/>
        </w:rPr>
        <w:t xml:space="preserve">Monica: </w:t>
      </w:r>
      <w:r>
        <w:t xml:space="preserve">Alright </w:t>
      </w:r>
      <w:r>
        <w:t>you two, I'm gonna go to the bathroom. Now I don't want anything going on while I'm gone. Here's a few things you can discuss: mucus, fungus and the idea of me and Ross doing it.</w:t>
      </w:r>
    </w:p>
    <w:p w:rsidR="00000000" w:rsidRDefault="004E651F">
      <w:r>
        <w:rPr>
          <w:b/>
        </w:rPr>
        <w:t xml:space="preserve">Mike: </w:t>
      </w:r>
      <w:r>
        <w:t>I've missed you so much! No, I'm not gonna ask you to get back together</w:t>
      </w:r>
      <w:r>
        <w:t xml:space="preserve"> because I know we want different things, but just to be with you one more night.</w:t>
      </w:r>
    </w:p>
    <w:p w:rsidR="00000000" w:rsidRDefault="004E651F">
      <w:r>
        <w:rPr>
          <w:b/>
        </w:rPr>
        <w:t xml:space="preserve">Phoebe: </w:t>
      </w:r>
      <w:r>
        <w:t>I know, I want that too, but IS that going to make it too hard?</w:t>
      </w:r>
    </w:p>
    <w:p w:rsidR="00000000" w:rsidRDefault="004E651F">
      <w:r>
        <w:rPr>
          <w:b/>
        </w:rPr>
        <w:t xml:space="preserve">Mike: </w:t>
      </w:r>
      <w:r>
        <w:t xml:space="preserve">It can't be any harder than this... I mean, If I had known the last time I saw you would be the </w:t>
      </w:r>
      <w:r>
        <w:t>last time, I... I would have stopped to memorize your face, the way you move, everything about you. If I had known the last time I kissed you would have been the last time... I never would have stopped.</w:t>
      </w:r>
    </w:p>
    <w:p w:rsidR="00000000" w:rsidRDefault="004E651F">
      <w:r>
        <w:rPr>
          <w:b/>
        </w:rPr>
        <w:t xml:space="preserve">Monica: </w:t>
      </w:r>
      <w:r>
        <w:rPr>
          <w:i/>
        </w:rPr>
        <w:t>(running back into the room)</w:t>
      </w:r>
      <w:r>
        <w:t xml:space="preserve"> Kiss him, you fo</w:t>
      </w:r>
      <w:r>
        <w:t>ol!!</w:t>
      </w:r>
    </w:p>
    <w:p w:rsidR="00000000" w:rsidRDefault="004E651F">
      <w:r>
        <w:rPr>
          <w:b/>
        </w:rPr>
        <w:t xml:space="preserve">Phoebe: </w:t>
      </w:r>
      <w:r>
        <w:t>What?</w:t>
      </w:r>
    </w:p>
    <w:p w:rsidR="00000000" w:rsidRDefault="004E651F">
      <w:r>
        <w:rPr>
          <w:b/>
        </w:rPr>
        <w:t xml:space="preserve">Monica: </w:t>
      </w:r>
      <w:r>
        <w:t>Didn't you hear that speech? If you don't kiss him then I will!</w:t>
      </w:r>
    </w:p>
    <w:p w:rsidR="00000000" w:rsidRDefault="004E651F">
      <w:r>
        <w:rPr>
          <w:b/>
        </w:rPr>
        <w:t xml:space="preserve">Phoebe: </w:t>
      </w:r>
      <w:r>
        <w:t xml:space="preserve">Oh, I missed you so much! </w:t>
      </w:r>
      <w:r>
        <w:rPr>
          <w:i/>
        </w:rPr>
        <w:t>(she kisses Mike)</w:t>
      </w:r>
    </w:p>
    <w:p w:rsidR="00000000" w:rsidRDefault="004E651F">
      <w:r>
        <w:rPr>
          <w:b/>
        </w:rPr>
        <w:t xml:space="preserve">Strange man: </w:t>
      </w:r>
      <w:r>
        <w:rPr>
          <w:i/>
        </w:rPr>
        <w:t>(he bounds into the house)</w:t>
      </w:r>
      <w:r>
        <w:t xml:space="preserve"> I knew you'd be here!</w:t>
      </w:r>
    </w:p>
    <w:p w:rsidR="00000000" w:rsidRDefault="004E651F">
      <w:r>
        <w:rPr>
          <w:b/>
        </w:rPr>
        <w:t xml:space="preserve">Mike: </w:t>
      </w:r>
      <w:r>
        <w:t>Oh, crap!</w:t>
      </w:r>
    </w:p>
    <w:p w:rsidR="00000000" w:rsidRDefault="004E651F">
      <w:r>
        <w:rPr>
          <w:b/>
        </w:rPr>
        <w:t xml:space="preserve">Phoebe: </w:t>
      </w:r>
      <w:r>
        <w:t>Who is this?</w:t>
      </w:r>
    </w:p>
    <w:p w:rsidR="00000000" w:rsidRDefault="004E651F">
      <w:r>
        <w:rPr>
          <w:b/>
        </w:rPr>
        <w:t xml:space="preserve">Mike: </w:t>
      </w:r>
      <w:r>
        <w:t>My frien</w:t>
      </w:r>
      <w:r>
        <w:t>d Manny. I asked him to keep me away from you.</w:t>
      </w:r>
    </w:p>
    <w:p w:rsidR="00000000" w:rsidRDefault="004E651F">
      <w:r>
        <w:rPr>
          <w:b/>
        </w:rPr>
        <w:t xml:space="preserve">Monica: </w:t>
      </w:r>
      <w:r>
        <w:t>Hi, that's what I'm doing for Phoebe!</w:t>
      </w:r>
    </w:p>
    <w:p w:rsidR="00000000" w:rsidRDefault="004E651F">
      <w:r>
        <w:rPr>
          <w:b/>
        </w:rPr>
        <w:t xml:space="preserve">Manny: </w:t>
      </w:r>
      <w:r>
        <w:t>Well, you are not doing a very good job!</w:t>
      </w:r>
    </w:p>
    <w:p w:rsidR="00000000" w:rsidRDefault="004E651F">
      <w:r>
        <w:rPr>
          <w:b/>
        </w:rPr>
        <w:t xml:space="preserve">Monica: </w:t>
      </w:r>
      <w:r>
        <w:t>Excuse me?</w:t>
      </w:r>
    </w:p>
    <w:p w:rsidR="00000000" w:rsidRDefault="004E651F">
      <w:r>
        <w:rPr>
          <w:b/>
        </w:rPr>
        <w:t xml:space="preserve">Manny: </w:t>
      </w:r>
      <w:r>
        <w:t>What's with the kissing?</w:t>
      </w:r>
    </w:p>
    <w:p w:rsidR="00000000" w:rsidRDefault="004E651F">
      <w:r>
        <w:rPr>
          <w:b/>
        </w:rPr>
        <w:t xml:space="preserve">Monica: </w:t>
      </w:r>
      <w:r>
        <w:t>Hey, at least I knew where my guy was.</w:t>
      </w:r>
    </w:p>
    <w:p w:rsidR="00000000" w:rsidRDefault="004E651F">
      <w:r>
        <w:rPr>
          <w:b/>
        </w:rPr>
        <w:t xml:space="preserve">Manny: </w:t>
      </w:r>
      <w:r>
        <w:t>Oh yeah ye</w:t>
      </w:r>
      <w:r>
        <w:t>ah, thank God you were here to oversee all the kissing!</w:t>
      </w:r>
    </w:p>
    <w:p w:rsidR="00000000" w:rsidRDefault="004E651F">
      <w:r>
        <w:rPr>
          <w:b/>
        </w:rPr>
        <w:t xml:space="preserve">Monica: </w:t>
      </w:r>
      <w:r>
        <w:t>You didn't hear the speech!</w:t>
      </w:r>
    </w:p>
    <w:p w:rsidR="00000000" w:rsidRDefault="004E651F">
      <w:r>
        <w:rPr>
          <w:b/>
        </w:rPr>
        <w:t xml:space="preserve">Manny: </w:t>
      </w:r>
      <w:r>
        <w:t xml:space="preserve">I've heard the speech: </w:t>
      </w:r>
      <w:r>
        <w:rPr>
          <w:i/>
        </w:rPr>
        <w:t>(in a mocking voice)</w:t>
      </w:r>
      <w:r>
        <w:t xml:space="preserve"> "if he knew it was gonna be the last time he saw her... "</w:t>
      </w:r>
    </w:p>
    <w:p w:rsidR="00000000" w:rsidRDefault="004E651F">
      <w:r>
        <w:rPr>
          <w:b/>
        </w:rPr>
        <w:t xml:space="preserve">Monica: </w:t>
      </w:r>
      <w:r>
        <w:t>Hey, it was very moving! You're just heartless!</w:t>
      </w:r>
    </w:p>
    <w:p w:rsidR="00000000" w:rsidRDefault="004E651F">
      <w:r>
        <w:rPr>
          <w:b/>
        </w:rPr>
        <w:t xml:space="preserve">Manny: </w:t>
      </w:r>
      <w:r>
        <w:t>You're weak!</w:t>
      </w:r>
    </w:p>
    <w:p w:rsidR="00000000" w:rsidRDefault="004E651F">
      <w:r>
        <w:rPr>
          <w:b/>
        </w:rPr>
        <w:t xml:space="preserve">Monica: </w:t>
      </w:r>
      <w:r>
        <w:t>You're... weird!</w:t>
      </w:r>
    </w:p>
    <w:p w:rsidR="00000000" w:rsidRDefault="004E651F">
      <w:r>
        <w:rPr>
          <w:b/>
        </w:rPr>
        <w:t xml:space="preserve">Manny: </w:t>
      </w:r>
      <w:r>
        <w:t>Your pants are undone!</w:t>
      </w:r>
    </w:p>
    <w:p w:rsidR="00000000" w:rsidRDefault="004E651F">
      <w:r>
        <w:rPr>
          <w:b/>
        </w:rPr>
        <w:t xml:space="preserve">Monica: </w:t>
      </w:r>
      <w:r>
        <w:t xml:space="preserve">Oh </w:t>
      </w:r>
      <w:r>
        <w:rPr>
          <w:i/>
        </w:rPr>
        <w:t>(realizes her pants are undone and zips them up)</w:t>
      </w:r>
      <w:r>
        <w:t>!</w:t>
      </w:r>
    </w:p>
    <w:p w:rsidR="00000000" w:rsidRDefault="004E651F">
      <w:r>
        <w:rPr>
          <w:b/>
        </w:rPr>
        <w:t xml:space="preserve">Manny: </w:t>
      </w:r>
      <w:r>
        <w:rPr>
          <w:i/>
        </w:rPr>
        <w:t>(looking at the sofa)</w:t>
      </w:r>
      <w:r>
        <w:t xml:space="preserve"> Where did they go?</w:t>
      </w:r>
    </w:p>
    <w:p w:rsidR="00000000" w:rsidRDefault="004E651F">
      <w:r>
        <w:rPr>
          <w:b/>
        </w:rPr>
        <w:t xml:space="preserve">Monica: </w:t>
      </w:r>
      <w:r>
        <w:t>Damn it!</w:t>
      </w:r>
    </w:p>
    <w:p w:rsidR="00000000" w:rsidRDefault="004E651F">
      <w:r>
        <w:rPr>
          <w:b/>
        </w:rPr>
        <w:t xml:space="preserve">Manny: </w:t>
      </w:r>
      <w:r>
        <w:t>Oh we blew it. I blame myself.</w:t>
      </w:r>
    </w:p>
    <w:p w:rsidR="00000000" w:rsidRDefault="004E651F">
      <w:r>
        <w:rPr>
          <w:b/>
        </w:rPr>
        <w:t xml:space="preserve">Monica: </w:t>
      </w:r>
      <w:r>
        <w:t>And I bl</w:t>
      </w:r>
      <w:r>
        <w:t>ame you too.</w:t>
      </w:r>
    </w:p>
    <w:p w:rsidR="00000000" w:rsidRDefault="004E651F">
      <w:pPr>
        <w:rPr>
          <w:b/>
        </w:rPr>
      </w:pPr>
      <w:r>
        <w:rPr>
          <w:b/>
        </w:rPr>
        <w:t>[Scene: Monica and Chandler's apartment]</w:t>
      </w:r>
    </w:p>
    <w:p w:rsidR="00000000" w:rsidRDefault="004E651F">
      <w:r>
        <w:rPr>
          <w:b/>
        </w:rPr>
        <w:t xml:space="preserve">Ross: </w:t>
      </w:r>
      <w:r>
        <w:t>It's been an hour and not one of my classmates has shown up! I tell you, when I actually die some people are gonna get seriously haunted!</w:t>
      </w:r>
    </w:p>
    <w:p w:rsidR="00000000" w:rsidRDefault="004E651F">
      <w:r>
        <w:rPr>
          <w:i/>
        </w:rPr>
        <w:t>(someone knocks on the door)</w:t>
      </w:r>
    </w:p>
    <w:p w:rsidR="00000000" w:rsidRDefault="004E651F">
      <w:r>
        <w:rPr>
          <w:b/>
        </w:rPr>
        <w:t xml:space="preserve">Chandler: </w:t>
      </w:r>
      <w:r>
        <w:t>There you go! Someo</w:t>
      </w:r>
      <w:r>
        <w:t>ne came!</w:t>
      </w:r>
    </w:p>
    <w:p w:rsidR="00000000" w:rsidRDefault="004E651F">
      <w:r>
        <w:rPr>
          <w:b/>
        </w:rPr>
        <w:t xml:space="preserve">Ross: </w:t>
      </w:r>
      <w:r>
        <w:t xml:space="preserve">Ok, ok! I'm gonna go hide! Oh, this is so exciting, my first mourner! </w:t>
      </w:r>
      <w:r>
        <w:rPr>
          <w:i/>
        </w:rPr>
        <w:t>(he hides in the bedroom and closes the door)</w:t>
      </w:r>
    </w:p>
    <w:p w:rsidR="00000000" w:rsidRDefault="004E651F">
      <w:r>
        <w:rPr>
          <w:i/>
        </w:rPr>
        <w:t>(Chandler and Monica go open the door)</w:t>
      </w:r>
    </w:p>
    <w:p w:rsidR="00000000" w:rsidRDefault="004E651F">
      <w:r>
        <w:rPr>
          <w:b/>
        </w:rPr>
        <w:t xml:space="preserve">Monica: </w:t>
      </w:r>
      <w:r>
        <w:t>Hi, glad you could come.</w:t>
      </w:r>
    </w:p>
    <w:p w:rsidR="00000000" w:rsidRDefault="004E651F">
      <w:r>
        <w:rPr>
          <w:b/>
        </w:rPr>
        <w:t xml:space="preserve">Chandler: </w:t>
      </w:r>
      <w:r>
        <w:rPr>
          <w:i/>
        </w:rPr>
        <w:t>(in a mournful voice)</w:t>
      </w:r>
      <w:r>
        <w:t xml:space="preserve"> Please, come in.</w:t>
      </w:r>
    </w:p>
    <w:p w:rsidR="00000000" w:rsidRDefault="004E651F">
      <w:r>
        <w:rPr>
          <w:b/>
        </w:rPr>
        <w:t>Tom:</w:t>
      </w:r>
      <w:r>
        <w:rPr>
          <w:b/>
        </w:rPr>
        <w:t xml:space="preserve"> </w:t>
      </w:r>
      <w:r>
        <w:t>Hi, you're Chandler Bing, right? I'm Tom Gordon, I was in your class.</w:t>
      </w:r>
    </w:p>
    <w:p w:rsidR="00000000" w:rsidRDefault="004E651F">
      <w:r>
        <w:rPr>
          <w:b/>
        </w:rPr>
        <w:t xml:space="preserve">Chandler: </w:t>
      </w:r>
      <w:r>
        <w:t>Oh yes, yes... let me... take your coat.</w:t>
      </w:r>
    </w:p>
    <w:p w:rsidR="00000000" w:rsidRDefault="004E651F">
      <w:r>
        <w:rPr>
          <w:b/>
        </w:rPr>
        <w:t xml:space="preserve">Tom: </w:t>
      </w:r>
      <w:r>
        <w:t xml:space="preserve">Thanks... uh... I'm so sorry about Ross, it's... </w:t>
      </w:r>
    </w:p>
    <w:p w:rsidR="00000000" w:rsidRDefault="004E651F">
      <w:r>
        <w:rPr>
          <w:b/>
        </w:rPr>
        <w:t xml:space="preserve">Chandler: </w:t>
      </w:r>
      <w:r>
        <w:t xml:space="preserve">At least he died doing what he loved... watching blimps </w:t>
      </w:r>
      <w:r>
        <w:rPr>
          <w:i/>
        </w:rPr>
        <w:t>(he goes in t</w:t>
      </w:r>
      <w:r>
        <w:rPr>
          <w:i/>
        </w:rPr>
        <w:t>he bedroom)</w:t>
      </w:r>
    </w:p>
    <w:p w:rsidR="00000000" w:rsidRDefault="004E651F">
      <w:r>
        <w:rPr>
          <w:b/>
        </w:rPr>
        <w:t xml:space="preserve">Ross: </w:t>
      </w:r>
      <w:r>
        <w:t>Who is he?</w:t>
      </w:r>
    </w:p>
    <w:p w:rsidR="00000000" w:rsidRDefault="004E651F">
      <w:r>
        <w:rPr>
          <w:b/>
        </w:rPr>
        <w:t xml:space="preserve">Chandler: </w:t>
      </w:r>
      <w:r>
        <w:t>Some guy, Tom Gordon.</w:t>
      </w:r>
    </w:p>
    <w:p w:rsidR="00000000" w:rsidRDefault="004E651F">
      <w:r>
        <w:rPr>
          <w:b/>
        </w:rPr>
        <w:t xml:space="preserve">Ross: </w:t>
      </w:r>
      <w:r>
        <w:t xml:space="preserve">I don't remember him, but then again I touched so many lives. </w:t>
      </w:r>
      <w:r>
        <w:rPr>
          <w:i/>
        </w:rPr>
        <w:t>(they press their ears against the door)</w:t>
      </w:r>
    </w:p>
    <w:p w:rsidR="00000000" w:rsidRDefault="004E651F">
      <w:r>
        <w:rPr>
          <w:b/>
        </w:rPr>
        <w:t xml:space="preserve">Monica: </w:t>
      </w:r>
      <w:r>
        <w:t>So, did you know Ross well?</w:t>
      </w:r>
    </w:p>
    <w:p w:rsidR="00000000" w:rsidRDefault="004E651F">
      <w:r>
        <w:rPr>
          <w:b/>
        </w:rPr>
        <w:t xml:space="preserve">Tom: </w:t>
      </w:r>
      <w:r>
        <w:t xml:space="preserve">Oh, actually I barely knew him. Yeah, I came </w:t>
      </w:r>
      <w:r>
        <w:t>because I heard Chandler's news. D'you know if he's seeing anyone?</w:t>
      </w:r>
    </w:p>
    <w:p w:rsidR="00000000" w:rsidRDefault="004E651F">
      <w:r>
        <w:rPr>
          <w:b/>
        </w:rPr>
        <w:t xml:space="preserve">Monica: </w:t>
      </w:r>
      <w:r>
        <w:rPr>
          <w:i/>
        </w:rPr>
        <w:t>(a bit surprised)</w:t>
      </w:r>
      <w:r>
        <w:t xml:space="preserve"> Yes, he is. Me.</w:t>
      </w:r>
    </w:p>
    <w:p w:rsidR="00000000" w:rsidRDefault="004E651F">
      <w:r>
        <w:rPr>
          <w:b/>
        </w:rPr>
        <w:t xml:space="preserve">Tom: </w:t>
      </w:r>
      <w:r>
        <w:t>What? You... You... Oh! Can I ask you a personal question? Ho-how do you shave your beard so close?</w:t>
      </w:r>
    </w:p>
    <w:p w:rsidR="00000000" w:rsidRDefault="004E651F">
      <w:r>
        <w:rPr>
          <w:b/>
        </w:rPr>
        <w:t xml:space="preserve">Chandler: </w:t>
      </w:r>
      <w:r>
        <w:rPr>
          <w:i/>
        </w:rPr>
        <w:t>(entering, very upset)</w:t>
      </w:r>
      <w:r>
        <w:t xml:space="preserve"> Ok Tommy,</w:t>
      </w:r>
      <w:r>
        <w:t xml:space="preserve"> that's enough mourning for you! Here we go, bye bye!! </w:t>
      </w:r>
      <w:r>
        <w:rPr>
          <w:i/>
        </w:rPr>
        <w:t>(he shoves him out the door)</w:t>
      </w:r>
    </w:p>
    <w:p w:rsidR="00000000" w:rsidRDefault="004E651F">
      <w:r>
        <w:rPr>
          <w:b/>
        </w:rPr>
        <w:t xml:space="preserve">Tom: </w:t>
      </w:r>
      <w:r>
        <w:rPr>
          <w:i/>
        </w:rPr>
        <w:t>(before leaving)</w:t>
      </w:r>
      <w:r>
        <w:t xml:space="preserve"> Hey, listen. Call me.</w:t>
      </w:r>
    </w:p>
    <w:p w:rsidR="00000000" w:rsidRDefault="004E651F">
      <w:r>
        <w:rPr>
          <w:b/>
        </w:rPr>
        <w:t xml:space="preserve">Chandler: </w:t>
      </w:r>
      <w:r>
        <w:t xml:space="preserve">Ok! </w:t>
      </w:r>
      <w:r>
        <w:rPr>
          <w:i/>
        </w:rPr>
        <w:t>(shuts the door behind Tom)</w:t>
      </w:r>
    </w:p>
    <w:p w:rsidR="00000000" w:rsidRDefault="004E651F">
      <w:r>
        <w:rPr>
          <w:b/>
        </w:rPr>
        <w:t xml:space="preserve">Ross: </w:t>
      </w:r>
      <w:r>
        <w:rPr>
          <w:i/>
        </w:rPr>
        <w:t>(coming in)</w:t>
      </w:r>
      <w:r>
        <w:t xml:space="preserve"> I'm dead and no one cares?</w:t>
      </w:r>
    </w:p>
    <w:p w:rsidR="00000000" w:rsidRDefault="004E651F">
      <w:r>
        <w:rPr>
          <w:b/>
        </w:rPr>
        <w:t xml:space="preserve">Monica: </w:t>
      </w:r>
      <w:r>
        <w:t>I look like a man??</w:t>
      </w:r>
    </w:p>
    <w:p w:rsidR="00000000" w:rsidRDefault="004E651F">
      <w:r>
        <w:rPr>
          <w:b/>
        </w:rPr>
        <w:t xml:space="preserve">Chandler: </w:t>
      </w:r>
      <w:r>
        <w:t>Ple</w:t>
      </w:r>
      <w:r>
        <w:t>ase, one ridiculous problem at a time!</w:t>
      </w:r>
    </w:p>
    <w:p w:rsidR="00000000" w:rsidRDefault="004E651F">
      <w:r>
        <w:rPr>
          <w:b/>
        </w:rPr>
        <w:t xml:space="preserve">Ross: </w:t>
      </w:r>
      <w:r>
        <w:t>It isn't ridiculous, look around! No one's here!</w:t>
      </w:r>
    </w:p>
    <w:p w:rsidR="00000000" w:rsidRDefault="004E651F">
      <w:r>
        <w:rPr>
          <w:b/>
        </w:rPr>
        <w:t xml:space="preserve">Chandler: </w:t>
      </w:r>
      <w:r>
        <w:t>You gave them one day's notice, not everyone in our class checks the web site everyday and Monica... it's probably the way you stand!</w:t>
      </w:r>
    </w:p>
    <w:p w:rsidR="00000000" w:rsidRDefault="004E651F">
      <w:r>
        <w:rPr>
          <w:b/>
        </w:rPr>
        <w:t xml:space="preserve">Ross: </w:t>
      </w:r>
      <w:r>
        <w:t xml:space="preserve">Yes, you're </w:t>
      </w:r>
      <w:r>
        <w:t>right. Still somebody must have seen it... I mean, I went to that school for 4 years, I didn't have an impact on anyone?</w:t>
      </w:r>
    </w:p>
    <w:p w:rsidR="00000000" w:rsidRDefault="004E651F">
      <w:r>
        <w:rPr>
          <w:b/>
        </w:rPr>
        <w:t xml:space="preserve">Chandler: </w:t>
      </w:r>
      <w:r>
        <w:t>Oh, that's not true. You had an impact on me, I mean, it's 15 years later and we're still best friends. Doesn't that count fo</w:t>
      </w:r>
      <w:r>
        <w:t>r something?</w:t>
      </w:r>
    </w:p>
    <w:p w:rsidR="00000000" w:rsidRDefault="004E651F">
      <w:r>
        <w:rPr>
          <w:b/>
        </w:rPr>
        <w:t xml:space="preserve">Ross: </w:t>
      </w:r>
      <w:r>
        <w:rPr>
          <w:i/>
        </w:rPr>
        <w:t>(sceptical)</w:t>
      </w:r>
      <w:r>
        <w:t xml:space="preserve"> Yeah... </w:t>
      </w:r>
    </w:p>
    <w:p w:rsidR="00000000" w:rsidRDefault="004E651F">
      <w:r>
        <w:rPr>
          <w:i/>
        </w:rPr>
        <w:t>(someone knocks on the door)</w:t>
      </w:r>
      <w:r>
        <w:t xml:space="preserve"> Oh, great. More party boys for Chandler!</w:t>
      </w:r>
    </w:p>
    <w:p w:rsidR="00000000" w:rsidRDefault="004E651F">
      <w:r>
        <w:rPr>
          <w:b/>
        </w:rPr>
        <w:t xml:space="preserve">Chandler: </w:t>
      </w:r>
      <w:r>
        <w:t xml:space="preserve">I'm sure it's somebody for you. Now, go hide. </w:t>
      </w:r>
      <w:r>
        <w:rPr>
          <w:i/>
        </w:rPr>
        <w:t>(Ross hides in the bedroom again)</w:t>
      </w:r>
    </w:p>
    <w:p w:rsidR="00000000" w:rsidRDefault="004E651F">
      <w:r>
        <w:rPr>
          <w:i/>
        </w:rPr>
        <w:t>(Chandlers opens the door. A beautiful woman stands at t</w:t>
      </w:r>
      <w:r>
        <w:rPr>
          <w:i/>
        </w:rPr>
        <w:t>he doorway.)</w:t>
      </w:r>
    </w:p>
    <w:p w:rsidR="00000000" w:rsidRDefault="004E651F">
      <w:r>
        <w:rPr>
          <w:b/>
        </w:rPr>
        <w:t xml:space="preserve">Kori: </w:t>
      </w:r>
      <w:r>
        <w:t>Hi. I'm here for Ross Geller's memorial service.</w:t>
      </w:r>
    </w:p>
    <w:p w:rsidR="00000000" w:rsidRDefault="004E651F">
      <w:r>
        <w:rPr>
          <w:b/>
        </w:rPr>
        <w:t xml:space="preserve">Chandler: </w:t>
      </w:r>
      <w:r>
        <w:t>Kori? Kori Weston?</w:t>
      </w:r>
    </w:p>
    <w:p w:rsidR="00000000" w:rsidRDefault="004E651F">
      <w:r>
        <w:rPr>
          <w:b/>
        </w:rPr>
        <w:t xml:space="preserve">Kori: </w:t>
      </w:r>
      <w:r>
        <w:t xml:space="preserve">Yeah... </w:t>
      </w:r>
    </w:p>
    <w:p w:rsidR="00000000" w:rsidRDefault="004E651F">
      <w:r>
        <w:rPr>
          <w:b/>
        </w:rPr>
        <w:t xml:space="preserve">Chandler: </w:t>
      </w:r>
      <w:r>
        <w:t>Wow! You look amazing!</w:t>
      </w:r>
    </w:p>
    <w:p w:rsidR="00000000" w:rsidRDefault="004E651F">
      <w:r>
        <w:rPr>
          <w:b/>
        </w:rPr>
        <w:t xml:space="preserve">Kori: </w:t>
      </w:r>
      <w:r>
        <w:t xml:space="preserve">And you are... </w:t>
      </w:r>
    </w:p>
    <w:p w:rsidR="00000000" w:rsidRDefault="004E651F">
      <w:r>
        <w:rPr>
          <w:b/>
        </w:rPr>
        <w:t xml:space="preserve">Chandler: </w:t>
      </w:r>
      <w:r>
        <w:t>Chandler, Chandler Bing. I'm not gay, I'm not gay at all.</w:t>
      </w:r>
    </w:p>
    <w:p w:rsidR="00000000" w:rsidRDefault="004E651F">
      <w:r>
        <w:rPr>
          <w:b/>
        </w:rPr>
        <w:t xml:space="preserve">Monica: </w:t>
      </w:r>
      <w:r>
        <w:t>You are marri</w:t>
      </w:r>
      <w:r>
        <w:t>ed though.</w:t>
      </w:r>
    </w:p>
    <w:p w:rsidR="00000000" w:rsidRDefault="004E651F">
      <w:r>
        <w:rPr>
          <w:b/>
        </w:rPr>
        <w:t xml:space="preserve">Chandler: </w:t>
      </w:r>
      <w:r>
        <w:t xml:space="preserve">Don't listen to him, he's in a really bad mood! </w:t>
      </w:r>
      <w:r>
        <w:rPr>
          <w:i/>
        </w:rPr>
        <w:t>(lets her in)</w:t>
      </w:r>
    </w:p>
    <w:p w:rsidR="00000000" w:rsidRDefault="004E651F">
      <w:r>
        <w:rPr>
          <w:b/>
        </w:rPr>
        <w:t xml:space="preserve">Kori: </w:t>
      </w:r>
      <w:r>
        <w:t>I can't believe that Ross is gone. It is just so sad.</w:t>
      </w:r>
    </w:p>
    <w:p w:rsidR="00000000" w:rsidRDefault="004E651F">
      <w:r>
        <w:rPr>
          <w:b/>
        </w:rPr>
        <w:t xml:space="preserve">Chandler: </w:t>
      </w:r>
      <w:r>
        <w:t>I didn't know Ross and you were so close.</w:t>
      </w:r>
    </w:p>
    <w:p w:rsidR="00000000" w:rsidRDefault="004E651F">
      <w:r>
        <w:rPr>
          <w:b/>
        </w:rPr>
        <w:t xml:space="preserve">Kori: </w:t>
      </w:r>
      <w:r>
        <w:t>We weren't but we had one class together. He was such a</w:t>
      </w:r>
      <w:r>
        <w:t xml:space="preserve"> great guy and he talked so passionately about science. I always remembered him.</w:t>
      </w:r>
    </w:p>
    <w:p w:rsidR="00000000" w:rsidRDefault="004E651F">
      <w:r>
        <w:rPr>
          <w:b/>
        </w:rPr>
        <w:t xml:space="preserve">Chandler: </w:t>
      </w:r>
      <w:r>
        <w:t>I'm sure that would mean a lot to him. And if heaven has a door, I'm sure he's pressing his ear up against it and listening intently.</w:t>
      </w:r>
    </w:p>
    <w:p w:rsidR="00000000" w:rsidRDefault="004E651F">
      <w:r>
        <w:rPr>
          <w:b/>
        </w:rPr>
        <w:t xml:space="preserve">Kori: </w:t>
      </w:r>
      <w:r>
        <w:t>I thought so many times a</w:t>
      </w:r>
      <w:r>
        <w:t>bout calling him and asking him out. I guess I really missed my chance.</w:t>
      </w:r>
    </w:p>
    <w:p w:rsidR="00000000" w:rsidRDefault="004E651F">
      <w:r>
        <w:rPr>
          <w:b/>
        </w:rPr>
        <w:t xml:space="preserve">Ross: </w:t>
      </w:r>
      <w:r>
        <w:rPr>
          <w:i/>
        </w:rPr>
        <w:t>(he bounds into the lounge room)</w:t>
      </w:r>
      <w:r>
        <w:t xml:space="preserve"> But you didn't! I'm still alive!! Kori, I know this is a big surprise for you. It's a long story but the things you just said really made my day!</w:t>
      </w:r>
      <w:r>
        <w:t xml:space="preserve"> I mean, the fact that you are here means more to me than if this room were filled with people!</w:t>
      </w:r>
    </w:p>
    <w:p w:rsidR="00000000" w:rsidRDefault="004E651F">
      <w:r>
        <w:rPr>
          <w:b/>
        </w:rPr>
        <w:t xml:space="preserve">Kori: </w:t>
      </w:r>
      <w:r>
        <w:t xml:space="preserve">You sick freak, who does that? I can't believe I had a crush on you! </w:t>
      </w:r>
      <w:r>
        <w:rPr>
          <w:i/>
        </w:rPr>
        <w:t>(she leaves and slams the door behind her)</w:t>
      </w:r>
    </w:p>
    <w:p w:rsidR="00000000" w:rsidRDefault="004E651F">
      <w:r>
        <w:rPr>
          <w:b/>
        </w:rPr>
        <w:t xml:space="preserve">Ross: </w:t>
      </w:r>
      <w:r>
        <w:t>Did you hear that? Kori Weston had a</w:t>
      </w:r>
      <w:r>
        <w:t xml:space="preserve"> crush on me!!</w:t>
      </w:r>
    </w:p>
    <w:p w:rsidR="00000000" w:rsidRDefault="004E651F">
      <w:pPr>
        <w:rPr>
          <w:b/>
        </w:rPr>
      </w:pPr>
      <w:r>
        <w:rPr>
          <w:b/>
        </w:rPr>
        <w:t>Ending Credits</w:t>
      </w:r>
    </w:p>
    <w:p w:rsidR="00000000" w:rsidRDefault="004E651F">
      <w:pPr>
        <w:rPr>
          <w:b/>
        </w:rPr>
      </w:pPr>
      <w:r>
        <w:rPr>
          <w:b/>
        </w:rPr>
        <w:t>[Scene: Ross' apartment]</w:t>
      </w:r>
    </w:p>
    <w:p w:rsidR="00000000" w:rsidRDefault="004E651F">
      <w:r>
        <w:rPr>
          <w:b/>
        </w:rPr>
        <w:t xml:space="preserve">Ross: </w:t>
      </w:r>
      <w:r>
        <w:rPr>
          <w:i/>
        </w:rPr>
        <w:t>(on the phone)</w:t>
      </w:r>
      <w:r>
        <w:t xml:space="preserve"> No Mum, I'm not dead. I know it's not something to kid about. It was just a practical joke between Chandler and me, but it's over, ok? </w:t>
      </w:r>
      <w:r>
        <w:rPr>
          <w:i/>
        </w:rPr>
        <w:t>(pause)</w:t>
      </w:r>
      <w:r>
        <w:t xml:space="preserve"> Actually no, even if I had died, you </w:t>
      </w:r>
      <w:r>
        <w:t xml:space="preserve">would not be left childless. </w:t>
      </w:r>
      <w:r>
        <w:rPr>
          <w:i/>
        </w:rPr>
        <w:t>(pause)</w:t>
      </w:r>
      <w:r>
        <w:t xml:space="preserve"> Monica?</w:t>
      </w:r>
    </w:p>
    <w:p w:rsidR="00000000" w:rsidRDefault="004E651F">
      <w:pPr>
        <w:rPr>
          <w:b/>
        </w:rPr>
      </w:pPr>
      <w:r>
        <w:rPr>
          <w:b/>
        </w:rPr>
        <w:t xml:space="preserve">END </w:t>
      </w:r>
    </w:p>
    <w:p w:rsidR="00000000" w:rsidRDefault="004E651F"/>
    <w:p w:rsidR="00000000" w:rsidRDefault="004E651F"/>
    <w:p w:rsidR="00000000" w:rsidRDefault="004E651F">
      <w:pPr>
        <w:rPr>
          <w:b/>
          <w:shd w:val="pct10" w:color="auto" w:fill="FFFFFF"/>
        </w:rPr>
      </w:pPr>
      <w:r>
        <w:rPr>
          <w:b/>
          <w:shd w:val="pct10" w:color="auto" w:fill="FFFFFF"/>
        </w:rPr>
        <w:t>918 The One With The Lottery</w:t>
      </w:r>
    </w:p>
    <w:p w:rsidR="00000000" w:rsidRDefault="004E651F"/>
    <w:p w:rsidR="00000000" w:rsidRDefault="004E651F"/>
    <w:p w:rsidR="00000000" w:rsidRDefault="004E651F">
      <w:pPr>
        <w:rPr>
          <w:b/>
        </w:rPr>
      </w:pPr>
      <w:r>
        <w:rPr>
          <w:b/>
        </w:rPr>
        <w:t>Scene: Central Perk - Chandler, Monica, Phoebe, Ross and Rachel are sitting on the sofas. Joey enters</w:t>
      </w:r>
    </w:p>
    <w:p w:rsidR="00000000" w:rsidRDefault="004E651F">
      <w:r>
        <w:rPr>
          <w:b/>
        </w:rPr>
        <w:t>Joey:</w:t>
      </w:r>
      <w:r>
        <w:t xml:space="preserve"> Monica, hey, can I borrow the Porsche?</w:t>
      </w:r>
    </w:p>
    <w:p w:rsidR="00000000" w:rsidRDefault="004E651F">
      <w:r>
        <w:rPr>
          <w:b/>
        </w:rPr>
        <w:t>Monica:</w:t>
      </w:r>
      <w:r>
        <w:t xml:space="preserve"> Ok.</w:t>
      </w:r>
    </w:p>
    <w:p w:rsidR="00000000" w:rsidRDefault="004E651F">
      <w:r>
        <w:rPr>
          <w:b/>
        </w:rPr>
        <w:t>Joey:</w:t>
      </w:r>
      <w:r>
        <w:t xml:space="preserve"> Alright!</w:t>
      </w:r>
    </w:p>
    <w:p w:rsidR="00000000" w:rsidRDefault="004E651F">
      <w:r>
        <w:rPr>
          <w:b/>
        </w:rPr>
        <w:t>Monica:</w:t>
      </w:r>
      <w:r>
        <w:t xml:space="preserve"> But ehm...what is it not?</w:t>
      </w:r>
    </w:p>
    <w:p w:rsidR="00000000" w:rsidRDefault="004E651F">
      <w:r>
        <w:rPr>
          <w:b/>
        </w:rPr>
        <w:t>Joey:</w:t>
      </w:r>
      <w:r>
        <w:t xml:space="preserve"> </w:t>
      </w:r>
      <w:r>
        <w:rPr>
          <w:i/>
        </w:rPr>
        <w:t>(abashed)</w:t>
      </w:r>
      <w:r>
        <w:t xml:space="preserve"> A place to entertain my lady friends.</w:t>
      </w:r>
    </w:p>
    <w:p w:rsidR="00000000" w:rsidRDefault="004E651F">
      <w:r>
        <w:rPr>
          <w:b/>
        </w:rPr>
        <w:t>Monica:</w:t>
      </w:r>
      <w:r>
        <w:t xml:space="preserve"> And what else is it not?</w:t>
      </w:r>
    </w:p>
    <w:p w:rsidR="00000000" w:rsidRDefault="004E651F">
      <w:r>
        <w:rPr>
          <w:b/>
        </w:rPr>
        <w:t>Joey:</w:t>
      </w:r>
      <w:r>
        <w:t xml:space="preserve"> </w:t>
      </w:r>
      <w:r>
        <w:rPr>
          <w:i/>
        </w:rPr>
        <w:t>(even more abashed)</w:t>
      </w:r>
      <w:r>
        <w:t xml:space="preserve"> A place to eat spaghetti.</w:t>
      </w:r>
    </w:p>
    <w:p w:rsidR="00000000" w:rsidRDefault="004E651F">
      <w:r>
        <w:rPr>
          <w:b/>
        </w:rPr>
        <w:t>Monica:</w:t>
      </w:r>
      <w:r>
        <w:t xml:space="preserve"> Very good! </w:t>
      </w:r>
      <w:r>
        <w:rPr>
          <w:i/>
        </w:rPr>
        <w:t>(Gives him the keys)</w:t>
      </w:r>
      <w:r>
        <w:t xml:space="preserve"> What do you need it for anyway?</w:t>
      </w:r>
    </w:p>
    <w:p w:rsidR="00000000" w:rsidRDefault="004E651F">
      <w:r>
        <w:rPr>
          <w:b/>
        </w:rPr>
        <w:t>Joey:</w:t>
      </w:r>
      <w:r>
        <w:t xml:space="preserve"> Oh w</w:t>
      </w:r>
      <w:r>
        <w:t>ell, the powerball lottery is upto 300 million and they don't sell tickets here in New York, so...</w:t>
      </w:r>
    </w:p>
    <w:p w:rsidR="00000000" w:rsidRDefault="004E651F">
      <w:r>
        <w:rPr>
          <w:b/>
        </w:rPr>
        <w:t>Rachel:</w:t>
      </w:r>
      <w:r>
        <w:t xml:space="preserve"> Oh! So you're driving up to Connecticut?</w:t>
      </w:r>
    </w:p>
    <w:p w:rsidR="00000000" w:rsidRDefault="004E651F">
      <w:r>
        <w:rPr>
          <w:b/>
        </w:rPr>
        <w:t>Joey:</w:t>
      </w:r>
      <w:r>
        <w:t xml:space="preserve"> </w:t>
      </w:r>
      <w:r>
        <w:rPr>
          <w:i/>
        </w:rPr>
        <w:t>(hesitates for a moment)</w:t>
      </w:r>
      <w:r>
        <w:t>Yeah Connecticut...Not West Virginia.</w:t>
      </w:r>
    </w:p>
    <w:p w:rsidR="00000000" w:rsidRDefault="004E651F">
      <w:r>
        <w:rPr>
          <w:b/>
        </w:rPr>
        <w:t>Monica:</w:t>
      </w:r>
      <w:r>
        <w:t xml:space="preserve"> Hey, maybe I'll drive you up the</w:t>
      </w:r>
      <w:r>
        <w:t xml:space="preserve">re! I'd like to buy some tickets myself! </w:t>
      </w:r>
    </w:p>
    <w:p w:rsidR="00000000" w:rsidRDefault="004E651F">
      <w:r>
        <w:rPr>
          <w:b/>
        </w:rPr>
        <w:t>Joey:</w:t>
      </w:r>
      <w:r>
        <w:t xml:space="preserve"> Uh!</w:t>
      </w:r>
    </w:p>
    <w:p w:rsidR="00000000" w:rsidRDefault="004E651F">
      <w:r>
        <w:rPr>
          <w:b/>
        </w:rPr>
        <w:t>Monica:</w:t>
      </w:r>
      <w:r>
        <w:t xml:space="preserve"> Yeah with Chandler not getting paid, we could really use 300 million dollars.</w:t>
      </w:r>
    </w:p>
    <w:p w:rsidR="00000000" w:rsidRDefault="004E651F">
      <w:r>
        <w:rPr>
          <w:b/>
        </w:rPr>
        <w:t>Chandler:</w:t>
      </w:r>
      <w:r>
        <w:t xml:space="preserve"> Yeah, because if I was at my old job we'd say 300 million? No thank you!</w:t>
      </w:r>
    </w:p>
    <w:p w:rsidR="00000000" w:rsidRDefault="004E651F">
      <w:r>
        <w:rPr>
          <w:b/>
        </w:rPr>
        <w:t>Phoebe:</w:t>
      </w:r>
      <w:r>
        <w:t xml:space="preserve"> Hey will you get me tickets</w:t>
      </w:r>
      <w:r>
        <w:t xml:space="preserve"> too?</w:t>
      </w:r>
    </w:p>
    <w:p w:rsidR="00000000" w:rsidRDefault="004E651F">
      <w:r>
        <w:rPr>
          <w:b/>
        </w:rPr>
        <w:t>Rachel:</w:t>
      </w:r>
      <w:r>
        <w:t xml:space="preserve"> Yeah me too. oh! I have an idea. Why don't we all pitch in 50 bucks, we'll pool our money together and then if we win, we'll split it!</w:t>
      </w:r>
    </w:p>
    <w:p w:rsidR="00000000" w:rsidRDefault="004E651F">
      <w:r>
        <w:rPr>
          <w:b/>
        </w:rPr>
        <w:t>Everyone almost simultaneously except Ross:</w:t>
      </w:r>
      <w:r>
        <w:t xml:space="preserve"> yeah thats a great idea!</w:t>
      </w:r>
    </w:p>
    <w:p w:rsidR="00000000" w:rsidRDefault="004E651F">
      <w:r>
        <w:rPr>
          <w:b/>
        </w:rPr>
        <w:t>Ross:</w:t>
      </w:r>
      <w:r>
        <w:t xml:space="preserve"> No thanks!</w:t>
      </w:r>
    </w:p>
    <w:p w:rsidR="00000000" w:rsidRDefault="004E651F">
      <w:r>
        <w:rPr>
          <w:b/>
        </w:rPr>
        <w:t>Phoebe:</w:t>
      </w:r>
      <w:r>
        <w:t xml:space="preserve"> You don't wan</w:t>
      </w:r>
      <w:r>
        <w:t>na win the lottery?</w:t>
      </w:r>
    </w:p>
    <w:p w:rsidR="00000000" w:rsidRDefault="004E651F">
      <w:r>
        <w:rPr>
          <w:b/>
        </w:rPr>
        <w:t>Ross:</w:t>
      </w:r>
      <w:r>
        <w:t xml:space="preserve"> </w:t>
      </w:r>
      <w:r>
        <w:rPr>
          <w:i/>
        </w:rPr>
        <w:t>(in a mocking voice)</w:t>
      </w:r>
      <w:r>
        <w:t>Uh...sure I do, and I also wanna be King of my own country and find out what happened to Amelia Earhart.</w:t>
      </w:r>
    </w:p>
    <w:p w:rsidR="00000000" w:rsidRDefault="004E651F">
      <w:r>
        <w:rPr>
          <w:b/>
        </w:rPr>
        <w:t>Chandler:</w:t>
      </w:r>
      <w:r>
        <w:t xml:space="preserve"> Still on Amelia Earhart?</w:t>
      </w:r>
    </w:p>
    <w:p w:rsidR="00000000" w:rsidRDefault="004E651F">
      <w:r>
        <w:rPr>
          <w:b/>
        </w:rPr>
        <w:t>Ross:</w:t>
      </w:r>
      <w:r>
        <w:t xml:space="preserve"> The woman just vanished!</w:t>
      </w:r>
    </w:p>
    <w:p w:rsidR="00000000" w:rsidRDefault="004E651F">
      <w:r>
        <w:rPr>
          <w:b/>
        </w:rPr>
        <w:t>Joey:</w:t>
      </w:r>
      <w:r>
        <w:t xml:space="preserve"> Seriously, Ross, you don't want i</w:t>
      </w:r>
      <w:r>
        <w:t>n on this?</w:t>
      </w:r>
    </w:p>
    <w:p w:rsidR="00000000" w:rsidRDefault="004E651F">
      <w:r>
        <w:rPr>
          <w:b/>
        </w:rPr>
        <w:t>Ross:</w:t>
      </w:r>
      <w:r>
        <w:t xml:space="preserve"> No! Do you know what your odds are of winning the lottery? I...I mean you have a better chance of being struck by lightning 42 times.</w:t>
      </w:r>
    </w:p>
    <w:p w:rsidR="00000000" w:rsidRDefault="004E651F">
      <w:r>
        <w:rPr>
          <w:b/>
        </w:rPr>
        <w:t>Chandler:</w:t>
      </w:r>
      <w:r>
        <w:t xml:space="preserve"> Yes but there's six of us so we'd only have to get struck by lightning 7 times.</w:t>
      </w:r>
    </w:p>
    <w:p w:rsidR="00000000" w:rsidRDefault="004E651F">
      <w:r>
        <w:rPr>
          <w:b/>
        </w:rPr>
        <w:t>Joey:</w:t>
      </w:r>
      <w:r>
        <w:t xml:space="preserve"> I like th</w:t>
      </w:r>
      <w:r>
        <w:t>ose odds!</w:t>
      </w:r>
    </w:p>
    <w:p w:rsidR="00000000" w:rsidRDefault="004E651F">
      <w:r>
        <w:rPr>
          <w:b/>
        </w:rPr>
        <w:t>Ross:</w:t>
      </w:r>
      <w:r>
        <w:t xml:space="preserve"> Seriously you guys, I can't believe you're going to spend 250 dollars on the lottery, I mean that's such a bunch of boohaki.</w:t>
      </w:r>
    </w:p>
    <w:p w:rsidR="00000000" w:rsidRDefault="004E651F">
      <w:r>
        <w:rPr>
          <w:b/>
        </w:rPr>
        <w:t>Chandler:</w:t>
      </w:r>
      <w:r>
        <w:t xml:space="preserve"> </w:t>
      </w:r>
      <w:r>
        <w:rPr>
          <w:i/>
        </w:rPr>
        <w:t>(looking around at the others)</w:t>
      </w:r>
      <w:r>
        <w:t xml:space="preserve">I'll ask. </w:t>
      </w:r>
      <w:r>
        <w:rPr>
          <w:i/>
        </w:rPr>
        <w:t>(To Ross)</w:t>
      </w:r>
      <w:r>
        <w:t xml:space="preserve"> Boohaki?</w:t>
      </w:r>
    </w:p>
    <w:p w:rsidR="00000000" w:rsidRDefault="004E651F">
      <w:r>
        <w:rPr>
          <w:b/>
        </w:rPr>
        <w:t>Ross:</w:t>
      </w:r>
      <w:r>
        <w:t xml:space="preserve"> Oh oh, we think Emma is about to start t</w:t>
      </w:r>
      <w:r>
        <w:t>alking so we're trying to be careful about what words we use in front of her.</w:t>
      </w:r>
    </w:p>
    <w:p w:rsidR="00000000" w:rsidRDefault="004E651F">
      <w:r>
        <w:rPr>
          <w:b/>
        </w:rPr>
        <w:t>Rachel:</w:t>
      </w:r>
      <w:r>
        <w:t xml:space="preserve"> Yeah so get ready to hear alot of ehm...boohaki, goshdarnit and brotherpucker.</w:t>
      </w:r>
    </w:p>
    <w:p w:rsidR="00000000" w:rsidRDefault="004E651F">
      <w:r>
        <w:rPr>
          <w:b/>
        </w:rPr>
        <w:t>Monica:</w:t>
      </w:r>
      <w:r>
        <w:t xml:space="preserve"> How do you know she's gonna start talking?</w:t>
      </w:r>
    </w:p>
    <w:p w:rsidR="00000000" w:rsidRDefault="004E651F">
      <w:r>
        <w:rPr>
          <w:b/>
        </w:rPr>
        <w:t>Rachel:</w:t>
      </w:r>
      <w:r>
        <w:t xml:space="preserve"> Well when I talk to her I almost</w:t>
      </w:r>
      <w:r>
        <w:t xml:space="preserve"> feel like she understands what I'm saying.</w:t>
      </w:r>
    </w:p>
    <w:p w:rsidR="00000000" w:rsidRDefault="004E651F">
      <w:r>
        <w:rPr>
          <w:b/>
        </w:rPr>
        <w:t>Chandler:</w:t>
      </w:r>
      <w:r>
        <w:t xml:space="preserve"> Kinda like Joey.</w:t>
      </w:r>
    </w:p>
    <w:p w:rsidR="00000000" w:rsidRDefault="004E651F">
      <w:r>
        <w:rPr>
          <w:b/>
        </w:rPr>
        <w:t>Joey:</w:t>
      </w:r>
      <w:r>
        <w:t xml:space="preserve"> </w:t>
      </w:r>
      <w:r>
        <w:rPr>
          <w:i/>
        </w:rPr>
        <w:t>(who wasn't paying attention)</w:t>
      </w:r>
      <w:r>
        <w:t>What's that now?</w:t>
      </w:r>
    </w:p>
    <w:p w:rsidR="00000000" w:rsidRDefault="004E651F">
      <w:r>
        <w:rPr>
          <w:b/>
        </w:rPr>
        <w:t>Opening credits</w:t>
      </w:r>
    </w:p>
    <w:p w:rsidR="00000000" w:rsidRDefault="004E651F">
      <w:pPr>
        <w:rPr>
          <w:b/>
        </w:rPr>
      </w:pPr>
      <w:r>
        <w:rPr>
          <w:b/>
        </w:rPr>
        <w:t>Scene: Monica and Chandler's apartment. Monica, Chandler, Rachel and Joey are in the kitchen</w:t>
      </w:r>
    </w:p>
    <w:p w:rsidR="00000000" w:rsidRDefault="004E651F">
      <w:r>
        <w:rPr>
          <w:b/>
        </w:rPr>
        <w:t>Monica:</w:t>
      </w:r>
      <w:r>
        <w:t xml:space="preserve"> God! Look at all</w:t>
      </w:r>
      <w:r>
        <w:t xml:space="preserve"> these tickets! It's so exciting! You know I haven't won anything since the sixth grade.</w:t>
      </w:r>
    </w:p>
    <w:p w:rsidR="00000000" w:rsidRDefault="004E651F">
      <w:r>
        <w:rPr>
          <w:b/>
        </w:rPr>
        <w:t>Chandler:</w:t>
      </w:r>
      <w:r>
        <w:t xml:space="preserve"> Pie eating contest?</w:t>
      </w:r>
    </w:p>
    <w:p w:rsidR="00000000" w:rsidRDefault="004E651F">
      <w:r>
        <w:rPr>
          <w:b/>
        </w:rPr>
        <w:t>Monica:</w:t>
      </w:r>
      <w:r>
        <w:t xml:space="preserve"> Oh! You assume because I was heavy that's the only way I could win something? </w:t>
      </w:r>
    </w:p>
    <w:p w:rsidR="00000000" w:rsidRDefault="004E651F">
      <w:r>
        <w:rPr>
          <w:b/>
        </w:rPr>
        <w:t>Chandler:</w:t>
      </w:r>
      <w:r>
        <w:t xml:space="preserve"> No, I saw a picture of you covered in bl</w:t>
      </w:r>
      <w:r>
        <w:t>ueberries.</w:t>
      </w:r>
    </w:p>
    <w:p w:rsidR="00000000" w:rsidRDefault="004E651F">
      <w:r>
        <w:rPr>
          <w:b/>
        </w:rPr>
        <w:t>Monica:</w:t>
      </w:r>
      <w:r>
        <w:t xml:space="preserve"> </w:t>
      </w:r>
      <w:r>
        <w:rPr>
          <w:i/>
        </w:rPr>
        <w:t>(smiling)</w:t>
      </w:r>
      <w:r>
        <w:t>That was a good day!</w:t>
      </w:r>
    </w:p>
    <w:p w:rsidR="00000000" w:rsidRDefault="004E651F">
      <w:r>
        <w:rPr>
          <w:i/>
        </w:rPr>
        <w:t>(Suddenly Ross comes running into the apartment)</w:t>
      </w:r>
    </w:p>
    <w:p w:rsidR="00000000" w:rsidRDefault="004E651F">
      <w:r>
        <w:rPr>
          <w:b/>
        </w:rPr>
        <w:t>Ross:</w:t>
      </w:r>
      <w:r>
        <w:t xml:space="preserve"> </w:t>
      </w:r>
      <w:r>
        <w:rPr>
          <w:i/>
        </w:rPr>
        <w:t>(yelling to Monica)</w:t>
      </w:r>
      <w:r>
        <w:t>They're towing your car, they're towing your car!!</w:t>
      </w:r>
    </w:p>
    <w:p w:rsidR="00000000" w:rsidRDefault="004E651F">
      <w:r>
        <w:rPr>
          <w:b/>
        </w:rPr>
        <w:t>Monica:</w:t>
      </w:r>
      <w:r>
        <w:t xml:space="preserve"> I'm parked in a garage on Morton! </w:t>
      </w:r>
    </w:p>
    <w:p w:rsidR="00000000" w:rsidRDefault="004E651F">
      <w:r>
        <w:rPr>
          <w:b/>
        </w:rPr>
        <w:t>Ross:</w:t>
      </w:r>
      <w:r>
        <w:t xml:space="preserve"> </w:t>
      </w:r>
      <w:r>
        <w:rPr>
          <w:i/>
        </w:rPr>
        <w:t>(panting)</w:t>
      </w:r>
      <w:r>
        <w:t xml:space="preserve">They're towing </w:t>
      </w:r>
      <w:r>
        <w:rPr>
          <w:i/>
        </w:rPr>
        <w:t>a</w:t>
      </w:r>
      <w:r>
        <w:t xml:space="preserve"> car. An</w:t>
      </w:r>
      <w:r>
        <w:t>d I am seeing...spots.</w:t>
      </w:r>
    </w:p>
    <w:p w:rsidR="00000000" w:rsidRDefault="004E651F">
      <w:r>
        <w:rPr>
          <w:b/>
        </w:rPr>
        <w:t>Joey:</w:t>
      </w:r>
      <w:r>
        <w:t xml:space="preserve"> </w:t>
      </w:r>
      <w:r>
        <w:rPr>
          <w:i/>
        </w:rPr>
        <w:t>(sounding panicky)</w:t>
      </w:r>
      <w:r>
        <w:t xml:space="preserve">Oh my god Ross! You don't have Emma! And Rachel you don't have Emma! </w:t>
      </w:r>
      <w:r>
        <w:rPr>
          <w:i/>
        </w:rPr>
        <w:t>(Starts yelling)</w:t>
      </w:r>
      <w:r>
        <w:t xml:space="preserve"> Where's Emma? Who has Emma!?</w:t>
      </w:r>
    </w:p>
    <w:p w:rsidR="00000000" w:rsidRDefault="004E651F">
      <w:r>
        <w:rPr>
          <w:b/>
        </w:rPr>
        <w:t>Rachel:</w:t>
      </w:r>
      <w:r>
        <w:t xml:space="preserve"> Joey relax! My mother picked her up two hours ago. You were there!</w:t>
      </w:r>
    </w:p>
    <w:p w:rsidR="00000000" w:rsidRDefault="004E651F">
      <w:r>
        <w:rPr>
          <w:b/>
        </w:rPr>
        <w:t>Joey:</w:t>
      </w:r>
      <w:r>
        <w:t xml:space="preserve"> </w:t>
      </w:r>
      <w:r>
        <w:rPr>
          <w:i/>
        </w:rPr>
        <w:t xml:space="preserve">(not yelling </w:t>
      </w:r>
      <w:r>
        <w:rPr>
          <w:i/>
        </w:rPr>
        <w:t>anymore)</w:t>
      </w:r>
      <w:r>
        <w:t>I was?</w:t>
      </w:r>
    </w:p>
    <w:p w:rsidR="00000000" w:rsidRDefault="004E651F">
      <w:r>
        <w:rPr>
          <w:b/>
        </w:rPr>
        <w:t>Racel:</w:t>
      </w:r>
      <w:r>
        <w:t xml:space="preserve"> Yes and you talked to her...</w:t>
      </w:r>
    </w:p>
    <w:p w:rsidR="00000000" w:rsidRDefault="004E651F">
      <w:r>
        <w:rPr>
          <w:b/>
        </w:rPr>
        <w:t>Joey:</w:t>
      </w:r>
      <w:r>
        <w:t xml:space="preserve"> I did?</w:t>
      </w:r>
    </w:p>
    <w:p w:rsidR="00000000" w:rsidRDefault="004E651F">
      <w:r>
        <w:rPr>
          <w:b/>
        </w:rPr>
        <w:t>Rachel:</w:t>
      </w:r>
      <w:r>
        <w:t xml:space="preserve"> She dropped off a casserole?</w:t>
      </w:r>
    </w:p>
    <w:p w:rsidR="00000000" w:rsidRDefault="004E651F">
      <w:r>
        <w:rPr>
          <w:b/>
        </w:rPr>
        <w:t>Joey:</w:t>
      </w:r>
      <w:r>
        <w:t xml:space="preserve"> Oh yeah! The casserole lady.</w:t>
      </w:r>
    </w:p>
    <w:p w:rsidR="00000000" w:rsidRDefault="004E651F">
      <w:r>
        <w:rPr>
          <w:b/>
        </w:rPr>
        <w:t>Monica:</w:t>
      </w:r>
      <w:r>
        <w:t xml:space="preserve"> </w:t>
      </w:r>
      <w:r>
        <w:rPr>
          <w:i/>
        </w:rPr>
        <w:t>(to Ross)</w:t>
      </w:r>
      <w:r>
        <w:t>So, did you come by to watch us win the big bucks?</w:t>
      </w:r>
    </w:p>
    <w:p w:rsidR="00000000" w:rsidRDefault="004E651F">
      <w:r>
        <w:rPr>
          <w:b/>
        </w:rPr>
        <w:t>Ross:</w:t>
      </w:r>
      <w:r>
        <w:t xml:space="preserve"> Yeah, uh... and then I figured after you win, </w:t>
      </w:r>
      <w:r>
        <w:t>we could all go out to the balcony and see a night rainbow with gremlins dancing on top of it!</w:t>
      </w:r>
    </w:p>
    <w:p w:rsidR="00000000" w:rsidRDefault="004E651F">
      <w:r>
        <w:rPr>
          <w:i/>
        </w:rPr>
        <w:t>(phone starts ringing and Chandler comes running out of the bathroom)</w:t>
      </w:r>
    </w:p>
    <w:p w:rsidR="00000000" w:rsidRDefault="004E651F">
      <w:r>
        <w:rPr>
          <w:b/>
        </w:rPr>
        <w:t>Chandler:</w:t>
      </w:r>
      <w:r>
        <w:t xml:space="preserve"> </w:t>
      </w:r>
      <w:r>
        <w:rPr>
          <w:i/>
        </w:rPr>
        <w:t>(hysterical)</w:t>
      </w:r>
      <w:r>
        <w:t xml:space="preserve">Don't touch the phone! I'll get it, I'll get it, I'll get it!! </w:t>
      </w:r>
      <w:r>
        <w:rPr>
          <w:i/>
        </w:rPr>
        <w:t>(picks</w:t>
      </w:r>
      <w:r>
        <w:rPr>
          <w:i/>
        </w:rPr>
        <w:t xml:space="preserve"> up the phone)</w:t>
      </w:r>
    </w:p>
    <w:p w:rsidR="00000000" w:rsidRDefault="004E651F">
      <w:r>
        <w:rPr>
          <w:b/>
        </w:rPr>
        <w:t>Ross:</w:t>
      </w:r>
      <w:r>
        <w:t xml:space="preserve"> </w:t>
      </w:r>
      <w:r>
        <w:rPr>
          <w:i/>
        </w:rPr>
        <w:t>(to Monica)</w:t>
      </w:r>
      <w:r>
        <w:t>Think he washed his hands?</w:t>
      </w:r>
    </w:p>
    <w:p w:rsidR="00000000" w:rsidRDefault="004E651F">
      <w:r>
        <w:rPr>
          <w:b/>
        </w:rPr>
        <w:t>Chandler:</w:t>
      </w:r>
      <w:r>
        <w:t xml:space="preserve"> </w:t>
      </w:r>
      <w:r>
        <w:rPr>
          <w:i/>
        </w:rPr>
        <w:t>(into receiver)</w:t>
      </w:r>
      <w:r>
        <w:t>Hello? Hey Charlie, what do you know?</w:t>
      </w:r>
    </w:p>
    <w:p w:rsidR="00000000" w:rsidRDefault="004E651F">
      <w:r>
        <w:rPr>
          <w:b/>
        </w:rPr>
        <w:t>Rachel:</w:t>
      </w:r>
      <w:r>
        <w:t xml:space="preserve"> </w:t>
      </w:r>
      <w:r>
        <w:rPr>
          <w:i/>
        </w:rPr>
        <w:t>(to Monica)</w:t>
      </w:r>
      <w:r>
        <w:t>What's going on?</w:t>
      </w:r>
    </w:p>
    <w:p w:rsidR="00000000" w:rsidRDefault="004E651F">
      <w:r>
        <w:rPr>
          <w:b/>
        </w:rPr>
        <w:t>Monica:</w:t>
      </w:r>
      <w:r>
        <w:t xml:space="preserve"> Chandler is supposed to find out if he's getting an assistent job at his ad agency. But ou</w:t>
      </w:r>
      <w:r>
        <w:t>t of the 15 interns, they are only hiring three.</w:t>
      </w:r>
    </w:p>
    <w:p w:rsidR="00000000" w:rsidRDefault="004E651F">
      <w:r>
        <w:rPr>
          <w:b/>
        </w:rPr>
        <w:t>Joey:</w:t>
      </w:r>
      <w:r>
        <w:t xml:space="preserve"> Ooh! Tough odds!</w:t>
      </w:r>
    </w:p>
    <w:p w:rsidR="00000000" w:rsidRDefault="004E651F">
      <w:r>
        <w:rPr>
          <w:b/>
        </w:rPr>
        <w:t>Ross:</w:t>
      </w:r>
      <w:r>
        <w:t xml:space="preserve"> </w:t>
      </w:r>
      <w:r>
        <w:rPr>
          <w:i/>
        </w:rPr>
        <w:t>(mockingly)</w:t>
      </w:r>
      <w:r>
        <w:t>Yeah if only it were a sure thing like your 24 state lottery!</w:t>
      </w:r>
    </w:p>
    <w:p w:rsidR="00000000" w:rsidRDefault="004E651F">
      <w:r>
        <w:rPr>
          <w:b/>
        </w:rPr>
        <w:t>Joey:</w:t>
      </w:r>
      <w:r>
        <w:t xml:space="preserve"> </w:t>
      </w:r>
      <w:r>
        <w:rPr>
          <w:i/>
        </w:rPr>
        <w:t>(smiling)</w:t>
      </w:r>
      <w:r>
        <w:t>Look who's coming around!</w:t>
      </w:r>
    </w:p>
    <w:p w:rsidR="00000000" w:rsidRDefault="004E651F">
      <w:r>
        <w:rPr>
          <w:b/>
        </w:rPr>
        <w:t>Chandler:</w:t>
      </w:r>
      <w:r>
        <w:t xml:space="preserve"> </w:t>
      </w:r>
      <w:r>
        <w:rPr>
          <w:i/>
        </w:rPr>
        <w:t>(still on the phone)</w:t>
      </w:r>
      <w:r>
        <w:t>Damnit. Alright call me when you k</w:t>
      </w:r>
      <w:r>
        <w:t>now more.</w:t>
      </w:r>
    </w:p>
    <w:p w:rsidR="00000000" w:rsidRDefault="004E651F">
      <w:r>
        <w:rPr>
          <w:b/>
        </w:rPr>
        <w:t>Joey:</w:t>
      </w:r>
      <w:r>
        <w:t xml:space="preserve"> </w:t>
      </w:r>
      <w:r>
        <w:rPr>
          <w:i/>
        </w:rPr>
        <w:t>(excited)</w:t>
      </w:r>
      <w:r>
        <w:t>Did you get it?</w:t>
      </w:r>
    </w:p>
    <w:p w:rsidR="00000000" w:rsidRDefault="004E651F">
      <w:r>
        <w:rPr>
          <w:b/>
        </w:rPr>
        <w:t>Chandler:</w:t>
      </w:r>
      <w:r>
        <w:t xml:space="preserve"> One of the slots got filled.</w:t>
      </w:r>
    </w:p>
    <w:p w:rsidR="00000000" w:rsidRDefault="004E651F">
      <w:r>
        <w:rPr>
          <w:b/>
        </w:rPr>
        <w:t>Joey:</w:t>
      </w:r>
      <w:r>
        <w:t xml:space="preserve"> </w:t>
      </w:r>
      <w:r>
        <w:rPr>
          <w:i/>
        </w:rPr>
        <w:t>(Still excited)</w:t>
      </w:r>
      <w:r>
        <w:t>By you!?</w:t>
      </w:r>
    </w:p>
    <w:p w:rsidR="00000000" w:rsidRDefault="004E651F">
      <w:r>
        <w:rPr>
          <w:b/>
        </w:rPr>
        <w:t>Chandler:</w:t>
      </w:r>
      <w:r>
        <w:t xml:space="preserve"> Sense the tone! No that kid Nate got it.</w:t>
      </w:r>
    </w:p>
    <w:p w:rsidR="00000000" w:rsidRDefault="004E651F">
      <w:r>
        <w:rPr>
          <w:b/>
        </w:rPr>
        <w:t>Monica:</w:t>
      </w:r>
      <w:r>
        <w:t xml:space="preserve"> Oh! I hate that guy! I mean come on kid! Pull up your pants!</w:t>
      </w:r>
    </w:p>
    <w:p w:rsidR="00000000" w:rsidRDefault="004E651F">
      <w:r>
        <w:rPr>
          <w:b/>
        </w:rPr>
        <w:t>Chandler:</w:t>
      </w:r>
      <w:r>
        <w:t xml:space="preserve"> Yeah I know.</w:t>
      </w:r>
    </w:p>
    <w:p w:rsidR="00000000" w:rsidRDefault="004E651F">
      <w:r>
        <w:rPr>
          <w:b/>
        </w:rPr>
        <w:t>Rac</w:t>
      </w:r>
      <w:r>
        <w:rPr>
          <w:b/>
        </w:rPr>
        <w:t>hel:</w:t>
      </w:r>
      <w:r>
        <w:t xml:space="preserve"> Well, there's two spots left right?</w:t>
      </w:r>
    </w:p>
    <w:p w:rsidR="00000000" w:rsidRDefault="004E651F">
      <w:r>
        <w:rPr>
          <w:b/>
        </w:rPr>
        <w:t>Chandler:</w:t>
      </w:r>
      <w:r>
        <w:t xml:space="preserve"> Yeah...I mean I want this so much! I mean, I wanna get one, I want my friend Charlie to get one...Except I don't care about Charlie.</w:t>
      </w:r>
    </w:p>
    <w:p w:rsidR="00000000" w:rsidRDefault="004E651F">
      <w:r>
        <w:rPr>
          <w:i/>
        </w:rPr>
        <w:t>(Phoebe enters)</w:t>
      </w:r>
    </w:p>
    <w:p w:rsidR="00000000" w:rsidRDefault="004E651F">
      <w:r>
        <w:rPr>
          <w:b/>
        </w:rPr>
        <w:t>Phoebe:</w:t>
      </w:r>
      <w:r>
        <w:t xml:space="preserve"> </w:t>
      </w:r>
      <w:r>
        <w:rPr>
          <w:i/>
        </w:rPr>
        <w:t>(excited)</w:t>
      </w:r>
      <w:r>
        <w:t>Hey you guys! Ok, you're not going to b</w:t>
      </w:r>
      <w:r>
        <w:t>elieve this! I just saw my psychic and she said I was definitely gonna win the lottery tonight!</w:t>
      </w:r>
    </w:p>
    <w:p w:rsidR="00000000" w:rsidRDefault="004E651F">
      <w:r>
        <w:rPr>
          <w:b/>
        </w:rPr>
        <w:t>Monica:</w:t>
      </w:r>
      <w:r>
        <w:t xml:space="preserve"> Hey that reminds me, I thought we could use some extra luck so I brought a wishbone home from work.</w:t>
      </w:r>
    </w:p>
    <w:p w:rsidR="00000000" w:rsidRDefault="004E651F">
      <w:r>
        <w:rPr>
          <w:b/>
        </w:rPr>
        <w:t>Ross:</w:t>
      </w:r>
      <w:r>
        <w:t xml:space="preserve"> </w:t>
      </w:r>
      <w:r>
        <w:rPr>
          <w:i/>
        </w:rPr>
        <w:t>(mockingly)</w:t>
      </w:r>
      <w:r>
        <w:t>A psychic AND a wishbone? Guys! Giv</w:t>
      </w:r>
      <w:r>
        <w:t>e someone else a chance!</w:t>
      </w:r>
    </w:p>
    <w:p w:rsidR="00000000" w:rsidRDefault="004E651F">
      <w:r>
        <w:rPr>
          <w:b/>
        </w:rPr>
        <w:t>Monica:</w:t>
      </w:r>
      <w:r>
        <w:t xml:space="preserve"> Alright, who wants to do it?</w:t>
      </w:r>
    </w:p>
    <w:p w:rsidR="00000000" w:rsidRDefault="004E651F">
      <w:r>
        <w:rPr>
          <w:b/>
        </w:rPr>
        <w:t>Phoebe:</w:t>
      </w:r>
      <w:r>
        <w:t xml:space="preserve"> Oh can I? Vegetarians never get to do the wishbone. It's really not fair either! You know, just because we don't eat the meat doesn't mean we don't like to play with the carcasses!</w:t>
      </w:r>
    </w:p>
    <w:p w:rsidR="00000000" w:rsidRDefault="004E651F">
      <w:r>
        <w:rPr>
          <w:b/>
        </w:rPr>
        <w:t>Monic</w:t>
      </w:r>
      <w:r>
        <w:rPr>
          <w:b/>
        </w:rPr>
        <w:t>a:</w:t>
      </w:r>
      <w:r>
        <w:t xml:space="preserve"> Ok, hey Rach?</w:t>
      </w:r>
    </w:p>
    <w:p w:rsidR="00000000" w:rsidRDefault="004E651F">
      <w:r>
        <w:rPr>
          <w:b/>
        </w:rPr>
        <w:t>Rachel:</w:t>
      </w:r>
      <w:r>
        <w:t xml:space="preserve"> Oh no, I'm good, I don't wanna get that turkey smell all over my hands.</w:t>
      </w:r>
    </w:p>
    <w:p w:rsidR="00000000" w:rsidRDefault="004E651F">
      <w:r>
        <w:rPr>
          <w:b/>
        </w:rPr>
        <w:t>Joey:</w:t>
      </w:r>
      <w:r>
        <w:t xml:space="preserve"> I'll do it!! It'll get the casserole stink off of mine.</w:t>
      </w:r>
    </w:p>
    <w:p w:rsidR="00000000" w:rsidRDefault="004E651F">
      <w:r>
        <w:rPr>
          <w:i/>
        </w:rPr>
        <w:t>(Phoebe and Joey both grab one side of the wishbone)</w:t>
      </w:r>
    </w:p>
    <w:p w:rsidR="00000000" w:rsidRDefault="004E651F">
      <w:r>
        <w:rPr>
          <w:b/>
        </w:rPr>
        <w:t>Phoebe:</w:t>
      </w:r>
      <w:r>
        <w:t xml:space="preserve"> I hope I win!</w:t>
      </w:r>
    </w:p>
    <w:p w:rsidR="00000000" w:rsidRDefault="004E651F">
      <w:r>
        <w:rPr>
          <w:b/>
        </w:rPr>
        <w:t>Monica:</w:t>
      </w:r>
      <w:r>
        <w:t xml:space="preserve"> Well, it doesn</w:t>
      </w:r>
      <w:r>
        <w:t>'t really matter ... you're both wishing for the same thing, right?</w:t>
      </w:r>
    </w:p>
    <w:p w:rsidR="00000000" w:rsidRDefault="004E651F">
      <w:r>
        <w:rPr>
          <w:b/>
        </w:rPr>
        <w:t>Joey:</w:t>
      </w:r>
      <w:r>
        <w:t xml:space="preserve"> I can't tell you what I'm wishing for! Else...you know...won't come true!</w:t>
      </w:r>
    </w:p>
    <w:p w:rsidR="00000000" w:rsidRDefault="004E651F">
      <w:r>
        <w:rPr>
          <w:b/>
        </w:rPr>
        <w:t>Monica:</w:t>
      </w:r>
      <w:r>
        <w:t xml:space="preserve"> Right! .. but we "know" what you're wishing for!</w:t>
      </w:r>
    </w:p>
    <w:p w:rsidR="00000000" w:rsidRDefault="004E651F">
      <w:r>
        <w:rPr>
          <w:b/>
        </w:rPr>
        <w:t>Joey:</w:t>
      </w:r>
      <w:r>
        <w:t xml:space="preserve"> Can't really say!</w:t>
      </w:r>
    </w:p>
    <w:p w:rsidR="00000000" w:rsidRDefault="004E651F">
      <w:r>
        <w:rPr>
          <w:b/>
        </w:rPr>
        <w:t>Monica:</w:t>
      </w:r>
      <w:r>
        <w:t xml:space="preserve"> I understand, but y</w:t>
      </w:r>
      <w:r>
        <w:t>ou're wishing for what we think you're wishing for, aren't you?</w:t>
      </w:r>
    </w:p>
    <w:p w:rsidR="00000000" w:rsidRDefault="004E651F">
      <w:r>
        <w:rPr>
          <w:b/>
        </w:rPr>
        <w:t>Joey:</w:t>
      </w:r>
      <w:r>
        <w:t xml:space="preserve"> </w:t>
      </w:r>
      <w:r>
        <w:rPr>
          <w:i/>
        </w:rPr>
        <w:t>(slightly irritated)</w:t>
      </w:r>
      <w:r>
        <w:t>I'm not really comfortable with these questions!</w:t>
      </w:r>
    </w:p>
    <w:p w:rsidR="00000000" w:rsidRDefault="004E651F">
      <w:r>
        <w:rPr>
          <w:b/>
        </w:rPr>
        <w:t>Rachel, Chandler and Monica:</w:t>
      </w:r>
      <w:r>
        <w:t xml:space="preserve"> Please, just do it!</w:t>
      </w:r>
    </w:p>
    <w:p w:rsidR="00000000" w:rsidRDefault="004E651F">
      <w:r>
        <w:rPr>
          <w:b/>
        </w:rPr>
        <w:t>Phoebe:</w:t>
      </w:r>
      <w:r>
        <w:t xml:space="preserve"> One, two, three!</w:t>
      </w:r>
    </w:p>
    <w:p w:rsidR="00000000" w:rsidRDefault="004E651F">
      <w:r>
        <w:rPr>
          <w:i/>
        </w:rPr>
        <w:t>(they break the wishbone)</w:t>
      </w:r>
    </w:p>
    <w:p w:rsidR="00000000" w:rsidRDefault="004E651F">
      <w:r>
        <w:rPr>
          <w:b/>
        </w:rPr>
        <w:t>Joey:</w:t>
      </w:r>
      <w:r>
        <w:t xml:space="preserve"> I won, hey!</w:t>
      </w:r>
    </w:p>
    <w:p w:rsidR="00000000" w:rsidRDefault="004E651F">
      <w:r>
        <w:rPr>
          <w:b/>
        </w:rPr>
        <w:t>Ross:</w:t>
      </w:r>
      <w:r>
        <w:t xml:space="preserve"> You know what, I'm sure your wish is gonna come true, but, you guys - just in case, maybe a genie will come out if we rub this lamp! </w:t>
      </w:r>
      <w:r>
        <w:rPr>
          <w:i/>
        </w:rPr>
        <w:t>(rubs lamp, stops because it's very hot)</w:t>
      </w:r>
      <w:r>
        <w:t xml:space="preserve"> Ah!! That thing gets hot!!</w:t>
      </w:r>
    </w:p>
    <w:p w:rsidR="00000000" w:rsidRDefault="004E651F">
      <w:r>
        <w:rPr>
          <w:b/>
        </w:rPr>
        <w:t>Rachel:</w:t>
      </w:r>
      <w:r>
        <w:t xml:space="preserve"> You know, Ross, just keep making your jo</w:t>
      </w:r>
      <w:r>
        <w:t>kes. How are you gonna feel if we actually do win?</w:t>
      </w:r>
    </w:p>
    <w:p w:rsidR="00000000" w:rsidRDefault="004E651F">
      <w:r>
        <w:rPr>
          <w:b/>
        </w:rPr>
        <w:t>Ross:</w:t>
      </w:r>
      <w:r>
        <w:t xml:space="preserve"> Uh, you're not gonna win.</w:t>
      </w:r>
    </w:p>
    <w:p w:rsidR="00000000" w:rsidRDefault="004E651F">
      <w:r>
        <w:rPr>
          <w:b/>
        </w:rPr>
        <w:t>Rachel:</w:t>
      </w:r>
      <w:r>
        <w:t xml:space="preserve"> Oh, I know, I know, the odds are against us, but somebody has to win, and it could be us! And then how you gonna feel? You know, we're gonna be all like "oh everybod</w:t>
      </w:r>
      <w:r>
        <w:t>y, let's take our helicopters up to the cape" and you're gonna be all like "oh, I can't guys, I'll meet you guys up there, I gotta gas up the Hyundai"</w:t>
      </w:r>
    </w:p>
    <w:p w:rsidR="00000000" w:rsidRDefault="004E651F">
      <w:r>
        <w:rPr>
          <w:b/>
        </w:rPr>
        <w:t>Ross:</w:t>
      </w:r>
      <w:r>
        <w:t xml:space="preserve"> Ok, I've heard myself on tape and I sound nothing like that.</w:t>
      </w:r>
    </w:p>
    <w:p w:rsidR="00000000" w:rsidRDefault="004E651F">
      <w:r>
        <w:rPr>
          <w:b/>
        </w:rPr>
        <w:t>Chandler:</w:t>
      </w:r>
      <w:r>
        <w:t xml:space="preserve"> I can see the headline now: </w:t>
      </w:r>
      <w:r>
        <w:t>"Lottery winners' friend filled with regret eats own arm".</w:t>
      </w:r>
    </w:p>
    <w:p w:rsidR="00000000" w:rsidRDefault="004E651F">
      <w:r>
        <w:rPr>
          <w:b/>
        </w:rPr>
        <w:t>Ross:</w:t>
      </w:r>
      <w:r>
        <w:t xml:space="preserve"> Why would I eat my own arm?</w:t>
      </w:r>
    </w:p>
    <w:p w:rsidR="00000000" w:rsidRDefault="004E651F">
      <w:r>
        <w:rPr>
          <w:b/>
        </w:rPr>
        <w:t>Chandler:</w:t>
      </w:r>
      <w:r>
        <w:t xml:space="preserve"> Well you wouldn't, but we own the paper, we can print whatever we want.</w:t>
      </w:r>
    </w:p>
    <w:p w:rsidR="00000000" w:rsidRDefault="004E651F">
      <w:r>
        <w:rPr>
          <w:b/>
        </w:rPr>
        <w:t>Monica:</w:t>
      </w:r>
      <w:r>
        <w:t xml:space="preserve"> You know what, Ross? I'm gonna throw in 50 bucks for you.</w:t>
      </w:r>
    </w:p>
    <w:p w:rsidR="00000000" w:rsidRDefault="004E651F">
      <w:r>
        <w:rPr>
          <w:b/>
        </w:rPr>
        <w:t>Ross:</w:t>
      </w:r>
      <w:r>
        <w:t xml:space="preserve"> Why?</w:t>
      </w:r>
    </w:p>
    <w:p w:rsidR="00000000" w:rsidRDefault="004E651F">
      <w:r>
        <w:rPr>
          <w:b/>
        </w:rPr>
        <w:t>Moni</w:t>
      </w:r>
      <w:r>
        <w:rPr>
          <w:b/>
        </w:rPr>
        <w:t>ca:</w:t>
      </w:r>
      <w:r>
        <w:t xml:space="preserve"> Because I know that you think the lottery is "boohaki" but we're all here and gonna watch the numbers and have fun. And you're my brother, and I want you to be a part of this.</w:t>
      </w:r>
    </w:p>
    <w:p w:rsidR="00000000" w:rsidRDefault="004E651F">
      <w:r>
        <w:rPr>
          <w:b/>
        </w:rPr>
        <w:t>Ross:</w:t>
      </w:r>
      <w:r>
        <w:t xml:space="preserve"> You don't have to do that, I'll pay for myself. But just the fact that</w:t>
      </w:r>
      <w:r>
        <w:t xml:space="preserve"> you want me to have fun with you guys - that's so sweet! Come here </w:t>
      </w:r>
      <w:r>
        <w:rPr>
          <w:i/>
        </w:rPr>
        <w:t>(they kiss and hug)</w:t>
      </w:r>
    </w:p>
    <w:p w:rsidR="00000000" w:rsidRDefault="004E651F">
      <w:r>
        <w:rPr>
          <w:b/>
        </w:rPr>
        <w:t>Phoebe:</w:t>
      </w:r>
      <w:r>
        <w:t xml:space="preserve"> Get a room!</w:t>
      </w:r>
    </w:p>
    <w:p w:rsidR="00000000" w:rsidRDefault="004E651F">
      <w:r>
        <w:rPr>
          <w:b/>
        </w:rPr>
        <w:t>Chandler:</w:t>
      </w:r>
      <w:r>
        <w:t xml:space="preserve"> Ok, so now that you're in, what are you gonna do if we win?</w:t>
      </w:r>
    </w:p>
    <w:p w:rsidR="00000000" w:rsidRDefault="004E651F">
      <w:r>
        <w:rPr>
          <w:b/>
        </w:rPr>
        <w:t>Ross:</w:t>
      </w:r>
      <w:r>
        <w:t xml:space="preserve"> I don't know, probably just invest it.</w:t>
      </w:r>
    </w:p>
    <w:p w:rsidR="00000000" w:rsidRDefault="004E651F">
      <w:r>
        <w:rPr>
          <w:b/>
        </w:rPr>
        <w:t>Chandler:</w:t>
      </w:r>
      <w:r>
        <w:t xml:space="preserve"> Ooh! Calm down ...</w:t>
      </w:r>
    </w:p>
    <w:p w:rsidR="00000000" w:rsidRDefault="004E651F">
      <w:r>
        <w:rPr>
          <w:b/>
        </w:rPr>
        <w:t>Joey</w:t>
      </w:r>
      <w:r>
        <w:rPr>
          <w:b/>
        </w:rPr>
        <w:t>:</w:t>
      </w:r>
      <w:r>
        <w:t xml:space="preserve"> Seriously, that's your fantasy? To invest it? </w:t>
      </w:r>
    </w:p>
    <w:p w:rsidR="00000000" w:rsidRDefault="004E651F">
      <w:r>
        <w:rPr>
          <w:b/>
        </w:rPr>
        <w:t>Ross:</w:t>
      </w:r>
      <w:r>
        <w:t xml:space="preserve"> Oh, I'm sorry, did I say "invest it"? I meant "be cool and piss it all away" </w:t>
      </w:r>
      <w:r>
        <w:rPr>
          <w:i/>
        </w:rPr>
        <w:t>(Joey and Chandler pleased)</w:t>
      </w:r>
    </w:p>
    <w:p w:rsidR="00000000" w:rsidRDefault="004E651F">
      <w:r>
        <w:rPr>
          <w:b/>
        </w:rPr>
        <w:t>Joey:</w:t>
      </w:r>
      <w:r>
        <w:t xml:space="preserve"> Ooh, ooh, I know! We should pool all own money and buy the Knicks!</w:t>
      </w:r>
    </w:p>
    <w:p w:rsidR="00000000" w:rsidRDefault="004E651F">
      <w:r>
        <w:rPr>
          <w:b/>
        </w:rPr>
        <w:t>Rachel:</w:t>
      </w:r>
      <w:r>
        <w:t xml:space="preserve"> I don't really </w:t>
      </w:r>
      <w:r>
        <w:t>care about the Knicks.</w:t>
      </w:r>
    </w:p>
    <w:p w:rsidR="00000000" w:rsidRDefault="004E651F">
      <w:r>
        <w:rPr>
          <w:b/>
        </w:rPr>
        <w:t>Joey:</w:t>
      </w:r>
      <w:r>
        <w:t xml:space="preserve"> Oh, you will when I pick you as starting forward.</w:t>
      </w:r>
    </w:p>
    <w:p w:rsidR="00000000" w:rsidRDefault="004E651F">
      <w:r>
        <w:rPr>
          <w:b/>
        </w:rPr>
        <w:t>Rachel:</w:t>
      </w:r>
      <w:r>
        <w:t xml:space="preserve"> </w:t>
      </w:r>
      <w:r>
        <w:rPr>
          <w:i/>
        </w:rPr>
        <w:t>(touched)</w:t>
      </w:r>
      <w:r>
        <w:t xml:space="preserve"> You would do that? I never get picked!</w:t>
      </w:r>
    </w:p>
    <w:p w:rsidR="00000000" w:rsidRDefault="004E651F">
      <w:r>
        <w:rPr>
          <w:b/>
        </w:rPr>
        <w:t>Chandler:</w:t>
      </w:r>
      <w:r>
        <w:t xml:space="preserve"> You know, I'm not sure a sports team is the way to go.</w:t>
      </w:r>
    </w:p>
    <w:p w:rsidR="00000000" w:rsidRDefault="004E651F">
      <w:r>
        <w:rPr>
          <w:b/>
        </w:rPr>
        <w:t>Joey:</w:t>
      </w:r>
      <w:r>
        <w:t xml:space="preserve"> You're not gonna let me buy the Knicks?? I can't </w:t>
      </w:r>
      <w:r>
        <w:t>believe you're taking this away from me!</w:t>
      </w:r>
    </w:p>
    <w:p w:rsidR="00000000" w:rsidRDefault="004E651F">
      <w:r>
        <w:rPr>
          <w:b/>
        </w:rPr>
        <w:t>Chandler:</w:t>
      </w:r>
      <w:r>
        <w:t xml:space="preserve"> You're right, it has been you dream for over 15 seconds.</w:t>
      </w:r>
    </w:p>
    <w:p w:rsidR="00000000" w:rsidRDefault="004E651F">
      <w:r>
        <w:rPr>
          <w:b/>
        </w:rPr>
        <w:t>Ross:</w:t>
      </w:r>
      <w:r>
        <w:t xml:space="preserve"> </w:t>
      </w:r>
      <w:r>
        <w:rPr>
          <w:i/>
        </w:rPr>
        <w:t>(to Rachel)</w:t>
      </w:r>
      <w:r>
        <w:t xml:space="preserve"> Uh, how long until they announce the numbers, Mommy?</w:t>
      </w:r>
    </w:p>
    <w:p w:rsidR="00000000" w:rsidRDefault="004E651F">
      <w:r>
        <w:rPr>
          <w:i/>
        </w:rPr>
        <w:t>(pause)</w:t>
      </w:r>
    </w:p>
    <w:p w:rsidR="00000000" w:rsidRDefault="004E651F">
      <w:r>
        <w:rPr>
          <w:b/>
        </w:rPr>
        <w:t>Chandler:</w:t>
      </w:r>
      <w:r>
        <w:t xml:space="preserve"> </w:t>
      </w:r>
      <w:r>
        <w:rPr>
          <w:i/>
        </w:rPr>
        <w:t>(looks around)</w:t>
      </w:r>
      <w:r>
        <w:t xml:space="preserve"> I'll take this one too </w:t>
      </w:r>
      <w:r>
        <w:rPr>
          <w:i/>
        </w:rPr>
        <w:t>(to Ross)</w:t>
      </w:r>
      <w:r>
        <w:t xml:space="preserve"> Uh ... Momm</w:t>
      </w:r>
      <w:r>
        <w:t>y?</w:t>
      </w:r>
    </w:p>
    <w:p w:rsidR="00000000" w:rsidRDefault="004E651F">
      <w:r>
        <w:rPr>
          <w:b/>
        </w:rPr>
        <w:t>Ross:</w:t>
      </w:r>
      <w:r>
        <w:t xml:space="preserve"> Oh, I've gotten into the habit of calling Rachel "Mommy" when we're around Emma. Which I now realize we are not ...</w:t>
      </w:r>
    </w:p>
    <w:p w:rsidR="00000000" w:rsidRDefault="004E651F">
      <w:r>
        <w:rPr>
          <w:b/>
        </w:rPr>
        <w:t>Rachel:</w:t>
      </w:r>
      <w:r>
        <w:t xml:space="preserve"> I'm hoping that if she hears it enough it will be her first word.</w:t>
      </w:r>
    </w:p>
    <w:p w:rsidR="00000000" w:rsidRDefault="004E651F">
      <w:r>
        <w:rPr>
          <w:b/>
        </w:rPr>
        <w:t>Ross:</w:t>
      </w:r>
      <w:r>
        <w:t xml:space="preserve"> Although if we're gonna do that, we should probably</w:t>
      </w:r>
      <w:r>
        <w:t xml:space="preserve"> call me "Daddy" too.</w:t>
      </w:r>
    </w:p>
    <w:p w:rsidR="00000000" w:rsidRDefault="004E651F">
      <w:r>
        <w:rPr>
          <w:b/>
        </w:rPr>
        <w:t>Phoebe:</w:t>
      </w:r>
      <w:r>
        <w:t xml:space="preserve"> Oooh, I like that, "daddy" </w:t>
      </w:r>
      <w:r>
        <w:rPr>
          <w:i/>
        </w:rPr>
        <w:t>(in a sexy tone)</w:t>
      </w:r>
    </w:p>
    <w:p w:rsidR="00000000" w:rsidRDefault="004E651F">
      <w:r>
        <w:rPr>
          <w:b/>
        </w:rPr>
        <w:t>Ross:</w:t>
      </w:r>
      <w:r>
        <w:t xml:space="preserve"> I ... I was just talking about Rachel.</w:t>
      </w:r>
    </w:p>
    <w:p w:rsidR="00000000" w:rsidRDefault="004E651F">
      <w:r>
        <w:rPr>
          <w:b/>
        </w:rPr>
        <w:t>Phoebe:</w:t>
      </w:r>
      <w:r>
        <w:t xml:space="preserve"> </w:t>
      </w:r>
      <w:r>
        <w:rPr>
          <w:i/>
        </w:rPr>
        <w:t>(still in sexy tone)</w:t>
      </w:r>
      <w:r>
        <w:t xml:space="preserve"> Oooh, is daddy getting angry? Is daddy gonna spank me?</w:t>
      </w:r>
    </w:p>
    <w:p w:rsidR="00000000" w:rsidRDefault="004E651F">
      <w:r>
        <w:rPr>
          <w:b/>
        </w:rPr>
        <w:t>Ross:</w:t>
      </w:r>
      <w:r>
        <w:t xml:space="preserve"> </w:t>
      </w:r>
      <w:r>
        <w:rPr>
          <w:i/>
        </w:rPr>
        <w:t>(tries to be sexy too)</w:t>
      </w:r>
      <w:r>
        <w:t xml:space="preserve"> Well that depends ... ha</w:t>
      </w:r>
      <w:r>
        <w:t xml:space="preserve">ve you been a baaad gi .. </w:t>
      </w:r>
      <w:r>
        <w:rPr>
          <w:i/>
        </w:rPr>
        <w:t>(stops)</w:t>
      </w:r>
      <w:r>
        <w:t xml:space="preserve"> no I can't.</w:t>
      </w:r>
    </w:p>
    <w:p w:rsidR="00000000" w:rsidRDefault="004E651F">
      <w:r>
        <w:rPr>
          <w:i/>
        </w:rPr>
        <w:t>(Phone rings, Chandler picks up)</w:t>
      </w:r>
    </w:p>
    <w:p w:rsidR="00000000" w:rsidRDefault="004E651F">
      <w:r>
        <w:rPr>
          <w:b/>
        </w:rPr>
        <w:t>Chandler:</w:t>
      </w:r>
      <w:r>
        <w:t xml:space="preserve"> Hello? Hello? Oh, hey Charlie. Did anybody else hear? ... What? Susan got it?? How? Oh man, I would have slept with him!! .. Alright, bye. </w:t>
      </w:r>
      <w:r>
        <w:rPr>
          <w:i/>
        </w:rPr>
        <w:t>(hangs up)</w:t>
      </w:r>
    </w:p>
    <w:p w:rsidR="00000000" w:rsidRDefault="004E651F">
      <w:r>
        <w:rPr>
          <w:b/>
        </w:rPr>
        <w:t>Joey:</w:t>
      </w:r>
      <w:r>
        <w:t xml:space="preserve"> Dude, I'm s</w:t>
      </w:r>
      <w:r>
        <w:t>orry. But hey, there's one spot left, right?</w:t>
      </w:r>
    </w:p>
    <w:p w:rsidR="00000000" w:rsidRDefault="004E651F">
      <w:r>
        <w:rPr>
          <w:b/>
        </w:rPr>
        <w:t>Chandler:</w:t>
      </w:r>
      <w:r>
        <w:t xml:space="preserve"> Well no, Charlie's gonna get that.</w:t>
      </w:r>
    </w:p>
    <w:p w:rsidR="00000000" w:rsidRDefault="004E651F">
      <w:r>
        <w:rPr>
          <w:b/>
        </w:rPr>
        <w:t>Monica:</w:t>
      </w:r>
      <w:r>
        <w:t xml:space="preserve"> Hey, don't say that! You got just as good a chance as anybody else of getting that job!</w:t>
      </w:r>
    </w:p>
    <w:p w:rsidR="00000000" w:rsidRDefault="004E651F">
      <w:r>
        <w:rPr>
          <w:b/>
        </w:rPr>
        <w:t>Chandler:</w:t>
      </w:r>
      <w:r>
        <w:t xml:space="preserve"> He's the boss's son.</w:t>
      </w:r>
    </w:p>
    <w:p w:rsidR="00000000" w:rsidRDefault="004E651F">
      <w:r>
        <w:rPr>
          <w:b/>
        </w:rPr>
        <w:t>Monica:</w:t>
      </w:r>
      <w:r>
        <w:t xml:space="preserve"> Come on, lottery!! </w:t>
      </w:r>
      <w:r>
        <w:rPr>
          <w:i/>
        </w:rPr>
        <w:t>(everybody c</w:t>
      </w:r>
      <w:r>
        <w:rPr>
          <w:i/>
        </w:rPr>
        <w:t>heers)</w:t>
      </w:r>
    </w:p>
    <w:p w:rsidR="00000000" w:rsidRDefault="004E651F">
      <w:r>
        <w:rPr>
          <w:b/>
        </w:rPr>
        <w:t>Rachel:</w:t>
      </w:r>
      <w:r>
        <w:t xml:space="preserve"> Ooh, you guys, it starts in like 20 minutes.</w:t>
      </w:r>
    </w:p>
    <w:p w:rsidR="00000000" w:rsidRDefault="004E651F">
      <w:r>
        <w:rPr>
          <w:b/>
        </w:rPr>
        <w:t>Monica:</w:t>
      </w:r>
      <w:r>
        <w:t xml:space="preserve"> Ok, here we go. We need to sort out the tickets as quickly as possible to see if we've won. So does anybody have any ideas how to organize this? </w:t>
      </w:r>
      <w:r>
        <w:rPr>
          <w:i/>
        </w:rPr>
        <w:t>(doesn't let them answer)</w:t>
      </w:r>
      <w:r>
        <w:t xml:space="preserve"> Ok, how about thi</w:t>
      </w:r>
      <w:r>
        <w:t>s: we divide them into 6 groups of 40, and the remaining 10 can be read by whoever finishes their pile first.</w:t>
      </w:r>
    </w:p>
    <w:p w:rsidR="00000000" w:rsidRDefault="004E651F">
      <w:r>
        <w:rPr>
          <w:b/>
        </w:rPr>
        <w:t>Rachel:</w:t>
      </w:r>
      <w:r>
        <w:t xml:space="preserve"> Ooh, I have another idea!</w:t>
      </w:r>
    </w:p>
    <w:p w:rsidR="00000000" w:rsidRDefault="004E651F">
      <w:r>
        <w:rPr>
          <w:b/>
        </w:rPr>
        <w:t>Monica:</w:t>
      </w:r>
      <w:r>
        <w:t xml:space="preserve"> I'm sorry, idea time is over.</w:t>
      </w:r>
    </w:p>
    <w:p w:rsidR="00000000" w:rsidRDefault="004E651F">
      <w:r>
        <w:rPr>
          <w:b/>
        </w:rPr>
        <w:t>Phoebe:</w:t>
      </w:r>
      <w:r>
        <w:t xml:space="preserve"> Ok, well, are all the tickets in the bowl?</w:t>
      </w:r>
    </w:p>
    <w:p w:rsidR="00000000" w:rsidRDefault="004E651F">
      <w:r>
        <w:rPr>
          <w:b/>
        </w:rPr>
        <w:t>Monica:</w:t>
      </w:r>
      <w:r>
        <w:t xml:space="preserve"> Yeah.</w:t>
      </w:r>
    </w:p>
    <w:p w:rsidR="00000000" w:rsidRDefault="004E651F">
      <w:r>
        <w:rPr>
          <w:b/>
        </w:rPr>
        <w:t>Chandler:</w:t>
      </w:r>
      <w:r>
        <w:t xml:space="preserve"> What about the ones you have on the nightstand?</w:t>
      </w:r>
    </w:p>
    <w:p w:rsidR="00000000" w:rsidRDefault="004E651F">
      <w:r>
        <w:rPr>
          <w:b/>
        </w:rPr>
        <w:t>Monica:</w:t>
      </w:r>
      <w:r>
        <w:t xml:space="preserve"> There are no tickets on the nightstand!</w:t>
      </w:r>
    </w:p>
    <w:p w:rsidR="00000000" w:rsidRDefault="004E651F">
      <w:r>
        <w:rPr>
          <w:b/>
        </w:rPr>
        <w:t>Chandler:</w:t>
      </w:r>
      <w:r>
        <w:t xml:space="preserve"> Yes there are, I just saw them a few minutes ago.</w:t>
      </w:r>
    </w:p>
    <w:p w:rsidR="00000000" w:rsidRDefault="004E651F">
      <w:r>
        <w:rPr>
          <w:i/>
        </w:rPr>
        <w:t>(Rachel get suspicious)</w:t>
      </w:r>
    </w:p>
    <w:p w:rsidR="00000000" w:rsidRDefault="004E651F">
      <w:r>
        <w:rPr>
          <w:b/>
        </w:rPr>
        <w:t>Monica:</w:t>
      </w:r>
      <w:r>
        <w:t xml:space="preserve"> Un, no you didn't! You must be mistaken!</w:t>
      </w:r>
    </w:p>
    <w:p w:rsidR="00000000" w:rsidRDefault="004E651F">
      <w:r>
        <w:rPr>
          <w:b/>
        </w:rPr>
        <w:t>Chandler:</w:t>
      </w:r>
      <w:r>
        <w:t xml:space="preserve"> Honey, there are</w:t>
      </w:r>
      <w:r>
        <w:t xml:space="preserve"> like 20 tickets on the nightstand!</w:t>
      </w:r>
    </w:p>
    <w:p w:rsidR="00000000" w:rsidRDefault="004E651F">
      <w:r>
        <w:rPr>
          <w:b/>
        </w:rPr>
        <w:t>Monica:</w:t>
      </w:r>
      <w:r>
        <w:t xml:space="preserve"> Chandler, sense the tone!!</w:t>
      </w:r>
    </w:p>
    <w:p w:rsidR="00000000" w:rsidRDefault="004E651F">
      <w:r>
        <w:rPr>
          <w:i/>
        </w:rPr>
        <w:t>(Rachel comes out of their bedroom waving tickets)</w:t>
      </w:r>
    </w:p>
    <w:p w:rsidR="00000000" w:rsidRDefault="004E651F">
      <w:r>
        <w:rPr>
          <w:b/>
        </w:rPr>
        <w:t>Rachel:</w:t>
      </w:r>
      <w:r>
        <w:t xml:space="preserve"> Well, well, well, look what mommy found!!</w:t>
      </w:r>
    </w:p>
    <w:p w:rsidR="00000000" w:rsidRDefault="004E651F">
      <w:r>
        <w:rPr>
          <w:i/>
        </w:rPr>
        <w:t>(everyone's shocked)</w:t>
      </w:r>
    </w:p>
    <w:p w:rsidR="00000000" w:rsidRDefault="004E651F">
      <w:r>
        <w:rPr>
          <w:b/>
        </w:rPr>
        <w:t>Monica:</w:t>
      </w:r>
      <w:r>
        <w:t xml:space="preserve"> Ok, fine!! I bought 20 extra tickets for me and Chandle</w:t>
      </w:r>
      <w:r>
        <w:t>r.</w:t>
      </w:r>
    </w:p>
    <w:p w:rsidR="00000000" w:rsidRDefault="004E651F">
      <w:r>
        <w:rPr>
          <w:b/>
        </w:rPr>
        <w:t>Phoebe:</w:t>
      </w:r>
      <w:r>
        <w:t xml:space="preserve"> Uh! The psychic also said that I would be betrayed.</w:t>
      </w:r>
    </w:p>
    <w:p w:rsidR="00000000" w:rsidRDefault="004E651F">
      <w:r>
        <w:rPr>
          <w:b/>
        </w:rPr>
        <w:t>Ross:</w:t>
      </w:r>
      <w:r>
        <w:t xml:space="preserve"> I can't believe this, I thought we were all in this together!</w:t>
      </w:r>
    </w:p>
    <w:p w:rsidR="00000000" w:rsidRDefault="004E651F">
      <w:r>
        <w:rPr>
          <w:b/>
        </w:rPr>
        <w:t>Monica:</w:t>
      </w:r>
      <w:r>
        <w:t xml:space="preserve"> Hey, you just got in 5 minutes ago!</w:t>
      </w:r>
    </w:p>
    <w:p w:rsidR="00000000" w:rsidRDefault="004E651F">
      <w:r>
        <w:rPr>
          <w:b/>
        </w:rPr>
        <w:t>Ross:</w:t>
      </w:r>
      <w:r>
        <w:t xml:space="preserve"> 3 minutes ago!!! I don't know why that's important ...</w:t>
      </w:r>
    </w:p>
    <w:p w:rsidR="00000000" w:rsidRDefault="004E651F">
      <w:r>
        <w:rPr>
          <w:b/>
        </w:rPr>
        <w:t>Joey:</w:t>
      </w:r>
      <w:r>
        <w:t xml:space="preserve"> I was with you</w:t>
      </w:r>
      <w:r>
        <w:t xml:space="preserve"> the whole time we were in Connecticut, when did you even get those?</w:t>
      </w:r>
    </w:p>
    <w:p w:rsidR="00000000" w:rsidRDefault="004E651F">
      <w:r>
        <w:rPr>
          <w:b/>
        </w:rPr>
        <w:t>Monica:</w:t>
      </w:r>
      <w:r>
        <w:t xml:space="preserve"> When you were reading the dirty magazines without taking off the plastic!</w:t>
      </w:r>
    </w:p>
    <w:p w:rsidR="00000000" w:rsidRDefault="004E651F">
      <w:r>
        <w:rPr>
          <w:b/>
        </w:rPr>
        <w:t>Joey:</w:t>
      </w:r>
      <w:r>
        <w:t xml:space="preserve"> </w:t>
      </w:r>
      <w:r>
        <w:rPr>
          <w:i/>
        </w:rPr>
        <w:t>(to Ross)</w:t>
      </w:r>
      <w:r>
        <w:t xml:space="preserve"> I'll show you how.</w:t>
      </w:r>
    </w:p>
    <w:p w:rsidR="00000000" w:rsidRDefault="004E651F">
      <w:r>
        <w:rPr>
          <w:b/>
        </w:rPr>
        <w:t>Rachel:</w:t>
      </w:r>
      <w:r>
        <w:t xml:space="preserve"> Ok, well Monica, suppose one of your "special" tickets win? Ho</w:t>
      </w:r>
      <w:r>
        <w:t>w are you gonna feel when you win the lottery and you lose all your friends?</w:t>
      </w:r>
    </w:p>
    <w:p w:rsidR="00000000" w:rsidRDefault="004E651F">
      <w:r>
        <w:rPr>
          <w:b/>
        </w:rPr>
        <w:t>Monica:</w:t>
      </w:r>
      <w:r>
        <w:t xml:space="preserve"> Please ... if I win the lottery, you guys are not gonna leave me. Someone gave me a basket of mini-muffins last week and I couldn't get rid of you for 3 days!</w:t>
      </w:r>
    </w:p>
    <w:p w:rsidR="00000000" w:rsidRDefault="004E651F">
      <w:r>
        <w:rPr>
          <w:b/>
        </w:rPr>
        <w:t>Rachel:</w:t>
      </w:r>
      <w:r>
        <w:t xml:space="preserve"> Chan</w:t>
      </w:r>
      <w:r>
        <w:t>dler, would you just tell her what she did was wrong?</w:t>
      </w:r>
    </w:p>
    <w:p w:rsidR="00000000" w:rsidRDefault="004E651F">
      <w:r>
        <w:rPr>
          <w:b/>
        </w:rPr>
        <w:t>Chandler:</w:t>
      </w:r>
      <w:r>
        <w:t xml:space="preserve"> </w:t>
      </w:r>
      <w:r>
        <w:rPr>
          <w:i/>
        </w:rPr>
        <w:t>(to Mon)</w:t>
      </w:r>
      <w:r>
        <w:t xml:space="preserve"> She's right, you shouldn't have bought tickets just for us ...</w:t>
      </w:r>
    </w:p>
    <w:p w:rsidR="00000000" w:rsidRDefault="004E651F">
      <w:r>
        <w:rPr>
          <w:b/>
        </w:rPr>
        <w:t>Monica:</w:t>
      </w:r>
      <w:r>
        <w:t xml:space="preserve"> Ahhh! </w:t>
      </w:r>
      <w:r>
        <w:rPr>
          <w:i/>
        </w:rPr>
        <w:t>(shocked)</w:t>
      </w:r>
    </w:p>
    <w:p w:rsidR="00000000" w:rsidRDefault="004E651F">
      <w:r>
        <w:rPr>
          <w:b/>
        </w:rPr>
        <w:t>Chandler:</w:t>
      </w:r>
      <w:r>
        <w:t xml:space="preserve"> Let me finish ... </w:t>
      </w:r>
      <w:r>
        <w:rPr>
          <w:i/>
        </w:rPr>
        <w:t>(to everyone else)</w:t>
      </w:r>
      <w:r>
        <w:t xml:space="preserve"> however, it doesn't look like I'm gonna get this </w:t>
      </w:r>
      <w:r>
        <w:t xml:space="preserve">job so I can't afford to have principles, so screw you, the tickets are ours!! </w:t>
      </w:r>
      <w:r>
        <w:rPr>
          <w:i/>
        </w:rPr>
        <w:t>(takes tickets from Rachel)</w:t>
      </w:r>
    </w:p>
    <w:p w:rsidR="00000000" w:rsidRDefault="004E651F">
      <w:r>
        <w:rPr>
          <w:b/>
        </w:rPr>
        <w:t>Monica:</w:t>
      </w:r>
      <w:r>
        <w:t xml:space="preserve"> There's the man I married!!</w:t>
      </w:r>
    </w:p>
    <w:p w:rsidR="00000000" w:rsidRDefault="004E651F">
      <w:r>
        <w:rPr>
          <w:b/>
        </w:rPr>
        <w:t>Rachel:</w:t>
      </w:r>
      <w:r>
        <w:t xml:space="preserve"> All right, believe me.If you win the lottery, it's the last you're gonna hear from us!</w:t>
      </w:r>
    </w:p>
    <w:p w:rsidR="00000000" w:rsidRDefault="004E651F">
      <w:r>
        <w:rPr>
          <w:b/>
        </w:rPr>
        <w:t>Monica:</w:t>
      </w:r>
      <w:r>
        <w:t xml:space="preserve"> Fine! Don'</w:t>
      </w:r>
      <w:r>
        <w:t>t be my friends! I'll buy new friends! Yeah, and then I'll pay for their plastic surgery so they'd look just like you!</w:t>
      </w:r>
    </w:p>
    <w:p w:rsidR="00000000" w:rsidRDefault="004E651F">
      <w:r>
        <w:rPr>
          <w:b/>
        </w:rPr>
        <w:t>Rachel:</w:t>
      </w:r>
      <w:r>
        <w:t xml:space="preserve"> </w:t>
      </w:r>
      <w:r>
        <w:rPr>
          <w:i/>
        </w:rPr>
        <w:t>(surprised)</w:t>
      </w:r>
      <w:r>
        <w:t xml:space="preserve"> OH! Alright, you know what? That's it! I want my share of the tickets </w:t>
      </w:r>
      <w:r>
        <w:rPr>
          <w:i/>
        </w:rPr>
        <w:t>(picks up the bowl)</w:t>
      </w:r>
      <w:r>
        <w:t>!</w:t>
      </w:r>
    </w:p>
    <w:p w:rsidR="00000000" w:rsidRDefault="004E651F">
      <w:r>
        <w:rPr>
          <w:b/>
        </w:rPr>
        <w:t>Joey:</w:t>
      </w:r>
      <w:r>
        <w:t xml:space="preserve"> Yeah, I want my tick</w:t>
      </w:r>
      <w:r>
        <w:t xml:space="preserve">ets too </w:t>
      </w:r>
      <w:r>
        <w:rPr>
          <w:i/>
        </w:rPr>
        <w:t>(takes the bowl from Rachel)</w:t>
      </w:r>
      <w:r>
        <w:t>! And I'm buying the Knicks! And Steffi Graff, ah ah!</w:t>
      </w:r>
    </w:p>
    <w:p w:rsidR="00000000" w:rsidRDefault="004E651F">
      <w:r>
        <w:rPr>
          <w:b/>
        </w:rPr>
        <w:t>Ross:</w:t>
      </w:r>
      <w:r>
        <w:t xml:space="preserve"> Than I want mine, too </w:t>
      </w:r>
      <w:r>
        <w:rPr>
          <w:i/>
        </w:rPr>
        <w:t>(takes the bowl from Joey)</w:t>
      </w:r>
      <w:r>
        <w:t>! And if I win I'm gonna put it all into a very low-yield bond.</w:t>
      </w:r>
    </w:p>
    <w:p w:rsidR="00000000" w:rsidRDefault="004E651F">
      <w:r>
        <w:rPr>
          <w:b/>
        </w:rPr>
        <w:t>Phoebe:</w:t>
      </w:r>
      <w:r>
        <w:t xml:space="preserve"> Oh, you guys! We've got to keep all the </w:t>
      </w:r>
      <w:r>
        <w:t xml:space="preserve">tickets together </w:t>
      </w:r>
      <w:r>
        <w:rPr>
          <w:i/>
        </w:rPr>
        <w:t>(takes the bowl from Ross and puts it on the table)</w:t>
      </w:r>
    </w:p>
    <w:p w:rsidR="00000000" w:rsidRDefault="004E651F">
      <w:r>
        <w:rPr>
          <w:b/>
        </w:rPr>
        <w:t>Monica:</w:t>
      </w:r>
      <w:r>
        <w:t xml:space="preserve"> No, no! We should divide them up </w:t>
      </w:r>
      <w:r>
        <w:rPr>
          <w:i/>
        </w:rPr>
        <w:t>(picks up the bowl)</w:t>
      </w:r>
      <w:r>
        <w:t xml:space="preserve"> and I should get extra because we used my card to buy them!</w:t>
      </w:r>
    </w:p>
    <w:p w:rsidR="00000000" w:rsidRDefault="004E651F">
      <w:r>
        <w:rPr>
          <w:b/>
        </w:rPr>
        <w:t>Joey:</w:t>
      </w:r>
      <w:r>
        <w:t xml:space="preserve"> Hey, if anybody gets extra tickets, it should be me! This al</w:t>
      </w:r>
      <w:r>
        <w:t xml:space="preserve">l thing was my idea! </w:t>
      </w:r>
      <w:r>
        <w:rPr>
          <w:i/>
        </w:rPr>
        <w:t>(takes the bowl from Monica)</w:t>
      </w:r>
    </w:p>
    <w:p w:rsidR="00000000" w:rsidRDefault="004E651F">
      <w:r>
        <w:rPr>
          <w:b/>
        </w:rPr>
        <w:t>Chandler:</w:t>
      </w:r>
      <w:r>
        <w:t xml:space="preserve"> Oh, yeah! Thanks for inventing the lottery!</w:t>
      </w:r>
    </w:p>
    <w:p w:rsidR="00000000" w:rsidRDefault="004E651F">
      <w:r>
        <w:rPr>
          <w:b/>
        </w:rPr>
        <w:t>Rachel:</w:t>
      </w:r>
      <w:r>
        <w:t xml:space="preserve"> Ok, that's it! Just give'em to me! I'll split them up! </w:t>
      </w:r>
      <w:r>
        <w:rPr>
          <w:i/>
        </w:rPr>
        <w:t xml:space="preserve">(she tries to snatch the bowl from Joey's hands but she can't, so she pinches his nipple </w:t>
      </w:r>
      <w:r>
        <w:rPr>
          <w:i/>
        </w:rPr>
        <w:t>and she manages to take it)</w:t>
      </w:r>
    </w:p>
    <w:p w:rsidR="00000000" w:rsidRDefault="004E651F">
      <w:r>
        <w:rPr>
          <w:b/>
        </w:rPr>
        <w:t>Joey:</w:t>
      </w:r>
      <w:r>
        <w:t xml:space="preserve"> </w:t>
      </w:r>
      <w:r>
        <w:rPr>
          <w:i/>
        </w:rPr>
        <w:t>(in pain)</w:t>
      </w:r>
      <w:r>
        <w:t xml:space="preserve"> Oh!</w:t>
      </w:r>
    </w:p>
    <w:p w:rsidR="00000000" w:rsidRDefault="004E651F">
      <w:r>
        <w:rPr>
          <w:b/>
        </w:rPr>
        <w:t>Phoebe:</w:t>
      </w:r>
      <w:r>
        <w:t xml:space="preserve"> </w:t>
      </w:r>
      <w:r>
        <w:rPr>
          <w:i/>
        </w:rPr>
        <w:t>(she takes the bowl from Rachel's hands and she starts running around the room and yelling)</w:t>
      </w:r>
      <w:r>
        <w:t xml:space="preserve"> OOOOOHHHHH!</w:t>
      </w:r>
    </w:p>
    <w:p w:rsidR="00000000" w:rsidRDefault="004E651F">
      <w:r>
        <w:rPr>
          <w:b/>
        </w:rPr>
        <w:t>Ross:</w:t>
      </w:r>
      <w:r>
        <w:t xml:space="preserve"> </w:t>
      </w:r>
      <w:r>
        <w:rPr>
          <w:i/>
        </w:rPr>
        <w:t>(trying to stop her)</w:t>
      </w:r>
      <w:r>
        <w:t xml:space="preserve"> Hey, hey!!</w:t>
      </w:r>
    </w:p>
    <w:p w:rsidR="00000000" w:rsidRDefault="004E651F">
      <w:r>
        <w:rPr>
          <w:b/>
        </w:rPr>
        <w:t>Phoebe:</w:t>
      </w:r>
      <w:r>
        <w:t xml:space="preserve"> </w:t>
      </w:r>
      <w:r>
        <w:rPr>
          <w:i/>
        </w:rPr>
        <w:t>(keeping on running and yelling)</w:t>
      </w:r>
      <w:r>
        <w:t xml:space="preserve"> OOOOOHHHHH! </w:t>
      </w:r>
      <w:r>
        <w:rPr>
          <w:i/>
        </w:rPr>
        <w:t xml:space="preserve">(she </w:t>
      </w:r>
      <w:r>
        <w:rPr>
          <w:i/>
        </w:rPr>
        <w:t>stops)</w:t>
      </w:r>
      <w:r>
        <w:t xml:space="preserve"> Fine, I can't take it anymore! I'm putting an end to this! </w:t>
      </w:r>
      <w:r>
        <w:rPr>
          <w:i/>
        </w:rPr>
        <w:t>(she goes out to the balcony)</w:t>
      </w:r>
    </w:p>
    <w:p w:rsidR="00000000" w:rsidRDefault="004E651F">
      <w:r>
        <w:rPr>
          <w:b/>
        </w:rPr>
        <w:t>Rachel:</w:t>
      </w:r>
      <w:r>
        <w:t xml:space="preserve"> Oh, if she jumps, I get her tickets.</w:t>
      </w:r>
    </w:p>
    <w:p w:rsidR="00000000" w:rsidRDefault="004E651F">
      <w:r>
        <w:rPr>
          <w:b/>
        </w:rPr>
        <w:t>Joey:</w:t>
      </w:r>
      <w:r>
        <w:t xml:space="preserve"> No, no! </w:t>
      </w:r>
      <w:r>
        <w:rPr>
          <w:i/>
        </w:rPr>
        <w:t>(they all go towards the balcony but they get jammed in the window)</w:t>
      </w:r>
    </w:p>
    <w:p w:rsidR="00000000" w:rsidRDefault="004E651F">
      <w:r>
        <w:rPr>
          <w:b/>
        </w:rPr>
        <w:t>Phoebe:</w:t>
      </w:r>
      <w:r>
        <w:t xml:space="preserve"> If we are not doing it to</w:t>
      </w:r>
      <w:r>
        <w:t xml:space="preserve">gether, we're not doing it at all! So, say goodbye to your tickets! </w:t>
      </w:r>
      <w:r>
        <w:rPr>
          <w:i/>
        </w:rPr>
        <w:t>(She holds out the bowl, and makes as to drop the tickets on the street)</w:t>
      </w:r>
      <w:r>
        <w:t>.</w:t>
      </w:r>
    </w:p>
    <w:p w:rsidR="00000000" w:rsidRDefault="004E651F">
      <w:r>
        <w:rPr>
          <w:b/>
        </w:rPr>
        <w:t>Everyone:</w:t>
      </w:r>
      <w:r>
        <w:t xml:space="preserve"> NO!!</w:t>
      </w:r>
    </w:p>
    <w:p w:rsidR="00000000" w:rsidRDefault="004E651F">
      <w:r>
        <w:rPr>
          <w:b/>
        </w:rPr>
        <w:t>Phoebe:</w:t>
      </w:r>
      <w:r>
        <w:t xml:space="preserve"> Don't come any closer!</w:t>
      </w:r>
    </w:p>
    <w:p w:rsidR="00000000" w:rsidRDefault="004E651F">
      <w:r>
        <w:rPr>
          <w:b/>
        </w:rPr>
        <w:t>Chandler:</w:t>
      </w:r>
      <w:r>
        <w:t xml:space="preserve"> Can I come a little bit closer, valuable things are gettin</w:t>
      </w:r>
      <w:r>
        <w:t>g squished...</w:t>
      </w:r>
    </w:p>
    <w:p w:rsidR="00000000" w:rsidRDefault="004E651F">
      <w:r>
        <w:rPr>
          <w:b/>
        </w:rPr>
        <w:t>Phoebe:</w:t>
      </w:r>
      <w:r>
        <w:t xml:space="preserve"> No, what's more important, your friends or money?</w:t>
      </w:r>
    </w:p>
    <w:p w:rsidR="00000000" w:rsidRDefault="004E651F">
      <w:r>
        <w:rPr>
          <w:b/>
        </w:rPr>
        <w:t>Everyone but Monica:</w:t>
      </w:r>
      <w:r>
        <w:t xml:space="preserve"> Friends! </w:t>
      </w:r>
    </w:p>
    <w:p w:rsidR="00000000" w:rsidRDefault="004E651F">
      <w:r>
        <w:rPr>
          <w:b/>
        </w:rPr>
        <w:t>Monica:</w:t>
      </w:r>
      <w:r>
        <w:t xml:space="preserve"> Money! </w:t>
      </w:r>
      <w:r>
        <w:rPr>
          <w:i/>
        </w:rPr>
        <w:t>(they all look at her)</w:t>
      </w:r>
      <w:r>
        <w:t xml:space="preserve"> Friends...</w:t>
      </w:r>
    </w:p>
    <w:p w:rsidR="00000000" w:rsidRDefault="004E651F">
      <w:r>
        <w:rPr>
          <w:b/>
        </w:rPr>
        <w:t>Phoebe:</w:t>
      </w:r>
      <w:r>
        <w:t xml:space="preserve"> Hey Monica, what about your extra tickets?</w:t>
      </w:r>
    </w:p>
    <w:p w:rsidR="00000000" w:rsidRDefault="004E651F">
      <w:r>
        <w:rPr>
          <w:b/>
        </w:rPr>
        <w:t>Monica:</w:t>
      </w:r>
      <w:r>
        <w:t xml:space="preserve"> They're all in there! Even these five that I </w:t>
      </w:r>
      <w:r>
        <w:t xml:space="preserve">hid in my bra </w:t>
      </w:r>
      <w:r>
        <w:rPr>
          <w:i/>
        </w:rPr>
        <w:t>(takes some tickets out of her bra and gives them to Phoebe)</w:t>
      </w:r>
      <w:r>
        <w:t>...</w:t>
      </w:r>
    </w:p>
    <w:p w:rsidR="00000000" w:rsidRDefault="004E651F">
      <w:r>
        <w:rPr>
          <w:b/>
        </w:rPr>
        <w:t>Ross:</w:t>
      </w:r>
      <w:r>
        <w:t xml:space="preserve"> Monica!</w:t>
      </w:r>
    </w:p>
    <w:p w:rsidR="00000000" w:rsidRDefault="004E651F">
      <w:r>
        <w:rPr>
          <w:b/>
        </w:rPr>
        <w:t>Phoebe:</w:t>
      </w:r>
      <w:r>
        <w:t xml:space="preserve"> Ok, good! </w:t>
      </w:r>
      <w:r>
        <w:rPr>
          <w:i/>
        </w:rPr>
        <w:t>(pause)</w:t>
      </w:r>
      <w:r>
        <w:t xml:space="preserve"> You guys were so scared! There was no way I was gonna dump this...</w:t>
      </w:r>
      <w:r>
        <w:rPr>
          <w:i/>
        </w:rPr>
        <w:t>(a pigeon swoops down, scaring Phoebe who drops the bowl on the street)</w:t>
      </w:r>
      <w:r>
        <w:t xml:space="preserve"> </w:t>
      </w:r>
      <w:r>
        <w:t xml:space="preserve">Oh God, no! </w:t>
      </w:r>
      <w:r>
        <w:rPr>
          <w:i/>
        </w:rPr>
        <w:t>(pause)</w:t>
      </w:r>
      <w:r>
        <w:t xml:space="preserve"> I think I broke your bowl.</w:t>
      </w:r>
    </w:p>
    <w:p w:rsidR="00000000" w:rsidRDefault="004E651F">
      <w:r>
        <w:rPr>
          <w:b/>
        </w:rPr>
        <w:t>Ross:</w:t>
      </w:r>
      <w:r>
        <w:t xml:space="preserve"> Go, go, go!!</w:t>
      </w:r>
    </w:p>
    <w:p w:rsidR="00000000" w:rsidRDefault="004E651F">
      <w:pPr>
        <w:rPr>
          <w:b/>
        </w:rPr>
      </w:pPr>
      <w:r>
        <w:rPr>
          <w:b/>
        </w:rPr>
        <w:t>Scene: Monica and Chandler's apartment.</w:t>
      </w:r>
    </w:p>
    <w:p w:rsidR="00000000" w:rsidRDefault="004E651F">
      <w:r>
        <w:rPr>
          <w:i/>
        </w:rPr>
        <w:t>(All are returning from the street after picking up dropped lottery tickets)</w:t>
      </w:r>
    </w:p>
    <w:p w:rsidR="00000000" w:rsidRDefault="004E651F">
      <w:r>
        <w:rPr>
          <w:b/>
        </w:rPr>
        <w:t>Phoebe:</w:t>
      </w:r>
      <w:r>
        <w:t xml:space="preserve"> What a beautiful night to be running around the street, looking f</w:t>
      </w:r>
      <w:r>
        <w:t>or tickets. And the wind sure made it fun.</w:t>
      </w:r>
    </w:p>
    <w:p w:rsidR="00000000" w:rsidRDefault="004E651F">
      <w:r>
        <w:rPr>
          <w:b/>
        </w:rPr>
        <w:t>Monica:</w:t>
      </w:r>
      <w:r>
        <w:t xml:space="preserve"> Phoebe, we lost half of them.</w:t>
      </w:r>
    </w:p>
    <w:p w:rsidR="00000000" w:rsidRDefault="004E651F">
      <w:r>
        <w:rPr>
          <w:b/>
        </w:rPr>
        <w:t>Phoebe:</w:t>
      </w:r>
      <w:r>
        <w:t xml:space="preserve"> So, what? Monica, we have the winning ticket! My psychic said I was gonna win, remember?</w:t>
      </w:r>
    </w:p>
    <w:p w:rsidR="00000000" w:rsidRDefault="004E651F">
      <w:r>
        <w:rPr>
          <w:b/>
        </w:rPr>
        <w:t>Ross:</w:t>
      </w:r>
      <w:r>
        <w:t xml:space="preserve"> Weird.. your psychic didn't mention anything about the scary pigeon...</w:t>
      </w:r>
    </w:p>
    <w:p w:rsidR="00000000" w:rsidRDefault="004E651F">
      <w:r>
        <w:rPr>
          <w:b/>
        </w:rPr>
        <w:t>P</w:t>
      </w:r>
      <w:r>
        <w:rPr>
          <w:b/>
        </w:rPr>
        <w:t>hoebe:</w:t>
      </w:r>
      <w:r>
        <w:t xml:space="preserve"> As a matter of fact she said that's how I am going to die. </w:t>
      </w:r>
      <w:r>
        <w:rPr>
          <w:i/>
        </w:rPr>
        <w:t>(pause )</w:t>
      </w:r>
      <w:r>
        <w:t xml:space="preserve"> So, excuse me for being a little skittish.</w:t>
      </w:r>
    </w:p>
    <w:p w:rsidR="00000000" w:rsidRDefault="004E651F">
      <w:r>
        <w:rPr>
          <w:b/>
        </w:rPr>
        <w:t>Chandler:</w:t>
      </w:r>
      <w:r>
        <w:t xml:space="preserve"> </w:t>
      </w:r>
      <w:r>
        <w:rPr>
          <w:i/>
        </w:rPr>
        <w:t>(looking at the answering machine)</w:t>
      </w:r>
      <w:r>
        <w:t xml:space="preserve"> Hey, there's two messages. These could be from work!</w:t>
      </w:r>
    </w:p>
    <w:p w:rsidR="00000000" w:rsidRDefault="004E651F">
      <w:r>
        <w:rPr>
          <w:b/>
        </w:rPr>
        <w:t>Monica:</w:t>
      </w:r>
      <w:r>
        <w:t xml:space="preserve"> Oh, play them!</w:t>
      </w:r>
    </w:p>
    <w:p w:rsidR="00000000" w:rsidRDefault="004E651F">
      <w:r>
        <w:rPr>
          <w:b/>
        </w:rPr>
        <w:t>Chandler:</w:t>
      </w:r>
      <w:r>
        <w:t xml:space="preserve"> Ok, her</w:t>
      </w:r>
      <w:r>
        <w:t xml:space="preserve">e we go! </w:t>
      </w:r>
      <w:r>
        <w:rPr>
          <w:i/>
        </w:rPr>
        <w:t>(he pushes the play button)</w:t>
      </w:r>
    </w:p>
    <w:p w:rsidR="00000000" w:rsidRDefault="004E651F">
      <w:r>
        <w:rPr>
          <w:b/>
        </w:rPr>
        <w:t>Message:</w:t>
      </w:r>
      <w:r>
        <w:t xml:space="preserve"> </w:t>
      </w:r>
      <w:r>
        <w:rPr>
          <w:i/>
        </w:rPr>
        <w:t>(Phoebe's voice)</w:t>
      </w:r>
      <w:r>
        <w:t xml:space="preserve"> "Hello. Th-this is the pigeon from the balcony calling to apologise" </w:t>
      </w:r>
      <w:r>
        <w:rPr>
          <w:i/>
        </w:rPr>
        <w:t>(they all turns to look at Phoebe)</w:t>
      </w:r>
      <w:r>
        <w:t xml:space="preserve"> "I sh.. I shouldn't have knocked the tickets out of the pretty lady's hand. It-it was all</w:t>
      </w:r>
      <w:r>
        <w:t xml:space="preserve"> my fault. Not hers. Bye. Coo."</w:t>
      </w:r>
    </w:p>
    <w:p w:rsidR="00000000" w:rsidRDefault="004E651F">
      <w:r>
        <w:rPr>
          <w:i/>
        </w:rPr>
        <w:t>(they all keep staring at Phoebe)</w:t>
      </w:r>
    </w:p>
    <w:p w:rsidR="00000000" w:rsidRDefault="004E651F">
      <w:r>
        <w:rPr>
          <w:b/>
        </w:rPr>
        <w:t>Phoebe:</w:t>
      </w:r>
      <w:r>
        <w:t xml:space="preserve"> Well, I bet that was very hard for him to do.</w:t>
      </w:r>
    </w:p>
    <w:p w:rsidR="00000000" w:rsidRDefault="004E651F">
      <w:r>
        <w:rPr>
          <w:b/>
        </w:rPr>
        <w:t>Second message:</w:t>
      </w:r>
      <w:r>
        <w:t xml:space="preserve"> "Hey Chandler, it's Charlie"</w:t>
      </w:r>
    </w:p>
    <w:p w:rsidR="00000000" w:rsidRDefault="004E651F">
      <w:r>
        <w:rPr>
          <w:b/>
        </w:rPr>
        <w:t>Chandler:</w:t>
      </w:r>
      <w:r>
        <w:t xml:space="preserve"> This is..shhh!</w:t>
      </w:r>
    </w:p>
    <w:p w:rsidR="00000000" w:rsidRDefault="004E651F">
      <w:r>
        <w:rPr>
          <w:b/>
        </w:rPr>
        <w:t>Second Message:</w:t>
      </w:r>
      <w:r>
        <w:t xml:space="preserve"> "Listen, oh... it turns I got the last spot. I'm r</w:t>
      </w:r>
      <w:r>
        <w:t>eally sorry man, it was a lot of fun working with you. Give me a call if you want."</w:t>
      </w:r>
    </w:p>
    <w:p w:rsidR="00000000" w:rsidRDefault="004E651F">
      <w:r>
        <w:rPr>
          <w:b/>
        </w:rPr>
        <w:t>Monica:</w:t>
      </w:r>
      <w:r>
        <w:t xml:space="preserve"> Oh God, I am so sorry honey...</w:t>
      </w:r>
    </w:p>
    <w:p w:rsidR="00000000" w:rsidRDefault="004E651F">
      <w:r>
        <w:rPr>
          <w:b/>
        </w:rPr>
        <w:t>All:</w:t>
      </w:r>
      <w:r>
        <w:t xml:space="preserve"> Oh, so sorry man! Sorry!</w:t>
      </w:r>
    </w:p>
    <w:p w:rsidR="00000000" w:rsidRDefault="004E651F">
      <w:r>
        <w:rPr>
          <w:b/>
        </w:rPr>
        <w:t>Rachel:</w:t>
      </w:r>
      <w:r>
        <w:t xml:space="preserve"> Oh, it is so unfair. It's like that time they promoted Sandra over me at work.</w:t>
      </w:r>
    </w:p>
    <w:p w:rsidR="00000000" w:rsidRDefault="004E651F">
      <w:r>
        <w:rPr>
          <w:b/>
        </w:rPr>
        <w:t>Chandler:</w:t>
      </w:r>
      <w:r>
        <w:t xml:space="preserve"> Oh, is</w:t>
      </w:r>
      <w:r>
        <w:t xml:space="preserve"> she related to Ralph Lauren?</w:t>
      </w:r>
    </w:p>
    <w:p w:rsidR="00000000" w:rsidRDefault="004E651F">
      <w:r>
        <w:rPr>
          <w:b/>
        </w:rPr>
        <w:t>Rachel:</w:t>
      </w:r>
      <w:r>
        <w:t xml:space="preserve"> No, she was just much better at job than me!</w:t>
      </w:r>
    </w:p>
    <w:p w:rsidR="00000000" w:rsidRDefault="004E651F">
      <w:r>
        <w:rPr>
          <w:b/>
        </w:rPr>
        <w:t>Phoebe:</w:t>
      </w:r>
      <w:r>
        <w:t xml:space="preserve"> Guys, the drawing is about to start!</w:t>
      </w:r>
    </w:p>
    <w:p w:rsidR="00000000" w:rsidRDefault="004E651F">
      <w:r>
        <w:rPr>
          <w:b/>
        </w:rPr>
        <w:t>Rachel:</w:t>
      </w:r>
      <w:r>
        <w:t xml:space="preserve"> </w:t>
      </w:r>
      <w:r>
        <w:rPr>
          <w:i/>
        </w:rPr>
        <w:t>(To Ross)</w:t>
      </w:r>
      <w:r>
        <w:t xml:space="preserve"> You know what? We should call my mum's house and say goodnight to Emma before she goes down.</w:t>
      </w:r>
    </w:p>
    <w:p w:rsidR="00000000" w:rsidRDefault="004E651F">
      <w:r>
        <w:rPr>
          <w:b/>
        </w:rPr>
        <w:t>Ross:</w:t>
      </w:r>
      <w:r>
        <w:t xml:space="preserve"> Oh yeah, it</w:t>
      </w:r>
      <w:r>
        <w:t>'s a good idea!</w:t>
      </w:r>
    </w:p>
    <w:p w:rsidR="00000000" w:rsidRDefault="004E651F">
      <w:r>
        <w:rPr>
          <w:b/>
        </w:rPr>
        <w:t>Monica:</w:t>
      </w:r>
      <w:r>
        <w:t xml:space="preserve"> </w:t>
      </w:r>
      <w:r>
        <w:rPr>
          <w:i/>
        </w:rPr>
        <w:t>(she hugs Chandler)</w:t>
      </w:r>
      <w:r>
        <w:t xml:space="preserve"> Honey, you've been really strong about this, I know how badly you wanted that job.</w:t>
      </w:r>
    </w:p>
    <w:p w:rsidR="00000000" w:rsidRDefault="004E651F">
      <w:r>
        <w:rPr>
          <w:b/>
        </w:rPr>
        <w:t>Chandler:</w:t>
      </w:r>
      <w:r>
        <w:t xml:space="preserve"> Yeah, you know, I really thought I deserved it. </w:t>
      </w:r>
      <w:r>
        <w:rPr>
          <w:i/>
        </w:rPr>
        <w:t>(pause)</w:t>
      </w:r>
      <w:r>
        <w:t xml:space="preserve"> But... let's go win the lottery... I mean, we still have 130 ch</w:t>
      </w:r>
      <w:r>
        <w:t>ances to win, right?</w:t>
      </w:r>
    </w:p>
    <w:p w:rsidR="00000000" w:rsidRDefault="004E651F">
      <w:r>
        <w:rPr>
          <w:b/>
        </w:rPr>
        <w:t>Monica:</w:t>
      </w:r>
      <w:r>
        <w:t xml:space="preserve"> </w:t>
      </w:r>
      <w:r>
        <w:rPr>
          <w:i/>
        </w:rPr>
        <w:t>(she draws out a ticket from a pocket of her pants)</w:t>
      </w:r>
      <w:r>
        <w:t xml:space="preserve"> 131! </w:t>
      </w:r>
      <w:r>
        <w:rPr>
          <w:i/>
        </w:rPr>
        <w:t>(they kiss)</w:t>
      </w:r>
    </w:p>
    <w:p w:rsidR="00000000" w:rsidRDefault="004E651F">
      <w:r>
        <w:rPr>
          <w:b/>
        </w:rPr>
        <w:t>Ross:</w:t>
      </w:r>
      <w:r>
        <w:t xml:space="preserve"> </w:t>
      </w:r>
      <w:r>
        <w:rPr>
          <w:i/>
        </w:rPr>
        <w:t>(on the phone)</w:t>
      </w:r>
      <w:r>
        <w:t xml:space="preserve"> Goodnight sweetheart! I love you. And remember, you're daddy's little girl... </w:t>
      </w:r>
      <w:r>
        <w:rPr>
          <w:i/>
        </w:rPr>
        <w:t>(covering the phone, to Rachel)</w:t>
      </w:r>
      <w:r>
        <w:t xml:space="preserve"> Phoebe's totally ruined tha</w:t>
      </w:r>
      <w:r>
        <w:t xml:space="preserve">t for me... </w:t>
      </w:r>
      <w:r>
        <w:rPr>
          <w:i/>
        </w:rPr>
        <w:t>(he passes the receiver to Rachel)</w:t>
      </w:r>
    </w:p>
    <w:p w:rsidR="00000000" w:rsidRDefault="004E651F">
      <w:r>
        <w:rPr>
          <w:b/>
        </w:rPr>
        <w:t>Rachel:</w:t>
      </w:r>
      <w:r>
        <w:t xml:space="preserve"> Hi mum, put her back on!</w:t>
      </w:r>
    </w:p>
    <w:p w:rsidR="00000000" w:rsidRDefault="004E651F">
      <w:r>
        <w:rPr>
          <w:b/>
        </w:rPr>
        <w:t>Joey:</w:t>
      </w:r>
      <w:r>
        <w:t xml:space="preserve"> </w:t>
      </w:r>
      <w:r>
        <w:rPr>
          <w:i/>
        </w:rPr>
        <w:t>(sitting on the sofa in front of the tv)</w:t>
      </w:r>
      <w:r>
        <w:t xml:space="preserve"> Rach, come on! They are announcing the numbers! My God, I can already feel myself changing.</w:t>
      </w:r>
    </w:p>
    <w:p w:rsidR="00000000" w:rsidRDefault="004E651F">
      <w:r>
        <w:rPr>
          <w:b/>
        </w:rPr>
        <w:t>TV:</w:t>
      </w:r>
      <w:r>
        <w:t xml:space="preserve"> "Here we are, the official Powerb</w:t>
      </w:r>
      <w:r>
        <w:t>all numbers! We have 53"</w:t>
      </w:r>
    </w:p>
    <w:p w:rsidR="00000000" w:rsidRDefault="004E651F">
      <w:r>
        <w:rPr>
          <w:b/>
        </w:rPr>
        <w:t>Chandler:</w:t>
      </w:r>
      <w:r>
        <w:t xml:space="preserve"> I got that!</w:t>
      </w:r>
    </w:p>
    <w:p w:rsidR="00000000" w:rsidRDefault="004E651F">
      <w:r>
        <w:rPr>
          <w:b/>
        </w:rPr>
        <w:t>Ross:</w:t>
      </w:r>
      <w:r>
        <w:t xml:space="preserve"> Oh, we have one too!!</w:t>
      </w:r>
    </w:p>
    <w:p w:rsidR="00000000" w:rsidRDefault="004E651F">
      <w:r>
        <w:rPr>
          <w:b/>
        </w:rPr>
        <w:t>Monica:</w:t>
      </w:r>
      <w:r>
        <w:t xml:space="preserve"> We are on a roll, people!!</w:t>
      </w:r>
    </w:p>
    <w:p w:rsidR="00000000" w:rsidRDefault="004E651F">
      <w:r>
        <w:rPr>
          <w:b/>
        </w:rPr>
        <w:t>Ross:</w:t>
      </w:r>
      <w:r>
        <w:t xml:space="preserve"> </w:t>
      </w:r>
      <w:r>
        <w:rPr>
          <w:i/>
        </w:rPr>
        <w:t>(calling Rachel)</w:t>
      </w:r>
      <w:r>
        <w:t xml:space="preserve"> Come on!!</w:t>
      </w:r>
    </w:p>
    <w:p w:rsidR="00000000" w:rsidRDefault="004E651F">
      <w:r>
        <w:rPr>
          <w:b/>
        </w:rPr>
        <w:t>Rachel:</w:t>
      </w:r>
      <w:r>
        <w:t xml:space="preserve"> </w:t>
      </w:r>
      <w:r>
        <w:rPr>
          <w:i/>
        </w:rPr>
        <w:t>(on the phone)</w:t>
      </w:r>
      <w:r>
        <w:t xml:space="preserve"> Mum, please!I know you love your new lips, but I can barely understand you! Would you, ple</w:t>
      </w:r>
      <w:r>
        <w:t>ase, just let me say goodnight to my daughter?</w:t>
      </w:r>
    </w:p>
    <w:p w:rsidR="00000000" w:rsidRDefault="004E651F">
      <w:r>
        <w:rPr>
          <w:b/>
        </w:rPr>
        <w:t>TV:</w:t>
      </w:r>
      <w:r>
        <w:t xml:space="preserve"> "And number 29! Here we go! The Powerball is 7"</w:t>
      </w:r>
    </w:p>
    <w:p w:rsidR="00000000" w:rsidRDefault="004E651F">
      <w:r>
        <w:rPr>
          <w:b/>
        </w:rPr>
        <w:t>Monica:</w:t>
      </w:r>
      <w:r>
        <w:t xml:space="preserve"> Check your numbers! Make me rich!</w:t>
      </w:r>
    </w:p>
    <w:p w:rsidR="00000000" w:rsidRDefault="004E651F">
      <w:r>
        <w:rPr>
          <w:b/>
        </w:rPr>
        <w:t>Rachel:</w:t>
      </w:r>
      <w:r>
        <w:t xml:space="preserve"> </w:t>
      </w:r>
      <w:r>
        <w:rPr>
          <w:i/>
        </w:rPr>
        <w:t>(she goes towards the others and she's very excited)</w:t>
      </w:r>
      <w:r>
        <w:t xml:space="preserve"> Guys, you're not gonna believe this! I was just saying</w:t>
      </w:r>
      <w:r>
        <w:t xml:space="preserve"> goodnight to Emma and she said her first words!!</w:t>
      </w:r>
    </w:p>
    <w:p w:rsidR="00000000" w:rsidRDefault="004E651F">
      <w:r>
        <w:rPr>
          <w:b/>
        </w:rPr>
        <w:t>All:</w:t>
      </w:r>
      <w:r>
        <w:t xml:space="preserve"> Wow!</w:t>
      </w:r>
    </w:p>
    <w:p w:rsidR="00000000" w:rsidRDefault="004E651F">
      <w:r>
        <w:rPr>
          <w:b/>
        </w:rPr>
        <w:t>Joey:</w:t>
      </w:r>
      <w:r>
        <w:t xml:space="preserve"> And what did she say?</w:t>
      </w:r>
    </w:p>
    <w:p w:rsidR="00000000" w:rsidRDefault="004E651F">
      <w:r>
        <w:rPr>
          <w:b/>
        </w:rPr>
        <w:t>Rachel:</w:t>
      </w:r>
      <w:r>
        <w:t xml:space="preserve"> She said "gleba"!! </w:t>
      </w:r>
      <w:r>
        <w:rPr>
          <w:i/>
        </w:rPr>
        <w:t>(she celebrates)</w:t>
      </w:r>
    </w:p>
    <w:p w:rsidR="00000000" w:rsidRDefault="004E651F">
      <w:r>
        <w:rPr>
          <w:i/>
        </w:rPr>
        <w:t>(they just look at her for a moment; then they go back to checking the tickets)</w:t>
      </w:r>
    </w:p>
    <w:p w:rsidR="00000000" w:rsidRDefault="004E651F">
      <w:r>
        <w:rPr>
          <w:b/>
        </w:rPr>
        <w:t>Monica:</w:t>
      </w:r>
      <w:r>
        <w:t xml:space="preserve"> Make me rich!!</w:t>
      </w:r>
    </w:p>
    <w:p w:rsidR="00000000" w:rsidRDefault="004E651F">
      <w:r>
        <w:rPr>
          <w:b/>
        </w:rPr>
        <w:t>Rachel:</w:t>
      </w:r>
      <w:r>
        <w:t xml:space="preserve"> </w:t>
      </w:r>
      <w:r>
        <w:rPr>
          <w:i/>
        </w:rPr>
        <w:t>(to Ross)</w:t>
      </w:r>
      <w:r>
        <w:t xml:space="preserve"> Isn</w:t>
      </w:r>
      <w:r>
        <w:t>'t that amazing?</w:t>
      </w:r>
    </w:p>
    <w:p w:rsidR="00000000" w:rsidRDefault="004E651F">
      <w:r>
        <w:rPr>
          <w:b/>
        </w:rPr>
        <w:t>Ross:</w:t>
      </w:r>
      <w:r>
        <w:t xml:space="preserve"> Oh yeah, no no no...that's great!</w:t>
      </w:r>
    </w:p>
    <w:p w:rsidR="00000000" w:rsidRDefault="004E651F">
      <w:r>
        <w:rPr>
          <w:b/>
        </w:rPr>
        <w:t>Rachel:</w:t>
      </w:r>
      <w:r>
        <w:t xml:space="preserve"> Why-why aren't you more excited?</w:t>
      </w:r>
    </w:p>
    <w:p w:rsidR="00000000" w:rsidRDefault="004E651F">
      <w:r>
        <w:rPr>
          <w:b/>
        </w:rPr>
        <w:t>Ross:</w:t>
      </w:r>
      <w:r>
        <w:t xml:space="preserve"> Oh, Rach...oh..."gleba" is not a word.</w:t>
      </w:r>
    </w:p>
    <w:p w:rsidR="00000000" w:rsidRDefault="004E651F">
      <w:r>
        <w:rPr>
          <w:b/>
        </w:rPr>
        <w:t>Rachel:</w:t>
      </w:r>
      <w:r>
        <w:t xml:space="preserve"> Oh, but of course it is!</w:t>
      </w:r>
    </w:p>
    <w:p w:rsidR="00000000" w:rsidRDefault="004E651F">
      <w:r>
        <w:rPr>
          <w:b/>
        </w:rPr>
        <w:t>Ross:</w:t>
      </w:r>
      <w:r>
        <w:t xml:space="preserve"> Okay, what does it mean?</w:t>
      </w:r>
    </w:p>
    <w:p w:rsidR="00000000" w:rsidRDefault="004E651F">
      <w:r>
        <w:rPr>
          <w:b/>
        </w:rPr>
        <w:t>Rachel:</w:t>
      </w:r>
      <w:r>
        <w:t xml:space="preserve"> I don't know all the words.</w:t>
      </w:r>
    </w:p>
    <w:p w:rsidR="00000000" w:rsidRDefault="004E651F">
      <w:r>
        <w:rPr>
          <w:b/>
        </w:rPr>
        <w:t>Ross:</w:t>
      </w:r>
      <w:r>
        <w:t xml:space="preserve"> I'm jus</w:t>
      </w:r>
      <w:r>
        <w:t xml:space="preserve">t, I'm just glad I didn't miss my daughter's first words </w:t>
      </w:r>
      <w:r>
        <w:rPr>
          <w:i/>
        </w:rPr>
        <w:t>(goes back to checking the tickets)</w:t>
      </w:r>
      <w:r>
        <w:t>.</w:t>
      </w:r>
    </w:p>
    <w:p w:rsidR="00000000" w:rsidRDefault="004E651F">
      <w:r>
        <w:rPr>
          <w:b/>
        </w:rPr>
        <w:t>Ross:</w:t>
      </w:r>
      <w:r>
        <w:t xml:space="preserve"> Yes you did, gleba is a word!</w:t>
      </w:r>
    </w:p>
    <w:p w:rsidR="00000000" w:rsidRDefault="004E651F">
      <w:r>
        <w:rPr>
          <w:b/>
        </w:rPr>
        <w:t>Ross:</w:t>
      </w:r>
      <w:r>
        <w:t xml:space="preserve"> Ok, use it in a sentence.</w:t>
      </w:r>
    </w:p>
    <w:p w:rsidR="00000000" w:rsidRDefault="004E651F">
      <w:r>
        <w:rPr>
          <w:b/>
        </w:rPr>
        <w:t>Rachel:</w:t>
      </w:r>
      <w:r>
        <w:t xml:space="preserve"> Ok... "Emma just said gleba"!</w:t>
      </w:r>
    </w:p>
    <w:p w:rsidR="00000000" w:rsidRDefault="004E651F">
      <w:r>
        <w:rPr>
          <w:b/>
        </w:rPr>
        <w:t>Ross:</w:t>
      </w:r>
      <w:r>
        <w:t xml:space="preserve"> It's not a word!</w:t>
      </w:r>
    </w:p>
    <w:p w:rsidR="00000000" w:rsidRDefault="004E651F">
      <w:r>
        <w:rPr>
          <w:b/>
        </w:rPr>
        <w:t>Rachel:</w:t>
      </w:r>
      <w:r>
        <w:t xml:space="preserve"> Okay, okay, okay, fine, I</w:t>
      </w:r>
      <w:r>
        <w:t xml:space="preserve">'m gonna look it up </w:t>
      </w:r>
      <w:r>
        <w:rPr>
          <w:i/>
        </w:rPr>
        <w:t>(she goes and picks up the dictionary)</w:t>
      </w:r>
      <w:r>
        <w:t>.</w:t>
      </w:r>
    </w:p>
    <w:p w:rsidR="00000000" w:rsidRDefault="004E651F">
      <w:r>
        <w:rPr>
          <w:b/>
        </w:rPr>
        <w:t>Ross:</w:t>
      </w:r>
      <w:r>
        <w:t xml:space="preserve"> Oh, oh, ok, great. You know what, while you're at it she said another word the other day, why don't you, why don't you look up: pbbqqt....</w:t>
      </w:r>
    </w:p>
    <w:p w:rsidR="00000000" w:rsidRDefault="004E651F">
      <w:r>
        <w:rPr>
          <w:i/>
        </w:rPr>
        <w:t>(Rachel glares at him)</w:t>
      </w:r>
    </w:p>
    <w:p w:rsidR="00000000" w:rsidRDefault="004E651F">
      <w:r>
        <w:rPr>
          <w:b/>
        </w:rPr>
        <w:t>Rachel:</w:t>
      </w:r>
      <w:r>
        <w:t xml:space="preserve"> </w:t>
      </w:r>
      <w:r>
        <w:rPr>
          <w:i/>
        </w:rPr>
        <w:t>(searching the dicti</w:t>
      </w:r>
      <w:r>
        <w:rPr>
          <w:i/>
        </w:rPr>
        <w:t>onary)</w:t>
      </w:r>
      <w:r>
        <w:t xml:space="preserve"> Alright, okay, okay, gleba, gleba... </w:t>
      </w:r>
      <w:r>
        <w:rPr>
          <w:i/>
        </w:rPr>
        <w:t>(excited)</w:t>
      </w:r>
      <w:r>
        <w:t xml:space="preserve"> Gleba! Ha! Here it is: the fleshy, spore-bearing inner mass of a certain fungi.</w:t>
      </w:r>
    </w:p>
    <w:p w:rsidR="00000000" w:rsidRDefault="004E651F">
      <w:r>
        <w:rPr>
          <w:i/>
        </w:rPr>
        <w:t>(Rachel shows Ross the definition on the dictionary, giving him a smug look; then she squints at the dictionary, as though</w:t>
      </w:r>
      <w:r>
        <w:rPr>
          <w:i/>
        </w:rPr>
        <w:t xml:space="preserve"> unsure what to make out of it)</w:t>
      </w:r>
    </w:p>
    <w:p w:rsidR="00000000" w:rsidRDefault="004E651F">
      <w:r>
        <w:rPr>
          <w:b/>
        </w:rPr>
        <w:t>Ross:</w:t>
      </w:r>
      <w:r>
        <w:t xml:space="preserve"> She's gonna be a scientist! </w:t>
      </w:r>
      <w:r>
        <w:rPr>
          <w:i/>
        </w:rPr>
        <w:t>(kisses Rachel on the head, very moved)</w:t>
      </w:r>
    </w:p>
    <w:p w:rsidR="00000000" w:rsidRDefault="004E651F">
      <w:r>
        <w:rPr>
          <w:b/>
        </w:rPr>
        <w:t>Joey:</w:t>
      </w:r>
      <w:r>
        <w:t xml:space="preserve"> </w:t>
      </w:r>
      <w:r>
        <w:rPr>
          <w:i/>
        </w:rPr>
        <w:t>(checking the last ticket)</w:t>
      </w:r>
      <w:r>
        <w:t xml:space="preserve"> Damnit! anybody got anything?</w:t>
      </w:r>
    </w:p>
    <w:p w:rsidR="00000000" w:rsidRDefault="004E651F">
      <w:r>
        <w:rPr>
          <w:b/>
        </w:rPr>
        <w:t>Chandler:</w:t>
      </w:r>
      <w:r>
        <w:t xml:space="preserve"> No.</w:t>
      </w:r>
    </w:p>
    <w:p w:rsidR="00000000" w:rsidRDefault="004E651F">
      <w:r>
        <w:rPr>
          <w:b/>
        </w:rPr>
        <w:t>Phoebe:</w:t>
      </w:r>
      <w:r>
        <w:t xml:space="preserve"> I'm still looking through mine...</w:t>
      </w:r>
    </w:p>
    <w:p w:rsidR="00000000" w:rsidRDefault="004E651F">
      <w:r>
        <w:rPr>
          <w:b/>
        </w:rPr>
        <w:t>Monica:</w:t>
      </w:r>
      <w:r>
        <w:t xml:space="preserve"> Just double checking </w:t>
      </w:r>
      <w:r>
        <w:rPr>
          <w:i/>
        </w:rPr>
        <w:t>(d</w:t>
      </w:r>
      <w:r>
        <w:rPr>
          <w:i/>
        </w:rPr>
        <w:t>oes so)</w:t>
      </w:r>
      <w:r>
        <w:t>...no, no, no...</w:t>
      </w:r>
      <w:r>
        <w:rPr>
          <w:i/>
        </w:rPr>
        <w:t>(takes off a shoe and takes a ticket out of it)</w:t>
      </w:r>
      <w:r>
        <w:t xml:space="preserve"> No!</w:t>
      </w:r>
    </w:p>
    <w:p w:rsidR="00000000" w:rsidRDefault="004E651F">
      <w:r>
        <w:rPr>
          <w:i/>
        </w:rPr>
        <w:t>(phone rings)</w:t>
      </w:r>
    </w:p>
    <w:p w:rsidR="00000000" w:rsidRDefault="004E651F">
      <w:r>
        <w:rPr>
          <w:b/>
        </w:rPr>
        <w:t>Monica:</w:t>
      </w:r>
      <w:r>
        <w:t xml:space="preserve"> </w:t>
      </w:r>
      <w:r>
        <w:rPr>
          <w:i/>
        </w:rPr>
        <w:t>(answering phone)</w:t>
      </w:r>
      <w:r>
        <w:t xml:space="preserve"> Hello? Hold on. It's your boss.</w:t>
      </w:r>
    </w:p>
    <w:p w:rsidR="00000000" w:rsidRDefault="004E651F">
      <w:r>
        <w:rPr>
          <w:b/>
        </w:rPr>
        <w:t>Chandler:</w:t>
      </w:r>
      <w:r>
        <w:t xml:space="preserve"> Ah, the "I'm sorry I rejected you" phone call. I'm not used to getting it from guys. </w:t>
      </w:r>
      <w:r>
        <w:rPr>
          <w:i/>
        </w:rPr>
        <w:t>(on the phone,</w:t>
      </w:r>
      <w:r>
        <w:rPr>
          <w:i/>
        </w:rPr>
        <w:t xml:space="preserve"> getting up from the sofa)</w:t>
      </w:r>
      <w:r>
        <w:t xml:space="preserve"> Hey, Steve.</w:t>
      </w:r>
    </w:p>
    <w:p w:rsidR="00000000" w:rsidRDefault="004E651F">
      <w:r>
        <w:rPr>
          <w:b/>
        </w:rPr>
        <w:t>Steve:</w:t>
      </w:r>
      <w:r>
        <w:t xml:space="preserve"> Chandler, hi! I'm sure you've heard we filled the three positions. We just felt that with your maturity and experience, you wouldn't be happy being someone's assistant.</w:t>
      </w:r>
    </w:p>
    <w:p w:rsidR="00000000" w:rsidRDefault="004E651F">
      <w:r>
        <w:rPr>
          <w:b/>
        </w:rPr>
        <w:t>Chandler:</w:t>
      </w:r>
      <w:r>
        <w:t xml:space="preserve"> Oh no no no no, I'd love to be </w:t>
      </w:r>
      <w:r>
        <w:t>somebody's assistant! Answering phones, getting coffee, I live for that stuff! And I'm not too mature... farts, boobies, butt cracks!</w:t>
      </w:r>
    </w:p>
    <w:p w:rsidR="00000000" w:rsidRDefault="004E651F">
      <w:r>
        <w:rPr>
          <w:b/>
        </w:rPr>
        <w:t>Steve:</w:t>
      </w:r>
      <w:r>
        <w:t xml:space="preserve"> Chandler, you were the strongest person in the program. We're offering you the position of junior copywriter.</w:t>
      </w:r>
    </w:p>
    <w:p w:rsidR="00000000" w:rsidRDefault="004E651F">
      <w:r>
        <w:rPr>
          <w:b/>
        </w:rPr>
        <w:t>Chand</w:t>
      </w:r>
      <w:r>
        <w:rPr>
          <w:b/>
        </w:rPr>
        <w:t>ler:</w:t>
      </w:r>
      <w:r>
        <w:t xml:space="preserve"> Me, that guy who just said butt cracks?</w:t>
      </w:r>
    </w:p>
    <w:p w:rsidR="00000000" w:rsidRDefault="004E651F">
      <w:r>
        <w:rPr>
          <w:b/>
        </w:rPr>
        <w:t>Steve:</w:t>
      </w:r>
      <w:r>
        <w:t xml:space="preserve"> Yes, that's right. We're excited about the level of sophistication you'll be bringing to the job.</w:t>
      </w:r>
    </w:p>
    <w:p w:rsidR="00000000" w:rsidRDefault="004E651F">
      <w:r>
        <w:rPr>
          <w:b/>
        </w:rPr>
        <w:t>Chandler:</w:t>
      </w:r>
      <w:r>
        <w:t xml:space="preserve"> Ok well, thanks, you won't regret it. I'll see you tomorrow </w:t>
      </w:r>
      <w:r>
        <w:rPr>
          <w:i/>
        </w:rPr>
        <w:t>(hangs up)</w:t>
      </w:r>
      <w:r>
        <w:t>.</w:t>
      </w:r>
    </w:p>
    <w:p w:rsidR="00000000" w:rsidRDefault="004E651F">
      <w:r>
        <w:rPr>
          <w:i/>
        </w:rPr>
        <w:t>(he idly goes to the sof</w:t>
      </w:r>
      <w:r>
        <w:rPr>
          <w:i/>
        </w:rPr>
        <w:t>a, starts browsing a magazine. Everybody stares at him)</w:t>
      </w:r>
    </w:p>
    <w:p w:rsidR="00000000" w:rsidRDefault="004E651F">
      <w:r>
        <w:rPr>
          <w:b/>
        </w:rPr>
        <w:t>Chandler:</w:t>
      </w:r>
      <w:r>
        <w:t xml:space="preserve"> What? </w:t>
      </w:r>
      <w:r>
        <w:rPr>
          <w:i/>
        </w:rPr>
        <w:t>(pause)</w:t>
      </w:r>
      <w:r>
        <w:t xml:space="preserve"> Oh, yeah, I'm gonna be a junior copywriter.</w:t>
      </w:r>
    </w:p>
    <w:p w:rsidR="00000000" w:rsidRDefault="004E651F">
      <w:r>
        <w:rPr>
          <w:b/>
        </w:rPr>
        <w:t>Everybody:</w:t>
      </w:r>
      <w:r>
        <w:t xml:space="preserve"> </w:t>
      </w:r>
      <w:r>
        <w:rPr>
          <w:i/>
        </w:rPr>
        <w:t>(excited)</w:t>
      </w:r>
      <w:r>
        <w:t xml:space="preserve"> Oh my God, congratulations!</w:t>
      </w:r>
    </w:p>
    <w:p w:rsidR="00000000" w:rsidRDefault="004E651F">
      <w:r>
        <w:rPr>
          <w:b/>
        </w:rPr>
        <w:t>Monica:</w:t>
      </w:r>
      <w:r>
        <w:t xml:space="preserve"> Oh sweetie, I'm so proud of you!</w:t>
      </w:r>
    </w:p>
    <w:p w:rsidR="00000000" w:rsidRDefault="004E651F">
      <w:r>
        <w:rPr>
          <w:b/>
        </w:rPr>
        <w:t>Chandler:</w:t>
      </w:r>
      <w:r>
        <w:t xml:space="preserve"> Does that mean I get the good lo</w:t>
      </w:r>
      <w:r>
        <w:t>ving tonight?</w:t>
      </w:r>
    </w:p>
    <w:p w:rsidR="00000000" w:rsidRDefault="004E651F">
      <w:r>
        <w:rPr>
          <w:b/>
        </w:rPr>
        <w:t>Monica:</w:t>
      </w:r>
      <w:r>
        <w:t xml:space="preserve"> You bet! No TV or anything! </w:t>
      </w:r>
      <w:r>
        <w:rPr>
          <w:i/>
        </w:rPr>
        <w:t>(she gets up from the sofa and goes to the kitchen area)</w:t>
      </w:r>
    </w:p>
    <w:p w:rsidR="00000000" w:rsidRDefault="004E651F">
      <w:r>
        <w:rPr>
          <w:b/>
        </w:rPr>
        <w:t>Joey:</w:t>
      </w:r>
      <w:r>
        <w:t xml:space="preserve"> </w:t>
      </w:r>
      <w:r>
        <w:rPr>
          <w:i/>
        </w:rPr>
        <w:t>(to Chandler)</w:t>
      </w:r>
      <w:r>
        <w:t xml:space="preserve"> Hey, that is so great about the job. </w:t>
      </w:r>
    </w:p>
    <w:p w:rsidR="00000000" w:rsidRDefault="004E651F">
      <w:r>
        <w:rPr>
          <w:b/>
        </w:rPr>
        <w:t>Chandler:</w:t>
      </w:r>
      <w:r>
        <w:t xml:space="preserve"> Thanks, man.</w:t>
      </w:r>
    </w:p>
    <w:p w:rsidR="00000000" w:rsidRDefault="004E651F">
      <w:r>
        <w:rPr>
          <w:b/>
        </w:rPr>
        <w:t>Joey:</w:t>
      </w:r>
      <w:r>
        <w:t xml:space="preserve"> And I like to think I had a little something to do with it.</w:t>
      </w:r>
    </w:p>
    <w:p w:rsidR="00000000" w:rsidRDefault="004E651F">
      <w:r>
        <w:rPr>
          <w:b/>
        </w:rPr>
        <w:t>Ch</w:t>
      </w:r>
      <w:r>
        <w:rPr>
          <w:b/>
        </w:rPr>
        <w:t>andler:</w:t>
      </w:r>
      <w:r>
        <w:t xml:space="preserve"> Really? What?</w:t>
      </w:r>
    </w:p>
    <w:p w:rsidR="00000000" w:rsidRDefault="004E651F">
      <w:r>
        <w:rPr>
          <w:b/>
        </w:rPr>
        <w:t>Joey:</w:t>
      </w:r>
      <w:r>
        <w:t xml:space="preserve"> Well, before, with the wishbone... I didn't wish we would win the lottery, I wished you'd get the job.</w:t>
      </w:r>
    </w:p>
    <w:p w:rsidR="00000000" w:rsidRDefault="004E651F">
      <w:r>
        <w:rPr>
          <w:b/>
        </w:rPr>
        <w:t>Chandler:</w:t>
      </w:r>
      <w:r>
        <w:t xml:space="preserve"> </w:t>
      </w:r>
      <w:r>
        <w:rPr>
          <w:i/>
        </w:rPr>
        <w:t>(smiling, surprised)</w:t>
      </w:r>
      <w:r>
        <w:t xml:space="preserve"> Oh yeah? </w:t>
      </w:r>
      <w:r>
        <w:rPr>
          <w:i/>
        </w:rPr>
        <w:t>(looks towards the kitchen, worried)</w:t>
      </w:r>
      <w:r>
        <w:t xml:space="preserve"> Listen, don't tell Monica, she'll rip your heart</w:t>
      </w:r>
      <w:r>
        <w:t xml:space="preserve"> right out.</w:t>
      </w:r>
    </w:p>
    <w:p w:rsidR="00000000" w:rsidRDefault="004E651F">
      <w:r>
        <w:rPr>
          <w:b/>
        </w:rPr>
        <w:t>Joey:</w:t>
      </w:r>
      <w:r>
        <w:t xml:space="preserve"> Oh yeah.</w:t>
      </w:r>
    </w:p>
    <w:p w:rsidR="00000000" w:rsidRDefault="004E651F">
      <w:r>
        <w:rPr>
          <w:b/>
        </w:rPr>
        <w:t>Rachel:</w:t>
      </w:r>
      <w:r>
        <w:t xml:space="preserve"> You know what? There is a little part of me that really thought we were gonna win.</w:t>
      </w:r>
    </w:p>
    <w:p w:rsidR="00000000" w:rsidRDefault="004E651F">
      <w:r>
        <w:rPr>
          <w:b/>
        </w:rPr>
        <w:t>Ross:</w:t>
      </w:r>
      <w:r>
        <w:t xml:space="preserve"> Me too. So much for my dinosaur/Amelia Earhart theme park.</w:t>
      </w:r>
    </w:p>
    <w:p w:rsidR="00000000" w:rsidRDefault="004E651F">
      <w:r>
        <w:rPr>
          <w:b/>
        </w:rPr>
        <w:t>Phoebe:</w:t>
      </w:r>
      <w:r>
        <w:t xml:space="preserve"> You guys, what was the Powerball number again?</w:t>
      </w:r>
    </w:p>
    <w:p w:rsidR="00000000" w:rsidRDefault="004E651F">
      <w:r>
        <w:rPr>
          <w:b/>
        </w:rPr>
        <w:t>Monica and Ross:</w:t>
      </w:r>
      <w:r>
        <w:t xml:space="preserve"> S</w:t>
      </w:r>
      <w:r>
        <w:t>even.</w:t>
      </w:r>
    </w:p>
    <w:p w:rsidR="00000000" w:rsidRDefault="004E651F">
      <w:r>
        <w:rPr>
          <w:b/>
        </w:rPr>
        <w:t>Phoebe:</w:t>
      </w:r>
      <w:r>
        <w:t xml:space="preserve"> We won.</w:t>
      </w:r>
    </w:p>
    <w:p w:rsidR="00000000" w:rsidRDefault="004E651F">
      <w:r>
        <w:rPr>
          <w:b/>
        </w:rPr>
        <w:t>Rachel:</w:t>
      </w:r>
      <w:r>
        <w:t xml:space="preserve"> What?</w:t>
      </w:r>
    </w:p>
    <w:p w:rsidR="00000000" w:rsidRDefault="004E651F">
      <w:r>
        <w:rPr>
          <w:b/>
        </w:rPr>
        <w:t>Phoebe:</w:t>
      </w:r>
      <w:r>
        <w:t xml:space="preserve"> We won!</w:t>
      </w:r>
    </w:p>
    <w:p w:rsidR="00000000" w:rsidRDefault="004E651F">
      <w:r>
        <w:rPr>
          <w:b/>
        </w:rPr>
        <w:t>Monica:</w:t>
      </w:r>
      <w:r>
        <w:t xml:space="preserve"> Let me see!</w:t>
      </w:r>
    </w:p>
    <w:p w:rsidR="00000000" w:rsidRDefault="004E651F">
      <w:r>
        <w:rPr>
          <w:i/>
        </w:rPr>
        <w:t>(they all jump up excitedly and try to see the ticket)</w:t>
      </w:r>
    </w:p>
    <w:p w:rsidR="00000000" w:rsidRDefault="004E651F">
      <w:r>
        <w:rPr>
          <w:b/>
        </w:rPr>
        <w:t>Phoebe:</w:t>
      </w:r>
      <w:r>
        <w:t xml:space="preserve"> Don't tear it.</w:t>
      </w:r>
    </w:p>
    <w:p w:rsidR="00000000" w:rsidRDefault="004E651F">
      <w:r>
        <w:rPr>
          <w:b/>
        </w:rPr>
        <w:t>Ross:</w:t>
      </w:r>
      <w:r>
        <w:t xml:space="preserve"> Phoebe, you don't have any of the first five numbers.</w:t>
      </w:r>
    </w:p>
    <w:p w:rsidR="00000000" w:rsidRDefault="004E651F">
      <w:r>
        <w:rPr>
          <w:b/>
        </w:rPr>
        <w:t>Phoebe:</w:t>
      </w:r>
      <w:r>
        <w:t xml:space="preserve"> I know that, but look, we've got the P</w:t>
      </w:r>
      <w:r>
        <w:t>owerball number, we've won 3 dollars!</w:t>
      </w:r>
    </w:p>
    <w:p w:rsidR="00000000" w:rsidRDefault="004E651F">
      <w:r>
        <w:rPr>
          <w:b/>
        </w:rPr>
        <w:t>Chandler:</w:t>
      </w:r>
      <w:r>
        <w:t xml:space="preserve"> Wow, you'd think we should get that over 20 years or go for the big payout.</w:t>
      </w:r>
    </w:p>
    <w:p w:rsidR="00000000" w:rsidRDefault="004E651F">
      <w:r>
        <w:rPr>
          <w:b/>
        </w:rPr>
        <w:t>Phoebe:</w:t>
      </w:r>
      <w:r>
        <w:t xml:space="preserve"> </w:t>
      </w:r>
      <w:r>
        <w:rPr>
          <w:i/>
        </w:rPr>
        <w:t>(still very excited)</w:t>
      </w:r>
      <w:r>
        <w:t xml:space="preserve"> I don't care, I've never won anything before, I can't believe this!</w:t>
      </w:r>
    </w:p>
    <w:p w:rsidR="00000000" w:rsidRDefault="004E651F">
      <w:r>
        <w:rPr>
          <w:b/>
        </w:rPr>
        <w:t>Rachel:</w:t>
      </w:r>
      <w:r>
        <w:t xml:space="preserve"> So Pheebs, what are you goi</w:t>
      </w:r>
      <w:r>
        <w:t>ng to do with your $3?</w:t>
      </w:r>
    </w:p>
    <w:p w:rsidR="00000000" w:rsidRDefault="004E651F">
      <w:r>
        <w:rPr>
          <w:b/>
        </w:rPr>
        <w:t>Phoebe:</w:t>
      </w:r>
      <w:r>
        <w:t xml:space="preserve"> It's not all mine. We all get 50 cents.</w:t>
      </w:r>
    </w:p>
    <w:p w:rsidR="00000000" w:rsidRDefault="004E651F">
      <w:r>
        <w:rPr>
          <w:b/>
        </w:rPr>
        <w:t>Monica:</w:t>
      </w:r>
      <w:r>
        <w:t xml:space="preserve"> You know what? You can have mine.</w:t>
      </w:r>
    </w:p>
    <w:p w:rsidR="00000000" w:rsidRDefault="004E651F">
      <w:r>
        <w:rPr>
          <w:b/>
        </w:rPr>
        <w:t>Chandler:</w:t>
      </w:r>
      <w:r>
        <w:t xml:space="preserve"> Me too.</w:t>
      </w:r>
    </w:p>
    <w:p w:rsidR="00000000" w:rsidRDefault="004E651F">
      <w:r>
        <w:rPr>
          <w:b/>
        </w:rPr>
        <w:t>Joey:</w:t>
      </w:r>
      <w:r>
        <w:t xml:space="preserve"> Me too.</w:t>
      </w:r>
    </w:p>
    <w:p w:rsidR="00000000" w:rsidRDefault="004E651F">
      <w:r>
        <w:rPr>
          <w:b/>
        </w:rPr>
        <w:t>Rachel:</w:t>
      </w:r>
      <w:r>
        <w:t xml:space="preserve"> Me too.</w:t>
      </w:r>
    </w:p>
    <w:p w:rsidR="00000000" w:rsidRDefault="004E651F">
      <w:r>
        <w:rPr>
          <w:i/>
        </w:rPr>
        <w:t>(they all look at Ross)</w:t>
      </w:r>
    </w:p>
    <w:p w:rsidR="00000000" w:rsidRDefault="004E651F">
      <w:r>
        <w:rPr>
          <w:b/>
        </w:rPr>
        <w:t>Ross:</w:t>
      </w:r>
      <w:r>
        <w:t xml:space="preserve"> I guess if everybody else is...</w:t>
      </w:r>
    </w:p>
    <w:p w:rsidR="00000000" w:rsidRDefault="004E651F">
      <w:r>
        <w:rPr>
          <w:b/>
        </w:rPr>
        <w:t>Closing credits</w:t>
      </w:r>
    </w:p>
    <w:p w:rsidR="00000000" w:rsidRDefault="004E651F">
      <w:pPr>
        <w:rPr>
          <w:b/>
        </w:rPr>
      </w:pPr>
      <w:r>
        <w:rPr>
          <w:b/>
        </w:rPr>
        <w:t>Scene: Central Pe</w:t>
      </w:r>
      <w:r>
        <w:rPr>
          <w:b/>
        </w:rPr>
        <w:t>rk. They're all sitting there as usual, except Joey. Gunther is serving a nearby table.</w:t>
      </w:r>
    </w:p>
    <w:p w:rsidR="00000000" w:rsidRDefault="004E651F">
      <w:r>
        <w:rPr>
          <w:i/>
        </w:rPr>
        <w:t>(Joey comes in from the back of the coffee house)</w:t>
      </w:r>
    </w:p>
    <w:p w:rsidR="00000000" w:rsidRDefault="004E651F">
      <w:r>
        <w:rPr>
          <w:b/>
        </w:rPr>
        <w:t>Joey:</w:t>
      </w:r>
      <w:r>
        <w:t xml:space="preserve"> </w:t>
      </w:r>
      <w:r>
        <w:rPr>
          <w:i/>
        </w:rPr>
        <w:t>(sitting in a chair)</w:t>
      </w:r>
      <w:r>
        <w:t xml:space="preserve"> Hey guys, so I just called the Powerball hotline, can you believe it? Nobody won.</w:t>
      </w:r>
    </w:p>
    <w:p w:rsidR="00000000" w:rsidRDefault="004E651F">
      <w:r>
        <w:rPr>
          <w:b/>
        </w:rPr>
        <w:t>Phoebe:</w:t>
      </w:r>
      <w:r>
        <w:t xml:space="preserve"> I</w:t>
      </w:r>
      <w:r>
        <w:t xml:space="preserve"> beg to differ </w:t>
      </w:r>
      <w:r>
        <w:rPr>
          <w:i/>
        </w:rPr>
        <w:t>(shows him her cup of coffee and her plate of cookies)</w:t>
      </w:r>
      <w:r>
        <w:t>.</w:t>
      </w:r>
    </w:p>
    <w:p w:rsidR="00000000" w:rsidRDefault="004E651F">
      <w:r>
        <w:rPr>
          <w:b/>
        </w:rPr>
        <w:t>Gunther:</w:t>
      </w:r>
      <w:r>
        <w:t xml:space="preserve"> Maybe nobody won the jackpot, but there was this guy in here earlier, and he found the ticket on the street, right outside, and won $10,000 </w:t>
      </w:r>
      <w:r>
        <w:rPr>
          <w:i/>
        </w:rPr>
        <w:t>(goes to the counter)</w:t>
      </w:r>
      <w:r>
        <w:t>.</w:t>
      </w:r>
    </w:p>
    <w:p w:rsidR="00000000" w:rsidRDefault="004E651F">
      <w:r>
        <w:rPr>
          <w:i/>
        </w:rPr>
        <w:t>(They all gla</w:t>
      </w:r>
      <w:r>
        <w:rPr>
          <w:i/>
        </w:rPr>
        <w:t>re evilly at Phoebe)</w:t>
      </w:r>
    </w:p>
    <w:p w:rsidR="00000000" w:rsidRDefault="004E651F">
      <w:r>
        <w:rPr>
          <w:b/>
        </w:rPr>
        <w:t>Phoebe:</w:t>
      </w:r>
      <w:r>
        <w:t xml:space="preserve"> </w:t>
      </w:r>
      <w:r>
        <w:rPr>
          <w:i/>
        </w:rPr>
        <w:t>(hides her mouth behind the cup and speaks in the "pigeon voice" from before)</w:t>
      </w:r>
      <w:r>
        <w:t xml:space="preserve"> Coo, again. Don't blame the pretty lady. It was not her fault. It was me, the pigeon, coo! </w:t>
      </w:r>
      <w:r>
        <w:rPr>
          <w:i/>
        </w:rPr>
        <w:t>(pause)</w:t>
      </w:r>
      <w:r>
        <w:t xml:space="preserve"> Seriously, stop staring at her.</w:t>
      </w:r>
    </w:p>
    <w:p w:rsidR="00000000" w:rsidRDefault="004E651F">
      <w:r>
        <w:rPr>
          <w:i/>
        </w:rPr>
        <w:t>(Joey stares aroun</w:t>
      </w:r>
      <w:r>
        <w:rPr>
          <w:i/>
        </w:rPr>
        <w:t>d dumbly looking for the "talking pigeon")</w:t>
      </w:r>
    </w:p>
    <w:p w:rsidR="00000000" w:rsidRDefault="004E651F">
      <w:pPr>
        <w:rPr>
          <w:b/>
        </w:rPr>
      </w:pPr>
      <w:r>
        <w:rPr>
          <w:b/>
        </w:rPr>
        <w:t>End</w:t>
      </w:r>
    </w:p>
    <w:p w:rsidR="00000000" w:rsidRDefault="004E651F"/>
    <w:p w:rsidR="00000000" w:rsidRDefault="004E651F">
      <w:pPr>
        <w:rPr>
          <w:b/>
          <w:shd w:val="pct10" w:color="auto" w:fill="FFFFFF"/>
        </w:rPr>
      </w:pPr>
      <w:r>
        <w:rPr>
          <w:b/>
          <w:shd w:val="pct10" w:color="auto" w:fill="FFFFFF"/>
        </w:rPr>
        <w:t>919 The One With Rachel's Dream</w:t>
      </w:r>
    </w:p>
    <w:p w:rsidR="00000000" w:rsidRDefault="004E651F"/>
    <w:p w:rsidR="00000000" w:rsidRDefault="004E651F">
      <w:pPr>
        <w:rPr>
          <w:b/>
        </w:rPr>
      </w:pPr>
      <w:r>
        <w:rPr>
          <w:b/>
        </w:rPr>
        <w:t>[Scene: Rachel and Joey's apartment]</w:t>
      </w:r>
    </w:p>
    <w:p w:rsidR="00000000" w:rsidRDefault="004E651F">
      <w:r>
        <w:rPr>
          <w:b/>
        </w:rPr>
        <w:t>Joey:</w:t>
      </w:r>
      <w:r>
        <w:t xml:space="preserve"> </w:t>
      </w:r>
      <w:r>
        <w:rPr>
          <w:i/>
        </w:rPr>
        <w:t>(talking to a pineapple in his hand)</w:t>
      </w:r>
      <w:r>
        <w:t xml:space="preserve"> God, you're beautiful... why are we fighting this? You know you want it to happen as much as I </w:t>
      </w:r>
      <w:r>
        <w:t xml:space="preserve">do. </w:t>
      </w:r>
    </w:p>
    <w:p w:rsidR="00000000" w:rsidRDefault="004E651F">
      <w:r>
        <w:rPr>
          <w:i/>
        </w:rPr>
        <w:t>(Rachel comes out of her room and starts staring at him unseen)</w:t>
      </w:r>
      <w:r>
        <w:t xml:space="preserve"> </w:t>
      </w:r>
    </w:p>
    <w:p w:rsidR="00000000" w:rsidRDefault="004E651F">
      <w:r>
        <w:rPr>
          <w:b/>
        </w:rPr>
        <w:t>Joey:</w:t>
      </w:r>
      <w:r>
        <w:t xml:space="preserve"> I want you. I need you. Let me make love to you. </w:t>
      </w:r>
    </w:p>
    <w:p w:rsidR="00000000" w:rsidRDefault="004E651F">
      <w:r>
        <w:rPr>
          <w:b/>
        </w:rPr>
        <w:t>Rachel:</w:t>
      </w:r>
      <w:r>
        <w:t xml:space="preserve"> I don't wanna stand in the way of true love or anything, but I think a canelope might hurt less. </w:t>
      </w:r>
    </w:p>
    <w:p w:rsidR="00000000" w:rsidRDefault="004E651F">
      <w:r>
        <w:rPr>
          <w:b/>
        </w:rPr>
        <w:t>Joey:</w:t>
      </w:r>
      <w:r>
        <w:t xml:space="preserve"> Oh, ehm... I'm... </w:t>
      </w:r>
      <w:r>
        <w:t xml:space="preserve">I'm rehearsing my lines. They gave me a big romantic story on Days Of Our Lives. It's the first time my character's got one. I'm so nervous, you know, I really want it to be good! </w:t>
      </w:r>
    </w:p>
    <w:p w:rsidR="00000000" w:rsidRDefault="004E651F">
      <w:r>
        <w:rPr>
          <w:b/>
        </w:rPr>
        <w:t>Rachel:</w:t>
      </w:r>
      <w:r>
        <w:t xml:space="preserve"> Woow! I haven't seen you this worked up since you did that dog food</w:t>
      </w:r>
      <w:r>
        <w:t xml:space="preserve"> commercial and you thought you were gonna be with a real talking dog! </w:t>
      </w:r>
    </w:p>
    <w:p w:rsidR="00000000" w:rsidRDefault="004E651F">
      <w:r>
        <w:rPr>
          <w:b/>
        </w:rPr>
        <w:t>Joey:</w:t>
      </w:r>
      <w:r>
        <w:t xml:space="preserve"> Yeah, that was a disappointment... </w:t>
      </w:r>
      <w:r>
        <w:rPr>
          <w:i/>
        </w:rPr>
        <w:t>(pause)</w:t>
      </w:r>
      <w:r>
        <w:t xml:space="preserve"> Oh, hey! D'you want to come down to the set and tell me if I'm doing ok? </w:t>
      </w:r>
    </w:p>
    <w:p w:rsidR="00000000" w:rsidRDefault="004E651F">
      <w:r>
        <w:rPr>
          <w:b/>
        </w:rPr>
        <w:t>Rachel:</w:t>
      </w:r>
      <w:r>
        <w:t xml:space="preserve"> </w:t>
      </w:r>
      <w:r>
        <w:rPr>
          <w:i/>
        </w:rPr>
        <w:t>(excited)</w:t>
      </w:r>
      <w:r>
        <w:t xml:space="preserve"> Are you serious? </w:t>
      </w:r>
    </w:p>
    <w:p w:rsidR="00000000" w:rsidRDefault="004E651F">
      <w:r>
        <w:rPr>
          <w:b/>
        </w:rPr>
        <w:t>Joey:</w:t>
      </w:r>
      <w:r>
        <w:t xml:space="preserve"> Yeah! Hey, you just</w:t>
      </w:r>
      <w:r>
        <w:t xml:space="preserve"> have to promise not to get yourself thrown out again. </w:t>
      </w:r>
    </w:p>
    <w:p w:rsidR="00000000" w:rsidRDefault="004E651F">
      <w:r>
        <w:rPr>
          <w:b/>
        </w:rPr>
        <w:t>Rachel:</w:t>
      </w:r>
      <w:r>
        <w:t xml:space="preserve"> Hey, that was an honest mistake! </w:t>
      </w:r>
    </w:p>
    <w:p w:rsidR="00000000" w:rsidRDefault="004E651F">
      <w:r>
        <w:rPr>
          <w:b/>
        </w:rPr>
        <w:t>Joey:</w:t>
      </w:r>
      <w:r>
        <w:t xml:space="preserve"> Right! </w:t>
      </w:r>
      <w:r>
        <w:rPr>
          <w:i/>
        </w:rPr>
        <w:t>(he starts to ape her)</w:t>
      </w:r>
      <w:r>
        <w:t xml:space="preserve"> "Oh my God, is this the men's room? Oh, I feel so foolish, have you always known you wanted to be an actor? " </w:t>
      </w:r>
      <w:r>
        <w:rPr>
          <w:i/>
        </w:rPr>
        <w:t>(he inclines</w:t>
      </w:r>
      <w:r>
        <w:rPr>
          <w:i/>
        </w:rPr>
        <w:t xml:space="preserve"> his head as if to look at a man's private parts)</w:t>
      </w:r>
      <w:r>
        <w:t xml:space="preserve"> </w:t>
      </w:r>
    </w:p>
    <w:p w:rsidR="00000000" w:rsidRDefault="004E651F">
      <w:r>
        <w:rPr>
          <w:b/>
        </w:rPr>
        <w:t>Rachel:</w:t>
      </w:r>
      <w:r>
        <w:t xml:space="preserve"> Yeah, that was an awesome day! </w:t>
      </w:r>
    </w:p>
    <w:p w:rsidR="00000000" w:rsidRDefault="004E651F">
      <w:pPr>
        <w:rPr>
          <w:b/>
        </w:rPr>
      </w:pPr>
      <w:r>
        <w:rPr>
          <w:b/>
        </w:rPr>
        <w:t>Opening credits</w:t>
      </w:r>
    </w:p>
    <w:p w:rsidR="00000000" w:rsidRDefault="004E651F">
      <w:pPr>
        <w:rPr>
          <w:b/>
        </w:rPr>
      </w:pPr>
      <w:r>
        <w:rPr>
          <w:b/>
        </w:rPr>
        <w:t>[Scene: Central Perk]</w:t>
      </w:r>
    </w:p>
    <w:p w:rsidR="00000000" w:rsidRDefault="004E651F">
      <w:r>
        <w:rPr>
          <w:b/>
        </w:rPr>
        <w:t>Monica:</w:t>
      </w:r>
      <w:r>
        <w:t xml:space="preserve"> Hey! </w:t>
      </w:r>
    </w:p>
    <w:p w:rsidR="00000000" w:rsidRDefault="004E651F">
      <w:r>
        <w:rPr>
          <w:b/>
        </w:rPr>
        <w:t>Phoebe:</w:t>
      </w:r>
      <w:r>
        <w:t xml:space="preserve"> Hey! </w:t>
      </w:r>
    </w:p>
    <w:p w:rsidR="00000000" w:rsidRDefault="004E651F">
      <w:r>
        <w:rPr>
          <w:b/>
        </w:rPr>
        <w:t>Ross:</w:t>
      </w:r>
      <w:r>
        <w:t xml:space="preserve"> Hi! </w:t>
      </w:r>
    </w:p>
    <w:p w:rsidR="00000000" w:rsidRDefault="004E651F">
      <w:r>
        <w:rPr>
          <w:b/>
        </w:rPr>
        <w:t>Monica:</w:t>
      </w:r>
      <w:r>
        <w:t xml:space="preserve"> So, do you guys wanna come and eat dinner at the restaurant sometime in the next</w:t>
      </w:r>
      <w:r>
        <w:t xml:space="preserve"> few weeks? </w:t>
      </w:r>
    </w:p>
    <w:p w:rsidR="00000000" w:rsidRDefault="004E651F">
      <w:r>
        <w:rPr>
          <w:b/>
        </w:rPr>
        <w:t>Phoebe:</w:t>
      </w:r>
      <w:r>
        <w:t xml:space="preserve"> Sure! </w:t>
      </w:r>
    </w:p>
    <w:p w:rsidR="00000000" w:rsidRDefault="004E651F">
      <w:r>
        <w:rPr>
          <w:b/>
        </w:rPr>
        <w:t>Ross:</w:t>
      </w:r>
      <w:r>
        <w:t xml:space="preserve"> I'd love to! </w:t>
      </w:r>
    </w:p>
    <w:p w:rsidR="00000000" w:rsidRDefault="004E651F">
      <w:r>
        <w:rPr>
          <w:b/>
        </w:rPr>
        <w:t>Monica:</w:t>
      </w:r>
      <w:r>
        <w:t xml:space="preserve"> Well you </w:t>
      </w:r>
      <w:r>
        <w:rPr>
          <w:b/>
        </w:rPr>
        <w:t>can't</w:t>
      </w:r>
      <w:r>
        <w:t xml:space="preserve">! We're booked solid for the next month! </w:t>
      </w:r>
    </w:p>
    <w:p w:rsidR="00000000" w:rsidRDefault="004E651F">
      <w:r>
        <w:rPr>
          <w:b/>
        </w:rPr>
        <w:t>Phoebe:</w:t>
      </w:r>
      <w:r>
        <w:t xml:space="preserve"> Well, I can't give you a massage, because my license has been revoked again! </w:t>
      </w:r>
    </w:p>
    <w:p w:rsidR="00000000" w:rsidRDefault="004E651F">
      <w:r>
        <w:rPr>
          <w:b/>
        </w:rPr>
        <w:t>Ross:</w:t>
      </w:r>
      <w:r>
        <w:t xml:space="preserve"> Phoebe, what happened? </w:t>
      </w:r>
    </w:p>
    <w:p w:rsidR="00000000" w:rsidRDefault="004E651F">
      <w:r>
        <w:rPr>
          <w:b/>
        </w:rPr>
        <w:t>Phoebe:</w:t>
      </w:r>
      <w:r>
        <w:t xml:space="preserve"> Well, it was an acci</w:t>
      </w:r>
      <w:r>
        <w:t xml:space="preserve">dent... You know, it's a lot of oil and sometimes the hand just slips! </w:t>
      </w:r>
    </w:p>
    <w:p w:rsidR="00000000" w:rsidRDefault="004E651F">
      <w:r>
        <w:rPr>
          <w:i/>
        </w:rPr>
        <w:t>(Chandler enters)</w:t>
      </w:r>
      <w:r>
        <w:t xml:space="preserve"> </w:t>
      </w:r>
    </w:p>
    <w:p w:rsidR="00000000" w:rsidRDefault="004E651F">
      <w:r>
        <w:rPr>
          <w:b/>
        </w:rPr>
        <w:t>Chandler:</w:t>
      </w:r>
      <w:r>
        <w:t xml:space="preserve"> </w:t>
      </w:r>
      <w:r>
        <w:rPr>
          <w:i/>
        </w:rPr>
        <w:t>(To Monica)</w:t>
      </w:r>
      <w:r>
        <w:t xml:space="preserve"> Have I got a surprise for you! Pack your bags! </w:t>
      </w:r>
    </w:p>
    <w:p w:rsidR="00000000" w:rsidRDefault="004E651F">
      <w:r>
        <w:rPr>
          <w:b/>
        </w:rPr>
        <w:t>Phoebe:</w:t>
      </w:r>
      <w:r>
        <w:t xml:space="preserve"> Oh no! You guys aren't supposed to get divorced for 7 years! </w:t>
      </w:r>
    </w:p>
    <w:p w:rsidR="00000000" w:rsidRDefault="004E651F">
      <w:r>
        <w:rPr>
          <w:b/>
        </w:rPr>
        <w:t>Chandler:</w:t>
      </w:r>
      <w:r>
        <w:t xml:space="preserve"> What? No, I'm t</w:t>
      </w:r>
      <w:r>
        <w:t xml:space="preserve">aking Monica to a romantic inn in Vermont! </w:t>
      </w:r>
      <w:r>
        <w:rPr>
          <w:i/>
        </w:rPr>
        <w:t>(shows them a brochure)</w:t>
      </w:r>
      <w:r>
        <w:t xml:space="preserve"> </w:t>
      </w:r>
    </w:p>
    <w:p w:rsidR="00000000" w:rsidRDefault="004E651F">
      <w:r>
        <w:rPr>
          <w:b/>
        </w:rPr>
        <w:t>Phoebe:</w:t>
      </w:r>
      <w:r>
        <w:t xml:space="preserve"> Oh, good! Ok, good for you! Try to recapture the magic! </w:t>
      </w:r>
    </w:p>
    <w:p w:rsidR="00000000" w:rsidRDefault="004E651F">
      <w:r>
        <w:rPr>
          <w:b/>
        </w:rPr>
        <w:t>Chandler:</w:t>
      </w:r>
      <w:r>
        <w:t xml:space="preserve"> So, what do you say? Can you get out of work? </w:t>
      </w:r>
    </w:p>
    <w:p w:rsidR="00000000" w:rsidRDefault="004E651F">
      <w:r>
        <w:rPr>
          <w:b/>
        </w:rPr>
        <w:t>Monica:</w:t>
      </w:r>
      <w:r>
        <w:t xml:space="preserve"> Oh, honey! I can't. I was just telling these guys that thi</w:t>
      </w:r>
      <w:r>
        <w:t xml:space="preserve">ngs are crazy at the restaurant! </w:t>
      </w:r>
    </w:p>
    <w:p w:rsidR="00000000" w:rsidRDefault="004E651F">
      <w:r>
        <w:rPr>
          <w:b/>
        </w:rPr>
        <w:t>Chandler:</w:t>
      </w:r>
      <w:r>
        <w:t xml:space="preserve"> Are you really that busy? </w:t>
      </w:r>
    </w:p>
    <w:p w:rsidR="00000000" w:rsidRDefault="004E651F">
      <w:r>
        <w:rPr>
          <w:b/>
        </w:rPr>
        <w:t>Monica:</w:t>
      </w:r>
      <w:r>
        <w:t xml:space="preserve"> Yeah, I'm sorry. I really am. </w:t>
      </w:r>
    </w:p>
    <w:p w:rsidR="00000000" w:rsidRDefault="004E651F">
      <w:r>
        <w:rPr>
          <w:b/>
        </w:rPr>
        <w:t>Chandler:</w:t>
      </w:r>
      <w:r>
        <w:t xml:space="preserve"> Oh, that's ok. I'll just try and reschedule. </w:t>
      </w:r>
      <w:r>
        <w:rPr>
          <w:i/>
        </w:rPr>
        <w:t>(on the phone)</w:t>
      </w:r>
      <w:r>
        <w:t xml:space="preserve"> Hi, this is Chandler Bing. I made a reservation there and I need to change i</w:t>
      </w:r>
      <w:r>
        <w:t xml:space="preserve">t. </w:t>
      </w:r>
      <w:r>
        <w:rPr>
          <w:i/>
        </w:rPr>
        <w:t>(pause)</w:t>
      </w:r>
      <w:r>
        <w:t xml:space="preserve"> Oh, what do you mean it's not refundable? Can I just come some other time? </w:t>
      </w:r>
      <w:r>
        <w:rPr>
          <w:i/>
        </w:rPr>
        <w:t>(pause)</w:t>
      </w:r>
      <w:r>
        <w:t xml:space="preserve"> Oh, can't you make an exception? </w:t>
      </w:r>
    </w:p>
    <w:p w:rsidR="00000000" w:rsidRDefault="004E651F">
      <w:r>
        <w:rPr>
          <w:b/>
        </w:rPr>
        <w:t>Monica:</w:t>
      </w:r>
      <w:r>
        <w:t xml:space="preserve"> Tell them I'm a chef in a big New York restaurant! </w:t>
      </w:r>
    </w:p>
    <w:p w:rsidR="00000000" w:rsidRDefault="004E651F">
      <w:r>
        <w:rPr>
          <w:b/>
        </w:rPr>
        <w:t>Phoebe:</w:t>
      </w:r>
      <w:r>
        <w:t xml:space="preserve"> And tell them that in 2 weeks I will once again be a masseus</w:t>
      </w:r>
      <w:r>
        <w:t xml:space="preserve">e in good standing! </w:t>
      </w:r>
    </w:p>
    <w:p w:rsidR="00000000" w:rsidRDefault="004E651F">
      <w:r>
        <w:rPr>
          <w:b/>
        </w:rPr>
        <w:t>Chandler:</w:t>
      </w:r>
      <w:r>
        <w:t xml:space="preserve"> </w:t>
      </w:r>
      <w:r>
        <w:rPr>
          <w:i/>
        </w:rPr>
        <w:t>(on the phone)</w:t>
      </w:r>
      <w:r>
        <w:t xml:space="preserve"> Look, this is ridiculous! I'm not paying for that room! Ok? </w:t>
      </w:r>
      <w:r>
        <w:rPr>
          <w:i/>
        </w:rPr>
        <w:t>(pause)</w:t>
      </w:r>
      <w:r>
        <w:t xml:space="preserve"> Oh, thank you very much! </w:t>
      </w:r>
      <w:r>
        <w:rPr>
          <w:i/>
        </w:rPr>
        <w:t>(hangs up)</w:t>
      </w:r>
      <w:r>
        <w:t xml:space="preserve"> Yeah, I'm going to Vermont... </w:t>
      </w:r>
    </w:p>
    <w:p w:rsidR="00000000" w:rsidRDefault="004E651F">
      <w:r>
        <w:rPr>
          <w:b/>
        </w:rPr>
        <w:t>Ross:</w:t>
      </w:r>
      <w:r>
        <w:t xml:space="preserve"> Oh, don't worry about it! Just use your travel insurance. </w:t>
      </w:r>
    </w:p>
    <w:p w:rsidR="00000000" w:rsidRDefault="004E651F">
      <w:r>
        <w:rPr>
          <w:b/>
        </w:rPr>
        <w:t>Chandler:</w:t>
      </w:r>
      <w:r>
        <w:t xml:space="preserve"> </w:t>
      </w:r>
      <w:r>
        <w:t xml:space="preserve">I don't have travel insurance. </w:t>
      </w:r>
    </w:p>
    <w:p w:rsidR="00000000" w:rsidRDefault="004E651F">
      <w:r>
        <w:rPr>
          <w:b/>
        </w:rPr>
        <w:t>Ross:</w:t>
      </w:r>
      <w:r>
        <w:t xml:space="preserve"> Well, this is what happens when people live on the edge! </w:t>
      </w:r>
    </w:p>
    <w:p w:rsidR="00000000" w:rsidRDefault="004E651F">
      <w:r>
        <w:rPr>
          <w:b/>
        </w:rPr>
        <w:t>Monica:</w:t>
      </w:r>
      <w:r>
        <w:t xml:space="preserve"> Why don't you take Ross? </w:t>
      </w:r>
    </w:p>
    <w:p w:rsidR="00000000" w:rsidRDefault="004E651F">
      <w:r>
        <w:rPr>
          <w:b/>
        </w:rPr>
        <w:t>Ross:</w:t>
      </w:r>
      <w:r>
        <w:t xml:space="preserve"> Uh, don't you think that would be a little weird? I mean, two guys in a romantic inn... </w:t>
      </w:r>
    </w:p>
    <w:p w:rsidR="00000000" w:rsidRDefault="004E651F">
      <w:r>
        <w:rPr>
          <w:b/>
        </w:rPr>
        <w:t>Monica:</w:t>
      </w:r>
      <w:r>
        <w:t xml:space="preserve"> No, not if their room h</w:t>
      </w:r>
      <w:r>
        <w:t xml:space="preserve">as two beds! </w:t>
      </w:r>
    </w:p>
    <w:p w:rsidR="00000000" w:rsidRDefault="004E651F">
      <w:r>
        <w:rPr>
          <w:b/>
        </w:rPr>
        <w:t>Ross:</w:t>
      </w:r>
      <w:r>
        <w:t xml:space="preserve"> </w:t>
      </w:r>
      <w:r>
        <w:rPr>
          <w:i/>
        </w:rPr>
        <w:t>(browsing the brochure)</w:t>
      </w:r>
      <w:r>
        <w:t xml:space="preserve"> I guess... It still seems a little... </w:t>
      </w:r>
      <w:r>
        <w:rPr>
          <w:i/>
        </w:rPr>
        <w:t>(enthusiastically)</w:t>
      </w:r>
      <w:r>
        <w:t xml:space="preserve"> </w:t>
      </w:r>
      <w:r>
        <w:rPr>
          <w:b/>
        </w:rPr>
        <w:t>moonlight boat ride</w:t>
      </w:r>
      <w:r>
        <w:t xml:space="preserve">! </w:t>
      </w:r>
    </w:p>
    <w:p w:rsidR="00000000" w:rsidRDefault="004E651F">
      <w:pPr>
        <w:rPr>
          <w:b/>
        </w:rPr>
      </w:pPr>
      <w:r>
        <w:rPr>
          <w:b/>
        </w:rPr>
        <w:t>[Scene: Days of Our Lives' Studios]</w:t>
      </w:r>
    </w:p>
    <w:p w:rsidR="00000000" w:rsidRDefault="004E651F">
      <w:r>
        <w:rPr>
          <w:b/>
        </w:rPr>
        <w:t>Rachel:</w:t>
      </w:r>
      <w:r>
        <w:t xml:space="preserve"> Hey Joey, is this the bed where Olivia lost her virginity? </w:t>
      </w:r>
    </w:p>
    <w:p w:rsidR="00000000" w:rsidRDefault="004E651F">
      <w:r>
        <w:rPr>
          <w:b/>
        </w:rPr>
        <w:t>Joey:</w:t>
      </w:r>
      <w:r>
        <w:t xml:space="preserve"> I don't know, but one o</w:t>
      </w:r>
      <w:r>
        <w:t xml:space="preserve">f the extras sure did! </w:t>
      </w:r>
      <w:r>
        <w:rPr>
          <w:i/>
        </w:rPr>
        <w:t>(pause)</w:t>
      </w:r>
      <w:r>
        <w:t xml:space="preserve"> Hey, listen Rach. Thanks again for coming down to watch my scenes! </w:t>
      </w:r>
    </w:p>
    <w:p w:rsidR="00000000" w:rsidRDefault="004E651F">
      <w:r>
        <w:rPr>
          <w:b/>
        </w:rPr>
        <w:t>Rachel:</w:t>
      </w:r>
      <w:r>
        <w:t xml:space="preserve"> Oh, please! Honey, just the fact that you want me here to support you, I'm... OH MY GOD! Is that Christian Sanders? He's so </w:t>
      </w:r>
      <w:r>
        <w:rPr>
          <w:b/>
        </w:rPr>
        <w:t>gorgeous</w:t>
      </w:r>
      <w:r>
        <w:t xml:space="preserve">! </w:t>
      </w:r>
    </w:p>
    <w:p w:rsidR="00000000" w:rsidRDefault="004E651F">
      <w:r>
        <w:rPr>
          <w:b/>
        </w:rPr>
        <w:t>Joey:</w:t>
      </w:r>
      <w:r>
        <w:t xml:space="preserve"> Also so </w:t>
      </w:r>
      <w:r>
        <w:rPr>
          <w:b/>
        </w:rPr>
        <w:t>gay</w:t>
      </w:r>
      <w:r>
        <w:t xml:space="preserve">! </w:t>
      </w:r>
    </w:p>
    <w:p w:rsidR="00000000" w:rsidRDefault="004E651F">
      <w:r>
        <w:rPr>
          <w:b/>
        </w:rPr>
        <w:t>Rachel:</w:t>
      </w:r>
      <w:r>
        <w:t xml:space="preserve"> Oh, in my head he's done some pretty "not-gay-stuff"! </w:t>
      </w:r>
    </w:p>
    <w:p w:rsidR="00000000" w:rsidRDefault="004E651F">
      <w:r>
        <w:rPr>
          <w:b/>
        </w:rPr>
        <w:t>Joey:</w:t>
      </w:r>
      <w:r>
        <w:t xml:space="preserve"> Well, at the Christmas party him and Santa did some definitely gay stuff! </w:t>
      </w:r>
    </w:p>
    <w:p w:rsidR="00000000" w:rsidRDefault="004E651F">
      <w:r>
        <w:rPr>
          <w:b/>
        </w:rPr>
        <w:t>Director:</w:t>
      </w:r>
      <w:r>
        <w:t xml:space="preserve"> Joey, Joey! We're ready for you! </w:t>
      </w:r>
    </w:p>
    <w:p w:rsidR="00000000" w:rsidRDefault="004E651F">
      <w:r>
        <w:rPr>
          <w:b/>
        </w:rPr>
        <w:t>Joey:</w:t>
      </w:r>
      <w:r>
        <w:t xml:space="preserve"> Oh, wish me luck! </w:t>
      </w:r>
    </w:p>
    <w:p w:rsidR="00000000" w:rsidRDefault="004E651F">
      <w:r>
        <w:rPr>
          <w:b/>
        </w:rPr>
        <w:t>Rachel:</w:t>
      </w:r>
      <w:r>
        <w:t xml:space="preserve"> Ok, not that you need it but </w:t>
      </w:r>
      <w:r>
        <w:t xml:space="preserve">good... GOD! Is that Chase Lassiter? He's straight, right? </w:t>
      </w:r>
    </w:p>
    <w:p w:rsidR="00000000" w:rsidRDefault="004E651F">
      <w:r>
        <w:rPr>
          <w:b/>
        </w:rPr>
        <w:t>Joey:</w:t>
      </w:r>
      <w:r>
        <w:t xml:space="preserve"> Rach, I gotta say... if you weren't here wondering if these guys were gay I don't know if I could do this! </w:t>
      </w:r>
    </w:p>
    <w:p w:rsidR="00000000" w:rsidRDefault="004E651F">
      <w:r>
        <w:rPr>
          <w:b/>
        </w:rPr>
        <w:t>Rachel:</w:t>
      </w:r>
      <w:r>
        <w:t xml:space="preserve"> Oh, I'm sorry, you're right. I'm sorry, good luck! </w:t>
      </w:r>
      <w:r>
        <w:rPr>
          <w:i/>
        </w:rPr>
        <w:t>(they hug)</w:t>
      </w:r>
      <w:r>
        <w:t xml:space="preserve"> </w:t>
      </w:r>
    </w:p>
    <w:p w:rsidR="00000000" w:rsidRDefault="004E651F">
      <w:r>
        <w:rPr>
          <w:b/>
        </w:rPr>
        <w:t>Director:</w:t>
      </w:r>
      <w:r>
        <w:t xml:space="preserve"> O</w:t>
      </w:r>
      <w:r>
        <w:t xml:space="preserve">n a bell please! Quietly.. and ACTION! </w:t>
      </w:r>
    </w:p>
    <w:p w:rsidR="00000000" w:rsidRDefault="004E651F">
      <w:r>
        <w:rPr>
          <w:i/>
        </w:rPr>
        <w:t>(the scene starts. Joey enters and there's a girl wearing a wedding dress near a bed)</w:t>
      </w:r>
      <w:r>
        <w:t xml:space="preserve"> </w:t>
      </w:r>
    </w:p>
    <w:p w:rsidR="00000000" w:rsidRDefault="004E651F">
      <w:r>
        <w:rPr>
          <w:b/>
        </w:rPr>
        <w:t>Actress/Olivia:</w:t>
      </w:r>
      <w:r>
        <w:t xml:space="preserve"> Drake! What are you doing in here? </w:t>
      </w:r>
    </w:p>
    <w:p w:rsidR="00000000" w:rsidRDefault="004E651F">
      <w:r>
        <w:rPr>
          <w:b/>
        </w:rPr>
        <w:t>Joey/Drake:</w:t>
      </w:r>
      <w:r>
        <w:t xml:space="preserve"> Stopping you from marrying the wrong man and making the biggest m</w:t>
      </w:r>
      <w:r>
        <w:t xml:space="preserve">istake of your life. </w:t>
      </w:r>
    </w:p>
    <w:p w:rsidR="00000000" w:rsidRDefault="004E651F">
      <w:r>
        <w:rPr>
          <w:b/>
        </w:rPr>
        <w:t>Actress/Olivia:</w:t>
      </w:r>
      <w:r>
        <w:t xml:space="preserve"> Get out! </w:t>
      </w:r>
    </w:p>
    <w:p w:rsidR="00000000" w:rsidRDefault="004E651F">
      <w:r>
        <w:rPr>
          <w:b/>
        </w:rPr>
        <w:t>Joey/Drake:</w:t>
      </w:r>
      <w:r>
        <w:t xml:space="preserve"> You don't love him! </w:t>
      </w:r>
    </w:p>
    <w:p w:rsidR="00000000" w:rsidRDefault="004E651F">
      <w:r>
        <w:rPr>
          <w:b/>
        </w:rPr>
        <w:t>Actress/Olivia:</w:t>
      </w:r>
      <w:r>
        <w:t xml:space="preserve"> What do you know about love? </w:t>
      </w:r>
    </w:p>
    <w:p w:rsidR="00000000" w:rsidRDefault="004E651F">
      <w:r>
        <w:rPr>
          <w:b/>
        </w:rPr>
        <w:t>Joey/Drake:</w:t>
      </w:r>
      <w:r>
        <w:t xml:space="preserve"> I know what I felt that night when we kissed under the bridge. </w:t>
      </w:r>
    </w:p>
    <w:p w:rsidR="00000000" w:rsidRDefault="004E651F">
      <w:r>
        <w:rPr>
          <w:b/>
        </w:rPr>
        <w:t>Actress/Olivia:</w:t>
      </w:r>
      <w:r>
        <w:t xml:space="preserve"> That kiss never happened. </w:t>
      </w:r>
    </w:p>
    <w:p w:rsidR="00000000" w:rsidRDefault="004E651F">
      <w:r>
        <w:rPr>
          <w:b/>
        </w:rPr>
        <w:t>Joey/Drake</w:t>
      </w:r>
      <w:r>
        <w:rPr>
          <w:b/>
        </w:rPr>
        <w:t>:</w:t>
      </w:r>
      <w:r>
        <w:t xml:space="preserve"> Oh, what about this one. </w:t>
      </w:r>
    </w:p>
    <w:p w:rsidR="00000000" w:rsidRDefault="004E651F">
      <w:r>
        <w:rPr>
          <w:i/>
        </w:rPr>
        <w:t>(the actress slaps him)</w:t>
      </w:r>
      <w:r>
        <w:t xml:space="preserve"> </w:t>
      </w:r>
    </w:p>
    <w:p w:rsidR="00000000" w:rsidRDefault="004E651F">
      <w:r>
        <w:rPr>
          <w:b/>
        </w:rPr>
        <w:t>Rachel:</w:t>
      </w:r>
      <w:r>
        <w:t xml:space="preserve"> </w:t>
      </w:r>
      <w:r>
        <w:rPr>
          <w:i/>
        </w:rPr>
        <w:t>(watching a television where the scene is shown, startled)</w:t>
      </w:r>
      <w:r>
        <w:t xml:space="preserve"> OH! </w:t>
      </w:r>
    </w:p>
    <w:p w:rsidR="00000000" w:rsidRDefault="004E651F">
      <w:r>
        <w:rPr>
          <w:b/>
        </w:rPr>
        <w:t>Actress/Olivia:</w:t>
      </w:r>
      <w:r>
        <w:t xml:space="preserve"> No, I told you... get out! </w:t>
      </w:r>
    </w:p>
    <w:p w:rsidR="00000000" w:rsidRDefault="004E651F">
      <w:r>
        <w:rPr>
          <w:b/>
        </w:rPr>
        <w:t>Joey/Drake:</w:t>
      </w:r>
      <w:r>
        <w:t xml:space="preserve"> Fine. I'll go. But let me ask you one question... </w:t>
      </w:r>
    </w:p>
    <w:p w:rsidR="00000000" w:rsidRDefault="004E651F">
      <w:r>
        <w:rPr>
          <w:b/>
        </w:rPr>
        <w:t>Chase Lassiter:</w:t>
      </w:r>
      <w:r>
        <w:t xml:space="preserve"> </w:t>
      </w:r>
      <w:r>
        <w:rPr>
          <w:i/>
        </w:rPr>
        <w:t>(talking</w:t>
      </w:r>
      <w:r>
        <w:rPr>
          <w:i/>
        </w:rPr>
        <w:t xml:space="preserve"> to Rachel)</w:t>
      </w:r>
      <w:r>
        <w:t xml:space="preserve"> You look familiar, have we... </w:t>
      </w:r>
    </w:p>
    <w:p w:rsidR="00000000" w:rsidRDefault="004E651F">
      <w:r>
        <w:rPr>
          <w:b/>
        </w:rPr>
        <w:t>Rachel:</w:t>
      </w:r>
      <w:r>
        <w:t xml:space="preserve"> SSSHHHHTTT!!! He's asking her a question!!! </w:t>
      </w:r>
    </w:p>
    <w:p w:rsidR="00000000" w:rsidRDefault="004E651F">
      <w:r>
        <w:rPr>
          <w:b/>
        </w:rPr>
        <w:t>Joey/Drake:</w:t>
      </w:r>
      <w:r>
        <w:t xml:space="preserve"> Can you really live the rest of your life never knowing what we could have been? </w:t>
      </w:r>
    </w:p>
    <w:p w:rsidR="00000000" w:rsidRDefault="004E651F">
      <w:r>
        <w:rPr>
          <w:b/>
        </w:rPr>
        <w:t>Actress/Olivia:</w:t>
      </w:r>
      <w:r>
        <w:t xml:space="preserve"> I don't have a choice... </w:t>
      </w:r>
    </w:p>
    <w:p w:rsidR="00000000" w:rsidRDefault="004E651F">
      <w:r>
        <w:rPr>
          <w:b/>
        </w:rPr>
        <w:t>Joey/Drake:</w:t>
      </w:r>
      <w:r>
        <w:t xml:space="preserve"> Yes, you do.</w:t>
      </w:r>
      <w:r>
        <w:t xml:space="preserve"> Yes... you do. I'm the one who doesn't have a choice because I... because I can't stop loving you. </w:t>
      </w:r>
    </w:p>
    <w:p w:rsidR="00000000" w:rsidRDefault="004E651F">
      <w:r>
        <w:rPr>
          <w:b/>
        </w:rPr>
        <w:t>Actress/Olivia:</w:t>
      </w:r>
      <w:r>
        <w:t xml:space="preserve"> Don't say that... </w:t>
      </w:r>
    </w:p>
    <w:p w:rsidR="00000000" w:rsidRDefault="004E651F">
      <w:r>
        <w:rPr>
          <w:b/>
        </w:rPr>
        <w:t>Joey/Drake:</w:t>
      </w:r>
      <w:r>
        <w:t xml:space="preserve"> Tell me to stop, just... tell me to stop. </w:t>
      </w:r>
      <w:r>
        <w:rPr>
          <w:i/>
        </w:rPr>
        <w:t>(he's about to kiss her)</w:t>
      </w:r>
      <w:r>
        <w:t xml:space="preserve"> </w:t>
      </w:r>
    </w:p>
    <w:p w:rsidR="00000000" w:rsidRDefault="004E651F">
      <w:r>
        <w:rPr>
          <w:b/>
        </w:rPr>
        <w:t>Director:</w:t>
      </w:r>
      <w:r>
        <w:t xml:space="preserve"> CUT! </w:t>
      </w:r>
    </w:p>
    <w:p w:rsidR="00000000" w:rsidRDefault="004E651F">
      <w:r>
        <w:rPr>
          <w:b/>
        </w:rPr>
        <w:t>Rachel:</w:t>
      </w:r>
      <w:r>
        <w:t xml:space="preserve"> NO! </w:t>
      </w:r>
      <w:r>
        <w:rPr>
          <w:i/>
        </w:rPr>
        <w:t>(pause)</w:t>
      </w:r>
      <w:r>
        <w:t xml:space="preserve"> Or, </w:t>
      </w:r>
      <w:r>
        <w:t xml:space="preserve">cut! You know, that's your call! </w:t>
      </w:r>
    </w:p>
    <w:p w:rsidR="00000000" w:rsidRDefault="004E651F">
      <w:pPr>
        <w:rPr>
          <w:b/>
        </w:rPr>
      </w:pPr>
      <w:r>
        <w:rPr>
          <w:b/>
        </w:rPr>
        <w:t>[Scene: Monica's restaurant]</w:t>
      </w:r>
    </w:p>
    <w:p w:rsidR="00000000" w:rsidRDefault="004E651F">
      <w:r>
        <w:rPr>
          <w:b/>
        </w:rPr>
        <w:t>1st Customer:</w:t>
      </w:r>
      <w:r>
        <w:t xml:space="preserve"> Everything was delicious! </w:t>
      </w:r>
    </w:p>
    <w:p w:rsidR="00000000" w:rsidRDefault="004E651F">
      <w:r>
        <w:rPr>
          <w:b/>
        </w:rPr>
        <w:t>Monica:</w:t>
      </w:r>
      <w:r>
        <w:t xml:space="preserve"> Thank you! </w:t>
      </w:r>
    </w:p>
    <w:p w:rsidR="00000000" w:rsidRDefault="004E651F">
      <w:r>
        <w:rPr>
          <w:b/>
        </w:rPr>
        <w:t>2nd Customer:</w:t>
      </w:r>
      <w:r>
        <w:t xml:space="preserve"> It was. The duck in particular was superb. </w:t>
      </w:r>
    </w:p>
    <w:p w:rsidR="00000000" w:rsidRDefault="004E651F">
      <w:r>
        <w:rPr>
          <w:b/>
        </w:rPr>
        <w:t>Monica:</w:t>
      </w:r>
      <w:r>
        <w:t xml:space="preserve"> Thank you! </w:t>
      </w:r>
      <w:r>
        <w:rPr>
          <w:i/>
        </w:rPr>
        <w:t>(she looks at the 3rd customer waiting for a compliment</w:t>
      </w:r>
      <w:r>
        <w:rPr>
          <w:i/>
        </w:rPr>
        <w:t>)</w:t>
      </w:r>
      <w:r>
        <w:t xml:space="preserve"> You haven't said anything... </w:t>
      </w:r>
    </w:p>
    <w:p w:rsidR="00000000" w:rsidRDefault="004E651F">
      <w:r>
        <w:rPr>
          <w:b/>
        </w:rPr>
        <w:t>3rd Customer:</w:t>
      </w:r>
      <w:r>
        <w:t xml:space="preserve"> Actually I do have one small complaint. </w:t>
      </w:r>
    </w:p>
    <w:p w:rsidR="00000000" w:rsidRDefault="004E651F">
      <w:r>
        <w:rPr>
          <w:b/>
        </w:rPr>
        <w:t>Monica:</w:t>
      </w:r>
      <w:r>
        <w:t xml:space="preserve"> Oh.. please! I-I welcome criticism. </w:t>
      </w:r>
    </w:p>
    <w:p w:rsidR="00000000" w:rsidRDefault="004E651F">
      <w:r>
        <w:rPr>
          <w:b/>
        </w:rPr>
        <w:t>3rd Customer:</w:t>
      </w:r>
      <w:r>
        <w:t xml:space="preserve"> The musician right outside the restaurant... it's kind of a mood-killer! </w:t>
      </w:r>
    </w:p>
    <w:p w:rsidR="00000000" w:rsidRDefault="004E651F">
      <w:r>
        <w:rPr>
          <w:b/>
        </w:rPr>
        <w:t>Monica:</w:t>
      </w:r>
      <w:r>
        <w:t xml:space="preserve"> What musician? </w:t>
      </w:r>
    </w:p>
    <w:p w:rsidR="00000000" w:rsidRDefault="004E651F">
      <w:pPr>
        <w:rPr>
          <w:b/>
        </w:rPr>
      </w:pPr>
      <w:r>
        <w:rPr>
          <w:b/>
        </w:rPr>
        <w:t>[Scene: Outs</w:t>
      </w:r>
      <w:r>
        <w:rPr>
          <w:b/>
        </w:rPr>
        <w:t>ide the restaurant]</w:t>
      </w:r>
    </w:p>
    <w:p w:rsidR="00000000" w:rsidRDefault="004E651F">
      <w:r>
        <w:rPr>
          <w:b/>
        </w:rPr>
        <w:t>Phoebe:</w:t>
      </w:r>
      <w:r>
        <w:t xml:space="preserve"> </w:t>
      </w:r>
      <w:r>
        <w:rPr>
          <w:i/>
        </w:rPr>
        <w:t>(playing guitar and singing)</w:t>
      </w:r>
      <w:r>
        <w:t xml:space="preserve"> And there's a country called Argentinaaaa, it's a place I've never seeeeen. But I'm told for fifty pesos you can buy a human spleen. Humaaan spleeeeen. Ol? </w:t>
      </w:r>
    </w:p>
    <w:p w:rsidR="00000000" w:rsidRDefault="004E651F">
      <w:r>
        <w:rPr>
          <w:b/>
        </w:rPr>
        <w:t>Monica:</w:t>
      </w:r>
      <w:r>
        <w:t xml:space="preserve"> What are you doing here! </w:t>
      </w:r>
    </w:p>
    <w:p w:rsidR="00000000" w:rsidRDefault="004E651F">
      <w:r>
        <w:rPr>
          <w:b/>
        </w:rPr>
        <w:t>Phoebe:</w:t>
      </w:r>
      <w:r>
        <w:t xml:space="preserve"> </w:t>
      </w:r>
      <w:r>
        <w:t xml:space="preserve">Well, you said that you had customers lined up in the street, so I am here to entertain! </w:t>
      </w:r>
    </w:p>
    <w:p w:rsidR="00000000" w:rsidRDefault="004E651F">
      <w:r>
        <w:rPr>
          <w:b/>
        </w:rPr>
        <w:t>Monica:</w:t>
      </w:r>
      <w:r>
        <w:t xml:space="preserve"> Great! </w:t>
      </w:r>
    </w:p>
    <w:p w:rsidR="00000000" w:rsidRDefault="004E651F">
      <w:r>
        <w:rPr>
          <w:b/>
        </w:rPr>
        <w:t>Phoebe:</w:t>
      </w:r>
      <w:r>
        <w:t xml:space="preserve"> Yeah! It really has been great too, you know, some of this people must have seen me play before because they were requesting a bunch of my son</w:t>
      </w:r>
      <w:r>
        <w:t xml:space="preserve">gs! Yeah, "You suck" and "shut up and go home". </w:t>
      </w:r>
    </w:p>
    <w:p w:rsidR="00000000" w:rsidRDefault="004E651F">
      <w:r>
        <w:rPr>
          <w:b/>
        </w:rPr>
        <w:t>Monica:</w:t>
      </w:r>
      <w:r>
        <w:t xml:space="preserve"> Listen Phoebe... </w:t>
      </w:r>
    </w:p>
    <w:p w:rsidR="00000000" w:rsidRDefault="004E651F">
      <w:r>
        <w:rPr>
          <w:b/>
        </w:rPr>
        <w:t>Phoebe:</w:t>
      </w:r>
      <w:r>
        <w:t xml:space="preserve"> Yeah. </w:t>
      </w:r>
    </w:p>
    <w:p w:rsidR="00000000" w:rsidRDefault="004E651F">
      <w:r>
        <w:rPr>
          <w:b/>
        </w:rPr>
        <w:t>Monica:</w:t>
      </w:r>
      <w:r>
        <w:t xml:space="preserve"> You know how much I love listening to your music, you know, but... </w:t>
      </w:r>
    </w:p>
    <w:p w:rsidR="00000000" w:rsidRDefault="004E651F">
      <w:r>
        <w:rPr>
          <w:b/>
        </w:rPr>
        <w:t>Phoebe:</w:t>
      </w:r>
      <w:r>
        <w:t xml:space="preserve"> But what? </w:t>
      </w:r>
    </w:p>
    <w:p w:rsidR="00000000" w:rsidRDefault="004E651F">
      <w:r>
        <w:rPr>
          <w:b/>
        </w:rPr>
        <w:t>Monica:</w:t>
      </w:r>
      <w:r>
        <w:t xml:space="preserve"> This is kind of a classy place. </w:t>
      </w:r>
    </w:p>
    <w:p w:rsidR="00000000" w:rsidRDefault="004E651F">
      <w:r>
        <w:rPr>
          <w:b/>
        </w:rPr>
        <w:t>Phoebe:</w:t>
      </w:r>
      <w:r>
        <w:t xml:space="preserve"> </w:t>
      </w:r>
      <w:r>
        <w:rPr>
          <w:i/>
        </w:rPr>
        <w:t>(pause)</w:t>
      </w:r>
      <w:r>
        <w:t xml:space="preserve"> Ok, say no mor</w:t>
      </w:r>
      <w:r>
        <w:t xml:space="preserve">e. </w:t>
      </w:r>
    </w:p>
    <w:p w:rsidR="00000000" w:rsidRDefault="004E651F">
      <w:pPr>
        <w:rPr>
          <w:b/>
        </w:rPr>
      </w:pPr>
      <w:r>
        <w:rPr>
          <w:b/>
        </w:rPr>
        <w:t>[Time lapse: Phoebe in front of restaurant again]</w:t>
      </w:r>
    </w:p>
    <w:p w:rsidR="00000000" w:rsidRDefault="004E651F">
      <w:r>
        <w:rPr>
          <w:b/>
        </w:rPr>
        <w:t>Phoebe:</w:t>
      </w:r>
      <w:r>
        <w:t xml:space="preserve"> </w:t>
      </w:r>
      <w:r>
        <w:rPr>
          <w:i/>
        </w:rPr>
        <w:t>(with a fancy dress, still playing and singing)</w:t>
      </w:r>
      <w:r>
        <w:t xml:space="preserve"> : It wasn't just that she was fat, the woman smelled like garbage! Everyone! It wasn't just that she was fat the woman smelled like garbaaaaaage! </w:t>
      </w:r>
      <w:r>
        <w:rPr>
          <w:i/>
        </w:rPr>
        <w:t>(to Monica, showing her dress)</w:t>
      </w:r>
      <w:r>
        <w:t xml:space="preserve"> Classy, uh? </w:t>
      </w:r>
    </w:p>
    <w:p w:rsidR="00000000" w:rsidRDefault="004E651F">
      <w:r>
        <w:rPr>
          <w:i/>
        </w:rPr>
        <w:t>(Monica covers her face with her hands)</w:t>
      </w:r>
      <w:r>
        <w:t xml:space="preserve"> </w:t>
      </w:r>
    </w:p>
    <w:p w:rsidR="00000000" w:rsidRDefault="004E651F">
      <w:pPr>
        <w:rPr>
          <w:b/>
        </w:rPr>
      </w:pPr>
      <w:r>
        <w:rPr>
          <w:b/>
        </w:rPr>
        <w:t>[Scene: hall of the romantic inn in Vermont]</w:t>
      </w:r>
    </w:p>
    <w:p w:rsidR="00000000" w:rsidRDefault="004E651F">
      <w:r>
        <w:rPr>
          <w:b/>
        </w:rPr>
        <w:t>Chandler:</w:t>
      </w:r>
      <w:r>
        <w:t xml:space="preserve"> Hi, Chandler Bing, I have a reservation. </w:t>
      </w:r>
    </w:p>
    <w:p w:rsidR="00000000" w:rsidRDefault="004E651F">
      <w:r>
        <w:rPr>
          <w:b/>
        </w:rPr>
        <w:t>Receptionist:</w:t>
      </w:r>
      <w:r>
        <w:t xml:space="preserve"> Welcome to the Chestnut Inn Mr. Bing, so where are you joini</w:t>
      </w:r>
      <w:r>
        <w:t xml:space="preserve">ng from? </w:t>
      </w:r>
    </w:p>
    <w:p w:rsidR="00000000" w:rsidRDefault="004E651F">
      <w:r>
        <w:rPr>
          <w:b/>
        </w:rPr>
        <w:t>Chandler:</w:t>
      </w:r>
      <w:r>
        <w:t xml:space="preserve"> New York. </w:t>
      </w:r>
    </w:p>
    <w:p w:rsidR="00000000" w:rsidRDefault="004E651F">
      <w:r>
        <w:rPr>
          <w:b/>
        </w:rPr>
        <w:t>Ross:</w:t>
      </w:r>
      <w:r>
        <w:t xml:space="preserve"> </w:t>
      </w:r>
      <w:r>
        <w:rPr>
          <w:i/>
        </w:rPr>
        <w:t>(in a strange voice and eating candies)</w:t>
      </w:r>
      <w:r>
        <w:t xml:space="preserve"> The big apple! </w:t>
      </w:r>
    </w:p>
    <w:p w:rsidR="00000000" w:rsidRDefault="004E651F">
      <w:r>
        <w:rPr>
          <w:b/>
        </w:rPr>
        <w:t>Chandler:</w:t>
      </w:r>
      <w:r>
        <w:t xml:space="preserve"> I'm sorry, he's a little bit wound up, we had to stop at every maple candy stand on the way here. </w:t>
      </w:r>
    </w:p>
    <w:p w:rsidR="00000000" w:rsidRDefault="004E651F">
      <w:r>
        <w:rPr>
          <w:b/>
        </w:rPr>
        <w:t>Ross:</w:t>
      </w:r>
      <w:r>
        <w:t xml:space="preserve"> Yeah, I ate all my gifts for everybody. </w:t>
      </w:r>
    </w:p>
    <w:p w:rsidR="00000000" w:rsidRDefault="004E651F">
      <w:r>
        <w:rPr>
          <w:b/>
        </w:rPr>
        <w:t>Recepti</w:t>
      </w:r>
      <w:r>
        <w:rPr>
          <w:b/>
        </w:rPr>
        <w:t>onist:</w:t>
      </w:r>
      <w:r>
        <w:t xml:space="preserve"> I am sorry Mr. Bing, there's no record of your reservation in the computer. </w:t>
      </w:r>
    </w:p>
    <w:p w:rsidR="00000000" w:rsidRDefault="004E651F">
      <w:r>
        <w:rPr>
          <w:b/>
        </w:rPr>
        <w:t>Chandler:</w:t>
      </w:r>
      <w:r>
        <w:t xml:space="preserve"> Well, that's impossible, can you check again, please? </w:t>
      </w:r>
    </w:p>
    <w:p w:rsidR="00000000" w:rsidRDefault="004E651F">
      <w:r>
        <w:rPr>
          <w:b/>
        </w:rPr>
        <w:t>Ross:</w:t>
      </w:r>
      <w:r>
        <w:t xml:space="preserve"> </w:t>
      </w:r>
      <w:r>
        <w:rPr>
          <w:i/>
        </w:rPr>
        <w:t>(high pitched voice)</w:t>
      </w:r>
      <w:r>
        <w:t xml:space="preserve"> Check again please! </w:t>
      </w:r>
    </w:p>
    <w:p w:rsidR="00000000" w:rsidRDefault="004E651F">
      <w:r>
        <w:rPr>
          <w:b/>
        </w:rPr>
        <w:t>Receptionist:</w:t>
      </w:r>
      <w:r>
        <w:t xml:space="preserve"> I'm sorry, it's not here. </w:t>
      </w:r>
    </w:p>
    <w:p w:rsidR="00000000" w:rsidRDefault="004E651F">
      <w:r>
        <w:rPr>
          <w:b/>
        </w:rPr>
        <w:t>Ross:</w:t>
      </w:r>
      <w:r>
        <w:t xml:space="preserve"> Not there. </w:t>
      </w:r>
    </w:p>
    <w:p w:rsidR="00000000" w:rsidRDefault="004E651F">
      <w:r>
        <w:rPr>
          <w:b/>
        </w:rPr>
        <w:t>Chandler:</w:t>
      </w:r>
      <w:r>
        <w:t xml:space="preserve"> Let me get this straight. I called yesterday trying to cancel my reservation and I was told it was not refundable, then we drove six hours all the way up here and now you tell me that we don't have a reservation? </w:t>
      </w:r>
    </w:p>
    <w:p w:rsidR="00000000" w:rsidRDefault="004E651F">
      <w:r>
        <w:rPr>
          <w:b/>
        </w:rPr>
        <w:t>Receptionist:</w:t>
      </w:r>
      <w:r>
        <w:t xml:space="preserve"> I don't know what </w:t>
      </w:r>
      <w:r>
        <w:t xml:space="preserve">to say. </w:t>
      </w:r>
    </w:p>
    <w:p w:rsidR="00000000" w:rsidRDefault="004E651F">
      <w:r>
        <w:rPr>
          <w:b/>
        </w:rPr>
        <w:t>Ross:</w:t>
      </w:r>
      <w:r>
        <w:t xml:space="preserve"> </w:t>
      </w:r>
      <w:r>
        <w:rPr>
          <w:i/>
        </w:rPr>
        <w:t>(mumbling)</w:t>
      </w:r>
      <w:r>
        <w:t xml:space="preserve"> She doesn't know what to say! </w:t>
      </w:r>
    </w:p>
    <w:p w:rsidR="00000000" w:rsidRDefault="004E651F">
      <w:r>
        <w:rPr>
          <w:b/>
        </w:rPr>
        <w:t>Chandler:</w:t>
      </w:r>
      <w:r>
        <w:t xml:space="preserve"> Just give us the cheapest room you have. </w:t>
      </w:r>
    </w:p>
    <w:p w:rsidR="00000000" w:rsidRDefault="004E651F">
      <w:r>
        <w:rPr>
          <w:b/>
        </w:rPr>
        <w:t>Receptionist:</w:t>
      </w:r>
      <w:r>
        <w:t xml:space="preserve"> Unfortunatly the only thing we have available is our deluxe suite, the rate is six hundred dollars. </w:t>
      </w:r>
    </w:p>
    <w:p w:rsidR="00000000" w:rsidRDefault="004E651F">
      <w:r>
        <w:rPr>
          <w:b/>
        </w:rPr>
        <w:t>Chandler:</w:t>
      </w:r>
      <w:r>
        <w:t xml:space="preserve"> That's insane! </w:t>
      </w:r>
    </w:p>
    <w:p w:rsidR="00000000" w:rsidRDefault="004E651F">
      <w:r>
        <w:rPr>
          <w:b/>
        </w:rPr>
        <w:t>Ross:</w:t>
      </w:r>
      <w:r>
        <w:t xml:space="preserve"> </w:t>
      </w:r>
      <w:r>
        <w:t xml:space="preserve">Totally insane. Dude, let's drive home, we'll hit all the maple candy stores on the way back and if... if they're closed maybe we'll tap a tree and make some ourselves. </w:t>
      </w:r>
    </w:p>
    <w:p w:rsidR="00000000" w:rsidRDefault="004E651F">
      <w:r>
        <w:rPr>
          <w:b/>
        </w:rPr>
        <w:t>Chandler:</w:t>
      </w:r>
      <w:r>
        <w:t xml:space="preserve"> Does that room have a closet I can lock him in? </w:t>
      </w:r>
      <w:r>
        <w:rPr>
          <w:i/>
        </w:rPr>
        <w:t>(pause)</w:t>
      </w:r>
      <w:r>
        <w:t xml:space="preserve"> We'll take it. </w:t>
      </w:r>
    </w:p>
    <w:p w:rsidR="00000000" w:rsidRDefault="004E651F">
      <w:r>
        <w:rPr>
          <w:b/>
        </w:rPr>
        <w:t>Rece</w:t>
      </w:r>
      <w:r>
        <w:rPr>
          <w:b/>
        </w:rPr>
        <w:t>ptionist:</w:t>
      </w:r>
      <w:r>
        <w:t xml:space="preserve"> Great. </w:t>
      </w:r>
    </w:p>
    <w:p w:rsidR="00000000" w:rsidRDefault="004E651F">
      <w:r>
        <w:rPr>
          <w:b/>
        </w:rPr>
        <w:t>Chandler:</w:t>
      </w:r>
      <w:r>
        <w:t xml:space="preserve"> </w:t>
      </w:r>
      <w:r>
        <w:rPr>
          <w:i/>
        </w:rPr>
        <w:t>(aside, to Ross)</w:t>
      </w:r>
      <w:r>
        <w:t xml:space="preserve"> What! ? They are totally ripping us off! </w:t>
      </w:r>
    </w:p>
    <w:p w:rsidR="00000000" w:rsidRDefault="004E651F">
      <w:r>
        <w:rPr>
          <w:b/>
        </w:rPr>
        <w:t>Ross:</w:t>
      </w:r>
      <w:r>
        <w:t xml:space="preserve"> Dude, don't worry 'bout it! I know how we can make your money back! This is a nice hotel, you know, plenty of amenities, we just load up on those! Like those apple</w:t>
      </w:r>
      <w:r>
        <w:t xml:space="preserve">s. Instead of taking one, I'm... I take six! </w:t>
      </w:r>
    </w:p>
    <w:p w:rsidR="00000000" w:rsidRDefault="004E651F">
      <w:r>
        <w:rPr>
          <w:b/>
        </w:rPr>
        <w:t>Chandler:</w:t>
      </w:r>
      <w:r>
        <w:t xml:space="preserve"> Great, at a hundred dollars an apple, we're there! </w:t>
      </w:r>
    </w:p>
    <w:p w:rsidR="00000000" w:rsidRDefault="004E651F">
      <w:r>
        <w:rPr>
          <w:b/>
        </w:rPr>
        <w:t>Ross:</w:t>
      </w:r>
      <w:r>
        <w:t xml:space="preserve"> C'mon, you get the idea, ow-ow-ow we'll make our money back in no time! </w:t>
      </w:r>
    </w:p>
    <w:p w:rsidR="00000000" w:rsidRDefault="004E651F">
      <w:r>
        <w:rPr>
          <w:b/>
        </w:rPr>
        <w:t>Chandler:</w:t>
      </w:r>
      <w:r>
        <w:t xml:space="preserve"> Dude, you're shaking! </w:t>
      </w:r>
    </w:p>
    <w:p w:rsidR="00000000" w:rsidRDefault="004E651F">
      <w:r>
        <w:rPr>
          <w:b/>
        </w:rPr>
        <w:t>Ross:</w:t>
      </w:r>
      <w:r>
        <w:t xml:space="preserve"> I think it's the sugar, could </w:t>
      </w:r>
      <w:r>
        <w:t xml:space="preserve">you hold the apple? </w:t>
      </w:r>
    </w:p>
    <w:p w:rsidR="00000000" w:rsidRDefault="004E651F">
      <w:pPr>
        <w:rPr>
          <w:b/>
        </w:rPr>
      </w:pPr>
      <w:r>
        <w:rPr>
          <w:b/>
        </w:rPr>
        <w:t>[Scene: Joey's apartment]</w:t>
      </w:r>
    </w:p>
    <w:p w:rsidR="00000000" w:rsidRDefault="004E651F">
      <w:r>
        <w:rPr>
          <w:b/>
        </w:rPr>
        <w:t>Rachel:</w:t>
      </w:r>
      <w:r>
        <w:t xml:space="preserve"> Hi! </w:t>
      </w:r>
    </w:p>
    <w:p w:rsidR="00000000" w:rsidRDefault="004E651F">
      <w:r>
        <w:rPr>
          <w:b/>
        </w:rPr>
        <w:t>Joey:</w:t>
      </w:r>
      <w:r>
        <w:t xml:space="preserve"> Hey! </w:t>
      </w:r>
    </w:p>
    <w:p w:rsidR="00000000" w:rsidRDefault="004E651F">
      <w:r>
        <w:rPr>
          <w:b/>
        </w:rPr>
        <w:t>Rachel:</w:t>
      </w:r>
      <w:r>
        <w:t xml:space="preserve"> Joey, I gotta tell ya, I've been thinking </w:t>
      </w:r>
      <w:r>
        <w:rPr>
          <w:b/>
        </w:rPr>
        <w:t>all</w:t>
      </w:r>
      <w:r>
        <w:t xml:space="preserve"> day about that scene you did, I mean, you were </w:t>
      </w:r>
      <w:r>
        <w:rPr>
          <w:b/>
        </w:rPr>
        <w:t>amazing</w:t>
      </w:r>
      <w:r>
        <w:t xml:space="preserve">! </w:t>
      </w:r>
    </w:p>
    <w:p w:rsidR="00000000" w:rsidRDefault="004E651F">
      <w:r>
        <w:rPr>
          <w:b/>
        </w:rPr>
        <w:t>Joey:</w:t>
      </w:r>
      <w:r>
        <w:t xml:space="preserve"> Oh, you know, the writing was good, and the director is good, and..</w:t>
      </w:r>
      <w:r>
        <w:t xml:space="preserve">. and my co-star's good </w:t>
      </w:r>
      <w:r>
        <w:rPr>
          <w:b/>
        </w:rPr>
        <w:t>but they're not as good as me</w:t>
      </w:r>
      <w:r>
        <w:t xml:space="preserve">! </w:t>
      </w:r>
    </w:p>
    <w:p w:rsidR="00000000" w:rsidRDefault="004E651F">
      <w:r>
        <w:rPr>
          <w:b/>
        </w:rPr>
        <w:t>Rachel:</w:t>
      </w:r>
      <w:r>
        <w:t xml:space="preserve"> God, you have to tell me what happens tomorrow! </w:t>
      </w:r>
    </w:p>
    <w:p w:rsidR="00000000" w:rsidRDefault="004E651F">
      <w:r>
        <w:rPr>
          <w:b/>
        </w:rPr>
        <w:t>Joey:</w:t>
      </w:r>
      <w:r>
        <w:t xml:space="preserve"> Ow, I'm just going over the script now! You wanna read lines with me? </w:t>
      </w:r>
    </w:p>
    <w:p w:rsidR="00000000" w:rsidRDefault="004E651F">
      <w:r>
        <w:rPr>
          <w:b/>
        </w:rPr>
        <w:t>Rachel:</w:t>
      </w:r>
      <w:r>
        <w:t xml:space="preserve"> Me? Oh, no, I am not an actress. </w:t>
      </w:r>
    </w:p>
    <w:p w:rsidR="00000000" w:rsidRDefault="004E651F">
      <w:r>
        <w:rPr>
          <w:b/>
        </w:rPr>
        <w:t>Joey:</w:t>
      </w:r>
      <w:r>
        <w:t xml:space="preserve"> Oh, all right, I c</w:t>
      </w:r>
      <w:r>
        <w:t xml:space="preserve">an ask Monica. </w:t>
      </w:r>
    </w:p>
    <w:p w:rsidR="00000000" w:rsidRDefault="004E651F">
      <w:r>
        <w:rPr>
          <w:b/>
        </w:rPr>
        <w:t>Rachel:</w:t>
      </w:r>
      <w:r>
        <w:t xml:space="preserve"> Oh screw her, that part is mine! </w:t>
      </w:r>
    </w:p>
    <w:p w:rsidR="00000000" w:rsidRDefault="004E651F">
      <w:r>
        <w:rPr>
          <w:b/>
        </w:rPr>
        <w:t>Joey:</w:t>
      </w:r>
      <w:r>
        <w:t xml:space="preserve"> Right... </w:t>
      </w:r>
      <w:r>
        <w:rPr>
          <w:i/>
        </w:rPr>
        <w:t>(pause)</w:t>
      </w:r>
      <w:r>
        <w:t xml:space="preserve"> ok, so just from the top of the page, right here. </w:t>
      </w:r>
    </w:p>
    <w:p w:rsidR="00000000" w:rsidRDefault="004E651F">
      <w:r>
        <w:rPr>
          <w:b/>
        </w:rPr>
        <w:t>Rachel:</w:t>
      </w:r>
      <w:r>
        <w:t xml:space="preserve"> Okay. </w:t>
      </w:r>
      <w:r>
        <w:rPr>
          <w:i/>
        </w:rPr>
        <w:t>(pause)</w:t>
      </w:r>
      <w:r>
        <w:t xml:space="preserve"> . </w:t>
      </w:r>
      <w:r>
        <w:rPr>
          <w:i/>
        </w:rPr>
        <w:t>(acting)</w:t>
      </w:r>
      <w:r>
        <w:t xml:space="preserve"> Hello Drake, I'm surprised to see you here. </w:t>
      </w:r>
    </w:p>
    <w:p w:rsidR="00000000" w:rsidRDefault="004E651F">
      <w:r>
        <w:rPr>
          <w:b/>
        </w:rPr>
        <w:t>Joey/Drake:</w:t>
      </w:r>
      <w:r>
        <w:t xml:space="preserve"> I can't believe you married him. </w:t>
      </w:r>
    </w:p>
    <w:p w:rsidR="00000000" w:rsidRDefault="004E651F">
      <w:r>
        <w:rPr>
          <w:b/>
        </w:rPr>
        <w:t>Rachel/actress:</w:t>
      </w:r>
      <w:r>
        <w:t xml:space="preserve"> But what choice did I have. He was keeping my sister in a </w:t>
      </w:r>
      <w:r>
        <w:rPr>
          <w:b/>
        </w:rPr>
        <w:t>dungeon</w:t>
      </w:r>
      <w:r>
        <w:t xml:space="preserve">! </w:t>
      </w:r>
    </w:p>
    <w:p w:rsidR="00000000" w:rsidRDefault="004E651F">
      <w:r>
        <w:rPr>
          <w:b/>
        </w:rPr>
        <w:t>Joey/Drake:</w:t>
      </w:r>
      <w:r>
        <w:t xml:space="preserve"> So what about us? Everything we feel for each other. </w:t>
      </w:r>
    </w:p>
    <w:p w:rsidR="00000000" w:rsidRDefault="004E651F">
      <w:r>
        <w:rPr>
          <w:b/>
        </w:rPr>
        <w:t>Rachel/actress:</w:t>
      </w:r>
      <w:r>
        <w:t xml:space="preserve"> It's over! You </w:t>
      </w:r>
      <w:r>
        <w:rPr>
          <w:b/>
        </w:rPr>
        <w:t>have</w:t>
      </w:r>
      <w:r>
        <w:t xml:space="preserve"> to accept that. </w:t>
      </w:r>
    </w:p>
    <w:p w:rsidR="00000000" w:rsidRDefault="004E651F">
      <w:r>
        <w:rPr>
          <w:b/>
        </w:rPr>
        <w:t>Joey/Drake:</w:t>
      </w:r>
      <w:r>
        <w:t xml:space="preserve"> How can I? Knowing I'll never hold you in</w:t>
      </w:r>
      <w:r>
        <w:t xml:space="preserve"> my arms again, or touch your skin, or feel your lips, knowing I'll never make love to you? How can I accept that... I can never kiss you again when it's all I can do not to kiss you right now. </w:t>
      </w:r>
    </w:p>
    <w:p w:rsidR="00000000" w:rsidRDefault="004E651F">
      <w:r>
        <w:rPr>
          <w:b/>
        </w:rPr>
        <w:t>Rachel:</w:t>
      </w:r>
      <w:r>
        <w:t xml:space="preserve"> </w:t>
      </w:r>
      <w:r>
        <w:rPr>
          <w:i/>
        </w:rPr>
        <w:t>(pause)</w:t>
      </w:r>
      <w:r>
        <w:t xml:space="preserve"> Kiss me. </w:t>
      </w:r>
    </w:p>
    <w:p w:rsidR="00000000" w:rsidRDefault="004E651F">
      <w:r>
        <w:rPr>
          <w:b/>
        </w:rPr>
        <w:t>Joey:</w:t>
      </w:r>
      <w:r>
        <w:t xml:space="preserve"> What? </w:t>
      </w:r>
    </w:p>
    <w:p w:rsidR="00000000" w:rsidRDefault="004E651F">
      <w:r>
        <w:rPr>
          <w:b/>
        </w:rPr>
        <w:t>Rachel:</w:t>
      </w:r>
      <w:r>
        <w:t xml:space="preserve"> Kiss me. </w:t>
      </w:r>
    </w:p>
    <w:p w:rsidR="00000000" w:rsidRDefault="004E651F">
      <w:r>
        <w:rPr>
          <w:b/>
        </w:rPr>
        <w:t>Joey</w:t>
      </w:r>
      <w:r>
        <w:rPr>
          <w:b/>
        </w:rPr>
        <w:t>:</w:t>
      </w:r>
      <w:r>
        <w:t xml:space="preserve"> Ah, Rach, it doesn't say that! </w:t>
      </w:r>
    </w:p>
    <w:p w:rsidR="00000000" w:rsidRDefault="004E651F">
      <w:r>
        <w:rPr>
          <w:b/>
        </w:rPr>
        <w:t>Rachel:</w:t>
      </w:r>
      <w:r>
        <w:t xml:space="preserve"> No, I'm saying... </w:t>
      </w:r>
    </w:p>
    <w:p w:rsidR="00000000" w:rsidRDefault="004E651F">
      <w:r>
        <w:rPr>
          <w:b/>
        </w:rPr>
        <w:t>Joey:</w:t>
      </w:r>
      <w:r>
        <w:t xml:space="preserve"> but, but.. </w:t>
      </w:r>
    </w:p>
    <w:p w:rsidR="00000000" w:rsidRDefault="004E651F">
      <w:r>
        <w:rPr>
          <w:b/>
        </w:rPr>
        <w:t>Rachel:</w:t>
      </w:r>
      <w:r>
        <w:t xml:space="preserve"> just... don't talk... </w:t>
      </w:r>
      <w:r>
        <w:rPr>
          <w:i/>
        </w:rPr>
        <w:t>(she kisses him)</w:t>
      </w:r>
      <w:r>
        <w:t xml:space="preserve"> </w:t>
      </w:r>
    </w:p>
    <w:p w:rsidR="00000000" w:rsidRDefault="004E651F">
      <w:pPr>
        <w:rPr>
          <w:b/>
        </w:rPr>
      </w:pPr>
      <w:r>
        <w:rPr>
          <w:b/>
        </w:rPr>
        <w:t>[Scene: Rachel's bedroom]</w:t>
      </w:r>
    </w:p>
    <w:p w:rsidR="00000000" w:rsidRDefault="004E651F">
      <w:r>
        <w:rPr>
          <w:b/>
        </w:rPr>
        <w:t>Rachel:</w:t>
      </w:r>
      <w:r>
        <w:t xml:space="preserve"> </w:t>
      </w:r>
      <w:r>
        <w:rPr>
          <w:i/>
        </w:rPr>
        <w:t>(waking up)</w:t>
      </w:r>
      <w:r>
        <w:t xml:space="preserve"> Ehhh, aw! </w:t>
      </w:r>
      <w:r>
        <w:rPr>
          <w:i/>
        </w:rPr>
        <w:t>(pause)</w:t>
      </w:r>
      <w:r>
        <w:t xml:space="preserve"> . Well, that's new! </w:t>
      </w:r>
    </w:p>
    <w:p w:rsidR="00000000" w:rsidRDefault="004E651F">
      <w:pPr>
        <w:rPr>
          <w:b/>
        </w:rPr>
      </w:pPr>
      <w:r>
        <w:rPr>
          <w:b/>
        </w:rPr>
        <w:t>[Scene: Hotel's room]</w:t>
      </w:r>
    </w:p>
    <w:p w:rsidR="00000000" w:rsidRDefault="004E651F">
      <w:r>
        <w:rPr>
          <w:b/>
        </w:rPr>
        <w:t>Ross:</w:t>
      </w:r>
      <w:r>
        <w:t xml:space="preserve"> </w:t>
      </w:r>
      <w:r>
        <w:rPr>
          <w:i/>
        </w:rPr>
        <w:t>(on the phone)</w:t>
      </w:r>
      <w:r>
        <w:t xml:space="preserve"> H</w:t>
      </w:r>
      <w:r>
        <w:t xml:space="preserve">i, this is Ross Geller in suite 206. It seems you forgot a couple of things. Could you have some complimentary toiletries sent up to my room? </w:t>
      </w:r>
      <w:r>
        <w:rPr>
          <w:i/>
        </w:rPr>
        <w:t>(pause)</w:t>
      </w:r>
      <w:r>
        <w:t xml:space="preserve"> Thank you! Ok. Toothbrush, toothpaste, razor, mouthwash, deodorant, dental floss, band aids, shaving cream</w:t>
      </w:r>
      <w:r>
        <w:t xml:space="preserve">, after shave... and I feel like I am forgetting something... Is there anything else you have that I haven't asked for already? </w:t>
      </w:r>
      <w:r>
        <w:rPr>
          <w:i/>
        </w:rPr>
        <w:t>(pause)</w:t>
      </w:r>
      <w:r>
        <w:t xml:space="preserve"> Yeah, go ahead, send up some tampons. </w:t>
      </w:r>
    </w:p>
    <w:p w:rsidR="00000000" w:rsidRDefault="004E651F">
      <w:r>
        <w:rPr>
          <w:i/>
        </w:rPr>
        <w:t>(Chandler enters the room)</w:t>
      </w:r>
      <w:r>
        <w:t xml:space="preserve"> </w:t>
      </w:r>
    </w:p>
    <w:p w:rsidR="00000000" w:rsidRDefault="004E651F">
      <w:r>
        <w:rPr>
          <w:b/>
        </w:rPr>
        <w:t>Ross:</w:t>
      </w:r>
      <w:r>
        <w:t xml:space="preserve"> What did you get? </w:t>
      </w:r>
    </w:p>
    <w:p w:rsidR="00000000" w:rsidRDefault="004E651F">
      <w:r>
        <w:rPr>
          <w:b/>
        </w:rPr>
        <w:t>Chandler:</w:t>
      </w:r>
      <w:r>
        <w:t xml:space="preserve"> USA Today </w:t>
      </w:r>
    </w:p>
    <w:p w:rsidR="00000000" w:rsidRDefault="004E651F">
      <w:r>
        <w:rPr>
          <w:b/>
        </w:rPr>
        <w:t>Ross:</w:t>
      </w:r>
      <w:r>
        <w:t xml:space="preserve"> N</w:t>
      </w:r>
      <w:r>
        <w:t xml:space="preserve">ice, put it with the others. </w:t>
      </w:r>
    </w:p>
    <w:p w:rsidR="00000000" w:rsidRDefault="004E651F">
      <w:r>
        <w:rPr>
          <w:b/>
        </w:rPr>
        <w:t>Chandler:</w:t>
      </w:r>
      <w:r>
        <w:t xml:space="preserve"> And I also got... two more apples. </w:t>
      </w:r>
    </w:p>
    <w:p w:rsidR="00000000" w:rsidRDefault="004E651F">
      <w:r>
        <w:rPr>
          <w:b/>
        </w:rPr>
        <w:t>Ross:</w:t>
      </w:r>
      <w:r>
        <w:t xml:space="preserve"> We are four short of a bush-o </w:t>
      </w:r>
      <w:r>
        <w:rPr>
          <w:i/>
        </w:rPr>
        <w:t>(pause)</w:t>
      </w:r>
      <w:r>
        <w:t xml:space="preserve"> . God I feel so alive, I love being in the country! </w:t>
      </w:r>
    </w:p>
    <w:p w:rsidR="00000000" w:rsidRDefault="004E651F">
      <w:r>
        <w:rPr>
          <w:b/>
        </w:rPr>
        <w:t>Chandler:</w:t>
      </w:r>
      <w:r>
        <w:t xml:space="preserve"> I also got this great salt and pepper shaker from the restaurant. </w:t>
      </w:r>
    </w:p>
    <w:p w:rsidR="00000000" w:rsidRDefault="004E651F">
      <w:r>
        <w:rPr>
          <w:b/>
        </w:rPr>
        <w:t>Ross:</w:t>
      </w:r>
      <w:r>
        <w:t xml:space="preserve"> </w:t>
      </w:r>
      <w:r>
        <w:t xml:space="preserve">Oh, that's not cool. </w:t>
      </w:r>
    </w:p>
    <w:p w:rsidR="00000000" w:rsidRDefault="004E651F">
      <w:r>
        <w:rPr>
          <w:b/>
        </w:rPr>
        <w:t>Chandlers:</w:t>
      </w:r>
      <w:r>
        <w:t xml:space="preserve"> Dude, none of this is </w:t>
      </w:r>
      <w:r>
        <w:rPr>
          <w:b/>
        </w:rPr>
        <w:t>cool</w:t>
      </w:r>
      <w:r>
        <w:t xml:space="preserve">. </w:t>
      </w:r>
    </w:p>
    <w:p w:rsidR="00000000" w:rsidRDefault="004E651F">
      <w:r>
        <w:rPr>
          <w:b/>
        </w:rPr>
        <w:t>Ross:</w:t>
      </w:r>
      <w:r>
        <w:t xml:space="preserve"> No, Chandler, you have to find the line between stealing and taking what the hotel owes you. For example: hair drier, no, no, no, but shampoo and conditioners, yes, yes, yes. </w:t>
      </w:r>
      <w:r>
        <w:rPr>
          <w:i/>
        </w:rPr>
        <w:t>(pause)</w:t>
      </w:r>
      <w:r>
        <w:t xml:space="preserve"> Now, </w:t>
      </w:r>
      <w:r>
        <w:t xml:space="preserve">the salt shaker is off-limits, but the </w:t>
      </w:r>
      <w:r>
        <w:rPr>
          <w:b/>
        </w:rPr>
        <w:t>salt</w:t>
      </w:r>
      <w:r>
        <w:t xml:space="preserve"> </w:t>
      </w:r>
      <w:r>
        <w:rPr>
          <w:i/>
        </w:rPr>
        <w:t>(he opens the salt shaker and pours the salt into his hand)</w:t>
      </w:r>
      <w:r>
        <w:t xml:space="preserve"> I wish I'd thought this through. </w:t>
      </w:r>
    </w:p>
    <w:p w:rsidR="00000000" w:rsidRDefault="004E651F">
      <w:r>
        <w:rPr>
          <w:b/>
        </w:rPr>
        <w:t>Chandler:</w:t>
      </w:r>
      <w:r>
        <w:t xml:space="preserve"> I think I know what you mean though... the lamp is the hotel's, but the bulbs </w:t>
      </w:r>
      <w:r>
        <w:rPr>
          <w:i/>
        </w:rPr>
        <w:t>(goes to take the bulb)</w:t>
      </w:r>
      <w:r>
        <w:t xml:space="preserve"> ... oh</w:t>
      </w:r>
      <w:r>
        <w:t xml:space="preserve">, you already got that. </w:t>
      </w:r>
    </w:p>
    <w:p w:rsidR="00000000" w:rsidRDefault="004E651F">
      <w:r>
        <w:rPr>
          <w:b/>
        </w:rPr>
        <w:t>Ross:</w:t>
      </w:r>
      <w:r>
        <w:t xml:space="preserve"> Not my first time in a hotel, my friend. </w:t>
      </w:r>
    </w:p>
    <w:p w:rsidR="00000000" w:rsidRDefault="004E651F">
      <w:r>
        <w:rPr>
          <w:b/>
        </w:rPr>
        <w:t>Chandler:</w:t>
      </w:r>
      <w:r>
        <w:t xml:space="preserve"> Ok, how about this </w:t>
      </w:r>
      <w:r>
        <w:rPr>
          <w:i/>
        </w:rPr>
        <w:t>(picks up the remote control)</w:t>
      </w:r>
      <w:r>
        <w:t xml:space="preserve"> ? </w:t>
      </w:r>
    </w:p>
    <w:p w:rsidR="00000000" w:rsidRDefault="004E651F">
      <w:r>
        <w:rPr>
          <w:b/>
        </w:rPr>
        <w:t>Ross:</w:t>
      </w:r>
      <w:r>
        <w:t xml:space="preserve"> No, no, no, you can't take the remote control! </w:t>
      </w:r>
    </w:p>
    <w:p w:rsidR="00000000" w:rsidRDefault="004E651F">
      <w:r>
        <w:rPr>
          <w:b/>
        </w:rPr>
        <w:t>Chandler:</w:t>
      </w:r>
      <w:r>
        <w:t xml:space="preserve"> Yes, but the batteries... </w:t>
      </w:r>
    </w:p>
    <w:p w:rsidR="00000000" w:rsidRDefault="004E651F">
      <w:r>
        <w:rPr>
          <w:i/>
        </w:rPr>
        <w:t>(Ross claps his hands)</w:t>
      </w:r>
      <w:r>
        <w:t xml:space="preserve"> </w:t>
      </w:r>
    </w:p>
    <w:p w:rsidR="00000000" w:rsidRDefault="004E651F">
      <w:r>
        <w:rPr>
          <w:b/>
        </w:rPr>
        <w:t>Chandl</w:t>
      </w:r>
      <w:r>
        <w:rPr>
          <w:b/>
        </w:rPr>
        <w:t>er:</w:t>
      </w:r>
      <w:r>
        <w:t xml:space="preserve"> Thank you, thank you very much! </w:t>
      </w:r>
    </w:p>
    <w:p w:rsidR="00000000" w:rsidRDefault="004E651F">
      <w:r>
        <w:rPr>
          <w:b/>
        </w:rPr>
        <w:t>Ross:</w:t>
      </w:r>
      <w:r>
        <w:t xml:space="preserve"> Let's celebrate with some maple candy! </w:t>
      </w:r>
    </w:p>
    <w:p w:rsidR="00000000" w:rsidRDefault="004E651F">
      <w:r>
        <w:rPr>
          <w:b/>
        </w:rPr>
        <w:t>Chandler:</w:t>
      </w:r>
      <w:r>
        <w:t xml:space="preserve"> No! </w:t>
      </w:r>
    </w:p>
    <w:p w:rsidR="00000000" w:rsidRDefault="004E651F">
      <w:r>
        <w:rPr>
          <w:b/>
        </w:rPr>
        <w:t>Ross:</w:t>
      </w:r>
      <w:r>
        <w:t xml:space="preserve"> At least tell me where you hid it. </w:t>
      </w:r>
    </w:p>
    <w:p w:rsidR="00000000" w:rsidRDefault="004E651F">
      <w:pPr>
        <w:rPr>
          <w:b/>
        </w:rPr>
      </w:pPr>
      <w:r>
        <w:rPr>
          <w:b/>
        </w:rPr>
        <w:t>[Scene: Central Perk. Monica and Rachel are sitting on the sofa]</w:t>
      </w:r>
    </w:p>
    <w:p w:rsidR="00000000" w:rsidRDefault="004E651F">
      <w:r>
        <w:rPr>
          <w:b/>
        </w:rPr>
        <w:t>Rachel:</w:t>
      </w:r>
      <w:r>
        <w:t xml:space="preserve"> Can I ask you a question? </w:t>
      </w:r>
    </w:p>
    <w:p w:rsidR="00000000" w:rsidRDefault="004E651F">
      <w:r>
        <w:rPr>
          <w:b/>
        </w:rPr>
        <w:t>Monica:</w:t>
      </w:r>
      <w:r>
        <w:t xml:space="preserve"> Yeah. </w:t>
      </w:r>
    </w:p>
    <w:p w:rsidR="00000000" w:rsidRDefault="004E651F">
      <w:r>
        <w:rPr>
          <w:b/>
        </w:rPr>
        <w:t>R</w:t>
      </w:r>
      <w:r>
        <w:rPr>
          <w:b/>
        </w:rPr>
        <w:t>achel:</w:t>
      </w:r>
      <w:r>
        <w:t xml:space="preserve"> Have you ever had any weird romantic dreams? </w:t>
      </w:r>
    </w:p>
    <w:p w:rsidR="00000000" w:rsidRDefault="004E651F">
      <w:r>
        <w:rPr>
          <w:b/>
        </w:rPr>
        <w:t>Monica:</w:t>
      </w:r>
      <w:r>
        <w:t xml:space="preserve"> Let me think. Oh, when I was younger I used to dream that I got married to Mayor McCheese, and on our wedding night I ate his head. </w:t>
      </w:r>
    </w:p>
    <w:p w:rsidR="00000000" w:rsidRDefault="004E651F">
      <w:r>
        <w:rPr>
          <w:b/>
        </w:rPr>
        <w:t>Rachel:</w:t>
      </w:r>
      <w:r>
        <w:t xml:space="preserve"> Ok, well this is like that... in no way. I had a... I </w:t>
      </w:r>
      <w:r>
        <w:t xml:space="preserve">had a dream last night that I wanted to kiss Joey. </w:t>
      </w:r>
    </w:p>
    <w:p w:rsidR="00000000" w:rsidRDefault="004E651F">
      <w:r>
        <w:rPr>
          <w:b/>
        </w:rPr>
        <w:t>Monica:</w:t>
      </w:r>
      <w:r>
        <w:t xml:space="preserve"> Wow, do you mean like kiss him-kiss him? </w:t>
      </w:r>
    </w:p>
    <w:p w:rsidR="00000000" w:rsidRDefault="004E651F">
      <w:r>
        <w:rPr>
          <w:b/>
        </w:rPr>
        <w:t>Rachel:</w:t>
      </w:r>
      <w:r>
        <w:t xml:space="preserve"> Oh yeah! I mean, that was pretty intense. </w:t>
      </w:r>
    </w:p>
    <w:p w:rsidR="00000000" w:rsidRDefault="004E651F">
      <w:r>
        <w:rPr>
          <w:b/>
        </w:rPr>
        <w:t>Monica:</w:t>
      </w:r>
      <w:r>
        <w:t xml:space="preserve"> What do you think brought than on? </w:t>
      </w:r>
    </w:p>
    <w:p w:rsidR="00000000" w:rsidRDefault="004E651F">
      <w:r>
        <w:rPr>
          <w:b/>
        </w:rPr>
        <w:t>Rachel:</w:t>
      </w:r>
      <w:r>
        <w:t xml:space="preserve"> I don't know! I mean, maybe that's something to do </w:t>
      </w:r>
      <w:r>
        <w:t xml:space="preserve">with the fact that I saw him do a love scene yesterday. </w:t>
      </w:r>
    </w:p>
    <w:p w:rsidR="00000000" w:rsidRDefault="004E651F">
      <w:r>
        <w:rPr>
          <w:b/>
        </w:rPr>
        <w:t>Monica:</w:t>
      </w:r>
      <w:r>
        <w:t xml:space="preserve"> A love scene? With who? </w:t>
      </w:r>
    </w:p>
    <w:p w:rsidR="00000000" w:rsidRDefault="004E651F">
      <w:r>
        <w:rPr>
          <w:b/>
        </w:rPr>
        <w:t>Rachel:</w:t>
      </w:r>
      <w:r>
        <w:t xml:space="preserve"> Olivia. </w:t>
      </w:r>
    </w:p>
    <w:p w:rsidR="00000000" w:rsidRDefault="004E651F">
      <w:r>
        <w:rPr>
          <w:b/>
        </w:rPr>
        <w:t>Monica:</w:t>
      </w:r>
      <w:r>
        <w:t xml:space="preserve"> Olivia? I thought she was marrying Connor! </w:t>
      </w:r>
      <w:r>
        <w:rPr>
          <w:i/>
        </w:rPr>
        <w:t>(pause)</w:t>
      </w:r>
      <w:r>
        <w:t xml:space="preserve"> Oh right, real life more important. </w:t>
      </w:r>
    </w:p>
    <w:p w:rsidR="00000000" w:rsidRDefault="004E651F">
      <w:r>
        <w:rPr>
          <w:b/>
        </w:rPr>
        <w:t>Rachel:</w:t>
      </w:r>
      <w:r>
        <w:t xml:space="preserve"> So do you think that my dream means anything?</w:t>
      </w:r>
      <w:r>
        <w:t xml:space="preserve"> </w:t>
      </w:r>
    </w:p>
    <w:p w:rsidR="00000000" w:rsidRDefault="004E651F">
      <w:r>
        <w:rPr>
          <w:b/>
        </w:rPr>
        <w:t>Monica:</w:t>
      </w:r>
      <w:r>
        <w:t xml:space="preserve"> I don't know. I mean, you saw him do a love scene, so maybe you don't have a thing for Joey, maybe you have a thing for Drake. </w:t>
      </w:r>
    </w:p>
    <w:p w:rsidR="00000000" w:rsidRDefault="004E651F">
      <w:r>
        <w:rPr>
          <w:b/>
        </w:rPr>
        <w:t>Rachel:</w:t>
      </w:r>
      <w:r>
        <w:t xml:space="preserve"> Ah! Well it was Joey reading Drake's lines in the dream... </w:t>
      </w:r>
    </w:p>
    <w:p w:rsidR="00000000" w:rsidRDefault="004E651F">
      <w:r>
        <w:rPr>
          <w:b/>
        </w:rPr>
        <w:t>Monica:</w:t>
      </w:r>
      <w:r>
        <w:t xml:space="preserve"> Of course it was! Trust me, when it comes </w:t>
      </w:r>
      <w:r>
        <w:t xml:space="preserve">to psychology I know what I'm talking about. I took two psych classes in college. </w:t>
      </w:r>
    </w:p>
    <w:p w:rsidR="00000000" w:rsidRDefault="004E651F">
      <w:r>
        <w:rPr>
          <w:b/>
        </w:rPr>
        <w:t>Rachel:</w:t>
      </w:r>
      <w:r>
        <w:t xml:space="preserve"> You took the same class twice. </w:t>
      </w:r>
    </w:p>
    <w:p w:rsidR="00000000" w:rsidRDefault="004E651F">
      <w:r>
        <w:rPr>
          <w:b/>
        </w:rPr>
        <w:t>Monica:</w:t>
      </w:r>
      <w:r>
        <w:t xml:space="preserve"> It was hard! </w:t>
      </w:r>
    </w:p>
    <w:p w:rsidR="00000000" w:rsidRDefault="004E651F">
      <w:r>
        <w:rPr>
          <w:i/>
        </w:rPr>
        <w:t>(Phoebe comes in)</w:t>
      </w:r>
      <w:r>
        <w:t xml:space="preserve"> </w:t>
      </w:r>
    </w:p>
    <w:p w:rsidR="00000000" w:rsidRDefault="004E651F">
      <w:r>
        <w:rPr>
          <w:b/>
        </w:rPr>
        <w:t>Phoebe:</w:t>
      </w:r>
      <w:r>
        <w:t xml:space="preserve"> Hey! </w:t>
      </w:r>
    </w:p>
    <w:p w:rsidR="00000000" w:rsidRDefault="004E651F">
      <w:r>
        <w:rPr>
          <w:b/>
        </w:rPr>
        <w:t>Rachel and Monica:</w:t>
      </w:r>
      <w:r>
        <w:t xml:space="preserve"> Hi. </w:t>
      </w:r>
    </w:p>
    <w:p w:rsidR="00000000" w:rsidRDefault="004E651F">
      <w:r>
        <w:rPr>
          <w:b/>
        </w:rPr>
        <w:t>Phoebe:</w:t>
      </w:r>
      <w:r>
        <w:t xml:space="preserve"> Here, Monica, look what I got to wear when I p</w:t>
      </w:r>
      <w:r>
        <w:t xml:space="preserve">lay at the restaurant </w:t>
      </w:r>
      <w:r>
        <w:rPr>
          <w:i/>
        </w:rPr>
        <w:t>(she dons a top hat)</w:t>
      </w:r>
      <w:r>
        <w:t xml:space="preserve"> uh, huh wait! </w:t>
      </w:r>
      <w:r>
        <w:rPr>
          <w:i/>
        </w:rPr>
        <w:t>(she raises a pair of spectacles to her eyes)</w:t>
      </w:r>
      <w:r>
        <w:t xml:space="preserve"> Right? I mean, this might even class up the ballad of the uncircumcised man. </w:t>
      </w:r>
    </w:p>
    <w:p w:rsidR="00000000" w:rsidRDefault="004E651F">
      <w:r>
        <w:rPr>
          <w:b/>
        </w:rPr>
        <w:t>Monica:</w:t>
      </w:r>
      <w:r>
        <w:t xml:space="preserve"> Oh... Phoebe? Maybe I wasn't clear before. I really love listening </w:t>
      </w:r>
      <w:r>
        <w:t xml:space="preserve">to your music here, but my restaurant is sort of an upscale place. </w:t>
      </w:r>
    </w:p>
    <w:p w:rsidR="00000000" w:rsidRDefault="004E651F">
      <w:r>
        <w:rPr>
          <w:b/>
        </w:rPr>
        <w:t>Phoebe:</w:t>
      </w:r>
      <w:r>
        <w:t xml:space="preserve"> Right, yeah, ok, I'll ask the butler to fetch my diamonds out of the vault. </w:t>
      </w:r>
    </w:p>
    <w:p w:rsidR="00000000" w:rsidRDefault="004E651F">
      <w:r>
        <w:rPr>
          <w:b/>
        </w:rPr>
        <w:t>Monica:</w:t>
      </w:r>
      <w:r>
        <w:t xml:space="preserve"> Phoebe, it's not what you wear. It's sort of your songs... I just don't think you should play a</w:t>
      </w:r>
      <w:r>
        <w:t xml:space="preserve">t the restaurant anymore. </w:t>
      </w:r>
    </w:p>
    <w:p w:rsidR="00000000" w:rsidRDefault="004E651F">
      <w:r>
        <w:rPr>
          <w:b/>
        </w:rPr>
        <w:t>Phoebe:</w:t>
      </w:r>
      <w:r>
        <w:t xml:space="preserve"> Oh, ok. Fine, I'll just, I'll take the hat back </w:t>
      </w:r>
      <w:r>
        <w:rPr>
          <w:i/>
        </w:rPr>
        <w:t>(she puts the hat in a bag and she crushes it angrily on the floor with her foot)</w:t>
      </w:r>
      <w:r>
        <w:t xml:space="preserve"> . </w:t>
      </w:r>
    </w:p>
    <w:p w:rsidR="00000000" w:rsidRDefault="004E651F">
      <w:r>
        <w:rPr>
          <w:i/>
        </w:rPr>
        <w:t>(silence)</w:t>
      </w:r>
      <w:r>
        <w:t xml:space="preserve"> </w:t>
      </w:r>
    </w:p>
    <w:p w:rsidR="00000000" w:rsidRDefault="004E651F">
      <w:r>
        <w:rPr>
          <w:b/>
        </w:rPr>
        <w:t>Rachel:</w:t>
      </w:r>
      <w:r>
        <w:t xml:space="preserve"> Hey, so you guys, the funniest thing happened, at work... </w:t>
      </w:r>
    </w:p>
    <w:p w:rsidR="00000000" w:rsidRDefault="004E651F">
      <w:r>
        <w:rPr>
          <w:b/>
        </w:rPr>
        <w:t>Phoebe:</w:t>
      </w:r>
      <w:r>
        <w:t xml:space="preserve"> My</w:t>
      </w:r>
      <w:r>
        <w:t xml:space="preserve"> songs aren't good enough for your restaurant? </w:t>
      </w:r>
    </w:p>
    <w:p w:rsidR="00000000" w:rsidRDefault="004E651F">
      <w:r>
        <w:rPr>
          <w:b/>
        </w:rPr>
        <w:t>Rachel:</w:t>
      </w:r>
      <w:r>
        <w:t xml:space="preserve"> Ok, we're still on that. </w:t>
      </w:r>
    </w:p>
    <w:p w:rsidR="00000000" w:rsidRDefault="004E651F">
      <w:r>
        <w:rPr>
          <w:b/>
        </w:rPr>
        <w:t>Monica:</w:t>
      </w:r>
      <w:r>
        <w:t xml:space="preserve"> I didn't say your songs were not good enough. </w:t>
      </w:r>
    </w:p>
    <w:p w:rsidR="00000000" w:rsidRDefault="004E651F">
      <w:r>
        <w:rPr>
          <w:b/>
        </w:rPr>
        <w:t>Phoebe:</w:t>
      </w:r>
      <w:r>
        <w:t xml:space="preserve"> Then what's wrong with them? Would they not go with your tiny portions of pretentious food? </w:t>
      </w:r>
    </w:p>
    <w:p w:rsidR="00000000" w:rsidRDefault="004E651F">
      <w:r>
        <w:rPr>
          <w:b/>
        </w:rPr>
        <w:t>Monica:</w:t>
      </w:r>
      <w:r>
        <w:t xml:space="preserve"> Tiny porti</w:t>
      </w:r>
      <w:r>
        <w:t xml:space="preserve">ons? </w:t>
      </w:r>
    </w:p>
    <w:p w:rsidR="00000000" w:rsidRDefault="004E651F">
      <w:r>
        <w:rPr>
          <w:b/>
        </w:rPr>
        <w:t>Phoebe:</w:t>
      </w:r>
      <w:r>
        <w:t xml:space="preserve"> Yeah well, "excuse me, I ordered the smoked salmon appetizer, but </w:t>
      </w:r>
      <w:r>
        <w:rPr>
          <w:i/>
        </w:rPr>
        <w:t>(peering through her spectacles)</w:t>
      </w:r>
      <w:r>
        <w:t xml:space="preserve"> I can't see it, I can't see it"! </w:t>
      </w:r>
    </w:p>
    <w:p w:rsidR="00000000" w:rsidRDefault="004E651F">
      <w:r>
        <w:rPr>
          <w:b/>
        </w:rPr>
        <w:t>Monica:</w:t>
      </w:r>
      <w:r>
        <w:t xml:space="preserve"> Phoebe, it's not about quantity. </w:t>
      </w:r>
    </w:p>
    <w:p w:rsidR="00000000" w:rsidRDefault="004E651F">
      <w:r>
        <w:rPr>
          <w:b/>
        </w:rPr>
        <w:t>Phoebe:</w:t>
      </w:r>
      <w:r>
        <w:t xml:space="preserve"> Well... it's not about quality. </w:t>
      </w:r>
    </w:p>
    <w:p w:rsidR="00000000" w:rsidRDefault="004E651F">
      <w:r>
        <w:rPr>
          <w:b/>
        </w:rPr>
        <w:t>Monica:</w:t>
      </w:r>
      <w:r>
        <w:t xml:space="preserve"> Oh really, you wan</w:t>
      </w:r>
      <w:r>
        <w:t xml:space="preserve">t to talk about quality? Have you heard of a key? It's what some people sing in. </w:t>
      </w:r>
    </w:p>
    <w:p w:rsidR="00000000" w:rsidRDefault="004E651F">
      <w:r>
        <w:rPr>
          <w:b/>
        </w:rPr>
        <w:t>Phoebe:</w:t>
      </w:r>
      <w:r>
        <w:t xml:space="preserve"> Well at least all my songs don't taste like garlic. Yeah, there are other ingredients Monica. </w:t>
      </w:r>
    </w:p>
    <w:p w:rsidR="00000000" w:rsidRDefault="004E651F">
      <w:r>
        <w:rPr>
          <w:b/>
        </w:rPr>
        <w:t>Monica:</w:t>
      </w:r>
      <w:r>
        <w:t xml:space="preserve"> Ok, so that's what we're doing. You know, when I'm in the coffe</w:t>
      </w:r>
      <w:r>
        <w:t xml:space="preserve">e house bopping along to one of your songs, I'm wearing ear plugs. </w:t>
      </w:r>
    </w:p>
    <w:p w:rsidR="00000000" w:rsidRDefault="004E651F">
      <w:r>
        <w:rPr>
          <w:b/>
        </w:rPr>
        <w:t>Phoebe:</w:t>
      </w:r>
      <w:r>
        <w:t xml:space="preserve"> Ear plugs, or cloves of garlic? </w:t>
      </w:r>
    </w:p>
    <w:p w:rsidR="00000000" w:rsidRDefault="004E651F">
      <w:r>
        <w:rPr>
          <w:b/>
        </w:rPr>
        <w:t>Monica:</w:t>
      </w:r>
      <w:r>
        <w:t xml:space="preserve"> You know what? I take back what I said before. You keep playing at the restaurant, because with your music driving people inside, my bar sa</w:t>
      </w:r>
      <w:r>
        <w:t xml:space="preserve">les are going up like crazy. </w:t>
      </w:r>
    </w:p>
    <w:p w:rsidR="00000000" w:rsidRDefault="004E651F">
      <w:r>
        <w:rPr>
          <w:b/>
        </w:rPr>
        <w:t>Phoebe:</w:t>
      </w:r>
      <w:r>
        <w:t xml:space="preserve"> What are people having, the garlic Martini? </w:t>
      </w:r>
    </w:p>
    <w:p w:rsidR="00000000" w:rsidRDefault="004E651F">
      <w:pPr>
        <w:rPr>
          <w:b/>
        </w:rPr>
      </w:pPr>
      <w:r>
        <w:rPr>
          <w:b/>
        </w:rPr>
        <w:t>[Scene: Hotel's reception]</w:t>
      </w:r>
    </w:p>
    <w:p w:rsidR="00000000" w:rsidRDefault="004E651F">
      <w:r>
        <w:rPr>
          <w:b/>
        </w:rPr>
        <w:t>Receptionist:</w:t>
      </w:r>
      <w:r>
        <w:t xml:space="preserve"> Here's your copy of the bill, we hope you enjoyed your stay. </w:t>
      </w:r>
    </w:p>
    <w:p w:rsidR="00000000" w:rsidRDefault="004E651F">
      <w:r>
        <w:rPr>
          <w:b/>
        </w:rPr>
        <w:t>Chandler:</w:t>
      </w:r>
      <w:r>
        <w:t xml:space="preserve"> Oh we did, and you still have all your lamps. </w:t>
      </w:r>
    </w:p>
    <w:p w:rsidR="00000000" w:rsidRDefault="004E651F">
      <w:r>
        <w:rPr>
          <w:i/>
        </w:rPr>
        <w:t>(the receptio</w:t>
      </w:r>
      <w:r>
        <w:rPr>
          <w:i/>
        </w:rPr>
        <w:t>ns is puzzled. She goes in the back. )</w:t>
      </w:r>
      <w:r>
        <w:t xml:space="preserve"> </w:t>
      </w:r>
    </w:p>
    <w:p w:rsidR="00000000" w:rsidRDefault="004E651F">
      <w:r>
        <w:rPr>
          <w:b/>
        </w:rPr>
        <w:t>Chandler:</w:t>
      </w:r>
      <w:r>
        <w:t xml:space="preserve"> Oh, I didn't factor in the room tax. </w:t>
      </w:r>
    </w:p>
    <w:p w:rsidR="00000000" w:rsidRDefault="004E651F">
      <w:r>
        <w:rPr>
          <w:b/>
        </w:rPr>
        <w:t>Ross:</w:t>
      </w:r>
      <w:r>
        <w:t xml:space="preserve"> Oh dude, don't worry about it, I found an unattended maid's car. We're way ahead of the game. </w:t>
      </w:r>
    </w:p>
    <w:p w:rsidR="00000000" w:rsidRDefault="004E651F">
      <w:r>
        <w:rPr>
          <w:i/>
        </w:rPr>
        <w:t>(they make as if to go, but Ross notices something)</w:t>
      </w:r>
      <w:r>
        <w:t xml:space="preserve"> </w:t>
      </w:r>
    </w:p>
    <w:p w:rsidR="00000000" w:rsidRDefault="004E651F">
      <w:r>
        <w:rPr>
          <w:b/>
        </w:rPr>
        <w:t>Ross:</w:t>
      </w:r>
      <w:r>
        <w:t xml:space="preserve"> Oh my go</w:t>
      </w:r>
      <w:r>
        <w:t xml:space="preserve">d. </w:t>
      </w:r>
    </w:p>
    <w:p w:rsidR="00000000" w:rsidRDefault="004E651F">
      <w:r>
        <w:rPr>
          <w:b/>
        </w:rPr>
        <w:t>Chandler:</w:t>
      </w:r>
      <w:r>
        <w:t xml:space="preserve"> What? </w:t>
      </w:r>
    </w:p>
    <w:p w:rsidR="00000000" w:rsidRDefault="004E651F">
      <w:r>
        <w:rPr>
          <w:b/>
        </w:rPr>
        <w:t>Ross:</w:t>
      </w:r>
      <w:r>
        <w:t xml:space="preserve"> There's something new in the bowl. </w:t>
      </w:r>
    </w:p>
    <w:p w:rsidR="00000000" w:rsidRDefault="004E651F">
      <w:r>
        <w:rPr>
          <w:b/>
        </w:rPr>
        <w:t>Chandler:</w:t>
      </w:r>
      <w:r>
        <w:t xml:space="preserve"> Look, we have enough, just walk away. </w:t>
      </w:r>
    </w:p>
    <w:p w:rsidR="00000000" w:rsidRDefault="004E651F">
      <w:r>
        <w:rPr>
          <w:b/>
        </w:rPr>
        <w:t>Ross:</w:t>
      </w:r>
      <w:r>
        <w:t xml:space="preserve"> No, but I want... I want the pinecones! </w:t>
      </w:r>
    </w:p>
    <w:p w:rsidR="00000000" w:rsidRDefault="004E651F">
      <w:r>
        <w:rPr>
          <w:b/>
        </w:rPr>
        <w:t>Chandler:</w:t>
      </w:r>
      <w:r>
        <w:t xml:space="preserve"> There's a forest right outside. </w:t>
      </w:r>
    </w:p>
    <w:p w:rsidR="00000000" w:rsidRDefault="004E651F">
      <w:r>
        <w:rPr>
          <w:b/>
        </w:rPr>
        <w:t>Ross:</w:t>
      </w:r>
      <w:r>
        <w:t xml:space="preserve"> It's not the same. </w:t>
      </w:r>
    </w:p>
    <w:p w:rsidR="00000000" w:rsidRDefault="004E651F">
      <w:r>
        <w:rPr>
          <w:b/>
        </w:rPr>
        <w:t>Chandler:</w:t>
      </w:r>
      <w:r>
        <w:t xml:space="preserve"> Ok, go quick! </w:t>
      </w:r>
    </w:p>
    <w:p w:rsidR="00000000" w:rsidRDefault="004E651F">
      <w:r>
        <w:rPr>
          <w:i/>
        </w:rPr>
        <w:t>(Ro</w:t>
      </w:r>
      <w:r>
        <w:rPr>
          <w:i/>
        </w:rPr>
        <w:t>ss starts stuffing pinecones in the suitcase. As the receptionist walks in, Chandler makes a bird's verse and Ross stops)</w:t>
      </w:r>
      <w:r>
        <w:t xml:space="preserve"> </w:t>
      </w:r>
    </w:p>
    <w:p w:rsidR="00000000" w:rsidRDefault="004E651F">
      <w:r>
        <w:rPr>
          <w:b/>
        </w:rPr>
        <w:t>Ross:</w:t>
      </w:r>
      <w:r>
        <w:t xml:space="preserve"> </w:t>
      </w:r>
      <w:r>
        <w:rPr>
          <w:i/>
        </w:rPr>
        <w:t>(to the receptionist)</w:t>
      </w:r>
      <w:r>
        <w:t xml:space="preserve"> Thank you for a delightful stay. </w:t>
      </w:r>
    </w:p>
    <w:p w:rsidR="00000000" w:rsidRDefault="004E651F">
      <w:r>
        <w:rPr>
          <w:i/>
        </w:rPr>
        <w:t>(he picks up the suitcase, which falls open, revealing all the stuff th</w:t>
      </w:r>
      <w:r>
        <w:rPr>
          <w:i/>
        </w:rPr>
        <w:t>ey have taken from the hotel. The receptionist just looks at them. )</w:t>
      </w:r>
      <w:r>
        <w:t xml:space="preserve"> </w:t>
      </w:r>
    </w:p>
    <w:p w:rsidR="00000000" w:rsidRDefault="004E651F">
      <w:r>
        <w:rPr>
          <w:b/>
        </w:rPr>
        <w:t>Ross:</w:t>
      </w:r>
      <w:r>
        <w:t xml:space="preserve"> Oh, my maple candy! </w:t>
      </w:r>
    </w:p>
    <w:p w:rsidR="00000000" w:rsidRDefault="004E651F">
      <w:pPr>
        <w:rPr>
          <w:b/>
        </w:rPr>
      </w:pPr>
      <w:r>
        <w:rPr>
          <w:b/>
        </w:rPr>
        <w:t>[Scene: In front of Monica's restaurant. Phoebe is playing]</w:t>
      </w:r>
    </w:p>
    <w:p w:rsidR="00000000" w:rsidRDefault="004E651F">
      <w:r>
        <w:rPr>
          <w:b/>
        </w:rPr>
        <w:t>Phoebe:</w:t>
      </w:r>
      <w:r>
        <w:t xml:space="preserve"> </w:t>
      </w:r>
      <w:r>
        <w:rPr>
          <w:i/>
        </w:rPr>
        <w:t>(singing)</w:t>
      </w:r>
      <w:r>
        <w:t xml:space="preserve"> Food here at 'Javu'.. will kill you.. the food here at 'Javu' ... will kill you..</w:t>
      </w:r>
      <w:r>
        <w:t xml:space="preserve"> </w:t>
      </w:r>
    </w:p>
    <w:p w:rsidR="00000000" w:rsidRDefault="004E651F">
      <w:r>
        <w:rPr>
          <w:i/>
        </w:rPr>
        <w:t>(Monica comes out)</w:t>
      </w:r>
      <w:r>
        <w:t xml:space="preserve"> </w:t>
      </w:r>
    </w:p>
    <w:p w:rsidR="00000000" w:rsidRDefault="004E651F">
      <w:r>
        <w:rPr>
          <w:b/>
        </w:rPr>
        <w:t>Monica:</w:t>
      </w:r>
      <w:r>
        <w:t xml:space="preserve"> Thank god, it's just you! I thought someone was swinging a bag of cats against the wall. </w:t>
      </w:r>
    </w:p>
    <w:p w:rsidR="00000000" w:rsidRDefault="004E651F">
      <w:r>
        <w:rPr>
          <w:b/>
        </w:rPr>
        <w:t>Phoebe:</w:t>
      </w:r>
      <w:r>
        <w:t xml:space="preserve"> You'd better get back in that kitchen Monica, the garlic is not gonna overuse itself. </w:t>
      </w:r>
    </w:p>
    <w:p w:rsidR="00000000" w:rsidRDefault="004E651F">
      <w:r>
        <w:rPr>
          <w:b/>
        </w:rPr>
        <w:t>Monica:</w:t>
      </w:r>
      <w:r>
        <w:t xml:space="preserve"> Ok, you have to stop playing now.</w:t>
      </w:r>
      <w:r>
        <w:t xml:space="preserve"> </w:t>
      </w:r>
    </w:p>
    <w:p w:rsidR="00000000" w:rsidRDefault="004E651F">
      <w:r>
        <w:rPr>
          <w:b/>
        </w:rPr>
        <w:t>Phoebe:</w:t>
      </w:r>
      <w:r>
        <w:t xml:space="preserve"> Why? The only person my playing is bothering is you! </w:t>
      </w:r>
    </w:p>
    <w:p w:rsidR="00000000" w:rsidRDefault="004E651F">
      <w:r>
        <w:rPr>
          <w:b/>
        </w:rPr>
        <w:t>Monica:</w:t>
      </w:r>
      <w:r>
        <w:t xml:space="preserve"> Oh yeah? Ok, let's settle this, come on! </w:t>
      </w:r>
    </w:p>
    <w:p w:rsidR="00000000" w:rsidRDefault="004E651F">
      <w:r>
        <w:rPr>
          <w:b/>
        </w:rPr>
        <w:t>Phoebe:</w:t>
      </w:r>
      <w:r>
        <w:t xml:space="preserve"> </w:t>
      </w:r>
      <w:r>
        <w:rPr>
          <w:i/>
        </w:rPr>
        <w:t>(while Monica drags her in the restaurant)</w:t>
      </w:r>
      <w:r>
        <w:t xml:space="preserve"> Get your garlic-peelers off me! </w:t>
      </w:r>
    </w:p>
    <w:p w:rsidR="00000000" w:rsidRDefault="004E651F">
      <w:r>
        <w:rPr>
          <w:b/>
        </w:rPr>
        <w:t>Monica:</w:t>
      </w:r>
      <w:r>
        <w:t xml:space="preserve"> </w:t>
      </w:r>
      <w:r>
        <w:rPr>
          <w:i/>
        </w:rPr>
        <w:t>(to the restuarant customers)</w:t>
      </w:r>
      <w:r>
        <w:t xml:space="preserve"> Excuse me, excuse me</w:t>
      </w:r>
      <w:r>
        <w:t xml:space="preserve">, hi, I'm Monica Geller.. I'm the head chef here.. </w:t>
      </w:r>
      <w:r>
        <w:rPr>
          <w:i/>
        </w:rPr>
        <w:t>(pauses as if waiting for something)</w:t>
      </w:r>
      <w:r>
        <w:t xml:space="preserve"> .. Ok, I was actually expecting a little applause there, but whatever! Ok, quick question: by a show of hands, how many of you were bothered by this woman's singing out</w:t>
      </w:r>
      <w:r>
        <w:t xml:space="preserve">side? </w:t>
      </w:r>
      <w:r>
        <w:rPr>
          <w:i/>
        </w:rPr>
        <w:t>(a few people raise their hands)</w:t>
      </w:r>
      <w:r>
        <w:t xml:space="preserve"> </w:t>
      </w:r>
    </w:p>
    <w:p w:rsidR="00000000" w:rsidRDefault="004E651F">
      <w:r>
        <w:rPr>
          <w:b/>
        </w:rPr>
        <w:t>Phoebe:</w:t>
      </w:r>
      <w:r>
        <w:t xml:space="preserve"> Ok, ok, how many of you </w:t>
      </w:r>
      <w:r>
        <w:rPr>
          <w:b/>
        </w:rPr>
        <w:t>enjoyed</w:t>
      </w:r>
      <w:r>
        <w:t xml:space="preserve"> the music outside? </w:t>
      </w:r>
      <w:r>
        <w:rPr>
          <w:i/>
        </w:rPr>
        <w:t>(a few people raise their hands)</w:t>
      </w:r>
      <w:r>
        <w:t xml:space="preserve"> Ha! </w:t>
      </w:r>
    </w:p>
    <w:p w:rsidR="00000000" w:rsidRDefault="004E651F">
      <w:r>
        <w:rPr>
          <w:b/>
        </w:rPr>
        <w:t>Monica:</w:t>
      </w:r>
      <w:r>
        <w:t xml:space="preserve"> Alright, let me ask you this question: How many of you thought the music was fine, but not in keeping with the </w:t>
      </w:r>
      <w:r>
        <w:t xml:space="preserve">tone of the restaurant? </w:t>
      </w:r>
      <w:r>
        <w:rPr>
          <w:i/>
        </w:rPr>
        <w:t>(a few raise their hands again)</w:t>
      </w:r>
      <w:r>
        <w:t xml:space="preserve"> . </w:t>
      </w:r>
    </w:p>
    <w:p w:rsidR="00000000" w:rsidRDefault="004E651F">
      <w:r>
        <w:rPr>
          <w:b/>
        </w:rPr>
        <w:t>Phoebe:</w:t>
      </w:r>
      <w:r>
        <w:t xml:space="preserve"> Ok, well, who identified the tone of this restaurant as pretentious comma garlicky? </w:t>
      </w:r>
    </w:p>
    <w:p w:rsidR="00000000" w:rsidRDefault="004E651F">
      <w:r>
        <w:rPr>
          <w:b/>
        </w:rPr>
        <w:t>Monica:</w:t>
      </w:r>
      <w:r>
        <w:t xml:space="preserve"> Ok who thinks the food is delicious and a little pretention never hurt anyone? </w:t>
      </w:r>
      <w:r>
        <w:rPr>
          <w:i/>
        </w:rPr>
        <w:t>(a few raise thei</w:t>
      </w:r>
      <w:r>
        <w:rPr>
          <w:i/>
        </w:rPr>
        <w:t>r hands)</w:t>
      </w:r>
      <w:r>
        <w:t xml:space="preserve"> </w:t>
      </w:r>
    </w:p>
    <w:p w:rsidR="00000000" w:rsidRDefault="004E651F">
      <w:r>
        <w:rPr>
          <w:b/>
        </w:rPr>
        <w:t>Phoebe:</w:t>
      </w:r>
      <w:r>
        <w:t xml:space="preserve"> Ok, well, alright, who thinks the food is fine, the music was fine, but your evening was ruined by this incessant poll taking? </w:t>
      </w:r>
      <w:r>
        <w:rPr>
          <w:i/>
        </w:rPr>
        <w:t>(all raise their hands)</w:t>
      </w:r>
      <w:r>
        <w:t xml:space="preserve"> . </w:t>
      </w:r>
    </w:p>
    <w:p w:rsidR="00000000" w:rsidRDefault="004E651F">
      <w:r>
        <w:rPr>
          <w:b/>
        </w:rPr>
        <w:t>Monica:</w:t>
      </w:r>
      <w:r>
        <w:t xml:space="preserve"> Excuse us! </w:t>
      </w:r>
      <w:r>
        <w:rPr>
          <w:i/>
        </w:rPr>
        <w:t>(then to Phoebe)</w:t>
      </w:r>
      <w:r>
        <w:t xml:space="preserve"> Alright here's a question: Who was so worried ab</w:t>
      </w:r>
      <w:r>
        <w:t xml:space="preserve">out her restaurant being fancy that she made a big deal about her friend playing her music and feels really bad about it now? </w:t>
      </w:r>
      <w:r>
        <w:rPr>
          <w:i/>
        </w:rPr>
        <w:t>(raises her hand)</w:t>
      </w:r>
      <w:r>
        <w:t xml:space="preserve"> </w:t>
      </w:r>
    </w:p>
    <w:p w:rsidR="00000000" w:rsidRDefault="004E651F">
      <w:r>
        <w:rPr>
          <w:b/>
        </w:rPr>
        <w:t>Phoebe:</w:t>
      </w:r>
      <w:r>
        <w:t xml:space="preserve"> Oh... Who was so stupid and stubborn that she lashed out against her friend's cooking which she actuall</w:t>
      </w:r>
      <w:r>
        <w:t xml:space="preserve">y thinks is pretty great! </w:t>
      </w:r>
      <w:r>
        <w:rPr>
          <w:i/>
        </w:rPr>
        <w:t>(raises her hand)</w:t>
      </w:r>
      <w:r>
        <w:t xml:space="preserve"> </w:t>
      </w:r>
    </w:p>
    <w:p w:rsidR="00000000" w:rsidRDefault="004E651F">
      <w:r>
        <w:rPr>
          <w:b/>
        </w:rPr>
        <w:t>Monica:</w:t>
      </w:r>
      <w:r>
        <w:t xml:space="preserve"> I'm sorry... </w:t>
      </w:r>
    </w:p>
    <w:p w:rsidR="00000000" w:rsidRDefault="004E651F">
      <w:r>
        <w:rPr>
          <w:b/>
        </w:rPr>
        <w:t>Phoebe:</w:t>
      </w:r>
      <w:r>
        <w:t xml:space="preserve"> I'm sorry too... </w:t>
      </w:r>
      <w:r>
        <w:rPr>
          <w:i/>
        </w:rPr>
        <w:t>(they hug)</w:t>
      </w:r>
      <w:r>
        <w:t xml:space="preserve"> </w:t>
      </w:r>
    </w:p>
    <w:p w:rsidR="00000000" w:rsidRDefault="004E651F">
      <w:r>
        <w:rPr>
          <w:b/>
        </w:rPr>
        <w:t>Monica:</w:t>
      </w:r>
      <w:r>
        <w:t xml:space="preserve"> ooohh... hey! Wanna stick around and I'll whip you up some dinner? </w:t>
      </w:r>
    </w:p>
    <w:p w:rsidR="00000000" w:rsidRDefault="004E651F">
      <w:r>
        <w:rPr>
          <w:b/>
        </w:rPr>
        <w:t>Phoebe:</w:t>
      </w:r>
      <w:r>
        <w:t xml:space="preserve"> Yeah! As long as it's free! Food here is ridiculously over-p... </w:t>
      </w:r>
    </w:p>
    <w:p w:rsidR="00000000" w:rsidRDefault="004E651F">
      <w:r>
        <w:rPr>
          <w:i/>
        </w:rPr>
        <w:t>(Mo</w:t>
      </w:r>
      <w:r>
        <w:rPr>
          <w:i/>
        </w:rPr>
        <w:t>nica seems to take it amiss)</w:t>
      </w:r>
      <w:r>
        <w:t xml:space="preserve"> </w:t>
      </w:r>
    </w:p>
    <w:p w:rsidR="00000000" w:rsidRDefault="004E651F">
      <w:r>
        <w:rPr>
          <w:b/>
        </w:rPr>
        <w:t>Phoebe:</w:t>
      </w:r>
      <w:r>
        <w:t xml:space="preserve"> </w:t>
      </w:r>
      <w:r>
        <w:rPr>
          <w:i/>
        </w:rPr>
        <w:t>(smiling, raising her hand)</w:t>
      </w:r>
      <w:r>
        <w:t xml:space="preserve"> Who's hoping the hand raising thing is still cute enough that you won't hate me? </w:t>
      </w:r>
    </w:p>
    <w:p w:rsidR="00000000" w:rsidRDefault="004E651F">
      <w:pPr>
        <w:rPr>
          <w:b/>
        </w:rPr>
      </w:pPr>
      <w:r>
        <w:rPr>
          <w:b/>
        </w:rPr>
        <w:t>[Scene: Joey and Rachel's apartment, Rachel walks in]</w:t>
      </w:r>
    </w:p>
    <w:p w:rsidR="00000000" w:rsidRDefault="004E651F">
      <w:r>
        <w:rPr>
          <w:b/>
        </w:rPr>
        <w:t>Rachel:</w:t>
      </w:r>
      <w:r>
        <w:t xml:space="preserve"> Hey! </w:t>
      </w:r>
    </w:p>
    <w:p w:rsidR="00000000" w:rsidRDefault="004E651F">
      <w:r>
        <w:rPr>
          <w:b/>
        </w:rPr>
        <w:t>Joey:</w:t>
      </w:r>
      <w:r>
        <w:t xml:space="preserve"> Hey! </w:t>
      </w:r>
    </w:p>
    <w:p w:rsidR="00000000" w:rsidRDefault="004E651F">
      <w:r>
        <w:rPr>
          <w:b/>
        </w:rPr>
        <w:t>Rachel:</w:t>
      </w:r>
      <w:r>
        <w:t xml:space="preserve"> Joey, do you have pe</w:t>
      </w:r>
      <w:r>
        <w:t xml:space="preserve">anut butter on the back of your head? </w:t>
      </w:r>
    </w:p>
    <w:p w:rsidR="00000000" w:rsidRDefault="004E651F">
      <w:r>
        <w:rPr>
          <w:b/>
        </w:rPr>
        <w:t>Joey:</w:t>
      </w:r>
      <w:r>
        <w:t xml:space="preserve"> </w:t>
      </w:r>
      <w:r>
        <w:rPr>
          <w:i/>
        </w:rPr>
        <w:t>(Touches the back of his head and licks his fingers)</w:t>
      </w:r>
      <w:r>
        <w:t xml:space="preserve"> Oh man! I thought I got it all! </w:t>
      </w:r>
    </w:p>
    <w:p w:rsidR="00000000" w:rsidRDefault="004E651F">
      <w:r>
        <w:rPr>
          <w:b/>
        </w:rPr>
        <w:t>Rachel:</w:t>
      </w:r>
      <w:r>
        <w:t xml:space="preserve"> </w:t>
      </w:r>
      <w:r>
        <w:rPr>
          <w:i/>
        </w:rPr>
        <w:t>(looks puzzled)</w:t>
      </w:r>
      <w:r>
        <w:t xml:space="preserve"> How... how... ? </w:t>
      </w:r>
    </w:p>
    <w:p w:rsidR="00000000" w:rsidRDefault="004E651F">
      <w:r>
        <w:rPr>
          <w:b/>
        </w:rPr>
        <w:t>Joey:</w:t>
      </w:r>
      <w:r>
        <w:t xml:space="preserve"> I was making a peanut butter smoothy, right? </w:t>
      </w:r>
    </w:p>
    <w:p w:rsidR="00000000" w:rsidRDefault="004E651F">
      <w:r>
        <w:rPr>
          <w:b/>
        </w:rPr>
        <w:t>Rachel:</w:t>
      </w:r>
      <w:r>
        <w:t xml:space="preserve"> uh-huh </w:t>
      </w:r>
    </w:p>
    <w:p w:rsidR="00000000" w:rsidRDefault="004E651F">
      <w:r>
        <w:rPr>
          <w:b/>
        </w:rPr>
        <w:t>Joey:</w:t>
      </w:r>
      <w:r>
        <w:t xml:space="preserve"> And I coul</w:t>
      </w:r>
      <w:r>
        <w:t xml:space="preserve">dn't find this little plastic thing </w:t>
      </w:r>
      <w:r>
        <w:rPr>
          <w:i/>
        </w:rPr>
        <w:t>(holds up plastic thing)</w:t>
      </w:r>
      <w:r>
        <w:t xml:space="preserve"> that goes on top of the blender... and I thought... well... how important can that be, right... ? Turns out very! </w:t>
      </w:r>
    </w:p>
    <w:p w:rsidR="00000000" w:rsidRDefault="004E651F">
      <w:r>
        <w:rPr>
          <w:b/>
        </w:rPr>
        <w:t>Rachel:</w:t>
      </w:r>
      <w:r>
        <w:t xml:space="preserve"> </w:t>
      </w:r>
      <w:r>
        <w:rPr>
          <w:i/>
        </w:rPr>
        <w:t>(to herself)</w:t>
      </w:r>
      <w:r>
        <w:t xml:space="preserve"> Wow... definitely just Drake... </w:t>
      </w:r>
    </w:p>
    <w:p w:rsidR="00000000" w:rsidRDefault="004E651F">
      <w:r>
        <w:rPr>
          <w:b/>
        </w:rPr>
        <w:t>Joey:</w:t>
      </w:r>
      <w:r>
        <w:t xml:space="preserve"> What? </w:t>
      </w:r>
    </w:p>
    <w:p w:rsidR="00000000" w:rsidRDefault="004E651F">
      <w:r>
        <w:rPr>
          <w:b/>
        </w:rPr>
        <w:t>Rachel:</w:t>
      </w:r>
      <w:r>
        <w:t xml:space="preserve"> What.</w:t>
      </w:r>
      <w:r>
        <w:t xml:space="preserve">.. how is it going with Drake? </w:t>
      </w:r>
    </w:p>
    <w:p w:rsidR="00000000" w:rsidRDefault="004E651F">
      <w:r>
        <w:rPr>
          <w:b/>
        </w:rPr>
        <w:t>Joey:</w:t>
      </w:r>
      <w:r>
        <w:t xml:space="preserve"> Oh... I don't think it's going very well... </w:t>
      </w:r>
    </w:p>
    <w:p w:rsidR="00000000" w:rsidRDefault="004E651F">
      <w:r>
        <w:rPr>
          <w:b/>
        </w:rPr>
        <w:t>Rachel:</w:t>
      </w:r>
      <w:r>
        <w:t xml:space="preserve"> What... that scene I saw was so good! </w:t>
      </w:r>
    </w:p>
    <w:p w:rsidR="00000000" w:rsidRDefault="004E651F">
      <w:r>
        <w:rPr>
          <w:b/>
        </w:rPr>
        <w:t>Joey:</w:t>
      </w:r>
      <w:r>
        <w:t xml:space="preserve"> Well, I'm feeling really insecure about the one we are shooting tomorrow... </w:t>
      </w:r>
    </w:p>
    <w:p w:rsidR="00000000" w:rsidRDefault="004E651F">
      <w:r>
        <w:rPr>
          <w:b/>
        </w:rPr>
        <w:t>Rachel:</w:t>
      </w:r>
      <w:r>
        <w:t xml:space="preserve"> Joey, is this that thing that you d</w:t>
      </w:r>
      <w:r>
        <w:t xml:space="preserve">o when you say you're bad so I'll give you a compliment? </w:t>
      </w:r>
    </w:p>
    <w:p w:rsidR="00000000" w:rsidRDefault="004E651F">
      <w:r>
        <w:rPr>
          <w:b/>
        </w:rPr>
        <w:t>Joey:</w:t>
      </w:r>
      <w:r>
        <w:t xml:space="preserve"> A little. Yeah no, I really am worried, you know, I mean I have to make it convincing that I'm in love with Olivia. </w:t>
      </w:r>
    </w:p>
    <w:p w:rsidR="00000000" w:rsidRDefault="004E651F">
      <w:r>
        <w:rPr>
          <w:b/>
        </w:rPr>
        <w:t>Rachel:</w:t>
      </w:r>
      <w:r>
        <w:t xml:space="preserve"> So? </w:t>
      </w:r>
    </w:p>
    <w:p w:rsidR="00000000" w:rsidRDefault="004E651F">
      <w:r>
        <w:rPr>
          <w:b/>
        </w:rPr>
        <w:t>Joey:</w:t>
      </w:r>
      <w:r>
        <w:t xml:space="preserve"> So... I've never played that! </w:t>
      </w:r>
    </w:p>
    <w:p w:rsidR="00000000" w:rsidRDefault="004E651F">
      <w:r>
        <w:rPr>
          <w:b/>
        </w:rPr>
        <w:t>Rachel:</w:t>
      </w:r>
      <w:r>
        <w:t xml:space="preserve"> Ooh! Honey, it ca</w:t>
      </w:r>
      <w:r>
        <w:t xml:space="preserve">n't be that hard, I mean, you've been in love before? </w:t>
      </w:r>
    </w:p>
    <w:p w:rsidR="00000000" w:rsidRDefault="004E651F">
      <w:r>
        <w:rPr>
          <w:b/>
        </w:rPr>
        <w:t>Joey:</w:t>
      </w:r>
      <w:r>
        <w:t xml:space="preserve"> Uh... well... just once... with you... </w:t>
      </w:r>
    </w:p>
    <w:p w:rsidR="00000000" w:rsidRDefault="004E651F">
      <w:r>
        <w:rPr>
          <w:b/>
        </w:rPr>
        <w:t>Rachel:</w:t>
      </w:r>
      <w:r>
        <w:t xml:space="preserve"> Ok... this could be a little awkward... I'm just going to blow past it... well can't you just use that method actor thing where you use your real l</w:t>
      </w:r>
      <w:r>
        <w:t xml:space="preserve">ife memories to help you in your performance? </w:t>
      </w:r>
    </w:p>
    <w:p w:rsidR="00000000" w:rsidRDefault="004E651F">
      <w:r>
        <w:rPr>
          <w:b/>
        </w:rPr>
        <w:t>Joey:</w:t>
      </w:r>
      <w:r>
        <w:t xml:space="preserve"> </w:t>
      </w:r>
      <w:r>
        <w:rPr>
          <w:i/>
        </w:rPr>
        <w:t>(looks at her for a moment)</w:t>
      </w:r>
      <w:r>
        <w:t xml:space="preserve"> What the hell are you talking about? ? </w:t>
      </w:r>
    </w:p>
    <w:p w:rsidR="00000000" w:rsidRDefault="004E651F">
      <w:r>
        <w:rPr>
          <w:b/>
        </w:rPr>
        <w:t>Rachel:</w:t>
      </w:r>
      <w:r>
        <w:t xml:space="preserve"> </w:t>
      </w:r>
      <w:r>
        <w:rPr>
          <w:i/>
        </w:rPr>
        <w:t>(shakes her head)</w:t>
      </w:r>
      <w:r>
        <w:t xml:space="preserve"> Alright, alright look, just uh... just try to remember how you felt when you were in love, and think about th</w:t>
      </w:r>
      <w:r>
        <w:t xml:space="preserve">at when you're playing the scene. </w:t>
      </w:r>
    </w:p>
    <w:p w:rsidR="00000000" w:rsidRDefault="004E651F">
      <w:r>
        <w:rPr>
          <w:b/>
        </w:rPr>
        <w:t>Joey:</w:t>
      </w:r>
      <w:r>
        <w:t xml:space="preserve"> </w:t>
      </w:r>
      <w:r>
        <w:rPr>
          <w:i/>
        </w:rPr>
        <w:t>(approvingly)</w:t>
      </w:r>
      <w:r>
        <w:t xml:space="preserve"> Oh! ok, yeah, I think I can do that. Yeah ok, there's this party scene coming up.. and Olivia and her husband are there and all Drake wants to do is grab her and kiss her, but he can't... And that make</w:t>
      </w:r>
      <w:r>
        <w:t xml:space="preserve">s me think about all those times when I wanted to grab you and kiss you, but you didn't know so I would just pretend everything was cool, but really, it was killing me. </w:t>
      </w:r>
    </w:p>
    <w:p w:rsidR="00000000" w:rsidRDefault="004E651F">
      <w:r>
        <w:rPr>
          <w:b/>
        </w:rPr>
        <w:t>Rachel:</w:t>
      </w:r>
      <w:r>
        <w:t xml:space="preserve"> </w:t>
      </w:r>
      <w:r>
        <w:rPr>
          <w:i/>
        </w:rPr>
        <w:t>(looks touched)</w:t>
      </w:r>
      <w:r>
        <w:t xml:space="preserve"> Joey, you never.. you never talked about that before... </w:t>
      </w:r>
    </w:p>
    <w:p w:rsidR="00000000" w:rsidRDefault="004E651F">
      <w:r>
        <w:rPr>
          <w:b/>
        </w:rPr>
        <w:t>Joey:</w:t>
      </w:r>
      <w:r>
        <w:t xml:space="preserve"> Well.. hey, you know what else I could use? There's a scene where Drake sneaks into Olivia's bedroom, and she doesn't know he's there - which never happened with us! And he knows he shouldn't be there, but he just wants to look at her... you know? </w:t>
      </w:r>
      <w:r>
        <w:rPr>
          <w:i/>
        </w:rPr>
        <w:t>(In a r</w:t>
      </w:r>
      <w:r>
        <w:rPr>
          <w:i/>
        </w:rPr>
        <w:t>omantic voice)</w:t>
      </w:r>
      <w:r>
        <w:t xml:space="preserve"> And I remember all those mornings before you even put on your make-up, when I would think to myself, my God, she... is... beautiful... </w:t>
      </w:r>
      <w:r>
        <w:rPr>
          <w:i/>
        </w:rPr>
        <w:t>(Rachel looks very moved)</w:t>
      </w:r>
      <w:r>
        <w:t xml:space="preserve"> and it hurts so much, cuz I knew I could never tell you </w:t>
      </w:r>
      <w:r>
        <w:rPr>
          <w:i/>
        </w:rPr>
        <w:t>(pauses, while looking a</w:t>
      </w:r>
      <w:r>
        <w:rPr>
          <w:i/>
        </w:rPr>
        <w:t>t her with sentiment)</w:t>
      </w:r>
      <w:r>
        <w:t xml:space="preserve"> but it was worth it just to be there looking at you. </w:t>
      </w:r>
    </w:p>
    <w:p w:rsidR="00000000" w:rsidRDefault="004E651F">
      <w:r>
        <w:rPr>
          <w:i/>
        </w:rPr>
        <w:t>(Joey and Rachel continue to look at each other in silence for a while)</w:t>
      </w:r>
      <w:r>
        <w:t xml:space="preserve"> </w:t>
      </w:r>
    </w:p>
    <w:p w:rsidR="00000000" w:rsidRDefault="004E651F">
      <w:r>
        <w:rPr>
          <w:b/>
        </w:rPr>
        <w:t>Joey:</w:t>
      </w:r>
      <w:r>
        <w:t xml:space="preserve"> </w:t>
      </w:r>
      <w:r>
        <w:rPr>
          <w:i/>
        </w:rPr>
        <w:t>(excited)</w:t>
      </w:r>
      <w:r>
        <w:t xml:space="preserve"> Thanks dude!!! This is GREAT!!! </w:t>
      </w:r>
      <w:r>
        <w:rPr>
          <w:i/>
        </w:rPr>
        <w:t xml:space="preserve">(leaves Rachel very touched on the couch and goes into his </w:t>
      </w:r>
      <w:r>
        <w:rPr>
          <w:i/>
        </w:rPr>
        <w:t>room)</w:t>
      </w:r>
      <w:r>
        <w:t xml:space="preserve"> </w:t>
      </w:r>
    </w:p>
    <w:p w:rsidR="00000000" w:rsidRDefault="004E651F">
      <w:r>
        <w:rPr>
          <w:b/>
        </w:rPr>
        <w:t>Closing credits</w:t>
      </w:r>
      <w:r>
        <w:t xml:space="preserve"> </w:t>
      </w:r>
    </w:p>
    <w:p w:rsidR="00000000" w:rsidRDefault="004E651F">
      <w:pPr>
        <w:rPr>
          <w:b/>
        </w:rPr>
      </w:pPr>
      <w:r>
        <w:rPr>
          <w:b/>
        </w:rPr>
        <w:t>[Scene: Monica and Chandler's apartement, Monica is at the kitchen table writing something and Chandler enters kitchen area]</w:t>
      </w:r>
    </w:p>
    <w:p w:rsidR="00000000" w:rsidRDefault="004E651F">
      <w:r>
        <w:rPr>
          <w:b/>
        </w:rPr>
        <w:t>Chandler:</w:t>
      </w:r>
      <w:r>
        <w:t xml:space="preserve"> I got you something from Vermont! </w:t>
      </w:r>
      <w:r>
        <w:rPr>
          <w:i/>
        </w:rPr>
        <w:t>(Sits down at the table)</w:t>
      </w:r>
      <w:r>
        <w:t xml:space="preserve"> </w:t>
      </w:r>
    </w:p>
    <w:p w:rsidR="00000000" w:rsidRDefault="004E651F">
      <w:r>
        <w:rPr>
          <w:b/>
        </w:rPr>
        <w:t>Monica:</w:t>
      </w:r>
      <w:r>
        <w:t xml:space="preserve"> </w:t>
      </w:r>
      <w:r>
        <w:rPr>
          <w:i/>
        </w:rPr>
        <w:t>(without looking up from what</w:t>
      </w:r>
      <w:r>
        <w:rPr>
          <w:i/>
        </w:rPr>
        <w:t xml:space="preserve"> she's doing)</w:t>
      </w:r>
      <w:r>
        <w:t xml:space="preserve"> Besides tampons and salt? </w:t>
      </w:r>
      <w:r>
        <w:rPr>
          <w:i/>
        </w:rPr>
        <w:t>(Then looks)</w:t>
      </w:r>
      <w:r>
        <w:t xml:space="preserve"> Ooh! My God! Maple candy! That's so sweet of you. </w:t>
      </w:r>
      <w:r>
        <w:rPr>
          <w:i/>
        </w:rPr>
        <w:t>(Opens the box)</w:t>
      </w:r>
      <w:r>
        <w:t xml:space="preserve"> That's weird... it's empty! </w:t>
      </w:r>
    </w:p>
    <w:p w:rsidR="00000000" w:rsidRDefault="004E651F">
      <w:r>
        <w:rPr>
          <w:i/>
        </w:rPr>
        <w:t>(Then Ross enters)</w:t>
      </w:r>
      <w:r>
        <w:t xml:space="preserve"> </w:t>
      </w:r>
    </w:p>
    <w:p w:rsidR="00000000" w:rsidRDefault="004E651F">
      <w:r>
        <w:rPr>
          <w:b/>
        </w:rPr>
        <w:t>Ross:</w:t>
      </w:r>
      <w:r>
        <w:t xml:space="preserve"> </w:t>
      </w:r>
      <w:r>
        <w:rPr>
          <w:i/>
        </w:rPr>
        <w:t>(sounds excited)</w:t>
      </w:r>
      <w:r>
        <w:t xml:space="preserve"> Hi you guys! what's going on, you... you guys wanna hang out... o</w:t>
      </w:r>
      <w:r>
        <w:t xml:space="preserve">r... ? </w:t>
      </w:r>
      <w:r>
        <w:rPr>
          <w:i/>
        </w:rPr>
        <w:t>(Looks around the room nervously)</w:t>
      </w:r>
      <w:r>
        <w:t xml:space="preserve"> do you... do you guys hear a buzzing?</w:t>
      </w:r>
    </w:p>
    <w:p w:rsidR="00000000" w:rsidRDefault="004E651F">
      <w:pPr>
        <w:rPr>
          <w:b/>
        </w:rPr>
      </w:pPr>
      <w:r>
        <w:rPr>
          <w:b/>
        </w:rPr>
        <w:t>The End</w:t>
      </w:r>
    </w:p>
    <w:p w:rsidR="00000000" w:rsidRDefault="004E651F"/>
    <w:p w:rsidR="00000000" w:rsidRDefault="004E651F">
      <w:pPr>
        <w:rPr>
          <w:b/>
        </w:rPr>
      </w:pPr>
      <w:r>
        <w:rPr>
          <w:b/>
          <w:shd w:val="pct10" w:color="auto" w:fill="FFFFFF"/>
        </w:rPr>
        <w:t>920 The One With The Soap Opera Party</w:t>
      </w:r>
      <w:r>
        <w:rPr>
          <w:b/>
        </w:rPr>
        <w:t xml:space="preserve"> </w:t>
      </w:r>
    </w:p>
    <w:p w:rsidR="00000000" w:rsidRDefault="004E651F"/>
    <w:p w:rsidR="00000000" w:rsidRDefault="004E651F">
      <w:pPr>
        <w:rPr>
          <w:b/>
        </w:rPr>
      </w:pPr>
      <w:r>
        <w:rPr>
          <w:b/>
        </w:rPr>
        <w:t>[Scene: Monica's apartment]</w:t>
      </w:r>
    </w:p>
    <w:p w:rsidR="00000000" w:rsidRDefault="004E651F">
      <w:r>
        <w:rPr>
          <w:b/>
        </w:rPr>
        <w:t>Joey:</w:t>
      </w:r>
      <w:r>
        <w:t xml:space="preserve"> </w:t>
      </w:r>
      <w:r>
        <w:rPr>
          <w:i/>
        </w:rPr>
        <w:t>(enters the room)</w:t>
      </w:r>
      <w:r>
        <w:t xml:space="preserve"> Hey, you guys, what are you doing tomorrow night?</w:t>
      </w:r>
    </w:p>
    <w:p w:rsidR="00000000" w:rsidRDefault="004E651F">
      <w:r>
        <w:rPr>
          <w:b/>
        </w:rPr>
        <w:t>Chandler:</w:t>
      </w:r>
      <w:r>
        <w:t xml:space="preserve"> </w:t>
      </w:r>
      <w:r>
        <w:rPr>
          <w:i/>
        </w:rPr>
        <w:t>(browsing throug</w:t>
      </w:r>
      <w:r>
        <w:rPr>
          <w:i/>
        </w:rPr>
        <w:t>h a diary)</w:t>
      </w:r>
      <w:r>
        <w:t xml:space="preserve"> Well, let me see... I-I believe I'm... yes, falling asleep in front of the TV.</w:t>
      </w:r>
    </w:p>
    <w:p w:rsidR="00000000" w:rsidRDefault="004E651F">
      <w:r>
        <w:rPr>
          <w:b/>
        </w:rPr>
        <w:t>Joey:</w:t>
      </w:r>
      <w:r>
        <w:t xml:space="preserve"> Look, my agent hooked me up with six tickets to a great play.</w:t>
      </w:r>
    </w:p>
    <w:p w:rsidR="00000000" w:rsidRDefault="004E651F">
      <w:r>
        <w:rPr>
          <w:b/>
        </w:rPr>
        <w:t>Chandler:</w:t>
      </w:r>
      <w:r>
        <w:t xml:space="preserve"> I could fall asleep at a play.</w:t>
      </w:r>
    </w:p>
    <w:p w:rsidR="00000000" w:rsidRDefault="004E651F">
      <w:r>
        <w:rPr>
          <w:b/>
        </w:rPr>
        <w:t>Phoebe:</w:t>
      </w:r>
      <w:r>
        <w:t xml:space="preserve"> What is it?</w:t>
      </w:r>
    </w:p>
    <w:p w:rsidR="00000000" w:rsidRDefault="004E651F">
      <w:r>
        <w:rPr>
          <w:b/>
        </w:rPr>
        <w:t>Joey:</w:t>
      </w:r>
      <w:r>
        <w:t xml:space="preserve"> It's a one-woman play called "W</w:t>
      </w:r>
      <w:r>
        <w:t>hy don't you like me: a bitter woman's journey through life".</w:t>
      </w:r>
    </w:p>
    <w:p w:rsidR="00000000" w:rsidRDefault="004E651F">
      <w:r>
        <w:rPr>
          <w:b/>
        </w:rPr>
        <w:t>Monica:</w:t>
      </w:r>
      <w:r>
        <w:t xml:space="preserve"> It sounds interesting!</w:t>
      </w:r>
    </w:p>
    <w:p w:rsidR="00000000" w:rsidRDefault="004E651F">
      <w:r>
        <w:rPr>
          <w:b/>
        </w:rPr>
        <w:t>Ross:</w:t>
      </w:r>
      <w:r>
        <w:t xml:space="preserve"> Yeah, it does sound interesting, I mean, to listen to a woman complain for two hours, I don't think it gets bett... </w:t>
      </w:r>
      <w:r>
        <w:rPr>
          <w:i/>
        </w:rPr>
        <w:t>(Ross starts snoring, faking to fall asle</w:t>
      </w:r>
      <w:r>
        <w:rPr>
          <w:i/>
        </w:rPr>
        <w:t>ep)</w:t>
      </w:r>
    </w:p>
    <w:p w:rsidR="00000000" w:rsidRDefault="004E651F">
      <w:r>
        <w:rPr>
          <w:b/>
        </w:rPr>
        <w:t>Phoebe:</w:t>
      </w:r>
      <w:r>
        <w:t xml:space="preserve"> I know, I know, we can drive, we can vote, we can work, what more do these broads want?</w:t>
      </w:r>
    </w:p>
    <w:p w:rsidR="00000000" w:rsidRDefault="004E651F">
      <w:r>
        <w:rPr>
          <w:b/>
        </w:rPr>
        <w:t>Joey:</w:t>
      </w:r>
      <w:r>
        <w:t xml:space="preserve"> You guys are gonna have a great time, I promise!</w:t>
      </w:r>
    </w:p>
    <w:p w:rsidR="00000000" w:rsidRDefault="004E651F">
      <w:r>
        <w:rPr>
          <w:b/>
        </w:rPr>
        <w:t>Ross:</w:t>
      </w:r>
      <w:r>
        <w:t xml:space="preserve"> What? How come that you don't have to go!</w:t>
      </w:r>
    </w:p>
    <w:p w:rsidR="00000000" w:rsidRDefault="004E651F">
      <w:r>
        <w:rPr>
          <w:b/>
        </w:rPr>
        <w:t>Joey:</w:t>
      </w:r>
      <w:r>
        <w:t xml:space="preserve"> I wish I could but I just found out that I have</w:t>
      </w:r>
      <w:r>
        <w:t xml:space="preserve"> to be at work</w:t>
      </w:r>
      <w:r>
        <w:rPr>
          <w:b/>
        </w:rPr>
        <w:t xml:space="preserve"> really</w:t>
      </w:r>
      <w:r>
        <w:t xml:space="preserve"> early the next day, so I can't go, but, you know, take the extra ticket and invite whoever you want.</w:t>
      </w:r>
    </w:p>
    <w:p w:rsidR="00000000" w:rsidRDefault="004E651F">
      <w:r>
        <w:rPr>
          <w:b/>
        </w:rPr>
        <w:t>Chandler:</w:t>
      </w:r>
      <w:r>
        <w:t xml:space="preserve"> </w:t>
      </w:r>
      <w:r>
        <w:rPr>
          <w:i/>
        </w:rPr>
        <w:t>(browsing through a diary)</w:t>
      </w:r>
      <w:r>
        <w:t xml:space="preserve"> Uh, let's see, who do I hate?</w:t>
      </w:r>
    </w:p>
    <w:p w:rsidR="00000000" w:rsidRDefault="004E651F">
      <w:r>
        <w:rPr>
          <w:b/>
        </w:rPr>
        <w:t>Rachel:</w:t>
      </w:r>
      <w:r>
        <w:t xml:space="preserve"> </w:t>
      </w:r>
      <w:r>
        <w:rPr>
          <w:i/>
        </w:rPr>
        <w:t>(gets up from the sofa and moves to the kitchen but Joey b</w:t>
      </w:r>
      <w:r>
        <w:rPr>
          <w:i/>
        </w:rPr>
        <w:t>locks her way)</w:t>
      </w:r>
      <w:r>
        <w:t xml:space="preserve"> Oh, sorry... Oops, sorry.</w:t>
      </w:r>
    </w:p>
    <w:p w:rsidR="00000000" w:rsidRDefault="004E651F">
      <w:r>
        <w:rPr>
          <w:b/>
        </w:rPr>
        <w:t>Joey:</w:t>
      </w:r>
      <w:r>
        <w:t xml:space="preserve"> </w:t>
      </w:r>
      <w:r>
        <w:rPr>
          <w:i/>
        </w:rPr>
        <w:t>(lifts Rachel up and moves her behind him so she can walk on)</w:t>
      </w:r>
      <w:r>
        <w:t xml:space="preserve"> Hey, here you go.</w:t>
      </w:r>
    </w:p>
    <w:p w:rsidR="00000000" w:rsidRDefault="004E651F">
      <w:r>
        <w:rPr>
          <w:b/>
        </w:rPr>
        <w:t>Rachel:</w:t>
      </w:r>
      <w:r>
        <w:t xml:space="preserve"> Ooh... oooh... </w:t>
      </w:r>
      <w:r>
        <w:rPr>
          <w:i/>
        </w:rPr>
        <w:t>(pause)</w:t>
      </w:r>
      <w:r>
        <w:t xml:space="preserve"> </w:t>
      </w:r>
      <w:r>
        <w:rPr>
          <w:i/>
        </w:rPr>
        <w:t>(Rachel is all bah-jiggity about Joey)</w:t>
      </w:r>
      <w:r>
        <w:t xml:space="preserve"> oh, ah... </w:t>
      </w:r>
      <w:r>
        <w:rPr>
          <w:i/>
        </w:rPr>
        <w:t>(pause)</w:t>
      </w:r>
      <w:r>
        <w:t xml:space="preserve"> </w:t>
      </w:r>
      <w:r>
        <w:rPr>
          <w:i/>
        </w:rPr>
        <w:t>(to Monica)</w:t>
      </w:r>
      <w:r>
        <w:t xml:space="preserve"> Can I ask you a question?</w:t>
      </w:r>
    </w:p>
    <w:p w:rsidR="00000000" w:rsidRDefault="004E651F">
      <w:r>
        <w:rPr>
          <w:b/>
        </w:rPr>
        <w:t>Mon</w:t>
      </w:r>
      <w:r>
        <w:rPr>
          <w:b/>
        </w:rPr>
        <w:t>ica:</w:t>
      </w:r>
      <w:r>
        <w:t xml:space="preserve"> Yeah.</w:t>
      </w:r>
    </w:p>
    <w:p w:rsidR="00000000" w:rsidRDefault="004E651F">
      <w:r>
        <w:rPr>
          <w:b/>
        </w:rPr>
        <w:t>Rachel:</w:t>
      </w:r>
      <w:r>
        <w:t xml:space="preserve"> Do you think it's possible for two friends to fool around and... and not have it be a big deal?</w:t>
      </w:r>
    </w:p>
    <w:p w:rsidR="00000000" w:rsidRDefault="004E651F">
      <w:r>
        <w:rPr>
          <w:b/>
        </w:rPr>
        <w:t>Monica:</w:t>
      </w:r>
      <w:r>
        <w:t xml:space="preserve"> No, I don't think it ever works. Why?</w:t>
      </w:r>
    </w:p>
    <w:p w:rsidR="00000000" w:rsidRDefault="004E651F">
      <w:r>
        <w:rPr>
          <w:b/>
        </w:rPr>
        <w:t>Rachel:</w:t>
      </w:r>
      <w:r>
        <w:t xml:space="preserve"> No reason.</w:t>
      </w:r>
    </w:p>
    <w:p w:rsidR="00000000" w:rsidRDefault="004E651F">
      <w:r>
        <w:rPr>
          <w:b/>
        </w:rPr>
        <w:t>Monica:</w:t>
      </w:r>
      <w:r>
        <w:t xml:space="preserve"> No, no, Rachel?</w:t>
      </w:r>
    </w:p>
    <w:p w:rsidR="00000000" w:rsidRDefault="004E651F">
      <w:r>
        <w:rPr>
          <w:b/>
        </w:rPr>
        <w:t>Rachel:</w:t>
      </w:r>
      <w:r>
        <w:t xml:space="preserve"> Yeah</w:t>
      </w:r>
    </w:p>
    <w:p w:rsidR="00000000" w:rsidRDefault="004E651F">
      <w:r>
        <w:rPr>
          <w:b/>
        </w:rPr>
        <w:t>Monica:</w:t>
      </w:r>
      <w:r>
        <w:t xml:space="preserve"> Who do you wanna fool around wi</w:t>
      </w:r>
      <w:r>
        <w:t>th?</w:t>
      </w:r>
    </w:p>
    <w:p w:rsidR="00000000" w:rsidRDefault="004E651F">
      <w:r>
        <w:rPr>
          <w:b/>
        </w:rPr>
        <w:t>Rachel:</w:t>
      </w:r>
      <w:r>
        <w:t xml:space="preserve"> </w:t>
      </w:r>
      <w:r>
        <w:rPr>
          <w:i/>
        </w:rPr>
        <w:t>(with high pitched voice)</w:t>
      </w:r>
      <w:r>
        <w:t xml:space="preserve"> Nobody, forget it!</w:t>
      </w:r>
    </w:p>
    <w:p w:rsidR="00000000" w:rsidRDefault="004E651F">
      <w:r>
        <w:rPr>
          <w:i/>
        </w:rPr>
        <w:t>(Monica points at Joey, Rachel turns and sees him)</w:t>
      </w:r>
      <w:r>
        <w:t xml:space="preserve"> </w:t>
      </w:r>
    </w:p>
    <w:p w:rsidR="00000000" w:rsidRDefault="004E651F">
      <w:r>
        <w:rPr>
          <w:b/>
        </w:rPr>
        <w:t>Rachel:</w:t>
      </w:r>
      <w:r>
        <w:t xml:space="preserve"> </w:t>
      </w:r>
      <w:r>
        <w:rPr>
          <w:i/>
        </w:rPr>
        <w:t>(giggling and whispering)</w:t>
      </w:r>
      <w:r>
        <w:t xml:space="preserve"> Maybe.</w:t>
      </w:r>
    </w:p>
    <w:p w:rsidR="00000000" w:rsidRDefault="004E651F">
      <w:r>
        <w:rPr>
          <w:b/>
        </w:rPr>
        <w:t>Monica:</w:t>
      </w:r>
      <w:r>
        <w:t xml:space="preserve"> </w:t>
      </w:r>
      <w:r>
        <w:rPr>
          <w:i/>
        </w:rPr>
        <w:t>(whispering)</w:t>
      </w:r>
      <w:r>
        <w:t xml:space="preserve"> You can't!</w:t>
      </w:r>
    </w:p>
    <w:p w:rsidR="00000000" w:rsidRDefault="004E651F">
      <w:r>
        <w:rPr>
          <w:b/>
        </w:rPr>
        <w:t>Rachel:</w:t>
      </w:r>
      <w:r>
        <w:t xml:space="preserve"> </w:t>
      </w:r>
      <w:r>
        <w:rPr>
          <w:i/>
        </w:rPr>
        <w:t>(whispering)</w:t>
      </w:r>
      <w:r>
        <w:t xml:space="preserve"> Why? </w:t>
      </w:r>
      <w:r>
        <w:rPr>
          <w:i/>
        </w:rPr>
        <w:t>(Monica gesticulates mumbling something that sta</w:t>
      </w:r>
      <w:r>
        <w:rPr>
          <w:i/>
        </w:rPr>
        <w:t>rts with "because")</w:t>
      </w:r>
      <w:r>
        <w:t xml:space="preserve"> Seriously I did not understand a word that you said.</w:t>
      </w:r>
    </w:p>
    <w:p w:rsidR="00000000" w:rsidRDefault="004E651F">
      <w:r>
        <w:rPr>
          <w:b/>
        </w:rPr>
        <w:t>Monica:</w:t>
      </w:r>
      <w:r>
        <w:t xml:space="preserve"> In the hall.</w:t>
      </w:r>
    </w:p>
    <w:p w:rsidR="00000000" w:rsidRDefault="004E651F">
      <w:pPr>
        <w:rPr>
          <w:b/>
        </w:rPr>
      </w:pPr>
      <w:r>
        <w:rPr>
          <w:b/>
        </w:rPr>
        <w:t>[Scene: In the hall]</w:t>
      </w:r>
    </w:p>
    <w:p w:rsidR="00000000" w:rsidRDefault="004E651F">
      <w:r>
        <w:rPr>
          <w:b/>
        </w:rPr>
        <w:t>Monica:</w:t>
      </w:r>
      <w:r>
        <w:t xml:space="preserve"> You wanna fool around with Joey?</w:t>
      </w:r>
    </w:p>
    <w:p w:rsidR="00000000" w:rsidRDefault="004E651F">
      <w:r>
        <w:rPr>
          <w:b/>
        </w:rPr>
        <w:t>Rachel:</w:t>
      </w:r>
      <w:r>
        <w:t xml:space="preserve"> Yeah! You know, ever since I had that dream about him, and can't get it out of my head! And </w:t>
      </w:r>
      <w:r>
        <w:t>what's the big deal, people do it all the time!</w:t>
      </w:r>
    </w:p>
    <w:p w:rsidR="00000000" w:rsidRDefault="004E651F">
      <w:r>
        <w:rPr>
          <w:b/>
        </w:rPr>
        <w:t>Monica:</w:t>
      </w:r>
      <w:r>
        <w:t xml:space="preserve"> Who? Who do you know that are friends that just fool around?</w:t>
      </w:r>
    </w:p>
    <w:p w:rsidR="00000000" w:rsidRDefault="004E651F">
      <w:r>
        <w:rPr>
          <w:b/>
        </w:rPr>
        <w:t>Rachel:</w:t>
      </w:r>
      <w:r>
        <w:t xml:space="preserve"> Ok, off the top of my head... Don and Janet.</w:t>
      </w:r>
    </w:p>
    <w:p w:rsidR="00000000" w:rsidRDefault="004E651F">
      <w:r>
        <w:rPr>
          <w:b/>
        </w:rPr>
        <w:t>Monica:</w:t>
      </w:r>
      <w:r>
        <w:t xml:space="preserve"> Who, who are they?</w:t>
      </w:r>
    </w:p>
    <w:p w:rsidR="00000000" w:rsidRDefault="004E651F">
      <w:r>
        <w:rPr>
          <w:b/>
        </w:rPr>
        <w:t>Rachel:</w:t>
      </w:r>
      <w:r>
        <w:t xml:space="preserve"> I know them from work.</w:t>
      </w:r>
    </w:p>
    <w:p w:rsidR="00000000" w:rsidRDefault="004E651F">
      <w:r>
        <w:rPr>
          <w:b/>
        </w:rPr>
        <w:t>Monica:</w:t>
      </w:r>
      <w:r>
        <w:t xml:space="preserve"> Both of them?</w:t>
      </w:r>
    </w:p>
    <w:p w:rsidR="00000000" w:rsidRDefault="004E651F">
      <w:r>
        <w:rPr>
          <w:b/>
        </w:rPr>
        <w:t>Rachel</w:t>
      </w:r>
      <w:r>
        <w:rPr>
          <w:b/>
        </w:rPr>
        <w:t>:</w:t>
      </w:r>
      <w:r>
        <w:t xml:space="preserve"> No, one of them...</w:t>
      </w:r>
    </w:p>
    <w:p w:rsidR="00000000" w:rsidRDefault="004E651F">
      <w:r>
        <w:rPr>
          <w:b/>
        </w:rPr>
        <w:t>Monica:</w:t>
      </w:r>
      <w:r>
        <w:t xml:space="preserve"> Which one?</w:t>
      </w:r>
    </w:p>
    <w:p w:rsidR="00000000" w:rsidRDefault="004E651F">
      <w:r>
        <w:rPr>
          <w:b/>
        </w:rPr>
        <w:t>Rachel:</w:t>
      </w:r>
      <w:r>
        <w:t xml:space="preserve"> I don't know, what were the names I just said?</w:t>
      </w:r>
    </w:p>
    <w:p w:rsidR="00000000" w:rsidRDefault="004E651F">
      <w:r>
        <w:rPr>
          <w:b/>
        </w:rPr>
        <w:t>Monica:</w:t>
      </w:r>
      <w:r>
        <w:t xml:space="preserve"> Rachel, things can get incredibly complicated.</w:t>
      </w:r>
    </w:p>
    <w:p w:rsidR="00000000" w:rsidRDefault="004E651F">
      <w:r>
        <w:rPr>
          <w:b/>
        </w:rPr>
        <w:t>Rachel:</w:t>
      </w:r>
      <w:r>
        <w:t xml:space="preserve"> </w:t>
      </w:r>
      <w:r>
        <w:rPr>
          <w:b/>
        </w:rPr>
        <w:t>All right, all right, you're right</w:t>
      </w:r>
      <w:r>
        <w:t xml:space="preserve">, I won't do anything with Joey, I just thought that we </w:t>
      </w:r>
      <w:r>
        <w:rPr>
          <w:i/>
        </w:rPr>
        <w:t>(Joey en</w:t>
      </w:r>
      <w:r>
        <w:rPr>
          <w:i/>
        </w:rPr>
        <w:t>ters the hall)</w:t>
      </w:r>
      <w:r>
        <w:t xml:space="preserve"> Ok so that would be two cups of tarragon, one pound of baking soda and one red onion? </w:t>
      </w:r>
      <w:r>
        <w:rPr>
          <w:i/>
        </w:rPr>
        <w:t>(Joey enters his apartment)</w:t>
      </w:r>
    </w:p>
    <w:p w:rsidR="00000000" w:rsidRDefault="004E651F">
      <w:r>
        <w:rPr>
          <w:b/>
        </w:rPr>
        <w:t>Monica:</w:t>
      </w:r>
      <w:r>
        <w:t xml:space="preserve"> What the hell are you cooking!</w:t>
      </w:r>
    </w:p>
    <w:p w:rsidR="00000000" w:rsidRDefault="004E651F">
      <w:pPr>
        <w:rPr>
          <w:b/>
        </w:rPr>
      </w:pPr>
      <w:r>
        <w:rPr>
          <w:b/>
        </w:rPr>
        <w:t>Opening credits</w:t>
      </w:r>
    </w:p>
    <w:p w:rsidR="00000000" w:rsidRDefault="004E651F">
      <w:pPr>
        <w:rPr>
          <w:b/>
        </w:rPr>
      </w:pPr>
      <w:r>
        <w:rPr>
          <w:b/>
        </w:rPr>
        <w:t>[Scene: Central Perk, Ross enters]</w:t>
      </w:r>
    </w:p>
    <w:p w:rsidR="00000000" w:rsidRDefault="004E651F">
      <w:r>
        <w:rPr>
          <w:b/>
        </w:rPr>
        <w:t>Ross:</w:t>
      </w:r>
      <w:r>
        <w:t xml:space="preserve"> Hey!</w:t>
      </w:r>
    </w:p>
    <w:p w:rsidR="00000000" w:rsidRDefault="004E651F">
      <w:r>
        <w:rPr>
          <w:b/>
        </w:rPr>
        <w:t>Monica:</w:t>
      </w:r>
      <w:r>
        <w:t xml:space="preserve"> Hey!</w:t>
      </w:r>
    </w:p>
    <w:p w:rsidR="00000000" w:rsidRDefault="004E651F">
      <w:r>
        <w:rPr>
          <w:b/>
        </w:rPr>
        <w:t>Chandler:</w:t>
      </w:r>
      <w:r>
        <w:t xml:space="preserve"> Hey</w:t>
      </w:r>
      <w:r>
        <w:t>!</w:t>
      </w:r>
    </w:p>
    <w:p w:rsidR="00000000" w:rsidRDefault="004E651F">
      <w:r>
        <w:rPr>
          <w:b/>
        </w:rPr>
        <w:t>Ross:</w:t>
      </w:r>
      <w:r>
        <w:t xml:space="preserve"> Hey, you guys won't believe what I have to do for work today.</w:t>
      </w:r>
    </w:p>
    <w:p w:rsidR="00000000" w:rsidRDefault="004E651F">
      <w:r>
        <w:rPr>
          <w:b/>
        </w:rPr>
        <w:t>Chandler:</w:t>
      </w:r>
      <w:r>
        <w:t xml:space="preserve"> Yes, but, Ross you</w:t>
      </w:r>
      <w:r>
        <w:rPr>
          <w:b/>
        </w:rPr>
        <w:t xml:space="preserve"> chose</w:t>
      </w:r>
      <w:r>
        <w:t xml:space="preserve"> a career of talking about dinosaurs.</w:t>
      </w:r>
    </w:p>
    <w:p w:rsidR="00000000" w:rsidRDefault="004E651F">
      <w:r>
        <w:rPr>
          <w:b/>
        </w:rPr>
        <w:t>Ross:</w:t>
      </w:r>
      <w:r>
        <w:t xml:space="preserve"> </w:t>
      </w:r>
      <w:r>
        <w:rPr>
          <w:i/>
        </w:rPr>
        <w:t>(covering with his hand Chandler's face, like pretending he's not there)</w:t>
      </w:r>
      <w:r>
        <w:t xml:space="preserve"> </w:t>
      </w:r>
      <w:r>
        <w:rPr>
          <w:i/>
        </w:rPr>
        <w:t>(to Monica)</w:t>
      </w:r>
      <w:r>
        <w:t xml:space="preserve"> There're these two prof</w:t>
      </w:r>
      <w:r>
        <w:t>essors who are joining my department and I have to meet them here and show them around campus.</w:t>
      </w:r>
    </w:p>
    <w:p w:rsidR="00000000" w:rsidRDefault="004E651F">
      <w:r>
        <w:rPr>
          <w:b/>
        </w:rPr>
        <w:t>Monica:</w:t>
      </w:r>
      <w:r>
        <w:t xml:space="preserve"> What's so bad about that?</w:t>
      </w:r>
    </w:p>
    <w:p w:rsidR="00000000" w:rsidRDefault="004E651F">
      <w:r>
        <w:rPr>
          <w:b/>
        </w:rPr>
        <w:t>Ross:</w:t>
      </w:r>
      <w:r>
        <w:t xml:space="preserve"> It's I just know they're gonna be a couple of windbags wearing tweed jackets with suede elbow patches.</w:t>
      </w:r>
    </w:p>
    <w:p w:rsidR="00000000" w:rsidRDefault="004E651F">
      <w:r>
        <w:rPr>
          <w:b/>
        </w:rPr>
        <w:t>Monica:</w:t>
      </w:r>
      <w:r>
        <w:t xml:space="preserve"> </w:t>
      </w:r>
      <w:r>
        <w:rPr>
          <w:i/>
        </w:rPr>
        <w:t>(fingering</w:t>
      </w:r>
      <w:r>
        <w:rPr>
          <w:i/>
        </w:rPr>
        <w:t xml:space="preserve"> her elbow)</w:t>
      </w:r>
      <w:r>
        <w:t>: Ross?</w:t>
      </w:r>
    </w:p>
    <w:p w:rsidR="00000000" w:rsidRDefault="004E651F">
      <w:r>
        <w:rPr>
          <w:b/>
        </w:rPr>
        <w:t>Ross:</w:t>
      </w:r>
      <w:r>
        <w:t xml:space="preserve"> </w:t>
      </w:r>
      <w:r>
        <w:rPr>
          <w:i/>
        </w:rPr>
        <w:t>(looking his elbow, where there's a patch)</w:t>
      </w:r>
      <w:r>
        <w:t xml:space="preserve"> These aren't suede.</w:t>
      </w:r>
    </w:p>
    <w:p w:rsidR="00000000" w:rsidRDefault="004E651F">
      <w:r>
        <w:rPr>
          <w:i/>
        </w:rPr>
        <w:t>(a woman walks in)</w:t>
      </w:r>
      <w:r>
        <w:t xml:space="preserve"> </w:t>
      </w:r>
    </w:p>
    <w:p w:rsidR="00000000" w:rsidRDefault="004E651F">
      <w:r>
        <w:rPr>
          <w:b/>
        </w:rPr>
        <w:t>Charlie:</w:t>
      </w:r>
      <w:r>
        <w:t xml:space="preserve"> </w:t>
      </w:r>
      <w:r>
        <w:rPr>
          <w:i/>
        </w:rPr>
        <w:t>(to Gunther)</w:t>
      </w:r>
      <w:r>
        <w:t xml:space="preserve"> Excuse me, I'm looking for someone. You don't, by any chance, know a Ross Geller?</w:t>
      </w:r>
    </w:p>
    <w:p w:rsidR="00000000" w:rsidRDefault="004E651F">
      <w:r>
        <w:rPr>
          <w:b/>
        </w:rPr>
        <w:t>Gunther:</w:t>
      </w:r>
      <w:r>
        <w:t xml:space="preserve"> No.</w:t>
      </w:r>
    </w:p>
    <w:p w:rsidR="00000000" w:rsidRDefault="004E651F">
      <w:r>
        <w:rPr>
          <w:b/>
        </w:rPr>
        <w:t>Ross:</w:t>
      </w:r>
      <w:r>
        <w:t xml:space="preserve"> Hi, hi, I'm Ross Geller.</w:t>
      </w:r>
    </w:p>
    <w:p w:rsidR="00000000" w:rsidRDefault="004E651F">
      <w:r>
        <w:rPr>
          <w:b/>
        </w:rPr>
        <w:t>Charlie:</w:t>
      </w:r>
      <w:r>
        <w:t xml:space="preserve"> Oh, hi. I'm professor Wealer.</w:t>
      </w:r>
    </w:p>
    <w:p w:rsidR="00000000" w:rsidRDefault="004E651F">
      <w:r>
        <w:rPr>
          <w:b/>
        </w:rPr>
        <w:t>Ross:</w:t>
      </w:r>
      <w:r>
        <w:t xml:space="preserve"> Oh, oh, that's, that's, that's nice.</w:t>
      </w:r>
    </w:p>
    <w:p w:rsidR="00000000" w:rsidRDefault="004E651F">
      <w:r>
        <w:rPr>
          <w:b/>
        </w:rPr>
        <w:t>Charlie:</w:t>
      </w:r>
      <w:r>
        <w:t xml:space="preserve"> It's a... It's good to meet you! Thank you so much for taking the time out to show me around.</w:t>
      </w:r>
    </w:p>
    <w:p w:rsidR="00000000" w:rsidRDefault="004E651F">
      <w:r>
        <w:rPr>
          <w:b/>
        </w:rPr>
        <w:t>Ross:</w:t>
      </w:r>
      <w:r>
        <w:t xml:space="preserve"> Oh, no, it's no big deal, I mean, if I weren't doing this I'd jus</w:t>
      </w:r>
      <w:r>
        <w:t>t, you know, be at the gym working out.</w:t>
      </w:r>
    </w:p>
    <w:p w:rsidR="00000000" w:rsidRDefault="004E651F">
      <w:r>
        <w:rPr>
          <w:b/>
        </w:rPr>
        <w:t>Monica:</w:t>
      </w:r>
      <w:r>
        <w:t xml:space="preserve"> </w:t>
      </w:r>
      <w:r>
        <w:rPr>
          <w:i/>
        </w:rPr>
        <w:t>(to Chandler)</w:t>
      </w:r>
      <w:r>
        <w:t xml:space="preserve"> Is he gonna introduce us?</w:t>
      </w:r>
    </w:p>
    <w:p w:rsidR="00000000" w:rsidRDefault="004E651F">
      <w:r>
        <w:rPr>
          <w:b/>
        </w:rPr>
        <w:t>Chandler:</w:t>
      </w:r>
      <w:r>
        <w:t xml:space="preserve"> </w:t>
      </w:r>
      <w:r>
        <w:rPr>
          <w:i/>
        </w:rPr>
        <w:t>(to Monica)</w:t>
      </w:r>
      <w:r>
        <w:t xml:space="preserve"> No, I think we're just blurry shapes to him now.</w:t>
      </w:r>
    </w:p>
    <w:p w:rsidR="00000000" w:rsidRDefault="004E651F">
      <w:r>
        <w:rPr>
          <w:b/>
        </w:rPr>
        <w:t>Charlie:</w:t>
      </w:r>
      <w:r>
        <w:t xml:space="preserve"> And, by the way, I really enjoyed your paper on the connection between geographic isolat</w:t>
      </w:r>
      <w:r>
        <w:t>ion and rapid mutagenesis.</w:t>
      </w:r>
    </w:p>
    <w:p w:rsidR="00000000" w:rsidRDefault="004E651F">
      <w:r>
        <w:rPr>
          <w:b/>
        </w:rPr>
        <w:t>Ross:</w:t>
      </w:r>
      <w:r>
        <w:t xml:space="preserve"> Oh, ha, I wrote that in one minute.</w:t>
      </w:r>
    </w:p>
    <w:p w:rsidR="00000000" w:rsidRDefault="004E651F">
      <w:r>
        <w:rPr>
          <w:b/>
        </w:rPr>
        <w:t>Monica:</w:t>
      </w:r>
      <w:r>
        <w:t xml:space="preserve"> </w:t>
      </w:r>
      <w:r>
        <w:rPr>
          <w:i/>
        </w:rPr>
        <w:t>(to chandler)</w:t>
      </w:r>
      <w:r>
        <w:t xml:space="preserve"> Twenty bucks says they're married within the month.</w:t>
      </w:r>
    </w:p>
    <w:p w:rsidR="00000000" w:rsidRDefault="004E651F">
      <w:r>
        <w:rPr>
          <w:b/>
        </w:rPr>
        <w:t>Ross:</w:t>
      </w:r>
      <w:r>
        <w:t xml:space="preserve"> </w:t>
      </w:r>
      <w:r>
        <w:rPr>
          <w:i/>
        </w:rPr>
        <w:t>(hitting Monica with his suitcase)</w:t>
      </w:r>
      <w:r>
        <w:t xml:space="preserve"> </w:t>
      </w:r>
      <w:r>
        <w:rPr>
          <w:i/>
        </w:rPr>
        <w:t>(to Charlie)</w:t>
      </w:r>
      <w:r>
        <w:t xml:space="preserve"> We should probably get going, you know, we got a lot of gro</w:t>
      </w:r>
      <w:r>
        <w:t>und to cover.</w:t>
      </w:r>
    </w:p>
    <w:p w:rsidR="00000000" w:rsidRDefault="004E651F">
      <w:r>
        <w:rPr>
          <w:b/>
        </w:rPr>
        <w:t>Charlie:</w:t>
      </w:r>
      <w:r>
        <w:t xml:space="preserve"> Oh, ah, isn't there another professor that is supposed to come with us?</w:t>
      </w:r>
    </w:p>
    <w:p w:rsidR="00000000" w:rsidRDefault="004E651F">
      <w:r>
        <w:rPr>
          <w:b/>
        </w:rPr>
        <w:t>Ross:</w:t>
      </w:r>
      <w:r>
        <w:t xml:space="preserve"> I don't think so.</w:t>
      </w:r>
    </w:p>
    <w:p w:rsidR="00000000" w:rsidRDefault="004E651F">
      <w:r>
        <w:rPr>
          <w:b/>
        </w:rPr>
        <w:t>Charlie:</w:t>
      </w:r>
      <w:r>
        <w:t xml:space="preserve"> I'm pretty sure, professor Spafford from Cornell?</w:t>
      </w:r>
    </w:p>
    <w:p w:rsidR="00000000" w:rsidRDefault="004E651F">
      <w:r>
        <w:rPr>
          <w:b/>
        </w:rPr>
        <w:t>Ross:</w:t>
      </w:r>
      <w:r>
        <w:t xml:space="preserve"> Oh, well he's obviously late and the rule in my class is "if you can't c</w:t>
      </w:r>
      <w:r>
        <w:t xml:space="preserve">ome on time, then don't come at all". </w:t>
      </w:r>
      <w:r>
        <w:rPr>
          <w:i/>
        </w:rPr>
        <w:t>(pause)</w:t>
      </w:r>
      <w:r>
        <w:t xml:space="preserve"> An option that many of my students use. </w:t>
      </w:r>
      <w:r>
        <w:rPr>
          <w:i/>
        </w:rPr>
        <w:t>(pause)</w:t>
      </w:r>
      <w:r>
        <w:t xml:space="preserve"> Shall we?</w:t>
      </w:r>
    </w:p>
    <w:p w:rsidR="00000000" w:rsidRDefault="004E651F">
      <w:r>
        <w:rPr>
          <w:b/>
        </w:rPr>
        <w:t>Charlie:</w:t>
      </w:r>
      <w:r>
        <w:t xml:space="preserve"> You don't think we should wait for him?</w:t>
      </w:r>
    </w:p>
    <w:p w:rsidR="00000000" w:rsidRDefault="004E651F">
      <w:r>
        <w:rPr>
          <w:b/>
        </w:rPr>
        <w:t>Ross:</w:t>
      </w:r>
      <w:r>
        <w:t xml:space="preserve"> You know what, he's a big boy, I'm sure he'll find us, ok?</w:t>
      </w:r>
    </w:p>
    <w:p w:rsidR="00000000" w:rsidRDefault="004E651F">
      <w:r>
        <w:rPr>
          <w:b/>
        </w:rPr>
        <w:t>Professor Spafford:</w:t>
      </w:r>
      <w:r>
        <w:t xml:space="preserve"> Professor Geller?</w:t>
      </w:r>
    </w:p>
    <w:p w:rsidR="00000000" w:rsidRDefault="004E651F">
      <w:r>
        <w:rPr>
          <w:b/>
        </w:rPr>
        <w:t>Ross:</w:t>
      </w:r>
      <w:r>
        <w:t xml:space="preserve"> Oh, damn it!</w:t>
      </w:r>
    </w:p>
    <w:p w:rsidR="00000000" w:rsidRDefault="004E651F">
      <w:pPr>
        <w:rPr>
          <w:b/>
        </w:rPr>
      </w:pPr>
      <w:r>
        <w:rPr>
          <w:b/>
        </w:rPr>
        <w:t>[Scene: Joey's apartment]</w:t>
      </w:r>
    </w:p>
    <w:p w:rsidR="00000000" w:rsidRDefault="004E651F">
      <w:r>
        <w:rPr>
          <w:i/>
        </w:rPr>
        <w:t>(Rachel enters the room and checks the answering machine)</w:t>
      </w:r>
      <w:r>
        <w:t xml:space="preserve"> </w:t>
      </w:r>
    </w:p>
    <w:p w:rsidR="00000000" w:rsidRDefault="004E651F">
      <w:r>
        <w:rPr>
          <w:b/>
        </w:rPr>
        <w:t>Jane:</w:t>
      </w:r>
      <w:r>
        <w:t xml:space="preserve"> </w:t>
      </w:r>
      <w:r>
        <w:rPr>
          <w:i/>
        </w:rPr>
        <w:t>(from the answering machine)</w:t>
      </w:r>
      <w:r>
        <w:t xml:space="preserve"> Hi Joey it's Jane Rogers, can't wait for your party tonight. Listen, I forgot your address, can you give me a call? T</w:t>
      </w:r>
      <w:r>
        <w:t>hanks, bye.</w:t>
      </w:r>
    </w:p>
    <w:p w:rsidR="00000000" w:rsidRDefault="004E651F">
      <w:r>
        <w:rPr>
          <w:b/>
        </w:rPr>
        <w:t>Joey:</w:t>
      </w:r>
      <w:r>
        <w:t xml:space="preserve"> </w:t>
      </w:r>
      <w:r>
        <w:rPr>
          <w:i/>
        </w:rPr>
        <w:t>(entering the room)</w:t>
      </w:r>
      <w:r>
        <w:t xml:space="preserve"> Hey!</w:t>
      </w:r>
    </w:p>
    <w:p w:rsidR="00000000" w:rsidRDefault="004E651F">
      <w:r>
        <w:rPr>
          <w:b/>
        </w:rPr>
        <w:t>Rachel:</w:t>
      </w:r>
      <w:r>
        <w:t xml:space="preserve"> Hey!</w:t>
      </w:r>
    </w:p>
    <w:p w:rsidR="00000000" w:rsidRDefault="004E651F">
      <w:r>
        <w:rPr>
          <w:b/>
        </w:rPr>
        <w:t>Joey:</w:t>
      </w:r>
      <w:r>
        <w:t xml:space="preserve"> What's happenin'?</w:t>
      </w:r>
    </w:p>
    <w:p w:rsidR="00000000" w:rsidRDefault="004E651F">
      <w:r>
        <w:rPr>
          <w:b/>
        </w:rPr>
        <w:t>Rachel:</w:t>
      </w:r>
      <w:r>
        <w:t xml:space="preserve"> Yeah, it's a real shame you can't make it to that one-woman show tonight.</w:t>
      </w:r>
    </w:p>
    <w:p w:rsidR="00000000" w:rsidRDefault="004E651F">
      <w:r>
        <w:rPr>
          <w:b/>
        </w:rPr>
        <w:t>Joey:</w:t>
      </w:r>
      <w:r>
        <w:t xml:space="preserve"> Oh, I'd love to, but I gotta get up so early the next day and so, you know me, work come</w:t>
      </w:r>
      <w:r>
        <w:t>s first</w:t>
      </w:r>
    </w:p>
    <w:p w:rsidR="00000000" w:rsidRDefault="004E651F">
      <w:r>
        <w:rPr>
          <w:b/>
        </w:rPr>
        <w:t>Rachel:</w:t>
      </w:r>
      <w:r>
        <w:t xml:space="preserve"> Oh, yeah, yeah, yeah... </w:t>
      </w:r>
      <w:r>
        <w:rPr>
          <w:i/>
        </w:rPr>
        <w:t>(she plays the answering machine)</w:t>
      </w:r>
    </w:p>
    <w:p w:rsidR="00000000" w:rsidRDefault="004E651F">
      <w:r>
        <w:rPr>
          <w:b/>
        </w:rPr>
        <w:t>Message:</w:t>
      </w:r>
      <w:r>
        <w:t xml:space="preserve"> "Hi Joey, it's Jane Rogers can't wait for your party tonight" </w:t>
      </w:r>
      <w:r>
        <w:rPr>
          <w:i/>
        </w:rPr>
        <w:t>(Joey's upset and stops it)</w:t>
      </w:r>
    </w:p>
    <w:p w:rsidR="00000000" w:rsidRDefault="004E651F">
      <w:r>
        <w:rPr>
          <w:b/>
        </w:rPr>
        <w:t>Joey:</w:t>
      </w:r>
      <w:r>
        <w:t xml:space="preserve"> </w:t>
      </w:r>
      <w:r>
        <w:rPr>
          <w:i/>
        </w:rPr>
        <w:t>(yelling)</w:t>
      </w:r>
      <w:r>
        <w:t xml:space="preserve"> Stupid Jane Rogers!!</w:t>
      </w:r>
    </w:p>
    <w:p w:rsidR="00000000" w:rsidRDefault="004E651F">
      <w:r>
        <w:rPr>
          <w:b/>
        </w:rPr>
        <w:t>Rachel:</w:t>
      </w:r>
      <w:r>
        <w:t xml:space="preserve"> </w:t>
      </w:r>
      <w:r>
        <w:rPr>
          <w:i/>
        </w:rPr>
        <w:t>(angry)</w:t>
      </w:r>
      <w:r>
        <w:t xml:space="preserve"> You are having a party tonight</w:t>
      </w:r>
      <w:r>
        <w:t>??</w:t>
      </w:r>
    </w:p>
    <w:p w:rsidR="00000000" w:rsidRDefault="004E651F">
      <w:r>
        <w:rPr>
          <w:b/>
        </w:rPr>
        <w:t>Joey:</w:t>
      </w:r>
      <w:r>
        <w:t xml:space="preserve"> Kinda have a... a thing for the Days Of Our Life's people.</w:t>
      </w:r>
    </w:p>
    <w:p w:rsidR="00000000" w:rsidRDefault="004E651F">
      <w:r>
        <w:rPr>
          <w:b/>
        </w:rPr>
        <w:t>Rachel:</w:t>
      </w:r>
      <w:r>
        <w:t xml:space="preserve"> And you weren't going to tell us? How did you think you were gonna get away with that?</w:t>
      </w:r>
    </w:p>
    <w:p w:rsidR="00000000" w:rsidRDefault="004E651F">
      <w:r>
        <w:rPr>
          <w:b/>
        </w:rPr>
        <w:t>Joey:</w:t>
      </w:r>
      <w:r>
        <w:t xml:space="preserve"> I do it every year.</w:t>
      </w:r>
    </w:p>
    <w:p w:rsidR="00000000" w:rsidRDefault="004E651F">
      <w:r>
        <w:rPr>
          <w:b/>
        </w:rPr>
        <w:t>Rachel:</w:t>
      </w:r>
      <w:r>
        <w:t xml:space="preserve"> You do that every year??</w:t>
      </w:r>
    </w:p>
    <w:p w:rsidR="00000000" w:rsidRDefault="004E651F">
      <w:r>
        <w:rPr>
          <w:b/>
        </w:rPr>
        <w:t>Joey:</w:t>
      </w:r>
      <w:r>
        <w:t xml:space="preserve"> I didn't have to tell you th</w:t>
      </w:r>
      <w:r>
        <w:t>at!! I'm stupider than Jane Rogers!!</w:t>
      </w:r>
    </w:p>
    <w:p w:rsidR="00000000" w:rsidRDefault="004E651F">
      <w:r>
        <w:rPr>
          <w:b/>
        </w:rPr>
        <w:t>Rachel:</w:t>
      </w:r>
      <w:r>
        <w:t xml:space="preserve"> Oh, that's why you got these tickets to that play, to get rid of us??</w:t>
      </w:r>
    </w:p>
    <w:p w:rsidR="00000000" w:rsidRDefault="004E651F">
      <w:r>
        <w:rPr>
          <w:b/>
        </w:rPr>
        <w:t>Joey:</w:t>
      </w:r>
      <w:r>
        <w:t xml:space="preserve"> Yeah...</w:t>
      </w:r>
    </w:p>
    <w:p w:rsidR="00000000" w:rsidRDefault="004E651F">
      <w:r>
        <w:rPr>
          <w:b/>
        </w:rPr>
        <w:t>Rachel:</w:t>
      </w:r>
      <w:r>
        <w:t xml:space="preserve"> And last year is that why you sent us to that medieval times restaurant?</w:t>
      </w:r>
    </w:p>
    <w:p w:rsidR="00000000" w:rsidRDefault="004E651F">
      <w:r>
        <w:rPr>
          <w:b/>
        </w:rPr>
        <w:t>Joey:</w:t>
      </w:r>
      <w:r>
        <w:t xml:space="preserve"> Yeah...</w:t>
      </w:r>
    </w:p>
    <w:p w:rsidR="00000000" w:rsidRDefault="004E651F">
      <w:r>
        <w:rPr>
          <w:b/>
        </w:rPr>
        <w:t>Rachel:</w:t>
      </w:r>
      <w:r>
        <w:t xml:space="preserve"> OH! And the year before </w:t>
      </w:r>
      <w:r>
        <w:t>that, when you set up that nighttime tour of that button factory?</w:t>
      </w:r>
    </w:p>
    <w:p w:rsidR="00000000" w:rsidRDefault="004E651F">
      <w:r>
        <w:rPr>
          <w:b/>
        </w:rPr>
        <w:t>Joey:</w:t>
      </w:r>
      <w:r>
        <w:t xml:space="preserve"> </w:t>
      </w:r>
      <w:r>
        <w:rPr>
          <w:i/>
        </w:rPr>
        <w:t>(Smiling)</w:t>
      </w:r>
      <w:r>
        <w:t xml:space="preserve"> I can't believe you guys went for that one!</w:t>
      </w:r>
    </w:p>
    <w:p w:rsidR="00000000" w:rsidRDefault="004E651F">
      <w:r>
        <w:rPr>
          <w:b/>
        </w:rPr>
        <w:t>Rachel:</w:t>
      </w:r>
      <w:r>
        <w:t xml:space="preserve"> Joey, why wouldn't you invite us to your parties?</w:t>
      </w:r>
    </w:p>
    <w:p w:rsidR="00000000" w:rsidRDefault="004E651F">
      <w:r>
        <w:rPr>
          <w:b/>
        </w:rPr>
        <w:t>Joey:</w:t>
      </w:r>
      <w:r>
        <w:t xml:space="preserve"> You're fine, ok? But everyone else acts like an idiot around famou</w:t>
      </w:r>
      <w:r>
        <w:t>s people!</w:t>
      </w:r>
    </w:p>
    <w:p w:rsidR="00000000" w:rsidRDefault="004E651F">
      <w:r>
        <w:rPr>
          <w:b/>
        </w:rPr>
        <w:t>Rachel:</w:t>
      </w:r>
      <w:r>
        <w:t xml:space="preserve"> Well, then so you just invite me...!</w:t>
      </w:r>
    </w:p>
    <w:p w:rsidR="00000000" w:rsidRDefault="004E651F">
      <w:r>
        <w:rPr>
          <w:b/>
        </w:rPr>
        <w:t>Joey:</w:t>
      </w:r>
      <w:r>
        <w:t xml:space="preserve"> </w:t>
      </w:r>
      <w:r>
        <w:rPr>
          <w:i/>
        </w:rPr>
        <w:t>(speaking aloud)</w:t>
      </w:r>
      <w:r>
        <w:t xml:space="preserve"> Please, I was trying to be nice, you're the worst one!</w:t>
      </w:r>
    </w:p>
    <w:p w:rsidR="00000000" w:rsidRDefault="004E651F">
      <w:r>
        <w:rPr>
          <w:b/>
        </w:rPr>
        <w:t>Rachel:</w:t>
      </w:r>
      <w:r>
        <w:t xml:space="preserve"> Oh, Joey, come on! Please, please! Let me come, I will behave, I promise! I will behave! Please, please, please...</w:t>
      </w:r>
    </w:p>
    <w:p w:rsidR="00000000" w:rsidRDefault="004E651F">
      <w:r>
        <w:rPr>
          <w:b/>
        </w:rPr>
        <w:t>Joey:</w:t>
      </w:r>
      <w:r>
        <w:t xml:space="preserve"> Ok, ok! Fine! You can come, but don't tell anybody else. It's up on the roof at 8.</w:t>
      </w:r>
    </w:p>
    <w:p w:rsidR="00000000" w:rsidRDefault="004E651F">
      <w:r>
        <w:rPr>
          <w:b/>
        </w:rPr>
        <w:t>Rachel:</w:t>
      </w:r>
      <w:r>
        <w:t xml:space="preserve"> </w:t>
      </w:r>
      <w:r>
        <w:rPr>
          <w:i/>
        </w:rPr>
        <w:t>(yelling and jumping like a child)</w:t>
      </w:r>
      <w:r>
        <w:t xml:space="preserve"> OH, a soap opera roof party!! I'm going to a soap opera roof party!! Oh my God, oh my God!! </w:t>
      </w:r>
      <w:r>
        <w:rPr>
          <w:i/>
        </w:rPr>
        <w:t>(realizing how she's behaving)</w:t>
      </w:r>
      <w:r>
        <w:t xml:space="preserve"> A</w:t>
      </w:r>
      <w:r>
        <w:t>nd it's out of my system!</w:t>
      </w:r>
    </w:p>
    <w:p w:rsidR="00000000" w:rsidRDefault="004E651F">
      <w:pPr>
        <w:rPr>
          <w:b/>
        </w:rPr>
      </w:pPr>
      <w:r>
        <w:rPr>
          <w:b/>
        </w:rPr>
        <w:t>[Scene: Ross, Charlie and Professor Spafford are sitting at the table in a restaurant]</w:t>
      </w:r>
    </w:p>
    <w:p w:rsidR="00000000" w:rsidRDefault="004E651F">
      <w:r>
        <w:rPr>
          <w:b/>
        </w:rPr>
        <w:t>Professor Spafford:</w:t>
      </w:r>
      <w:r>
        <w:t xml:space="preserve"> </w:t>
      </w:r>
      <w:r>
        <w:rPr>
          <w:i/>
        </w:rPr>
        <w:t>(speaking very slowly)</w:t>
      </w:r>
      <w:r>
        <w:t xml:space="preserve"> And then my wife and I went on a cruise to the Galapagos. There was a sea food buffet you wouldn't b</w:t>
      </w:r>
      <w:r>
        <w:t>elieve. There were clams, and mussels, and oysters, and cracked crab, and snow crab, and king crab. It's a pity I'm allergic to shellfish.</w:t>
      </w:r>
    </w:p>
    <w:p w:rsidR="00000000" w:rsidRDefault="004E651F">
      <w:r>
        <w:rPr>
          <w:b/>
        </w:rPr>
        <w:t>Ross:</w:t>
      </w:r>
      <w:r>
        <w:t xml:space="preserve"> </w:t>
      </w:r>
      <w:r>
        <w:rPr>
          <w:i/>
        </w:rPr>
        <w:t>(very bored, he tries to avoid the conversation speaking to Charlie)</w:t>
      </w:r>
      <w:r>
        <w:t xml:space="preserve"> So, where did you get your undergraduate d</w:t>
      </w:r>
      <w:r>
        <w:t>egree?</w:t>
      </w:r>
    </w:p>
    <w:p w:rsidR="00000000" w:rsidRDefault="004E651F">
      <w:r>
        <w:rPr>
          <w:b/>
        </w:rPr>
        <w:t>Professor Spafford:</w:t>
      </w:r>
      <w:r>
        <w:t xml:space="preserve"> And that's not all I'm allergic to.</w:t>
      </w:r>
    </w:p>
    <w:p w:rsidR="00000000" w:rsidRDefault="004E651F">
      <w:r>
        <w:rPr>
          <w:b/>
        </w:rPr>
        <w:t>Ross:</w:t>
      </w:r>
      <w:r>
        <w:t xml:space="preserve"> </w:t>
      </w:r>
      <w:r>
        <w:rPr>
          <w:i/>
        </w:rPr>
        <w:t>(to Charlie)</w:t>
      </w:r>
      <w:r>
        <w:t xml:space="preserve"> Oh, it's not over!</w:t>
      </w:r>
    </w:p>
    <w:p w:rsidR="00000000" w:rsidRDefault="004E651F">
      <w:r>
        <w:rPr>
          <w:b/>
        </w:rPr>
        <w:t>Professor Spafford:</w:t>
      </w:r>
      <w:r>
        <w:t xml:space="preserve"> I'm also allergic to peanuts, and cashews, and almonds, and filberts...</w:t>
      </w:r>
    </w:p>
    <w:p w:rsidR="00000000" w:rsidRDefault="004E651F">
      <w:r>
        <w:rPr>
          <w:b/>
        </w:rPr>
        <w:t>Ross:</w:t>
      </w:r>
      <w:r>
        <w:t xml:space="preserve"> So basically all nuts?</w:t>
      </w:r>
    </w:p>
    <w:p w:rsidR="00000000" w:rsidRDefault="004E651F">
      <w:r>
        <w:rPr>
          <w:b/>
        </w:rPr>
        <w:t>Professor Spafford:</w:t>
      </w:r>
      <w:r>
        <w:t xml:space="preserve"> Interestingly.</w:t>
      </w:r>
      <w:r>
        <w:t>.. no.</w:t>
      </w:r>
    </w:p>
    <w:p w:rsidR="00000000" w:rsidRDefault="004E651F">
      <w:r>
        <w:rPr>
          <w:b/>
        </w:rPr>
        <w:t>Charlie:</w:t>
      </w:r>
      <w:r>
        <w:t xml:space="preserve"> Kinda playing fast and loose with the word "interesting".</w:t>
      </w:r>
    </w:p>
    <w:p w:rsidR="00000000" w:rsidRDefault="004E651F">
      <w:r>
        <w:rPr>
          <w:b/>
        </w:rPr>
        <w:t>Professor Spafford:</w:t>
      </w:r>
      <w:r>
        <w:t xml:space="preserve"> If you'll excuse me I'm going to use the restroom. </w:t>
      </w:r>
      <w:r>
        <w:rPr>
          <w:i/>
        </w:rPr>
        <w:t>(he goes away)</w:t>
      </w:r>
    </w:p>
    <w:p w:rsidR="00000000" w:rsidRDefault="004E651F">
      <w:r>
        <w:rPr>
          <w:b/>
        </w:rPr>
        <w:t>Charlie:</w:t>
      </w:r>
      <w:r>
        <w:t xml:space="preserve"> Oh my God!!</w:t>
      </w:r>
    </w:p>
    <w:p w:rsidR="00000000" w:rsidRDefault="004E651F">
      <w:r>
        <w:rPr>
          <w:b/>
        </w:rPr>
        <w:t>Ross:</w:t>
      </w:r>
      <w:r>
        <w:t xml:space="preserve"> I've lost the will to live.</w:t>
      </w:r>
    </w:p>
    <w:p w:rsidR="00000000" w:rsidRDefault="004E651F">
      <w:r>
        <w:rPr>
          <w:b/>
        </w:rPr>
        <w:t>Charlie:</w:t>
      </w:r>
      <w:r>
        <w:t xml:space="preserve"> Let's ditch him!</w:t>
      </w:r>
    </w:p>
    <w:p w:rsidR="00000000" w:rsidRDefault="004E651F">
      <w:r>
        <w:rPr>
          <w:b/>
        </w:rPr>
        <w:t>Ross:</w:t>
      </w:r>
      <w:r>
        <w:t xml:space="preserve"> What?</w:t>
      </w:r>
    </w:p>
    <w:p w:rsidR="00000000" w:rsidRDefault="004E651F">
      <w:r>
        <w:rPr>
          <w:b/>
        </w:rPr>
        <w:t>Cha</w:t>
      </w:r>
      <w:r>
        <w:rPr>
          <w:b/>
        </w:rPr>
        <w:t>rlie:</w:t>
      </w:r>
      <w:r>
        <w:t xml:space="preserve"> Come on, he's still in the bathroom! I'm begging you!</w:t>
      </w:r>
    </w:p>
    <w:p w:rsidR="00000000" w:rsidRDefault="004E651F">
      <w:r>
        <w:rPr>
          <w:b/>
        </w:rPr>
        <w:t>Ross:</w:t>
      </w:r>
      <w:r>
        <w:t xml:space="preserve"> Oh... ok, fine. But... ehm... I just have one question for you, ehm... </w:t>
      </w:r>
      <w:r>
        <w:rPr>
          <w:i/>
        </w:rPr>
        <w:t>(aping Professor Spafford)</w:t>
      </w:r>
      <w:r>
        <w:t xml:space="preserve"> When we exit should we walk, or run, or prance, or stroll...</w:t>
      </w:r>
    </w:p>
    <w:p w:rsidR="00000000" w:rsidRDefault="004E651F">
      <w:r>
        <w:rPr>
          <w:b/>
        </w:rPr>
        <w:t>Charlie:</w:t>
      </w:r>
      <w:r>
        <w:t xml:space="preserve"> Stop it, stop it! He t</w:t>
      </w:r>
      <w:r>
        <w:t xml:space="preserve">alks slow but he might pee fast! Ok, let's go!! </w:t>
      </w:r>
      <w:r>
        <w:rPr>
          <w:i/>
        </w:rPr>
        <w:t>(they run outside)</w:t>
      </w:r>
    </w:p>
    <w:p w:rsidR="00000000" w:rsidRDefault="004E651F">
      <w:pPr>
        <w:rPr>
          <w:b/>
        </w:rPr>
      </w:pPr>
      <w:r>
        <w:rPr>
          <w:b/>
        </w:rPr>
        <w:t>[Scene: Monica and Chandler's apartment]</w:t>
      </w:r>
    </w:p>
    <w:p w:rsidR="00000000" w:rsidRDefault="004E651F">
      <w:r>
        <w:rPr>
          <w:b/>
        </w:rPr>
        <w:t>Ross:</w:t>
      </w:r>
      <w:r>
        <w:t xml:space="preserve"> </w:t>
      </w:r>
      <w:r>
        <w:rPr>
          <w:i/>
        </w:rPr>
        <w:t>(entering with Charlie)</w:t>
      </w:r>
      <w:r>
        <w:t xml:space="preserve"> Oh, hey you guys! This is Charlie! Charlie, this is Phoebe and my sister, Monica.</w:t>
      </w:r>
    </w:p>
    <w:p w:rsidR="00000000" w:rsidRDefault="004E651F">
      <w:r>
        <w:rPr>
          <w:b/>
        </w:rPr>
        <w:t>Phoebe:</w:t>
      </w:r>
      <w:r>
        <w:t xml:space="preserve"> Hi!</w:t>
      </w:r>
    </w:p>
    <w:p w:rsidR="00000000" w:rsidRDefault="004E651F">
      <w:r>
        <w:rPr>
          <w:b/>
        </w:rPr>
        <w:t>Ross:</w:t>
      </w:r>
      <w:r>
        <w:t xml:space="preserve"> Yeah, Charlie is g</w:t>
      </w:r>
      <w:r>
        <w:t>onna be joining my department.</w:t>
      </w:r>
    </w:p>
    <w:p w:rsidR="00000000" w:rsidRDefault="004E651F">
      <w:r>
        <w:rPr>
          <w:b/>
        </w:rPr>
        <w:t>Phoebe:</w:t>
      </w:r>
      <w:r>
        <w:t xml:space="preserve"> Oh, you're a paleonthologist, too! </w:t>
      </w:r>
      <w:r>
        <w:rPr>
          <w:i/>
        </w:rPr>
        <w:t>(pause)</w:t>
      </w:r>
      <w:r>
        <w:t xml:space="preserve"> Oh, ok, now, what do you think of Ranion's new theory of species' variegation in segmented arthopods?</w:t>
      </w:r>
    </w:p>
    <w:p w:rsidR="00000000" w:rsidRDefault="004E651F">
      <w:r>
        <w:rPr>
          <w:b/>
        </w:rPr>
        <w:t>Charlie:</w:t>
      </w:r>
      <w:r>
        <w:t xml:space="preserve"> Well, I think he's a little out there, but he</w:t>
      </w:r>
      <w:r>
        <w:rPr>
          <w:b/>
        </w:rPr>
        <w:t xml:space="preserve"> does</w:t>
      </w:r>
      <w:r>
        <w:t xml:space="preserve"> have some in</w:t>
      </w:r>
      <w:r>
        <w:t>teresting ideas...</w:t>
      </w:r>
    </w:p>
    <w:p w:rsidR="00000000" w:rsidRDefault="004E651F">
      <w:r>
        <w:rPr>
          <w:b/>
        </w:rPr>
        <w:t>Phoebe:</w:t>
      </w:r>
      <w:r>
        <w:t xml:space="preserve"> Ah, ah.</w:t>
      </w:r>
    </w:p>
    <w:p w:rsidR="00000000" w:rsidRDefault="004E651F">
      <w:r>
        <w:rPr>
          <w:b/>
        </w:rPr>
        <w:t>Charlie:</w:t>
      </w:r>
      <w:r>
        <w:t xml:space="preserve"> </w:t>
      </w:r>
      <w:r>
        <w:rPr>
          <w:i/>
        </w:rPr>
        <w:t>(her mobile phone rings)</w:t>
      </w:r>
      <w:r>
        <w:t xml:space="preserve"> Oh, I'm sorry. I'll take this. Excuse me. </w:t>
      </w:r>
      <w:r>
        <w:rPr>
          <w:i/>
        </w:rPr>
        <w:t>(she cuts herself off for a moment)</w:t>
      </w:r>
    </w:p>
    <w:p w:rsidR="00000000" w:rsidRDefault="004E651F">
      <w:r>
        <w:rPr>
          <w:b/>
        </w:rPr>
        <w:t>Ross:</w:t>
      </w:r>
      <w:r>
        <w:t xml:space="preserve"> </w:t>
      </w:r>
      <w:r>
        <w:rPr>
          <w:i/>
        </w:rPr>
        <w:t>(to Phoebe)</w:t>
      </w:r>
      <w:r>
        <w:t xml:space="preserve"> Ranion's theory of species variegation?</w:t>
      </w:r>
    </w:p>
    <w:p w:rsidR="00000000" w:rsidRDefault="004E651F">
      <w:r>
        <w:rPr>
          <w:b/>
        </w:rPr>
        <w:t>Phoebe:</w:t>
      </w:r>
      <w:r>
        <w:t xml:space="preserve"> Yeah, I saw the article on your coffee tabl</w:t>
      </w:r>
      <w:r>
        <w:t>e and I memorized the title to freak you out!</w:t>
      </w:r>
    </w:p>
    <w:p w:rsidR="00000000" w:rsidRDefault="004E651F">
      <w:r>
        <w:rPr>
          <w:b/>
        </w:rPr>
        <w:t>Monica:</w:t>
      </w:r>
      <w:r>
        <w:t xml:space="preserve"> </w:t>
      </w:r>
      <w:r>
        <w:rPr>
          <w:i/>
        </w:rPr>
        <w:t>(to Ross)</w:t>
      </w:r>
      <w:r>
        <w:t xml:space="preserve"> So, did you two have fun?</w:t>
      </w:r>
    </w:p>
    <w:p w:rsidR="00000000" w:rsidRDefault="004E651F">
      <w:r>
        <w:rPr>
          <w:b/>
        </w:rPr>
        <w:t>Ross:</w:t>
      </w:r>
      <w:r>
        <w:t xml:space="preserve"> Oh my God, she's great! I mean, we-we have so much in common and she's just cool, and funny...</w:t>
      </w:r>
    </w:p>
    <w:p w:rsidR="00000000" w:rsidRDefault="004E651F">
      <w:r>
        <w:rPr>
          <w:b/>
        </w:rPr>
        <w:t>Monica:</w:t>
      </w:r>
      <w:r>
        <w:t xml:space="preserve"> And I don't know if you've noticed but she's a </w:t>
      </w:r>
      <w:r>
        <w:rPr>
          <w:i/>
        </w:rPr>
        <w:t>(aloud)</w:t>
      </w:r>
      <w:r>
        <w:rPr>
          <w:b/>
        </w:rPr>
        <w:t xml:space="preserve"> HO</w:t>
      </w:r>
      <w:r>
        <w:rPr>
          <w:b/>
        </w:rPr>
        <w:t>TTY</w:t>
      </w:r>
      <w:r>
        <w:t xml:space="preserve">!! </w:t>
      </w:r>
      <w:r>
        <w:rPr>
          <w:i/>
        </w:rPr>
        <w:t>(Charlie looks at her)</w:t>
      </w:r>
      <w:r>
        <w:rPr>
          <w:b/>
        </w:rPr>
        <w:t xml:space="preserve"> HI!</w:t>
      </w:r>
    </w:p>
    <w:p w:rsidR="00000000" w:rsidRDefault="004E651F">
      <w:r>
        <w:rPr>
          <w:b/>
        </w:rPr>
        <w:t>Rachel:</w:t>
      </w:r>
      <w:r>
        <w:t xml:space="preserve"> </w:t>
      </w:r>
      <w:r>
        <w:rPr>
          <w:i/>
        </w:rPr>
        <w:t>(she enters wearing a bath-robe)</w:t>
      </w:r>
      <w:r>
        <w:t xml:space="preserve"> Hey... Hi you guys! Listen, you know what? I'm not feeling really well. I think I can't get out for the play.</w:t>
      </w:r>
    </w:p>
    <w:p w:rsidR="00000000" w:rsidRDefault="004E651F">
      <w:r>
        <w:rPr>
          <w:b/>
        </w:rPr>
        <w:t>Ross:</w:t>
      </w:r>
      <w:r>
        <w:t xml:space="preserve"> Really? Wh-what's wrong?</w:t>
      </w:r>
    </w:p>
    <w:p w:rsidR="00000000" w:rsidRDefault="004E651F">
      <w:r>
        <w:rPr>
          <w:b/>
        </w:rPr>
        <w:t>Rachel:</w:t>
      </w:r>
      <w:r>
        <w:t xml:space="preserve"> I don't know! I think it's kind o</w:t>
      </w:r>
      <w:r>
        <w:t>f serious! Oh, you know... I was watching this thing on TV this morning about... Newcastle disease... and I think I might have it!!</w:t>
      </w:r>
    </w:p>
    <w:p w:rsidR="00000000" w:rsidRDefault="004E651F">
      <w:r>
        <w:rPr>
          <w:b/>
        </w:rPr>
        <w:t>Charlie:</w:t>
      </w:r>
      <w:r>
        <w:t xml:space="preserve"> Oh, Newcastle disease is a secretion borne virus that only affects chickens and... other poultry.</w:t>
      </w:r>
    </w:p>
    <w:p w:rsidR="00000000" w:rsidRDefault="004E651F">
      <w:r>
        <w:rPr>
          <w:b/>
        </w:rPr>
        <w:t>Rachel:</w:t>
      </w:r>
      <w:r>
        <w:t xml:space="preserve"> ... Ok, w</w:t>
      </w:r>
      <w:r>
        <w:t>ho is this?</w:t>
      </w:r>
    </w:p>
    <w:p w:rsidR="00000000" w:rsidRDefault="004E651F">
      <w:r>
        <w:rPr>
          <w:b/>
        </w:rPr>
        <w:t>Ross:</w:t>
      </w:r>
      <w:r>
        <w:t xml:space="preserve"> I'm sorry, Rachel, this is Charlie Wealer, she's a collegue.</w:t>
      </w:r>
    </w:p>
    <w:p w:rsidR="00000000" w:rsidRDefault="004E651F">
      <w:r>
        <w:rPr>
          <w:b/>
        </w:rPr>
        <w:t>Rachel:</w:t>
      </w:r>
      <w:r>
        <w:t xml:space="preserve"> Oh, hi! I would check your hand but... I'm sure you don't want to get my chicken disease!</w:t>
      </w:r>
    </w:p>
    <w:p w:rsidR="00000000" w:rsidRDefault="004E651F">
      <w:r>
        <w:rPr>
          <w:b/>
        </w:rPr>
        <w:t>Monica:</w:t>
      </w:r>
      <w:r>
        <w:t xml:space="preserve"> Hey, Rachel, Can-can I see you for a sec?</w:t>
      </w:r>
    </w:p>
    <w:p w:rsidR="00000000" w:rsidRDefault="004E651F">
      <w:r>
        <w:rPr>
          <w:b/>
        </w:rPr>
        <w:t>Rachel:</w:t>
      </w:r>
      <w:r>
        <w:t xml:space="preserve"> Sure! </w:t>
      </w:r>
      <w:r>
        <w:rPr>
          <w:i/>
        </w:rPr>
        <w:t>(Monica takes h</w:t>
      </w:r>
      <w:r>
        <w:rPr>
          <w:i/>
        </w:rPr>
        <w:t>er apart)</w:t>
      </w:r>
      <w:r>
        <w:t xml:space="preserve"> Oh...</w:t>
      </w:r>
    </w:p>
    <w:p w:rsidR="00000000" w:rsidRDefault="004E651F">
      <w:r>
        <w:rPr>
          <w:b/>
        </w:rPr>
        <w:t>Monica:</w:t>
      </w:r>
      <w:r>
        <w:t xml:space="preserve"> You're not sick!</w:t>
      </w:r>
    </w:p>
    <w:p w:rsidR="00000000" w:rsidRDefault="004E651F">
      <w:r>
        <w:rPr>
          <w:b/>
        </w:rPr>
        <w:t>Rachel:</w:t>
      </w:r>
      <w:r>
        <w:t xml:space="preserve"> What? Yes, I am!</w:t>
      </w:r>
    </w:p>
    <w:p w:rsidR="00000000" w:rsidRDefault="004E651F">
      <w:r>
        <w:rPr>
          <w:b/>
        </w:rPr>
        <w:t>Monica:</w:t>
      </w:r>
      <w:r>
        <w:t xml:space="preserve"> Ok, then, why are you... </w:t>
      </w:r>
      <w:r>
        <w:rPr>
          <w:i/>
        </w:rPr>
        <w:t>(she opens her robe revealing a nice black dress)</w:t>
      </w:r>
      <w:r>
        <w:t xml:space="preserve"> all dressed up??</w:t>
      </w:r>
    </w:p>
    <w:p w:rsidR="00000000" w:rsidRDefault="004E651F">
      <w:r>
        <w:rPr>
          <w:b/>
        </w:rPr>
        <w:t>Rachel:</w:t>
      </w:r>
      <w:r>
        <w:t xml:space="preserve"> When you're sick, you do whatever you can to make yourself feel better! </w:t>
      </w:r>
      <w:r>
        <w:rPr>
          <w:i/>
        </w:rPr>
        <w:t>(she close</w:t>
      </w:r>
      <w:r>
        <w:rPr>
          <w:i/>
        </w:rPr>
        <w:t>s her robe)</w:t>
      </w:r>
    </w:p>
    <w:p w:rsidR="00000000" w:rsidRDefault="004E651F">
      <w:r>
        <w:rPr>
          <w:b/>
        </w:rPr>
        <w:t>Monica:</w:t>
      </w:r>
      <w:r>
        <w:t xml:space="preserve"> You just wanna stay home so you can make a move on Joey!</w:t>
      </w:r>
    </w:p>
    <w:p w:rsidR="00000000" w:rsidRDefault="004E651F">
      <w:r>
        <w:rPr>
          <w:b/>
        </w:rPr>
        <w:t>Rachel:</w:t>
      </w:r>
      <w:r>
        <w:t xml:space="preserve"> Oh, no, no! I heard you before, that is so not what this is!</w:t>
      </w:r>
    </w:p>
    <w:p w:rsidR="00000000" w:rsidRDefault="004E651F">
      <w:r>
        <w:rPr>
          <w:b/>
        </w:rPr>
        <w:t>Monica:</w:t>
      </w:r>
      <w:r>
        <w:t xml:space="preserve"> Ok, what is this?</w:t>
      </w:r>
    </w:p>
    <w:p w:rsidR="00000000" w:rsidRDefault="004E651F">
      <w:r>
        <w:rPr>
          <w:b/>
        </w:rPr>
        <w:t>Rachel:</w:t>
      </w:r>
      <w:r>
        <w:t xml:space="preserve"> Ok! </w:t>
      </w:r>
      <w:r>
        <w:rPr>
          <w:i/>
        </w:rPr>
        <w:t>(whispering)</w:t>
      </w:r>
      <w:r>
        <w:t xml:space="preserve"> Joey is having a secret Days Of Our Lives party up on the r</w:t>
      </w:r>
      <w:r>
        <w:t>oof and he sent you guys to the play to get rid of you!</w:t>
      </w:r>
    </w:p>
    <w:p w:rsidR="00000000" w:rsidRDefault="004E651F">
      <w:r>
        <w:rPr>
          <w:b/>
        </w:rPr>
        <w:t>Monica:</w:t>
      </w:r>
      <w:r>
        <w:t xml:space="preserve"> </w:t>
      </w:r>
      <w:r>
        <w:rPr>
          <w:i/>
        </w:rPr>
        <w:t>(aloud)</w:t>
      </w:r>
      <w:r>
        <w:t xml:space="preserve"> WHAT?</w:t>
      </w:r>
    </w:p>
    <w:p w:rsidR="00000000" w:rsidRDefault="004E651F">
      <w:r>
        <w:rPr>
          <w:b/>
        </w:rPr>
        <w:t>Ross:</w:t>
      </w:r>
      <w:r>
        <w:t xml:space="preserve"> </w:t>
      </w:r>
      <w:r>
        <w:rPr>
          <w:i/>
        </w:rPr>
        <w:t>(looking at them)</w:t>
      </w:r>
      <w:r>
        <w:t xml:space="preserve"> Wh-what's going on?</w:t>
      </w:r>
    </w:p>
    <w:p w:rsidR="00000000" w:rsidRDefault="004E651F">
      <w:r>
        <w:rPr>
          <w:b/>
        </w:rPr>
        <w:t>Monica:</w:t>
      </w:r>
      <w:r>
        <w:t xml:space="preserve"> Joey is having a secret Days Of Our Lives party up on the roof!</w:t>
      </w:r>
    </w:p>
    <w:p w:rsidR="00000000" w:rsidRDefault="004E651F">
      <w:r>
        <w:rPr>
          <w:b/>
        </w:rPr>
        <w:t>Rachel:</w:t>
      </w:r>
      <w:r>
        <w:t xml:space="preserve"> And he didn't want you guys to know about it but I cam</w:t>
      </w:r>
      <w:r>
        <w:t>e over here to tell you!!</w:t>
      </w:r>
    </w:p>
    <w:p w:rsidR="00000000" w:rsidRDefault="004E651F">
      <w:r>
        <w:rPr>
          <w:b/>
        </w:rPr>
        <w:t>Charlie:</w:t>
      </w:r>
      <w:r>
        <w:t xml:space="preserve"> I thought you came to say you were sick.</w:t>
      </w:r>
    </w:p>
    <w:p w:rsidR="00000000" w:rsidRDefault="004E651F">
      <w:r>
        <w:rPr>
          <w:b/>
        </w:rPr>
        <w:t>Rachel:</w:t>
      </w:r>
      <w:r>
        <w:t xml:space="preserve"> Ok professor or detective?</w:t>
      </w:r>
    </w:p>
    <w:p w:rsidR="00000000" w:rsidRDefault="004E651F">
      <w:r>
        <w:rPr>
          <w:b/>
        </w:rPr>
        <w:t>Phoebe:</w:t>
      </w:r>
      <w:r>
        <w:t xml:space="preserve"> Joey's having a party and he wasn't gonna invite us?</w:t>
      </w:r>
    </w:p>
    <w:p w:rsidR="00000000" w:rsidRDefault="004E651F">
      <w:r>
        <w:rPr>
          <w:b/>
        </w:rPr>
        <w:t>Rachel:</w:t>
      </w:r>
      <w:r>
        <w:t xml:space="preserve"> Yeah, and he does it every year! That's why he's sending you to that play! T</w:t>
      </w:r>
      <w:r>
        <w:t>hat's why he sent us to that medieval restaurant and to that</w:t>
      </w:r>
      <w:r>
        <w:rPr>
          <w:b/>
        </w:rPr>
        <w:t xml:space="preserve"> button</w:t>
      </w:r>
      <w:r>
        <w:t xml:space="preserve"> factory!</w:t>
      </w:r>
    </w:p>
    <w:p w:rsidR="00000000" w:rsidRDefault="004E651F">
      <w:r>
        <w:rPr>
          <w:b/>
        </w:rPr>
        <w:t>Phoebe:</w:t>
      </w:r>
      <w:r>
        <w:t xml:space="preserve"> And that horrible museum tour!</w:t>
      </w:r>
    </w:p>
    <w:p w:rsidR="00000000" w:rsidRDefault="004E651F">
      <w:r>
        <w:rPr>
          <w:b/>
        </w:rPr>
        <w:t>Ross:</w:t>
      </w:r>
      <w:r>
        <w:t xml:space="preserve"> No, I arranged that...</w:t>
      </w:r>
    </w:p>
    <w:p w:rsidR="00000000" w:rsidRDefault="004E651F">
      <w:r>
        <w:rPr>
          <w:i/>
        </w:rPr>
        <w:t>(Joey enters, wearing a bathrobe)</w:t>
      </w:r>
      <w:r>
        <w:t xml:space="preserve"> </w:t>
      </w:r>
    </w:p>
    <w:p w:rsidR="00000000" w:rsidRDefault="004E651F">
      <w:r>
        <w:rPr>
          <w:b/>
        </w:rPr>
        <w:t>Joey:</w:t>
      </w:r>
      <w:r>
        <w:t xml:space="preserve"> </w:t>
      </w:r>
      <w:r>
        <w:rPr>
          <w:i/>
        </w:rPr>
        <w:t>(sounds tired)</w:t>
      </w:r>
      <w:r>
        <w:t xml:space="preserve"> Hey you guys, I'm turning in. Have fun.</w:t>
      </w:r>
    </w:p>
    <w:p w:rsidR="00000000" w:rsidRDefault="004E651F">
      <w:r>
        <w:rPr>
          <w:b/>
        </w:rPr>
        <w:t>Phoebe:</w:t>
      </w:r>
      <w:r>
        <w:t xml:space="preserve"> We know</w:t>
      </w:r>
      <w:r>
        <w:t xml:space="preserve"> about your party Joey.</w:t>
      </w:r>
    </w:p>
    <w:p w:rsidR="00000000" w:rsidRDefault="004E651F">
      <w:r>
        <w:rPr>
          <w:b/>
        </w:rPr>
        <w:t>Joey:</w:t>
      </w:r>
      <w:r>
        <w:t xml:space="preserve"> What party?</w:t>
      </w:r>
    </w:p>
    <w:p w:rsidR="00000000" w:rsidRDefault="004E651F">
      <w:r>
        <w:rPr>
          <w:b/>
        </w:rPr>
        <w:t>Monica:</w:t>
      </w:r>
      <w:r>
        <w:t xml:space="preserve"> The game's over! Take off your robe!</w:t>
      </w:r>
    </w:p>
    <w:p w:rsidR="00000000" w:rsidRDefault="004E651F">
      <w:r>
        <w:rPr>
          <w:b/>
        </w:rPr>
        <w:t>Joey:</w:t>
      </w:r>
      <w:r>
        <w:t xml:space="preserve"> </w:t>
      </w:r>
      <w:r>
        <w:rPr>
          <w:i/>
        </w:rPr>
        <w:t>(looks perplexed and opens up his robe)</w:t>
      </w:r>
      <w:r>
        <w:t xml:space="preserve"> Ok... I mean...</w:t>
      </w:r>
    </w:p>
    <w:p w:rsidR="00000000" w:rsidRDefault="004E651F">
      <w:r>
        <w:rPr>
          <w:b/>
        </w:rPr>
        <w:t>Everyone:</w:t>
      </w:r>
      <w:r>
        <w:t xml:space="preserve"> No!! Cover it up!!</w:t>
      </w:r>
    </w:p>
    <w:p w:rsidR="00000000" w:rsidRDefault="004E651F">
      <w:r>
        <w:rPr>
          <w:b/>
        </w:rPr>
        <w:t>Joey:</w:t>
      </w:r>
      <w:r>
        <w:t xml:space="preserve"> </w:t>
      </w:r>
      <w:r>
        <w:rPr>
          <w:i/>
        </w:rPr>
        <w:t>(to Charlie after covering himself up again)</w:t>
      </w:r>
      <w:r>
        <w:t xml:space="preserve"> Nice to meet ya! </w:t>
      </w:r>
      <w:r>
        <w:rPr>
          <w:i/>
        </w:rPr>
        <w:t>(Charlie w</w:t>
      </w:r>
      <w:r>
        <w:rPr>
          <w:i/>
        </w:rPr>
        <w:t>aves hesitantly and Joey leaves)</w:t>
      </w:r>
    </w:p>
    <w:p w:rsidR="00000000" w:rsidRDefault="004E651F">
      <w:pPr>
        <w:rPr>
          <w:b/>
        </w:rPr>
      </w:pPr>
      <w:r>
        <w:rPr>
          <w:b/>
        </w:rPr>
        <w:t>[Scene: The Roof]</w:t>
      </w:r>
    </w:p>
    <w:p w:rsidR="00000000" w:rsidRDefault="004E651F">
      <w:r>
        <w:rPr>
          <w:b/>
        </w:rPr>
        <w:t>Joey:</w:t>
      </w:r>
      <w:r>
        <w:t xml:space="preserve"> </w:t>
      </w:r>
      <w:r>
        <w:rPr>
          <w:i/>
        </w:rPr>
        <w:t>(To some people)</w:t>
      </w:r>
      <w:r>
        <w:t xml:space="preserve"> Hey! Hey alright! Hey, glad you could make it </w:t>
      </w:r>
      <w:r>
        <w:rPr>
          <w:i/>
        </w:rPr>
        <w:t>(Shakes a man's hand)</w:t>
      </w:r>
      <w:r>
        <w:t xml:space="preserve"> Thanks for coming.</w:t>
      </w:r>
    </w:p>
    <w:p w:rsidR="00000000" w:rsidRDefault="004E651F">
      <w:r>
        <w:rPr>
          <w:b/>
        </w:rPr>
        <w:t>Monica:</w:t>
      </w:r>
      <w:r>
        <w:t xml:space="preserve"> Oh my God! Kyle Lowder!</w:t>
      </w:r>
    </w:p>
    <w:p w:rsidR="00000000" w:rsidRDefault="004E651F">
      <w:r>
        <w:rPr>
          <w:b/>
        </w:rPr>
        <w:t>Kyle Lowder:</w:t>
      </w:r>
      <w:r>
        <w:t xml:space="preserve"> </w:t>
      </w:r>
      <w:r>
        <w:rPr>
          <w:i/>
        </w:rPr>
        <w:t>(to Monica)</w:t>
      </w:r>
      <w:r>
        <w:t xml:space="preserve"> Hi. </w:t>
      </w:r>
      <w:r>
        <w:rPr>
          <w:i/>
        </w:rPr>
        <w:t>(walks on)</w:t>
      </w:r>
    </w:p>
    <w:p w:rsidR="00000000" w:rsidRDefault="004E651F">
      <w:r>
        <w:rPr>
          <w:b/>
        </w:rPr>
        <w:t>Monica:</w:t>
      </w:r>
      <w:r>
        <w:t xml:space="preserve"> </w:t>
      </w:r>
      <w:r>
        <w:rPr>
          <w:i/>
        </w:rPr>
        <w:t>(Yells after hi</w:t>
      </w:r>
      <w:r>
        <w:rPr>
          <w:i/>
        </w:rPr>
        <w:t>m)</w:t>
      </w:r>
      <w:r>
        <w:t xml:space="preserve"> I love you!</w:t>
      </w:r>
    </w:p>
    <w:p w:rsidR="00000000" w:rsidRDefault="004E651F">
      <w:r>
        <w:rPr>
          <w:b/>
        </w:rPr>
        <w:t>Joey:</w:t>
      </w:r>
      <w:r>
        <w:t xml:space="preserve"> Hey, that's why I didn't invite you. you have to calm down, alright... go, go get yourself a drink or something...</w:t>
      </w:r>
    </w:p>
    <w:p w:rsidR="00000000" w:rsidRDefault="004E651F">
      <w:r>
        <w:rPr>
          <w:b/>
        </w:rPr>
        <w:t>Monica:</w:t>
      </w:r>
      <w:r>
        <w:t xml:space="preserve"> Oh yeah that's what you want - my inhibitions lowered.</w:t>
      </w:r>
    </w:p>
    <w:p w:rsidR="00000000" w:rsidRDefault="004E651F">
      <w:r>
        <w:rPr>
          <w:b/>
        </w:rPr>
        <w:t>Phoebe:</w:t>
      </w:r>
      <w:r>
        <w:t xml:space="preserve"> Hey!</w:t>
      </w:r>
    </w:p>
    <w:p w:rsidR="00000000" w:rsidRDefault="004E651F">
      <w:r>
        <w:rPr>
          <w:b/>
        </w:rPr>
        <w:t>Monica:</w:t>
      </w:r>
      <w:r>
        <w:t xml:space="preserve"> </w:t>
      </w:r>
      <w:r>
        <w:rPr>
          <w:i/>
        </w:rPr>
        <w:t>(Excited)</w:t>
      </w:r>
      <w:r>
        <w:t xml:space="preserve"> Oh my God, can you believe</w:t>
      </w:r>
      <w:r>
        <w:t xml:space="preserve"> we are surrounded by all this? I can barely control myself.</w:t>
      </w:r>
    </w:p>
    <w:p w:rsidR="00000000" w:rsidRDefault="004E651F">
      <w:r>
        <w:rPr>
          <w:b/>
        </w:rPr>
        <w:t>Phoebe:</w:t>
      </w:r>
      <w:r>
        <w:t xml:space="preserve"> Monica, you might want to remember that you are married. Where</w:t>
      </w:r>
      <w:r>
        <w:rPr>
          <w:b/>
        </w:rPr>
        <w:t xml:space="preserve"> is</w:t>
      </w:r>
      <w:r>
        <w:t xml:space="preserve"> Chandler anyway? </w:t>
      </w:r>
      <w:r>
        <w:rPr>
          <w:i/>
        </w:rPr>
        <w:t>(Looks around)</w:t>
      </w:r>
    </w:p>
    <w:p w:rsidR="00000000" w:rsidRDefault="004E651F">
      <w:r>
        <w:rPr>
          <w:b/>
        </w:rPr>
        <w:t>Monica:</w:t>
      </w:r>
      <w:r>
        <w:t xml:space="preserve"> </w:t>
      </w:r>
      <w:r>
        <w:rPr>
          <w:i/>
        </w:rPr>
        <w:t>(Shocked)</w:t>
      </w:r>
      <w:r>
        <w:t xml:space="preserve"> Oh my God! Chandler!</w:t>
      </w:r>
    </w:p>
    <w:p w:rsidR="00000000" w:rsidRDefault="004E651F">
      <w:pPr>
        <w:rPr>
          <w:b/>
        </w:rPr>
      </w:pPr>
      <w:r>
        <w:rPr>
          <w:b/>
        </w:rPr>
        <w:t>[Scene: The theater. Chandler is sitting in the ot</w:t>
      </w:r>
      <w:r>
        <w:rPr>
          <w:b/>
        </w:rPr>
        <w:t>herwise empty front row, looking around nervously]</w:t>
      </w:r>
    </w:p>
    <w:p w:rsidR="00000000" w:rsidRDefault="004E651F">
      <w:r>
        <w:rPr>
          <w:b/>
        </w:rPr>
        <w:t>Chandler:</w:t>
      </w:r>
      <w:r>
        <w:t xml:space="preserve"> Where the hell</w:t>
      </w:r>
      <w:r>
        <w:rPr>
          <w:b/>
        </w:rPr>
        <w:t xml:space="preserve"> is</w:t>
      </w:r>
      <w:r>
        <w:t xml:space="preserve"> everybody?</w:t>
      </w:r>
    </w:p>
    <w:p w:rsidR="00000000" w:rsidRDefault="004E651F">
      <w:r>
        <w:rPr>
          <w:i/>
        </w:rPr>
        <w:t>(The lights dim and Chandler tries to get away but as the bitter lady comes on stage and starts yelling he promptly changes his mind and sits down)</w:t>
      </w:r>
      <w:r>
        <w:t xml:space="preserve"> </w:t>
      </w:r>
    </w:p>
    <w:p w:rsidR="00000000" w:rsidRDefault="004E651F">
      <w:r>
        <w:rPr>
          <w:b/>
        </w:rPr>
        <w:t>Bitter lady:</w:t>
      </w:r>
      <w:r>
        <w:t xml:space="preserve"> </w:t>
      </w:r>
      <w:r>
        <w:rPr>
          <w:i/>
        </w:rPr>
        <w:t>(yel</w:t>
      </w:r>
      <w:r>
        <w:rPr>
          <w:i/>
        </w:rPr>
        <w:t>ling)</w:t>
      </w:r>
      <w:r>
        <w:t xml:space="preserve"> Why don't you like me?! Chapter One: My first period.</w:t>
      </w:r>
    </w:p>
    <w:p w:rsidR="00000000" w:rsidRDefault="004E651F">
      <w:pPr>
        <w:rPr>
          <w:b/>
        </w:rPr>
      </w:pPr>
      <w:r>
        <w:rPr>
          <w:b/>
        </w:rPr>
        <w:t>[Scene: The Roof, Rachel is talking to a guy who hands her a tissue with something written on it]</w:t>
      </w:r>
    </w:p>
    <w:p w:rsidR="00000000" w:rsidRDefault="004E651F">
      <w:r>
        <w:rPr>
          <w:b/>
        </w:rPr>
        <w:t>Monica:</w:t>
      </w:r>
      <w:r>
        <w:t xml:space="preserve"> </w:t>
      </w:r>
      <w:r>
        <w:rPr>
          <w:i/>
        </w:rPr>
        <w:t>(to Rachel)</w:t>
      </w:r>
      <w:r>
        <w:t xml:space="preserve"> Hey! Joey said no autographs! But if she's gettting one, then I want one too: </w:t>
      </w:r>
      <w:r>
        <w:t>To Monica. And none of this "best wishes" crap. I want "love".</w:t>
      </w:r>
    </w:p>
    <w:p w:rsidR="00000000" w:rsidRDefault="004E651F">
      <w:r>
        <w:rPr>
          <w:b/>
        </w:rPr>
        <w:t>Rachel:</w:t>
      </w:r>
      <w:r>
        <w:t xml:space="preserve"> Ok actually Mon, Matthew was just giving me his phone number.</w:t>
      </w:r>
    </w:p>
    <w:p w:rsidR="00000000" w:rsidRDefault="004E651F">
      <w:r>
        <w:rPr>
          <w:b/>
        </w:rPr>
        <w:t>Monica:</w:t>
      </w:r>
      <w:r>
        <w:t xml:space="preserve"> Oh man! If I had known I was coming to this party I never would have gotten married!</w:t>
      </w:r>
    </w:p>
    <w:p w:rsidR="00000000" w:rsidRDefault="004E651F">
      <w:r>
        <w:rPr>
          <w:b/>
        </w:rPr>
        <w:t>Matthew Ashford:</w:t>
      </w:r>
      <w:r>
        <w:t xml:space="preserve"> It was nice t</w:t>
      </w:r>
      <w:r>
        <w:t>o meet you Rachel.</w:t>
      </w:r>
    </w:p>
    <w:p w:rsidR="00000000" w:rsidRDefault="004E651F">
      <w:r>
        <w:rPr>
          <w:b/>
        </w:rPr>
        <w:t>Rachel:</w:t>
      </w:r>
      <w:r>
        <w:t xml:space="preserve"> Nice to meet you.</w:t>
      </w:r>
    </w:p>
    <w:p w:rsidR="00000000" w:rsidRDefault="004E651F">
      <w:r>
        <w:rPr>
          <w:b/>
        </w:rPr>
        <w:t>Matthew Ashford:</w:t>
      </w:r>
      <w:r>
        <w:t xml:space="preserve"> Call me.</w:t>
      </w:r>
    </w:p>
    <w:p w:rsidR="00000000" w:rsidRDefault="004E651F">
      <w:r>
        <w:rPr>
          <w:b/>
        </w:rPr>
        <w:t>Rachel:</w:t>
      </w:r>
      <w:r>
        <w:t xml:space="preserve"> Ok</w:t>
      </w:r>
    </w:p>
    <w:p w:rsidR="00000000" w:rsidRDefault="004E651F">
      <w:r>
        <w:rPr>
          <w:i/>
        </w:rPr>
        <w:t>(Matthew leaves)</w:t>
      </w:r>
      <w:r>
        <w:t xml:space="preserve"> </w:t>
      </w:r>
    </w:p>
    <w:p w:rsidR="00000000" w:rsidRDefault="004E651F">
      <w:r>
        <w:rPr>
          <w:b/>
        </w:rPr>
        <w:t>Monica:</w:t>
      </w:r>
      <w:r>
        <w:t xml:space="preserve"> </w:t>
      </w:r>
      <w:r>
        <w:rPr>
          <w:i/>
        </w:rPr>
        <w:t>(yelling after him)</w:t>
      </w:r>
      <w:r>
        <w:t xml:space="preserve"> We will!!</w:t>
      </w:r>
    </w:p>
    <w:p w:rsidR="00000000" w:rsidRDefault="004E651F">
      <w:r>
        <w:rPr>
          <w:b/>
        </w:rPr>
        <w:t>Monica:</w:t>
      </w:r>
      <w:r>
        <w:t xml:space="preserve"> </w:t>
      </w:r>
      <w:r>
        <w:rPr>
          <w:i/>
        </w:rPr>
        <w:t>(to Rachel)</w:t>
      </w:r>
      <w:r>
        <w:t xml:space="preserve"> Look at you with all the guys!</w:t>
      </w:r>
    </w:p>
    <w:p w:rsidR="00000000" w:rsidRDefault="004E651F">
      <w:r>
        <w:rPr>
          <w:b/>
        </w:rPr>
        <w:t>Rachel:</w:t>
      </w:r>
      <w:r>
        <w:t xml:space="preserve"> Yeah!</w:t>
      </w:r>
    </w:p>
    <w:p w:rsidR="00000000" w:rsidRDefault="004E651F">
      <w:r>
        <w:rPr>
          <w:b/>
        </w:rPr>
        <w:t>Monica:</w:t>
      </w:r>
      <w:r>
        <w:t xml:space="preserve"> I guess you have forgotten all about Joey?</w:t>
      </w:r>
    </w:p>
    <w:p w:rsidR="00000000" w:rsidRDefault="004E651F">
      <w:r>
        <w:rPr>
          <w:b/>
        </w:rPr>
        <w:t>Ra</w:t>
      </w:r>
      <w:r>
        <w:rPr>
          <w:b/>
        </w:rPr>
        <w:t>chel:</w:t>
      </w:r>
      <w:r>
        <w:t xml:space="preserve"> Yeah, well, I guess I have forgotten about Joey and clearly you've forgotten about Chandler!</w:t>
      </w:r>
    </w:p>
    <w:p w:rsidR="00000000" w:rsidRDefault="004E651F">
      <w:r>
        <w:rPr>
          <w:b/>
        </w:rPr>
        <w:t>Monica:</w:t>
      </w:r>
      <w:r>
        <w:t xml:space="preserve"> Please... Chandler is the love of my life... </w:t>
      </w:r>
      <w:r>
        <w:rPr>
          <w:i/>
        </w:rPr>
        <w:t>(At which point a man in leather pants walks by)</w:t>
      </w:r>
      <w:r>
        <w:t xml:space="preserve">... oooh leather pants! Have Mercy! </w:t>
      </w:r>
      <w:r>
        <w:rPr>
          <w:i/>
        </w:rPr>
        <w:t xml:space="preserve">(Follows the man in </w:t>
      </w:r>
      <w:r>
        <w:rPr>
          <w:i/>
        </w:rPr>
        <w:t>the leather)</w:t>
      </w:r>
    </w:p>
    <w:p w:rsidR="00000000" w:rsidRDefault="004E651F">
      <w:r>
        <w:rPr>
          <w:i/>
        </w:rPr>
        <w:t>(cut to Ross and Charlie)</w:t>
      </w:r>
      <w:r>
        <w:t xml:space="preserve"> </w:t>
      </w:r>
    </w:p>
    <w:p w:rsidR="00000000" w:rsidRDefault="004E651F">
      <w:r>
        <w:rPr>
          <w:b/>
        </w:rPr>
        <w:t>Ross:</w:t>
      </w:r>
      <w:r>
        <w:t xml:space="preserve"> </w:t>
      </w:r>
      <w:r>
        <w:rPr>
          <w:i/>
        </w:rPr>
        <w:t>(to Charlie)</w:t>
      </w:r>
      <w:r>
        <w:t xml:space="preserve"> So, eh... it's probably gonna be hard for you to leave Boston, huh?</w:t>
      </w:r>
    </w:p>
    <w:p w:rsidR="00000000" w:rsidRDefault="004E651F">
      <w:r>
        <w:rPr>
          <w:b/>
        </w:rPr>
        <w:t>Charlie:</w:t>
      </w:r>
      <w:r>
        <w:t xml:space="preserve"> Actually, I'm kinda happy to be leaving... I just broke up with someeone.</w:t>
      </w:r>
    </w:p>
    <w:p w:rsidR="00000000" w:rsidRDefault="004E651F">
      <w:r>
        <w:rPr>
          <w:b/>
        </w:rPr>
        <w:t>Ross:</w:t>
      </w:r>
      <w:r>
        <w:t xml:space="preserve"> Ooh... so sad... Still, it can't be easy</w:t>
      </w:r>
      <w:r>
        <w:t xml:space="preserve"> for you to leave Harvard? Especially after working alongside a Nobel Prize winner like Albert Wintermeyer?</w:t>
      </w:r>
    </w:p>
    <w:p w:rsidR="00000000" w:rsidRDefault="004E651F">
      <w:r>
        <w:rPr>
          <w:b/>
        </w:rPr>
        <w:t>Charlie:</w:t>
      </w:r>
      <w:r>
        <w:t xml:space="preserve"> Actually, Alby is the guy I broke up with.</w:t>
      </w:r>
    </w:p>
    <w:p w:rsidR="00000000" w:rsidRDefault="004E651F">
      <w:r>
        <w:rPr>
          <w:b/>
        </w:rPr>
        <w:t>Ross:</w:t>
      </w:r>
      <w:r>
        <w:t xml:space="preserve"> You... you dated Albert Wintermeyer?</w:t>
      </w:r>
    </w:p>
    <w:p w:rsidR="00000000" w:rsidRDefault="004E651F">
      <w:r>
        <w:rPr>
          <w:b/>
        </w:rPr>
        <w:t>Charlie:</w:t>
      </w:r>
      <w:r>
        <w:t xml:space="preserve"> Yeah...</w:t>
      </w:r>
    </w:p>
    <w:p w:rsidR="00000000" w:rsidRDefault="004E651F">
      <w:r>
        <w:rPr>
          <w:b/>
        </w:rPr>
        <w:t>Ross:</w:t>
      </w:r>
      <w:r>
        <w:t xml:space="preserve"> ... And you called him Alby!? </w:t>
      </w:r>
      <w:r>
        <w:rPr>
          <w:i/>
        </w:rPr>
        <w:t>(laughs)</w:t>
      </w:r>
      <w:r>
        <w:t xml:space="preserve"> I mean that's like... like calling Albert Einstein... er... Alby...</w:t>
      </w:r>
    </w:p>
    <w:p w:rsidR="00000000" w:rsidRDefault="004E651F">
      <w:r>
        <w:rPr>
          <w:b/>
        </w:rPr>
        <w:t>Charlie:</w:t>
      </w:r>
      <w:r>
        <w:t xml:space="preserve"> Yeah, well, he is a brilliant man.</w:t>
      </w:r>
    </w:p>
    <w:p w:rsidR="00000000" w:rsidRDefault="004E651F">
      <w:r>
        <w:rPr>
          <w:b/>
        </w:rPr>
        <w:t>Ross:</w:t>
      </w:r>
      <w:r>
        <w:t xml:space="preserve"> Eh, you think? I mean, you went out with a guy who improved the accuracy of radiocarbon dating by a factor of 10!</w:t>
      </w:r>
    </w:p>
    <w:p w:rsidR="00000000" w:rsidRDefault="004E651F">
      <w:r>
        <w:rPr>
          <w:b/>
        </w:rPr>
        <w:t>Charlie:</w:t>
      </w:r>
      <w:r>
        <w:t xml:space="preserve"> Yes! A</w:t>
      </w:r>
      <w:r>
        <w:t>nd while that</w:t>
      </w:r>
      <w:r>
        <w:rPr>
          <w:b/>
        </w:rPr>
        <w:t xml:space="preserve"> is</w:t>
      </w:r>
      <w:r>
        <w:t xml:space="preserve"> everything one looks for in a boyfriend, he had a lot of issues...</w:t>
      </w:r>
    </w:p>
    <w:p w:rsidR="00000000" w:rsidRDefault="004E651F">
      <w:r>
        <w:rPr>
          <w:b/>
        </w:rPr>
        <w:t>Ross:</w:t>
      </w:r>
      <w:r>
        <w:t xml:space="preserve"> </w:t>
      </w:r>
      <w:r>
        <w:rPr>
          <w:i/>
        </w:rPr>
        <w:t>(very interested)</w:t>
      </w:r>
      <w:r>
        <w:t xml:space="preserve"> Oh! like what?! </w:t>
      </w:r>
      <w:r>
        <w:rPr>
          <w:i/>
        </w:rPr>
        <w:t>(Charlie looks at him confused, but smiling)</w:t>
      </w:r>
      <w:r>
        <w:t xml:space="preserve"> Oh I'm sorry, I don't mean to pry... it's just that this must be what regular people ex</w:t>
      </w:r>
      <w:r>
        <w:t>perience when they watch "Access Hollywood".</w:t>
      </w:r>
    </w:p>
    <w:p w:rsidR="00000000" w:rsidRDefault="004E651F">
      <w:r>
        <w:rPr>
          <w:b/>
        </w:rPr>
        <w:t>Charlie:</w:t>
      </w:r>
      <w:r>
        <w:t xml:space="preserve"> Ok, you want the dirt? Alby was seriously insecure. I mean, he was</w:t>
      </w:r>
      <w:r>
        <w:rPr>
          <w:b/>
        </w:rPr>
        <w:t xml:space="preserve"> really</w:t>
      </w:r>
      <w:r>
        <w:t xml:space="preserve"> intimidated by the guy I dated before him.</w:t>
      </w:r>
    </w:p>
    <w:p w:rsidR="00000000" w:rsidRDefault="004E651F">
      <w:r>
        <w:rPr>
          <w:b/>
        </w:rPr>
        <w:t>Ross:</w:t>
      </w:r>
      <w:r>
        <w:t xml:space="preserve"> Who is intimidating to a guy who won the Nobel Prize?</w:t>
      </w:r>
    </w:p>
    <w:p w:rsidR="00000000" w:rsidRDefault="004E651F">
      <w:r>
        <w:rPr>
          <w:b/>
        </w:rPr>
        <w:t>Charlie:</w:t>
      </w:r>
      <w:r>
        <w:t xml:space="preserve"> A guy who won tw</w:t>
      </w:r>
      <w:r>
        <w:t>o.</w:t>
      </w:r>
    </w:p>
    <w:p w:rsidR="00000000" w:rsidRDefault="004E651F">
      <w:r>
        <w:rPr>
          <w:b/>
        </w:rPr>
        <w:t>Ross:</w:t>
      </w:r>
      <w:r>
        <w:t xml:space="preserve"> </w:t>
      </w:r>
      <w:r>
        <w:rPr>
          <w:i/>
        </w:rPr>
        <w:t>(a little suprised)</w:t>
      </w:r>
      <w:r>
        <w:t xml:space="preserve"> Two? Wha...? Don't tell me you dated Benjamin Hobart</w:t>
      </w:r>
    </w:p>
    <w:p w:rsidR="00000000" w:rsidRDefault="004E651F">
      <w:r>
        <w:rPr>
          <w:b/>
        </w:rPr>
        <w:t>Charlie:</w:t>
      </w:r>
      <w:r>
        <w:t xml:space="preserve"> Yeah... for three years.</w:t>
      </w:r>
    </w:p>
    <w:p w:rsidR="00000000" w:rsidRDefault="004E651F">
      <w:r>
        <w:rPr>
          <w:b/>
        </w:rPr>
        <w:t>Ross:</w:t>
      </w:r>
      <w:r>
        <w:t xml:space="preserve"> Oh my God! Have you ever been in a relationship with someone who</w:t>
      </w:r>
      <w:r>
        <w:rPr>
          <w:b/>
        </w:rPr>
        <w:t xml:space="preserve"> hasn't</w:t>
      </w:r>
      <w:r>
        <w:t xml:space="preserve"> won the Nobel Prize?</w:t>
      </w:r>
    </w:p>
    <w:p w:rsidR="00000000" w:rsidRDefault="004E651F">
      <w:r>
        <w:rPr>
          <w:b/>
        </w:rPr>
        <w:t>Charlie:</w:t>
      </w:r>
      <w:r>
        <w:t xml:space="preserve"> </w:t>
      </w:r>
      <w:r>
        <w:rPr>
          <w:i/>
        </w:rPr>
        <w:t>(smiling and thinks for a moment</w:t>
      </w:r>
      <w:r>
        <w:rPr>
          <w:i/>
        </w:rPr>
        <w:t>)</w:t>
      </w:r>
      <w:r>
        <w:t>... no... bu but there was my first boyfriend Billy.</w:t>
      </w:r>
    </w:p>
    <w:p w:rsidR="00000000" w:rsidRDefault="004E651F">
      <w:r>
        <w:rPr>
          <w:b/>
        </w:rPr>
        <w:t>Ross:</w:t>
      </w:r>
      <w:r>
        <w:t xml:space="preserve"> Oh yeah? no, no Nobel Prizes for him?</w:t>
      </w:r>
    </w:p>
    <w:p w:rsidR="00000000" w:rsidRDefault="004E651F">
      <w:r>
        <w:rPr>
          <w:b/>
        </w:rPr>
        <w:t>Charlie:</w:t>
      </w:r>
      <w:r>
        <w:t xml:space="preserve"> No, but he</w:t>
      </w:r>
      <w:r>
        <w:rPr>
          <w:b/>
        </w:rPr>
        <w:t xml:space="preserve"> did</w:t>
      </w:r>
      <w:r>
        <w:t xml:space="preserve"> just win the McArthur genius grant.</w:t>
      </w:r>
    </w:p>
    <w:p w:rsidR="00000000" w:rsidRDefault="004E651F">
      <w:r>
        <w:rPr>
          <w:b/>
        </w:rPr>
        <w:t>Ross:</w:t>
      </w:r>
      <w:r>
        <w:t xml:space="preserve"> Huh... huh... what a loser! Some more wine? </w:t>
      </w:r>
      <w:r>
        <w:rPr>
          <w:i/>
        </w:rPr>
        <w:t>(takes the half-full glasses and goes to the cou</w:t>
      </w:r>
      <w:r>
        <w:rPr>
          <w:i/>
        </w:rPr>
        <w:t>nter)</w:t>
      </w:r>
    </w:p>
    <w:p w:rsidR="00000000" w:rsidRDefault="004E651F">
      <w:r>
        <w:rPr>
          <w:b/>
        </w:rPr>
        <w:t>Phoebe:</w:t>
      </w:r>
      <w:r>
        <w:t xml:space="preserve"> Hey Ross!</w:t>
      </w:r>
    </w:p>
    <w:p w:rsidR="00000000" w:rsidRDefault="004E651F">
      <w:r>
        <w:rPr>
          <w:b/>
        </w:rPr>
        <w:t>Rache:</w:t>
      </w:r>
      <w:r>
        <w:t xml:space="preserve"> How is it going with Charlie?</w:t>
      </w:r>
    </w:p>
    <w:p w:rsidR="00000000" w:rsidRDefault="004E651F">
      <w:r>
        <w:rPr>
          <w:b/>
        </w:rPr>
        <w:t>Ross:</w:t>
      </w:r>
      <w:r>
        <w:t xml:space="preserve"> </w:t>
      </w:r>
      <w:r>
        <w:rPr>
          <w:i/>
        </w:rPr>
        <w:t>(sarcastically)</w:t>
      </w:r>
      <w:r>
        <w:t xml:space="preserve"> Oh Great! After I finish my wine I'm going to blow my... eh. average-sized brains out.</w:t>
      </w:r>
    </w:p>
    <w:p w:rsidR="00000000" w:rsidRDefault="004E651F">
      <w:r>
        <w:rPr>
          <w:b/>
        </w:rPr>
        <w:t>Phoebe:</w:t>
      </w:r>
      <w:r>
        <w:t xml:space="preserve"> Oh, What's the matter?</w:t>
      </w:r>
    </w:p>
    <w:p w:rsidR="00000000" w:rsidRDefault="004E651F">
      <w:r>
        <w:rPr>
          <w:b/>
        </w:rPr>
        <w:t>Ross:</w:t>
      </w:r>
      <w:r>
        <w:t xml:space="preserve"> She... she only dates geniuses and Nobel Prize wi</w:t>
      </w:r>
      <w:r>
        <w:t>nners. Oh my God, at the chinese restaurant earlier today, I put chopsticks in my mouth and pretented to be a woolly mammoth.</w:t>
      </w:r>
    </w:p>
    <w:p w:rsidR="00000000" w:rsidRDefault="004E651F">
      <w:r>
        <w:rPr>
          <w:b/>
        </w:rPr>
        <w:t>Rachel:</w:t>
      </w:r>
      <w:r>
        <w:t xml:space="preserve"> I always loved that!!</w:t>
      </w:r>
    </w:p>
    <w:p w:rsidR="00000000" w:rsidRDefault="004E651F">
      <w:r>
        <w:rPr>
          <w:b/>
        </w:rPr>
        <w:t>Ross:</w:t>
      </w:r>
      <w:r>
        <w:t xml:space="preserve"> Of course</w:t>
      </w:r>
      <w:r>
        <w:rPr>
          <w:b/>
        </w:rPr>
        <w:t xml:space="preserve"> you</w:t>
      </w:r>
      <w:r>
        <w:t xml:space="preserve"> would, your brains are smaller than mine!! </w:t>
      </w:r>
      <w:r>
        <w:rPr>
          <w:i/>
        </w:rPr>
        <w:t>(Rachel nods)</w:t>
      </w:r>
      <w:r>
        <w:t xml:space="preserve"> Man, I can't compete wi</w:t>
      </w:r>
      <w:r>
        <w:t>th the guys she goes out with, they are</w:t>
      </w:r>
      <w:r>
        <w:rPr>
          <w:b/>
        </w:rPr>
        <w:t xml:space="preserve"> so</w:t>
      </w:r>
      <w:r>
        <w:t xml:space="preserve"> out of my league! oh my God!</w:t>
      </w:r>
    </w:p>
    <w:p w:rsidR="00000000" w:rsidRDefault="004E651F">
      <w:r>
        <w:rPr>
          <w:b/>
        </w:rPr>
        <w:t>Phoebe:</w:t>
      </w:r>
      <w:r>
        <w:t xml:space="preserve"> Worse?</w:t>
      </w:r>
    </w:p>
    <w:p w:rsidR="00000000" w:rsidRDefault="004E651F">
      <w:r>
        <w:rPr>
          <w:b/>
        </w:rPr>
        <w:t>Ross:</w:t>
      </w:r>
      <w:r>
        <w:t xml:space="preserve"> Oh much, much worse. I did my impression of Joan Rivers as one of the earliest amphibians... </w:t>
      </w:r>
      <w:r>
        <w:rPr>
          <w:i/>
        </w:rPr>
        <w:t>(gestures with his hands and says in an impression voice?)</w:t>
      </w:r>
      <w:r>
        <w:t xml:space="preserve"> "Can we wal</w:t>
      </w:r>
      <w:r>
        <w:t xml:space="preserve">k"? </w:t>
      </w:r>
      <w:r>
        <w:rPr>
          <w:i/>
        </w:rPr>
        <w:t>(Phoebe starts laughing)</w:t>
      </w:r>
      <w:r>
        <w:t xml:space="preserve"> Oh, you... you like that?</w:t>
      </w:r>
    </w:p>
    <w:p w:rsidR="00000000" w:rsidRDefault="004E651F">
      <w:r>
        <w:rPr>
          <w:b/>
        </w:rPr>
        <w:t>Phoebe:</w:t>
      </w:r>
      <w:r>
        <w:t xml:space="preserve"> </w:t>
      </w:r>
      <w:r>
        <w:rPr>
          <w:i/>
        </w:rPr>
        <w:t>(still laughing)</w:t>
      </w:r>
      <w:r>
        <w:t xml:space="preserve"> No. </w:t>
      </w:r>
      <w:r>
        <w:rPr>
          <w:i/>
        </w:rPr>
        <w:t>(points to Rachel who stuck two straws in her mouth to look like a mammoth's tusks)</w:t>
      </w:r>
    </w:p>
    <w:p w:rsidR="00000000" w:rsidRDefault="004E651F">
      <w:r>
        <w:rPr>
          <w:b/>
        </w:rPr>
        <w:t>Ross:</w:t>
      </w:r>
      <w:r>
        <w:t xml:space="preserve"> What? </w:t>
      </w:r>
      <w:r>
        <w:rPr>
          <w:i/>
        </w:rPr>
        <w:t>(turns around to look at Rachel)</w:t>
      </w:r>
    </w:p>
    <w:p w:rsidR="00000000" w:rsidRDefault="004E651F">
      <w:r>
        <w:rPr>
          <w:b/>
        </w:rPr>
        <w:t>Rachel:</w:t>
      </w:r>
      <w:r>
        <w:t xml:space="preserve"> Come on! I think this is funny! </w:t>
      </w:r>
      <w:r>
        <w:rPr>
          <w:i/>
        </w:rPr>
        <w:t>(Ro</w:t>
      </w:r>
      <w:r>
        <w:rPr>
          <w:i/>
        </w:rPr>
        <w:t>ss leaves)</w:t>
      </w:r>
    </w:p>
    <w:p w:rsidR="00000000" w:rsidRDefault="004E651F">
      <w:pPr>
        <w:rPr>
          <w:b/>
        </w:rPr>
      </w:pPr>
      <w:r>
        <w:rPr>
          <w:b/>
        </w:rPr>
        <w:t>[Scene: Chandler in the theater]</w:t>
      </w:r>
    </w:p>
    <w:p w:rsidR="00000000" w:rsidRDefault="004E651F">
      <w:r>
        <w:rPr>
          <w:b/>
        </w:rPr>
        <w:t>Bitter lady:</w:t>
      </w:r>
      <w:r>
        <w:t xml:space="preserve"> Well, I bet you are all thinkin' "Now would be a really great time for an intermission", huh?</w:t>
      </w:r>
    </w:p>
    <w:p w:rsidR="00000000" w:rsidRDefault="004E651F">
      <w:r>
        <w:rPr>
          <w:b/>
        </w:rPr>
        <w:t>Chandler:</w:t>
      </w:r>
      <w:r>
        <w:t xml:space="preserve"> </w:t>
      </w:r>
      <w:r>
        <w:rPr>
          <w:i/>
        </w:rPr>
        <w:t>(To himself)</w:t>
      </w:r>
      <w:r>
        <w:t xml:space="preserve"> oh yes, God yes!!</w:t>
      </w:r>
    </w:p>
    <w:p w:rsidR="00000000" w:rsidRDefault="004E651F">
      <w:r>
        <w:rPr>
          <w:b/>
        </w:rPr>
        <w:t>Bitter lady:</w:t>
      </w:r>
      <w:r>
        <w:t xml:space="preserve"> </w:t>
      </w:r>
      <w:r>
        <w:rPr>
          <w:i/>
        </w:rPr>
        <w:t>(now yelling)</w:t>
      </w:r>
      <w:r>
        <w:t xml:space="preserve"> Well, you're not gonna get one! Becau</w:t>
      </w:r>
      <w:r>
        <w:t xml:space="preserve">se in life there are no intermissions, people. Chapter 7: Divorce is a 4 letter word. </w:t>
      </w:r>
      <w:r>
        <w:rPr>
          <w:i/>
        </w:rPr>
        <w:t>(Now standing right in front of Chandler and bending down almost to his level as if speaking to him, yelling even louder)</w:t>
      </w:r>
      <w:r>
        <w:rPr>
          <w:b/>
        </w:rPr>
        <w:t xml:space="preserve"> How could he leave me</w:t>
      </w:r>
      <w:r>
        <w:t>?!?!</w:t>
      </w:r>
    </w:p>
    <w:p w:rsidR="00000000" w:rsidRDefault="004E651F">
      <w:r>
        <w:rPr>
          <w:b/>
        </w:rPr>
        <w:t>Chandler:</w:t>
      </w:r>
      <w:r>
        <w:t xml:space="preserve"> I... I don't</w:t>
      </w:r>
      <w:r>
        <w:t xml:space="preserve"> know... you seem lovely.</w:t>
      </w:r>
    </w:p>
    <w:p w:rsidR="00000000" w:rsidRDefault="004E651F">
      <w:pPr>
        <w:rPr>
          <w:b/>
        </w:rPr>
      </w:pPr>
      <w:r>
        <w:rPr>
          <w:b/>
        </w:rPr>
        <w:t>[Scene: The roof, Joey is walking towards Ross with a guy]</w:t>
      </w:r>
    </w:p>
    <w:p w:rsidR="00000000" w:rsidRDefault="004E651F">
      <w:r>
        <w:rPr>
          <w:b/>
        </w:rPr>
        <w:t>Joey:</w:t>
      </w:r>
      <w:r>
        <w:t xml:space="preserve"> Hey Ross, this is one of my co-stars, Dirk. </w:t>
      </w:r>
      <w:r>
        <w:rPr>
          <w:i/>
        </w:rPr>
        <w:t>(To Dirk)</w:t>
      </w:r>
      <w:r>
        <w:t xml:space="preserve"> Dirk, this is my good friend Ross. </w:t>
      </w:r>
      <w:r>
        <w:rPr>
          <w:i/>
        </w:rPr>
        <w:t>(Ross and Dirk shake hands)</w:t>
      </w:r>
    </w:p>
    <w:p w:rsidR="00000000" w:rsidRDefault="004E651F">
      <w:r>
        <w:rPr>
          <w:b/>
        </w:rPr>
        <w:t>Ross:</w:t>
      </w:r>
      <w:r>
        <w:t xml:space="preserve"> Nice to meet you.</w:t>
      </w:r>
    </w:p>
    <w:p w:rsidR="00000000" w:rsidRDefault="004E651F">
      <w:r>
        <w:rPr>
          <w:b/>
        </w:rPr>
        <w:t>Dirk:</w:t>
      </w:r>
      <w:r>
        <w:t xml:space="preserve"> Hey! So what show </w:t>
      </w:r>
      <w:r>
        <w:t>are you on?</w:t>
      </w:r>
    </w:p>
    <w:p w:rsidR="00000000" w:rsidRDefault="004E651F">
      <w:r>
        <w:rPr>
          <w:b/>
        </w:rPr>
        <w:t>Ross:</w:t>
      </w:r>
      <w:r>
        <w:t xml:space="preserve"> Oh, I'm no actor, I'm a professor of palaeontology.</w:t>
      </w:r>
    </w:p>
    <w:p w:rsidR="00000000" w:rsidRDefault="004E651F">
      <w:r>
        <w:rPr>
          <w:i/>
        </w:rPr>
        <w:t>(Dirk is confused)</w:t>
      </w:r>
      <w:r>
        <w:t xml:space="preserve"> </w:t>
      </w:r>
    </w:p>
    <w:p w:rsidR="00000000" w:rsidRDefault="004E651F">
      <w:r>
        <w:rPr>
          <w:b/>
        </w:rPr>
        <w:t>Joey:</w:t>
      </w:r>
      <w:r>
        <w:t xml:space="preserve"> It's a science.</w:t>
      </w:r>
    </w:p>
    <w:p w:rsidR="00000000" w:rsidRDefault="004E651F">
      <w:r>
        <w:rPr>
          <w:b/>
        </w:rPr>
        <w:t>Dirk:</w:t>
      </w:r>
      <w:r>
        <w:t xml:space="preserve"> Oh! Hey well listen, I play a scientist on "Days". And my character has just won the Nobel prize.</w:t>
      </w:r>
    </w:p>
    <w:p w:rsidR="00000000" w:rsidRDefault="004E651F">
      <w:r>
        <w:rPr>
          <w:i/>
        </w:rPr>
        <w:t>(Ross looks annoyed hearing that even Di</w:t>
      </w:r>
      <w:r>
        <w:rPr>
          <w:i/>
        </w:rPr>
        <w:t>rk's character won a Nobel prize)</w:t>
      </w:r>
      <w:r>
        <w:t xml:space="preserve"> </w:t>
      </w:r>
    </w:p>
    <w:p w:rsidR="00000000" w:rsidRDefault="004E651F">
      <w:r>
        <w:rPr>
          <w:b/>
        </w:rPr>
        <w:t>Joey:</w:t>
      </w:r>
      <w:r>
        <w:t xml:space="preserve"> Hey Ross, listen, Dirk was wondering about the woman that you brought and if you guys were together, or...</w:t>
      </w:r>
    </w:p>
    <w:p w:rsidR="00000000" w:rsidRDefault="004E651F">
      <w:r>
        <w:rPr>
          <w:b/>
        </w:rPr>
        <w:t>Ross:</w:t>
      </w:r>
      <w:r>
        <w:t xml:space="preserve"> Oh, well no, but I mean, she only goes out with really, really smart guys.</w:t>
      </w:r>
    </w:p>
    <w:p w:rsidR="00000000" w:rsidRDefault="004E651F">
      <w:r>
        <w:rPr>
          <w:b/>
        </w:rPr>
        <w:t>Dirk:</w:t>
      </w:r>
      <w:r>
        <w:t xml:space="preserve"> Hey, I got a 690 on m</w:t>
      </w:r>
      <w:r>
        <w:t>y SATs.</w:t>
      </w:r>
    </w:p>
    <w:p w:rsidR="00000000" w:rsidRDefault="004E651F">
      <w:r>
        <w:rPr>
          <w:b/>
        </w:rPr>
        <w:t>Ross:</w:t>
      </w:r>
      <w:r>
        <w:t xml:space="preserve"> I'd lead with that.</w:t>
      </w:r>
    </w:p>
    <w:p w:rsidR="00000000" w:rsidRDefault="004E651F">
      <w:r>
        <w:rPr>
          <w:i/>
        </w:rPr>
        <w:t>(Cut to Monica holding up her shirt, revealing her bra. An actor stands beside her, holding a pen in his hand.)</w:t>
      </w:r>
      <w:r>
        <w:t xml:space="preserve"> </w:t>
      </w:r>
    </w:p>
    <w:p w:rsidR="00000000" w:rsidRDefault="004E651F">
      <w:r>
        <w:rPr>
          <w:b/>
        </w:rPr>
        <w:t>Monica:</w:t>
      </w:r>
      <w:r>
        <w:t xml:space="preserve"> That's it, just sign right on the bra </w:t>
      </w:r>
      <w:r>
        <w:rPr>
          <w:i/>
        </w:rPr>
        <w:t>(the actor does so)</w:t>
      </w:r>
      <w:r>
        <w:t>.</w:t>
      </w:r>
    </w:p>
    <w:p w:rsidR="00000000" w:rsidRDefault="004E651F">
      <w:r>
        <w:rPr>
          <w:b/>
        </w:rPr>
        <w:t>Joey:</w:t>
      </w:r>
      <w:r>
        <w:t xml:space="preserve"> Monica!</w:t>
      </w:r>
    </w:p>
    <w:p w:rsidR="00000000" w:rsidRDefault="004E651F">
      <w:r>
        <w:rPr>
          <w:b/>
        </w:rPr>
        <w:t>Monica:</w:t>
      </w:r>
      <w:r>
        <w:t xml:space="preserve"> Don't worry Joe, I w</w:t>
      </w:r>
      <w:r>
        <w:t>on't come next year!</w:t>
      </w:r>
    </w:p>
    <w:p w:rsidR="00000000" w:rsidRDefault="004E651F">
      <w:r>
        <w:rPr>
          <w:i/>
        </w:rPr>
        <w:t>(Joey, resigned, walks to Rachel's table)</w:t>
      </w:r>
      <w:r>
        <w:t xml:space="preserve"> </w:t>
      </w:r>
    </w:p>
    <w:p w:rsidR="00000000" w:rsidRDefault="004E651F">
      <w:r>
        <w:rPr>
          <w:b/>
        </w:rPr>
        <w:t>Joey:</w:t>
      </w:r>
      <w:r>
        <w:t xml:space="preserve"> </w:t>
      </w:r>
      <w:r>
        <w:rPr>
          <w:i/>
        </w:rPr>
        <w:t>(To Rachel)</w:t>
      </w:r>
      <w:r>
        <w:t xml:space="preserve"> What have you got there?</w:t>
      </w:r>
    </w:p>
    <w:p w:rsidR="00000000" w:rsidRDefault="004E651F">
      <w:r>
        <w:rPr>
          <w:b/>
        </w:rPr>
        <w:t>Rachel:</w:t>
      </w:r>
      <w:r>
        <w:t xml:space="preserve"> Just some boys gave me their phone numbers.</w:t>
      </w:r>
    </w:p>
    <w:p w:rsidR="00000000" w:rsidRDefault="004E651F">
      <w:r>
        <w:rPr>
          <w:b/>
        </w:rPr>
        <w:t>Joey:</w:t>
      </w:r>
      <w:r>
        <w:t xml:space="preserve"> Ah, let me see! </w:t>
      </w:r>
      <w:r>
        <w:rPr>
          <w:i/>
        </w:rPr>
        <w:t>(she hands him a pile of tissues)</w:t>
      </w:r>
      <w:r>
        <w:t xml:space="preserve"> Damn, that's a lot of guys! Are you a lit</w:t>
      </w:r>
      <w:r>
        <w:t>tle slutty?</w:t>
      </w:r>
    </w:p>
    <w:p w:rsidR="00000000" w:rsidRDefault="004E651F">
      <w:r>
        <w:rPr>
          <w:b/>
        </w:rPr>
        <w:t>Rachel:</w:t>
      </w:r>
      <w:r>
        <w:t xml:space="preserve"> </w:t>
      </w:r>
      <w:r>
        <w:rPr>
          <w:i/>
        </w:rPr>
        <w:t>(drunken voice)</w:t>
      </w:r>
      <w:r>
        <w:t xml:space="preserve"> I think I am.</w:t>
      </w:r>
    </w:p>
    <w:p w:rsidR="00000000" w:rsidRDefault="004E651F">
      <w:r>
        <w:rPr>
          <w:b/>
        </w:rPr>
        <w:t>Joey:</w:t>
      </w:r>
      <w:r>
        <w:t xml:space="preserve"> </w:t>
      </w:r>
      <w:r>
        <w:rPr>
          <w:i/>
        </w:rPr>
        <w:t>(browsing the tissues)</w:t>
      </w:r>
      <w:r>
        <w:t xml:space="preserve"> Let me see if I approve any of these clowns. This guy wears a rug </w:t>
      </w:r>
      <w:r>
        <w:rPr>
          <w:i/>
        </w:rPr>
        <w:t>(discards one)</w:t>
      </w:r>
      <w:r>
        <w:t xml:space="preserve">. This guy's Canadian </w:t>
      </w:r>
      <w:r>
        <w:rPr>
          <w:i/>
        </w:rPr>
        <w:t>(discards another)</w:t>
      </w:r>
      <w:r>
        <w:t xml:space="preserve">. And this guy is in a cult, ok, and it costs you $5,000 </w:t>
      </w:r>
      <w:r>
        <w:t>to get to level three and I don't feel any different.</w:t>
      </w:r>
    </w:p>
    <w:p w:rsidR="00000000" w:rsidRDefault="004E651F">
      <w:r>
        <w:rPr>
          <w:i/>
        </w:rPr>
        <w:t>(Rachel is puzzled)</w:t>
      </w:r>
      <w:r>
        <w:t xml:space="preserve"> </w:t>
      </w:r>
    </w:p>
    <w:p w:rsidR="00000000" w:rsidRDefault="004E651F">
      <w:r>
        <w:rPr>
          <w:b/>
        </w:rPr>
        <w:t>Joey:</w:t>
      </w:r>
      <w:r>
        <w:t xml:space="preserve"> </w:t>
      </w:r>
      <w:r>
        <w:rPr>
          <w:i/>
        </w:rPr>
        <w:t>(discarding all the remaining tissues one by one)</w:t>
      </w:r>
      <w:r>
        <w:t xml:space="preserve"> Pass, pass, oh, pass, double-pass, pass...</w:t>
      </w:r>
    </w:p>
    <w:p w:rsidR="00000000" w:rsidRDefault="004E651F">
      <w:r>
        <w:rPr>
          <w:b/>
        </w:rPr>
        <w:t>Rachel:</w:t>
      </w:r>
      <w:r>
        <w:t xml:space="preserve"> </w:t>
      </w:r>
      <w:r>
        <w:rPr>
          <w:i/>
        </w:rPr>
        <w:t>(picking up the tissues)</w:t>
      </w:r>
      <w:r>
        <w:t xml:space="preserve"> Why, why, what's wrong with</w:t>
      </w:r>
      <w:r>
        <w:rPr>
          <w:b/>
        </w:rPr>
        <w:t xml:space="preserve"> these</w:t>
      </w:r>
      <w:r>
        <w:t xml:space="preserve"> guys?</w:t>
      </w:r>
    </w:p>
    <w:p w:rsidR="00000000" w:rsidRDefault="004E651F">
      <w:r>
        <w:rPr>
          <w:b/>
        </w:rPr>
        <w:t>Joey:</w:t>
      </w:r>
      <w:r>
        <w:t xml:space="preserve"> Not</w:t>
      </w:r>
      <w:r>
        <w:t>hing major, it's just that, you know, they're not really good enough for you, and you deserve the best.</w:t>
      </w:r>
    </w:p>
    <w:p w:rsidR="00000000" w:rsidRDefault="004E651F">
      <w:r>
        <w:rPr>
          <w:b/>
        </w:rPr>
        <w:t>Rachel:</w:t>
      </w:r>
      <w:r>
        <w:t xml:space="preserve"> Joey, you're so sweet.</w:t>
      </w:r>
    </w:p>
    <w:p w:rsidR="00000000" w:rsidRDefault="004E651F">
      <w:r>
        <w:rPr>
          <w:b/>
        </w:rPr>
        <w:t>Joey:</w:t>
      </w:r>
      <w:r>
        <w:t xml:space="preserve"> That's true. But you know what, it doesn't matter because I already know who you're gonna go home with tonight.</w:t>
      </w:r>
    </w:p>
    <w:p w:rsidR="00000000" w:rsidRDefault="004E651F">
      <w:r>
        <w:rPr>
          <w:b/>
        </w:rPr>
        <w:t>Rac</w:t>
      </w:r>
      <w:r>
        <w:rPr>
          <w:b/>
        </w:rPr>
        <w:t>hel:</w:t>
      </w:r>
      <w:r>
        <w:t xml:space="preserve"> Who </w:t>
      </w:r>
      <w:r>
        <w:rPr>
          <w:i/>
        </w:rPr>
        <w:t>(looks around)</w:t>
      </w:r>
      <w:r>
        <w:t>?</w:t>
      </w:r>
    </w:p>
    <w:p w:rsidR="00000000" w:rsidRDefault="004E651F">
      <w:r>
        <w:rPr>
          <w:i/>
        </w:rPr>
        <w:t>(Joey motions for Rachel to lean in. She does so.)</w:t>
      </w:r>
      <w:r>
        <w:t xml:space="preserve"> </w:t>
      </w:r>
    </w:p>
    <w:p w:rsidR="00000000" w:rsidRDefault="004E651F">
      <w:r>
        <w:rPr>
          <w:b/>
        </w:rPr>
        <w:t>Joey:</w:t>
      </w:r>
      <w:r>
        <w:t xml:space="preserve"> Me.</w:t>
      </w:r>
    </w:p>
    <w:p w:rsidR="00000000" w:rsidRDefault="004E651F">
      <w:r>
        <w:rPr>
          <w:b/>
        </w:rPr>
        <w:t>Rachel:</w:t>
      </w:r>
      <w:r>
        <w:t xml:space="preserve"> </w:t>
      </w:r>
      <w:r>
        <w:rPr>
          <w:i/>
        </w:rPr>
        <w:t>(surprised)</w:t>
      </w:r>
      <w:r>
        <w:t xml:space="preserve"> What? </w:t>
      </w:r>
      <w:r>
        <w:rPr>
          <w:i/>
        </w:rPr>
        <w:t>(with a nervous smile)</w:t>
      </w:r>
      <w:r>
        <w:t xml:space="preserve"> Really?</w:t>
      </w:r>
    </w:p>
    <w:p w:rsidR="00000000" w:rsidRDefault="004E651F">
      <w:r>
        <w:rPr>
          <w:b/>
        </w:rPr>
        <w:t>Joey:</w:t>
      </w:r>
      <w:r>
        <w:t xml:space="preserve"> Yes, 'cause we live together, that's a joke!</w:t>
      </w:r>
    </w:p>
    <w:p w:rsidR="00000000" w:rsidRDefault="004E651F">
      <w:r>
        <w:rPr>
          <w:b/>
        </w:rPr>
        <w:t>Rachel:</w:t>
      </w:r>
      <w:r>
        <w:t xml:space="preserve"> Oh! Screw it, I didn't get it! </w:t>
      </w:r>
      <w:r>
        <w:rPr>
          <w:i/>
        </w:rPr>
        <w:t>(they high-five)</w:t>
      </w:r>
    </w:p>
    <w:p w:rsidR="00000000" w:rsidRDefault="004E651F">
      <w:r>
        <w:rPr>
          <w:b/>
        </w:rPr>
        <w:t>Joey:</w:t>
      </w:r>
      <w:r>
        <w:t xml:space="preserve"> Gotcha.</w:t>
      </w:r>
    </w:p>
    <w:p w:rsidR="00000000" w:rsidRDefault="004E651F">
      <w:r>
        <w:rPr>
          <w:b/>
        </w:rPr>
        <w:t>Rachel:</w:t>
      </w:r>
      <w:r>
        <w:t xml:space="preserve"> Oh, Very funny... Joey.</w:t>
      </w:r>
    </w:p>
    <w:p w:rsidR="00000000" w:rsidRDefault="004E651F">
      <w:r>
        <w:rPr>
          <w:i/>
        </w:rPr>
        <w:t>(Joey leaves. Rachel gulps down what's left of her drink and grimaces.)</w:t>
      </w:r>
      <w:r>
        <w:t xml:space="preserve"> </w:t>
      </w:r>
    </w:p>
    <w:p w:rsidR="00000000" w:rsidRDefault="004E651F">
      <w:r>
        <w:rPr>
          <w:i/>
        </w:rPr>
        <w:t>(Chandler walks in)</w:t>
      </w:r>
      <w:r>
        <w:t xml:space="preserve"> </w:t>
      </w:r>
    </w:p>
    <w:p w:rsidR="00000000" w:rsidRDefault="004E651F">
      <w:r>
        <w:rPr>
          <w:b/>
        </w:rPr>
        <w:t>Chandler:</w:t>
      </w:r>
      <w:r>
        <w:t xml:space="preserve"> </w:t>
      </w:r>
      <w:r>
        <w:rPr>
          <w:i/>
        </w:rPr>
        <w:t>(to Monica)</w:t>
      </w:r>
      <w:r>
        <w:t xml:space="preserve"> So, how did</w:t>
      </w:r>
      <w:r>
        <w:rPr>
          <w:b/>
        </w:rPr>
        <w:t xml:space="preserve"> you</w:t>
      </w:r>
      <w:r>
        <w:t xml:space="preserve"> enjoy the play?</w:t>
      </w:r>
    </w:p>
    <w:p w:rsidR="00000000" w:rsidRDefault="004E651F">
      <w:r>
        <w:rPr>
          <w:b/>
        </w:rPr>
        <w:t>Monica:</w:t>
      </w:r>
      <w:r>
        <w:t xml:space="preserve"> Oh my god, honey, I'm so so so so so sorry.</w:t>
      </w:r>
    </w:p>
    <w:p w:rsidR="00000000" w:rsidRDefault="004E651F">
      <w:r>
        <w:rPr>
          <w:b/>
        </w:rPr>
        <w:t>Chandler:</w:t>
      </w:r>
      <w:r>
        <w:t xml:space="preserve"> Well </w:t>
      </w:r>
      <w:r>
        <w:t>you should be. You missed the most powerful three hours in the history of the theater.</w:t>
      </w:r>
    </w:p>
    <w:p w:rsidR="00000000" w:rsidRDefault="004E651F">
      <w:r>
        <w:rPr>
          <w:b/>
        </w:rPr>
        <w:t>Monica:</w:t>
      </w:r>
      <w:r>
        <w:t xml:space="preserve"> You really liked it?</w:t>
      </w:r>
    </w:p>
    <w:p w:rsidR="00000000" w:rsidRDefault="004E651F">
      <w:r>
        <w:rPr>
          <w:b/>
        </w:rPr>
        <w:t>Chandler:</w:t>
      </w:r>
      <w:r>
        <w:t xml:space="preserve"> Oh yeah! I mean at first I hated it, but why wouldn't I, because as a man I've been trained </w:t>
      </w:r>
      <w:r>
        <w:rPr>
          <w:i/>
        </w:rPr>
        <w:t>(bitter woman's tone)</w:t>
      </w:r>
      <w:r>
        <w:rPr>
          <w:b/>
        </w:rPr>
        <w:t xml:space="preserve"> not to listen</w:t>
      </w:r>
      <w:r>
        <w:t xml:space="preserve">! </w:t>
      </w:r>
      <w:r>
        <w:rPr>
          <w:i/>
        </w:rPr>
        <w:t>(</w:t>
      </w:r>
      <w:r>
        <w:rPr>
          <w:i/>
        </w:rPr>
        <w:t>pause)</w:t>
      </w:r>
      <w:r>
        <w:t xml:space="preserve"> But after chapter 16: "fat, single and ready to mingle", I was uplifted.</w:t>
      </w:r>
    </w:p>
    <w:p w:rsidR="00000000" w:rsidRDefault="004E651F">
      <w:r>
        <w:rPr>
          <w:b/>
        </w:rPr>
        <w:t>Monica:</w:t>
      </w:r>
      <w:r>
        <w:t xml:space="preserve"> Oh really!</w:t>
      </w:r>
    </w:p>
    <w:p w:rsidR="00000000" w:rsidRDefault="004E651F">
      <w:r>
        <w:rPr>
          <w:b/>
        </w:rPr>
        <w:t>Chandler:</w:t>
      </w:r>
      <w:r>
        <w:t xml:space="preserve"> Oh yeah, I had no idea the amazing journey you go through as a woman! Tell me, tell me about your first period!</w:t>
      </w:r>
    </w:p>
    <w:p w:rsidR="00000000" w:rsidRDefault="004E651F">
      <w:r>
        <w:rPr>
          <w:b/>
        </w:rPr>
        <w:t>Monica:</w:t>
      </w:r>
      <w:r>
        <w:t xml:space="preserve"> No!</w:t>
      </w:r>
    </w:p>
    <w:p w:rsidR="00000000" w:rsidRDefault="004E651F">
      <w:r>
        <w:rPr>
          <w:b/>
        </w:rPr>
        <w:t>Chandler:</w:t>
      </w:r>
      <w:r>
        <w:t xml:space="preserve"> Did somebody </w:t>
      </w:r>
      <w:r>
        <w:t>sign your bra?</w:t>
      </w:r>
    </w:p>
    <w:p w:rsidR="00000000" w:rsidRDefault="004E651F">
      <w:r>
        <w:rPr>
          <w:b/>
        </w:rPr>
        <w:t>Monica:</w:t>
      </w:r>
      <w:r>
        <w:t xml:space="preserve"> So I got it when I was 13...</w:t>
      </w:r>
    </w:p>
    <w:p w:rsidR="00000000" w:rsidRDefault="004E651F">
      <w:pPr>
        <w:rPr>
          <w:b/>
        </w:rPr>
      </w:pPr>
      <w:r>
        <w:rPr>
          <w:b/>
        </w:rPr>
        <w:t>[Scene: At the counter. Ross is sitting there, drinking. Phoebe approaches him.]</w:t>
      </w:r>
    </w:p>
    <w:p w:rsidR="00000000" w:rsidRDefault="004E651F">
      <w:r>
        <w:rPr>
          <w:b/>
        </w:rPr>
        <w:t>Phoebe:</w:t>
      </w:r>
      <w:r>
        <w:t xml:space="preserve"> Hey Ross! So listen, about you and the dinosaur girl, are you really just gonna let a couple of Nobel prizes scare </w:t>
      </w:r>
      <w:r>
        <w:t>you off? What is that, come on, a piece of paper?</w:t>
      </w:r>
    </w:p>
    <w:p w:rsidR="00000000" w:rsidRDefault="004E651F">
      <w:r>
        <w:rPr>
          <w:b/>
        </w:rPr>
        <w:t>Ross:</w:t>
      </w:r>
      <w:r>
        <w:t xml:space="preserve"> It's actually a $1,000,000 prize.</w:t>
      </w:r>
    </w:p>
    <w:p w:rsidR="00000000" w:rsidRDefault="004E651F">
      <w:r>
        <w:rPr>
          <w:b/>
        </w:rPr>
        <w:t>Phoebe:</w:t>
      </w:r>
      <w:r>
        <w:t xml:space="preserve"> Go Charlie! But my point is, ok so she dated them but she also broke up with them. Maybe she's looking to, you know, slum it with some average Joe PhD.</w:t>
      </w:r>
    </w:p>
    <w:p w:rsidR="00000000" w:rsidRDefault="004E651F">
      <w:r>
        <w:rPr>
          <w:b/>
        </w:rPr>
        <w:t>Ross:</w:t>
      </w:r>
      <w:r>
        <w:t xml:space="preserve"> </w:t>
      </w:r>
      <w:r>
        <w:t>Yeah, maybe. I do have my whole career in front of me. I mean, I can still win a Nobel prize. Although the last two papers I've written were widely discredited.</w:t>
      </w:r>
    </w:p>
    <w:p w:rsidR="00000000" w:rsidRDefault="004E651F">
      <w:r>
        <w:rPr>
          <w:b/>
        </w:rPr>
        <w:t>Phoebe:</w:t>
      </w:r>
      <w:r>
        <w:t xml:space="preserve"> You're so much more than just brains! You're sweet, and kind, and funny...</w:t>
      </w:r>
    </w:p>
    <w:p w:rsidR="00000000" w:rsidRDefault="004E651F">
      <w:r>
        <w:rPr>
          <w:b/>
        </w:rPr>
        <w:t>Ross:</w:t>
      </w:r>
      <w:r>
        <w:t xml:space="preserve"> And se</w:t>
      </w:r>
      <w:r>
        <w:t>xy.</w:t>
      </w:r>
    </w:p>
    <w:p w:rsidR="00000000" w:rsidRDefault="004E651F">
      <w:r>
        <w:rPr>
          <w:b/>
        </w:rPr>
        <w:t>Phoebe:</w:t>
      </w:r>
      <w:r>
        <w:t xml:space="preserve"> Ok well give her a chance to see all of that!</w:t>
      </w:r>
    </w:p>
    <w:p w:rsidR="00000000" w:rsidRDefault="004E651F">
      <w:r>
        <w:rPr>
          <w:b/>
        </w:rPr>
        <w:t>Ross:</w:t>
      </w:r>
      <w:r>
        <w:t xml:space="preserve"> Yeah, you're right, thanks Pheebs, I'm gonna go find her.</w:t>
      </w:r>
    </w:p>
    <w:p w:rsidR="00000000" w:rsidRDefault="004E651F">
      <w:r>
        <w:rPr>
          <w:b/>
        </w:rPr>
        <w:t>Phoebe:</w:t>
      </w:r>
      <w:r>
        <w:t xml:space="preserve"> Good for you! And hey, I thought your paper on punctuated equilibrium in the Devonian era was top notch!</w:t>
      </w:r>
    </w:p>
    <w:p w:rsidR="00000000" w:rsidRDefault="004E651F">
      <w:r>
        <w:rPr>
          <w:b/>
        </w:rPr>
        <w:t>Ross:</w:t>
      </w:r>
      <w:r>
        <w:t xml:space="preserve"> Stop going thro</w:t>
      </w:r>
      <w:r>
        <w:t xml:space="preserve">ugh my stuff </w:t>
      </w:r>
      <w:r>
        <w:rPr>
          <w:i/>
        </w:rPr>
        <w:t>(walks away)</w:t>
      </w:r>
      <w:r>
        <w:t>!</w:t>
      </w:r>
    </w:p>
    <w:p w:rsidR="00000000" w:rsidRDefault="004E651F">
      <w:r>
        <w:rPr>
          <w:i/>
        </w:rPr>
        <w:t>(Rachel approaches Monica)</w:t>
      </w:r>
      <w:r>
        <w:t xml:space="preserve"> </w:t>
      </w:r>
    </w:p>
    <w:p w:rsidR="00000000" w:rsidRDefault="004E651F">
      <w:r>
        <w:rPr>
          <w:b/>
        </w:rPr>
        <w:t>Rachel:</w:t>
      </w:r>
      <w:r>
        <w:t xml:space="preserve"> </w:t>
      </w:r>
      <w:r>
        <w:rPr>
          <w:i/>
        </w:rPr>
        <w:t>(to Monica)</w:t>
      </w:r>
      <w:r>
        <w:t xml:space="preserve"> Hey!</w:t>
      </w:r>
    </w:p>
    <w:p w:rsidR="00000000" w:rsidRDefault="004E651F">
      <w:r>
        <w:rPr>
          <w:b/>
        </w:rPr>
        <w:t>Monica:</w:t>
      </w:r>
      <w:r>
        <w:t xml:space="preserve"> Hey!</w:t>
      </w:r>
    </w:p>
    <w:p w:rsidR="00000000" w:rsidRDefault="004E651F">
      <w:r>
        <w:rPr>
          <w:b/>
        </w:rPr>
        <w:t>Rachel:</w:t>
      </w:r>
      <w:r>
        <w:t xml:space="preserve"> I just wanted to let you know I've changed my mind: I'm gonna do it, I'm gonna kiss Joey.</w:t>
      </w:r>
    </w:p>
    <w:p w:rsidR="00000000" w:rsidRDefault="004E651F">
      <w:r>
        <w:rPr>
          <w:b/>
        </w:rPr>
        <w:t>Monica:</w:t>
      </w:r>
      <w:r>
        <w:t xml:space="preserve"> No, you can't! Friends hooking up is a bad idea.</w:t>
      </w:r>
    </w:p>
    <w:p w:rsidR="00000000" w:rsidRDefault="004E651F">
      <w:r>
        <w:rPr>
          <w:b/>
        </w:rPr>
        <w:t>Rachel:</w:t>
      </w:r>
      <w:r>
        <w:t xml:space="preserve"> </w:t>
      </w:r>
      <w:r>
        <w:t>Please, what about you and Chandler?</w:t>
      </w:r>
    </w:p>
    <w:p w:rsidR="00000000" w:rsidRDefault="004E651F">
      <w:r>
        <w:rPr>
          <w:b/>
        </w:rPr>
        <w:t>Monica:</w:t>
      </w:r>
      <w:r>
        <w:t xml:space="preserve"> That's different! I was drunk and stupid!</w:t>
      </w:r>
    </w:p>
    <w:p w:rsidR="00000000" w:rsidRDefault="004E651F">
      <w:r>
        <w:rPr>
          <w:b/>
        </w:rPr>
        <w:t>Rachel:</w:t>
      </w:r>
      <w:r>
        <w:t xml:space="preserve"> Well hello </w:t>
      </w:r>
      <w:r>
        <w:rPr>
          <w:i/>
        </w:rPr>
        <w:t>(points to herself)</w:t>
      </w:r>
      <w:r>
        <w:t>!</w:t>
      </w:r>
    </w:p>
    <w:p w:rsidR="00000000" w:rsidRDefault="004E651F">
      <w:r>
        <w:rPr>
          <w:b/>
        </w:rPr>
        <w:t>Monica:</w:t>
      </w:r>
      <w:r>
        <w:t xml:space="preserve"> What about all the guys that you've got the phone numbers from? Why don't you just kiss one of them?</w:t>
      </w:r>
    </w:p>
    <w:p w:rsidR="00000000" w:rsidRDefault="004E651F">
      <w:r>
        <w:rPr>
          <w:b/>
        </w:rPr>
        <w:t>Rachel:</w:t>
      </w:r>
      <w:r>
        <w:t xml:space="preserve"> I could, I c</w:t>
      </w:r>
      <w:r>
        <w:t>ould but I don't want to! I want to kiss Joey!</w:t>
      </w:r>
    </w:p>
    <w:p w:rsidR="00000000" w:rsidRDefault="004E651F">
      <w:r>
        <w:rPr>
          <w:b/>
        </w:rPr>
        <w:t>Monica:</w:t>
      </w:r>
      <w:r>
        <w:t xml:space="preserve"> Alright </w:t>
      </w:r>
      <w:r>
        <w:rPr>
          <w:i/>
        </w:rPr>
        <w:t>(shrugs)</w:t>
      </w:r>
      <w:r>
        <w:t>. I think it's a big mistake but it's your decision.</w:t>
      </w:r>
    </w:p>
    <w:p w:rsidR="00000000" w:rsidRDefault="004E651F">
      <w:r>
        <w:rPr>
          <w:b/>
        </w:rPr>
        <w:t>Rachel:</w:t>
      </w:r>
      <w:r>
        <w:t xml:space="preserve"> </w:t>
      </w:r>
      <w:r>
        <w:rPr>
          <w:i/>
        </w:rPr>
        <w:t>(pause)</w:t>
      </w:r>
      <w:r>
        <w:t xml:space="preserve"> I'm gonna do it.</w:t>
      </w:r>
    </w:p>
    <w:p w:rsidR="00000000" w:rsidRDefault="004E651F">
      <w:r>
        <w:rPr>
          <w:b/>
        </w:rPr>
        <w:t>Monica:</w:t>
      </w:r>
      <w:r>
        <w:t xml:space="preserve"> And I can't stop you.</w:t>
      </w:r>
    </w:p>
    <w:p w:rsidR="00000000" w:rsidRDefault="004E651F">
      <w:r>
        <w:rPr>
          <w:b/>
        </w:rPr>
        <w:t>Rachel:</w:t>
      </w:r>
      <w:r>
        <w:t xml:space="preserve"> No.</w:t>
      </w:r>
    </w:p>
    <w:p w:rsidR="00000000" w:rsidRDefault="004E651F">
      <w:r>
        <w:rPr>
          <w:i/>
        </w:rPr>
        <w:t>(Rachel goes look for Joey. She sees him and Charlie kiss</w:t>
      </w:r>
      <w:r>
        <w:rPr>
          <w:i/>
        </w:rPr>
        <w:t>ing passionately.)</w:t>
      </w:r>
      <w:r>
        <w:t xml:space="preserve"> </w:t>
      </w:r>
    </w:p>
    <w:p w:rsidR="00000000" w:rsidRDefault="004E651F">
      <w:r>
        <w:rPr>
          <w:b/>
        </w:rPr>
        <w:t>Ross:</w:t>
      </w:r>
      <w:r>
        <w:t xml:space="preserve"> </w:t>
      </w:r>
      <w:r>
        <w:rPr>
          <w:i/>
        </w:rPr>
        <w:t>(to Rachel)</w:t>
      </w:r>
      <w:r>
        <w:t xml:space="preserve"> Hey Rach, have you seen Charlie anywhere?</w:t>
      </w:r>
    </w:p>
    <w:p w:rsidR="00000000" w:rsidRDefault="004E651F">
      <w:r>
        <w:rPr>
          <w:i/>
        </w:rPr>
        <w:t>(Rachel just stands there staring at Joey and Charlie in silence. After a while, Ross turns around and sees them.)</w:t>
      </w:r>
      <w:r>
        <w:t xml:space="preserve"> </w:t>
      </w:r>
    </w:p>
    <w:p w:rsidR="00000000" w:rsidRDefault="004E651F">
      <w:r>
        <w:rPr>
          <w:b/>
        </w:rPr>
        <w:t>Ross:</w:t>
      </w:r>
      <w:r>
        <w:t xml:space="preserve"> I'm smarter than</w:t>
      </w:r>
      <w:r>
        <w:rPr>
          <w:b/>
        </w:rPr>
        <w:t xml:space="preserve"> him</w:t>
      </w:r>
      <w:r>
        <w:t>!</w:t>
      </w:r>
    </w:p>
    <w:p w:rsidR="00000000" w:rsidRDefault="004E651F">
      <w:pPr>
        <w:rPr>
          <w:b/>
        </w:rPr>
      </w:pPr>
      <w:r>
        <w:rPr>
          <w:b/>
        </w:rPr>
        <w:t>Closing credits</w:t>
      </w:r>
    </w:p>
    <w:p w:rsidR="00000000" w:rsidRDefault="004E651F">
      <w:pPr>
        <w:rPr>
          <w:b/>
        </w:rPr>
      </w:pPr>
      <w:r>
        <w:rPr>
          <w:b/>
        </w:rPr>
        <w:t>[Scene: The thea</w:t>
      </w:r>
      <w:r>
        <w:rPr>
          <w:b/>
        </w:rPr>
        <w:t>ter. Monica, Phoebe and Chandler are sitting in the first line]</w:t>
      </w:r>
    </w:p>
    <w:p w:rsidR="00000000" w:rsidRDefault="004E651F">
      <w:r>
        <w:rPr>
          <w:b/>
        </w:rPr>
        <w:t>Phoebe:</w:t>
      </w:r>
      <w:r>
        <w:t xml:space="preserve"> Hey, thank you so much for these tickets, Chandler.</w:t>
      </w:r>
    </w:p>
    <w:p w:rsidR="00000000" w:rsidRDefault="004E651F">
      <w:r>
        <w:rPr>
          <w:b/>
        </w:rPr>
        <w:t>Chandler:</w:t>
      </w:r>
      <w:r>
        <w:t xml:space="preserve"> Oh well, this was a really important experience for me, and I wanted to share it with you.</w:t>
      </w:r>
    </w:p>
    <w:p w:rsidR="00000000" w:rsidRDefault="004E651F">
      <w:r>
        <w:rPr>
          <w:b/>
        </w:rPr>
        <w:t>Monica:</w:t>
      </w:r>
      <w:r>
        <w:t xml:space="preserve"> Oh, you're so wonderful</w:t>
      </w:r>
      <w:r>
        <w:t>.</w:t>
      </w:r>
    </w:p>
    <w:p w:rsidR="00000000" w:rsidRDefault="004E651F">
      <w:r>
        <w:rPr>
          <w:b/>
        </w:rPr>
        <w:t>Bitter woman:</w:t>
      </w:r>
      <w:r>
        <w:t xml:space="preserve"> Why don't you like me! Chapter one: my first period.</w:t>
      </w:r>
    </w:p>
    <w:p w:rsidR="00000000" w:rsidRDefault="004E651F">
      <w:r>
        <w:rPr>
          <w:b/>
        </w:rPr>
        <w:t>Chandler:</w:t>
      </w:r>
      <w:r>
        <w:t xml:space="preserve"> Can't believe you guys bought that, enjoy your slow death </w:t>
      </w:r>
      <w:r>
        <w:rPr>
          <w:i/>
        </w:rPr>
        <w:t>(runs away)</w:t>
      </w:r>
      <w:r>
        <w:t>.</w:t>
      </w:r>
    </w:p>
    <w:p w:rsidR="00000000" w:rsidRDefault="004E651F"/>
    <w:p w:rsidR="00000000" w:rsidRDefault="004E651F"/>
    <w:p w:rsidR="00000000" w:rsidRDefault="004E651F">
      <w:pPr>
        <w:rPr>
          <w:b/>
          <w:shd w:val="pct10" w:color="auto" w:fill="FFFFFF"/>
        </w:rPr>
      </w:pPr>
      <w:r>
        <w:rPr>
          <w:b/>
          <w:shd w:val="pct10" w:color="auto" w:fill="FFFFFF"/>
        </w:rPr>
        <w:t>921 The One At The Fertility Clinic</w:t>
      </w:r>
    </w:p>
    <w:p w:rsidR="00000000" w:rsidRDefault="004E651F"/>
    <w:p w:rsidR="00000000" w:rsidRDefault="004E651F">
      <w:pPr>
        <w:rPr>
          <w:b/>
        </w:rPr>
      </w:pPr>
      <w:r>
        <w:rPr>
          <w:b/>
        </w:rPr>
        <w:t>[Scene: Central Perk]</w:t>
      </w:r>
    </w:p>
    <w:p w:rsidR="00000000" w:rsidRDefault="004E651F">
      <w:r>
        <w:rPr>
          <w:b/>
        </w:rPr>
        <w:t>Monica:</w:t>
      </w:r>
      <w:r>
        <w:t xml:space="preserve"> It's so weird, how did Joey end up ki</w:t>
      </w:r>
      <w:r>
        <w:t>ssing Charlie last night? I thought you'd end up kissing Charlie.</w:t>
      </w:r>
    </w:p>
    <w:p w:rsidR="00000000" w:rsidRDefault="004E651F">
      <w:r>
        <w:rPr>
          <w:b/>
        </w:rPr>
        <w:t>Ross:</w:t>
      </w:r>
      <w:r>
        <w:t xml:space="preserve"> Hey, I thought I'd end up kissing Charlie too ok? But</w:t>
      </w:r>
      <w:r>
        <w:rPr>
          <w:b/>
        </w:rPr>
        <w:t xml:space="preserve"> SURPRISE</w:t>
      </w:r>
      <w:r>
        <w:t>!</w:t>
      </w:r>
    </w:p>
    <w:p w:rsidR="00000000" w:rsidRDefault="004E651F">
      <w:r>
        <w:rPr>
          <w:b/>
        </w:rPr>
        <w:t>Chandler:</w:t>
      </w:r>
      <w:r>
        <w:t xml:space="preserve"> I missed most of the party </w:t>
      </w:r>
      <w:r>
        <w:rPr>
          <w:i/>
        </w:rPr>
        <w:t>(pause)</w:t>
      </w:r>
      <w:r>
        <w:t xml:space="preserve"> Charlie's a girl, right?</w:t>
      </w:r>
    </w:p>
    <w:p w:rsidR="00000000" w:rsidRDefault="004E651F">
      <w:r>
        <w:rPr>
          <w:b/>
        </w:rPr>
        <w:t>Ross:</w:t>
      </w:r>
      <w:r>
        <w:t xml:space="preserve"> Yes, she is this new professor of my departm</w:t>
      </w:r>
      <w:r>
        <w:t>ent that I did</w:t>
      </w:r>
      <w:r>
        <w:rPr>
          <w:b/>
        </w:rPr>
        <w:t xml:space="preserve"> not</w:t>
      </w:r>
      <w:r>
        <w:t xml:space="preserve"> kiss.</w:t>
      </w:r>
    </w:p>
    <w:p w:rsidR="00000000" w:rsidRDefault="004E651F">
      <w:r>
        <w:rPr>
          <w:b/>
        </w:rPr>
        <w:t>Rachel:</w:t>
      </w:r>
      <w:r>
        <w:t xml:space="preserve"> I don't know why Joey had to kiss her! I mean, of all the girls at the party, GOD!</w:t>
      </w:r>
    </w:p>
    <w:p w:rsidR="00000000" w:rsidRDefault="004E651F">
      <w:r>
        <w:rPr>
          <w:b/>
        </w:rPr>
        <w:t>Ross:</w:t>
      </w:r>
      <w:r>
        <w:t xml:space="preserve"> Why do you care so much?</w:t>
      </w:r>
    </w:p>
    <w:p w:rsidR="00000000" w:rsidRDefault="004E651F">
      <w:r>
        <w:rPr>
          <w:b/>
        </w:rPr>
        <w:t>Monica:</w:t>
      </w:r>
      <w:r>
        <w:t xml:space="preserve"> Yes Rachel, why</w:t>
      </w:r>
      <w:r>
        <w:rPr>
          <w:b/>
        </w:rPr>
        <w:t xml:space="preserve"> do</w:t>
      </w:r>
      <w:r>
        <w:t xml:space="preserve"> you care so much?</w:t>
      </w:r>
    </w:p>
    <w:p w:rsidR="00000000" w:rsidRDefault="004E651F">
      <w:r>
        <w:rPr>
          <w:b/>
        </w:rPr>
        <w:t>Rachel:</w:t>
      </w:r>
      <w:r>
        <w:t xml:space="preserve"> </w:t>
      </w:r>
      <w:r>
        <w:rPr>
          <w:i/>
        </w:rPr>
        <w:t>(worried)</w:t>
      </w:r>
      <w:r>
        <w:t xml:space="preserve"> Be-cause Ross is the father of my child! You k</w:t>
      </w:r>
      <w:r>
        <w:t xml:space="preserve">now... and I... want him to hook up with lots of women! </w:t>
      </w:r>
      <w:r>
        <w:rPr>
          <w:i/>
        </w:rPr>
        <w:t>(pause)</w:t>
      </w:r>
      <w:r>
        <w:t xml:space="preserve"> I just... All I'm saying is... I don't think that Joey and Charlie have anything in common.</w:t>
      </w:r>
    </w:p>
    <w:p w:rsidR="00000000" w:rsidRDefault="004E651F">
      <w:r>
        <w:rPr>
          <w:b/>
        </w:rPr>
        <w:t>Ross:</w:t>
      </w:r>
      <w:r>
        <w:t xml:space="preserve"> Oh, I don't know, they seem to have a shared interest in each other's tonsils...</w:t>
      </w:r>
    </w:p>
    <w:p w:rsidR="00000000" w:rsidRDefault="004E651F">
      <w:r>
        <w:rPr>
          <w:b/>
        </w:rPr>
        <w:t>Phoebe:</w:t>
      </w:r>
      <w:r>
        <w:t xml:space="preserve"> Wow, </w:t>
      </w:r>
      <w:r>
        <w:t>Joey and a professor! Can you imagine if they had kids and if the kids got her intelligence and Joey's raw sexual magnetism... Oh, those nerds will get</w:t>
      </w:r>
      <w:r>
        <w:rPr>
          <w:b/>
        </w:rPr>
        <w:t xml:space="preserve"> laaaaaid</w:t>
      </w:r>
      <w:r>
        <w:t>!</w:t>
      </w:r>
    </w:p>
    <w:p w:rsidR="00000000" w:rsidRDefault="004E651F">
      <w:r>
        <w:rPr>
          <w:b/>
        </w:rPr>
        <w:t>Rachel:</w:t>
      </w:r>
      <w:r>
        <w:t xml:space="preserve"> All right, so... Ross, you're ok with all this? I mean...</w:t>
      </w:r>
    </w:p>
    <w:p w:rsidR="00000000" w:rsidRDefault="004E651F">
      <w:r>
        <w:rPr>
          <w:b/>
        </w:rPr>
        <w:t>Ross:</w:t>
      </w:r>
      <w:r>
        <w:t xml:space="preserve"> Yeah, it's no big deal</w:t>
      </w:r>
      <w:r>
        <w:t>. I mean, I just met her and I'm fine with it...</w:t>
      </w:r>
    </w:p>
    <w:p w:rsidR="00000000" w:rsidRDefault="004E651F">
      <w:r>
        <w:rPr>
          <w:i/>
        </w:rPr>
        <w:t>(Joey and Charlie enter. Ross looks at her)</w:t>
      </w:r>
    </w:p>
    <w:p w:rsidR="00000000" w:rsidRDefault="004E651F">
      <w:r>
        <w:rPr>
          <w:b/>
        </w:rPr>
        <w:t>Ross:</w:t>
      </w:r>
      <w:r>
        <w:t xml:space="preserve"> Oh, God. I forgot how</w:t>
      </w:r>
      <w:r>
        <w:rPr>
          <w:b/>
        </w:rPr>
        <w:t xml:space="preserve"> hot</w:t>
      </w:r>
      <w:r>
        <w:t xml:space="preserve"> she was!</w:t>
      </w:r>
    </w:p>
    <w:p w:rsidR="00000000" w:rsidRDefault="004E651F">
      <w:r>
        <w:rPr>
          <w:b/>
        </w:rPr>
        <w:t>Joey:</w:t>
      </w:r>
      <w:r>
        <w:t xml:space="preserve"> Hey!</w:t>
      </w:r>
    </w:p>
    <w:p w:rsidR="00000000" w:rsidRDefault="004E651F">
      <w:r>
        <w:rPr>
          <w:b/>
        </w:rPr>
        <w:t>All:</w:t>
      </w:r>
      <w:r>
        <w:t xml:space="preserve"> Hi!</w:t>
      </w:r>
    </w:p>
    <w:p w:rsidR="00000000" w:rsidRDefault="004E651F">
      <w:r>
        <w:rPr>
          <w:b/>
        </w:rPr>
        <w:t>Ross:</w:t>
      </w:r>
      <w:r>
        <w:t xml:space="preserve"> I'm gonna get some more coffee.</w:t>
      </w:r>
    </w:p>
    <w:p w:rsidR="00000000" w:rsidRDefault="004E651F">
      <w:r>
        <w:rPr>
          <w:b/>
        </w:rPr>
        <w:t>Charlie:</w:t>
      </w:r>
      <w:r>
        <w:t xml:space="preserve"> Oh, you know what? I'll come with you!</w:t>
      </w:r>
    </w:p>
    <w:p w:rsidR="00000000" w:rsidRDefault="004E651F">
      <w:r>
        <w:rPr>
          <w:b/>
        </w:rPr>
        <w:t>Ross:</w:t>
      </w:r>
      <w:r>
        <w:t xml:space="preserve"> Ok. </w:t>
      </w:r>
      <w:r>
        <w:rPr>
          <w:i/>
        </w:rPr>
        <w:t xml:space="preserve">(they </w:t>
      </w:r>
      <w:r>
        <w:rPr>
          <w:i/>
        </w:rPr>
        <w:t>both go)</w:t>
      </w:r>
    </w:p>
    <w:p w:rsidR="00000000" w:rsidRDefault="004E651F">
      <w:r>
        <w:rPr>
          <w:b/>
        </w:rPr>
        <w:t>Chandler:</w:t>
      </w:r>
      <w:r>
        <w:t xml:space="preserve"> </w:t>
      </w:r>
      <w:r>
        <w:rPr>
          <w:i/>
        </w:rPr>
        <w:t>(to Joey)</w:t>
      </w:r>
      <w:r>
        <w:t xml:space="preserve"> So, a professor, uh?</w:t>
      </w:r>
    </w:p>
    <w:p w:rsidR="00000000" w:rsidRDefault="004E651F">
      <w:r>
        <w:rPr>
          <w:b/>
        </w:rPr>
        <w:t>Joey:</w:t>
      </w:r>
      <w:r>
        <w:t xml:space="preserve"> Yeah! She is cool, and she's so smart! Her mind is totally acrimonious </w:t>
      </w:r>
      <w:r>
        <w:rPr>
          <w:i/>
        </w:rPr>
        <w:t>(which, being Joey, he mispronounces "amonious")</w:t>
      </w:r>
      <w:r>
        <w:t xml:space="preserve">. </w:t>
      </w:r>
      <w:r>
        <w:rPr>
          <w:i/>
        </w:rPr>
        <w:t>(pause)</w:t>
      </w:r>
      <w:r>
        <w:t xml:space="preserve"> That's not how she used it...?</w:t>
      </w:r>
    </w:p>
    <w:p w:rsidR="00000000" w:rsidRDefault="004E651F">
      <w:r>
        <w:rPr>
          <w:b/>
        </w:rPr>
        <w:t>Charlie:</w:t>
      </w:r>
      <w:r>
        <w:t xml:space="preserve"> </w:t>
      </w:r>
      <w:r>
        <w:rPr>
          <w:i/>
        </w:rPr>
        <w:t>(talking to Ross)</w:t>
      </w:r>
      <w:r>
        <w:t xml:space="preserve"> I feel like I</w:t>
      </w:r>
      <w:r>
        <w:t xml:space="preserve"> owe you an explanation. I don't ordinarily go around kissing guys at parties. I'm... well, I'm kind of embarrassed. I really hope you don't think less of me.</w:t>
      </w:r>
    </w:p>
    <w:p w:rsidR="00000000" w:rsidRDefault="004E651F">
      <w:r>
        <w:rPr>
          <w:b/>
        </w:rPr>
        <w:t>Ross:</w:t>
      </w:r>
      <w:r>
        <w:t xml:space="preserve"> Uhm no! Think less of you! No, I don't think less of you. I mean, you saw someone you liked</w:t>
      </w:r>
      <w:r>
        <w:t xml:space="preserve"> and you kissed them. I mean, those people who like someone and don't kiss them... those-those people are stupid, I hate those people.</w:t>
      </w:r>
    </w:p>
    <w:p w:rsidR="00000000" w:rsidRDefault="004E651F">
      <w:r>
        <w:rPr>
          <w:b/>
        </w:rPr>
        <w:t>Charlie:</w:t>
      </w:r>
      <w:r>
        <w:t xml:space="preserve"> You know, actually I'm a little surprised to myself. I mean, Joey is so different from the guys I usually date. </w:t>
      </w:r>
      <w:r>
        <w:t>I mean, they're all professors, and intellectuals, and</w:t>
      </w:r>
      <w:r>
        <w:rPr>
          <w:b/>
        </w:rPr>
        <w:t xml:space="preserve"> paleontologists</w:t>
      </w:r>
      <w:r>
        <w:t xml:space="preserve"> mostly, you know, very cerebral...</w:t>
      </w:r>
    </w:p>
    <w:p w:rsidR="00000000" w:rsidRDefault="004E651F">
      <w:r>
        <w:rPr>
          <w:b/>
        </w:rPr>
        <w:t>Ross:</w:t>
      </w:r>
      <w:r>
        <w:t xml:space="preserve"> Yeah, I know the type.</w:t>
      </w:r>
    </w:p>
    <w:p w:rsidR="00000000" w:rsidRDefault="004E651F">
      <w:r>
        <w:rPr>
          <w:b/>
        </w:rPr>
        <w:t>Joey:</w:t>
      </w:r>
      <w:r>
        <w:t xml:space="preserve"> Hey, if you wanna grab a bite before work we'd better get acrimonious. No? Am I getting close?</w:t>
      </w:r>
    </w:p>
    <w:p w:rsidR="00000000" w:rsidRDefault="004E651F">
      <w:r>
        <w:rPr>
          <w:b/>
        </w:rPr>
        <w:t>Opening credits</w:t>
      </w:r>
    </w:p>
    <w:p w:rsidR="00000000" w:rsidRDefault="004E651F">
      <w:pPr>
        <w:rPr>
          <w:b/>
        </w:rPr>
      </w:pPr>
      <w:r>
        <w:rPr>
          <w:b/>
        </w:rPr>
        <w:t>[Sce</w:t>
      </w:r>
      <w:r>
        <w:rPr>
          <w:b/>
        </w:rPr>
        <w:t>ne: Joey and Rachel's apartment]</w:t>
      </w:r>
    </w:p>
    <w:p w:rsidR="00000000" w:rsidRDefault="004E651F">
      <w:r>
        <w:rPr>
          <w:b/>
        </w:rPr>
        <w:t>Phoebe:</w:t>
      </w:r>
      <w:r>
        <w:t xml:space="preserve"> </w:t>
      </w:r>
      <w:r>
        <w:rPr>
          <w:i/>
        </w:rPr>
        <w:t>(entering)</w:t>
      </w:r>
      <w:r>
        <w:t xml:space="preserve"> Hey!</w:t>
      </w:r>
    </w:p>
    <w:p w:rsidR="00000000" w:rsidRDefault="004E651F">
      <w:r>
        <w:rPr>
          <w:b/>
        </w:rPr>
        <w:t>Monica:</w:t>
      </w:r>
      <w:r>
        <w:t xml:space="preserve"> Hey!</w:t>
      </w:r>
    </w:p>
    <w:p w:rsidR="00000000" w:rsidRDefault="004E651F">
      <w:r>
        <w:rPr>
          <w:b/>
        </w:rPr>
        <w:t>Phoebe:</w:t>
      </w:r>
      <w:r>
        <w:t xml:space="preserve"> Hey you guys! Look what I just got. </w:t>
      </w:r>
      <w:r>
        <w:rPr>
          <w:i/>
        </w:rPr>
        <w:t>(she shows them a pair of slippers)</w:t>
      </w:r>
    </w:p>
    <w:p w:rsidR="00000000" w:rsidRDefault="004E651F">
      <w:r>
        <w:rPr>
          <w:b/>
        </w:rPr>
        <w:t>Rachel:</w:t>
      </w:r>
      <w:r>
        <w:t xml:space="preserve"> Oh, OH! Wow, I love those! Where did you get them?</w:t>
      </w:r>
    </w:p>
    <w:p w:rsidR="00000000" w:rsidRDefault="004E651F">
      <w:r>
        <w:rPr>
          <w:b/>
        </w:rPr>
        <w:t>Phoebe:</w:t>
      </w:r>
      <w:r>
        <w:t xml:space="preserve"> I bought them off Ebay! They used to be</w:t>
      </w:r>
      <w:r>
        <w:t>long to the late Shania Twain.</w:t>
      </w:r>
    </w:p>
    <w:p w:rsidR="00000000" w:rsidRDefault="004E651F">
      <w:r>
        <w:rPr>
          <w:b/>
        </w:rPr>
        <w:t>Rachel:</w:t>
      </w:r>
      <w:r>
        <w:t xml:space="preserve"> </w:t>
      </w:r>
      <w:r>
        <w:rPr>
          <w:i/>
        </w:rPr>
        <w:t>(after a pause)</w:t>
      </w:r>
      <w:r>
        <w:t xml:space="preserve"> Phoebe, Shania Twain is still alive!</w:t>
      </w:r>
    </w:p>
    <w:p w:rsidR="00000000" w:rsidRDefault="004E651F">
      <w:r>
        <w:rPr>
          <w:b/>
        </w:rPr>
        <w:t>Phoebe:</w:t>
      </w:r>
      <w:r>
        <w:t xml:space="preserve"> Oh... then I overpaid. </w:t>
      </w:r>
      <w:r>
        <w:rPr>
          <w:i/>
        </w:rPr>
        <w:t>(she goes to the bathroom)</w:t>
      </w:r>
    </w:p>
    <w:p w:rsidR="00000000" w:rsidRDefault="004E651F">
      <w:r>
        <w:rPr>
          <w:b/>
        </w:rPr>
        <w:t>Monica:</w:t>
      </w:r>
      <w:r>
        <w:t xml:space="preserve"> Hey, what's this?</w:t>
      </w:r>
    </w:p>
    <w:p w:rsidR="00000000" w:rsidRDefault="004E651F">
      <w:r>
        <w:rPr>
          <w:b/>
        </w:rPr>
        <w:t>Rachel:</w:t>
      </w:r>
      <w:r>
        <w:t xml:space="preserve"> Oh, it's a gift certificate to this new SPA in SOHO.</w:t>
      </w:r>
    </w:p>
    <w:p w:rsidR="00000000" w:rsidRDefault="004E651F">
      <w:r>
        <w:rPr>
          <w:b/>
        </w:rPr>
        <w:t>Monica:</w:t>
      </w:r>
      <w:r>
        <w:t xml:space="preserve"> Oh, you can</w:t>
      </w:r>
      <w:r>
        <w:t>'t show Phoebe this! She hates those corporate massage chains.</w:t>
      </w:r>
    </w:p>
    <w:p w:rsidR="00000000" w:rsidRDefault="004E651F">
      <w:r>
        <w:rPr>
          <w:b/>
        </w:rPr>
        <w:t>Rachel:</w:t>
      </w:r>
      <w:r>
        <w:t xml:space="preserve"> Ah, why, now I can't get a massage? There are so many things that she disapproves of! I can't eat veal, I can't wear fur, I can't go hunting...</w:t>
      </w:r>
    </w:p>
    <w:p w:rsidR="00000000" w:rsidRDefault="004E651F">
      <w:r>
        <w:rPr>
          <w:b/>
        </w:rPr>
        <w:t>Monica:</w:t>
      </w:r>
      <w:r>
        <w:t xml:space="preserve"> Do you wanna go hunting?</w:t>
      </w:r>
    </w:p>
    <w:p w:rsidR="00000000" w:rsidRDefault="004E651F">
      <w:r>
        <w:rPr>
          <w:b/>
        </w:rPr>
        <w:t>Rachel:</w:t>
      </w:r>
      <w:r>
        <w:t xml:space="preserve"> </w:t>
      </w:r>
      <w:r>
        <w:t>Well, I would like to have the option!!</w:t>
      </w:r>
    </w:p>
    <w:p w:rsidR="00000000" w:rsidRDefault="004E651F">
      <w:r>
        <w:rPr>
          <w:b/>
        </w:rPr>
        <w:t>Phoebe:</w:t>
      </w:r>
      <w:r>
        <w:t xml:space="preserve"> </w:t>
      </w:r>
      <w:r>
        <w:rPr>
          <w:i/>
        </w:rPr>
        <w:t>(coming back from the bathroom)</w:t>
      </w:r>
      <w:r>
        <w:t xml:space="preserve"> What's up? </w:t>
      </w:r>
      <w:r>
        <w:rPr>
          <w:i/>
        </w:rPr>
        <w:t>(she sees the gift certificate in Rachel's hands)</w:t>
      </w:r>
      <w:r>
        <w:t xml:space="preserve"> Hey, Rachel!!</w:t>
      </w:r>
    </w:p>
    <w:p w:rsidR="00000000" w:rsidRDefault="004E651F">
      <w:r>
        <w:rPr>
          <w:b/>
        </w:rPr>
        <w:t>Rachel:</w:t>
      </w:r>
      <w:r>
        <w:t xml:space="preserve"> Oh!</w:t>
      </w:r>
    </w:p>
    <w:p w:rsidR="00000000" w:rsidRDefault="004E651F">
      <w:r>
        <w:rPr>
          <w:b/>
        </w:rPr>
        <w:t>Phoebe:</w:t>
      </w:r>
      <w:r>
        <w:t xml:space="preserve"> No, you can't go there! You know how I feel about these "big massage places"! The</w:t>
      </w:r>
      <w:r>
        <w:t>y're putting people like me out of business!</w:t>
      </w:r>
    </w:p>
    <w:p w:rsidR="00000000" w:rsidRDefault="004E651F">
      <w:r>
        <w:rPr>
          <w:b/>
        </w:rPr>
        <w:t>Monica:</w:t>
      </w:r>
      <w:r>
        <w:t xml:space="preserve"> And she wants to go hunting, too!!</w:t>
      </w:r>
    </w:p>
    <w:p w:rsidR="00000000" w:rsidRDefault="004E651F">
      <w:r>
        <w:rPr>
          <w:b/>
        </w:rPr>
        <w:t>Rachel:</w:t>
      </w:r>
      <w:r>
        <w:t xml:space="preserve"> Phoebe, come on, I don't wanna waste it! It would be like throwing away a hundred bucks!</w:t>
      </w:r>
    </w:p>
    <w:p w:rsidR="00000000" w:rsidRDefault="004E651F">
      <w:r>
        <w:rPr>
          <w:b/>
        </w:rPr>
        <w:t>Phoebe:</w:t>
      </w:r>
      <w:r>
        <w:t xml:space="preserve"> Ok, this is not about the</w:t>
      </w:r>
      <w:r>
        <w:rPr>
          <w:b/>
        </w:rPr>
        <w:t xml:space="preserve"> MONEY</w:t>
      </w:r>
      <w:r>
        <w:t>, ok? It's about... it's about c</w:t>
      </w:r>
      <w:r>
        <w:t>orporate greed destroying our hearts and leaving us... the hollow shells.</w:t>
      </w:r>
    </w:p>
    <w:p w:rsidR="00000000" w:rsidRDefault="004E651F">
      <w:r>
        <w:rPr>
          <w:b/>
        </w:rPr>
        <w:t>Rachel:</w:t>
      </w:r>
      <w:r>
        <w:t xml:space="preserve"> I don't care about any of that!!</w:t>
      </w:r>
    </w:p>
    <w:p w:rsidR="00000000" w:rsidRDefault="004E651F">
      <w:r>
        <w:rPr>
          <w:b/>
        </w:rPr>
        <w:t>Phoebe:</w:t>
      </w:r>
      <w:r>
        <w:t xml:space="preserve"> Well, do you care about friendship?</w:t>
      </w:r>
    </w:p>
    <w:p w:rsidR="00000000" w:rsidRDefault="004E651F">
      <w:r>
        <w:rPr>
          <w:b/>
        </w:rPr>
        <w:t>Rachel:</w:t>
      </w:r>
      <w:r>
        <w:t xml:space="preserve"> Oh!</w:t>
      </w:r>
    </w:p>
    <w:p w:rsidR="00000000" w:rsidRDefault="004E651F">
      <w:r>
        <w:rPr>
          <w:b/>
        </w:rPr>
        <w:t>Phoebe:</w:t>
      </w:r>
      <w:r>
        <w:t xml:space="preserve"> I feel really strongly about this, Rachel. Please, don't use this gift certif</w:t>
      </w:r>
      <w:r>
        <w:t>icate. I'm asking you as a friend.</w:t>
      </w:r>
    </w:p>
    <w:p w:rsidR="00000000" w:rsidRDefault="004E651F">
      <w:r>
        <w:rPr>
          <w:b/>
        </w:rPr>
        <w:t>Rachel:</w:t>
      </w:r>
      <w:r>
        <w:t xml:space="preserve"> Oh, not as a friend, Phoebe!! Fine, I won't use it!</w:t>
      </w:r>
    </w:p>
    <w:p w:rsidR="00000000" w:rsidRDefault="004E651F">
      <w:r>
        <w:rPr>
          <w:b/>
        </w:rPr>
        <w:t>Phoebe:</w:t>
      </w:r>
      <w:r>
        <w:t xml:space="preserve"> Promise?</w:t>
      </w:r>
    </w:p>
    <w:p w:rsidR="00000000" w:rsidRDefault="004E651F">
      <w:r>
        <w:rPr>
          <w:b/>
        </w:rPr>
        <w:t>Rachel:</w:t>
      </w:r>
      <w:r>
        <w:t xml:space="preserve"> I promise.</w:t>
      </w:r>
    </w:p>
    <w:p w:rsidR="00000000" w:rsidRDefault="004E651F">
      <w:r>
        <w:rPr>
          <w:b/>
        </w:rPr>
        <w:t>Phoebe:</w:t>
      </w:r>
      <w:r>
        <w:t xml:space="preserve"> Thank you. </w:t>
      </w:r>
      <w:r>
        <w:rPr>
          <w:i/>
        </w:rPr>
        <w:t>(she tears up the gift certificate)</w:t>
      </w:r>
    </w:p>
    <w:p w:rsidR="00000000" w:rsidRDefault="004E651F">
      <w:r>
        <w:rPr>
          <w:b/>
        </w:rPr>
        <w:t>Rachel:</w:t>
      </w:r>
      <w:r>
        <w:t xml:space="preserve"> But I am going hunting!!</w:t>
      </w:r>
    </w:p>
    <w:p w:rsidR="00000000" w:rsidRDefault="004E651F">
      <w:pPr>
        <w:rPr>
          <w:b/>
        </w:rPr>
      </w:pPr>
      <w:r>
        <w:rPr>
          <w:b/>
        </w:rPr>
        <w:t>[Scene: Monica and Chandler's apartme</w:t>
      </w:r>
      <w:r>
        <w:rPr>
          <w:b/>
        </w:rPr>
        <w:t>nt]</w:t>
      </w:r>
    </w:p>
    <w:p w:rsidR="00000000" w:rsidRDefault="004E651F">
      <w:r>
        <w:rPr>
          <w:b/>
        </w:rPr>
        <w:t>Monica:</w:t>
      </w:r>
      <w:r>
        <w:t xml:space="preserve"> </w:t>
      </w:r>
      <w:r>
        <w:rPr>
          <w:i/>
        </w:rPr>
        <w:t>(entering)</w:t>
      </w:r>
      <w:r>
        <w:t xml:space="preserve"> Hey honey! I missed you today!</w:t>
      </w:r>
    </w:p>
    <w:p w:rsidR="00000000" w:rsidRDefault="004E651F">
      <w:r>
        <w:rPr>
          <w:b/>
        </w:rPr>
        <w:t>Chandler:</w:t>
      </w:r>
      <w:r>
        <w:t xml:space="preserve"> Oh, yeah?</w:t>
      </w:r>
    </w:p>
    <w:p w:rsidR="00000000" w:rsidRDefault="004E651F">
      <w:r>
        <w:rPr>
          <w:b/>
        </w:rPr>
        <w:t>Monica:</w:t>
      </w:r>
      <w:r>
        <w:t xml:space="preserve"> Yeah. </w:t>
      </w:r>
      <w:r>
        <w:rPr>
          <w:i/>
        </w:rPr>
        <w:t>(they kiss)</w:t>
      </w:r>
      <w:r>
        <w:t xml:space="preserve"> What d'you wanna do tonight?</w:t>
      </w:r>
    </w:p>
    <w:p w:rsidR="00000000" w:rsidRDefault="004E651F">
      <w:r>
        <w:rPr>
          <w:b/>
        </w:rPr>
        <w:t>Chandler:</w:t>
      </w:r>
      <w:r>
        <w:t xml:space="preserve"> Oh, well... Maybe we could... </w:t>
      </w:r>
      <w:r>
        <w:rPr>
          <w:i/>
        </w:rPr>
        <w:t>(he sweeps the stuff off the table and wordlessly invites Monica to have sex on it)</w:t>
      </w:r>
    </w:p>
    <w:p w:rsidR="00000000" w:rsidRDefault="004E651F">
      <w:r>
        <w:rPr>
          <w:b/>
        </w:rPr>
        <w:t>Mon</w:t>
      </w:r>
      <w:r>
        <w:rPr>
          <w:b/>
        </w:rPr>
        <w:t>ica:</w:t>
      </w:r>
      <w:r>
        <w:t xml:space="preserve"> Ok, trying to turn me on by making a mess? Know your audience! Besides, tomorrow we're doing those fertility tests and until then you need to keep your tadpoles in the tank.</w:t>
      </w:r>
    </w:p>
    <w:p w:rsidR="00000000" w:rsidRDefault="004E651F">
      <w:r>
        <w:rPr>
          <w:b/>
        </w:rPr>
        <w:t>Chandler:</w:t>
      </w:r>
      <w:r>
        <w:t xml:space="preserve"> We really need to take those tests?</w:t>
      </w:r>
    </w:p>
    <w:p w:rsidR="00000000" w:rsidRDefault="004E651F">
      <w:r>
        <w:rPr>
          <w:b/>
        </w:rPr>
        <w:t>Monica:</w:t>
      </w:r>
      <w:r>
        <w:t xml:space="preserve"> Honey, we've been tryin</w:t>
      </w:r>
      <w:r>
        <w:t>g to have a baby for over a year. I think it's a good idea to find out if everything's ok. Just a few routine tests.</w:t>
      </w:r>
    </w:p>
    <w:p w:rsidR="00000000" w:rsidRDefault="004E651F">
      <w:r>
        <w:rPr>
          <w:b/>
        </w:rPr>
        <w:t>Chandler:</w:t>
      </w:r>
      <w:r>
        <w:t xml:space="preserve"> But I don't wanna do it in a cup!</w:t>
      </w:r>
    </w:p>
    <w:p w:rsidR="00000000" w:rsidRDefault="004E651F">
      <w:r>
        <w:rPr>
          <w:b/>
        </w:rPr>
        <w:t>Monica:</w:t>
      </w:r>
      <w:r>
        <w:t xml:space="preserve"> What is the big deal?</w:t>
      </w:r>
    </w:p>
    <w:p w:rsidR="00000000" w:rsidRDefault="004E651F">
      <w:r>
        <w:rPr>
          <w:b/>
        </w:rPr>
        <w:t>Chandler:</w:t>
      </w:r>
      <w:r>
        <w:t xml:space="preserve"> It's weird! In a doctor's office?</w:t>
      </w:r>
    </w:p>
    <w:p w:rsidR="00000000" w:rsidRDefault="004E651F">
      <w:r>
        <w:rPr>
          <w:b/>
        </w:rPr>
        <w:t>Monica:</w:t>
      </w:r>
      <w:r>
        <w:t xml:space="preserve"> It's not ok t</w:t>
      </w:r>
      <w:r>
        <w:t>o do it in a doctor's office but it is ok to do it in a parked car behind a Taco Bell?</w:t>
      </w:r>
    </w:p>
    <w:p w:rsidR="00000000" w:rsidRDefault="004E651F">
      <w:r>
        <w:rPr>
          <w:b/>
        </w:rPr>
        <w:t>Chandler:</w:t>
      </w:r>
      <w:r>
        <w:t xml:space="preserve"> </w:t>
      </w:r>
      <w:r>
        <w:rPr>
          <w:i/>
        </w:rPr>
        <w:t>(embarrassed)</w:t>
      </w:r>
      <w:r>
        <w:t xml:space="preserve"> I cannot believe Ross told you that! </w:t>
      </w:r>
      <w:r>
        <w:rPr>
          <w:i/>
        </w:rPr>
        <w:t>(pause)</w:t>
      </w:r>
    </w:p>
    <w:p w:rsidR="00000000" w:rsidRDefault="004E651F">
      <w:r>
        <w:t xml:space="preserve">And in my defense, it was a Wendy's! </w:t>
      </w:r>
    </w:p>
    <w:p w:rsidR="00000000" w:rsidRDefault="004E651F">
      <w:r>
        <w:rPr>
          <w:b/>
        </w:rPr>
        <w:t>Monica:</w:t>
      </w:r>
      <w:r>
        <w:t xml:space="preserve"> Look, I don't wanna do this test either, but I really </w:t>
      </w:r>
      <w:r>
        <w:t>do think it's a good idea!</w:t>
      </w:r>
    </w:p>
    <w:p w:rsidR="00000000" w:rsidRDefault="004E651F">
      <w:r>
        <w:rPr>
          <w:b/>
        </w:rPr>
        <w:t>Chandler:</w:t>
      </w:r>
      <w:r>
        <w:t xml:space="preserve"> Yeah, ok. I'm sure that doctor's office can't be worst than on a class trip to the Hershey's factory!</w:t>
      </w:r>
    </w:p>
    <w:p w:rsidR="00000000" w:rsidRDefault="004E651F">
      <w:r>
        <w:rPr>
          <w:b/>
        </w:rPr>
        <w:t>Monica:</w:t>
      </w:r>
      <w:r>
        <w:t xml:space="preserve"> </w:t>
      </w:r>
      <w:r>
        <w:rPr>
          <w:i/>
        </w:rPr>
        <w:t>(really embarrassed)</w:t>
      </w:r>
      <w:r>
        <w:t xml:space="preserve"> OH!</w:t>
      </w:r>
    </w:p>
    <w:p w:rsidR="00000000" w:rsidRDefault="004E651F">
      <w:r>
        <w:rPr>
          <w:b/>
        </w:rPr>
        <w:t>Chandler:</w:t>
      </w:r>
      <w:r>
        <w:t xml:space="preserve"> Oh, yeah! RACHEL TALKS TOO!</w:t>
      </w:r>
    </w:p>
    <w:p w:rsidR="00000000" w:rsidRDefault="004E651F">
      <w:pPr>
        <w:rPr>
          <w:b/>
        </w:rPr>
      </w:pPr>
      <w:r>
        <w:rPr>
          <w:b/>
        </w:rPr>
        <w:t>[Scene: Joey's apartment]</w:t>
      </w:r>
    </w:p>
    <w:p w:rsidR="00000000" w:rsidRDefault="004E651F">
      <w:r>
        <w:rPr>
          <w:b/>
        </w:rPr>
        <w:t>Joey:</w:t>
      </w:r>
      <w:r>
        <w:t xml:space="preserve"> </w:t>
      </w:r>
      <w:r>
        <w:rPr>
          <w:i/>
        </w:rPr>
        <w:t>(sipping red w</w:t>
      </w:r>
      <w:r>
        <w:rPr>
          <w:i/>
        </w:rPr>
        <w:t>ine from a glass)</w:t>
      </w:r>
      <w:r>
        <w:t xml:space="preserve"> Who says that wine has to cost more than milk!</w:t>
      </w:r>
    </w:p>
    <w:p w:rsidR="00000000" w:rsidRDefault="004E651F">
      <w:r>
        <w:rPr>
          <w:i/>
        </w:rPr>
        <w:t>(somebody knocks the door, Joey opens and it's Charlie)</w:t>
      </w:r>
    </w:p>
    <w:p w:rsidR="00000000" w:rsidRDefault="004E651F">
      <w:r>
        <w:rPr>
          <w:b/>
        </w:rPr>
        <w:t>Joey:</w:t>
      </w:r>
      <w:r>
        <w:t xml:space="preserve"> Heeey!</w:t>
      </w:r>
    </w:p>
    <w:p w:rsidR="00000000" w:rsidRDefault="004E651F">
      <w:r>
        <w:rPr>
          <w:b/>
        </w:rPr>
        <w:t>Charlie:</w:t>
      </w:r>
      <w:r>
        <w:t xml:space="preserve"> Hi!</w:t>
      </w:r>
    </w:p>
    <w:p w:rsidR="00000000" w:rsidRDefault="004E651F">
      <w:r>
        <w:rPr>
          <w:b/>
        </w:rPr>
        <w:t>Joey:</w:t>
      </w:r>
      <w:r>
        <w:t xml:space="preserve"> Come on in, how are ya?</w:t>
      </w:r>
    </w:p>
    <w:p w:rsidR="00000000" w:rsidRDefault="004E651F">
      <w:r>
        <w:rPr>
          <w:b/>
        </w:rPr>
        <w:t>Charlie:</w:t>
      </w:r>
      <w:r>
        <w:t xml:space="preserve"> I'm good!</w:t>
      </w:r>
    </w:p>
    <w:p w:rsidR="00000000" w:rsidRDefault="004E651F">
      <w:r>
        <w:rPr>
          <w:b/>
        </w:rPr>
        <w:t>Joey:</w:t>
      </w:r>
      <w:r>
        <w:t xml:space="preserve"> Can I offer you a drink?</w:t>
      </w:r>
    </w:p>
    <w:p w:rsidR="00000000" w:rsidRDefault="004E651F">
      <w:r>
        <w:rPr>
          <w:b/>
        </w:rPr>
        <w:t>Charlie:</w:t>
      </w:r>
      <w:r>
        <w:t xml:space="preserve"> </w:t>
      </w:r>
      <w:r>
        <w:rPr>
          <w:b/>
        </w:rPr>
        <w:t>Please</w:t>
      </w:r>
      <w:r>
        <w:t>, I've been cr</w:t>
      </w:r>
      <w:r>
        <w:t>azed all day! I had a meeting with the Dean, and my syllabus for summer school is due and I'm writing the Foreword for a friend's book...</w:t>
      </w:r>
    </w:p>
    <w:p w:rsidR="00000000" w:rsidRDefault="004E651F">
      <w:r>
        <w:rPr>
          <w:b/>
        </w:rPr>
        <w:t>Joey:</w:t>
      </w:r>
      <w:r>
        <w:t xml:space="preserve"> Uh-oh. I hade a pretty hectic day at work too, today I had to open a door and go </w:t>
      </w:r>
      <w:r>
        <w:rPr>
          <w:i/>
        </w:rPr>
        <w:t>(looking scared)</w:t>
      </w:r>
      <w:r>
        <w:t xml:space="preserve"> ohhhh!</w:t>
      </w:r>
    </w:p>
    <w:p w:rsidR="00000000" w:rsidRDefault="004E651F">
      <w:r>
        <w:rPr>
          <w:b/>
        </w:rPr>
        <w:t>Charlie</w:t>
      </w:r>
      <w:r>
        <w:rPr>
          <w:b/>
        </w:rPr>
        <w:t>:</w:t>
      </w:r>
      <w:r>
        <w:t xml:space="preserve"> So I am just so excited to be here. And I can't wait to start exploring the city!</w:t>
      </w:r>
    </w:p>
    <w:p w:rsidR="00000000" w:rsidRDefault="004E651F">
      <w:r>
        <w:rPr>
          <w:b/>
        </w:rPr>
        <w:t>Joey:</w:t>
      </w:r>
      <w:r>
        <w:t xml:space="preserve"> Hey, if you need a tour guide... </w:t>
      </w:r>
      <w:r>
        <w:rPr>
          <w:i/>
        </w:rPr>
        <w:t>(point to himself)</w:t>
      </w:r>
    </w:p>
    <w:p w:rsidR="00000000" w:rsidRDefault="004E651F">
      <w:r>
        <w:rPr>
          <w:b/>
        </w:rPr>
        <w:t>Charlie:</w:t>
      </w:r>
      <w:r>
        <w:t xml:space="preserve"> Oh, you mean it? That would be so</w:t>
      </w:r>
      <w:r>
        <w:rPr>
          <w:b/>
        </w:rPr>
        <w:t xml:space="preserve"> fun</w:t>
      </w:r>
      <w:r>
        <w:t>!</w:t>
      </w:r>
    </w:p>
    <w:p w:rsidR="00000000" w:rsidRDefault="004E651F">
      <w:r>
        <w:rPr>
          <w:b/>
        </w:rPr>
        <w:t>Joey:</w:t>
      </w:r>
      <w:r>
        <w:t xml:space="preserve"> Yeah, definitely, definitely. Ok, what do you wanna see firs</w:t>
      </w:r>
      <w:r>
        <w:t>t?</w:t>
      </w:r>
    </w:p>
    <w:p w:rsidR="00000000" w:rsidRDefault="004E651F">
      <w:r>
        <w:rPr>
          <w:b/>
        </w:rPr>
        <w:t>Charlie:</w:t>
      </w:r>
      <w:r>
        <w:t xml:space="preserve"> Oh, well, we can go see the Chronos Quartet at the Avery Fisher Hall.</w:t>
      </w:r>
    </w:p>
    <w:p w:rsidR="00000000" w:rsidRDefault="004E651F">
      <w:r>
        <w:rPr>
          <w:b/>
        </w:rPr>
        <w:t>Joey:</w:t>
      </w:r>
      <w:r>
        <w:t xml:space="preserve"> </w:t>
      </w:r>
      <w:r>
        <w:rPr>
          <w:i/>
        </w:rPr>
        <w:t>(looking puzzled and nodding)</w:t>
      </w:r>
      <w:r>
        <w:t xml:space="preserve"> Ok!</w:t>
      </w:r>
    </w:p>
    <w:p w:rsidR="00000000" w:rsidRDefault="004E651F">
      <w:r>
        <w:rPr>
          <w:b/>
        </w:rPr>
        <w:t>Charlie:</w:t>
      </w:r>
      <w:r>
        <w:t xml:space="preserve"> And there is a collection of Walt Whitman letters on display at the public library.</w:t>
      </w:r>
    </w:p>
    <w:p w:rsidR="00000000" w:rsidRDefault="004E651F">
      <w:r>
        <w:rPr>
          <w:b/>
        </w:rPr>
        <w:t>Joey:</w:t>
      </w:r>
      <w:r>
        <w:t xml:space="preserve"> I know, yeah!</w:t>
      </w:r>
    </w:p>
    <w:p w:rsidR="00000000" w:rsidRDefault="004E651F">
      <w:r>
        <w:rPr>
          <w:b/>
        </w:rPr>
        <w:t>Charlie:</w:t>
      </w:r>
      <w:r>
        <w:t xml:space="preserve"> And first, I</w:t>
      </w:r>
      <w:r>
        <w:t xml:space="preserve"> have to see the MET!</w:t>
      </w:r>
    </w:p>
    <w:p w:rsidR="00000000" w:rsidRDefault="004E651F">
      <w:r>
        <w:rPr>
          <w:b/>
        </w:rPr>
        <w:t>Joey:</w:t>
      </w:r>
      <w:r>
        <w:t xml:space="preserve"> Ok, let me stop you right there. The Mets suck, ok? You wanna see the Yankees.</w:t>
      </w:r>
    </w:p>
    <w:p w:rsidR="00000000" w:rsidRDefault="004E651F">
      <w:r>
        <w:rPr>
          <w:b/>
        </w:rPr>
        <w:t>Charlie:</w:t>
      </w:r>
      <w:r>
        <w:t xml:space="preserve"> No, no, no, not the Mets, the MET, singular!</w:t>
      </w:r>
    </w:p>
    <w:p w:rsidR="00000000" w:rsidRDefault="004E651F">
      <w:r>
        <w:rPr>
          <w:b/>
        </w:rPr>
        <w:t>Joey:</w:t>
      </w:r>
      <w:r>
        <w:t xml:space="preserve"> Which one, they all suck!</w:t>
      </w:r>
    </w:p>
    <w:p w:rsidR="00000000" w:rsidRDefault="004E651F">
      <w:r>
        <w:rPr>
          <w:b/>
        </w:rPr>
        <w:t>Charlie:</w:t>
      </w:r>
      <w:r>
        <w:t xml:space="preserve"> The museum!</w:t>
      </w:r>
    </w:p>
    <w:p w:rsidR="00000000" w:rsidRDefault="004E651F">
      <w:r>
        <w:rPr>
          <w:b/>
        </w:rPr>
        <w:t>Joey:</w:t>
      </w:r>
      <w:r>
        <w:t xml:space="preserve"> </w:t>
      </w:r>
      <w:r>
        <w:rPr>
          <w:i/>
        </w:rPr>
        <w:t>(looking puzzled)</w:t>
      </w:r>
      <w:r>
        <w:t xml:space="preserve"> I don't think so.</w:t>
      </w:r>
    </w:p>
    <w:p w:rsidR="00000000" w:rsidRDefault="004E651F">
      <w:pPr>
        <w:rPr>
          <w:b/>
        </w:rPr>
      </w:pPr>
      <w:r>
        <w:rPr>
          <w:b/>
        </w:rPr>
        <w:t>[Scene: SPA massage center, Rachel enters]</w:t>
      </w:r>
    </w:p>
    <w:p w:rsidR="00000000" w:rsidRDefault="004E651F">
      <w:r>
        <w:rPr>
          <w:b/>
        </w:rPr>
        <w:t>Rachel:</w:t>
      </w:r>
      <w:r>
        <w:t xml:space="preserve"> </w:t>
      </w:r>
      <w:r>
        <w:rPr>
          <w:i/>
        </w:rPr>
        <w:t>(to the receptionist)</w:t>
      </w:r>
      <w:r>
        <w:t xml:space="preserve"> Hi there!</w:t>
      </w:r>
    </w:p>
    <w:p w:rsidR="00000000" w:rsidRDefault="004E651F">
      <w:r>
        <w:rPr>
          <w:b/>
        </w:rPr>
        <w:t>Receptionist:</w:t>
      </w:r>
      <w:r>
        <w:t xml:space="preserve"> </w:t>
      </w:r>
      <w:r>
        <w:rPr>
          <w:i/>
        </w:rPr>
        <w:t>(in an affected tone)</w:t>
      </w:r>
      <w:r>
        <w:t xml:space="preserve"> Hello, welcome to Lavender Day Spa SPA. How may I help you?</w:t>
      </w:r>
    </w:p>
    <w:p w:rsidR="00000000" w:rsidRDefault="004E651F">
      <w:r>
        <w:rPr>
          <w:b/>
        </w:rPr>
        <w:t>Rachel:</w:t>
      </w:r>
      <w:r>
        <w:t xml:space="preserve"> Oh, hi. I have a massage appointment under Rachel Green, and here is </w:t>
      </w:r>
      <w:r>
        <w:t>my gift certificate.</w:t>
      </w:r>
    </w:p>
    <w:p w:rsidR="00000000" w:rsidRDefault="004E651F">
      <w:r>
        <w:rPr>
          <w:b/>
        </w:rPr>
        <w:t>Receptionist:</w:t>
      </w:r>
      <w:r>
        <w:t xml:space="preserve"> This has been torn up.</w:t>
      </w:r>
    </w:p>
    <w:p w:rsidR="00000000" w:rsidRDefault="004E651F">
      <w:r>
        <w:rPr>
          <w:b/>
        </w:rPr>
        <w:t>Rachel:</w:t>
      </w:r>
      <w:r>
        <w:t xml:space="preserve"> And... taped back together.</w:t>
      </w:r>
    </w:p>
    <w:p w:rsidR="00000000" w:rsidRDefault="004E651F">
      <w:r>
        <w:rPr>
          <w:b/>
        </w:rPr>
        <w:t>Receptionist:</w:t>
      </w:r>
      <w:r>
        <w:t xml:space="preserve"> Ok well, I'll call you as soon as your massage therapist is ready.</w:t>
      </w:r>
    </w:p>
    <w:p w:rsidR="00000000" w:rsidRDefault="004E651F">
      <w:r>
        <w:rPr>
          <w:b/>
        </w:rPr>
        <w:t>Rachel:</w:t>
      </w:r>
      <w:r>
        <w:t xml:space="preserve"> Ok</w:t>
      </w:r>
    </w:p>
    <w:p w:rsidR="00000000" w:rsidRDefault="004E651F">
      <w:r>
        <w:rPr>
          <w:b/>
        </w:rPr>
        <w:t>Receptionist:</w:t>
      </w:r>
      <w:r>
        <w:t xml:space="preserve"> Have a seat through the glass doors.</w:t>
      </w:r>
    </w:p>
    <w:p w:rsidR="00000000" w:rsidRDefault="004E651F">
      <w:r>
        <w:rPr>
          <w:b/>
        </w:rPr>
        <w:t>Rachel:</w:t>
      </w:r>
      <w:r>
        <w:t xml:space="preserve"> </w:t>
      </w:r>
      <w:r>
        <w:rPr>
          <w:i/>
        </w:rPr>
        <w:t xml:space="preserve">(imitating </w:t>
      </w:r>
      <w:r>
        <w:rPr>
          <w:i/>
        </w:rPr>
        <w:t>the receptionist's tone)</w:t>
      </w:r>
      <w:r>
        <w:t xml:space="preserve"> through the glass doors.</w:t>
      </w:r>
    </w:p>
    <w:p w:rsidR="00000000" w:rsidRDefault="004E651F">
      <w:r>
        <w:rPr>
          <w:b/>
        </w:rPr>
        <w:t>Receptionist:</w:t>
      </w:r>
      <w:r>
        <w:t xml:space="preserve"> Through the glass doors.</w:t>
      </w:r>
    </w:p>
    <w:p w:rsidR="00000000" w:rsidRDefault="004E651F">
      <w:r>
        <w:rPr>
          <w:b/>
        </w:rPr>
        <w:t>Rachel:</w:t>
      </w:r>
      <w:r>
        <w:t xml:space="preserve"> Alright-y then.</w:t>
      </w:r>
    </w:p>
    <w:p w:rsidR="00000000" w:rsidRDefault="004E651F">
      <w:r>
        <w:rPr>
          <w:i/>
        </w:rPr>
        <w:t>(Phoebe enters the hall)</w:t>
      </w:r>
    </w:p>
    <w:p w:rsidR="00000000" w:rsidRDefault="004E651F">
      <w:r>
        <w:rPr>
          <w:b/>
        </w:rPr>
        <w:t>Receptionist:</w:t>
      </w:r>
      <w:r>
        <w:t xml:space="preserve"> Phoebe, your next client's in the waiting room.</w:t>
      </w:r>
    </w:p>
    <w:p w:rsidR="00000000" w:rsidRDefault="004E651F">
      <w:r>
        <w:rPr>
          <w:b/>
        </w:rPr>
        <w:t>Phoebe:</w:t>
      </w:r>
      <w:r>
        <w:t xml:space="preserve"> Ok. Do we have to talk like that then they're no</w:t>
      </w:r>
      <w:r>
        <w:t xml:space="preserve">t around? </w:t>
      </w:r>
      <w:r>
        <w:rPr>
          <w:i/>
        </w:rPr>
        <w:t>(She sees Rachel)</w:t>
      </w:r>
      <w:r>
        <w:t xml:space="preserve"> Oh, no, no! Listen, is there someone who can fill in for me?</w:t>
      </w:r>
    </w:p>
    <w:p w:rsidR="00000000" w:rsidRDefault="004E651F">
      <w:r>
        <w:rPr>
          <w:b/>
        </w:rPr>
        <w:t>Receptionist:</w:t>
      </w:r>
      <w:r>
        <w:t xml:space="preserve"> Sorry, everyone is booked!</w:t>
      </w:r>
    </w:p>
    <w:p w:rsidR="00000000" w:rsidRDefault="004E651F">
      <w:r>
        <w:rPr>
          <w:b/>
        </w:rPr>
        <w:t>Phoebe:</w:t>
      </w:r>
      <w:r>
        <w:t xml:space="preserve"> But that woman can't know I work here. She's a friend of mine and I made this big stink about how awful this massage c</w:t>
      </w:r>
      <w:r>
        <w:t>hains are.</w:t>
      </w:r>
    </w:p>
    <w:p w:rsidR="00000000" w:rsidRDefault="004E651F">
      <w:r>
        <w:rPr>
          <w:b/>
        </w:rPr>
        <w:t>Receptionist:</w:t>
      </w:r>
      <w:r>
        <w:t xml:space="preserve"> Then why you work here?</w:t>
      </w:r>
    </w:p>
    <w:p w:rsidR="00000000" w:rsidRDefault="004E651F">
      <w:r>
        <w:rPr>
          <w:b/>
        </w:rPr>
        <w:t>Phoebe:</w:t>
      </w:r>
      <w:r>
        <w:t xml:space="preserve"> 'Cause it's good money! But that doesn't change the fact that this is an evil blood sucking corporate machine!</w:t>
      </w:r>
    </w:p>
    <w:p w:rsidR="00000000" w:rsidRDefault="004E651F">
      <w:r>
        <w:rPr>
          <w:b/>
        </w:rPr>
        <w:t>Receptionist:</w:t>
      </w:r>
      <w:r>
        <w:t xml:space="preserve"> Well, I think this is a great place to work!</w:t>
      </w:r>
    </w:p>
    <w:p w:rsidR="00000000" w:rsidRDefault="004E651F">
      <w:r>
        <w:rPr>
          <w:b/>
        </w:rPr>
        <w:t>Phoebe:</w:t>
      </w:r>
      <w:r>
        <w:t xml:space="preserve"> </w:t>
      </w:r>
      <w:r>
        <w:rPr>
          <w:i/>
        </w:rPr>
        <w:t xml:space="preserve">(watching around and </w:t>
      </w:r>
      <w:r>
        <w:rPr>
          <w:i/>
        </w:rPr>
        <w:t>whispering)</w:t>
      </w:r>
      <w:r>
        <w:t xml:space="preserve"> Ok, are they listening?</w:t>
      </w:r>
    </w:p>
    <w:p w:rsidR="00000000" w:rsidRDefault="004E651F">
      <w:pPr>
        <w:rPr>
          <w:b/>
        </w:rPr>
      </w:pPr>
      <w:r>
        <w:rPr>
          <w:b/>
        </w:rPr>
        <w:t>[Scene: Central Perk]</w:t>
      </w:r>
    </w:p>
    <w:p w:rsidR="00000000" w:rsidRDefault="004E651F">
      <w:r>
        <w:rPr>
          <w:i/>
        </w:rPr>
        <w:t>(Joey walks in and moves towards Ross, who's sitting of the sofa)</w:t>
      </w:r>
    </w:p>
    <w:p w:rsidR="00000000" w:rsidRDefault="004E651F">
      <w:r>
        <w:rPr>
          <w:b/>
        </w:rPr>
        <w:t>Joey:</w:t>
      </w:r>
      <w:r>
        <w:t xml:space="preserve"> Ross!</w:t>
      </w:r>
    </w:p>
    <w:p w:rsidR="00000000" w:rsidRDefault="004E651F">
      <w:r>
        <w:rPr>
          <w:b/>
        </w:rPr>
        <w:t>Ross:</w:t>
      </w:r>
      <w:r>
        <w:t xml:space="preserve"> Hi!</w:t>
      </w:r>
    </w:p>
    <w:p w:rsidR="00000000" w:rsidRDefault="004E651F">
      <w:r>
        <w:rPr>
          <w:b/>
        </w:rPr>
        <w:t>Joey:</w:t>
      </w:r>
      <w:r>
        <w:t xml:space="preserve"> I need to talk to you about Charlie.</w:t>
      </w:r>
    </w:p>
    <w:p w:rsidR="00000000" w:rsidRDefault="004E651F">
      <w:r>
        <w:rPr>
          <w:b/>
        </w:rPr>
        <w:t>Ross:</w:t>
      </w:r>
      <w:r>
        <w:t xml:space="preserve"> </w:t>
      </w:r>
      <w:r>
        <w:rPr>
          <w:i/>
        </w:rPr>
        <w:t>(annoyed)</w:t>
      </w:r>
      <w:r>
        <w:t xml:space="preserve"> Oh, do you, do you really?</w:t>
      </w:r>
    </w:p>
    <w:p w:rsidR="00000000" w:rsidRDefault="004E651F">
      <w:r>
        <w:rPr>
          <w:b/>
        </w:rPr>
        <w:t>Joey:</w:t>
      </w:r>
      <w:r>
        <w:t xml:space="preserve"> Yeah, I'm... I'm k</w:t>
      </w:r>
      <w:r>
        <w:t>ind of having a little problem.</w:t>
      </w:r>
    </w:p>
    <w:p w:rsidR="00000000" w:rsidRDefault="004E651F">
      <w:r>
        <w:rPr>
          <w:b/>
        </w:rPr>
        <w:t>Ross:</w:t>
      </w:r>
      <w:r>
        <w:t xml:space="preserve"> Look, if you don't know what the word "acrimonious" means, just don't use it!</w:t>
      </w:r>
    </w:p>
    <w:p w:rsidR="00000000" w:rsidRDefault="004E651F">
      <w:r>
        <w:rPr>
          <w:b/>
        </w:rPr>
        <w:t>Joey:</w:t>
      </w:r>
      <w:r>
        <w:t xml:space="preserve"> No, look, you know Charlie, right? She's cool, she's funny, her body is soo...</w:t>
      </w:r>
    </w:p>
    <w:p w:rsidR="00000000" w:rsidRDefault="004E651F">
      <w:r>
        <w:rPr>
          <w:b/>
        </w:rPr>
        <w:t>Ross:</w:t>
      </w:r>
      <w:r>
        <w:t xml:space="preserve"> Get to the problem!</w:t>
      </w:r>
    </w:p>
    <w:p w:rsidR="00000000" w:rsidRDefault="004E651F">
      <w:r>
        <w:rPr>
          <w:b/>
        </w:rPr>
        <w:t>Joey:</w:t>
      </w:r>
      <w:r>
        <w:t xml:space="preserve"> Yes. It's just that she</w:t>
      </w:r>
      <w:r>
        <w:t>'s so much smarter than all the girls I've ever dated! Combined! I don't want her to think I'm stupid!</w:t>
      </w:r>
    </w:p>
    <w:p w:rsidR="00000000" w:rsidRDefault="004E651F">
      <w:r>
        <w:rPr>
          <w:b/>
        </w:rPr>
        <w:t>Ross:</w:t>
      </w:r>
      <w:r>
        <w:t xml:space="preserve"> </w:t>
      </w:r>
      <w:r>
        <w:rPr>
          <w:i/>
        </w:rPr>
        <w:t>(looking down)</w:t>
      </w:r>
      <w:r>
        <w:t xml:space="preserve"> Are you wearing two belts?</w:t>
      </w:r>
    </w:p>
    <w:p w:rsidR="00000000" w:rsidRDefault="004E651F">
      <w:r>
        <w:rPr>
          <w:b/>
        </w:rPr>
        <w:t>Joey:</w:t>
      </w:r>
      <w:r>
        <w:t xml:space="preserve"> </w:t>
      </w:r>
      <w:r>
        <w:rPr>
          <w:i/>
        </w:rPr>
        <w:t>(checking)</w:t>
      </w:r>
      <w:r>
        <w:t xml:space="preserve"> EH, what do you know!</w:t>
      </w:r>
    </w:p>
    <w:p w:rsidR="00000000" w:rsidRDefault="004E651F">
      <w:r>
        <w:rPr>
          <w:b/>
        </w:rPr>
        <w:t>Ross:</w:t>
      </w:r>
      <w:r>
        <w:t xml:space="preserve"> You were saying you didn't want to seem stupid.</w:t>
      </w:r>
    </w:p>
    <w:p w:rsidR="00000000" w:rsidRDefault="004E651F">
      <w:r>
        <w:rPr>
          <w:b/>
        </w:rPr>
        <w:t>Joey:</w:t>
      </w:r>
      <w:r>
        <w:t xml:space="preserve"> Right,</w:t>
      </w:r>
      <w:r>
        <w:t xml:space="preserve"> right, right, well, she wants to go to all this cultural places and I don't know how to talk about that stuff. You gotta help me out!</w:t>
      </w:r>
    </w:p>
    <w:p w:rsidR="00000000" w:rsidRDefault="004E651F">
      <w:r>
        <w:rPr>
          <w:b/>
        </w:rPr>
        <w:t>Ross:</w:t>
      </w:r>
      <w:r>
        <w:t xml:space="preserve"> You know, I really don't want to get involved in you guy's relationship.</w:t>
      </w:r>
    </w:p>
    <w:p w:rsidR="00000000" w:rsidRDefault="004E651F">
      <w:r>
        <w:rPr>
          <w:b/>
        </w:rPr>
        <w:t>Joey:</w:t>
      </w:r>
      <w:r>
        <w:t xml:space="preserve"> Please, c'mon, you're the smartest p</w:t>
      </w:r>
      <w:r>
        <w:t>erson I know and I really like this girl, ok, I don't wanna lose her.</w:t>
      </w:r>
    </w:p>
    <w:p w:rsidR="00000000" w:rsidRDefault="004E651F">
      <w:r>
        <w:rPr>
          <w:b/>
        </w:rPr>
        <w:t>Ross:</w:t>
      </w:r>
      <w:r>
        <w:t xml:space="preserve"> </w:t>
      </w:r>
      <w:r>
        <w:rPr>
          <w:i/>
        </w:rPr>
        <w:t>(after a short hesitation)</w:t>
      </w:r>
      <w:r>
        <w:t xml:space="preserve"> Fine.</w:t>
      </w:r>
    </w:p>
    <w:p w:rsidR="00000000" w:rsidRDefault="004E651F">
      <w:r>
        <w:rPr>
          <w:b/>
        </w:rPr>
        <w:t>Joey:</w:t>
      </w:r>
      <w:r>
        <w:t xml:space="preserve"> Thanks.</w:t>
      </w:r>
    </w:p>
    <w:p w:rsidR="00000000" w:rsidRDefault="004E651F">
      <w:r>
        <w:rPr>
          <w:b/>
        </w:rPr>
        <w:t>Ross:</w:t>
      </w:r>
      <w:r>
        <w:t xml:space="preserve"> Ok. Let's see. Oh, you should take her to the MET!</w:t>
      </w:r>
    </w:p>
    <w:p w:rsidR="00000000" w:rsidRDefault="004E651F">
      <w:r>
        <w:rPr>
          <w:b/>
        </w:rPr>
        <w:t>Joey:</w:t>
      </w:r>
      <w:r>
        <w:t xml:space="preserve"> The Metsss!</w:t>
      </w:r>
    </w:p>
    <w:p w:rsidR="00000000" w:rsidRDefault="004E651F">
      <w:r>
        <w:rPr>
          <w:b/>
        </w:rPr>
        <w:t>Ross:</w:t>
      </w:r>
      <w:r>
        <w:t xml:space="preserve"> Oh, no! The MET! The Metropolitan Museum of Art.</w:t>
      </w:r>
    </w:p>
    <w:p w:rsidR="00000000" w:rsidRDefault="004E651F">
      <w:r>
        <w:rPr>
          <w:b/>
        </w:rPr>
        <w:t>Joe</w:t>
      </w:r>
      <w:r>
        <w:rPr>
          <w:b/>
        </w:rPr>
        <w:t>y:</w:t>
      </w:r>
      <w:r>
        <w:t xml:space="preserve"> </w:t>
      </w:r>
      <w:r>
        <w:rPr>
          <w:i/>
        </w:rPr>
        <w:t>(realizing)</w:t>
      </w:r>
      <w:r>
        <w:t xml:space="preserve"> Oh, that's what she meant! </w:t>
      </w:r>
      <w:r>
        <w:rPr>
          <w:i/>
        </w:rPr>
        <w:t>(pause)</w:t>
      </w:r>
      <w:r>
        <w:t xml:space="preserve"> You know, if they're gonna shorten it, they should call it the MUSE! You know, short for museum, and avoid all the confusion!</w:t>
      </w:r>
    </w:p>
    <w:p w:rsidR="00000000" w:rsidRDefault="004E651F">
      <w:r>
        <w:rPr>
          <w:b/>
        </w:rPr>
        <w:t>Ross:</w:t>
      </w:r>
      <w:r>
        <w:t xml:space="preserve"> Yeah, most of it it's a place </w:t>
      </w:r>
      <w:r>
        <w:rPr>
          <w:b/>
        </w:rPr>
        <w:t>packed</w:t>
      </w:r>
      <w:r>
        <w:t xml:space="preserve"> with confused angry baseball fans!</w:t>
      </w:r>
    </w:p>
    <w:p w:rsidR="00000000" w:rsidRDefault="004E651F">
      <w:r>
        <w:rPr>
          <w:b/>
        </w:rPr>
        <w:t>Jo</w:t>
      </w:r>
      <w:r>
        <w:rPr>
          <w:b/>
        </w:rPr>
        <w:t>ey:</w:t>
      </w:r>
      <w:r>
        <w:t xml:space="preserve"> Ok, all right, so I'll take her to the MET.</w:t>
      </w:r>
    </w:p>
    <w:p w:rsidR="00000000" w:rsidRDefault="004E651F">
      <w:r>
        <w:rPr>
          <w:b/>
        </w:rPr>
        <w:t>Ross:</w:t>
      </w:r>
      <w:r>
        <w:t xml:space="preserve"> Yeah, uh, uh, ok, there's this great rare bookstore on Madison Avenue. You know what? She loves architecture, you know what you should do? You should take a walk down fifth to the Saint Patrick's Cathed</w:t>
      </w:r>
      <w:r>
        <w:t>ral and there there's this great little pastry shop that she'd love.</w:t>
      </w:r>
    </w:p>
    <w:p w:rsidR="00000000" w:rsidRDefault="004E651F">
      <w:r>
        <w:rPr>
          <w:b/>
        </w:rPr>
        <w:t>Joey:</w:t>
      </w:r>
      <w:r>
        <w:t xml:space="preserve"> Geez, sounds like you should be going on this date!</w:t>
      </w:r>
    </w:p>
    <w:p w:rsidR="00000000" w:rsidRDefault="004E651F">
      <w:r>
        <w:rPr>
          <w:b/>
        </w:rPr>
        <w:t>Ross:</w:t>
      </w:r>
      <w:r>
        <w:t xml:space="preserve"> But I'm not! </w:t>
      </w:r>
      <w:r>
        <w:rPr>
          <w:i/>
        </w:rPr>
        <w:t>(pause)</w:t>
      </w:r>
      <w:r>
        <w:t>. You know what if you're in the mood for Thai food...</w:t>
      </w:r>
    </w:p>
    <w:p w:rsidR="00000000" w:rsidRDefault="004E651F">
      <w:r>
        <w:rPr>
          <w:b/>
        </w:rPr>
        <w:t>Joey:</w:t>
      </w:r>
      <w:r>
        <w:t xml:space="preserve"> Whoa, whoa, whoa! Slow down, you go</w:t>
      </w:r>
      <w:r>
        <w:rPr>
          <w:b/>
        </w:rPr>
        <w:t xml:space="preserve"> way</w:t>
      </w:r>
      <w:r>
        <w:t xml:space="preserve"> to</w:t>
      </w:r>
      <w:r>
        <w:t>o fast. Ok? Just go back to the MET, ok?</w:t>
      </w:r>
    </w:p>
    <w:p w:rsidR="00000000" w:rsidRDefault="004E651F">
      <w:r>
        <w:rPr>
          <w:b/>
        </w:rPr>
        <w:t>Ross:</w:t>
      </w:r>
      <w:r>
        <w:t xml:space="preserve"> Ok.</w:t>
      </w:r>
    </w:p>
    <w:p w:rsidR="00000000" w:rsidRDefault="004E651F">
      <w:r>
        <w:rPr>
          <w:b/>
        </w:rPr>
        <w:t>Joey:</w:t>
      </w:r>
      <w:r>
        <w:t xml:space="preserve"> You got to tell me exactly what to do there.</w:t>
      </w:r>
    </w:p>
    <w:p w:rsidR="00000000" w:rsidRDefault="004E651F">
      <w:r>
        <w:rPr>
          <w:b/>
        </w:rPr>
        <w:t>Ross:</w:t>
      </w:r>
      <w:r>
        <w:t xml:space="preserve"> Ok, when you walk in the museum, take the right, that's the antiquities wing. Ancient Egypt, Mesopotamia, up to the Byzantine Empire.</w:t>
      </w:r>
    </w:p>
    <w:p w:rsidR="00000000" w:rsidRDefault="004E651F">
      <w:r>
        <w:rPr>
          <w:b/>
        </w:rPr>
        <w:t>Joey:</w:t>
      </w:r>
      <w:r>
        <w:t xml:space="preserve"> Whoa, wh</w:t>
      </w:r>
      <w:r>
        <w:t xml:space="preserve">oa, whoa, whoa, whoa! So, I walk in the door and make the right </w:t>
      </w:r>
      <w:r>
        <w:rPr>
          <w:i/>
        </w:rPr>
        <w:t>(and he bends his arm to the left. Ross then bends Joey's arm to the right and Joey nods)</w:t>
      </w:r>
    </w:p>
    <w:p w:rsidR="00000000" w:rsidRDefault="004E651F">
      <w:pPr>
        <w:rPr>
          <w:b/>
        </w:rPr>
      </w:pPr>
      <w:r>
        <w:rPr>
          <w:b/>
        </w:rPr>
        <w:t>[Scene: doctor's waiting room]</w:t>
      </w:r>
    </w:p>
    <w:p w:rsidR="00000000" w:rsidRDefault="004E651F">
      <w:r>
        <w:rPr>
          <w:b/>
        </w:rPr>
        <w:t>Chandler:</w:t>
      </w:r>
      <w:r>
        <w:t xml:space="preserve"> I have a weird feeling about this place. </w:t>
      </w:r>
      <w:r>
        <w:rPr>
          <w:i/>
        </w:rPr>
        <w:t>(pause)</w:t>
      </w:r>
      <w:r>
        <w:t xml:space="preserve"> How do I kno</w:t>
      </w:r>
      <w:r>
        <w:t>w that they are not gonna secretly videotape me and put it all over the internet.</w:t>
      </w:r>
    </w:p>
    <w:p w:rsidR="00000000" w:rsidRDefault="004E651F">
      <w:r>
        <w:rPr>
          <w:b/>
        </w:rPr>
        <w:t>Monica:</w:t>
      </w:r>
      <w:r>
        <w:t xml:space="preserve"> Because, honey, I mean this in the sweetest way possible, nobody is gonna wanna watch that.</w:t>
      </w:r>
    </w:p>
    <w:p w:rsidR="00000000" w:rsidRDefault="004E651F">
      <w:r>
        <w:rPr>
          <w:i/>
        </w:rPr>
        <w:t>(a nurse walks in)</w:t>
      </w:r>
    </w:p>
    <w:p w:rsidR="00000000" w:rsidRDefault="004E651F">
      <w:r>
        <w:rPr>
          <w:b/>
        </w:rPr>
        <w:t>Nurse:</w:t>
      </w:r>
      <w:r>
        <w:t xml:space="preserve"> Mr. Bing? </w:t>
      </w:r>
      <w:r>
        <w:rPr>
          <w:i/>
        </w:rPr>
        <w:t>(Chandler jumps up)</w:t>
      </w:r>
      <w:r>
        <w:t xml:space="preserve"> Here you are! You'</w:t>
      </w:r>
      <w:r>
        <w:t>ll go into that room and deposit your specimen into the container.</w:t>
      </w:r>
    </w:p>
    <w:p w:rsidR="00000000" w:rsidRDefault="004E651F">
      <w:r>
        <w:rPr>
          <w:b/>
        </w:rPr>
        <w:t>Chandler:</w:t>
      </w:r>
      <w:r>
        <w:t xml:space="preserve"> Deposit my specimen? You know, usually I have to call a 900 number for that kind of talk. Thanks, got it.</w:t>
      </w:r>
    </w:p>
    <w:p w:rsidR="00000000" w:rsidRDefault="004E651F">
      <w:r>
        <w:rPr>
          <w:b/>
        </w:rPr>
        <w:t>Monica:</w:t>
      </w:r>
      <w:r>
        <w:t xml:space="preserve"> Hey, honey, my test is down the hall, are you sure you're going t</w:t>
      </w:r>
      <w:r>
        <w:t>o be ok?</w:t>
      </w:r>
    </w:p>
    <w:p w:rsidR="00000000" w:rsidRDefault="004E651F">
      <w:r>
        <w:rPr>
          <w:b/>
        </w:rPr>
        <w:t>Chandler:</w:t>
      </w:r>
      <w:r>
        <w:t xml:space="preserve"> Yeah, I guess!</w:t>
      </w:r>
    </w:p>
    <w:p w:rsidR="00000000" w:rsidRDefault="004E651F">
      <w:r>
        <w:rPr>
          <w:b/>
        </w:rPr>
        <w:t>Monica:</w:t>
      </w:r>
      <w:r>
        <w:t xml:space="preserve"> I know this is embarrassing, but nobody cares! No one here even knows you!</w:t>
      </w:r>
    </w:p>
    <w:p w:rsidR="00000000" w:rsidRDefault="004E651F">
      <w:r>
        <w:rPr>
          <w:b/>
        </w:rPr>
        <w:t>Janice:</w:t>
      </w:r>
      <w:r>
        <w:t xml:space="preserve"> OH MY GOD!!</w:t>
      </w:r>
    </w:p>
    <w:p w:rsidR="00000000" w:rsidRDefault="004E651F">
      <w:r>
        <w:rPr>
          <w:b/>
        </w:rPr>
        <w:t>Chandler:</w:t>
      </w:r>
      <w:r>
        <w:t xml:space="preserve"> Oh, Come on!</w:t>
      </w:r>
    </w:p>
    <w:p w:rsidR="00000000" w:rsidRDefault="004E651F">
      <w:r>
        <w:rPr>
          <w:b/>
        </w:rPr>
        <w:t>Commercial Break</w:t>
      </w:r>
    </w:p>
    <w:p w:rsidR="00000000" w:rsidRDefault="004E651F">
      <w:r>
        <w:rPr>
          <w:b/>
        </w:rPr>
        <w:t>Janice:</w:t>
      </w:r>
      <w:r>
        <w:t xml:space="preserve"> Ah ahahahhahaa! How great is this!</w:t>
      </w:r>
    </w:p>
    <w:p w:rsidR="00000000" w:rsidRDefault="004E651F">
      <w:r>
        <w:rPr>
          <w:b/>
        </w:rPr>
        <w:t>Monica:</w:t>
      </w:r>
      <w:r>
        <w:t xml:space="preserve"> Hey, we're probably fertile,</w:t>
      </w:r>
      <w:r>
        <w:t xml:space="preserve"> let's go home!</w:t>
      </w:r>
    </w:p>
    <w:p w:rsidR="00000000" w:rsidRDefault="004E651F">
      <w:r>
        <w:rPr>
          <w:b/>
        </w:rPr>
        <w:t>Chandler:</w:t>
      </w:r>
      <w:r>
        <w:t xml:space="preserve"> Why are you here?</w:t>
      </w:r>
    </w:p>
    <w:p w:rsidR="00000000" w:rsidRDefault="004E651F">
      <w:r>
        <w:rPr>
          <w:b/>
        </w:rPr>
        <w:t>Janice:</w:t>
      </w:r>
      <w:r>
        <w:t xml:space="preserve"> Well, Sid and I are trying again and we had trouble last time because apparently we...</w:t>
      </w:r>
    </w:p>
    <w:p w:rsidR="00000000" w:rsidRDefault="004E651F">
      <w:r>
        <w:rPr>
          <w:b/>
        </w:rPr>
        <w:t>Chandler:</w:t>
      </w:r>
      <w:r>
        <w:t xml:space="preserve"> </w:t>
      </w:r>
      <w:r>
        <w:rPr>
          <w:i/>
        </w:rPr>
        <w:t>(to Heaven)</w:t>
      </w:r>
      <w:r>
        <w:t xml:space="preserve"> No no no... I mean,</w:t>
      </w:r>
      <w:r>
        <w:rPr>
          <w:b/>
        </w:rPr>
        <w:t xml:space="preserve"> why</w:t>
      </w:r>
      <w:r>
        <w:t>?</w:t>
      </w:r>
      <w:r>
        <w:rPr>
          <w:b/>
        </w:rPr>
        <w:t xml:space="preserve"> why</w:t>
      </w:r>
      <w:r>
        <w:t xml:space="preserve"> is she here??</w:t>
      </w:r>
    </w:p>
    <w:p w:rsidR="00000000" w:rsidRDefault="004E651F">
      <w:r>
        <w:rPr>
          <w:b/>
        </w:rPr>
        <w:t>Janice:</w:t>
      </w:r>
      <w:r>
        <w:t xml:space="preserve"> Oh! Someone's a little cranky today cuz they</w:t>
      </w:r>
      <w:r>
        <w:t xml:space="preserve"> have to do it in a cup! </w:t>
      </w:r>
      <w:r>
        <w:rPr>
          <w:i/>
        </w:rPr>
        <w:t>(laughs)</w:t>
      </w:r>
      <w:r>
        <w:t xml:space="preserve"> Oh! They gave you the kiddy size </w:t>
      </w:r>
      <w:r>
        <w:rPr>
          <w:i/>
        </w:rPr>
        <w:t>(looking at the cup in his hand)</w:t>
      </w:r>
      <w:r>
        <w:t>.</w:t>
      </w:r>
    </w:p>
    <w:p w:rsidR="00000000" w:rsidRDefault="004E651F">
      <w:r>
        <w:rPr>
          <w:b/>
        </w:rPr>
        <w:t>Chandler:</w:t>
      </w:r>
      <w:r>
        <w:t xml:space="preserve"> What!?</w:t>
      </w:r>
    </w:p>
    <w:p w:rsidR="00000000" w:rsidRDefault="004E651F">
      <w:r>
        <w:rPr>
          <w:i/>
        </w:rPr>
        <w:t>(Janice does her "Janice Laugh")</w:t>
      </w:r>
    </w:p>
    <w:p w:rsidR="00000000" w:rsidRDefault="004E651F">
      <w:r>
        <w:rPr>
          <w:b/>
        </w:rPr>
        <w:t>Monica:</w:t>
      </w:r>
      <w:r>
        <w:t xml:space="preserve"> This was fun! But I've got an invasive vaginal exam to get to! </w:t>
      </w:r>
      <w:r>
        <w:rPr>
          <w:i/>
        </w:rPr>
        <w:t>(leaves)</w:t>
      </w:r>
    </w:p>
    <w:p w:rsidR="00000000" w:rsidRDefault="004E651F">
      <w:r>
        <w:rPr>
          <w:b/>
        </w:rPr>
        <w:t>Chandler:</w:t>
      </w:r>
      <w:r>
        <w:t xml:space="preserve"> I'd love to sta</w:t>
      </w:r>
      <w:r>
        <w:t xml:space="preserve">y, but I have eh... </w:t>
      </w:r>
      <w:r>
        <w:rPr>
          <w:i/>
        </w:rPr>
        <w:t>(points at the cup)</w:t>
      </w:r>
      <w:r>
        <w:t xml:space="preserve"> got a hot date... </w:t>
      </w:r>
      <w:r>
        <w:rPr>
          <w:i/>
        </w:rPr>
        <w:t>(starts to leave)</w:t>
      </w:r>
    </w:p>
    <w:p w:rsidR="00000000" w:rsidRDefault="004E651F">
      <w:r>
        <w:rPr>
          <w:b/>
        </w:rPr>
        <w:t>Janice:</w:t>
      </w:r>
      <w:r>
        <w:t xml:space="preserve"> Please... go! </w:t>
      </w:r>
      <w:r>
        <w:rPr>
          <w:i/>
        </w:rPr>
        <w:t>(Then shouts after him)</w:t>
      </w:r>
      <w:r>
        <w:t xml:space="preserve"> Just let me know if you need a hand!</w:t>
      </w:r>
    </w:p>
    <w:p w:rsidR="00000000" w:rsidRDefault="004E651F">
      <w:r>
        <w:rPr>
          <w:b/>
        </w:rPr>
        <w:t>Chandler:</w:t>
      </w:r>
      <w:r>
        <w:t xml:space="preserve"> </w:t>
      </w:r>
      <w:r>
        <w:rPr>
          <w:i/>
        </w:rPr>
        <w:t>(disgusted)</w:t>
      </w:r>
      <w:r>
        <w:t xml:space="preserve"> I think it just fell off. </w:t>
      </w:r>
      <w:r>
        <w:rPr>
          <w:i/>
        </w:rPr>
        <w:t>(Leaves)</w:t>
      </w:r>
    </w:p>
    <w:p w:rsidR="00000000" w:rsidRDefault="004E651F">
      <w:pPr>
        <w:rPr>
          <w:b/>
        </w:rPr>
      </w:pPr>
      <w:r>
        <w:rPr>
          <w:b/>
        </w:rPr>
        <w:t>[Scene: At the Spa, Phoebe is at the hal</w:t>
      </w:r>
      <w:r>
        <w:rPr>
          <w:b/>
        </w:rPr>
        <w:t>f-opened door]</w:t>
      </w:r>
    </w:p>
    <w:p w:rsidR="00000000" w:rsidRDefault="004E651F">
      <w:r>
        <w:rPr>
          <w:b/>
        </w:rPr>
        <w:t>Phoebe:</w:t>
      </w:r>
      <w:r>
        <w:t xml:space="preserve"> </w:t>
      </w:r>
      <w:r>
        <w:rPr>
          <w:i/>
        </w:rPr>
        <w:t>(In a strange heavy accent)</w:t>
      </w:r>
      <w:r>
        <w:t xml:space="preserve"> Hello "ja", it's time for your massage, ja! Put your face in the hole.</w:t>
      </w:r>
    </w:p>
    <w:p w:rsidR="00000000" w:rsidRDefault="004E651F">
      <w:r>
        <w:rPr>
          <w:b/>
        </w:rPr>
        <w:t>Rachel:</w:t>
      </w:r>
      <w:r>
        <w:t xml:space="preserve"> Wow, a Swedish massage from a real Swedish person. </w:t>
      </w:r>
      <w:r>
        <w:rPr>
          <w:i/>
        </w:rPr>
        <w:t>(Puts her head in the hole and Phoebe enters)</w:t>
      </w:r>
    </w:p>
    <w:p w:rsidR="00000000" w:rsidRDefault="004E651F">
      <w:r>
        <w:rPr>
          <w:b/>
        </w:rPr>
        <w:t>Phoebe:</w:t>
      </w:r>
      <w:r>
        <w:t xml:space="preserve"> Okay, then I'm Swedis</w:t>
      </w:r>
      <w:r>
        <w:t>h...</w:t>
      </w:r>
    </w:p>
    <w:p w:rsidR="00000000" w:rsidRDefault="004E651F">
      <w:r>
        <w:rPr>
          <w:b/>
        </w:rPr>
        <w:t>Monica:</w:t>
      </w:r>
      <w:r>
        <w:t xml:space="preserve"> So, what's your name?</w:t>
      </w:r>
    </w:p>
    <w:p w:rsidR="00000000" w:rsidRDefault="004E651F">
      <w:r>
        <w:rPr>
          <w:b/>
        </w:rPr>
        <w:t>Phoebe:</w:t>
      </w:r>
      <w:r>
        <w:t xml:space="preserve"> It's a normal Swedish name... Ikea...</w:t>
      </w:r>
    </w:p>
    <w:p w:rsidR="00000000" w:rsidRDefault="004E651F">
      <w:r>
        <w:rPr>
          <w:b/>
        </w:rPr>
        <w:t>Rachel:</w:t>
      </w:r>
      <w:r>
        <w:t xml:space="preserve"> Oh... what an interesting name.</w:t>
      </w:r>
    </w:p>
    <w:p w:rsidR="00000000" w:rsidRDefault="004E651F">
      <w:r>
        <w:rPr>
          <w:b/>
        </w:rPr>
        <w:t>Phoebe:</w:t>
      </w:r>
      <w:r>
        <w:t xml:space="preserve"> Ja!</w:t>
      </w:r>
    </w:p>
    <w:p w:rsidR="00000000" w:rsidRDefault="004E651F">
      <w:r>
        <w:rPr>
          <w:b/>
        </w:rPr>
        <w:t>Rachel:</w:t>
      </w:r>
      <w:r>
        <w:t xml:space="preserve"> You know I... </w:t>
      </w:r>
      <w:r>
        <w:rPr>
          <w:i/>
        </w:rPr>
        <w:t>(lifts her head and tries to look in Phoebe's direction)</w:t>
      </w:r>
    </w:p>
    <w:p w:rsidR="00000000" w:rsidRDefault="004E651F">
      <w:r>
        <w:rPr>
          <w:b/>
        </w:rPr>
        <w:t>Phoebe:</w:t>
      </w:r>
      <w:r>
        <w:t xml:space="preserve"> </w:t>
      </w:r>
      <w:r>
        <w:rPr>
          <w:i/>
        </w:rPr>
        <w:t>(pushes her head back down)</w:t>
      </w:r>
      <w:r>
        <w:t xml:space="preserve"> Time for</w:t>
      </w:r>
      <w:r>
        <w:t xml:space="preserve"> your scalp massage!</w:t>
      </w:r>
    </w:p>
    <w:p w:rsidR="00000000" w:rsidRDefault="004E651F">
      <w:r>
        <w:rPr>
          <w:b/>
        </w:rPr>
        <w:t>Rachel:</w:t>
      </w:r>
      <w:r>
        <w:t xml:space="preserve"> </w:t>
      </w:r>
      <w:r>
        <w:rPr>
          <w:i/>
        </w:rPr>
        <w:t>(Sees Phoebe's slippers through the hole)</w:t>
      </w:r>
      <w:r>
        <w:t xml:space="preserve"> Wow... I really love your... </w:t>
      </w:r>
      <w:r>
        <w:rPr>
          <w:i/>
        </w:rPr>
        <w:t>(startled as she realizes those are Phoebe's slippers)</w:t>
      </w:r>
    </w:p>
    <w:p w:rsidR="00000000" w:rsidRDefault="004E651F">
      <w:r>
        <w:rPr>
          <w:b/>
        </w:rPr>
        <w:t>Phoebe:</w:t>
      </w:r>
      <w:r>
        <w:t xml:space="preserve"> Is something wrong?</w:t>
      </w:r>
    </w:p>
    <w:p w:rsidR="00000000" w:rsidRDefault="004E651F">
      <w:r>
        <w:rPr>
          <w:b/>
        </w:rPr>
        <w:t>Rachel:</w:t>
      </w:r>
      <w:r>
        <w:t xml:space="preserve"> No, it's just that uhm... it feels so good... Ikea... </w:t>
      </w:r>
      <w:r>
        <w:rPr>
          <w:i/>
        </w:rPr>
        <w:t>(pause)</w:t>
      </w:r>
    </w:p>
    <w:p w:rsidR="00000000" w:rsidRDefault="004E651F">
      <w:r>
        <w:t>Yea</w:t>
      </w:r>
      <w:r>
        <w:t xml:space="preserve">h, say hey, you'll know this, what's the capital of Sweden? </w:t>
      </w:r>
    </w:p>
    <w:p w:rsidR="00000000" w:rsidRDefault="004E651F">
      <w:r>
        <w:rPr>
          <w:b/>
        </w:rPr>
        <w:t>Phoebe:</w:t>
      </w:r>
      <w:r>
        <w:t xml:space="preserve"> </w:t>
      </w:r>
      <w:r>
        <w:rPr>
          <w:i/>
        </w:rPr>
        <w:t>(Thinks for a few moments)</w:t>
      </w:r>
      <w:r>
        <w:t xml:space="preserve"> Uhm... Stockholm.</w:t>
      </w:r>
    </w:p>
    <w:p w:rsidR="00000000" w:rsidRDefault="004E651F">
      <w:r>
        <w:rPr>
          <w:b/>
        </w:rPr>
        <w:t>Rachel:</w:t>
      </w:r>
      <w:r>
        <w:t xml:space="preserve"> Damn! I wish I knew if that was right!</w:t>
      </w:r>
    </w:p>
    <w:p w:rsidR="00000000" w:rsidRDefault="004E651F">
      <w:pPr>
        <w:rPr>
          <w:b/>
        </w:rPr>
      </w:pPr>
      <w:r>
        <w:rPr>
          <w:b/>
        </w:rPr>
        <w:t>[Scene: Joey's apartment, Joey and Ross in the living room, rehearsing what Joey will say to Ch</w:t>
      </w:r>
      <w:r>
        <w:rPr>
          <w:b/>
        </w:rPr>
        <w:t>arlie in the Museum]</w:t>
      </w:r>
    </w:p>
    <w:p w:rsidR="00000000" w:rsidRDefault="004E651F">
      <w:r>
        <w:rPr>
          <w:b/>
        </w:rPr>
        <w:t>Joey:</w:t>
      </w:r>
      <w:r>
        <w:t xml:space="preserve"> </w:t>
      </w:r>
      <w:r>
        <w:rPr>
          <w:i/>
        </w:rPr>
        <w:t>(gesturing at an imaginary painting)</w:t>
      </w:r>
      <w:r>
        <w:t xml:space="preserve"> Note the painterly lines and subtle impasto on this canvas. Monet painted quickly and usually outdoors as his elusive subject was light itself.</w:t>
      </w:r>
    </w:p>
    <w:p w:rsidR="00000000" w:rsidRDefault="004E651F">
      <w:r>
        <w:rPr>
          <w:b/>
        </w:rPr>
        <w:t>Ross:</w:t>
      </w:r>
      <w:r>
        <w:t xml:space="preserve"> Now, do you have any idea what you just sa</w:t>
      </w:r>
      <w:r>
        <w:t>id?</w:t>
      </w:r>
    </w:p>
    <w:p w:rsidR="00000000" w:rsidRDefault="004E651F">
      <w:r>
        <w:rPr>
          <w:b/>
        </w:rPr>
        <w:t>Joey:</w:t>
      </w:r>
      <w:r>
        <w:t xml:space="preserve"> </w:t>
      </w:r>
      <w:r>
        <w:rPr>
          <w:i/>
        </w:rPr>
        <w:t>(shaking his head as if to say: of course not!)</w:t>
      </w:r>
      <w:r>
        <w:t xml:space="preserve"> No, no, my mouth says the words, my brain is thinking monster trucks!</w:t>
      </w:r>
    </w:p>
    <w:p w:rsidR="00000000" w:rsidRDefault="004E651F">
      <w:r>
        <w:rPr>
          <w:b/>
        </w:rPr>
        <w:t>Ross:</w:t>
      </w:r>
      <w:r>
        <w:t xml:space="preserve"> Ok now, remember, when you get to the museum, Monet is not spelt M-O-N-A-Y. I just... I wrote that out phonetically for yo</w:t>
      </w:r>
      <w:r>
        <w:t>u.</w:t>
      </w:r>
    </w:p>
    <w:p w:rsidR="00000000" w:rsidRDefault="004E651F">
      <w:r>
        <w:rPr>
          <w:b/>
        </w:rPr>
        <w:t>Joey:</w:t>
      </w:r>
      <w:r>
        <w:t xml:space="preserve"> Phonetically? </w:t>
      </w:r>
      <w:r>
        <w:rPr>
          <w:i/>
        </w:rPr>
        <w:t>(Looks confused)</w:t>
      </w:r>
    </w:p>
    <w:p w:rsidR="00000000" w:rsidRDefault="004E651F">
      <w:r>
        <w:rPr>
          <w:b/>
        </w:rPr>
        <w:t>Ross:</w:t>
      </w:r>
      <w:r>
        <w:t xml:space="preserve"> Yeah, yeah that means... you know? We just... we don't have time for this.</w:t>
      </w:r>
    </w:p>
    <w:p w:rsidR="00000000" w:rsidRDefault="004E651F">
      <w:r>
        <w:rPr>
          <w:b/>
        </w:rPr>
        <w:t>Joey:</w:t>
      </w:r>
      <w:r>
        <w:t xml:space="preserve"> Ok.</w:t>
      </w:r>
    </w:p>
    <w:p w:rsidR="00000000" w:rsidRDefault="004E651F">
      <w:r>
        <w:rPr>
          <w:b/>
        </w:rPr>
        <w:t>Ross:</w:t>
      </w:r>
      <w:r>
        <w:t xml:space="preserve"> Ok, but you know what? I gotta say, I'm really impressed that you were able to memorize all this so quickly!</w:t>
      </w:r>
    </w:p>
    <w:p w:rsidR="00000000" w:rsidRDefault="004E651F">
      <w:r>
        <w:rPr>
          <w:b/>
        </w:rPr>
        <w:t>Joey:</w:t>
      </w:r>
      <w:r>
        <w:t xml:space="preserve"> Ah! </w:t>
      </w:r>
      <w:r>
        <w:t>I'm an actor! I can memorize anything! Last week on "Days" I had to say "Frontal temporal zygomatic craniotomy".</w:t>
      </w:r>
    </w:p>
    <w:p w:rsidR="00000000" w:rsidRDefault="004E651F">
      <w:r>
        <w:rPr>
          <w:b/>
        </w:rPr>
        <w:t>Ross:</w:t>
      </w:r>
      <w:r>
        <w:t xml:space="preserve"> Wow. What does</w:t>
      </w:r>
      <w:r>
        <w:rPr>
          <w:b/>
        </w:rPr>
        <w:t xml:space="preserve"> that</w:t>
      </w:r>
      <w:r>
        <w:t xml:space="preserve"> mean?</w:t>
      </w:r>
    </w:p>
    <w:p w:rsidR="00000000" w:rsidRDefault="004E651F">
      <w:r>
        <w:rPr>
          <w:b/>
        </w:rPr>
        <w:t>Joey:</w:t>
      </w:r>
      <w:r>
        <w:t xml:space="preserve"> No idea! But the guy I said it to dies in the next scene so I guess it means "you're gonna get eaten by a</w:t>
      </w:r>
      <w:r>
        <w:t xml:space="preserve"> bear".</w:t>
      </w:r>
    </w:p>
    <w:p w:rsidR="00000000" w:rsidRDefault="004E651F">
      <w:r>
        <w:rPr>
          <w:b/>
        </w:rPr>
        <w:t>Ross:</w:t>
      </w:r>
      <w:r>
        <w:t xml:space="preserve"> Ok! So let's move on to the Renaissance?</w:t>
      </w:r>
    </w:p>
    <w:p w:rsidR="00000000" w:rsidRDefault="004E651F">
      <w:r>
        <w:rPr>
          <w:b/>
        </w:rPr>
        <w:t>Joey:</w:t>
      </w:r>
      <w:r>
        <w:t xml:space="preserve"> Ok, Caravaggio uses chiaroscuro here to highlight the anguish of the central figure. Touch it, it's really bumpy! </w:t>
      </w:r>
      <w:r>
        <w:rPr>
          <w:i/>
        </w:rPr>
        <w:t>(Reaches out to touch the imaginary painting)</w:t>
      </w:r>
      <w:r>
        <w:t>.</w:t>
      </w:r>
    </w:p>
    <w:p w:rsidR="00000000" w:rsidRDefault="004E651F">
      <w:r>
        <w:rPr>
          <w:b/>
        </w:rPr>
        <w:t>Ross:</w:t>
      </w:r>
      <w:r>
        <w:t xml:space="preserve"> Nah ah! Nah ah! </w:t>
      </w:r>
      <w:r>
        <w:rPr>
          <w:i/>
        </w:rPr>
        <w:t>(stops him f</w:t>
      </w:r>
      <w:r>
        <w:rPr>
          <w:i/>
        </w:rPr>
        <w:t>orm doing so)</w:t>
      </w:r>
      <w:r>
        <w:t xml:space="preserve"> No no no! No ad-libbing and dude, you can't</w:t>
      </w:r>
      <w:r>
        <w:rPr>
          <w:b/>
        </w:rPr>
        <w:t xml:space="preserve"> touch</w:t>
      </w:r>
      <w:r>
        <w:t xml:space="preserve"> the paintings.</w:t>
      </w:r>
    </w:p>
    <w:p w:rsidR="00000000" w:rsidRDefault="004E651F">
      <w:r>
        <w:rPr>
          <w:b/>
        </w:rPr>
        <w:t>Joey:</w:t>
      </w:r>
      <w:r>
        <w:t xml:space="preserve"> Come on! you... </w:t>
      </w:r>
      <w:r>
        <w:rPr>
          <w:i/>
        </w:rPr>
        <w:t>(reaches out to touch the imaginary painting again)</w:t>
      </w:r>
    </w:p>
    <w:p w:rsidR="00000000" w:rsidRDefault="004E651F">
      <w:r>
        <w:rPr>
          <w:b/>
        </w:rPr>
        <w:t>Ross:</w:t>
      </w:r>
      <w:r>
        <w:t xml:space="preserve"> No! </w:t>
      </w:r>
      <w:r>
        <w:rPr>
          <w:i/>
        </w:rPr>
        <w:t>(Slaps his hand)</w:t>
      </w:r>
    </w:p>
    <w:p w:rsidR="00000000" w:rsidRDefault="004E651F">
      <w:pPr>
        <w:rPr>
          <w:b/>
        </w:rPr>
      </w:pPr>
      <w:r>
        <w:rPr>
          <w:b/>
        </w:rPr>
        <w:t>[Scene: The Fertility Clinic; Chandler walks out one of the rooms]</w:t>
      </w:r>
    </w:p>
    <w:p w:rsidR="00000000" w:rsidRDefault="004E651F">
      <w:r>
        <w:rPr>
          <w:b/>
        </w:rPr>
        <w:t>Chandler:</w:t>
      </w:r>
      <w:r>
        <w:t xml:space="preserve"> </w:t>
      </w:r>
      <w:r>
        <w:rPr>
          <w:i/>
        </w:rPr>
        <w:t>(To the nurse at the nurses' station)</w:t>
      </w:r>
      <w:r>
        <w:t xml:space="preserve"> My specimen is in the room and I just want to thank whoever knocked on the door while I was in there. Really helped speed the process along! </w:t>
      </w:r>
      <w:r>
        <w:rPr>
          <w:i/>
        </w:rPr>
        <w:t>(walks towards the common area and sees Janice is still there)</w:t>
      </w:r>
      <w:r>
        <w:t xml:space="preserve"> Janice! You'r</w:t>
      </w:r>
      <w:r>
        <w:t>e not... gone?</w:t>
      </w:r>
    </w:p>
    <w:p w:rsidR="00000000" w:rsidRDefault="004E651F">
      <w:r>
        <w:rPr>
          <w:b/>
        </w:rPr>
        <w:t>Janice:</w:t>
      </w:r>
      <w:r>
        <w:t xml:space="preserve"> Oh! Sid is still in his room. I don't allow porn at home so this is like a vacation for him. So did you do it? Did you make your deposit?</w:t>
      </w:r>
    </w:p>
    <w:p w:rsidR="00000000" w:rsidRDefault="004E651F">
      <w:r>
        <w:rPr>
          <w:b/>
        </w:rPr>
        <w:t>Chandler:</w:t>
      </w:r>
      <w:r>
        <w:t xml:space="preserve"> Yeah! yeah... The hard part is over!</w:t>
      </w:r>
    </w:p>
    <w:p w:rsidR="00000000" w:rsidRDefault="004E651F">
      <w:r>
        <w:rPr>
          <w:b/>
        </w:rPr>
        <w:t>Janice:</w:t>
      </w:r>
      <w:r>
        <w:t xml:space="preserve"> That's not the hard part honey! The hard</w:t>
      </w:r>
      <w:r>
        <w:t xml:space="preserve"> part is what comes next, I mean aren't you worried about the results?</w:t>
      </w:r>
    </w:p>
    <w:p w:rsidR="00000000" w:rsidRDefault="004E651F">
      <w:r>
        <w:rPr>
          <w:b/>
        </w:rPr>
        <w:t>Chandler:</w:t>
      </w:r>
      <w:r>
        <w:t xml:space="preserve"> I haven't... I haven't even thought about the results yet... I just assumed that everything was gonna be ok.</w:t>
      </w:r>
    </w:p>
    <w:p w:rsidR="00000000" w:rsidRDefault="004E651F">
      <w:r>
        <w:rPr>
          <w:b/>
        </w:rPr>
        <w:t>Janice:</w:t>
      </w:r>
      <w:r>
        <w:t xml:space="preserve"> Oh! Well, you know what? It probably is.</w:t>
      </w:r>
    </w:p>
    <w:p w:rsidR="00000000" w:rsidRDefault="004E651F">
      <w:r>
        <w:rPr>
          <w:b/>
        </w:rPr>
        <w:t>Chandler:</w:t>
      </w:r>
      <w:r>
        <w:t xml:space="preserve"> </w:t>
      </w:r>
      <w:r>
        <w:rPr>
          <w:i/>
        </w:rPr>
        <w:t>(Slight</w:t>
      </w:r>
      <w:r>
        <w:rPr>
          <w:i/>
        </w:rPr>
        <w:t>ly panicky)</w:t>
      </w:r>
      <w:r>
        <w:t xml:space="preserve"> Yeah, but what if it's not? What if there is a reason why we can't have a baby?</w:t>
      </w:r>
    </w:p>
    <w:p w:rsidR="00000000" w:rsidRDefault="004E651F">
      <w:r>
        <w:rPr>
          <w:b/>
        </w:rPr>
        <w:t>Janice:</w:t>
      </w:r>
      <w:r>
        <w:t xml:space="preserve"> Oh, Chandler, look. You and Monica are meant to have children. I am sure it's gonna be just fine.</w:t>
      </w:r>
    </w:p>
    <w:p w:rsidR="00000000" w:rsidRDefault="004E651F">
      <w:r>
        <w:rPr>
          <w:b/>
        </w:rPr>
        <w:t>Chandler:</w:t>
      </w:r>
      <w:r>
        <w:t xml:space="preserve"> </w:t>
      </w:r>
      <w:r>
        <w:rPr>
          <w:i/>
        </w:rPr>
        <w:t>(smiling again)</w:t>
      </w:r>
      <w:r>
        <w:t xml:space="preserve"> oh, oh, yeah, ok, thanks. I can'</w:t>
      </w:r>
      <w:r>
        <w:t>t believe I didn't even think of that. I guess I was just so worried about having to... come here and do... 'that'...</w:t>
      </w:r>
    </w:p>
    <w:p w:rsidR="00000000" w:rsidRDefault="004E651F">
      <w:r>
        <w:rPr>
          <w:b/>
        </w:rPr>
        <w:t>Janice:</w:t>
      </w:r>
      <w:r>
        <w:t xml:space="preserve"> What, you can do it in the parking lot of a Taco Bell, but you can't do it at a doctor's office?</w:t>
      </w:r>
    </w:p>
    <w:p w:rsidR="00000000" w:rsidRDefault="004E651F">
      <w:r>
        <w:rPr>
          <w:b/>
        </w:rPr>
        <w:t>Chandler:</w:t>
      </w:r>
      <w:r>
        <w:t xml:space="preserve"> </w:t>
      </w:r>
      <w:r>
        <w:rPr>
          <w:i/>
        </w:rPr>
        <w:t>(stares at her intently</w:t>
      </w:r>
      <w:r>
        <w:rPr>
          <w:i/>
        </w:rPr>
        <w:t>, then yells)</w:t>
      </w:r>
      <w:r>
        <w:t xml:space="preserve"> It was a "Wendy's!! "</w:t>
      </w:r>
    </w:p>
    <w:p w:rsidR="00000000" w:rsidRDefault="004E651F">
      <w:pPr>
        <w:rPr>
          <w:b/>
        </w:rPr>
      </w:pPr>
      <w:r>
        <w:rPr>
          <w:b/>
        </w:rPr>
        <w:t>[Scene: Phoebe and Rachel at the Spa. Phoebe is still massaging Rachel]</w:t>
      </w:r>
    </w:p>
    <w:p w:rsidR="00000000" w:rsidRDefault="004E651F">
      <w:r>
        <w:rPr>
          <w:b/>
        </w:rPr>
        <w:t>Phoebe:</w:t>
      </w:r>
      <w:r>
        <w:t xml:space="preserve"> </w:t>
      </w:r>
      <w:r>
        <w:rPr>
          <w:i/>
        </w:rPr>
        <w:t>(Singing)</w:t>
      </w:r>
      <w:r>
        <w:t xml:space="preserve"> "Ipan Stripan, Glupi Glabi! " And that is the Swedish National Anthem! Thank you for asking! </w:t>
      </w:r>
      <w:r>
        <w:rPr>
          <w:i/>
        </w:rPr>
        <w:t>(looks annoyed)</w:t>
      </w:r>
    </w:p>
    <w:p w:rsidR="00000000" w:rsidRDefault="004E651F">
      <w:r>
        <w:rPr>
          <w:b/>
        </w:rPr>
        <w:t>Rachel:</w:t>
      </w:r>
      <w:r>
        <w:t xml:space="preserve"> Wow, Ikea... </w:t>
      </w:r>
      <w:r>
        <w:t>what a rich culture. Uhm, you know what? I have a friend who is a masseuse.</w:t>
      </w:r>
    </w:p>
    <w:p w:rsidR="00000000" w:rsidRDefault="004E651F">
      <w:r>
        <w:rPr>
          <w:b/>
        </w:rPr>
        <w:t>Phoebe:</w:t>
      </w:r>
      <w:r>
        <w:t xml:space="preserve"> Oh, Ja! Ja!</w:t>
      </w:r>
    </w:p>
    <w:p w:rsidR="00000000" w:rsidRDefault="004E651F">
      <w:r>
        <w:rPr>
          <w:b/>
        </w:rPr>
        <w:t>Rachel:</w:t>
      </w:r>
      <w:r>
        <w:t xml:space="preserve"> Yah! She's... uhm... not very good though... </w:t>
      </w:r>
      <w:r>
        <w:rPr>
          <w:i/>
        </w:rPr>
        <w:t>(Phoebe looks devastated)</w:t>
      </w:r>
    </w:p>
    <w:p w:rsidR="00000000" w:rsidRDefault="004E651F">
      <w:r>
        <w:rPr>
          <w:b/>
        </w:rPr>
        <w:t>Phoebe:</w:t>
      </w:r>
      <w:r>
        <w:t xml:space="preserve"> Uhu, uhu... and why do you think that is?</w:t>
      </w:r>
    </w:p>
    <w:p w:rsidR="00000000" w:rsidRDefault="004E651F">
      <w:r>
        <w:rPr>
          <w:b/>
        </w:rPr>
        <w:t>Rachel:</w:t>
      </w:r>
      <w:r>
        <w:t xml:space="preserve"> I don't know... maybe i</w:t>
      </w:r>
      <w:r>
        <w:t>t's because she has got such callousy fingers from playing crummy guitar...</w:t>
      </w:r>
    </w:p>
    <w:p w:rsidR="00000000" w:rsidRDefault="004E651F">
      <w:r>
        <w:rPr>
          <w:b/>
        </w:rPr>
        <w:t>Phoebe:</w:t>
      </w:r>
      <w:r>
        <w:t xml:space="preserve"> Or... maybe she has trouble loosening your knots because you're such a high maintenance tight ass!</w:t>
      </w:r>
    </w:p>
    <w:p w:rsidR="00000000" w:rsidRDefault="004E651F">
      <w:r>
        <w:rPr>
          <w:b/>
        </w:rPr>
        <w:t>Rachel:</w:t>
      </w:r>
      <w:r>
        <w:t xml:space="preserve"> </w:t>
      </w:r>
      <w:r>
        <w:rPr>
          <w:i/>
        </w:rPr>
        <w:t>(now lifts her head)</w:t>
      </w:r>
      <w:r>
        <w:t xml:space="preserve"> Phoebe!!</w:t>
      </w:r>
    </w:p>
    <w:p w:rsidR="00000000" w:rsidRDefault="004E651F">
      <w:r>
        <w:rPr>
          <w:b/>
        </w:rPr>
        <w:t>Phoebe:</w:t>
      </w:r>
      <w:r>
        <w:t xml:space="preserve"> You know it's me?</w:t>
      </w:r>
    </w:p>
    <w:p w:rsidR="00000000" w:rsidRDefault="004E651F">
      <w:r>
        <w:rPr>
          <w:b/>
        </w:rPr>
        <w:t>Rachel:</w:t>
      </w:r>
      <w:r>
        <w:t xml:space="preserve"> F</w:t>
      </w:r>
      <w:r>
        <w:t>or like a half an hour! Man, you can lie about Sweden!</w:t>
      </w:r>
    </w:p>
    <w:p w:rsidR="00000000" w:rsidRDefault="004E651F">
      <w:r>
        <w:rPr>
          <w:b/>
        </w:rPr>
        <w:t>Phoebe:</w:t>
      </w:r>
      <w:r>
        <w:t xml:space="preserve"> How can you come here?</w:t>
      </w:r>
    </w:p>
    <w:p w:rsidR="00000000" w:rsidRDefault="004E651F">
      <w:r>
        <w:rPr>
          <w:b/>
        </w:rPr>
        <w:t>Rachel:</w:t>
      </w:r>
      <w:r>
        <w:t xml:space="preserve"> How could you not tell me you worked here?</w:t>
      </w:r>
    </w:p>
    <w:p w:rsidR="00000000" w:rsidRDefault="004E651F">
      <w:r>
        <w:rPr>
          <w:b/>
        </w:rPr>
        <w:t>Phoebe:</w:t>
      </w:r>
      <w:r>
        <w:t xml:space="preserve"> I don't have to tell you everything!</w:t>
      </w:r>
    </w:p>
    <w:p w:rsidR="00000000" w:rsidRDefault="004E651F">
      <w:r>
        <w:rPr>
          <w:b/>
        </w:rPr>
        <w:t>Rachel:</w:t>
      </w:r>
      <w:r>
        <w:t xml:space="preserve"> Yes you do, if you're going to make me feel guilty for getting a f</w:t>
      </w:r>
      <w:r>
        <w:t>ree massage!</w:t>
      </w:r>
    </w:p>
    <w:p w:rsidR="00000000" w:rsidRDefault="004E651F">
      <w:r>
        <w:rPr>
          <w:b/>
        </w:rPr>
        <w:t>Phoebe:</w:t>
      </w:r>
      <w:r>
        <w:t xml:space="preserve"> Tips not included.</w:t>
      </w:r>
    </w:p>
    <w:p w:rsidR="00000000" w:rsidRDefault="004E651F">
      <w:r>
        <w:rPr>
          <w:b/>
        </w:rPr>
        <w:t>Rachel:</w:t>
      </w:r>
      <w:r>
        <w:t xml:space="preserve"> Oh! Phoebe, why did you lie to me about working here?</w:t>
      </w:r>
    </w:p>
    <w:p w:rsidR="00000000" w:rsidRDefault="004E651F">
      <w:r>
        <w:rPr>
          <w:b/>
        </w:rPr>
        <w:t>Phoebe:</w:t>
      </w:r>
      <w:r>
        <w:t xml:space="preserve"> Because I was ashamed ok? I sold out for the cash! And then they give me benefits like medical, and dental, and a 401K. But you know... you pay a </w:t>
      </w:r>
      <w:r>
        <w:t>price. Now I'm this Corporate stooge and punching a clock and</w:t>
      </w:r>
      <w:r>
        <w:rPr>
          <w:b/>
        </w:rPr>
        <w:t xml:space="preserve"> Ugh!</w:t>
      </w:r>
      <w:r>
        <w:t xml:space="preserve"> paying taxes!</w:t>
      </w:r>
    </w:p>
    <w:p w:rsidR="00000000" w:rsidRDefault="004E651F">
      <w:r>
        <w:rPr>
          <w:b/>
        </w:rPr>
        <w:t>Rachel:</w:t>
      </w:r>
      <w:r>
        <w:t xml:space="preserve"> Phoebe, honey, if you hate it so much, you should walk out there right now and quit! Be true to what you believe in! Honey, you have principles and I</w:t>
      </w:r>
      <w:r>
        <w:rPr>
          <w:b/>
        </w:rPr>
        <w:t xml:space="preserve"> so</w:t>
      </w:r>
      <w:r>
        <w:t xml:space="preserve"> admire that! I</w:t>
      </w:r>
      <w:r>
        <w:t xml:space="preserve"> don't have any!</w:t>
      </w:r>
    </w:p>
    <w:p w:rsidR="00000000" w:rsidRDefault="004E651F">
      <w:r>
        <w:rPr>
          <w:b/>
        </w:rPr>
        <w:t>Phoebe:</w:t>
      </w:r>
      <w:r>
        <w:t xml:space="preserve"> You know what? You are right. I</w:t>
      </w:r>
      <w:r>
        <w:rPr>
          <w:b/>
        </w:rPr>
        <w:t xml:space="preserve"> am</w:t>
      </w:r>
      <w:r>
        <w:t xml:space="preserve"> gonna quit. It's time I took my life back!</w:t>
      </w:r>
    </w:p>
    <w:p w:rsidR="00000000" w:rsidRDefault="004E651F">
      <w:r>
        <w:rPr>
          <w:b/>
        </w:rPr>
        <w:t>Rachel:</w:t>
      </w:r>
      <w:r>
        <w:t xml:space="preserve"> Good for you Pheebs!</w:t>
      </w:r>
    </w:p>
    <w:p w:rsidR="00000000" w:rsidRDefault="004E651F">
      <w:r>
        <w:rPr>
          <w:b/>
        </w:rPr>
        <w:t>Phoebe:</w:t>
      </w:r>
      <w:r>
        <w:t xml:space="preserve"> Ok.</w:t>
      </w:r>
    </w:p>
    <w:p w:rsidR="00000000" w:rsidRDefault="004E651F">
      <w:r>
        <w:rPr>
          <w:b/>
        </w:rPr>
        <w:t>Phoebe:</w:t>
      </w:r>
      <w:r>
        <w:t xml:space="preserve"> Okay </w:t>
      </w:r>
      <w:r>
        <w:rPr>
          <w:i/>
        </w:rPr>
        <w:t>(walks out and closes the door behind her, looks up and whispers)</w:t>
      </w:r>
      <w:r>
        <w:t xml:space="preserve"> If you guys have microphones in t</w:t>
      </w:r>
      <w:r>
        <w:t>here too, I didn't mean</w:t>
      </w:r>
      <w:r>
        <w:rPr>
          <w:b/>
        </w:rPr>
        <w:t xml:space="preserve"> any</w:t>
      </w:r>
      <w:r>
        <w:t xml:space="preserve"> of that. I love you.</w:t>
      </w:r>
    </w:p>
    <w:p w:rsidR="00000000" w:rsidRDefault="004E651F">
      <w:pPr>
        <w:rPr>
          <w:b/>
        </w:rPr>
      </w:pPr>
      <w:r>
        <w:rPr>
          <w:b/>
        </w:rPr>
        <w:t>[Scene: Central Perk. Ross is playing some shoot'em up game on his laptop]</w:t>
      </w:r>
    </w:p>
    <w:p w:rsidR="00000000" w:rsidRDefault="004E651F">
      <w:r>
        <w:rPr>
          <w:b/>
        </w:rPr>
        <w:t>Ross:</w:t>
      </w:r>
      <w:r>
        <w:t xml:space="preserve"> Haha! Got ya! Die, die,</w:t>
      </w:r>
      <w:r>
        <w:rPr>
          <w:b/>
        </w:rPr>
        <w:t xml:space="preserve"> die</w:t>
      </w:r>
      <w:r>
        <w:t>!</w:t>
      </w:r>
    </w:p>
    <w:p w:rsidR="00000000" w:rsidRDefault="004E651F">
      <w:r>
        <w:rPr>
          <w:i/>
        </w:rPr>
        <w:t>(Charlie walks in.)</w:t>
      </w:r>
    </w:p>
    <w:p w:rsidR="00000000" w:rsidRDefault="004E651F">
      <w:r>
        <w:rPr>
          <w:b/>
        </w:rPr>
        <w:t>Ross:</w:t>
      </w:r>
      <w:r>
        <w:t xml:space="preserve"> </w:t>
      </w:r>
      <w:r>
        <w:rPr>
          <w:i/>
        </w:rPr>
        <w:t>(recovers his composure and starts typing)</w:t>
      </w:r>
      <w:r>
        <w:t xml:space="preserve"> Respectfully, professor R. G</w:t>
      </w:r>
      <w:r>
        <w:t xml:space="preserve">eller. </w:t>
      </w:r>
      <w:r>
        <w:rPr>
          <w:i/>
        </w:rPr>
        <w:t>(hits &lt;return&gt;, closes the laptop and joins Charlie on the sofa)</w:t>
      </w:r>
      <w:r>
        <w:t xml:space="preserve"> Hey!</w:t>
      </w:r>
    </w:p>
    <w:p w:rsidR="00000000" w:rsidRDefault="004E651F">
      <w:r>
        <w:rPr>
          <w:b/>
        </w:rPr>
        <w:t>Charlie:</w:t>
      </w:r>
      <w:r>
        <w:t xml:space="preserve"> Hi!</w:t>
      </w:r>
    </w:p>
    <w:p w:rsidR="00000000" w:rsidRDefault="004E651F">
      <w:r>
        <w:rPr>
          <w:b/>
        </w:rPr>
        <w:t>Ross:</w:t>
      </w:r>
      <w:r>
        <w:t xml:space="preserve"> Hey, how was the Met?</w:t>
      </w:r>
    </w:p>
    <w:p w:rsidR="00000000" w:rsidRDefault="004E651F">
      <w:r>
        <w:rPr>
          <w:b/>
        </w:rPr>
        <w:t>Charlie:</w:t>
      </w:r>
      <w:r>
        <w:t xml:space="preserve"> The museum was amazing!</w:t>
      </w:r>
    </w:p>
    <w:p w:rsidR="00000000" w:rsidRDefault="004E651F">
      <w:r>
        <w:rPr>
          <w:b/>
        </w:rPr>
        <w:t>Ross:</w:t>
      </w:r>
      <w:r>
        <w:t xml:space="preserve"> Yeah? Joey really knows his art, huh?</w:t>
      </w:r>
    </w:p>
    <w:p w:rsidR="00000000" w:rsidRDefault="004E651F">
      <w:r>
        <w:rPr>
          <w:b/>
        </w:rPr>
        <w:t>Charlie:</w:t>
      </w:r>
      <w:r>
        <w:t xml:space="preserve"> Not so much, no. He had clearly memorized all the st</w:t>
      </w:r>
      <w:r>
        <w:t>uff to say, and some of it didn't even make any sense.</w:t>
      </w:r>
    </w:p>
    <w:p w:rsidR="00000000" w:rsidRDefault="004E651F">
      <w:r>
        <w:rPr>
          <w:b/>
        </w:rPr>
        <w:t>Ross:</w:t>
      </w:r>
      <w:r>
        <w:t xml:space="preserve"> What do you mean?</w:t>
      </w:r>
    </w:p>
    <w:p w:rsidR="00000000" w:rsidRDefault="004E651F">
      <w:r>
        <w:rPr>
          <w:b/>
        </w:rPr>
        <w:t>Charlie:</w:t>
      </w:r>
      <w:r>
        <w:t xml:space="preserve"> Well, for one, he was talking about paintings that were nowhere around.</w:t>
      </w:r>
    </w:p>
    <w:p w:rsidR="00000000" w:rsidRDefault="004E651F">
      <w:r>
        <w:rPr>
          <w:b/>
        </w:rPr>
        <w:t>Ross:</w:t>
      </w:r>
      <w:r>
        <w:t xml:space="preserve"> </w:t>
      </w:r>
      <w:r>
        <w:rPr>
          <w:i/>
        </w:rPr>
        <w:t>(perplexed for a moment)</w:t>
      </w:r>
      <w:r>
        <w:t xml:space="preserve"> Wait a minute... when you guys walked into the Met, did you go to</w:t>
      </w:r>
      <w:r>
        <w:t xml:space="preserve"> the right?</w:t>
      </w:r>
    </w:p>
    <w:p w:rsidR="00000000" w:rsidRDefault="004E651F">
      <w:r>
        <w:rPr>
          <w:b/>
        </w:rPr>
        <w:t>Charlie:</w:t>
      </w:r>
      <w:r>
        <w:t xml:space="preserve"> No, we went to the left.</w:t>
      </w:r>
    </w:p>
    <w:p w:rsidR="00000000" w:rsidRDefault="004E651F">
      <w:r>
        <w:rPr>
          <w:b/>
        </w:rPr>
        <w:t>Ross:</w:t>
      </w:r>
      <w:r>
        <w:t xml:space="preserve"> </w:t>
      </w:r>
      <w:r>
        <w:rPr>
          <w:i/>
        </w:rPr>
        <w:t>(shaking head)</w:t>
      </w:r>
      <w:r>
        <w:t xml:space="preserve"> Oh Joey, Joey! But still, I mean, it seems like you guys are having a great time together.</w:t>
      </w:r>
    </w:p>
    <w:p w:rsidR="00000000" w:rsidRDefault="004E651F">
      <w:r>
        <w:rPr>
          <w:b/>
        </w:rPr>
        <w:t>Charlie:</w:t>
      </w:r>
      <w:r>
        <w:t xml:space="preserve"> Yeah, it's fun </w:t>
      </w:r>
      <w:r>
        <w:rPr>
          <w:i/>
        </w:rPr>
        <w:t>(hesitating)</w:t>
      </w:r>
      <w:r>
        <w:t>.</w:t>
      </w:r>
    </w:p>
    <w:p w:rsidR="00000000" w:rsidRDefault="004E651F">
      <w:r>
        <w:rPr>
          <w:b/>
        </w:rPr>
        <w:t>Ross:</w:t>
      </w:r>
      <w:r>
        <w:t xml:space="preserve"> What?</w:t>
      </w:r>
    </w:p>
    <w:p w:rsidR="00000000" w:rsidRDefault="004E651F">
      <w:r>
        <w:rPr>
          <w:b/>
        </w:rPr>
        <w:t>Charlie:</w:t>
      </w:r>
      <w:r>
        <w:t xml:space="preserve"> Actually, you know, Joey is your friend</w:t>
      </w:r>
      <w:r>
        <w:t>, and you don't really know me that well; it would be weird.</w:t>
      </w:r>
    </w:p>
    <w:p w:rsidR="00000000" w:rsidRDefault="004E651F">
      <w:r>
        <w:rPr>
          <w:b/>
        </w:rPr>
        <w:t>Ross:</w:t>
      </w:r>
      <w:r>
        <w:t xml:space="preserve"> What, I mean, a little, but no, what, go on.</w:t>
      </w:r>
    </w:p>
    <w:p w:rsidR="00000000" w:rsidRDefault="004E651F">
      <w:r>
        <w:rPr>
          <w:b/>
        </w:rPr>
        <w:t>Charlie:</w:t>
      </w:r>
      <w:r>
        <w:t xml:space="preserve"> Well... I'm just thinking that maybe he's not the right guy to be with right now, maybe I should be with someone... I have more in comm</w:t>
      </w:r>
      <w:r>
        <w:t>on with. You know what I mean?</w:t>
      </w:r>
    </w:p>
    <w:p w:rsidR="00000000" w:rsidRDefault="004E651F">
      <w:r>
        <w:rPr>
          <w:b/>
        </w:rPr>
        <w:t>Ross:</w:t>
      </w:r>
      <w:r>
        <w:t xml:space="preserve"> </w:t>
      </w:r>
      <w:r>
        <w:rPr>
          <w:i/>
        </w:rPr>
        <w:t>(slowly)</w:t>
      </w:r>
      <w:r>
        <w:t xml:space="preserve"> Yeah. But you know what? I think you should give Joey a chance. I mean, he's a great guy, and sure he doesn't know that much about art but you know, you can always talk about that with someone else.</w:t>
      </w:r>
    </w:p>
    <w:p w:rsidR="00000000" w:rsidRDefault="004E651F">
      <w:r>
        <w:rPr>
          <w:b/>
        </w:rPr>
        <w:t>Charlie:</w:t>
      </w:r>
      <w:r>
        <w:t xml:space="preserve"> Ye</w:t>
      </w:r>
      <w:r>
        <w:t>ah, I guess that's true.</w:t>
      </w:r>
    </w:p>
    <w:p w:rsidR="00000000" w:rsidRDefault="004E651F">
      <w:r>
        <w:rPr>
          <w:b/>
        </w:rPr>
        <w:t>Ross:</w:t>
      </w:r>
      <w:r>
        <w:t xml:space="preserve"> And if you think about it, I mean the reason he memorized all that stuff is because he thought it was important to you. You know, that's the kind of guy Joey is.</w:t>
      </w:r>
    </w:p>
    <w:p w:rsidR="00000000" w:rsidRDefault="004E651F">
      <w:r>
        <w:rPr>
          <w:b/>
        </w:rPr>
        <w:t>Charlie:</w:t>
      </w:r>
      <w:r>
        <w:t xml:space="preserve"> He is very sweet. Plus he's</w:t>
      </w:r>
      <w:r>
        <w:rPr>
          <w:b/>
        </w:rPr>
        <w:t xml:space="preserve"> hot</w:t>
      </w:r>
      <w:r>
        <w:t>!</w:t>
      </w:r>
    </w:p>
    <w:p w:rsidR="00000000" w:rsidRDefault="004E651F">
      <w:r>
        <w:rPr>
          <w:b/>
        </w:rPr>
        <w:t>Ross:</w:t>
      </w:r>
      <w:r>
        <w:t xml:space="preserve"> That was going </w:t>
      </w:r>
      <w:r>
        <w:t>to be my next argument.</w:t>
      </w:r>
    </w:p>
    <w:p w:rsidR="00000000" w:rsidRDefault="004E651F">
      <w:r>
        <w:rPr>
          <w:i/>
        </w:rPr>
        <w:t>(Joey walks in)</w:t>
      </w:r>
    </w:p>
    <w:p w:rsidR="00000000" w:rsidRDefault="004E651F">
      <w:r>
        <w:rPr>
          <w:b/>
        </w:rPr>
        <w:t>Joey:</w:t>
      </w:r>
      <w:r>
        <w:t xml:space="preserve"> Hey!</w:t>
      </w:r>
    </w:p>
    <w:p w:rsidR="00000000" w:rsidRDefault="004E651F">
      <w:r>
        <w:rPr>
          <w:b/>
        </w:rPr>
        <w:t>Ross:</w:t>
      </w:r>
      <w:r>
        <w:t xml:space="preserve"> Hey!</w:t>
      </w:r>
    </w:p>
    <w:p w:rsidR="00000000" w:rsidRDefault="004E651F">
      <w:r>
        <w:rPr>
          <w:b/>
        </w:rPr>
        <w:t>Charlie:</w:t>
      </w:r>
      <w:r>
        <w:t xml:space="preserve"> Hey!</w:t>
      </w:r>
    </w:p>
    <w:p w:rsidR="00000000" w:rsidRDefault="004E651F">
      <w:r>
        <w:rPr>
          <w:b/>
        </w:rPr>
        <w:t>Joey:</w:t>
      </w:r>
      <w:r>
        <w:t xml:space="preserve"> </w:t>
      </w:r>
      <w:r>
        <w:rPr>
          <w:i/>
        </w:rPr>
        <w:t>(to Charlie)</w:t>
      </w:r>
      <w:r>
        <w:t xml:space="preserve"> You're ready?</w:t>
      </w:r>
    </w:p>
    <w:p w:rsidR="00000000" w:rsidRDefault="004E651F">
      <w:r>
        <w:rPr>
          <w:b/>
        </w:rPr>
        <w:t>Charlie:</w:t>
      </w:r>
      <w:r>
        <w:t xml:space="preserve"> Yeah, let's go. </w:t>
      </w:r>
      <w:r>
        <w:rPr>
          <w:i/>
        </w:rPr>
        <w:t>(stands up and kisses Joey)</w:t>
      </w:r>
      <w:r>
        <w:t xml:space="preserve"> </w:t>
      </w:r>
      <w:r>
        <w:rPr>
          <w:i/>
        </w:rPr>
        <w:t>(to Ross)</w:t>
      </w:r>
      <w:r>
        <w:t xml:space="preserve"> Thanks Ross.</w:t>
      </w:r>
    </w:p>
    <w:p w:rsidR="00000000" w:rsidRDefault="004E651F">
      <w:r>
        <w:rPr>
          <w:b/>
        </w:rPr>
        <w:t>Joey:</w:t>
      </w:r>
      <w:r>
        <w:t xml:space="preserve"> </w:t>
      </w:r>
      <w:r>
        <w:rPr>
          <w:i/>
        </w:rPr>
        <w:t>(aside, to Ross)</w:t>
      </w:r>
      <w:r>
        <w:t xml:space="preserve"> Hey Ross! That art stuff worked, you hooked me u</w:t>
      </w:r>
      <w:r>
        <w:t>p.</w:t>
      </w:r>
    </w:p>
    <w:p w:rsidR="00000000" w:rsidRDefault="004E651F">
      <w:r>
        <w:rPr>
          <w:b/>
        </w:rPr>
        <w:t>Ross:</w:t>
      </w:r>
      <w:r>
        <w:t xml:space="preserve"> Glad I could help man.</w:t>
      </w:r>
    </w:p>
    <w:p w:rsidR="00000000" w:rsidRDefault="004E651F">
      <w:r>
        <w:rPr>
          <w:b/>
        </w:rPr>
        <w:t>Joey:</w:t>
      </w:r>
      <w:r>
        <w:t xml:space="preserve"> Although some of that stuff wasn't where you said it was gonna be, but... </w:t>
      </w:r>
      <w:r>
        <w:rPr>
          <w:i/>
        </w:rPr>
        <w:t>(confidently)</w:t>
      </w:r>
      <w:r>
        <w:t xml:space="preserve"> I made it work.</w:t>
      </w:r>
    </w:p>
    <w:p w:rsidR="00000000" w:rsidRDefault="004E651F">
      <w:pPr>
        <w:rPr>
          <w:b/>
        </w:rPr>
      </w:pPr>
      <w:r>
        <w:rPr>
          <w:b/>
        </w:rPr>
        <w:t>[Scene: Monica and Chandler's. Chandler is sitting on the sofa, reading the newspaper.]</w:t>
      </w:r>
    </w:p>
    <w:p w:rsidR="00000000" w:rsidRDefault="004E651F">
      <w:r>
        <w:rPr>
          <w:b/>
        </w:rPr>
        <w:t>Chandler:</w:t>
      </w:r>
      <w:r>
        <w:t xml:space="preserve"> </w:t>
      </w:r>
      <w:r>
        <w:rPr>
          <w:i/>
        </w:rPr>
        <w:t>(picking up a pl</w:t>
      </w:r>
      <w:r>
        <w:rPr>
          <w:i/>
        </w:rPr>
        <w:t>astic cup similar to the one he deposited his specimen in)</w:t>
      </w:r>
      <w:r>
        <w:t xml:space="preserve"> It is not okay that I'm aroused by this now.</w:t>
      </w:r>
    </w:p>
    <w:p w:rsidR="00000000" w:rsidRDefault="004E651F">
      <w:r>
        <w:rPr>
          <w:i/>
        </w:rPr>
        <w:t>(phone rings)</w:t>
      </w:r>
    </w:p>
    <w:p w:rsidR="00000000" w:rsidRDefault="004E651F">
      <w:r>
        <w:rPr>
          <w:b/>
        </w:rPr>
        <w:t>Chandler:</w:t>
      </w:r>
      <w:r>
        <w:t xml:space="preserve"> Hello? Oh hi, Doctor Connelly. </w:t>
      </w:r>
      <w:r>
        <w:rPr>
          <w:i/>
        </w:rPr>
        <w:t>(pause)</w:t>
      </w:r>
      <w:r>
        <w:t xml:space="preserve"> No, she's not here but, you know, I can tell her. Should I be sitting down for this? </w:t>
      </w:r>
      <w:r>
        <w:rPr>
          <w:i/>
        </w:rPr>
        <w:t>(his</w:t>
      </w:r>
      <w:r>
        <w:rPr>
          <w:i/>
        </w:rPr>
        <w:t xml:space="preserve"> smile fades as he hears the answer)</w:t>
      </w:r>
      <w:r>
        <w:t xml:space="preserve"> Oh. </w:t>
      </w:r>
      <w:r>
        <w:rPr>
          <w:i/>
        </w:rPr>
        <w:t>(pause)</w:t>
      </w:r>
      <w:r>
        <w:t xml:space="preserve"> Well, so what does that mean? </w:t>
      </w:r>
      <w:r>
        <w:rPr>
          <w:i/>
        </w:rPr>
        <w:t>(pause)</w:t>
      </w:r>
    </w:p>
    <w:p w:rsidR="00000000" w:rsidRDefault="004E651F">
      <w:r>
        <w:t xml:space="preserve">Ok. Ok, thank you. Thanks. </w:t>
      </w:r>
      <w:r>
        <w:rPr>
          <w:i/>
        </w:rPr>
        <w:t>(hangs up)</w:t>
      </w:r>
      <w:r>
        <w:t xml:space="preserve"> </w:t>
      </w:r>
    </w:p>
    <w:p w:rsidR="00000000" w:rsidRDefault="004E651F">
      <w:r>
        <w:rPr>
          <w:i/>
        </w:rPr>
        <w:t>(Monica walks in)</w:t>
      </w:r>
    </w:p>
    <w:p w:rsidR="00000000" w:rsidRDefault="004E651F">
      <w:r>
        <w:rPr>
          <w:b/>
        </w:rPr>
        <w:t>Monica:</w:t>
      </w:r>
      <w:r>
        <w:t xml:space="preserve"> Hey sweetie.</w:t>
      </w:r>
    </w:p>
    <w:p w:rsidR="00000000" w:rsidRDefault="004E651F">
      <w:r>
        <w:rPr>
          <w:b/>
        </w:rPr>
        <w:t>Chandler:</w:t>
      </w:r>
      <w:r>
        <w:t xml:space="preserve"> Doctor Connelly just called.</w:t>
      </w:r>
    </w:p>
    <w:p w:rsidR="00000000" w:rsidRDefault="004E651F">
      <w:r>
        <w:rPr>
          <w:b/>
        </w:rPr>
        <w:t>Monica:</w:t>
      </w:r>
      <w:r>
        <w:t xml:space="preserve"> With good news? </w:t>
      </w:r>
      <w:r>
        <w:rPr>
          <w:i/>
        </w:rPr>
        <w:t>(very quickly and wringing h</w:t>
      </w:r>
      <w:r>
        <w:rPr>
          <w:i/>
        </w:rPr>
        <w:t>ands)</w:t>
      </w:r>
      <w:r>
        <w:t xml:space="preserve"> Of course it is not good news, you just said </w:t>
      </w:r>
      <w:r>
        <w:rPr>
          <w:i/>
        </w:rPr>
        <w:t>(deadpan)</w:t>
      </w:r>
      <w:r>
        <w:t xml:space="preserve"> "Doctor Connelly just called". If it was good news you would have said </w:t>
      </w:r>
      <w:r>
        <w:rPr>
          <w:i/>
        </w:rPr>
        <w:t>(excitedly)</w:t>
      </w:r>
      <w:r>
        <w:t xml:space="preserve"> "Doctor Connelly just called! " But so what is it? Is there a problem, uh? Is there a problem with me or with yo</w:t>
      </w:r>
      <w:r>
        <w:t>u?</w:t>
      </w:r>
    </w:p>
    <w:p w:rsidR="00000000" w:rsidRDefault="004E651F">
      <w:r>
        <w:rPr>
          <w:b/>
        </w:rPr>
        <w:t>Chandler:</w:t>
      </w:r>
      <w:r>
        <w:t xml:space="preserve"> Actually it's both of us.</w:t>
      </w:r>
    </w:p>
    <w:p w:rsidR="00000000" w:rsidRDefault="004E651F">
      <w:r>
        <w:rPr>
          <w:b/>
        </w:rPr>
        <w:t>Monica:</w:t>
      </w:r>
      <w:r>
        <w:t xml:space="preserve"> What?</w:t>
      </w:r>
    </w:p>
    <w:p w:rsidR="00000000" w:rsidRDefault="004E651F">
      <w:r>
        <w:rPr>
          <w:b/>
        </w:rPr>
        <w:t>Chandler:</w:t>
      </w:r>
      <w:r>
        <w:t xml:space="preserve"> Apparently my sperm have low motility and you have an inhospitable environment.</w:t>
      </w:r>
    </w:p>
    <w:p w:rsidR="00000000" w:rsidRDefault="004E651F">
      <w:r>
        <w:rPr>
          <w:b/>
        </w:rPr>
        <w:t>Monica:</w:t>
      </w:r>
      <w:r>
        <w:t xml:space="preserve"> Oh... what does that mean?</w:t>
      </w:r>
    </w:p>
    <w:p w:rsidR="00000000" w:rsidRDefault="004E651F">
      <w:r>
        <w:rPr>
          <w:b/>
        </w:rPr>
        <w:t>Chandler:</w:t>
      </w:r>
      <w:r>
        <w:t xml:space="preserve"> It means that my guys won't get off their barcaloungers and you have</w:t>
      </w:r>
      <w:r>
        <w:t xml:space="preserve"> a uterus that is prepared to kill the ones that do. </w:t>
      </w:r>
      <w:r>
        <w:rPr>
          <w:i/>
        </w:rPr>
        <w:t>(pause)</w:t>
      </w:r>
      <w:r>
        <w:t xml:space="preserve"> It means...</w:t>
      </w:r>
    </w:p>
    <w:p w:rsidR="00000000" w:rsidRDefault="004E651F">
      <w:r>
        <w:rPr>
          <w:b/>
        </w:rPr>
        <w:t>Monica:</w:t>
      </w:r>
      <w:r>
        <w:t xml:space="preserve"> Chandler?</w:t>
      </w:r>
    </w:p>
    <w:p w:rsidR="00000000" w:rsidRDefault="004E651F">
      <w:r>
        <w:rPr>
          <w:b/>
        </w:rPr>
        <w:t>Chandler:</w:t>
      </w:r>
      <w:r>
        <w:t xml:space="preserve"> </w:t>
      </w:r>
      <w:r>
        <w:rPr>
          <w:i/>
        </w:rPr>
        <w:t>(seriously)</w:t>
      </w:r>
      <w:r>
        <w:t xml:space="preserve"> It means that we can keep trying, but there's a good chance this may never happen for us.</w:t>
      </w:r>
    </w:p>
    <w:p w:rsidR="00000000" w:rsidRDefault="004E651F">
      <w:r>
        <w:rPr>
          <w:b/>
        </w:rPr>
        <w:t>Monica:</w:t>
      </w:r>
      <w:r>
        <w:t xml:space="preserve"> </w:t>
      </w:r>
      <w:r>
        <w:rPr>
          <w:i/>
        </w:rPr>
        <w:t>(weeping)</w:t>
      </w:r>
      <w:r>
        <w:t xml:space="preserve"> Oh my God!</w:t>
      </w:r>
    </w:p>
    <w:p w:rsidR="00000000" w:rsidRDefault="004E651F">
      <w:r>
        <w:rPr>
          <w:b/>
        </w:rPr>
        <w:t>Chandler:</w:t>
      </w:r>
      <w:r>
        <w:t xml:space="preserve"> I'm sorry.</w:t>
      </w:r>
    </w:p>
    <w:p w:rsidR="00000000" w:rsidRDefault="004E651F">
      <w:r>
        <w:rPr>
          <w:b/>
        </w:rPr>
        <w:t>Mon</w:t>
      </w:r>
      <w:r>
        <w:rPr>
          <w:b/>
        </w:rPr>
        <w:t>ica:</w:t>
      </w:r>
      <w:r>
        <w:t xml:space="preserve"> I'm sorry too.</w:t>
      </w:r>
    </w:p>
    <w:p w:rsidR="00000000" w:rsidRDefault="004E651F">
      <w:r>
        <w:rPr>
          <w:i/>
        </w:rPr>
        <w:t>(they hug)</w:t>
      </w:r>
      <w:r>
        <w:t xml:space="preserve"> </w:t>
      </w:r>
    </w:p>
    <w:p w:rsidR="00000000" w:rsidRDefault="004E651F">
      <w:r>
        <w:rPr>
          <w:b/>
        </w:rPr>
        <w:t>Chandler:</w:t>
      </w:r>
      <w:r>
        <w:t xml:space="preserve"> Well, we're gonna... we're gonna figure this out.</w:t>
      </w:r>
    </w:p>
    <w:p w:rsidR="00000000" w:rsidRDefault="004E651F">
      <w:r>
        <w:rPr>
          <w:b/>
        </w:rPr>
        <w:t>Monica:</w:t>
      </w:r>
      <w:r>
        <w:t xml:space="preserve"> </w:t>
      </w:r>
      <w:r>
        <w:rPr>
          <w:i/>
        </w:rPr>
        <w:t>(still weeping)</w:t>
      </w:r>
      <w:r>
        <w:t xml:space="preserve"> I know.</w:t>
      </w:r>
    </w:p>
    <w:p w:rsidR="00000000" w:rsidRDefault="004E651F">
      <w:r>
        <w:rPr>
          <w:b/>
        </w:rPr>
        <w:t>Closing credits</w:t>
      </w:r>
    </w:p>
    <w:p w:rsidR="00000000" w:rsidRDefault="004E651F">
      <w:pPr>
        <w:rPr>
          <w:b/>
        </w:rPr>
      </w:pPr>
      <w:r>
        <w:rPr>
          <w:b/>
        </w:rPr>
        <w:t>[Scene: The Spa Reception. Phoebe walks in]</w:t>
      </w:r>
    </w:p>
    <w:p w:rsidR="00000000" w:rsidRDefault="004E651F">
      <w:r>
        <w:rPr>
          <w:b/>
        </w:rPr>
        <w:t>Receptionist:</w:t>
      </w:r>
      <w:r>
        <w:t xml:space="preserve"> Good morning Phoebe.</w:t>
      </w:r>
    </w:p>
    <w:p w:rsidR="00000000" w:rsidRDefault="004E651F">
      <w:r>
        <w:rPr>
          <w:b/>
        </w:rPr>
        <w:t>Phoebe:</w:t>
      </w:r>
      <w:r>
        <w:t xml:space="preserve"> </w:t>
      </w:r>
      <w:r>
        <w:rPr>
          <w:i/>
        </w:rPr>
        <w:t>(imitating the receptionist's</w:t>
      </w:r>
      <w:r>
        <w:rPr>
          <w:i/>
        </w:rPr>
        <w:t xml:space="preserve"> tone)</w:t>
      </w:r>
      <w:r>
        <w:t xml:space="preserve"> Good morning receptionist.</w:t>
      </w:r>
    </w:p>
    <w:p w:rsidR="00000000" w:rsidRDefault="004E651F">
      <w:r>
        <w:rPr>
          <w:b/>
        </w:rPr>
        <w:t>Receptionist:</w:t>
      </w:r>
      <w:r>
        <w:t xml:space="preserve"> Here's your schedule for the day. Your first client is in room No. 1.</w:t>
      </w:r>
    </w:p>
    <w:p w:rsidR="00000000" w:rsidRDefault="004E651F">
      <w:r>
        <w:rPr>
          <w:b/>
        </w:rPr>
        <w:t>Phoebe:</w:t>
      </w:r>
      <w:r>
        <w:t xml:space="preserve"> Rachel Green? </w:t>
      </w:r>
      <w:r>
        <w:rPr>
          <w:i/>
        </w:rPr>
        <w:t>(angrily)</w:t>
      </w:r>
      <w:r>
        <w:t xml:space="preserve"> Son of a bitch, she came back?</w:t>
      </w:r>
    </w:p>
    <w:p w:rsidR="00000000" w:rsidRDefault="004E651F">
      <w:r>
        <w:rPr>
          <w:i/>
        </w:rPr>
        <w:t>(Phoebe walks to the door and half-opens it)</w:t>
      </w:r>
      <w:r>
        <w:t xml:space="preserve"> </w:t>
      </w:r>
    </w:p>
    <w:p w:rsidR="00000000" w:rsidRDefault="004E651F">
      <w:r>
        <w:rPr>
          <w:b/>
        </w:rPr>
        <w:t>Phoebe:</w:t>
      </w:r>
      <w:r>
        <w:t xml:space="preserve"> </w:t>
      </w:r>
      <w:r>
        <w:rPr>
          <w:i/>
        </w:rPr>
        <w:t>(through the door, wi</w:t>
      </w:r>
      <w:r>
        <w:rPr>
          <w:i/>
        </w:rPr>
        <w:t>th a Scottish accent)</w:t>
      </w:r>
      <w:r>
        <w:t xml:space="preserve"> Are you ready for your Scottish massage? Put your face in the hole, lassy.</w:t>
      </w:r>
    </w:p>
    <w:p w:rsidR="00000000" w:rsidRDefault="004E651F">
      <w:pPr>
        <w:rPr>
          <w:b/>
        </w:rPr>
      </w:pPr>
      <w:r>
        <w:rPr>
          <w:b/>
        </w:rPr>
        <w:t>End</w:t>
      </w:r>
    </w:p>
    <w:p w:rsidR="00000000" w:rsidRDefault="004E651F"/>
    <w:p w:rsidR="00000000" w:rsidRDefault="004E651F"/>
    <w:p w:rsidR="00000000" w:rsidRDefault="004E651F">
      <w:pPr>
        <w:rPr>
          <w:b/>
        </w:rPr>
      </w:pPr>
      <w:r>
        <w:rPr>
          <w:b/>
          <w:shd w:val="pct10" w:color="auto" w:fill="FFFFFF"/>
        </w:rPr>
        <w:t>922 The One With The Donor</w:t>
      </w:r>
      <w:r>
        <w:rPr>
          <w:b/>
        </w:rPr>
        <w:t xml:space="preserve"> </w:t>
      </w:r>
    </w:p>
    <w:p w:rsidR="00000000" w:rsidRDefault="004E651F"/>
    <w:p w:rsidR="00000000" w:rsidRDefault="004E651F">
      <w:pPr>
        <w:rPr>
          <w:b/>
        </w:rPr>
      </w:pPr>
      <w:r>
        <w:rPr>
          <w:b/>
        </w:rPr>
        <w:t>[Scene: Central Perk. Charlie, Joey and Rachel are on the couches]</w:t>
      </w:r>
    </w:p>
    <w:p w:rsidR="00000000" w:rsidRDefault="004E651F">
      <w:r>
        <w:rPr>
          <w:b/>
        </w:rPr>
        <w:t>Charlie:</w:t>
      </w:r>
      <w:r>
        <w:t xml:space="preserve"> </w:t>
      </w:r>
      <w:r>
        <w:rPr>
          <w:i/>
        </w:rPr>
        <w:t>(while Joey's giving her a massage)</w:t>
      </w:r>
      <w:r>
        <w:t xml:space="preserve"> Oh! That fee</w:t>
      </w:r>
      <w:r>
        <w:t>ls sooo good!</w:t>
      </w:r>
    </w:p>
    <w:p w:rsidR="00000000" w:rsidRDefault="004E651F">
      <w:r>
        <w:rPr>
          <w:b/>
        </w:rPr>
        <w:t>Rachel:</w:t>
      </w:r>
      <w:r>
        <w:t xml:space="preserve"> </w:t>
      </w:r>
      <w:r>
        <w:rPr>
          <w:i/>
        </w:rPr>
        <w:t>(speaking to herself and reading Cosmopolitan)</w:t>
      </w:r>
      <w:r>
        <w:t xml:space="preserve"> Oh, lucky me! Coffee and a live sex show!</w:t>
      </w:r>
    </w:p>
    <w:p w:rsidR="00000000" w:rsidRDefault="004E651F">
      <w:r>
        <w:rPr>
          <w:b/>
        </w:rPr>
        <w:t>Charlie:</w:t>
      </w:r>
      <w:r>
        <w:t xml:space="preserve"> I'm sorry, what?</w:t>
      </w:r>
    </w:p>
    <w:p w:rsidR="00000000" w:rsidRDefault="004E651F">
      <w:r>
        <w:rPr>
          <w:b/>
        </w:rPr>
        <w:t>Rachel:</w:t>
      </w:r>
      <w:r>
        <w:t xml:space="preserve"> Oh... Oh, I'm sorry! I'm not... I was just-I was just reading to Emma.</w:t>
      </w:r>
    </w:p>
    <w:p w:rsidR="00000000" w:rsidRDefault="004E651F">
      <w:r>
        <w:rPr>
          <w:b/>
        </w:rPr>
        <w:t>Charlie:</w:t>
      </w:r>
      <w:r>
        <w:t xml:space="preserve"> From... Cosmo??</w:t>
      </w:r>
    </w:p>
    <w:p w:rsidR="00000000" w:rsidRDefault="004E651F">
      <w:r>
        <w:rPr>
          <w:b/>
        </w:rPr>
        <w:t>Rachel:</w:t>
      </w:r>
      <w:r>
        <w:t xml:space="preserve"> Yeah, y</w:t>
      </w:r>
      <w:r>
        <w:t>eah... It's... "climax your way to better skin".</w:t>
      </w:r>
    </w:p>
    <w:p w:rsidR="00000000" w:rsidRDefault="004E651F">
      <w:r>
        <w:rPr>
          <w:b/>
        </w:rPr>
        <w:t>Charlie:</w:t>
      </w:r>
      <w:r>
        <w:t xml:space="preserve"> </w:t>
      </w:r>
      <w:r>
        <w:rPr>
          <w:i/>
        </w:rPr>
        <w:t>(to Joey)</w:t>
      </w:r>
      <w:r>
        <w:t xml:space="preserve"> So, I have to go shopping today, which is my least favourite thing, I'm soo bad at picking out clothes!</w:t>
      </w:r>
    </w:p>
    <w:p w:rsidR="00000000" w:rsidRDefault="004E651F">
      <w:r>
        <w:rPr>
          <w:b/>
        </w:rPr>
        <w:t>Joey:</w:t>
      </w:r>
      <w:r>
        <w:t xml:space="preserve"> So you need someone who knows fashion, to tell you what looks good.</w:t>
      </w:r>
    </w:p>
    <w:p w:rsidR="00000000" w:rsidRDefault="004E651F">
      <w:r>
        <w:rPr>
          <w:b/>
        </w:rPr>
        <w:t>Rachel:</w:t>
      </w:r>
      <w:r>
        <w:t xml:space="preserve"> </w:t>
      </w:r>
      <w:r>
        <w:rPr>
          <w:i/>
        </w:rPr>
        <w:t>(h</w:t>
      </w:r>
      <w:r>
        <w:rPr>
          <w:i/>
        </w:rPr>
        <w:t>iding herself behind the magazine and whispering)</w:t>
      </w:r>
      <w:r>
        <w:t xml:space="preserve"> Not me, not me, not me, not me, not me!</w:t>
      </w:r>
    </w:p>
    <w:p w:rsidR="00000000" w:rsidRDefault="004E651F">
      <w:r>
        <w:rPr>
          <w:b/>
        </w:rPr>
        <w:t>Joey:</w:t>
      </w:r>
      <w:r>
        <w:t xml:space="preserve"> Oh hey Rach!</w:t>
      </w:r>
    </w:p>
    <w:p w:rsidR="00000000" w:rsidRDefault="004E651F">
      <w:r>
        <w:rPr>
          <w:b/>
        </w:rPr>
        <w:t>Rachel:</w:t>
      </w:r>
      <w:r>
        <w:t xml:space="preserve"> Yeah...</w:t>
      </w:r>
    </w:p>
    <w:p w:rsidR="00000000" w:rsidRDefault="004E651F">
      <w:r>
        <w:rPr>
          <w:b/>
        </w:rPr>
        <w:t>Joey:</w:t>
      </w:r>
      <w:r>
        <w:t xml:space="preserve"> Maybe you could take Charlie shopping.</w:t>
      </w:r>
    </w:p>
    <w:p w:rsidR="00000000" w:rsidRDefault="004E651F">
      <w:r>
        <w:rPr>
          <w:b/>
        </w:rPr>
        <w:t>Rachel:</w:t>
      </w:r>
      <w:r>
        <w:t xml:space="preserve"> Oh, well...</w:t>
      </w:r>
    </w:p>
    <w:p w:rsidR="00000000" w:rsidRDefault="004E651F">
      <w:r>
        <w:rPr>
          <w:b/>
        </w:rPr>
        <w:t>Charlie:</w:t>
      </w:r>
      <w:r>
        <w:t xml:space="preserve"> I'm sure you have better things to do.</w:t>
      </w:r>
    </w:p>
    <w:p w:rsidR="00000000" w:rsidRDefault="004E651F">
      <w:r>
        <w:rPr>
          <w:b/>
        </w:rPr>
        <w:t>Joey:</w:t>
      </w:r>
      <w:r>
        <w:t xml:space="preserve"> Are you kidd</w:t>
      </w:r>
      <w:r>
        <w:t>ing? Rachel loves to shop! And she has great taste! Yeah, she's the one who taught me, you don't wear white after labour day and that you always, always, always have to put on underwear when you're trying on clothes.</w:t>
      </w:r>
    </w:p>
    <w:p w:rsidR="00000000" w:rsidRDefault="004E651F">
      <w:r>
        <w:rPr>
          <w:b/>
        </w:rPr>
        <w:t>Charlie:</w:t>
      </w:r>
      <w:r>
        <w:t xml:space="preserve"> If you have the time, I'd real</w:t>
      </w:r>
      <w:r>
        <w:t>ly appreciate the help.</w:t>
      </w:r>
    </w:p>
    <w:p w:rsidR="00000000" w:rsidRDefault="004E651F">
      <w:r>
        <w:rPr>
          <w:b/>
        </w:rPr>
        <w:t>Rachel:</w:t>
      </w:r>
      <w:r>
        <w:t xml:space="preserve"> Ok, uh-uh... Let's-Let's shop!!</w:t>
      </w:r>
    </w:p>
    <w:p w:rsidR="00000000" w:rsidRDefault="004E651F">
      <w:r>
        <w:rPr>
          <w:b/>
        </w:rPr>
        <w:t>Joey:</w:t>
      </w:r>
      <w:r>
        <w:t xml:space="preserve"> </w:t>
      </w:r>
      <w:r>
        <w:rPr>
          <w:i/>
        </w:rPr>
        <w:t>(to Charlie)</w:t>
      </w:r>
      <w:r>
        <w:t xml:space="preserve"> Ok, you're gonna come back with some very classy clothes... </w:t>
      </w:r>
      <w:r>
        <w:rPr>
          <w:i/>
        </w:rPr>
        <w:t>(aside to Rachel)</w:t>
      </w:r>
      <w:r>
        <w:t>... and some slutty lingerie, SLUTTY!</w:t>
      </w:r>
    </w:p>
    <w:p w:rsidR="00000000" w:rsidRDefault="004E651F">
      <w:r>
        <w:rPr>
          <w:b/>
        </w:rPr>
        <w:t>Phoebe:</w:t>
      </w:r>
      <w:r>
        <w:t xml:space="preserve"> </w:t>
      </w:r>
      <w:r>
        <w:rPr>
          <w:i/>
        </w:rPr>
        <w:t>(entering and talking on mobile phone)</w:t>
      </w:r>
      <w:r>
        <w:t xml:space="preserve"> Ok, great! </w:t>
      </w:r>
      <w:r>
        <w:t xml:space="preserve">All right, bye! </w:t>
      </w:r>
      <w:r>
        <w:rPr>
          <w:i/>
        </w:rPr>
        <w:t>(she hangs up)</w:t>
      </w:r>
      <w:r>
        <w:t xml:space="preserve"> Pain in the ass!! </w:t>
      </w:r>
      <w:r>
        <w:rPr>
          <w:i/>
        </w:rPr>
        <w:t>(she looks at the others, then back at the phone)</w:t>
      </w:r>
      <w:r>
        <w:t xml:space="preserve"> That's off, right?</w:t>
      </w:r>
    </w:p>
    <w:p w:rsidR="00000000" w:rsidRDefault="004E651F">
      <w:r>
        <w:rPr>
          <w:b/>
        </w:rPr>
        <w:t>Joey:</w:t>
      </w:r>
      <w:r>
        <w:t xml:space="preserve"> What's the matter, Pheebs?</w:t>
      </w:r>
    </w:p>
    <w:p w:rsidR="00000000" w:rsidRDefault="004E651F">
      <w:r>
        <w:rPr>
          <w:b/>
        </w:rPr>
        <w:t>Phoebe:</w:t>
      </w:r>
      <w:r>
        <w:t xml:space="preserve"> Oh... Mike's sister just invited me to a party tonight, he's gonna be there. And she was like "Oh</w:t>
      </w:r>
      <w:r>
        <w:t>, don't worry! I asked him. He's totally ok with seeing you!". So now I have to go so he'll think that I'm totally ok with seeing him!</w:t>
      </w:r>
    </w:p>
    <w:p w:rsidR="00000000" w:rsidRDefault="004E651F">
      <w:r>
        <w:rPr>
          <w:b/>
        </w:rPr>
        <w:t>Rachel:</w:t>
      </w:r>
      <w:r>
        <w:t xml:space="preserve"> Which you're not, because you've totally hung up on him!</w:t>
      </w:r>
    </w:p>
    <w:p w:rsidR="00000000" w:rsidRDefault="004E651F">
      <w:r>
        <w:rPr>
          <w:b/>
        </w:rPr>
        <w:t>Phoebe:</w:t>
      </w:r>
      <w:r>
        <w:t xml:space="preserve"> Exactly!</w:t>
      </w:r>
    </w:p>
    <w:p w:rsidR="00000000" w:rsidRDefault="004E651F">
      <w:r>
        <w:rPr>
          <w:b/>
        </w:rPr>
        <w:t>Rachel:</w:t>
      </w:r>
      <w:r>
        <w:t xml:space="preserve"> And you're gonna want him to ea</w:t>
      </w:r>
      <w:r>
        <w:t>t his heart out so you're gonna have to look fabulous!</w:t>
      </w:r>
    </w:p>
    <w:p w:rsidR="00000000" w:rsidRDefault="004E651F">
      <w:r>
        <w:rPr>
          <w:b/>
        </w:rPr>
        <w:t>Phoebe:</w:t>
      </w:r>
      <w:r>
        <w:t xml:space="preserve"> </w:t>
      </w:r>
      <w:r>
        <w:rPr>
          <w:i/>
        </w:rPr>
        <w:t>(after a short pause)</w:t>
      </w:r>
      <w:r>
        <w:t xml:space="preserve"> I didn't even think about that! </w:t>
      </w:r>
      <w:r>
        <w:rPr>
          <w:i/>
        </w:rPr>
        <w:t>(pause)</w:t>
      </w:r>
      <w:r>
        <w:t xml:space="preserve"> Aaargh,</w:t>
      </w:r>
      <w:r>
        <w:rPr>
          <w:b/>
        </w:rPr>
        <w:t xml:space="preserve"> sexual politics!!</w:t>
      </w:r>
    </w:p>
    <w:p w:rsidR="00000000" w:rsidRDefault="004E651F">
      <w:r>
        <w:rPr>
          <w:b/>
        </w:rPr>
        <w:t>Rachel:</w:t>
      </w:r>
      <w:r>
        <w:t xml:space="preserve"> Hey Pheebs, I'm-I'm taking Charlie shopping, why don't you come and I'll help you find something.</w:t>
      </w:r>
    </w:p>
    <w:p w:rsidR="00000000" w:rsidRDefault="004E651F">
      <w:r>
        <w:rPr>
          <w:b/>
        </w:rPr>
        <w:t>Phoebe:</w:t>
      </w:r>
      <w:r>
        <w:t xml:space="preserve"> Ok, that'll be great!</w:t>
      </w:r>
    </w:p>
    <w:p w:rsidR="00000000" w:rsidRDefault="004E651F">
      <w:r>
        <w:rPr>
          <w:b/>
        </w:rPr>
        <w:t>Joey:</w:t>
      </w:r>
      <w:r>
        <w:t xml:space="preserve"> Oh, ain't that nice? The three of you trying on slutty lingerie together.</w:t>
      </w:r>
    </w:p>
    <w:p w:rsidR="00000000" w:rsidRDefault="004E651F">
      <w:r>
        <w:rPr>
          <w:b/>
        </w:rPr>
        <w:t>Rachel:</w:t>
      </w:r>
      <w:r>
        <w:t xml:space="preserve"> That's not what we're gonna do!</w:t>
      </w:r>
    </w:p>
    <w:p w:rsidR="00000000" w:rsidRDefault="004E651F">
      <w:r>
        <w:rPr>
          <w:b/>
        </w:rPr>
        <w:t>Joey:</w:t>
      </w:r>
      <w:r>
        <w:t xml:space="preserve"> Why would you ruin it, who was that hurtin'?</w:t>
      </w:r>
    </w:p>
    <w:p w:rsidR="00000000" w:rsidRDefault="004E651F">
      <w:pPr>
        <w:rPr>
          <w:b/>
        </w:rPr>
      </w:pPr>
      <w:r>
        <w:rPr>
          <w:b/>
        </w:rPr>
        <w:t>Opening credits</w:t>
      </w:r>
    </w:p>
    <w:p w:rsidR="00000000" w:rsidRDefault="004E651F">
      <w:pPr>
        <w:rPr>
          <w:b/>
        </w:rPr>
      </w:pPr>
      <w:r>
        <w:rPr>
          <w:b/>
        </w:rPr>
        <w:t>[Scene: Doctor Connelly's office]</w:t>
      </w:r>
    </w:p>
    <w:p w:rsidR="00000000" w:rsidRDefault="004E651F">
      <w:r>
        <w:rPr>
          <w:b/>
        </w:rPr>
        <w:t>Chan</w:t>
      </w:r>
      <w:r>
        <w:rPr>
          <w:b/>
        </w:rPr>
        <w:t>dler:</w:t>
      </w:r>
      <w:r>
        <w:t xml:space="preserve"> </w:t>
      </w:r>
      <w:r>
        <w:rPr>
          <w:i/>
        </w:rPr>
        <w:t>(looking at the picture of the female reproductive system)</w:t>
      </w:r>
      <w:r>
        <w:t xml:space="preserve"> Wow! Fortunately she has a</w:t>
      </w:r>
      <w:r>
        <w:rPr>
          <w:b/>
        </w:rPr>
        <w:t xml:space="preserve"> very</w:t>
      </w:r>
      <w:r>
        <w:t xml:space="preserve"> pretty face!</w:t>
      </w:r>
    </w:p>
    <w:p w:rsidR="00000000" w:rsidRDefault="004E651F">
      <w:r>
        <w:rPr>
          <w:b/>
        </w:rPr>
        <w:t>Monica:</w:t>
      </w:r>
      <w:r>
        <w:t xml:space="preserve"> Oh, I so can't believe this! My uterus is an inhospitable environment? I was trying so hard to be a good hostess!</w:t>
      </w:r>
    </w:p>
    <w:p w:rsidR="00000000" w:rsidRDefault="004E651F">
      <w:r>
        <w:rPr>
          <w:b/>
        </w:rPr>
        <w:t>Chandler:</w:t>
      </w:r>
      <w:r>
        <w:t xml:space="preserve"> Oh, I can't be</w:t>
      </w:r>
      <w:r>
        <w:t>lieve my sperm have low motility because, let me tell you, when I was growing up they sure seem to be in a hurry to get places!!</w:t>
      </w:r>
    </w:p>
    <w:p w:rsidR="00000000" w:rsidRDefault="004E651F">
      <w:r>
        <w:rPr>
          <w:b/>
        </w:rPr>
        <w:t>Doctor Connelly:</w:t>
      </w:r>
      <w:r>
        <w:t xml:space="preserve"> </w:t>
      </w:r>
      <w:r>
        <w:rPr>
          <w:i/>
        </w:rPr>
        <w:t>(entering)</w:t>
      </w:r>
      <w:r>
        <w:t xml:space="preserve"> Hi there.</w:t>
      </w:r>
    </w:p>
    <w:p w:rsidR="00000000" w:rsidRDefault="004E651F">
      <w:r>
        <w:rPr>
          <w:b/>
        </w:rPr>
        <w:t>Chandler:</w:t>
      </w:r>
      <w:r>
        <w:t xml:space="preserve"> Hi.</w:t>
      </w:r>
    </w:p>
    <w:p w:rsidR="00000000" w:rsidRDefault="004E651F">
      <w:r>
        <w:rPr>
          <w:b/>
        </w:rPr>
        <w:t>Monica:</w:t>
      </w:r>
      <w:r>
        <w:t xml:space="preserve"> Hi.</w:t>
      </w:r>
    </w:p>
    <w:p w:rsidR="00000000" w:rsidRDefault="004E651F">
      <w:r>
        <w:rPr>
          <w:b/>
        </w:rPr>
        <w:t>Doctor Connelly:</w:t>
      </w:r>
      <w:r>
        <w:t xml:space="preserve"> I'm sorry there wasn't better news from your t</w:t>
      </w:r>
      <w:r>
        <w:t>est last week but I wanted to talk to you about your options.</w:t>
      </w:r>
    </w:p>
    <w:p w:rsidR="00000000" w:rsidRDefault="004E651F">
      <w:r>
        <w:rPr>
          <w:b/>
        </w:rPr>
        <w:t>Monica:</w:t>
      </w:r>
      <w:r>
        <w:t xml:space="preserve"> Ok.</w:t>
      </w:r>
    </w:p>
    <w:p w:rsidR="00000000" w:rsidRDefault="004E651F">
      <w:r>
        <w:rPr>
          <w:b/>
        </w:rPr>
        <w:t>Doctor Connelly:</w:t>
      </w:r>
      <w:r>
        <w:t xml:space="preserve"> Above all, even though your chances of conceiving through natural means aren't great, you never know! So, keep having sex on a regular basis.</w:t>
      </w:r>
    </w:p>
    <w:p w:rsidR="00000000" w:rsidRDefault="004E651F">
      <w:r>
        <w:rPr>
          <w:b/>
        </w:rPr>
        <w:t>Chandler:</w:t>
      </w:r>
      <w:r>
        <w:t xml:space="preserve"> Oh, DAMN IT!</w:t>
      </w:r>
    </w:p>
    <w:p w:rsidR="00000000" w:rsidRDefault="004E651F">
      <w:r>
        <w:rPr>
          <w:i/>
        </w:rPr>
        <w:t>(Dr. Connelly glares at Chandler)</w:t>
      </w:r>
    </w:p>
    <w:p w:rsidR="00000000" w:rsidRDefault="004E651F">
      <w:r>
        <w:rPr>
          <w:b/>
        </w:rPr>
        <w:t>Monica:</w:t>
      </w:r>
      <w:r>
        <w:t xml:space="preserve"> Don't worry, after a while he'll tune it out.</w:t>
      </w:r>
    </w:p>
    <w:p w:rsidR="00000000" w:rsidRDefault="004E651F">
      <w:r>
        <w:rPr>
          <w:b/>
        </w:rPr>
        <w:t>Doctor Connelly:</w:t>
      </w:r>
      <w:r>
        <w:t xml:space="preserve"> Ok, given your situation, the options with the greatest chances for success would be surrogacy, or insemination using a sperm donor.</w:t>
      </w:r>
    </w:p>
    <w:p w:rsidR="00000000" w:rsidRDefault="004E651F">
      <w:r>
        <w:rPr>
          <w:b/>
        </w:rPr>
        <w:t>Monica:</w:t>
      </w:r>
      <w:r>
        <w:t xml:space="preserve"> </w:t>
      </w:r>
      <w:r>
        <w:rPr>
          <w:i/>
        </w:rPr>
        <w:t>(long paus</w:t>
      </w:r>
      <w:r>
        <w:rPr>
          <w:i/>
        </w:rPr>
        <w:t>e)</w:t>
      </w:r>
      <w:r>
        <w:t xml:space="preserve"> Ok.</w:t>
      </w:r>
    </w:p>
    <w:p w:rsidR="00000000" w:rsidRDefault="004E651F">
      <w:r>
        <w:rPr>
          <w:b/>
        </w:rPr>
        <w:t>Doctor Connelly:</w:t>
      </w:r>
      <w:r>
        <w:t xml:space="preserve"> And, of course, if you feel that neither of those is right for you, you can always adopt.</w:t>
      </w:r>
    </w:p>
    <w:p w:rsidR="00000000" w:rsidRDefault="004E651F">
      <w:r>
        <w:rPr>
          <w:b/>
        </w:rPr>
        <w:t>Chandler:</w:t>
      </w:r>
      <w:r>
        <w:t xml:space="preserve"> Is that a hint? Because we love you Doctor Connelly but we don't think we'd want you to be our child! </w:t>
      </w:r>
      <w:r>
        <w:rPr>
          <w:i/>
        </w:rPr>
        <w:t>(Dr. Connelly glares at him)</w:t>
      </w:r>
      <w:r>
        <w:t xml:space="preserve"> W</w:t>
      </w:r>
      <w:r>
        <w:t>ow, talking about an inhospitable environment!</w:t>
      </w:r>
    </w:p>
    <w:p w:rsidR="00000000" w:rsidRDefault="004E651F">
      <w:pPr>
        <w:rPr>
          <w:b/>
        </w:rPr>
      </w:pPr>
      <w:r>
        <w:rPr>
          <w:b/>
        </w:rPr>
        <w:t>[Scene: Central Perk. Joey and Charlie on the couch. Rachel enters]</w:t>
      </w:r>
    </w:p>
    <w:p w:rsidR="00000000" w:rsidRDefault="004E651F">
      <w:r>
        <w:rPr>
          <w:b/>
        </w:rPr>
        <w:t>Rachel:</w:t>
      </w:r>
      <w:r>
        <w:t xml:space="preserve"> Hi! Ok, you're ready to go pick up Phoebe and go shopping?</w:t>
      </w:r>
    </w:p>
    <w:p w:rsidR="00000000" w:rsidRDefault="004E651F">
      <w:r>
        <w:rPr>
          <w:b/>
        </w:rPr>
        <w:t>Charlie:</w:t>
      </w:r>
      <w:r>
        <w:t xml:space="preserve"> Oh, yeah! Let's do it!</w:t>
      </w:r>
    </w:p>
    <w:p w:rsidR="00000000" w:rsidRDefault="004E651F">
      <w:r>
        <w:rPr>
          <w:b/>
        </w:rPr>
        <w:t>Joey:</w:t>
      </w:r>
      <w:r>
        <w:t xml:space="preserve"> </w:t>
      </w:r>
      <w:r>
        <w:rPr>
          <w:i/>
        </w:rPr>
        <w:t>(to Charlie)</w:t>
      </w:r>
      <w:r>
        <w:t xml:space="preserve"> Alright, have a good ti</w:t>
      </w:r>
      <w:r>
        <w:t xml:space="preserve">me. </w:t>
      </w:r>
      <w:r>
        <w:rPr>
          <w:i/>
        </w:rPr>
        <w:t>(they kiss)</w:t>
      </w:r>
    </w:p>
    <w:p w:rsidR="00000000" w:rsidRDefault="004E651F">
      <w:r>
        <w:rPr>
          <w:b/>
        </w:rPr>
        <w:t>Rachel:</w:t>
      </w:r>
      <w:r>
        <w:t xml:space="preserve"> Not gonna find any clothes in there!</w:t>
      </w:r>
    </w:p>
    <w:p w:rsidR="00000000" w:rsidRDefault="004E651F">
      <w:r>
        <w:rPr>
          <w:b/>
        </w:rPr>
        <w:t>Ross:</w:t>
      </w:r>
      <w:r>
        <w:t xml:space="preserve"> </w:t>
      </w:r>
      <w:r>
        <w:rPr>
          <w:i/>
        </w:rPr>
        <w:t>(entering)</w:t>
      </w:r>
      <w:r>
        <w:t xml:space="preserve"> Hey, you guys!</w:t>
      </w:r>
    </w:p>
    <w:p w:rsidR="00000000" w:rsidRDefault="004E651F">
      <w:r>
        <w:rPr>
          <w:b/>
        </w:rPr>
        <w:t>Rachel:</w:t>
      </w:r>
      <w:r>
        <w:t xml:space="preserve"> Hi.</w:t>
      </w:r>
    </w:p>
    <w:p w:rsidR="00000000" w:rsidRDefault="004E651F">
      <w:r>
        <w:rPr>
          <w:b/>
        </w:rPr>
        <w:t>Ross:</w:t>
      </w:r>
      <w:r>
        <w:t xml:space="preserve"> Guess who's up for keynote speaker at the National Paleontology Conference?</w:t>
      </w:r>
    </w:p>
    <w:p w:rsidR="00000000" w:rsidRDefault="004E651F">
      <w:r>
        <w:rPr>
          <w:b/>
        </w:rPr>
        <w:t>Charlie:</w:t>
      </w:r>
      <w:r>
        <w:t xml:space="preserve"> Umh... Kurts Baley?</w:t>
      </w:r>
    </w:p>
    <w:p w:rsidR="00000000" w:rsidRDefault="004E651F">
      <w:r>
        <w:rPr>
          <w:b/>
        </w:rPr>
        <w:t>Ross:</w:t>
      </w:r>
      <w:r>
        <w:t xml:space="preserve"> Yeah, right! What was last time he</w:t>
      </w:r>
      <w:r>
        <w:t xml:space="preserve"> met a submission deadline for an abstract </w:t>
      </w:r>
      <w:r>
        <w:rPr>
          <w:i/>
        </w:rPr>
        <w:t>(he and Charlie laugh, then Joey starts laughing too without any reason)</w:t>
      </w:r>
      <w:r>
        <w:t xml:space="preserve"> Well, why are you laughing?</w:t>
      </w:r>
    </w:p>
    <w:p w:rsidR="00000000" w:rsidRDefault="004E651F">
      <w:r>
        <w:rPr>
          <w:b/>
        </w:rPr>
        <w:t>Joey:</w:t>
      </w:r>
      <w:r>
        <w:t xml:space="preserve"> Just... seeing what it'd be like to be a paleontologist... it's fun, yeah!</w:t>
      </w:r>
    </w:p>
    <w:p w:rsidR="00000000" w:rsidRDefault="004E651F">
      <w:r>
        <w:rPr>
          <w:b/>
        </w:rPr>
        <w:t>Charlie:</w:t>
      </w:r>
      <w:r>
        <w:t xml:space="preserve"> So you're up for keyno</w:t>
      </w:r>
      <w:r>
        <w:t>te speaker! Who's making the decisions?</w:t>
      </w:r>
    </w:p>
    <w:p w:rsidR="00000000" w:rsidRDefault="004E651F">
      <w:r>
        <w:rPr>
          <w:b/>
        </w:rPr>
        <w:t>Ross:</w:t>
      </w:r>
      <w:r>
        <w:t xml:space="preserve"> Professor Sherman, yeah. I've a meeting with him today.</w:t>
      </w:r>
    </w:p>
    <w:p w:rsidR="00000000" w:rsidRDefault="004E651F">
      <w:r>
        <w:rPr>
          <w:b/>
        </w:rPr>
        <w:t>Charlie:</w:t>
      </w:r>
      <w:r>
        <w:t xml:space="preserve"> He's a pretty tough guy to impress.</w:t>
      </w:r>
    </w:p>
    <w:p w:rsidR="00000000" w:rsidRDefault="004E651F">
      <w:r>
        <w:rPr>
          <w:b/>
        </w:rPr>
        <w:t>Ross:</w:t>
      </w:r>
      <w:r>
        <w:t xml:space="preserve"> Yeah, well... I think I know how to dazzle him.</w:t>
      </w:r>
    </w:p>
    <w:p w:rsidR="00000000" w:rsidRDefault="004E651F">
      <w:r>
        <w:rPr>
          <w:b/>
        </w:rPr>
        <w:t>Rachel:</w:t>
      </w:r>
      <w:r>
        <w:t xml:space="preserve"> Oh... you're not gonna do a magic trick, are ya</w:t>
      </w:r>
      <w:r>
        <w:t>?</w:t>
      </w:r>
    </w:p>
    <w:p w:rsidR="00000000" w:rsidRDefault="004E651F">
      <w:r>
        <w:rPr>
          <w:b/>
        </w:rPr>
        <w:t>Ross:</w:t>
      </w:r>
      <w:r>
        <w:t xml:space="preserve"> Tsz... NO! </w:t>
      </w:r>
      <w:r>
        <w:rPr>
          <w:i/>
        </w:rPr>
        <w:t>(he goes to sit down, dropping a multicoloured silk streamer off his sleeve)</w:t>
      </w:r>
      <w:r>
        <w:t>.</w:t>
      </w:r>
    </w:p>
    <w:p w:rsidR="00000000" w:rsidRDefault="004E651F">
      <w:r>
        <w:rPr>
          <w:b/>
        </w:rPr>
        <w:t>Chandler:</w:t>
      </w:r>
      <w:r>
        <w:t xml:space="preserve"> </w:t>
      </w:r>
      <w:r>
        <w:rPr>
          <w:i/>
        </w:rPr>
        <w:t>(entering)</w:t>
      </w:r>
      <w:r>
        <w:t xml:space="preserve"> Hey guys!</w:t>
      </w:r>
    </w:p>
    <w:p w:rsidR="00000000" w:rsidRDefault="004E651F">
      <w:r>
        <w:rPr>
          <w:b/>
        </w:rPr>
        <w:t>Ross:</w:t>
      </w:r>
      <w:r>
        <w:t xml:space="preserve"> Wait a minute, you guys. Oh, I wanna ask you something. I-I I may get to speak at this paleontology convention and if I do</w:t>
      </w:r>
      <w:r>
        <w:t>, I'd love for you guys to come and hear me.</w:t>
      </w:r>
    </w:p>
    <w:p w:rsidR="00000000" w:rsidRDefault="004E651F">
      <w:r>
        <w:rPr>
          <w:b/>
        </w:rPr>
        <w:t>Chandler:</w:t>
      </w:r>
      <w:r>
        <w:t xml:space="preserve"> I think I can safely say that we all have family issues, work stuff and/or are sick.</w:t>
      </w:r>
    </w:p>
    <w:p w:rsidR="00000000" w:rsidRDefault="004E651F">
      <w:r>
        <w:rPr>
          <w:b/>
        </w:rPr>
        <w:t>Ross:</w:t>
      </w:r>
      <w:r>
        <w:t xml:space="preserve"> It's in Barbados.</w:t>
      </w:r>
    </w:p>
    <w:p w:rsidR="00000000" w:rsidRDefault="004E651F">
      <w:r>
        <w:rPr>
          <w:b/>
        </w:rPr>
        <w:t>Chandler:</w:t>
      </w:r>
      <w:r>
        <w:t xml:space="preserve"> But you come first!</w:t>
      </w:r>
    </w:p>
    <w:p w:rsidR="00000000" w:rsidRDefault="004E651F">
      <w:r>
        <w:rPr>
          <w:b/>
        </w:rPr>
        <w:t>Rachel:</w:t>
      </w:r>
      <w:r>
        <w:t xml:space="preserve"> I'm there!</w:t>
      </w:r>
    </w:p>
    <w:p w:rsidR="00000000" w:rsidRDefault="004E651F">
      <w:r>
        <w:rPr>
          <w:b/>
        </w:rPr>
        <w:t>Charlie:</w:t>
      </w:r>
      <w:r>
        <w:t xml:space="preserve"> We'll see you, guys! </w:t>
      </w:r>
      <w:r>
        <w:rPr>
          <w:i/>
        </w:rPr>
        <w:t>(she goes)</w:t>
      </w:r>
    </w:p>
    <w:p w:rsidR="00000000" w:rsidRDefault="004E651F">
      <w:r>
        <w:rPr>
          <w:b/>
        </w:rPr>
        <w:t>Jo</w:t>
      </w:r>
      <w:r>
        <w:rPr>
          <w:b/>
        </w:rPr>
        <w:t>ey:</w:t>
      </w:r>
      <w:r>
        <w:t xml:space="preserve"> Bye.</w:t>
      </w:r>
    </w:p>
    <w:p w:rsidR="00000000" w:rsidRDefault="004E651F">
      <w:r>
        <w:rPr>
          <w:b/>
        </w:rPr>
        <w:t>Rachel:</w:t>
      </w:r>
      <w:r>
        <w:t xml:space="preserve"> Bye, see ya. </w:t>
      </w:r>
      <w:r>
        <w:rPr>
          <w:i/>
        </w:rPr>
        <w:t>(she goes)</w:t>
      </w:r>
    </w:p>
    <w:p w:rsidR="00000000" w:rsidRDefault="004E651F">
      <w:r>
        <w:rPr>
          <w:b/>
        </w:rPr>
        <w:t>Chandler:</w:t>
      </w:r>
      <w:r>
        <w:t xml:space="preserve"> </w:t>
      </w:r>
      <w:r>
        <w:rPr>
          <w:i/>
        </w:rPr>
        <w:t>(sitting down on the couch)</w:t>
      </w:r>
      <w:r>
        <w:t xml:space="preserve"> Ok.</w:t>
      </w:r>
    </w:p>
    <w:p w:rsidR="00000000" w:rsidRDefault="004E651F">
      <w:r>
        <w:rPr>
          <w:b/>
        </w:rPr>
        <w:t>Joey:</w:t>
      </w:r>
      <w:r>
        <w:t xml:space="preserve"> All right, so. How did it go at the fertility clinic?</w:t>
      </w:r>
    </w:p>
    <w:p w:rsidR="00000000" w:rsidRDefault="004E651F">
      <w:r>
        <w:rPr>
          <w:b/>
        </w:rPr>
        <w:t>Chandler:</w:t>
      </w:r>
      <w:r>
        <w:t xml:space="preserve"> Not as much fun as last time. Apparently you only get porn if you're giving a sperm sample.</w:t>
      </w:r>
    </w:p>
    <w:p w:rsidR="00000000" w:rsidRDefault="004E651F">
      <w:r>
        <w:rPr>
          <w:b/>
        </w:rPr>
        <w:t>Ross:</w:t>
      </w:r>
      <w:r>
        <w:t xml:space="preserve"> So-so</w:t>
      </w:r>
      <w:r>
        <w:t xml:space="preserve"> what did the doctor say?</w:t>
      </w:r>
    </w:p>
    <w:p w:rsidR="00000000" w:rsidRDefault="004E651F">
      <w:r>
        <w:rPr>
          <w:b/>
        </w:rPr>
        <w:t>Chandler:</w:t>
      </w:r>
      <w:r>
        <w:t xml:space="preserve"> Well... there's surrogacy, but Monica has dreamt her whole life of carrying a child, she has felt that watching a surrogate would be... too hard for her.</w:t>
      </w:r>
    </w:p>
    <w:p w:rsidR="00000000" w:rsidRDefault="004E651F">
      <w:r>
        <w:rPr>
          <w:b/>
        </w:rPr>
        <w:t>Joey:</w:t>
      </w:r>
      <w:r>
        <w:t xml:space="preserve"> So you're ruling out surrogacy?</w:t>
      </w:r>
    </w:p>
    <w:p w:rsidR="00000000" w:rsidRDefault="004E651F">
      <w:r>
        <w:rPr>
          <w:b/>
        </w:rPr>
        <w:t>Chandler:</w:t>
      </w:r>
      <w:r>
        <w:t xml:space="preserve"> Yeah.</w:t>
      </w:r>
    </w:p>
    <w:p w:rsidR="00000000" w:rsidRDefault="004E651F">
      <w:r>
        <w:rPr>
          <w:b/>
        </w:rPr>
        <w:t>Joey:</w:t>
      </w:r>
      <w:r>
        <w:t xml:space="preserve"> So, I </w:t>
      </w:r>
      <w:r>
        <w:t>don't have to learn what that means?</w:t>
      </w:r>
    </w:p>
    <w:p w:rsidR="00000000" w:rsidRDefault="004E651F">
      <w:r>
        <w:rPr>
          <w:b/>
        </w:rPr>
        <w:t>Chandler:</w:t>
      </w:r>
      <w:r>
        <w:t xml:space="preserve"> Aside from adoption the only other choice is insemination, so... we're talking about sperm donors.</w:t>
      </w:r>
    </w:p>
    <w:p w:rsidR="00000000" w:rsidRDefault="004E651F">
      <w:r>
        <w:rPr>
          <w:b/>
        </w:rPr>
        <w:t>Joey:</w:t>
      </w:r>
      <w:r>
        <w:t xml:space="preserve"> Enough said, I'm there for you man. Where is she, upstairs?</w:t>
      </w:r>
    </w:p>
    <w:p w:rsidR="00000000" w:rsidRDefault="004E651F">
      <w:r>
        <w:rPr>
          <w:b/>
        </w:rPr>
        <w:t>Chandler:</w:t>
      </w:r>
      <w:r>
        <w:t xml:space="preserve"> </w:t>
      </w:r>
      <w:r>
        <w:rPr>
          <w:i/>
        </w:rPr>
        <w:t>(stopping Joey)</w:t>
      </w:r>
      <w:r>
        <w:t xml:space="preserve"> ah-ha!</w:t>
      </w:r>
    </w:p>
    <w:p w:rsidR="00000000" w:rsidRDefault="004E651F">
      <w:r>
        <w:rPr>
          <w:b/>
        </w:rPr>
        <w:t>Ross:</w:t>
      </w:r>
      <w:r>
        <w:t xml:space="preserve"> How d</w:t>
      </w:r>
      <w:r>
        <w:t>o you feel about all this?</w:t>
      </w:r>
    </w:p>
    <w:p w:rsidR="00000000" w:rsidRDefault="004E651F">
      <w:r>
        <w:rPr>
          <w:b/>
        </w:rPr>
        <w:t>Chandler:</w:t>
      </w:r>
      <w:r>
        <w:t xml:space="preserve"> I wish there was an easier way for us to have a child but I don't think there is one.</w:t>
      </w:r>
    </w:p>
    <w:p w:rsidR="00000000" w:rsidRDefault="004E651F">
      <w:r>
        <w:rPr>
          <w:b/>
        </w:rPr>
        <w:t>Joey:</w:t>
      </w:r>
      <w:r>
        <w:t xml:space="preserve"> Come on Ross, be a good guy. Step up and do it!</w:t>
      </w:r>
    </w:p>
    <w:p w:rsidR="00000000" w:rsidRDefault="004E651F">
      <w:r>
        <w:rPr>
          <w:b/>
        </w:rPr>
        <w:t>Ross:</w:t>
      </w:r>
      <w:r>
        <w:t xml:space="preserve"> </w:t>
      </w:r>
      <w:r>
        <w:rPr>
          <w:i/>
        </w:rPr>
        <w:t>(puzzled)</w:t>
      </w:r>
      <w:r>
        <w:t xml:space="preserve"> What?</w:t>
      </w:r>
    </w:p>
    <w:p w:rsidR="00000000" w:rsidRDefault="004E651F">
      <w:r>
        <w:rPr>
          <w:i/>
        </w:rPr>
        <w:t>(Joey moves close to Ross and whispers something in his e</w:t>
      </w:r>
      <w:r>
        <w:rPr>
          <w:i/>
        </w:rPr>
        <w:t>ar)</w:t>
      </w:r>
    </w:p>
    <w:p w:rsidR="00000000" w:rsidRDefault="004E651F">
      <w:r>
        <w:rPr>
          <w:b/>
        </w:rPr>
        <w:t>Ross:</w:t>
      </w:r>
      <w:r>
        <w:t xml:space="preserve"> </w:t>
      </w:r>
      <w:r>
        <w:rPr>
          <w:i/>
        </w:rPr>
        <w:t>(looking astonished)</w:t>
      </w:r>
      <w:r>
        <w:t xml:space="preserve"> What? NO! I am not going to give them Ben!</w:t>
      </w:r>
    </w:p>
    <w:p w:rsidR="00000000" w:rsidRDefault="004E651F">
      <w:pPr>
        <w:rPr>
          <w:b/>
        </w:rPr>
      </w:pPr>
      <w:r>
        <w:rPr>
          <w:b/>
        </w:rPr>
        <w:t>[Scene: Professor Sherman's office, Ross is relating to Professor Sherman]</w:t>
      </w:r>
    </w:p>
    <w:p w:rsidR="00000000" w:rsidRDefault="004E651F">
      <w:r>
        <w:rPr>
          <w:b/>
        </w:rPr>
        <w:t>Ross:</w:t>
      </w:r>
      <w:r>
        <w:t xml:space="preserve"> The data we are receiving from MRI scans and DNA testing of these fossils are - are staggering.</w:t>
      </w:r>
    </w:p>
    <w:p w:rsidR="00000000" w:rsidRDefault="004E651F">
      <w:r>
        <w:rPr>
          <w:b/>
        </w:rPr>
        <w:t>Profe</w:t>
      </w:r>
      <w:r>
        <w:rPr>
          <w:b/>
        </w:rPr>
        <w:t>ssor Sherman:</w:t>
      </w:r>
      <w:r>
        <w:t xml:space="preserve"> Mmm-mm.</w:t>
      </w:r>
    </w:p>
    <w:p w:rsidR="00000000" w:rsidRDefault="004E651F">
      <w:r>
        <w:rPr>
          <w:b/>
        </w:rPr>
        <w:t>Ross:</w:t>
      </w:r>
      <w:r>
        <w:t xml:space="preserve"> </w:t>
      </w:r>
      <w:r>
        <w:rPr>
          <w:i/>
        </w:rPr>
        <w:t>(reading from a notepad)</w:t>
      </w:r>
      <w:r>
        <w:t xml:space="preserve"> I mean, we've been accepting Leakey's dates as a given, but if they're off by even a hundred thousand years or so then you can - you can just throw most of our assumptions, you know, right in the trash. </w:t>
      </w:r>
      <w:r>
        <w:rPr>
          <w:i/>
        </w:rPr>
        <w:t>(he throws the notepad in the waste bin)</w:t>
      </w:r>
      <w:r>
        <w:t xml:space="preserve"> So-so what I am saying is - is is that </w:t>
      </w:r>
      <w:r>
        <w:rPr>
          <w:i/>
        </w:rPr>
        <w:t>(he picks the notepad back from the waste bin)</w:t>
      </w:r>
      <w:r>
        <w:t xml:space="preserve"> is that the repercussions could be huge! I mean, not just in palaeontology, but if-if you think about it, in evolutionary biology</w:t>
      </w:r>
      <w:r>
        <w:t>, uh, genetics, geology, uh, I mean, truly the mind boggles!</w:t>
      </w:r>
    </w:p>
    <w:p w:rsidR="00000000" w:rsidRDefault="004E651F">
      <w:r>
        <w:rPr>
          <w:i/>
        </w:rPr>
        <w:t>(Turns to look at Professor Sherman, only to discover that he is sleeping)</w:t>
      </w:r>
    </w:p>
    <w:p w:rsidR="00000000" w:rsidRDefault="004E651F">
      <w:r>
        <w:rPr>
          <w:b/>
        </w:rPr>
        <w:t>Ross:</w:t>
      </w:r>
      <w:r>
        <w:t xml:space="preserve"> Oh, that's not what you want...</w:t>
      </w:r>
    </w:p>
    <w:p w:rsidR="00000000" w:rsidRDefault="004E651F">
      <w:pPr>
        <w:rPr>
          <w:b/>
        </w:rPr>
      </w:pPr>
      <w:r>
        <w:rPr>
          <w:b/>
        </w:rPr>
        <w:t>[Scene: Shop, Rachel, Charlie and Phoebe walk in]</w:t>
      </w:r>
    </w:p>
    <w:p w:rsidR="00000000" w:rsidRDefault="004E651F">
      <w:r>
        <w:rPr>
          <w:b/>
        </w:rPr>
        <w:t>Shop assistant:</w:t>
      </w:r>
      <w:r>
        <w:t xml:space="preserve"> </w:t>
      </w:r>
      <w:r>
        <w:rPr>
          <w:i/>
        </w:rPr>
        <w:t>(to a girl)</w:t>
      </w:r>
      <w:r>
        <w:t xml:space="preserve"> Ince</w:t>
      </w:r>
      <w:r>
        <w:t>ntive For Men?</w:t>
      </w:r>
    </w:p>
    <w:p w:rsidR="00000000" w:rsidRDefault="004E651F">
      <w:r>
        <w:rPr>
          <w:b/>
        </w:rPr>
        <w:t>Phoebe:</w:t>
      </w:r>
      <w:r>
        <w:t xml:space="preserve"> Oh, I'll take some of that.</w:t>
      </w:r>
    </w:p>
    <w:p w:rsidR="00000000" w:rsidRDefault="004E651F">
      <w:r>
        <w:rPr>
          <w:b/>
        </w:rPr>
        <w:t>Rachel:</w:t>
      </w:r>
      <w:r>
        <w:t xml:space="preserve"> Pheebs, that's for men!</w:t>
      </w:r>
    </w:p>
    <w:p w:rsidR="00000000" w:rsidRDefault="004E651F">
      <w:r>
        <w:rPr>
          <w:b/>
        </w:rPr>
        <w:t>Phoebe:</w:t>
      </w:r>
      <w:r>
        <w:t xml:space="preserve"> No, I know, this way when I go to the party later Mike will know I am over him cause I'm gonna smell like another guy. </w:t>
      </w:r>
      <w:r>
        <w:rPr>
          <w:i/>
        </w:rPr>
        <w:t>(to the shop assistant)</w:t>
      </w:r>
      <w:r>
        <w:t xml:space="preserve"> Yeah.</w:t>
      </w:r>
    </w:p>
    <w:p w:rsidR="00000000" w:rsidRDefault="004E651F">
      <w:r>
        <w:rPr>
          <w:i/>
        </w:rPr>
        <w:t>(The shop assist</w:t>
      </w:r>
      <w:r>
        <w:rPr>
          <w:i/>
        </w:rPr>
        <w:t>ant sprays the perfume on Phoebe's neck)</w:t>
      </w:r>
    </w:p>
    <w:p w:rsidR="00000000" w:rsidRDefault="004E651F">
      <w:r>
        <w:rPr>
          <w:b/>
        </w:rPr>
        <w:t>Phoebe:</w:t>
      </w:r>
      <w:r>
        <w:t xml:space="preserve"> Ok. Oh good, I'm dating a Russian cab driver. </w:t>
      </w:r>
      <w:r>
        <w:rPr>
          <w:i/>
        </w:rPr>
        <w:t>(to the shop assistant)</w:t>
      </w:r>
      <w:r>
        <w:t>. Seriously does anyone buy this? I smell like beets!</w:t>
      </w:r>
    </w:p>
    <w:p w:rsidR="00000000" w:rsidRDefault="004E651F">
      <w:r>
        <w:rPr>
          <w:b/>
        </w:rPr>
        <w:t>Charlie:</w:t>
      </w:r>
      <w:r>
        <w:t xml:space="preserve"> </w:t>
      </w:r>
      <w:r>
        <w:rPr>
          <w:i/>
        </w:rPr>
        <w:t>(to Rachel)</w:t>
      </w:r>
      <w:r>
        <w:t xml:space="preserve"> So, you know what, I really like those jackets with the shoulde</w:t>
      </w:r>
      <w:r>
        <w:t>r pads on them. Where do you think those would be?</w:t>
      </w:r>
    </w:p>
    <w:p w:rsidR="00000000" w:rsidRDefault="004E651F">
      <w:r>
        <w:rPr>
          <w:b/>
        </w:rPr>
        <w:t>Rachel:</w:t>
      </w:r>
      <w:r>
        <w:t xml:space="preserve"> On Melanie Griffith in "Working girl". I think what you want is over here.</w:t>
      </w:r>
    </w:p>
    <w:p w:rsidR="00000000" w:rsidRDefault="004E651F">
      <w:r>
        <w:rPr>
          <w:b/>
        </w:rPr>
        <w:t>Charlie:</w:t>
      </w:r>
      <w:r>
        <w:t xml:space="preserve"> See, I told you I needed someone! Oh, you know, by the way, as a "thank you", I would really love to take you out</w:t>
      </w:r>
      <w:r>
        <w:t>.</w:t>
      </w:r>
    </w:p>
    <w:p w:rsidR="00000000" w:rsidRDefault="004E651F">
      <w:r>
        <w:rPr>
          <w:b/>
        </w:rPr>
        <w:t>Rachel:</w:t>
      </w:r>
      <w:r>
        <w:t xml:space="preserve"> Really?</w:t>
      </w:r>
    </w:p>
    <w:p w:rsidR="00000000" w:rsidRDefault="004E651F">
      <w:r>
        <w:rPr>
          <w:b/>
        </w:rPr>
        <w:t>Charlie:</w:t>
      </w:r>
      <w:r>
        <w:t xml:space="preserve"> Yeah! Actually Joey and I are going to the movies tonight, wanna come?</w:t>
      </w:r>
    </w:p>
    <w:p w:rsidR="00000000" w:rsidRDefault="004E651F">
      <w:r>
        <w:rPr>
          <w:b/>
        </w:rPr>
        <w:t>Rachel:</w:t>
      </w:r>
      <w:r>
        <w:t xml:space="preserve"> Oh, I can't. Because I-I've seen them.</w:t>
      </w:r>
    </w:p>
    <w:p w:rsidR="00000000" w:rsidRDefault="004E651F">
      <w:r>
        <w:rPr>
          <w:b/>
        </w:rPr>
        <w:t>Charlie:</w:t>
      </w:r>
      <w:r>
        <w:t xml:space="preserve"> You've seen</w:t>
      </w:r>
      <w:r>
        <w:rPr>
          <w:b/>
        </w:rPr>
        <w:t xml:space="preserve"> all</w:t>
      </w:r>
      <w:r>
        <w:t xml:space="preserve"> the movies...</w:t>
      </w:r>
    </w:p>
    <w:p w:rsidR="00000000" w:rsidRDefault="004E651F">
      <w:r>
        <w:rPr>
          <w:b/>
        </w:rPr>
        <w:t>Rachel:</w:t>
      </w:r>
      <w:r>
        <w:t xml:space="preserve"> Yeah! I'm a big fan! Of the movies, you know. Motion pictures. T</w:t>
      </w:r>
      <w:r>
        <w:t>he Talkies!</w:t>
      </w:r>
    </w:p>
    <w:p w:rsidR="00000000" w:rsidRDefault="004E651F">
      <w:r>
        <w:rPr>
          <w:b/>
        </w:rPr>
        <w:t>Phoebe:</w:t>
      </w:r>
      <w:r>
        <w:t xml:space="preserve"> </w:t>
      </w:r>
      <w:r>
        <w:rPr>
          <w:i/>
        </w:rPr>
        <w:t>(picks up a dress)</w:t>
      </w:r>
      <w:r>
        <w:t xml:space="preserve"> Hey Rach, will you come with me to a dressing room?</w:t>
      </w:r>
    </w:p>
    <w:p w:rsidR="00000000" w:rsidRDefault="004E651F">
      <w:r>
        <w:rPr>
          <w:b/>
        </w:rPr>
        <w:t>Rachel:</w:t>
      </w:r>
      <w:r>
        <w:t xml:space="preserve"> Sure!</w:t>
      </w:r>
    </w:p>
    <w:p w:rsidR="00000000" w:rsidRDefault="004E651F">
      <w:r>
        <w:rPr>
          <w:b/>
        </w:rPr>
        <w:t>Phoebe:</w:t>
      </w:r>
      <w:r>
        <w:t xml:space="preserve"> Ok!</w:t>
      </w:r>
    </w:p>
    <w:p w:rsidR="00000000" w:rsidRDefault="004E651F">
      <w:r>
        <w:rPr>
          <w:b/>
        </w:rPr>
        <w:t>Charlie:</w:t>
      </w:r>
      <w:r>
        <w:t xml:space="preserve"> Wha, you know, maybe we can do something else!</w:t>
      </w:r>
    </w:p>
    <w:p w:rsidR="00000000" w:rsidRDefault="004E651F">
      <w:r>
        <w:rPr>
          <w:b/>
        </w:rPr>
        <w:t>Rachel:</w:t>
      </w:r>
      <w:r>
        <w:t xml:space="preserve"> You know that depends on what it is! I've done a lot of stuff.</w:t>
      </w:r>
    </w:p>
    <w:p w:rsidR="00000000" w:rsidRDefault="004E651F">
      <w:r>
        <w:rPr>
          <w:i/>
        </w:rPr>
        <w:t xml:space="preserve">(Phoebe and </w:t>
      </w:r>
      <w:r>
        <w:rPr>
          <w:i/>
        </w:rPr>
        <w:t>Rachel go off to the dressing rooms. They enter one and close the curtain.)</w:t>
      </w:r>
    </w:p>
    <w:p w:rsidR="00000000" w:rsidRDefault="004E651F">
      <w:r>
        <w:rPr>
          <w:b/>
        </w:rPr>
        <w:t>Phoebe:</w:t>
      </w:r>
      <w:r>
        <w:t xml:space="preserve"> So what were you doing out there, do you not like Charlie?</w:t>
      </w:r>
    </w:p>
    <w:p w:rsidR="00000000" w:rsidRDefault="004E651F">
      <w:r>
        <w:rPr>
          <w:b/>
        </w:rPr>
        <w:t>Rachel:</w:t>
      </w:r>
      <w:r>
        <w:t xml:space="preserve"> She's ok, I just don't get a really good vibe from her!</w:t>
      </w:r>
    </w:p>
    <w:p w:rsidR="00000000" w:rsidRDefault="004E651F">
      <w:r>
        <w:rPr>
          <w:b/>
        </w:rPr>
        <w:t>Phoebe:</w:t>
      </w:r>
      <w:r>
        <w:t xml:space="preserve"> Why?</w:t>
      </w:r>
    </w:p>
    <w:p w:rsidR="00000000" w:rsidRDefault="004E651F">
      <w:r>
        <w:rPr>
          <w:b/>
        </w:rPr>
        <w:t>Rachel:</w:t>
      </w:r>
      <w:r>
        <w:t xml:space="preserve"> I don't know, you know, just</w:t>
      </w:r>
      <w:r>
        <w:t xml:space="preserve"> the way she waltzed in here all smart, and tall! You know, and just swept Joey off his feet... I mean, nobody else has a chance!</w:t>
      </w:r>
    </w:p>
    <w:p w:rsidR="00000000" w:rsidRDefault="004E651F">
      <w:r>
        <w:rPr>
          <w:b/>
        </w:rPr>
        <w:t>Phoebe:</w:t>
      </w:r>
      <w:r>
        <w:t xml:space="preserve"> Who else?</w:t>
      </w:r>
    </w:p>
    <w:p w:rsidR="00000000" w:rsidRDefault="004E651F">
      <w:r>
        <w:rPr>
          <w:b/>
        </w:rPr>
        <w:t>Rachel:</w:t>
      </w:r>
      <w:r>
        <w:t xml:space="preserve"> Anybody! You, me, you know, Monica's mom...</w:t>
      </w:r>
    </w:p>
    <w:p w:rsidR="00000000" w:rsidRDefault="004E651F">
      <w:r>
        <w:rPr>
          <w:b/>
        </w:rPr>
        <w:t>Phoebe:</w:t>
      </w:r>
      <w:r>
        <w:t xml:space="preserve"> You like Joey?</w:t>
      </w:r>
    </w:p>
    <w:p w:rsidR="00000000" w:rsidRDefault="004E651F">
      <w:r>
        <w:rPr>
          <w:b/>
        </w:rPr>
        <w:t>Rachel:</w:t>
      </w:r>
      <w:r>
        <w:t xml:space="preserve"> Shhhhh! Phoebe! All right</w:t>
      </w:r>
      <w:r>
        <w:t>, look. I have a little thing for him.</w:t>
      </w:r>
    </w:p>
    <w:p w:rsidR="00000000" w:rsidRDefault="004E651F">
      <w:r>
        <w:rPr>
          <w:b/>
        </w:rPr>
        <w:t>Phoebe:</w:t>
      </w:r>
      <w:r>
        <w:t xml:space="preserve"> </w:t>
      </w:r>
      <w:r>
        <w:rPr>
          <w:i/>
        </w:rPr>
        <w:t>(whispering)</w:t>
      </w:r>
      <w:r>
        <w:t xml:space="preserve"> Oh my God!</w:t>
      </w:r>
    </w:p>
    <w:p w:rsidR="00000000" w:rsidRDefault="004E651F">
      <w:r>
        <w:rPr>
          <w:b/>
        </w:rPr>
        <w:t>Rachel:</w:t>
      </w:r>
      <w:r>
        <w:t xml:space="preserve"> It's just physical and I have it totally under control! Ok? It's just, when I see them together, sometimes I just get a little jealous!</w:t>
      </w:r>
    </w:p>
    <w:p w:rsidR="00000000" w:rsidRDefault="004E651F">
      <w:r>
        <w:rPr>
          <w:b/>
        </w:rPr>
        <w:t>Phoebe:</w:t>
      </w:r>
      <w:r>
        <w:t xml:space="preserve"> Uh, wow! Isn't it ironic that he </w:t>
      </w:r>
      <w:r>
        <w:t>liked you and now you like him?</w:t>
      </w:r>
    </w:p>
    <w:p w:rsidR="00000000" w:rsidRDefault="004E651F">
      <w:r>
        <w:rPr>
          <w:b/>
        </w:rPr>
        <w:t>Rachel:</w:t>
      </w:r>
      <w:r>
        <w:t xml:space="preserve"> </w:t>
      </w:r>
      <w:r>
        <w:rPr>
          <w:i/>
        </w:rPr>
        <w:t>(annoyed)</w:t>
      </w:r>
      <w:r>
        <w:t xml:space="preserve"> Oh, I get it!</w:t>
      </w:r>
    </w:p>
    <w:p w:rsidR="00000000" w:rsidRDefault="004E651F">
      <w:r>
        <w:rPr>
          <w:b/>
        </w:rPr>
        <w:t>Phoebe:</w:t>
      </w:r>
      <w:r>
        <w:t xml:space="preserve"> Oh well, as long as it is under control, you know, you can't do anything about it, he's already dating her, and she is a nice person, that wouldn't be right.</w:t>
      </w:r>
    </w:p>
    <w:p w:rsidR="00000000" w:rsidRDefault="004E651F">
      <w:r>
        <w:rPr>
          <w:b/>
        </w:rPr>
        <w:t>Rachel:</w:t>
      </w:r>
      <w:r>
        <w:t xml:space="preserve"> I know, I know, so</w:t>
      </w:r>
      <w:r>
        <w:t xml:space="preserve"> it is just not a big deal.</w:t>
      </w:r>
    </w:p>
    <w:p w:rsidR="00000000" w:rsidRDefault="004E651F">
      <w:r>
        <w:rPr>
          <w:b/>
        </w:rPr>
        <w:t>Phoebe:</w:t>
      </w:r>
      <w:r>
        <w:t xml:space="preserve"> Yeah.</w:t>
      </w:r>
    </w:p>
    <w:p w:rsidR="00000000" w:rsidRDefault="004E651F">
      <w:r>
        <w:rPr>
          <w:b/>
        </w:rPr>
        <w:t>Rachel:</w:t>
      </w:r>
      <w:r>
        <w:t xml:space="preserve"> So can we keep this between us?</w:t>
      </w:r>
    </w:p>
    <w:p w:rsidR="00000000" w:rsidRDefault="004E651F">
      <w:r>
        <w:rPr>
          <w:b/>
        </w:rPr>
        <w:t>Phoebe:</w:t>
      </w:r>
      <w:r>
        <w:t xml:space="preserve"> Sure!</w:t>
      </w:r>
    </w:p>
    <w:p w:rsidR="00000000" w:rsidRDefault="004E651F">
      <w:r>
        <w:rPr>
          <w:b/>
        </w:rPr>
        <w:t>Rachel:</w:t>
      </w:r>
      <w:r>
        <w:t xml:space="preserve"> Ok, great, because I gotta get out of here, the smell of beets is killing me!</w:t>
      </w:r>
    </w:p>
    <w:p w:rsidR="00000000" w:rsidRDefault="004E651F">
      <w:r>
        <w:rPr>
          <w:b/>
        </w:rPr>
        <w:t>Phoebe:</w:t>
      </w:r>
      <w:r>
        <w:t xml:space="preserve"> Oh.</w:t>
      </w:r>
    </w:p>
    <w:p w:rsidR="00000000" w:rsidRDefault="004E651F">
      <w:r>
        <w:rPr>
          <w:i/>
        </w:rPr>
        <w:t>(Rachel opens the curtains and sees Charlie coming out from th</w:t>
      </w:r>
      <w:r>
        <w:rPr>
          <w:i/>
        </w:rPr>
        <w:t>e dressing room just next to theirs)</w:t>
      </w:r>
    </w:p>
    <w:p w:rsidR="00000000" w:rsidRDefault="004E651F">
      <w:r>
        <w:rPr>
          <w:b/>
        </w:rPr>
        <w:t>Phoebe:</w:t>
      </w:r>
      <w:r>
        <w:t xml:space="preserve"> Any chance Charlie has a deaf twin?</w:t>
      </w:r>
    </w:p>
    <w:p w:rsidR="00000000" w:rsidRDefault="004E651F">
      <w:pPr>
        <w:rPr>
          <w:b/>
        </w:rPr>
      </w:pPr>
      <w:r>
        <w:rPr>
          <w:b/>
        </w:rPr>
        <w:t>[Scene: Monica's apartment, Chandler walks in with a friend of his while Monica is putting fruit in a bowl.]</w:t>
      </w:r>
    </w:p>
    <w:p w:rsidR="00000000" w:rsidRDefault="004E651F">
      <w:r>
        <w:rPr>
          <w:b/>
        </w:rPr>
        <w:t>Monica:</w:t>
      </w:r>
      <w:r>
        <w:t xml:space="preserve"> Hi honey!</w:t>
      </w:r>
    </w:p>
    <w:p w:rsidR="00000000" w:rsidRDefault="004E651F">
      <w:r>
        <w:rPr>
          <w:b/>
        </w:rPr>
        <w:t>Chandler:</w:t>
      </w:r>
      <w:r>
        <w:t xml:space="preserve"> Hey! Look I brought a friend for dinne</w:t>
      </w:r>
      <w:r>
        <w:t>r, this is Zack, from work!</w:t>
      </w:r>
    </w:p>
    <w:p w:rsidR="00000000" w:rsidRDefault="004E651F">
      <w:r>
        <w:rPr>
          <w:b/>
        </w:rPr>
        <w:t>Monica:</w:t>
      </w:r>
      <w:r>
        <w:t xml:space="preserve"> Oh, of course, it's so nice to see you again, Zack!</w:t>
      </w:r>
    </w:p>
    <w:p w:rsidR="00000000" w:rsidRDefault="004E651F">
      <w:r>
        <w:rPr>
          <w:b/>
        </w:rPr>
        <w:t>Zack:</w:t>
      </w:r>
      <w:r>
        <w:t xml:space="preserve"> </w:t>
      </w:r>
      <w:r>
        <w:rPr>
          <w:i/>
        </w:rPr>
        <w:t>(shaking Monica's hand)</w:t>
      </w:r>
      <w:r>
        <w:t xml:space="preserve"> You too.</w:t>
      </w:r>
    </w:p>
    <w:p w:rsidR="00000000" w:rsidRDefault="004E651F">
      <w:r>
        <w:rPr>
          <w:b/>
        </w:rPr>
        <w:t>Chandler:</w:t>
      </w:r>
      <w:r>
        <w:t xml:space="preserve"> You guys haven't actually met before, but, boy! You're both polite! </w:t>
      </w:r>
      <w:r>
        <w:rPr>
          <w:i/>
        </w:rPr>
        <w:t>(pause)</w:t>
      </w:r>
      <w:r>
        <w:t xml:space="preserve"> Go to have a seat Zack, and I'll get you a </w:t>
      </w:r>
      <w:r>
        <w:t>beer.</w:t>
      </w:r>
    </w:p>
    <w:p w:rsidR="00000000" w:rsidRDefault="004E651F">
      <w:r>
        <w:rPr>
          <w:b/>
        </w:rPr>
        <w:t>Monica:</w:t>
      </w:r>
      <w:r>
        <w:t xml:space="preserve"> I got it.</w:t>
      </w:r>
    </w:p>
    <w:p w:rsidR="00000000" w:rsidRDefault="004E651F">
      <w:r>
        <w:rPr>
          <w:b/>
        </w:rPr>
        <w:t>Zack:</w:t>
      </w:r>
      <w:r>
        <w:t xml:space="preserve"> Thanks.</w:t>
      </w:r>
    </w:p>
    <w:p w:rsidR="00000000" w:rsidRDefault="004E651F">
      <w:r>
        <w:rPr>
          <w:b/>
        </w:rPr>
        <w:t>Chandler:</w:t>
      </w:r>
      <w:r>
        <w:t xml:space="preserve"> </w:t>
      </w:r>
      <w:r>
        <w:rPr>
          <w:i/>
        </w:rPr>
        <w:t>(to Mon)</w:t>
      </w:r>
      <w:r>
        <w:t xml:space="preserve"> So, Zack's pretty nice, uh?</w:t>
      </w:r>
    </w:p>
    <w:p w:rsidR="00000000" w:rsidRDefault="004E651F">
      <w:r>
        <w:rPr>
          <w:b/>
        </w:rPr>
        <w:t>Monica:</w:t>
      </w:r>
      <w:r>
        <w:t xml:space="preserve"> Yeah, I guess.</w:t>
      </w:r>
    </w:p>
    <w:p w:rsidR="00000000" w:rsidRDefault="004E651F">
      <w:r>
        <w:rPr>
          <w:b/>
        </w:rPr>
        <w:t>Chandler:</w:t>
      </w:r>
      <w:r>
        <w:t xml:space="preserve"> So, how would you like to have a baby that's half yours and half his!</w:t>
      </w:r>
    </w:p>
    <w:p w:rsidR="00000000" w:rsidRDefault="004E651F">
      <w:r>
        <w:rPr>
          <w:b/>
        </w:rPr>
        <w:t>Monica:</w:t>
      </w:r>
      <w:r>
        <w:t xml:space="preserve"> </w:t>
      </w:r>
      <w:r>
        <w:rPr>
          <w:i/>
        </w:rPr>
        <w:t>(turns around and she's quite shocked)</w:t>
      </w:r>
      <w:r>
        <w:t xml:space="preserve"> Excuse me?</w:t>
      </w:r>
    </w:p>
    <w:p w:rsidR="00000000" w:rsidRDefault="004E651F">
      <w:r>
        <w:rPr>
          <w:b/>
        </w:rPr>
        <w:t>Chandler:</w:t>
      </w:r>
      <w:r>
        <w:t xml:space="preserve"> </w:t>
      </w:r>
      <w:r>
        <w:t>Well, we're talking about sperm donors and Zack may be the guy! I mean, look, he's intelligent, he's healthy, he's athletic, I mean, he is "spermtastic"!</w:t>
      </w:r>
    </w:p>
    <w:p w:rsidR="00000000" w:rsidRDefault="004E651F">
      <w:r>
        <w:rPr>
          <w:b/>
        </w:rPr>
        <w:t>Monica:</w:t>
      </w:r>
      <w:r>
        <w:t xml:space="preserve"> Chandler, this is crazy! What did you even say to him! "Come up, meet my wife! Give us your sp</w:t>
      </w:r>
      <w:r>
        <w:t>erm"!</w:t>
      </w:r>
    </w:p>
    <w:p w:rsidR="00000000" w:rsidRDefault="004E651F">
      <w:r>
        <w:rPr>
          <w:b/>
        </w:rPr>
        <w:t>Chandler:</w:t>
      </w:r>
      <w:r>
        <w:t xml:space="preserve"> No, I invited him to dinner so you could get a chance to get to know him! I mean, if we go through a sperm bank you never meet the guy, get to check him out.</w:t>
      </w:r>
    </w:p>
    <w:p w:rsidR="00000000" w:rsidRDefault="004E651F">
      <w:r>
        <w:rPr>
          <w:b/>
        </w:rPr>
        <w:t>Monica:</w:t>
      </w:r>
      <w:r>
        <w:t xml:space="preserve"> Chandler!</w:t>
      </w:r>
    </w:p>
    <w:p w:rsidR="00000000" w:rsidRDefault="004E651F">
      <w:r>
        <w:rPr>
          <w:b/>
        </w:rPr>
        <w:t>Chandler:</w:t>
      </w:r>
      <w:r>
        <w:t xml:space="preserve"> I'm telling you, he's great! I mean, even if my sperm </w:t>
      </w:r>
      <w:r>
        <w:t>worked fine, I'd think he'd be the way to go!</w:t>
      </w:r>
    </w:p>
    <w:p w:rsidR="00000000" w:rsidRDefault="004E651F">
      <w:r>
        <w:rPr>
          <w:b/>
        </w:rPr>
        <w:t>Monica:</w:t>
      </w:r>
      <w:r>
        <w:t xml:space="preserve"> I'm not going to be a part of this! You can't just bring some random guy at home and expect him to be our sperm donor!</w:t>
      </w:r>
    </w:p>
    <w:p w:rsidR="00000000" w:rsidRDefault="004E651F">
      <w:r>
        <w:rPr>
          <w:b/>
        </w:rPr>
        <w:t>Chandler:</w:t>
      </w:r>
      <w:r>
        <w:t xml:space="preserve"> Ok!</w:t>
      </w:r>
    </w:p>
    <w:p w:rsidR="00000000" w:rsidRDefault="004E651F">
      <w:r>
        <w:rPr>
          <w:b/>
        </w:rPr>
        <w:t>Monica:</w:t>
      </w:r>
      <w:r>
        <w:t xml:space="preserve"> Uh!</w:t>
      </w:r>
    </w:p>
    <w:p w:rsidR="00000000" w:rsidRDefault="004E651F">
      <w:r>
        <w:rPr>
          <w:b/>
        </w:rPr>
        <w:t>Chandler:</w:t>
      </w:r>
      <w:r>
        <w:t xml:space="preserve"> </w:t>
      </w:r>
      <w:r>
        <w:rPr>
          <w:i/>
        </w:rPr>
        <w:t>(bringing the beer to Zack)</w:t>
      </w:r>
      <w:r>
        <w:t xml:space="preserve"> Zack!</w:t>
      </w:r>
    </w:p>
    <w:p w:rsidR="00000000" w:rsidRDefault="004E651F">
      <w:r>
        <w:rPr>
          <w:b/>
        </w:rPr>
        <w:t>Zack:</w:t>
      </w:r>
      <w:r>
        <w:t xml:space="preserve"> Thanks!</w:t>
      </w:r>
      <w:r>
        <w:t xml:space="preserve"> Do you have a coaster? I don't wanna make a ring.</w:t>
      </w:r>
    </w:p>
    <w:p w:rsidR="00000000" w:rsidRDefault="004E651F">
      <w:r>
        <w:rPr>
          <w:i/>
        </w:rPr>
        <w:t>(Monica hears that and is suddenly</w:t>
      </w:r>
      <w:r>
        <w:rPr>
          <w:b/>
          <w:i/>
        </w:rPr>
        <w:t xml:space="preserve"> very</w:t>
      </w:r>
      <w:r>
        <w:rPr>
          <w:i/>
        </w:rPr>
        <w:t xml:space="preserve"> interested in Zack)</w:t>
      </w:r>
    </w:p>
    <w:p w:rsidR="00000000" w:rsidRDefault="004E651F">
      <w:r>
        <w:rPr>
          <w:b/>
        </w:rPr>
        <w:t>Monica:</w:t>
      </w:r>
      <w:r>
        <w:t xml:space="preserve"> Tell me about yourself, Zack!</w:t>
      </w:r>
    </w:p>
    <w:p w:rsidR="00000000" w:rsidRDefault="004E651F">
      <w:pPr>
        <w:rPr>
          <w:b/>
        </w:rPr>
      </w:pPr>
      <w:r>
        <w:rPr>
          <w:b/>
        </w:rPr>
        <w:t>[Scene: Shop, Phoebe and Rachel are talking in front of the dressing room]</w:t>
      </w:r>
    </w:p>
    <w:p w:rsidR="00000000" w:rsidRDefault="004E651F">
      <w:r>
        <w:rPr>
          <w:b/>
        </w:rPr>
        <w:t>Rachel:</w:t>
      </w:r>
      <w:r>
        <w:t xml:space="preserve"> Oh, God, do you think sh</w:t>
      </w:r>
      <w:r>
        <w:t>e heard? It would be so bad if she heard!</w:t>
      </w:r>
    </w:p>
    <w:p w:rsidR="00000000" w:rsidRDefault="004E651F">
      <w:r>
        <w:rPr>
          <w:b/>
        </w:rPr>
        <w:t>Phoebe:</w:t>
      </w:r>
      <w:r>
        <w:t xml:space="preserve"> Well, maybe she didn't hear! Ok I'm gonna go into that dressing room, you stay in here and I'll talk and see if you can hear me.</w:t>
      </w:r>
    </w:p>
    <w:p w:rsidR="00000000" w:rsidRDefault="004E651F">
      <w:r>
        <w:rPr>
          <w:b/>
        </w:rPr>
        <w:t>Rachel:</w:t>
      </w:r>
      <w:r>
        <w:t xml:space="preserve"> Ok, great!</w:t>
      </w:r>
    </w:p>
    <w:p w:rsidR="00000000" w:rsidRDefault="004E651F">
      <w:r>
        <w:rPr>
          <w:i/>
        </w:rPr>
        <w:t>(Phoebe moves in the dressing room from which Charlie went</w:t>
      </w:r>
      <w:r>
        <w:rPr>
          <w:i/>
        </w:rPr>
        <w:t xml:space="preserve"> out)</w:t>
      </w:r>
    </w:p>
    <w:p w:rsidR="00000000" w:rsidRDefault="004E651F">
      <w:r>
        <w:rPr>
          <w:b/>
        </w:rPr>
        <w:t>Rachel:</w:t>
      </w:r>
      <w:r>
        <w:t xml:space="preserve"> Oh, thank God I can't hear a word that you're saying!</w:t>
      </w:r>
    </w:p>
    <w:p w:rsidR="00000000" w:rsidRDefault="004E651F">
      <w:r>
        <w:rPr>
          <w:b/>
        </w:rPr>
        <w:t>Phoebe:</w:t>
      </w:r>
      <w:r>
        <w:t xml:space="preserve"> </w:t>
      </w:r>
      <w:r>
        <w:rPr>
          <w:i/>
        </w:rPr>
        <w:t>(sticks her head out)</w:t>
      </w:r>
      <w:r>
        <w:t xml:space="preserve"> I didn't say anything yet!</w:t>
      </w:r>
    </w:p>
    <w:p w:rsidR="00000000" w:rsidRDefault="004E651F">
      <w:r>
        <w:rPr>
          <w:b/>
        </w:rPr>
        <w:t>Rachel:</w:t>
      </w:r>
      <w:r>
        <w:t xml:space="preserve"> </w:t>
      </w:r>
      <w:r>
        <w:rPr>
          <w:i/>
        </w:rPr>
        <w:t>(sticks her head out too)</w:t>
      </w:r>
      <w:r>
        <w:t xml:space="preserve"> Well, get back in there and talk!</w:t>
      </w:r>
    </w:p>
    <w:p w:rsidR="00000000" w:rsidRDefault="004E651F">
      <w:r>
        <w:rPr>
          <w:b/>
        </w:rPr>
        <w:t>Phoebe:</w:t>
      </w:r>
      <w:r>
        <w:t xml:space="preserve"> </w:t>
      </w:r>
      <w:r>
        <w:rPr>
          <w:i/>
        </w:rPr>
        <w:t>(goes back in)</w:t>
      </w:r>
      <w:r>
        <w:t xml:space="preserve"> I'm Rachel. It's so annoying when I put </w:t>
      </w:r>
      <w:r>
        <w:t>Emma on the phone to talk with my friends.</w:t>
      </w:r>
    </w:p>
    <w:p w:rsidR="00000000" w:rsidRDefault="004E651F">
      <w:r>
        <w:rPr>
          <w:b/>
        </w:rPr>
        <w:t>Rachel:</w:t>
      </w:r>
      <w:r>
        <w:t xml:space="preserve"> </w:t>
      </w:r>
      <w:r>
        <w:rPr>
          <w:i/>
        </w:rPr>
        <w:t>(comes out again)</w:t>
      </w:r>
      <w:r>
        <w:t xml:space="preserve"> What!?</w:t>
      </w:r>
    </w:p>
    <w:p w:rsidR="00000000" w:rsidRDefault="004E651F">
      <w:r>
        <w:rPr>
          <w:b/>
        </w:rPr>
        <w:t>Phoebe:</w:t>
      </w:r>
      <w:r>
        <w:t xml:space="preserve"> </w:t>
      </w:r>
      <w:r>
        <w:rPr>
          <w:i/>
        </w:rPr>
        <w:t>(comes out too)</w:t>
      </w:r>
      <w:r>
        <w:t xml:space="preserve"> Well, some things are just hard to say to your face.</w:t>
      </w:r>
    </w:p>
    <w:p w:rsidR="00000000" w:rsidRDefault="004E651F">
      <w:r>
        <w:rPr>
          <w:b/>
        </w:rPr>
        <w:t>Rachel:</w:t>
      </w:r>
      <w:r>
        <w:t xml:space="preserve"> Ok well, I heard that! Which means that she heard it too!</w:t>
      </w:r>
    </w:p>
    <w:p w:rsidR="00000000" w:rsidRDefault="004E651F">
      <w:r>
        <w:rPr>
          <w:b/>
        </w:rPr>
        <w:t>Phoebe:</w:t>
      </w:r>
      <w:r>
        <w:t xml:space="preserve"> Ooh! We have a problem.</w:t>
      </w:r>
    </w:p>
    <w:p w:rsidR="00000000" w:rsidRDefault="004E651F">
      <w:r>
        <w:rPr>
          <w:b/>
        </w:rPr>
        <w:t>Rache</w:t>
      </w:r>
      <w:r>
        <w:rPr>
          <w:b/>
        </w:rPr>
        <w:t>l:</w:t>
      </w:r>
      <w:r>
        <w:t xml:space="preserve"> Oh! What are we gonna do?</w:t>
      </w:r>
    </w:p>
    <w:p w:rsidR="00000000" w:rsidRDefault="004E651F">
      <w:r>
        <w:rPr>
          <w:i/>
        </w:rPr>
        <w:t>(A strange woman sticks her head out from a third changing cubicle to the far right)</w:t>
      </w:r>
    </w:p>
    <w:p w:rsidR="00000000" w:rsidRDefault="004E651F">
      <w:r>
        <w:rPr>
          <w:b/>
        </w:rPr>
        <w:t>Stranger:</w:t>
      </w:r>
      <w:r>
        <w:t xml:space="preserve"> Just be honest with her.</w:t>
      </w:r>
    </w:p>
    <w:p w:rsidR="00000000" w:rsidRDefault="004E651F">
      <w:r>
        <w:rPr>
          <w:b/>
        </w:rPr>
        <w:t>Rachel:</w:t>
      </w:r>
      <w:r>
        <w:t xml:space="preserve"> Oh my God!</w:t>
      </w:r>
    </w:p>
    <w:p w:rsidR="00000000" w:rsidRDefault="004E651F">
      <w:r>
        <w:rPr>
          <w:b/>
        </w:rPr>
        <w:t>Stranger:</w:t>
      </w:r>
      <w:r>
        <w:t xml:space="preserve"> And it</w:t>
      </w:r>
      <w:r>
        <w:rPr>
          <w:b/>
        </w:rPr>
        <w:t xml:space="preserve"> is</w:t>
      </w:r>
      <w:r>
        <w:t xml:space="preserve"> annoying when parents put their baby on the phone...</w:t>
      </w:r>
    </w:p>
    <w:p w:rsidR="00000000" w:rsidRDefault="004E651F">
      <w:r>
        <w:rPr>
          <w:b/>
        </w:rPr>
        <w:t>Rachel:</w:t>
      </w:r>
      <w:r>
        <w:t xml:space="preserve"> </w:t>
      </w:r>
      <w:r>
        <w:rPr>
          <w:i/>
        </w:rPr>
        <w:t>(yellin</w:t>
      </w:r>
      <w:r>
        <w:rPr>
          <w:i/>
        </w:rPr>
        <w:t>g at the stranger)</w:t>
      </w:r>
      <w:r>
        <w:t xml:space="preserve"> Alright! Enough out of you!</w:t>
      </w:r>
    </w:p>
    <w:p w:rsidR="00000000" w:rsidRDefault="004E651F">
      <w:pPr>
        <w:rPr>
          <w:b/>
        </w:rPr>
      </w:pPr>
      <w:r>
        <w:rPr>
          <w:b/>
        </w:rPr>
        <w:t>[Scene: Joey's apartment. Joey is sitting on his bed and the phone rings]</w:t>
      </w:r>
    </w:p>
    <w:p w:rsidR="00000000" w:rsidRDefault="004E651F">
      <w:r>
        <w:rPr>
          <w:b/>
        </w:rPr>
        <w:t>Joey:</w:t>
      </w:r>
      <w:r>
        <w:t xml:space="preserve"> Hello?</w:t>
      </w:r>
    </w:p>
    <w:p w:rsidR="00000000" w:rsidRDefault="004E651F">
      <w:r>
        <w:rPr>
          <w:b/>
        </w:rPr>
        <w:t>Ross:</w:t>
      </w:r>
      <w:r>
        <w:t xml:space="preserve"> Joey! Hey, I need to talk to Charlie. Is she there?</w:t>
      </w:r>
    </w:p>
    <w:p w:rsidR="00000000" w:rsidRDefault="004E651F">
      <w:r>
        <w:rPr>
          <w:b/>
        </w:rPr>
        <w:t>Joey:</w:t>
      </w:r>
      <w:r>
        <w:t xml:space="preserve"> No. no... eh... she went shopping with Rachel. Why? What's</w:t>
      </w:r>
      <w:r>
        <w:t xml:space="preserve"> up?</w:t>
      </w:r>
    </w:p>
    <w:p w:rsidR="00000000" w:rsidRDefault="004E651F">
      <w:r>
        <w:rPr>
          <w:b/>
        </w:rPr>
        <w:t>Ross:</w:t>
      </w:r>
      <w:r>
        <w:t xml:space="preserve"> I'm meeting with professor Sherman about my being the keynote speaker...</w:t>
      </w:r>
    </w:p>
    <w:p w:rsidR="00000000" w:rsidRDefault="004E651F">
      <w:r>
        <w:rPr>
          <w:b/>
        </w:rPr>
        <w:t>Joey:</w:t>
      </w:r>
      <w:r>
        <w:t xml:space="preserve"> Oh! How's it going?</w:t>
      </w:r>
    </w:p>
    <w:p w:rsidR="00000000" w:rsidRDefault="004E651F">
      <w:r>
        <w:rPr>
          <w:b/>
        </w:rPr>
        <w:t>Ross:</w:t>
      </w:r>
      <w:r>
        <w:t xml:space="preserve"> It could be better! He, uhm... he fell asleep!</w:t>
      </w:r>
    </w:p>
    <w:p w:rsidR="00000000" w:rsidRDefault="004E651F">
      <w:r>
        <w:rPr>
          <w:b/>
        </w:rPr>
        <w:t>Joey:</w:t>
      </w:r>
      <w:r>
        <w:t xml:space="preserve"> What!? But I already bought my ticket to Bermuda!</w:t>
      </w:r>
    </w:p>
    <w:p w:rsidR="00000000" w:rsidRDefault="004E651F">
      <w:r>
        <w:rPr>
          <w:b/>
        </w:rPr>
        <w:t>Ross:</w:t>
      </w:r>
      <w:r>
        <w:t xml:space="preserve"> Barbados.</w:t>
      </w:r>
    </w:p>
    <w:p w:rsidR="00000000" w:rsidRDefault="004E651F">
      <w:r>
        <w:rPr>
          <w:b/>
        </w:rPr>
        <w:t>Joey:</w:t>
      </w:r>
      <w:r>
        <w:t xml:space="preserve"> Fine, I'll rent</w:t>
      </w:r>
      <w:r>
        <w:t xml:space="preserve"> a car and drive...! Ross, you have to get that job!</w:t>
      </w:r>
    </w:p>
    <w:p w:rsidR="00000000" w:rsidRDefault="004E651F">
      <w:r>
        <w:rPr>
          <w:b/>
        </w:rPr>
        <w:t>Ross:</w:t>
      </w:r>
      <w:r>
        <w:t xml:space="preserve"> What am I supposed to do? He's out cold! In fact he was just talking in his sleep before and evidently he wants someone named Fran to spank him harder.</w:t>
      </w:r>
    </w:p>
    <w:p w:rsidR="00000000" w:rsidRDefault="004E651F">
      <w:r>
        <w:rPr>
          <w:b/>
        </w:rPr>
        <w:t>Joey:</w:t>
      </w:r>
      <w:r>
        <w:t xml:space="preserve"> Well, just wake him up!</w:t>
      </w:r>
    </w:p>
    <w:p w:rsidR="00000000" w:rsidRDefault="004E651F">
      <w:r>
        <w:rPr>
          <w:b/>
        </w:rPr>
        <w:t>Ross:</w:t>
      </w:r>
      <w:r>
        <w:t xml:space="preserve"> I can't! </w:t>
      </w:r>
      <w:r>
        <w:t>If he realizes that</w:t>
      </w:r>
      <w:r>
        <w:rPr>
          <w:b/>
        </w:rPr>
        <w:t xml:space="preserve"> I'm</w:t>
      </w:r>
      <w:r>
        <w:t xml:space="preserve"> the one that put him to sleep, I won't get the job!</w:t>
      </w:r>
    </w:p>
    <w:p w:rsidR="00000000" w:rsidRDefault="004E651F">
      <w:r>
        <w:rPr>
          <w:b/>
        </w:rPr>
        <w:t>Joey:</w:t>
      </w:r>
      <w:r>
        <w:t xml:space="preserve"> Uh! That's a tough one. Oh! Wait a minute, this happened to me before! Yeah, I was auditioning for a play and the producer fell asleep and... </w:t>
      </w:r>
      <w:r>
        <w:rPr>
          <w:i/>
        </w:rPr>
        <w:t>(pause)</w:t>
      </w:r>
      <w:r>
        <w:t xml:space="preserve"> no wait a minute... it w</w:t>
      </w:r>
      <w:r>
        <w:t>as</w:t>
      </w:r>
      <w:r>
        <w:rPr>
          <w:b/>
        </w:rPr>
        <w:t xml:space="preserve"> me</w:t>
      </w:r>
      <w:r>
        <w:t xml:space="preserve"> who fell asleep... Yeah I mean hey, Shakespeare, how about a chase scene once in a while!?</w:t>
      </w:r>
    </w:p>
    <w:p w:rsidR="00000000" w:rsidRDefault="004E651F">
      <w:pPr>
        <w:rPr>
          <w:b/>
        </w:rPr>
      </w:pPr>
      <w:r>
        <w:rPr>
          <w:b/>
        </w:rPr>
        <w:t>[Scene: Chandler and Monica's apartement. Chandler and the guest are in the living room, Monica in the kitchen]</w:t>
      </w:r>
    </w:p>
    <w:p w:rsidR="00000000" w:rsidRDefault="004E651F">
      <w:r>
        <w:rPr>
          <w:b/>
        </w:rPr>
        <w:t>Monica:</w:t>
      </w:r>
      <w:r>
        <w:t xml:space="preserve"> Hey guys! Dinner's ready!</w:t>
      </w:r>
    </w:p>
    <w:p w:rsidR="00000000" w:rsidRDefault="004E651F">
      <w:r>
        <w:rPr>
          <w:b/>
        </w:rPr>
        <w:t>Zack:</w:t>
      </w:r>
      <w:r>
        <w:t xml:space="preserve"> Oh! I'm</w:t>
      </w:r>
      <w:r>
        <w:t xml:space="preserve"> gonna go wash up first. </w:t>
      </w:r>
      <w:r>
        <w:rPr>
          <w:i/>
        </w:rPr>
        <w:t>(Chandler points him the bathroom)</w:t>
      </w:r>
      <w:r>
        <w:t xml:space="preserve"> Thanks!</w:t>
      </w:r>
    </w:p>
    <w:p w:rsidR="00000000" w:rsidRDefault="004E651F">
      <w:r>
        <w:rPr>
          <w:b/>
        </w:rPr>
        <w:t>Chandler:</w:t>
      </w:r>
      <w:r>
        <w:t xml:space="preserve"> So what do you think? I want that guys genes for my kid! Those eyes, those cheeckbones!</w:t>
      </w:r>
    </w:p>
    <w:p w:rsidR="00000000" w:rsidRDefault="004E651F">
      <w:r>
        <w:rPr>
          <w:b/>
        </w:rPr>
        <w:t>Monica:</w:t>
      </w:r>
      <w:r>
        <w:t xml:space="preserve"> Ok, there's enthusiastic and there's just plain</w:t>
      </w:r>
      <w:r>
        <w:rPr>
          <w:b/>
        </w:rPr>
        <w:t xml:space="preserve"> gay</w:t>
      </w:r>
      <w:r>
        <w:t>!!</w:t>
      </w:r>
    </w:p>
    <w:p w:rsidR="00000000" w:rsidRDefault="004E651F">
      <w:r>
        <w:rPr>
          <w:b/>
        </w:rPr>
        <w:t>Chandler:</w:t>
      </w:r>
      <w:r>
        <w:t xml:space="preserve"> You don't like him</w:t>
      </w:r>
      <w:r>
        <w:t>.</w:t>
      </w:r>
    </w:p>
    <w:p w:rsidR="00000000" w:rsidRDefault="004E651F">
      <w:r>
        <w:rPr>
          <w:b/>
        </w:rPr>
        <w:t>Monica:</w:t>
      </w:r>
      <w:r>
        <w:t xml:space="preserve"> I think he is fine! It's just that we don't know anything</w:t>
      </w:r>
      <w:r>
        <w:rPr>
          <w:b/>
        </w:rPr>
        <w:t xml:space="preserve"> real</w:t>
      </w:r>
      <w:r>
        <w:t xml:space="preserve"> about him... we should get more information.</w:t>
      </w:r>
    </w:p>
    <w:p w:rsidR="00000000" w:rsidRDefault="004E651F">
      <w:r>
        <w:rPr>
          <w:b/>
        </w:rPr>
        <w:t>Chandler:</w:t>
      </w:r>
      <w:r>
        <w:t xml:space="preserve"> Alright! Just follow my lead!</w:t>
      </w:r>
    </w:p>
    <w:p w:rsidR="00000000" w:rsidRDefault="004E651F">
      <w:r>
        <w:rPr>
          <w:i/>
        </w:rPr>
        <w:t>(Zack comes out of the bathroom. They all sit down at the table.)</w:t>
      </w:r>
    </w:p>
    <w:p w:rsidR="00000000" w:rsidRDefault="004E651F">
      <w:r>
        <w:rPr>
          <w:b/>
        </w:rPr>
        <w:t>Zack:</w:t>
      </w:r>
      <w:r>
        <w:t xml:space="preserve"> You guys have such a great</w:t>
      </w:r>
      <w:r>
        <w:t xml:space="preserve"> place here.</w:t>
      </w:r>
    </w:p>
    <w:p w:rsidR="00000000" w:rsidRDefault="004E651F">
      <w:r>
        <w:rPr>
          <w:b/>
        </w:rPr>
        <w:t>Chandler:</w:t>
      </w:r>
      <w:r>
        <w:t xml:space="preserve"> Oh! Thanks, I'm crazy about our place. Hey! speaking of crazy... do you have a history of mental illness in the family?</w:t>
      </w:r>
    </w:p>
    <w:p w:rsidR="00000000" w:rsidRDefault="004E651F">
      <w:r>
        <w:rPr>
          <w:b/>
        </w:rPr>
        <w:t>Zack:</w:t>
      </w:r>
      <w:r>
        <w:t xml:space="preserve"> Uhm... no. Although I</w:t>
      </w:r>
      <w:r>
        <w:rPr>
          <w:b/>
        </w:rPr>
        <w:t xml:space="preserve"> did</w:t>
      </w:r>
      <w:r>
        <w:t xml:space="preserve"> have an uncle who voted for Dukakis.</w:t>
      </w:r>
    </w:p>
    <w:p w:rsidR="00000000" w:rsidRDefault="004E651F">
      <w:r>
        <w:rPr>
          <w:b/>
        </w:rPr>
        <w:t>Chandler:</w:t>
      </w:r>
      <w:r>
        <w:t xml:space="preserve"> </w:t>
      </w:r>
      <w:r>
        <w:rPr>
          <w:i/>
        </w:rPr>
        <w:t>(very seriously)</w:t>
      </w:r>
      <w:r>
        <w:t xml:space="preserve"> That's really not</w:t>
      </w:r>
      <w:r>
        <w:t xml:space="preserve"> the kind of thing we are looking for Zack.</w:t>
      </w:r>
    </w:p>
    <w:p w:rsidR="00000000" w:rsidRDefault="004E651F">
      <w:r>
        <w:rPr>
          <w:b/>
        </w:rPr>
        <w:t>Zack:</w:t>
      </w:r>
      <w:r>
        <w:t xml:space="preserve"> </w:t>
      </w:r>
      <w:r>
        <w:rPr>
          <w:i/>
        </w:rPr>
        <w:t>(looking very puzzled)</w:t>
      </w:r>
      <w:r>
        <w:t xml:space="preserve"> Okaaay... so eh... so tell me, how did you guys meet.</w:t>
      </w:r>
    </w:p>
    <w:p w:rsidR="00000000" w:rsidRDefault="004E651F">
      <w:r>
        <w:rPr>
          <w:b/>
        </w:rPr>
        <w:t>Monica:</w:t>
      </w:r>
      <w:r>
        <w:t xml:space="preserve"> Oh, friends first, drunk in London, you know the story. I've got a better question for you: Do you or any of your blood r</w:t>
      </w:r>
      <w:r>
        <w:t>elatives have diabetes?</w:t>
      </w:r>
    </w:p>
    <w:p w:rsidR="00000000" w:rsidRDefault="004E651F">
      <w:r>
        <w:rPr>
          <w:b/>
        </w:rPr>
        <w:t>Zack:</w:t>
      </w:r>
      <w:r>
        <w:t xml:space="preserve"> </w:t>
      </w:r>
      <w:r>
        <w:rPr>
          <w:i/>
        </w:rPr>
        <w:t>(after a pause, very confused)</w:t>
      </w:r>
      <w:r>
        <w:t xml:space="preserve"> No...</w:t>
      </w:r>
    </w:p>
    <w:p w:rsidR="00000000" w:rsidRDefault="004E651F">
      <w:r>
        <w:rPr>
          <w:b/>
        </w:rPr>
        <w:t>Monica:</w:t>
      </w:r>
      <w:r>
        <w:t xml:space="preserve"> Eh... Heart Disease, Alzheimers, gout?</w:t>
      </w:r>
    </w:p>
    <w:p w:rsidR="00000000" w:rsidRDefault="004E651F">
      <w:r>
        <w:rPr>
          <w:b/>
        </w:rPr>
        <w:t>Zack:</w:t>
      </w:r>
      <w:r>
        <w:t xml:space="preserve"> You guys don't have people for dinner a lot, huh?</w:t>
      </w:r>
    </w:p>
    <w:p w:rsidR="00000000" w:rsidRDefault="004E651F">
      <w:r>
        <w:rPr>
          <w:b/>
        </w:rPr>
        <w:t>Monica:</w:t>
      </w:r>
      <w:r>
        <w:t xml:space="preserve"> We're just making conversation. </w:t>
      </w:r>
      <w:r>
        <w:rPr>
          <w:i/>
        </w:rPr>
        <w:t>(Chandler makes an agreeing-sound)</w:t>
      </w:r>
    </w:p>
    <w:p w:rsidR="00000000" w:rsidRDefault="004E651F">
      <w:r>
        <w:rPr>
          <w:b/>
        </w:rPr>
        <w:t>Zack:</w:t>
      </w:r>
      <w:r>
        <w:t xml:space="preserve"> Ok. I</w:t>
      </w:r>
      <w:r>
        <w:t xml:space="preserve"> heard a joke today. It's pretty funny...</w:t>
      </w:r>
    </w:p>
    <w:p w:rsidR="00000000" w:rsidRDefault="004E651F">
      <w:r>
        <w:rPr>
          <w:b/>
        </w:rPr>
        <w:t>Chandler:</w:t>
      </w:r>
      <w:r>
        <w:t xml:space="preserve"> You know what's</w:t>
      </w:r>
      <w:r>
        <w:rPr>
          <w:b/>
        </w:rPr>
        <w:t xml:space="preserve"> not</w:t>
      </w:r>
      <w:r>
        <w:t xml:space="preserve"> funny? Male Pattern Baldness </w:t>
      </w:r>
      <w:r>
        <w:rPr>
          <w:i/>
        </w:rPr>
        <w:t>(Monica stretches her neck to look behind Zack's head and then gives Chandler an "ok" sign)</w:t>
      </w:r>
    </w:p>
    <w:p w:rsidR="00000000" w:rsidRDefault="004E651F">
      <w:r>
        <w:rPr>
          <w:b/>
        </w:rPr>
        <w:t>Zack:</w:t>
      </w:r>
      <w:r>
        <w:t xml:space="preserve"> Ok listen, you guys have shown a lot of interest in me to</w:t>
      </w:r>
      <w:r>
        <w:t>night and I'm flattered and... and quite frankly a little frightened. Can we just talk about something else?</w:t>
      </w:r>
    </w:p>
    <w:p w:rsidR="00000000" w:rsidRDefault="004E651F">
      <w:r>
        <w:rPr>
          <w:b/>
        </w:rPr>
        <w:t>Monica &amp; Chandler:</w:t>
      </w:r>
      <w:r>
        <w:t xml:space="preserve"> Sure! Alright...</w:t>
      </w:r>
    </w:p>
    <w:p w:rsidR="00000000" w:rsidRDefault="004E651F">
      <w:r>
        <w:rPr>
          <w:b/>
        </w:rPr>
        <w:t>Zack:</w:t>
      </w:r>
      <w:r>
        <w:t xml:space="preserve"> Ravioli's delicious!</w:t>
      </w:r>
    </w:p>
    <w:p w:rsidR="00000000" w:rsidRDefault="004E651F">
      <w:r>
        <w:rPr>
          <w:b/>
        </w:rPr>
        <w:t>Chandler:</w:t>
      </w:r>
      <w:r>
        <w:t xml:space="preserve"> I noticed you were enjoying that Ravioli with a beautiful set of teeth. Di</w:t>
      </w:r>
      <w:r>
        <w:t>d you have braces as a child?</w:t>
      </w:r>
    </w:p>
    <w:p w:rsidR="00000000" w:rsidRDefault="004E651F">
      <w:r>
        <w:rPr>
          <w:b/>
        </w:rPr>
        <w:t>Zack:</w:t>
      </w:r>
      <w:r>
        <w:t xml:space="preserve"> No I didn't.</w:t>
      </w:r>
    </w:p>
    <w:p w:rsidR="00000000" w:rsidRDefault="004E651F">
      <w:r>
        <w:rPr>
          <w:b/>
        </w:rPr>
        <w:t>Monica:</w:t>
      </w:r>
      <w:r>
        <w:t xml:space="preserve"> Yess!! </w:t>
      </w:r>
      <w:r>
        <w:rPr>
          <w:i/>
        </w:rPr>
        <w:t>(M &amp; C high-five and Zack looks confused again)</w:t>
      </w:r>
    </w:p>
    <w:p w:rsidR="00000000" w:rsidRDefault="004E651F">
      <w:r>
        <w:rPr>
          <w:b/>
        </w:rPr>
        <w:t>Chandler:</w:t>
      </w:r>
      <w:r>
        <w:t xml:space="preserve"> </w:t>
      </w:r>
      <w:r>
        <w:rPr>
          <w:i/>
        </w:rPr>
        <w:t>(Proceeding with his dinner)</w:t>
      </w:r>
      <w:r>
        <w:t xml:space="preserve"> We're teeth people Zack!</w:t>
      </w:r>
    </w:p>
    <w:p w:rsidR="00000000" w:rsidRDefault="004E651F">
      <w:pPr>
        <w:rPr>
          <w:b/>
        </w:rPr>
      </w:pPr>
      <w:r>
        <w:rPr>
          <w:b/>
        </w:rPr>
        <w:t>[Scene: In the store. Rachel and Phoebe returning from the changing rooms]</w:t>
      </w:r>
    </w:p>
    <w:p w:rsidR="00000000" w:rsidRDefault="004E651F">
      <w:r>
        <w:rPr>
          <w:b/>
        </w:rPr>
        <w:t>Rache</w:t>
      </w:r>
      <w:r>
        <w:rPr>
          <w:b/>
        </w:rPr>
        <w:t>l:</w:t>
      </w:r>
      <w:r>
        <w:t xml:space="preserve"> Alright! Let's just do it. Let's just go over there and see if she heard.</w:t>
      </w:r>
    </w:p>
    <w:p w:rsidR="00000000" w:rsidRDefault="004E651F">
      <w:r>
        <w:rPr>
          <w:b/>
        </w:rPr>
        <w:t>Phoebe:</w:t>
      </w:r>
      <w:r>
        <w:t xml:space="preserve"> Good plan.</w:t>
      </w:r>
    </w:p>
    <w:p w:rsidR="00000000" w:rsidRDefault="004E651F">
      <w:r>
        <w:rPr>
          <w:b/>
        </w:rPr>
        <w:t>Rachel:</w:t>
      </w:r>
      <w:r>
        <w:t xml:space="preserve"> Ok. </w:t>
      </w:r>
      <w:r>
        <w:rPr>
          <w:i/>
        </w:rPr>
        <w:t>(Phoebe starts to walk in the opposite direction though. Rachel sees and follows her)</w:t>
      </w:r>
      <w:r>
        <w:t xml:space="preserve"> Wha...? where? Where are you going?</w:t>
      </w:r>
    </w:p>
    <w:p w:rsidR="00000000" w:rsidRDefault="004E651F">
      <w:r>
        <w:rPr>
          <w:b/>
        </w:rPr>
        <w:t>Phoebe:</w:t>
      </w:r>
      <w:r>
        <w:t xml:space="preserve"> Oh! I'm sorry Rach</w:t>
      </w:r>
      <w:r>
        <w:t xml:space="preserve">el, I don't have time for your childish games, ok? I still have to go find something incredible to wear so I can beat Mike at "who's more over who"! </w:t>
      </w:r>
      <w:r>
        <w:rPr>
          <w:i/>
        </w:rPr>
        <w:t>(at which she walks away)</w:t>
      </w:r>
    </w:p>
    <w:p w:rsidR="00000000" w:rsidRDefault="004E651F">
      <w:r>
        <w:rPr>
          <w:b/>
        </w:rPr>
        <w:t>Rachel:</w:t>
      </w:r>
      <w:r>
        <w:t xml:space="preserve"> </w:t>
      </w:r>
      <w:r>
        <w:rPr>
          <w:i/>
        </w:rPr>
        <w:t>(to Charlie)</w:t>
      </w:r>
      <w:r>
        <w:t xml:space="preserve"> Hey, hi! Hey, where've you been?</w:t>
      </w:r>
    </w:p>
    <w:p w:rsidR="00000000" w:rsidRDefault="004E651F">
      <w:r>
        <w:rPr>
          <w:b/>
        </w:rPr>
        <w:t>Charlie:</w:t>
      </w:r>
      <w:r>
        <w:t xml:space="preserve"> Oh! trying on clot</w:t>
      </w:r>
      <w:r>
        <w:t>hes.</w:t>
      </w:r>
    </w:p>
    <w:p w:rsidR="00000000" w:rsidRDefault="004E651F">
      <w:r>
        <w:rPr>
          <w:b/>
        </w:rPr>
        <w:t>Rachel:</w:t>
      </w:r>
      <w:r>
        <w:t xml:space="preserve"> </w:t>
      </w:r>
      <w:r>
        <w:rPr>
          <w:i/>
        </w:rPr>
        <w:t>(pretends to be stunned)</w:t>
      </w:r>
      <w:r>
        <w:t xml:space="preserve"> Oh! Wi... in the dres... in the dressing room!? Well, that's so weird! Phoebe and I were just trying on clothes in the dressing room. God it's just such a small world!</w:t>
      </w:r>
    </w:p>
    <w:p w:rsidR="00000000" w:rsidRDefault="004E651F">
      <w:r>
        <w:rPr>
          <w:b/>
        </w:rPr>
        <w:t>Charlie:</w:t>
      </w:r>
      <w:r>
        <w:t xml:space="preserve"> </w:t>
      </w:r>
      <w:r>
        <w:rPr>
          <w:i/>
        </w:rPr>
        <w:t>(smiling)</w:t>
      </w:r>
      <w:r>
        <w:t xml:space="preserve"> Rachel... I heard you guys whis</w:t>
      </w:r>
      <w:r>
        <w:t>pering.</w:t>
      </w:r>
    </w:p>
    <w:p w:rsidR="00000000" w:rsidRDefault="004E651F">
      <w:r>
        <w:rPr>
          <w:b/>
        </w:rPr>
        <w:t>Rachel:</w:t>
      </w:r>
      <w:r>
        <w:t xml:space="preserve"> Oh God. You did. You heard. Ok, listen, let me explain.</w:t>
      </w:r>
    </w:p>
    <w:p w:rsidR="00000000" w:rsidRDefault="004E651F">
      <w:r>
        <w:rPr>
          <w:b/>
        </w:rPr>
        <w:t>Charlie:</w:t>
      </w:r>
      <w:r>
        <w:t xml:space="preserve"> No! There's nothing to explain. I heard you. Phoebe likes Joey.</w:t>
      </w:r>
    </w:p>
    <w:p w:rsidR="00000000" w:rsidRDefault="004E651F">
      <w:r>
        <w:rPr>
          <w:b/>
        </w:rPr>
        <w:t>Rachel:</w:t>
      </w:r>
      <w:r>
        <w:t xml:space="preserve"> </w:t>
      </w:r>
      <w:r>
        <w:rPr>
          <w:i/>
        </w:rPr>
        <w:t>(after a pause)</w:t>
      </w:r>
      <w:r>
        <w:t xml:space="preserve"> Yeah.</w:t>
      </w:r>
    </w:p>
    <w:p w:rsidR="00000000" w:rsidRDefault="004E651F">
      <w:r>
        <w:rPr>
          <w:b/>
        </w:rPr>
        <w:t>Charlie:</w:t>
      </w:r>
      <w:r>
        <w:t xml:space="preserve"> It's just that... I don't understand it... I mean, Phoebe likes Joey and</w:t>
      </w:r>
      <w:r>
        <w:t xml:space="preserve"> then she comes here to buy a dress to impress another guy...?</w:t>
      </w:r>
    </w:p>
    <w:p w:rsidR="00000000" w:rsidRDefault="004E651F">
      <w:r>
        <w:rPr>
          <w:b/>
        </w:rPr>
        <w:t>Rachel:</w:t>
      </w:r>
      <w:r>
        <w:t xml:space="preserve"> Yeah! That's Phoebe. That's Phoebe. You know, she just wants them all! It's like she's a nympho!</w:t>
      </w:r>
    </w:p>
    <w:p w:rsidR="00000000" w:rsidRDefault="004E651F">
      <w:r>
        <w:rPr>
          <w:b/>
        </w:rPr>
        <w:t>Charlie:</w:t>
      </w:r>
      <w:r>
        <w:t xml:space="preserve"> Wow!</w:t>
      </w:r>
    </w:p>
    <w:p w:rsidR="00000000" w:rsidRDefault="004E651F">
      <w:r>
        <w:rPr>
          <w:b/>
        </w:rPr>
        <w:t>Rachel:</w:t>
      </w:r>
      <w:r>
        <w:t xml:space="preserve"> Yeah...</w:t>
      </w:r>
    </w:p>
    <w:p w:rsidR="00000000" w:rsidRDefault="004E651F">
      <w:r>
        <w:rPr>
          <w:b/>
        </w:rPr>
        <w:t>Charlie:</w:t>
      </w:r>
      <w:r>
        <w:t xml:space="preserve"> You know, by the way. I heard you tell her not to</w:t>
      </w:r>
      <w:r>
        <w:t xml:space="preserve"> do anything. Thanks for sticking up for me. You are such a nice person.</w:t>
      </w:r>
    </w:p>
    <w:p w:rsidR="00000000" w:rsidRDefault="004E651F">
      <w:r>
        <w:rPr>
          <w:b/>
        </w:rPr>
        <w:t>Rachel:</w:t>
      </w:r>
      <w:r>
        <w:t xml:space="preserve"> </w:t>
      </w:r>
      <w:r>
        <w:rPr>
          <w:i/>
        </w:rPr>
        <w:t>(Looks ashamed)</w:t>
      </w:r>
      <w:r>
        <w:t xml:space="preserve"> I try...</w:t>
      </w:r>
    </w:p>
    <w:p w:rsidR="00000000" w:rsidRDefault="004E651F">
      <w:pPr>
        <w:rPr>
          <w:b/>
        </w:rPr>
      </w:pPr>
      <w:r>
        <w:rPr>
          <w:b/>
        </w:rPr>
        <w:t>[Scene: Prof. Sherman's office. Sherman is still asleep on his chair, blocking the door.]</w:t>
      </w:r>
    </w:p>
    <w:p w:rsidR="00000000" w:rsidRDefault="004E651F">
      <w:r>
        <w:rPr>
          <w:i/>
        </w:rPr>
        <w:t>(Ross takes his suitcase and tries to get out but ends up fa</w:t>
      </w:r>
      <w:r>
        <w:rPr>
          <w:i/>
        </w:rPr>
        <w:t>lling on Prof. Sherman's laps, thereby waking him up)</w:t>
      </w:r>
    </w:p>
    <w:p w:rsidR="00000000" w:rsidRDefault="004E651F">
      <w:r>
        <w:rPr>
          <w:b/>
        </w:rPr>
        <w:t>Ross:</w:t>
      </w:r>
      <w:r>
        <w:t xml:space="preserve"> </w:t>
      </w:r>
      <w:r>
        <w:rPr>
          <w:i/>
        </w:rPr>
        <w:t>(To the still half asleep Professor)</w:t>
      </w:r>
      <w:r>
        <w:t xml:space="preserve"> Oh my God! You really want</w:t>
      </w:r>
      <w:r>
        <w:rPr>
          <w:b/>
        </w:rPr>
        <w:t xml:space="preserve"> me</w:t>
      </w:r>
      <w:r>
        <w:t xml:space="preserve"> to be the keynote speaker? Thank you! </w:t>
      </w:r>
      <w:r>
        <w:rPr>
          <w:i/>
        </w:rPr>
        <w:t>(hugs him whilst still on his lap)</w:t>
      </w:r>
    </w:p>
    <w:p w:rsidR="00000000" w:rsidRDefault="004E651F">
      <w:r>
        <w:rPr>
          <w:b/>
        </w:rPr>
        <w:t>Prof. Sherman:</w:t>
      </w:r>
      <w:r>
        <w:t xml:space="preserve"> </w:t>
      </w:r>
      <w:r>
        <w:rPr>
          <w:i/>
        </w:rPr>
        <w:t>(confused)</w:t>
      </w:r>
      <w:r>
        <w:t xml:space="preserve"> You're welcome. </w:t>
      </w:r>
      <w:r>
        <w:rPr>
          <w:i/>
        </w:rPr>
        <w:t>(Ross hugs him</w:t>
      </w:r>
      <w:r>
        <w:rPr>
          <w:i/>
        </w:rPr>
        <w:t xml:space="preserve"> again)</w:t>
      </w:r>
    </w:p>
    <w:p w:rsidR="00000000" w:rsidRDefault="004E651F">
      <w:pPr>
        <w:rPr>
          <w:b/>
        </w:rPr>
      </w:pPr>
      <w:r>
        <w:rPr>
          <w:b/>
        </w:rPr>
        <w:t>[Scene: Central Perk. Joey is sitting on the sofa, eating a cookie.]</w:t>
      </w:r>
    </w:p>
    <w:p w:rsidR="00000000" w:rsidRDefault="004E651F">
      <w:r>
        <w:rPr>
          <w:i/>
        </w:rPr>
        <w:t>(Phoebe walks in wearing a fancy, revealing dress, and stands before Joey)</w:t>
      </w:r>
    </w:p>
    <w:p w:rsidR="00000000" w:rsidRDefault="004E651F">
      <w:r>
        <w:rPr>
          <w:b/>
        </w:rPr>
        <w:t>Joey:</w:t>
      </w:r>
      <w:r>
        <w:t xml:space="preserve"> </w:t>
      </w:r>
      <w:r>
        <w:rPr>
          <w:i/>
        </w:rPr>
        <w:t>(impressed)</w:t>
      </w:r>
      <w:r>
        <w:t xml:space="preserve"> Wow! You look... </w:t>
      </w:r>
      <w:r>
        <w:rPr>
          <w:i/>
        </w:rPr>
        <w:t>(drops the cookie)</w:t>
      </w:r>
      <w:r>
        <w:t>... stop-eating hot! Which is like the</w:t>
      </w:r>
      <w:r>
        <w:rPr>
          <w:b/>
        </w:rPr>
        <w:t xml:space="preserve"> highest</w:t>
      </w:r>
      <w:r>
        <w:t xml:space="preserve"> leve</w:t>
      </w:r>
      <w:r>
        <w:t>l of hotness!</w:t>
      </w:r>
    </w:p>
    <w:p w:rsidR="00000000" w:rsidRDefault="004E651F">
      <w:r>
        <w:rPr>
          <w:b/>
        </w:rPr>
        <w:t>Phoebe:</w:t>
      </w:r>
      <w:r>
        <w:t xml:space="preserve"> Are you sure? Because I'm really dreading going to this party.</w:t>
      </w:r>
    </w:p>
    <w:p w:rsidR="00000000" w:rsidRDefault="004E651F">
      <w:r>
        <w:rPr>
          <w:b/>
        </w:rPr>
        <w:t>Joey:</w:t>
      </w:r>
      <w:r>
        <w:t xml:space="preserve"> Then don't go!</w:t>
      </w:r>
    </w:p>
    <w:p w:rsidR="00000000" w:rsidRDefault="004E651F">
      <w:r>
        <w:rPr>
          <w:b/>
        </w:rPr>
        <w:t>Phoebe:</w:t>
      </w:r>
      <w:r>
        <w:t xml:space="preserve"> Mike knows I'm coming, and if I don't show up he'll think it's because of him! And I don't want to lose face! That's a very serious thing in m</w:t>
      </w:r>
      <w:r>
        <w:t>y culture.</w:t>
      </w:r>
    </w:p>
    <w:p w:rsidR="00000000" w:rsidRDefault="004E651F">
      <w:r>
        <w:rPr>
          <w:b/>
        </w:rPr>
        <w:t>Joey:</w:t>
      </w:r>
      <w:r>
        <w:t xml:space="preserve"> Alright, then you go to that party and you pretend to be over Mike. And afterward you come to my place and I'll get you good and drunk!</w:t>
      </w:r>
    </w:p>
    <w:p w:rsidR="00000000" w:rsidRDefault="004E651F">
      <w:r>
        <w:rPr>
          <w:b/>
        </w:rPr>
        <w:t>Phoebe:</w:t>
      </w:r>
      <w:r>
        <w:t xml:space="preserve"> You got it! Ok. But not on the wine that you made, ok, because I just don't want to go back to </w:t>
      </w:r>
      <w:r>
        <w:t>the Emergency Room.</w:t>
      </w:r>
    </w:p>
    <w:p w:rsidR="00000000" w:rsidRDefault="004E651F">
      <w:r>
        <w:rPr>
          <w:i/>
        </w:rPr>
        <w:t>(Joey gives Phoebe a thumbs up. Phoebe walks out)</w:t>
      </w:r>
    </w:p>
    <w:p w:rsidR="00000000" w:rsidRDefault="004E651F">
      <w:pPr>
        <w:rPr>
          <w:b/>
        </w:rPr>
      </w:pPr>
      <w:r>
        <w:rPr>
          <w:b/>
        </w:rPr>
        <w:t>[Scene: Outside Central Perk.]</w:t>
      </w:r>
    </w:p>
    <w:p w:rsidR="00000000" w:rsidRDefault="004E651F">
      <w:r>
        <w:rPr>
          <w:b/>
        </w:rPr>
        <w:t>Phoebe:</w:t>
      </w:r>
      <w:r>
        <w:t xml:space="preserve"> David?</w:t>
      </w:r>
    </w:p>
    <w:p w:rsidR="00000000" w:rsidRDefault="004E651F">
      <w:r>
        <w:rPr>
          <w:i/>
        </w:rPr>
        <w:t>(David the scientist guy is standing at the news-stand)</w:t>
      </w:r>
    </w:p>
    <w:p w:rsidR="00000000" w:rsidRDefault="004E651F">
      <w:r>
        <w:rPr>
          <w:b/>
        </w:rPr>
        <w:t>David:</w:t>
      </w:r>
      <w:r>
        <w:t xml:space="preserve"> Phoebe! Hi!</w:t>
      </w:r>
    </w:p>
    <w:p w:rsidR="00000000" w:rsidRDefault="004E651F">
      <w:r>
        <w:rPr>
          <w:b/>
        </w:rPr>
        <w:t>Phoebe:</w:t>
      </w:r>
      <w:r>
        <w:t xml:space="preserve"> Oh my God! </w:t>
      </w:r>
      <w:r>
        <w:rPr>
          <w:i/>
        </w:rPr>
        <w:t>(they hug)</w:t>
      </w:r>
    </w:p>
    <w:p w:rsidR="00000000" w:rsidRDefault="004E651F">
      <w:r>
        <w:rPr>
          <w:b/>
        </w:rPr>
        <w:t>David:</w:t>
      </w:r>
      <w:r>
        <w:t xml:space="preserve"> Wow, you look unbelievable.</w:t>
      </w:r>
    </w:p>
    <w:p w:rsidR="00000000" w:rsidRDefault="004E651F">
      <w:r>
        <w:rPr>
          <w:b/>
        </w:rPr>
        <w:t>Phoebe:</w:t>
      </w:r>
      <w:r>
        <w:t xml:space="preserve"> Yeah. What-what are you doing here?</w:t>
      </w:r>
    </w:p>
    <w:p w:rsidR="00000000" w:rsidRDefault="004E651F">
      <w:r>
        <w:rPr>
          <w:b/>
        </w:rPr>
        <w:t>David:</w:t>
      </w:r>
      <w:r>
        <w:t xml:space="preserve"> Well, I'm back from Minsk... permanently.</w:t>
      </w:r>
    </w:p>
    <w:p w:rsidR="00000000" w:rsidRDefault="004E651F">
      <w:r>
        <w:rPr>
          <w:b/>
        </w:rPr>
        <w:t>Phoebe:</w:t>
      </w:r>
      <w:r>
        <w:t xml:space="preserve"> What happened?</w:t>
      </w:r>
    </w:p>
    <w:p w:rsidR="00000000" w:rsidRDefault="004E651F">
      <w:r>
        <w:rPr>
          <w:b/>
        </w:rPr>
        <w:t>David:</w:t>
      </w:r>
      <w:r>
        <w:t xml:space="preserve"> Well, remember how I was trying to achieve the positronic distillation of subatomic particles?</w:t>
      </w:r>
    </w:p>
    <w:p w:rsidR="00000000" w:rsidRDefault="004E651F">
      <w:r>
        <w:rPr>
          <w:b/>
        </w:rPr>
        <w:t>Phoebe:</w:t>
      </w:r>
      <w:r>
        <w:t xml:space="preserve"> Yeah?</w:t>
      </w:r>
    </w:p>
    <w:p w:rsidR="00000000" w:rsidRDefault="004E651F">
      <w:r>
        <w:rPr>
          <w:b/>
        </w:rPr>
        <w:t>David:</w:t>
      </w:r>
      <w:r>
        <w:t xml:space="preserve"> Well, after eight</w:t>
      </w:r>
      <w:r>
        <w:t xml:space="preserve"> years of research I discovered that it can't be done.</w:t>
      </w:r>
    </w:p>
    <w:p w:rsidR="00000000" w:rsidRDefault="004E651F">
      <w:r>
        <w:rPr>
          <w:b/>
        </w:rPr>
        <w:t>Phoebe:</w:t>
      </w:r>
      <w:r>
        <w:t xml:space="preserve"> Well, it's great that you're back! How are you?</w:t>
      </w:r>
    </w:p>
    <w:p w:rsidR="00000000" w:rsidRDefault="004E651F">
      <w:r>
        <w:rPr>
          <w:b/>
        </w:rPr>
        <w:t>David:</w:t>
      </w:r>
      <w:r>
        <w:t xml:space="preserve"> Good, good, life is good...</w:t>
      </w:r>
    </w:p>
    <w:p w:rsidR="00000000" w:rsidRDefault="004E651F">
      <w:r>
        <w:rPr>
          <w:b/>
        </w:rPr>
        <w:t>Phoebe:</w:t>
      </w:r>
      <w:r>
        <w:t xml:space="preserve"> Good!</w:t>
      </w:r>
    </w:p>
    <w:p w:rsidR="00000000" w:rsidRDefault="004E651F">
      <w:r>
        <w:rPr>
          <w:b/>
        </w:rPr>
        <w:t>David:</w:t>
      </w:r>
      <w:r>
        <w:t xml:space="preserve"> Ah well, I-I'm seeing someone.</w:t>
      </w:r>
    </w:p>
    <w:p w:rsidR="00000000" w:rsidRDefault="004E651F">
      <w:r>
        <w:rPr>
          <w:b/>
        </w:rPr>
        <w:t>Phoebe:</w:t>
      </w:r>
      <w:r>
        <w:t xml:space="preserve"> </w:t>
      </w:r>
      <w:r>
        <w:rPr>
          <w:i/>
        </w:rPr>
        <w:t>(disappointed)</w:t>
      </w:r>
      <w:r>
        <w:t xml:space="preserve"> Oh, good for you.</w:t>
      </w:r>
    </w:p>
    <w:p w:rsidR="00000000" w:rsidRDefault="004E651F">
      <w:r>
        <w:rPr>
          <w:b/>
        </w:rPr>
        <w:t>David:</w:t>
      </w:r>
      <w:r>
        <w:t xml:space="preserve"> She's also</w:t>
      </w:r>
      <w:r>
        <w:t xml:space="preserve"> a scientist, so she's very smart and pretty and... well, it's actually because of you, really, that we're together, I mean, I saw what you had with that Mike guy, and I just said "Boy, I want that".</w:t>
      </w:r>
    </w:p>
    <w:p w:rsidR="00000000" w:rsidRDefault="004E651F">
      <w:r>
        <w:rPr>
          <w:b/>
        </w:rPr>
        <w:t>Phoebe:</w:t>
      </w:r>
      <w:r>
        <w:t xml:space="preserve"> Mike and I broke up.</w:t>
      </w:r>
    </w:p>
    <w:p w:rsidR="00000000" w:rsidRDefault="004E651F">
      <w:r>
        <w:rPr>
          <w:b/>
        </w:rPr>
        <w:t>David:</w:t>
      </w:r>
      <w:r>
        <w:t xml:space="preserve"> You're kidding me. B</w:t>
      </w:r>
      <w:r>
        <w:t>ecause I'm not seeing anybody, I've just totally made that up.</w:t>
      </w:r>
    </w:p>
    <w:p w:rsidR="00000000" w:rsidRDefault="004E651F">
      <w:r>
        <w:rPr>
          <w:b/>
        </w:rPr>
        <w:t>Phoebe:</w:t>
      </w:r>
      <w:r>
        <w:t xml:space="preserve"> Really?</w:t>
      </w:r>
    </w:p>
    <w:p w:rsidR="00000000" w:rsidRDefault="004E651F">
      <w:r>
        <w:rPr>
          <w:b/>
        </w:rPr>
        <w:t>David:</w:t>
      </w:r>
      <w:r>
        <w:t xml:space="preserve"> Yeah, I don't know why, I'm sorry, I guess I just didn't want to lose face.</w:t>
      </w:r>
    </w:p>
    <w:p w:rsidR="00000000" w:rsidRDefault="004E651F">
      <w:r>
        <w:rPr>
          <w:b/>
        </w:rPr>
        <w:t>Phoebe:</w:t>
      </w:r>
      <w:r>
        <w:t xml:space="preserve"> I understand. Yeah. Ok so then ok, so we're both living in New York, not seeing anyone</w:t>
      </w:r>
      <w:r>
        <w:t>. That's so not like us!</w:t>
      </w:r>
    </w:p>
    <w:p w:rsidR="00000000" w:rsidRDefault="004E651F">
      <w:r>
        <w:rPr>
          <w:b/>
        </w:rPr>
        <w:t>David:</w:t>
      </w:r>
      <w:r>
        <w:t xml:space="preserve"> Yeah, I know. Well... this is probably a stupid question, seeing that you look like that, but do you have some place that you need to be right now?</w:t>
      </w:r>
    </w:p>
    <w:p w:rsidR="00000000" w:rsidRDefault="004E651F">
      <w:r>
        <w:rPr>
          <w:b/>
        </w:rPr>
        <w:t>Phoebe:</w:t>
      </w:r>
      <w:r>
        <w:t xml:space="preserve"> Well... </w:t>
      </w:r>
      <w:r>
        <w:rPr>
          <w:i/>
        </w:rPr>
        <w:t>(pause)</w:t>
      </w:r>
      <w:r>
        <w:t xml:space="preserve"> no.</w:t>
      </w:r>
    </w:p>
    <w:p w:rsidR="00000000" w:rsidRDefault="004E651F">
      <w:r>
        <w:rPr>
          <w:b/>
        </w:rPr>
        <w:t>David:</w:t>
      </w:r>
      <w:r>
        <w:t xml:space="preserve"> Do you wanna get a drink?</w:t>
      </w:r>
    </w:p>
    <w:p w:rsidR="00000000" w:rsidRDefault="004E651F">
      <w:r>
        <w:rPr>
          <w:b/>
        </w:rPr>
        <w:t>Phoebe:</w:t>
      </w:r>
      <w:r>
        <w:t xml:space="preserve"> I'd lov</w:t>
      </w:r>
      <w:r>
        <w:t>e to.</w:t>
      </w:r>
    </w:p>
    <w:p w:rsidR="00000000" w:rsidRDefault="004E651F">
      <w:r>
        <w:rPr>
          <w:b/>
        </w:rPr>
        <w:t>David:</w:t>
      </w:r>
      <w:r>
        <w:t xml:space="preserve"> Great.</w:t>
      </w:r>
    </w:p>
    <w:p w:rsidR="00000000" w:rsidRDefault="004E651F">
      <w:r>
        <w:rPr>
          <w:b/>
        </w:rPr>
        <w:t>Phoebe:</w:t>
      </w:r>
      <w:r>
        <w:t xml:space="preserve"> Ok. </w:t>
      </w:r>
      <w:r>
        <w:rPr>
          <w:i/>
        </w:rPr>
        <w:t>(they walk away together)</w:t>
      </w:r>
    </w:p>
    <w:p w:rsidR="00000000" w:rsidRDefault="004E651F">
      <w:r>
        <w:rPr>
          <w:b/>
        </w:rPr>
        <w:t>David:</w:t>
      </w:r>
      <w:r>
        <w:t xml:space="preserve"> Do you smell beets?</w:t>
      </w:r>
    </w:p>
    <w:p w:rsidR="00000000" w:rsidRDefault="004E651F">
      <w:r>
        <w:rPr>
          <w:b/>
        </w:rPr>
        <w:t>Phoebe:</w:t>
      </w:r>
      <w:r>
        <w:t xml:space="preserve"> Oh, got it, stay upwind of me.</w:t>
      </w:r>
    </w:p>
    <w:p w:rsidR="00000000" w:rsidRDefault="004E651F">
      <w:r>
        <w:rPr>
          <w:i/>
        </w:rPr>
        <w:t>(Charlie and Rachel arrive. They see David and Phoebe leave)</w:t>
      </w:r>
    </w:p>
    <w:p w:rsidR="00000000" w:rsidRDefault="004E651F">
      <w:r>
        <w:rPr>
          <w:b/>
        </w:rPr>
        <w:t>Charlie:</w:t>
      </w:r>
      <w:r>
        <w:t xml:space="preserve"> Hey, there's Phoebe! Is that Mike she's with?</w:t>
      </w:r>
    </w:p>
    <w:p w:rsidR="00000000" w:rsidRDefault="004E651F">
      <w:r>
        <w:rPr>
          <w:b/>
        </w:rPr>
        <w:t>Rachel:</w:t>
      </w:r>
      <w:r>
        <w:t xml:space="preserve"> No, that</w:t>
      </w:r>
      <w:r>
        <w:t>'s David.</w:t>
      </w:r>
    </w:p>
    <w:p w:rsidR="00000000" w:rsidRDefault="004E651F">
      <w:r>
        <w:rPr>
          <w:b/>
        </w:rPr>
        <w:t>Charlie:</w:t>
      </w:r>
      <w:r>
        <w:t xml:space="preserve"> There's a third guy?</w:t>
      </w:r>
    </w:p>
    <w:p w:rsidR="00000000" w:rsidRDefault="004E651F">
      <w:r>
        <w:rPr>
          <w:b/>
        </w:rPr>
        <w:t>Rachel:</w:t>
      </w:r>
      <w:r>
        <w:t xml:space="preserve"> </w:t>
      </w:r>
      <w:r>
        <w:rPr>
          <w:i/>
        </w:rPr>
        <w:t>(disapprovingly)</w:t>
      </w:r>
      <w:r>
        <w:t xml:space="preserve"> Tip of the iceberg.</w:t>
      </w:r>
    </w:p>
    <w:p w:rsidR="00000000" w:rsidRDefault="004E651F">
      <w:r>
        <w:t>[Cut to Monica and Chandler's]</w:t>
      </w:r>
    </w:p>
    <w:p w:rsidR="00000000" w:rsidRDefault="004E651F">
      <w:r>
        <w:rPr>
          <w:b/>
        </w:rPr>
        <w:t>Zack:</w:t>
      </w:r>
      <w:r>
        <w:t xml:space="preserve"> I'm gonna take off now. You're gonna let me go home, aren't you?</w:t>
      </w:r>
    </w:p>
    <w:p w:rsidR="00000000" w:rsidRDefault="004E651F">
      <w:r>
        <w:rPr>
          <w:b/>
        </w:rPr>
        <w:t>Chandler:</w:t>
      </w:r>
      <w:r>
        <w:t xml:space="preserve"> You sure you don't wanna stick around a little longer?</w:t>
      </w:r>
    </w:p>
    <w:p w:rsidR="00000000" w:rsidRDefault="004E651F">
      <w:r>
        <w:rPr>
          <w:b/>
        </w:rPr>
        <w:t>Zack</w:t>
      </w:r>
      <w:r>
        <w:rPr>
          <w:b/>
        </w:rPr>
        <w:t>:</w:t>
      </w:r>
      <w:r>
        <w:t xml:space="preserve"> No, no, I should get home, I'm kinda tired.</w:t>
      </w:r>
    </w:p>
    <w:p w:rsidR="00000000" w:rsidRDefault="004E651F">
      <w:r>
        <w:rPr>
          <w:b/>
        </w:rPr>
        <w:t>Chandler:</w:t>
      </w:r>
      <w:r>
        <w:t xml:space="preserve"> Are you just tired now or are you always tired, 'cause that could be a sign of clinical depression.</w:t>
      </w:r>
    </w:p>
    <w:p w:rsidR="00000000" w:rsidRDefault="004E651F">
      <w:r>
        <w:rPr>
          <w:b/>
        </w:rPr>
        <w:t>Zack:</w:t>
      </w:r>
      <w:r>
        <w:t xml:space="preserve"> No it's just tiring having to figure out the age at which all my grandparents died. I'll see y</w:t>
      </w:r>
      <w:r>
        <w:t>ou tomorrow.</w:t>
      </w:r>
    </w:p>
    <w:p w:rsidR="00000000" w:rsidRDefault="004E651F">
      <w:r>
        <w:rPr>
          <w:b/>
        </w:rPr>
        <w:t>Chandler:</w:t>
      </w:r>
      <w:r>
        <w:t xml:space="preserve"> Ok.</w:t>
      </w:r>
    </w:p>
    <w:p w:rsidR="00000000" w:rsidRDefault="004E651F">
      <w:r>
        <w:rPr>
          <w:i/>
        </w:rPr>
        <w:t>(Zack leaves)</w:t>
      </w:r>
    </w:p>
    <w:p w:rsidR="00000000" w:rsidRDefault="004E651F">
      <w:r>
        <w:rPr>
          <w:b/>
        </w:rPr>
        <w:t>Chandler:</w:t>
      </w:r>
      <w:r>
        <w:t xml:space="preserve"> I think we've found our sperm!</w:t>
      </w:r>
    </w:p>
    <w:p w:rsidR="00000000" w:rsidRDefault="004E651F">
      <w:r>
        <w:rPr>
          <w:b/>
        </w:rPr>
        <w:t>Monica:</w:t>
      </w:r>
      <w:r>
        <w:t xml:space="preserve"> Does seem pretty perfect.</w:t>
      </w:r>
    </w:p>
    <w:p w:rsidR="00000000" w:rsidRDefault="004E651F">
      <w:r>
        <w:rPr>
          <w:b/>
        </w:rPr>
        <w:t>Chandler:</w:t>
      </w:r>
      <w:r>
        <w:t xml:space="preserve"> Yeah, you think so, well? Should I ask him?</w:t>
      </w:r>
    </w:p>
    <w:p w:rsidR="00000000" w:rsidRDefault="004E651F">
      <w:r>
        <w:rPr>
          <w:b/>
        </w:rPr>
        <w:t>Monica:</w:t>
      </w:r>
      <w:r>
        <w:t xml:space="preserve"> </w:t>
      </w:r>
      <w:r>
        <w:rPr>
          <w:i/>
        </w:rPr>
        <w:t>(pause)</w:t>
      </w:r>
      <w:r>
        <w:t xml:space="preserve"> No.</w:t>
      </w:r>
    </w:p>
    <w:p w:rsidR="00000000" w:rsidRDefault="004E651F">
      <w:r>
        <w:rPr>
          <w:b/>
        </w:rPr>
        <w:t>Chandler:</w:t>
      </w:r>
      <w:r>
        <w:t xml:space="preserve"> Why not, just because his great-grandmother was obese, o</w:t>
      </w:r>
      <w:r>
        <w:t>ur kids are gonna get that from you anyway!</w:t>
      </w:r>
    </w:p>
    <w:p w:rsidR="00000000" w:rsidRDefault="004E651F">
      <w:r>
        <w:rPr>
          <w:b/>
        </w:rPr>
        <w:t>Monica:</w:t>
      </w:r>
      <w:r>
        <w:t xml:space="preserve"> No, that's not it. It's just that when we were asking him all those questions before, I just... I just realized I don't care if he's the most perfect guy in the world... he's not you.</w:t>
      </w:r>
    </w:p>
    <w:p w:rsidR="00000000" w:rsidRDefault="004E651F">
      <w:r>
        <w:rPr>
          <w:b/>
        </w:rPr>
        <w:t>Chandler:</w:t>
      </w:r>
      <w:r>
        <w:t xml:space="preserve"> Yeah, he's</w:t>
      </w:r>
      <w:r>
        <w:t xml:space="preserve"> better!</w:t>
      </w:r>
    </w:p>
    <w:p w:rsidR="00000000" w:rsidRDefault="004E651F">
      <w:r>
        <w:rPr>
          <w:b/>
        </w:rPr>
        <w:t>Monica:</w:t>
      </w:r>
      <w:r>
        <w:t xml:space="preserve"> No, he's not. And if I can't get pregnant with you, then I don't want to get pregnant by... him or anyone else.</w:t>
      </w:r>
    </w:p>
    <w:p w:rsidR="00000000" w:rsidRDefault="004E651F">
      <w:r>
        <w:rPr>
          <w:b/>
        </w:rPr>
        <w:t>Chandler:</w:t>
      </w:r>
      <w:r>
        <w:t xml:space="preserve"> Really? Are you sure?</w:t>
      </w:r>
    </w:p>
    <w:p w:rsidR="00000000" w:rsidRDefault="004E651F">
      <w:r>
        <w:rPr>
          <w:b/>
        </w:rPr>
        <w:t>Monica:</w:t>
      </w:r>
      <w:r>
        <w:t xml:space="preserve"> Yeah, I'm sure.</w:t>
      </w:r>
    </w:p>
    <w:p w:rsidR="00000000" w:rsidRDefault="004E651F">
      <w:r>
        <w:rPr>
          <w:b/>
        </w:rPr>
        <w:t>Chandler:</w:t>
      </w:r>
      <w:r>
        <w:t xml:space="preserve"> </w:t>
      </w:r>
      <w:r>
        <w:rPr>
          <w:i/>
        </w:rPr>
        <w:t>(sighs with relief)</w:t>
      </w:r>
      <w:r>
        <w:t xml:space="preserve"> Thank God, because I don't wanna do this </w:t>
      </w:r>
      <w:r>
        <w:t>either. You know, I was just doing because I thought that was what you wanted to do. You know, I'm the husband, I'm supposed to... bring the sperm.</w:t>
      </w:r>
    </w:p>
    <w:p w:rsidR="00000000" w:rsidRDefault="004E651F">
      <w:r>
        <w:rPr>
          <w:b/>
        </w:rPr>
        <w:t>Monica:</w:t>
      </w:r>
      <w:r>
        <w:t xml:space="preserve"> That is so sweet. I love you. </w:t>
      </w:r>
      <w:r>
        <w:rPr>
          <w:i/>
        </w:rPr>
        <w:t>(they kiss)</w:t>
      </w:r>
    </w:p>
    <w:p w:rsidR="00000000" w:rsidRDefault="004E651F">
      <w:r>
        <w:rPr>
          <w:b/>
        </w:rPr>
        <w:t>Chandler:</w:t>
      </w:r>
      <w:r>
        <w:t xml:space="preserve"> So you know this leaves us with...</w:t>
      </w:r>
    </w:p>
    <w:p w:rsidR="00000000" w:rsidRDefault="004E651F">
      <w:r>
        <w:rPr>
          <w:b/>
        </w:rPr>
        <w:t>Monica:</w:t>
      </w:r>
      <w:r>
        <w:t xml:space="preserve"> Adopt</w:t>
      </w:r>
      <w:r>
        <w:t>ion.</w:t>
      </w:r>
    </w:p>
    <w:p w:rsidR="00000000" w:rsidRDefault="004E651F">
      <w:r>
        <w:rPr>
          <w:b/>
        </w:rPr>
        <w:t>Chandler:</w:t>
      </w:r>
      <w:r>
        <w:t xml:space="preserve"> How do you feel about that?</w:t>
      </w:r>
    </w:p>
    <w:p w:rsidR="00000000" w:rsidRDefault="004E651F">
      <w:r>
        <w:rPr>
          <w:b/>
        </w:rPr>
        <w:t>Monica:</w:t>
      </w:r>
      <w:r>
        <w:t xml:space="preserve"> I think I feel ok about it. Actually I think I feel really good about it.</w:t>
      </w:r>
    </w:p>
    <w:p w:rsidR="00000000" w:rsidRDefault="004E651F">
      <w:r>
        <w:rPr>
          <w:b/>
        </w:rPr>
        <w:t>Chandler:</w:t>
      </w:r>
      <w:r>
        <w:t xml:space="preserve"> Me too. I wanna find a baby that needs a home and I wanna raise it with you. And I wanna mess it up in our own specific w</w:t>
      </w:r>
      <w:r>
        <w:t>ay.</w:t>
      </w:r>
    </w:p>
    <w:p w:rsidR="00000000" w:rsidRDefault="004E651F">
      <w:r>
        <w:rPr>
          <w:b/>
        </w:rPr>
        <w:t>Monica:</w:t>
      </w:r>
      <w:r>
        <w:t xml:space="preserve"> So this is it, we're really gonna adopt?</w:t>
      </w:r>
    </w:p>
    <w:p w:rsidR="00000000" w:rsidRDefault="004E651F">
      <w:r>
        <w:rPr>
          <w:b/>
        </w:rPr>
        <w:t>Chandler:</w:t>
      </w:r>
      <w:r>
        <w:t xml:space="preserve"> </w:t>
      </w:r>
      <w:r>
        <w:rPr>
          <w:i/>
        </w:rPr>
        <w:t>(smiling)</w:t>
      </w:r>
      <w:r>
        <w:t xml:space="preserve"> Yeah.</w:t>
      </w:r>
    </w:p>
    <w:p w:rsidR="00000000" w:rsidRDefault="004E651F">
      <w:r>
        <w:rPr>
          <w:b/>
        </w:rPr>
        <w:t>Monica:</w:t>
      </w:r>
      <w:r>
        <w:t xml:space="preserve"> </w:t>
      </w:r>
      <w:r>
        <w:rPr>
          <w:i/>
        </w:rPr>
        <w:t>(excitedly)</w:t>
      </w:r>
      <w:r>
        <w:t xml:space="preserve"> Oh my God, we're gonna be parents!</w:t>
      </w:r>
    </w:p>
    <w:p w:rsidR="00000000" w:rsidRDefault="004E651F">
      <w:r>
        <w:rPr>
          <w:b/>
        </w:rPr>
        <w:t>Chandler:</w:t>
      </w:r>
      <w:r>
        <w:t xml:space="preserve"> We are gonna be</w:t>
      </w:r>
      <w:r>
        <w:rPr>
          <w:b/>
        </w:rPr>
        <w:t xml:space="preserve"> great</w:t>
      </w:r>
      <w:r>
        <w:t xml:space="preserve"> parents.</w:t>
      </w:r>
    </w:p>
    <w:p w:rsidR="00000000" w:rsidRDefault="004E651F">
      <w:r>
        <w:rPr>
          <w:b/>
        </w:rPr>
        <w:t>Monica:</w:t>
      </w:r>
      <w:r>
        <w:t xml:space="preserve"> And it could be soon. I mean, think about it: right now, somewhere out th</w:t>
      </w:r>
      <w:r>
        <w:t xml:space="preserve">ere </w:t>
      </w:r>
      <w:r>
        <w:rPr>
          <w:i/>
        </w:rPr>
        <w:t>(they go look through the window)</w:t>
      </w:r>
      <w:r>
        <w:t xml:space="preserve"> our baby could be being conceived.</w:t>
      </w:r>
    </w:p>
    <w:p w:rsidR="00000000" w:rsidRDefault="004E651F">
      <w:r>
        <w:rPr>
          <w:b/>
        </w:rPr>
        <w:t>Chandler:</w:t>
      </w:r>
      <w:r>
        <w:t xml:space="preserve"> Wait, if we're lucky, and we're really really really quiet, we may be able to hear the sound of a condom breaking!</w:t>
      </w:r>
    </w:p>
    <w:p w:rsidR="00000000" w:rsidRDefault="004E651F">
      <w:r>
        <w:rPr>
          <w:i/>
        </w:rPr>
        <w:t>(they hug)</w:t>
      </w:r>
    </w:p>
    <w:p w:rsidR="00000000" w:rsidRDefault="004E651F">
      <w:pPr>
        <w:rPr>
          <w:b/>
        </w:rPr>
      </w:pPr>
      <w:r>
        <w:rPr>
          <w:b/>
        </w:rPr>
        <w:t>Closing credits</w:t>
      </w:r>
    </w:p>
    <w:p w:rsidR="00000000" w:rsidRDefault="004E651F">
      <w:pPr>
        <w:rPr>
          <w:b/>
        </w:rPr>
      </w:pPr>
      <w:r>
        <w:rPr>
          <w:b/>
        </w:rPr>
        <w:t>[Scene: Zack's office]</w:t>
      </w:r>
    </w:p>
    <w:p w:rsidR="00000000" w:rsidRDefault="004E651F">
      <w:r>
        <w:rPr>
          <w:b/>
        </w:rPr>
        <w:t>Chandler</w:t>
      </w:r>
      <w:r>
        <w:rPr>
          <w:b/>
        </w:rPr>
        <w:t>:</w:t>
      </w:r>
      <w:r>
        <w:t xml:space="preserve"> Hey, Zack!</w:t>
      </w:r>
    </w:p>
    <w:p w:rsidR="00000000" w:rsidRDefault="004E651F">
      <w:r>
        <w:rPr>
          <w:b/>
        </w:rPr>
        <w:t>Zack:</w:t>
      </w:r>
      <w:r>
        <w:t xml:space="preserve"> </w:t>
      </w:r>
      <w:r>
        <w:rPr>
          <w:i/>
        </w:rPr>
        <w:t>(hardly enthusiastic)</w:t>
      </w:r>
      <w:r>
        <w:t xml:space="preserve"> Hey Chandler.</w:t>
      </w:r>
    </w:p>
    <w:p w:rsidR="00000000" w:rsidRDefault="004E651F">
      <w:r>
        <w:rPr>
          <w:b/>
        </w:rPr>
        <w:t>Chandler:</w:t>
      </w:r>
      <w:r>
        <w:t xml:space="preserve"> Look, I just wanted to apologize for last night. I got the feeling we made you a little uncomfortable.</w:t>
      </w:r>
    </w:p>
    <w:p w:rsidR="00000000" w:rsidRDefault="004E651F">
      <w:r>
        <w:rPr>
          <w:b/>
        </w:rPr>
        <w:t>Zack:</w:t>
      </w:r>
      <w:r>
        <w:t xml:space="preserve"> No you didn't.</w:t>
      </w:r>
    </w:p>
    <w:p w:rsidR="00000000" w:rsidRDefault="004E651F">
      <w:r>
        <w:rPr>
          <w:b/>
        </w:rPr>
        <w:t>Chandler:</w:t>
      </w:r>
      <w:r>
        <w:t xml:space="preserve"> Really?</w:t>
      </w:r>
    </w:p>
    <w:p w:rsidR="00000000" w:rsidRDefault="004E651F">
      <w:r>
        <w:rPr>
          <w:b/>
        </w:rPr>
        <w:t>Zack:</w:t>
      </w:r>
      <w:r>
        <w:t xml:space="preserve"> No you did.</w:t>
      </w:r>
    </w:p>
    <w:p w:rsidR="00000000" w:rsidRDefault="004E651F">
      <w:r>
        <w:rPr>
          <w:b/>
        </w:rPr>
        <w:t>Chandler:</w:t>
      </w:r>
      <w:r>
        <w:t xml:space="preserve"> My wife and I have so</w:t>
      </w:r>
      <w:r>
        <w:t>me boundary issues, you know, sometimes we ask inappropriate questions. We're working on it.</w:t>
      </w:r>
    </w:p>
    <w:p w:rsidR="00000000" w:rsidRDefault="004E651F">
      <w:r>
        <w:rPr>
          <w:i/>
        </w:rPr>
        <w:t>(Zack's pregnant secretary, Jeanette, walks in)</w:t>
      </w:r>
    </w:p>
    <w:p w:rsidR="00000000" w:rsidRDefault="004E651F">
      <w:r>
        <w:rPr>
          <w:b/>
        </w:rPr>
        <w:t>Jeanette:</w:t>
      </w:r>
      <w:r>
        <w:t xml:space="preserve"> </w:t>
      </w:r>
      <w:r>
        <w:rPr>
          <w:i/>
        </w:rPr>
        <w:t>(to Zack)</w:t>
      </w:r>
      <w:r>
        <w:t xml:space="preserve"> Here are the boards for Friday's pitch </w:t>
      </w:r>
      <w:r>
        <w:rPr>
          <w:i/>
        </w:rPr>
        <w:t>(hands him something)</w:t>
      </w:r>
      <w:r>
        <w:t>.</w:t>
      </w:r>
    </w:p>
    <w:p w:rsidR="00000000" w:rsidRDefault="004E651F">
      <w:r>
        <w:rPr>
          <w:b/>
        </w:rPr>
        <w:t>Zack:</w:t>
      </w:r>
      <w:r>
        <w:t xml:space="preserve"> Oh, thank you.</w:t>
      </w:r>
    </w:p>
    <w:p w:rsidR="00000000" w:rsidRDefault="004E651F">
      <w:r>
        <w:rPr>
          <w:i/>
        </w:rPr>
        <w:t>(Jeanette wa</w:t>
      </w:r>
      <w:r>
        <w:rPr>
          <w:i/>
        </w:rPr>
        <w:t>lks out)</w:t>
      </w:r>
    </w:p>
    <w:p w:rsidR="00000000" w:rsidRDefault="004E651F">
      <w:r>
        <w:rPr>
          <w:b/>
        </w:rPr>
        <w:t>Chandler:</w:t>
      </w:r>
      <w:r>
        <w:t xml:space="preserve"> You wouldn't know if Jeanette's planning on keeping her baby, would ya?</w:t>
      </w:r>
    </w:p>
    <w:p w:rsidR="00000000" w:rsidRDefault="004E651F">
      <w:pPr>
        <w:rPr>
          <w:b/>
        </w:rPr>
      </w:pPr>
      <w:r>
        <w:rPr>
          <w:b/>
        </w:rPr>
        <w:t xml:space="preserve">END </w:t>
      </w:r>
    </w:p>
    <w:p w:rsidR="00000000" w:rsidRDefault="004E651F"/>
    <w:p w:rsidR="00000000" w:rsidRDefault="004E651F">
      <w:pPr>
        <w:rPr>
          <w:b/>
          <w:shd w:val="pct10" w:color="auto" w:fill="FFFFFF"/>
        </w:rPr>
      </w:pPr>
      <w:r>
        <w:rPr>
          <w:b/>
          <w:shd w:val="pct10" w:color="auto" w:fill="FFFFFF"/>
        </w:rPr>
        <w:t>923 The One In Barbados - Part 1</w:t>
      </w:r>
    </w:p>
    <w:p w:rsidR="00000000" w:rsidRDefault="004E651F"/>
    <w:p w:rsidR="00000000" w:rsidRDefault="004E651F">
      <w:pPr>
        <w:rPr>
          <w:b/>
        </w:rPr>
      </w:pPr>
      <w:r>
        <w:rPr>
          <w:b/>
        </w:rPr>
        <w:t>[Scene: Central Perk]</w:t>
      </w:r>
    </w:p>
    <w:p w:rsidR="00000000" w:rsidRDefault="004E651F">
      <w:r>
        <w:rPr>
          <w:b/>
        </w:rPr>
        <w:t>Joey:</w:t>
      </w:r>
      <w:r>
        <w:t xml:space="preserve"> </w:t>
      </w:r>
      <w:r>
        <w:rPr>
          <w:i/>
        </w:rPr>
        <w:t>(entering)</w:t>
      </w:r>
      <w:r>
        <w:t xml:space="preserve"> Hey! I'm all packed and ready to go!</w:t>
      </w:r>
    </w:p>
    <w:p w:rsidR="00000000" w:rsidRDefault="004E651F">
      <w:r>
        <w:rPr>
          <w:b/>
        </w:rPr>
        <w:t>Ross:</w:t>
      </w:r>
      <w:r>
        <w:t xml:space="preserve"> Oh, that's right! </w:t>
      </w:r>
      <w:r>
        <w:rPr>
          <w:i/>
        </w:rPr>
        <w:t>(to Emma)</w:t>
      </w:r>
      <w:r>
        <w:t xml:space="preserve"> Daddy and uncle</w:t>
      </w:r>
      <w:r>
        <w:t xml:space="preserve"> Joey are going on a trip today. We're going to a conference in Barbados, right?</w:t>
      </w:r>
    </w:p>
    <w:p w:rsidR="00000000" w:rsidRDefault="004E651F">
      <w:r>
        <w:rPr>
          <w:b/>
        </w:rPr>
        <w:t>Joey:</w:t>
      </w:r>
      <w:r>
        <w:t xml:space="preserve"> Mmh-mmh.</w:t>
      </w:r>
    </w:p>
    <w:p w:rsidR="00000000" w:rsidRDefault="004E651F">
      <w:r>
        <w:rPr>
          <w:b/>
        </w:rPr>
        <w:t>Ross:</w:t>
      </w:r>
      <w:r>
        <w:t xml:space="preserve"> </w:t>
      </w:r>
      <w:r>
        <w:rPr>
          <w:i/>
        </w:rPr>
        <w:t>(to Emma)</w:t>
      </w:r>
      <w:r>
        <w:t xml:space="preserve"> Can you say Barbados?</w:t>
      </w:r>
    </w:p>
    <w:p w:rsidR="00000000" w:rsidRDefault="004E651F">
      <w:r>
        <w:rPr>
          <w:b/>
        </w:rPr>
        <w:t>Joey:</w:t>
      </w:r>
      <w:r>
        <w:t xml:space="preserve"> Barbados!</w:t>
      </w:r>
    </w:p>
    <w:p w:rsidR="00000000" w:rsidRDefault="004E651F">
      <w:r>
        <w:rPr>
          <w:b/>
        </w:rPr>
        <w:t>Ross:</w:t>
      </w:r>
      <w:r>
        <w:t xml:space="preserve"> Ok, I gotta say. I mean, it means so much to me that you guys are coming all the way over there to h</w:t>
      </w:r>
      <w:r>
        <w:t>ear me do my speech! UH! And I've a surprise, uh... I had to pull some strings but I was able to get everyone passes to the</w:t>
      </w:r>
      <w:r>
        <w:rPr>
          <w:b/>
        </w:rPr>
        <w:t xml:space="preserve"> entire</w:t>
      </w:r>
      <w:r>
        <w:t xml:space="preserve"> conference! That's right! </w:t>
      </w:r>
      <w:r>
        <w:rPr>
          <w:i/>
        </w:rPr>
        <w:t>(he gives them their passes)</w:t>
      </w:r>
      <w:r>
        <w:t xml:space="preserve"> This babies will get you into all the paleontology lectures and semina</w:t>
      </w:r>
      <w:r>
        <w:t>rs.</w:t>
      </w:r>
    </w:p>
    <w:p w:rsidR="00000000" w:rsidRDefault="004E651F">
      <w:r>
        <w:rPr>
          <w:b/>
        </w:rPr>
        <w:t>Rachel:</w:t>
      </w:r>
      <w:r>
        <w:t xml:space="preserve"> Do you have anything that would... get us out of them?</w:t>
      </w:r>
    </w:p>
    <w:p w:rsidR="00000000" w:rsidRDefault="004E651F">
      <w:r>
        <w:rPr>
          <w:b/>
        </w:rPr>
        <w:t>Chandler:</w:t>
      </w:r>
      <w:r>
        <w:t xml:space="preserve"> Yeah Ross, I mean... we're excited to hear the speech but the rest of the time we're gonna wanna do, you know, "island's stuff".</w:t>
      </w:r>
    </w:p>
    <w:p w:rsidR="00000000" w:rsidRDefault="004E651F">
      <w:r>
        <w:rPr>
          <w:b/>
        </w:rPr>
        <w:t>Phoebe:</w:t>
      </w:r>
      <w:r>
        <w:t xml:space="preserve"> I think David would probably wanna hear a </w:t>
      </w:r>
      <w:r>
        <w:t>few lectures.</w:t>
      </w:r>
    </w:p>
    <w:p w:rsidR="00000000" w:rsidRDefault="004E651F">
      <w:r>
        <w:rPr>
          <w:b/>
        </w:rPr>
        <w:t>Ross:</w:t>
      </w:r>
      <w:r>
        <w:t xml:space="preserve"> Oh, right, because he's a scientist!</w:t>
      </w:r>
    </w:p>
    <w:p w:rsidR="00000000" w:rsidRDefault="004E651F">
      <w:r>
        <w:rPr>
          <w:b/>
        </w:rPr>
        <w:t>Phoebe:</w:t>
      </w:r>
      <w:r>
        <w:t xml:space="preserve"> No, no, because, you know, he's been in Minsk for 8 years and if he gets too much direct sunlight, he'll die.</w:t>
      </w:r>
    </w:p>
    <w:p w:rsidR="00000000" w:rsidRDefault="004E651F">
      <w:r>
        <w:rPr>
          <w:b/>
        </w:rPr>
        <w:t>Ross:</w:t>
      </w:r>
      <w:r>
        <w:t xml:space="preserve"> Ok, we gotta go, yeah? So, we'll see you guys tomorrow.</w:t>
      </w:r>
    </w:p>
    <w:p w:rsidR="00000000" w:rsidRDefault="004E651F">
      <w:r>
        <w:rPr>
          <w:b/>
        </w:rPr>
        <w:t>Joey:</w:t>
      </w:r>
      <w:r>
        <w:t xml:space="preserve"> All right, le</w:t>
      </w:r>
      <w:r>
        <w:t>t's do it! 5 hour flight with Charlie, have a couple of drinks, get under that blanket and do what comes naturally.</w:t>
      </w:r>
    </w:p>
    <w:p w:rsidR="00000000" w:rsidRDefault="004E651F">
      <w:r>
        <w:rPr>
          <w:b/>
        </w:rPr>
        <w:t>Ross:</w:t>
      </w:r>
      <w:r>
        <w:t xml:space="preserve"> It's a blanket Joe, not a cloak of invisibility!</w:t>
      </w:r>
    </w:p>
    <w:p w:rsidR="00000000" w:rsidRDefault="004E651F">
      <w:pPr>
        <w:rPr>
          <w:b/>
        </w:rPr>
      </w:pPr>
      <w:r>
        <w:rPr>
          <w:b/>
        </w:rPr>
        <w:t>Opening credits</w:t>
      </w:r>
    </w:p>
    <w:p w:rsidR="00000000" w:rsidRDefault="004E651F">
      <w:pPr>
        <w:rPr>
          <w:b/>
        </w:rPr>
      </w:pPr>
      <w:r>
        <w:rPr>
          <w:b/>
        </w:rPr>
        <w:t>[Scene: Paradise Hotel lounge in Barbados]</w:t>
      </w:r>
    </w:p>
    <w:p w:rsidR="00000000" w:rsidRDefault="004E651F">
      <w:r>
        <w:rPr>
          <w:b/>
        </w:rPr>
        <w:t>Charlie:</w:t>
      </w:r>
      <w:r>
        <w:t xml:space="preserve"> Wow! This place i</w:t>
      </w:r>
      <w:r>
        <w:t>s beautiful!</w:t>
      </w:r>
    </w:p>
    <w:p w:rsidR="00000000" w:rsidRDefault="004E651F">
      <w:r>
        <w:rPr>
          <w:b/>
        </w:rPr>
        <w:t>Ross:</w:t>
      </w:r>
      <w:r>
        <w:t xml:space="preserve"> </w:t>
      </w:r>
      <w:r>
        <w:rPr>
          <w:i/>
        </w:rPr>
        <w:t>(very excited)</w:t>
      </w:r>
      <w:r>
        <w:t xml:space="preserve"> Look at all these paleontologists!!</w:t>
      </w:r>
    </w:p>
    <w:p w:rsidR="00000000" w:rsidRDefault="004E651F">
      <w:r>
        <w:rPr>
          <w:b/>
        </w:rPr>
        <w:t>Joey:</w:t>
      </w:r>
      <w:r>
        <w:t xml:space="preserve"> I know, there are gonna be some pasty folks by the pool tomorrow! </w:t>
      </w:r>
      <w:r>
        <w:rPr>
          <w:i/>
        </w:rPr>
        <w:t>(A woman goes towards them)</w:t>
      </w:r>
    </w:p>
    <w:p w:rsidR="00000000" w:rsidRDefault="004E651F">
      <w:r>
        <w:rPr>
          <w:b/>
        </w:rPr>
        <w:t>Woman:</w:t>
      </w:r>
      <w:r>
        <w:t xml:space="preserve"> Oh my God, I can't believe you're here!</w:t>
      </w:r>
    </w:p>
    <w:p w:rsidR="00000000" w:rsidRDefault="004E651F">
      <w:r>
        <w:rPr>
          <w:b/>
        </w:rPr>
        <w:t>Joey:</w:t>
      </w:r>
      <w:r>
        <w:t xml:space="preserve"> </w:t>
      </w:r>
      <w:r>
        <w:rPr>
          <w:i/>
        </w:rPr>
        <w:t>(to Charlie)</w:t>
      </w:r>
      <w:r>
        <w:t xml:space="preserve"> I think I've been re</w:t>
      </w:r>
      <w:r>
        <w:t>cognized, this happens all the time!</w:t>
      </w:r>
    </w:p>
    <w:p w:rsidR="00000000" w:rsidRDefault="004E651F">
      <w:r>
        <w:rPr>
          <w:b/>
        </w:rPr>
        <w:t>Woman:</w:t>
      </w:r>
      <w:r>
        <w:t xml:space="preserve"> Doctor Geller, I'm such a huge fan!</w:t>
      </w:r>
    </w:p>
    <w:p w:rsidR="00000000" w:rsidRDefault="004E651F">
      <w:r>
        <w:rPr>
          <w:b/>
        </w:rPr>
        <w:t>Joey:</w:t>
      </w:r>
      <w:r>
        <w:t xml:space="preserve"> That... never happens...</w:t>
      </w:r>
    </w:p>
    <w:p w:rsidR="00000000" w:rsidRDefault="004E651F">
      <w:r>
        <w:rPr>
          <w:b/>
        </w:rPr>
        <w:t>Woman:</w:t>
      </w:r>
      <w:r>
        <w:t xml:space="preserve"> I've been following your career for years, I-I can't wait for your keynote speech.</w:t>
      </w:r>
    </w:p>
    <w:p w:rsidR="00000000" w:rsidRDefault="004E651F">
      <w:r>
        <w:rPr>
          <w:b/>
        </w:rPr>
        <w:t>Ross:</w:t>
      </w:r>
      <w:r>
        <w:t xml:space="preserve"> Wow! This is very flattering, uh...</w:t>
      </w:r>
    </w:p>
    <w:p w:rsidR="00000000" w:rsidRDefault="004E651F">
      <w:r>
        <w:rPr>
          <w:b/>
        </w:rPr>
        <w:t>Woman:</w:t>
      </w:r>
      <w:r>
        <w:t xml:space="preserve"> I woul</w:t>
      </w:r>
      <w:r>
        <w:t xml:space="preserve">d love your autograph. </w:t>
      </w:r>
      <w:r>
        <w:rPr>
          <w:i/>
        </w:rPr>
        <w:t>(hands him a notepad)</w:t>
      </w:r>
    </w:p>
    <w:p w:rsidR="00000000" w:rsidRDefault="004E651F">
      <w:r>
        <w:rPr>
          <w:b/>
        </w:rPr>
        <w:t>Ross:</w:t>
      </w:r>
      <w:r>
        <w:t xml:space="preserve"> Uh, uh... Sure! Um... "Dear..." </w:t>
      </w:r>
      <w:r>
        <w:rPr>
          <w:i/>
        </w:rPr>
        <w:t>(he takes the notepad)</w:t>
      </w:r>
    </w:p>
    <w:p w:rsidR="00000000" w:rsidRDefault="004E651F">
      <w:r>
        <w:rPr>
          <w:b/>
        </w:rPr>
        <w:t>Woman:</w:t>
      </w:r>
      <w:r>
        <w:t xml:space="preserve"> Sarah.</w:t>
      </w:r>
    </w:p>
    <w:p w:rsidR="00000000" w:rsidRDefault="004E651F">
      <w:r>
        <w:rPr>
          <w:b/>
        </w:rPr>
        <w:t>Ross:</w:t>
      </w:r>
      <w:r>
        <w:t xml:space="preserve"> "... Sarah. I</w:t>
      </w:r>
      <w:r>
        <w:rPr>
          <w:b/>
        </w:rPr>
        <w:t xml:space="preserve"> dig</w:t>
      </w:r>
      <w:r>
        <w:t xml:space="preserve"> you", Uh? "Doctor Ross Geller".</w:t>
      </w:r>
    </w:p>
    <w:p w:rsidR="00000000" w:rsidRDefault="004E651F">
      <w:r>
        <w:rPr>
          <w:b/>
        </w:rPr>
        <w:t>Sarah:</w:t>
      </w:r>
      <w:r>
        <w:t xml:space="preserve"> Thank you so much!</w:t>
      </w:r>
    </w:p>
    <w:p w:rsidR="00000000" w:rsidRDefault="004E651F">
      <w:r>
        <w:rPr>
          <w:b/>
        </w:rPr>
        <w:t>Ross:</w:t>
      </w:r>
      <w:r>
        <w:t xml:space="preserve"> Yeah, oh and Sarah... I'd like to introduce you </w:t>
      </w:r>
      <w:r>
        <w:t>to my colleague, uh, Professor Wheeler, a-and this is Joey Tribbiani.</w:t>
      </w:r>
    </w:p>
    <w:p w:rsidR="00000000" w:rsidRDefault="004E651F">
      <w:r>
        <w:rPr>
          <w:b/>
        </w:rPr>
        <w:t>Sarah:</w:t>
      </w:r>
      <w:r>
        <w:t xml:space="preserve"> </w:t>
      </w:r>
      <w:r>
        <w:rPr>
          <w:i/>
        </w:rPr>
        <w:t>(to Joey)</w:t>
      </w:r>
      <w:r>
        <w:t xml:space="preserve"> Are you a paleontologist?</w:t>
      </w:r>
    </w:p>
    <w:p w:rsidR="00000000" w:rsidRDefault="004E651F">
      <w:r>
        <w:rPr>
          <w:b/>
        </w:rPr>
        <w:t>Joey:</w:t>
      </w:r>
      <w:r>
        <w:t xml:space="preserve"> No, God, no! No! No no, I'm an actor. You'd probably recognize me from a little show called "The Days of Our Lives".</w:t>
      </w:r>
    </w:p>
    <w:p w:rsidR="00000000" w:rsidRDefault="004E651F">
      <w:r>
        <w:rPr>
          <w:b/>
        </w:rPr>
        <w:t>Ross:</w:t>
      </w:r>
      <w:r>
        <w:t xml:space="preserve"> Dude, it's jus</w:t>
      </w:r>
      <w:r>
        <w:t>t "Days of Our Lives"... there's no</w:t>
      </w:r>
      <w:r>
        <w:rPr>
          <w:b/>
        </w:rPr>
        <w:t xml:space="preserve"> the</w:t>
      </w:r>
      <w:r>
        <w:t>.</w:t>
      </w:r>
    </w:p>
    <w:p w:rsidR="00000000" w:rsidRDefault="004E651F">
      <w:r>
        <w:rPr>
          <w:b/>
        </w:rPr>
        <w:t>Joey:</w:t>
      </w:r>
      <w:r>
        <w:t xml:space="preserve"> </w:t>
      </w:r>
      <w:r>
        <w:rPr>
          <w:i/>
        </w:rPr>
        <w:t>(thinking he's kidding)</w:t>
      </w:r>
      <w:r>
        <w:t xml:space="preserve"> Ok, Ross! It's... It's fun, yeah! No, I-I play Doctor Drake Ramoray.</w:t>
      </w:r>
    </w:p>
    <w:p w:rsidR="00000000" w:rsidRDefault="004E651F">
      <w:r>
        <w:rPr>
          <w:b/>
        </w:rPr>
        <w:t>Sarah:</w:t>
      </w:r>
      <w:r>
        <w:t xml:space="preserve"> I'm sorry, I don't own a TV.</w:t>
      </w:r>
    </w:p>
    <w:p w:rsidR="00000000" w:rsidRDefault="004E651F">
      <w:r>
        <w:rPr>
          <w:b/>
        </w:rPr>
        <w:t>Joey:</w:t>
      </w:r>
      <w:r>
        <w:t xml:space="preserve"> You don't own a TV? What's all your furniture pointed at??</w:t>
      </w:r>
    </w:p>
    <w:p w:rsidR="00000000" w:rsidRDefault="004E651F">
      <w:pPr>
        <w:rPr>
          <w:b/>
        </w:rPr>
      </w:pPr>
      <w:r>
        <w:rPr>
          <w:b/>
        </w:rPr>
        <w:t>[Scene: Central</w:t>
      </w:r>
      <w:r>
        <w:rPr>
          <w:b/>
        </w:rPr>
        <w:t xml:space="preserve"> Perk]</w:t>
      </w:r>
    </w:p>
    <w:p w:rsidR="00000000" w:rsidRDefault="004E651F">
      <w:r>
        <w:rPr>
          <w:b/>
        </w:rPr>
        <w:t>Monica:</w:t>
      </w:r>
      <w:r>
        <w:t xml:space="preserve"> David, can you help me?! I'm trying to explain to Chandler how a plane stays in the air.</w:t>
      </w:r>
    </w:p>
    <w:p w:rsidR="00000000" w:rsidRDefault="004E651F">
      <w:r>
        <w:rPr>
          <w:b/>
        </w:rPr>
        <w:t>David:</w:t>
      </w:r>
      <w:r>
        <w:t xml:space="preserve"> Oh, certainly. That's a combination of Bernoulli's principle and Newton's third law of motion.</w:t>
      </w:r>
    </w:p>
    <w:p w:rsidR="00000000" w:rsidRDefault="004E651F">
      <w:r>
        <w:rPr>
          <w:b/>
        </w:rPr>
        <w:t>Monica:</w:t>
      </w:r>
      <w:r>
        <w:t xml:space="preserve"> </w:t>
      </w:r>
      <w:r>
        <w:rPr>
          <w:i/>
        </w:rPr>
        <w:t>(to Chandler)</w:t>
      </w:r>
      <w:r>
        <w:t xml:space="preserve"> See?</w:t>
      </w:r>
    </w:p>
    <w:p w:rsidR="00000000" w:rsidRDefault="004E651F">
      <w:r>
        <w:rPr>
          <w:b/>
        </w:rPr>
        <w:t>Chandler:</w:t>
      </w:r>
      <w:r>
        <w:t xml:space="preserve"> Yeah, that's </w:t>
      </w:r>
      <w:r>
        <w:t>the same as "it has something to do with wind".</w:t>
      </w:r>
    </w:p>
    <w:p w:rsidR="00000000" w:rsidRDefault="004E651F">
      <w:r>
        <w:rPr>
          <w:b/>
        </w:rPr>
        <w:t>Monica:</w:t>
      </w:r>
      <w:r>
        <w:t xml:space="preserve"> Alright, I'm gonna go pick up a few things for the trip.</w:t>
      </w:r>
    </w:p>
    <w:p w:rsidR="00000000" w:rsidRDefault="004E651F">
      <w:r>
        <w:rPr>
          <w:b/>
        </w:rPr>
        <w:t>Phoebe:</w:t>
      </w:r>
      <w:r>
        <w:t xml:space="preserve"> Oh, I should go, too. Oh, now... tomorrow do you guys wanna share a cab to the airport or should Mike and I just meet you there.</w:t>
      </w:r>
    </w:p>
    <w:p w:rsidR="00000000" w:rsidRDefault="004E651F">
      <w:r>
        <w:rPr>
          <w:i/>
        </w:rPr>
        <w:t>(Every</w:t>
      </w:r>
      <w:r>
        <w:rPr>
          <w:i/>
        </w:rPr>
        <w:t>one looks at her)</w:t>
      </w:r>
    </w:p>
    <w:p w:rsidR="00000000" w:rsidRDefault="004E651F">
      <w:r>
        <w:rPr>
          <w:b/>
        </w:rPr>
        <w:t>Phoebe:</w:t>
      </w:r>
      <w:r>
        <w:t xml:space="preserve"> </w:t>
      </w:r>
      <w:r>
        <w:rPr>
          <w:b/>
        </w:rPr>
        <w:t>Mike</w:t>
      </w:r>
      <w:r>
        <w:t>?? Who's Mike?</w:t>
      </w:r>
    </w:p>
    <w:p w:rsidR="00000000" w:rsidRDefault="004E651F">
      <w:r>
        <w:rPr>
          <w:b/>
        </w:rPr>
        <w:t>David:</w:t>
      </w:r>
      <w:r>
        <w:t xml:space="preserve"> Mike is your ex... uh... boyfriend!</w:t>
      </w:r>
    </w:p>
    <w:p w:rsidR="00000000" w:rsidRDefault="004E651F">
      <w:r>
        <w:rPr>
          <w:b/>
        </w:rPr>
        <w:t>Phoebe:</w:t>
      </w:r>
      <w:r>
        <w:t xml:space="preserve"> That's right! Oh, yeah... Well, I've totally forgotten about im! AH! That's-That's... a blast from the past!</w:t>
      </w:r>
    </w:p>
    <w:p w:rsidR="00000000" w:rsidRDefault="004E651F">
      <w:r>
        <w:rPr>
          <w:b/>
        </w:rPr>
        <w:t>David:</w:t>
      </w:r>
      <w:r>
        <w:t xml:space="preserve"> It's ok. Ho-honest mistake.</w:t>
      </w:r>
    </w:p>
    <w:p w:rsidR="00000000" w:rsidRDefault="004E651F">
      <w:r>
        <w:rPr>
          <w:b/>
        </w:rPr>
        <w:t>Phoebe:</w:t>
      </w:r>
      <w:r>
        <w:t xml:space="preserve"> Really, </w:t>
      </w:r>
      <w:r>
        <w:t>it doesn't mean anything. I mean, you know, Monica refers to Chandler as Richard</w:t>
      </w:r>
      <w:r>
        <w:rPr>
          <w:b/>
        </w:rPr>
        <w:t xml:space="preserve"> all</w:t>
      </w:r>
      <w:r>
        <w:t xml:space="preserve"> the time!</w:t>
      </w:r>
    </w:p>
    <w:p w:rsidR="00000000" w:rsidRDefault="004E651F">
      <w:r>
        <w:rPr>
          <w:b/>
        </w:rPr>
        <w:t>Chandler:</w:t>
      </w:r>
      <w:r>
        <w:t xml:space="preserve"> </w:t>
      </w:r>
      <w:r>
        <w:rPr>
          <w:i/>
        </w:rPr>
        <w:t>(upset)</w:t>
      </w:r>
      <w:r>
        <w:t xml:space="preserve"> She does?</w:t>
      </w:r>
    </w:p>
    <w:p w:rsidR="00000000" w:rsidRDefault="004E651F">
      <w:r>
        <w:rPr>
          <w:b/>
        </w:rPr>
        <w:t>Monica:</w:t>
      </w:r>
      <w:r>
        <w:t xml:space="preserve"> </w:t>
      </w:r>
      <w:r>
        <w:rPr>
          <w:i/>
        </w:rPr>
        <w:t>(pinching her)</w:t>
      </w:r>
      <w:r>
        <w:t xml:space="preserve"> Let's get you out of here!! </w:t>
      </w:r>
      <w:r>
        <w:rPr>
          <w:i/>
        </w:rPr>
        <w:t>(they go outside)</w:t>
      </w:r>
    </w:p>
    <w:p w:rsidR="00000000" w:rsidRDefault="004E651F">
      <w:r>
        <w:rPr>
          <w:i/>
        </w:rPr>
        <w:t>(Outside the Central Perk)</w:t>
      </w:r>
    </w:p>
    <w:p w:rsidR="00000000" w:rsidRDefault="004E651F">
      <w:r>
        <w:rPr>
          <w:b/>
        </w:rPr>
        <w:t>Monica:</w:t>
      </w:r>
      <w:r>
        <w:t xml:space="preserve"> At least you took me down wit</w:t>
      </w:r>
      <w:r>
        <w:t>h you!</w:t>
      </w:r>
    </w:p>
    <w:p w:rsidR="00000000" w:rsidRDefault="004E651F">
      <w:r>
        <w:rPr>
          <w:b/>
        </w:rPr>
        <w:t>Phoebe:</w:t>
      </w:r>
      <w:r>
        <w:t xml:space="preserve"> I'm sooo sorry!! I just... I keep thinking about Mike! I'm crazy about David, and we're having so much fun together. Why-Why do I miss Mike? That's-that's gonna go away, right?</w:t>
      </w:r>
    </w:p>
    <w:p w:rsidR="00000000" w:rsidRDefault="004E651F">
      <w:r>
        <w:rPr>
          <w:b/>
        </w:rPr>
        <w:t>Monica:</w:t>
      </w:r>
      <w:r>
        <w:t xml:space="preserve"> I guess, in time.</w:t>
      </w:r>
    </w:p>
    <w:p w:rsidR="00000000" w:rsidRDefault="004E651F">
      <w:r>
        <w:rPr>
          <w:b/>
        </w:rPr>
        <w:t>Phoebe:</w:t>
      </w:r>
      <w:r>
        <w:t xml:space="preserve"> Yeah.</w:t>
      </w:r>
    </w:p>
    <w:p w:rsidR="00000000" w:rsidRDefault="004E651F">
      <w:r>
        <w:rPr>
          <w:b/>
        </w:rPr>
        <w:t>Monica:</w:t>
      </w:r>
      <w:r>
        <w:t xml:space="preserve"> I mean, my feeli</w:t>
      </w:r>
      <w:r>
        <w:t>ngs for Richard are certainly gone.</w:t>
      </w:r>
    </w:p>
    <w:p w:rsidR="00000000" w:rsidRDefault="004E651F">
      <w:r>
        <w:rPr>
          <w:b/>
        </w:rPr>
        <w:t>Phoebe:</w:t>
      </w:r>
      <w:r>
        <w:t xml:space="preserve"> You just did it again.</w:t>
      </w:r>
      <w:r>
        <w:rPr>
          <w:b/>
        </w:rPr>
        <w:t xml:space="preserve"> Chandler</w:t>
      </w:r>
      <w:r>
        <w:t>, your feelings for</w:t>
      </w:r>
      <w:r>
        <w:rPr>
          <w:b/>
        </w:rPr>
        <w:t xml:space="preserve"> Chandler</w:t>
      </w:r>
      <w:r>
        <w:t xml:space="preserve"> are certainly gone!</w:t>
      </w:r>
    </w:p>
    <w:p w:rsidR="00000000" w:rsidRDefault="004E651F">
      <w:pPr>
        <w:rPr>
          <w:b/>
        </w:rPr>
      </w:pPr>
      <w:r>
        <w:rPr>
          <w:b/>
        </w:rPr>
        <w:t>[Scene: Inside Central Perk]</w:t>
      </w:r>
    </w:p>
    <w:p w:rsidR="00000000" w:rsidRDefault="004E651F">
      <w:r>
        <w:rPr>
          <w:b/>
        </w:rPr>
        <w:t>David:</w:t>
      </w:r>
      <w:r>
        <w:t xml:space="preserve"> </w:t>
      </w:r>
      <w:r>
        <w:rPr>
          <w:i/>
        </w:rPr>
        <w:t>(to Chandler)</w:t>
      </w:r>
      <w:r>
        <w:t xml:space="preserve"> Well, Phoebe's still pretty hung up on that Mike, uh?</w:t>
      </w:r>
    </w:p>
    <w:p w:rsidR="00000000" w:rsidRDefault="004E651F">
      <w:r>
        <w:rPr>
          <w:b/>
        </w:rPr>
        <w:t>Chandler:</w:t>
      </w:r>
      <w:r>
        <w:t xml:space="preserve"> I wouldn't read to</w:t>
      </w:r>
      <w:r>
        <w:t>o much into it.</w:t>
      </w:r>
    </w:p>
    <w:p w:rsidR="00000000" w:rsidRDefault="004E651F">
      <w:r>
        <w:rPr>
          <w:b/>
        </w:rPr>
        <w:t>David:</w:t>
      </w:r>
      <w:r>
        <w:t xml:space="preserve"> Still you know, a girl calls you by your ex-boyfriend's name, that-that's not a good thing, right?</w:t>
      </w:r>
    </w:p>
    <w:p w:rsidR="00000000" w:rsidRDefault="004E651F">
      <w:r>
        <w:rPr>
          <w:b/>
        </w:rPr>
        <w:t>Chandler:</w:t>
      </w:r>
      <w:r>
        <w:t xml:space="preserve"> David, let me stop you there 'cause I think I see where this is going. I'm not very good at giving advice. So if you want ad</w:t>
      </w:r>
      <w:r>
        <w:t>vice, go to Ross, Monica, or... Joey, if the thing you wanna advice about is pizza toppings or burning sensation when you pee.</w:t>
      </w:r>
    </w:p>
    <w:p w:rsidR="00000000" w:rsidRDefault="004E651F">
      <w:r>
        <w:rPr>
          <w:b/>
        </w:rPr>
        <w:t>David:</w:t>
      </w:r>
      <w:r>
        <w:t xml:space="preserve"> Sorry, I just... I wish there was something I could do, you know? Well, you know Phoebe...</w:t>
      </w:r>
    </w:p>
    <w:p w:rsidR="00000000" w:rsidRDefault="004E651F">
      <w:r>
        <w:rPr>
          <w:b/>
        </w:rPr>
        <w:t>Chandler:</w:t>
      </w:r>
      <w:r>
        <w:t xml:space="preserve"> Seriously, we're gonn</w:t>
      </w:r>
      <w:r>
        <w:t>a do this?</w:t>
      </w:r>
    </w:p>
    <w:p w:rsidR="00000000" w:rsidRDefault="004E651F">
      <w:r>
        <w:rPr>
          <w:b/>
        </w:rPr>
        <w:t>David:</w:t>
      </w:r>
      <w:r>
        <w:t xml:space="preserve"> I'm sorry, uh... I just wish I could make her forget about Mike already, you know... Why did Phoebe and Mike break up?</w:t>
      </w:r>
    </w:p>
    <w:p w:rsidR="00000000" w:rsidRDefault="004E651F">
      <w:r>
        <w:rPr>
          <w:b/>
        </w:rPr>
        <w:t>Chandler:</w:t>
      </w:r>
      <w:r>
        <w:t xml:space="preserve"> Oh, because his penis was too big. </w:t>
      </w:r>
      <w:r>
        <w:rPr>
          <w:i/>
        </w:rPr>
        <w:t>(he notices that David is not amused)</w:t>
      </w:r>
      <w:r>
        <w:t xml:space="preserve"> Oh, I'm sorry,</w:t>
      </w:r>
      <w:r>
        <w:rPr>
          <w:b/>
        </w:rPr>
        <w:t xml:space="preserve"> that's</w:t>
      </w:r>
      <w:r>
        <w:t xml:space="preserve"> the kind of th</w:t>
      </w:r>
      <w:r>
        <w:t xml:space="preserve">ing I do. </w:t>
      </w:r>
      <w:r>
        <w:rPr>
          <w:i/>
        </w:rPr>
        <w:t>(pause)</w:t>
      </w:r>
      <w:r>
        <w:t xml:space="preserve"> They broke up because Mike didn't want to get married. Hey, what if you just let Phoebe know you'd be open to marriage?</w:t>
      </w:r>
    </w:p>
    <w:p w:rsidR="00000000" w:rsidRDefault="004E651F">
      <w:r>
        <w:rPr>
          <w:b/>
        </w:rPr>
        <w:t>David:</w:t>
      </w:r>
      <w:r>
        <w:t xml:space="preserve"> That's great! That's great! I-I'll propose to her!</w:t>
      </w:r>
    </w:p>
    <w:p w:rsidR="00000000" w:rsidRDefault="004E651F">
      <w:r>
        <w:rPr>
          <w:b/>
        </w:rPr>
        <w:t>Chandler:</w:t>
      </w:r>
      <w:r>
        <w:t xml:space="preserve"> What?</w:t>
      </w:r>
    </w:p>
    <w:p w:rsidR="00000000" w:rsidRDefault="004E651F">
      <w:r>
        <w:rPr>
          <w:b/>
        </w:rPr>
        <w:t>David:</w:t>
      </w:r>
      <w:r>
        <w:t xml:space="preserve"> Well, I was probably going to do it a</w:t>
      </w:r>
      <w:r>
        <w:t>t some point.</w:t>
      </w:r>
    </w:p>
    <w:p w:rsidR="00000000" w:rsidRDefault="004E651F">
      <w:r>
        <w:rPr>
          <w:b/>
        </w:rPr>
        <w:t>Chandler:</w:t>
      </w:r>
      <w:r>
        <w:t xml:space="preserve"> I didn't mean</w:t>
      </w:r>
      <w:r>
        <w:rPr>
          <w:b/>
        </w:rPr>
        <w:t xml:space="preserve"> now</w:t>
      </w:r>
      <w:r>
        <w:t>...</w:t>
      </w:r>
    </w:p>
    <w:p w:rsidR="00000000" w:rsidRDefault="004E651F">
      <w:r>
        <w:rPr>
          <w:b/>
        </w:rPr>
        <w:t>David:</w:t>
      </w:r>
      <w:r>
        <w:t xml:space="preserve"> Why not? It's brilliant! </w:t>
      </w:r>
      <w:r>
        <w:rPr>
          <w:i/>
        </w:rPr>
        <w:t>(talking to an imaginary Mike)</w:t>
      </w:r>
      <w:r>
        <w:t xml:space="preserve"> Goodbye Mike, we'll see you at the wedding, fella! </w:t>
      </w:r>
      <w:r>
        <w:rPr>
          <w:i/>
        </w:rPr>
        <w:t>(pause)</w:t>
      </w:r>
      <w:r>
        <w:t xml:space="preserve"> well, we probably won't invite you to the wedding... </w:t>
      </w:r>
      <w:r>
        <w:rPr>
          <w:i/>
        </w:rPr>
        <w:t>(to Chandler)</w:t>
      </w:r>
      <w:r>
        <w:t xml:space="preserve"> Thank you, Chandler. S</w:t>
      </w:r>
      <w:r>
        <w:t>incerely.</w:t>
      </w:r>
    </w:p>
    <w:p w:rsidR="00000000" w:rsidRDefault="004E651F">
      <w:r>
        <w:rPr>
          <w:b/>
        </w:rPr>
        <w:t>Chandler:</w:t>
      </w:r>
      <w:r>
        <w:t xml:space="preserve"> Well, you're welcome! Glad I could help.</w:t>
      </w:r>
    </w:p>
    <w:p w:rsidR="00000000" w:rsidRDefault="004E651F">
      <w:r>
        <w:rPr>
          <w:b/>
        </w:rPr>
        <w:t>David:</w:t>
      </w:r>
      <w:r>
        <w:t xml:space="preserve"> </w:t>
      </w:r>
      <w:r>
        <w:rPr>
          <w:i/>
        </w:rPr>
        <w:t>(after a while)</w:t>
      </w:r>
      <w:r>
        <w:t xml:space="preserve"> How do you think I should propose?</w:t>
      </w:r>
    </w:p>
    <w:p w:rsidR="00000000" w:rsidRDefault="004E651F">
      <w:r>
        <w:rPr>
          <w:b/>
        </w:rPr>
        <w:t>Chandler:</w:t>
      </w:r>
      <w:r>
        <w:t xml:space="preserve"> David, I'm pretending to</w:t>
      </w:r>
      <w:r>
        <w:rPr>
          <w:b/>
        </w:rPr>
        <w:t xml:space="preserve"> read</w:t>
      </w:r>
      <w:r>
        <w:t xml:space="preserve"> here!!</w:t>
      </w:r>
    </w:p>
    <w:p w:rsidR="00000000" w:rsidRDefault="004E651F">
      <w:pPr>
        <w:rPr>
          <w:b/>
        </w:rPr>
      </w:pPr>
      <w:r>
        <w:rPr>
          <w:b/>
        </w:rPr>
        <w:t>[Scene: Joey in his hotel in room in Barbados]</w:t>
      </w:r>
    </w:p>
    <w:p w:rsidR="00000000" w:rsidRDefault="004E651F">
      <w:r>
        <w:rPr>
          <w:i/>
        </w:rPr>
        <w:t>(Trying on a hat and talking to his own ref</w:t>
      </w:r>
      <w:r>
        <w:rPr>
          <w:i/>
        </w:rPr>
        <w:t>lection in the mirror)</w:t>
      </w:r>
    </w:p>
    <w:p w:rsidR="00000000" w:rsidRDefault="004E651F">
      <w:r>
        <w:rPr>
          <w:b/>
        </w:rPr>
        <w:t>Joey:</w:t>
      </w:r>
      <w:r>
        <w:t xml:space="preserve"> Yeah! How</w:t>
      </w:r>
      <w:r>
        <w:rPr>
          <w:b/>
        </w:rPr>
        <w:t xml:space="preserve"> you</w:t>
      </w:r>
      <w:r>
        <w:t xml:space="preserve"> doin'? Yeah alright!</w:t>
      </w:r>
    </w:p>
    <w:p w:rsidR="00000000" w:rsidRDefault="004E651F">
      <w:r>
        <w:rPr>
          <w:i/>
        </w:rPr>
        <w:t>(Charlie comes out the bathroom)</w:t>
      </w:r>
    </w:p>
    <w:p w:rsidR="00000000" w:rsidRDefault="004E651F">
      <w:r>
        <w:rPr>
          <w:b/>
        </w:rPr>
        <w:t>Joey:</w:t>
      </w:r>
      <w:r>
        <w:t xml:space="preserve"> Hey, hey! You said you're gonna wear a thong, where's the thong?</w:t>
      </w:r>
    </w:p>
    <w:p w:rsidR="00000000" w:rsidRDefault="004E651F">
      <w:r>
        <w:rPr>
          <w:b/>
        </w:rPr>
        <w:t>Charlie:</w:t>
      </w:r>
      <w:r>
        <w:t xml:space="preserve"> </w:t>
      </w:r>
      <w:r>
        <w:rPr>
          <w:i/>
        </w:rPr>
        <w:t>(laughing)</w:t>
      </w:r>
      <w:r>
        <w:t xml:space="preserve"> I didn't mean</w:t>
      </w:r>
      <w:r>
        <w:rPr>
          <w:b/>
        </w:rPr>
        <w:t xml:space="preserve"> a</w:t>
      </w:r>
      <w:r>
        <w:t xml:space="preserve"> thong... I meant thong</w:t>
      </w:r>
      <w:r>
        <w:rPr>
          <w:b/>
        </w:rPr>
        <w:t>s</w:t>
      </w:r>
      <w:r>
        <w:t>...</w:t>
      </w:r>
    </w:p>
    <w:p w:rsidR="00000000" w:rsidRDefault="004E651F">
      <w:r>
        <w:rPr>
          <w:b/>
        </w:rPr>
        <w:t>Joey:</w:t>
      </w:r>
      <w:r>
        <w:t xml:space="preserve"> You really should h</w:t>
      </w:r>
      <w:r>
        <w:t>ave been more clear about that!</w:t>
      </w:r>
    </w:p>
    <w:p w:rsidR="00000000" w:rsidRDefault="004E651F">
      <w:r>
        <w:rPr>
          <w:i/>
        </w:rPr>
        <w:t>(Someone knocks the door, Joey goes to open it and Ross is on the other side)</w:t>
      </w:r>
    </w:p>
    <w:p w:rsidR="00000000" w:rsidRDefault="004E651F">
      <w:r>
        <w:rPr>
          <w:b/>
        </w:rPr>
        <w:t>Ross:</w:t>
      </w:r>
      <w:r>
        <w:t xml:space="preserve"> Hey!</w:t>
      </w:r>
    </w:p>
    <w:p w:rsidR="00000000" w:rsidRDefault="004E651F">
      <w:r>
        <w:rPr>
          <w:b/>
        </w:rPr>
        <w:t>Joey:</w:t>
      </w:r>
      <w:r>
        <w:t xml:space="preserve"> Hey!</w:t>
      </w:r>
    </w:p>
    <w:p w:rsidR="00000000" w:rsidRDefault="004E651F">
      <w:r>
        <w:rPr>
          <w:b/>
        </w:rPr>
        <w:t>Ross:</w:t>
      </w:r>
      <w:r>
        <w:t xml:space="preserve"> </w:t>
      </w:r>
      <w:r>
        <w:rPr>
          <w:i/>
        </w:rPr>
        <w:t>(Excited)</w:t>
      </w:r>
      <w:r>
        <w:t xml:space="preserve"> You're never going to guess who I just saw downstairs!</w:t>
      </w:r>
    </w:p>
    <w:p w:rsidR="00000000" w:rsidRDefault="004E651F">
      <w:r>
        <w:rPr>
          <w:b/>
        </w:rPr>
        <w:t>Joey:</w:t>
      </w:r>
      <w:r>
        <w:t xml:space="preserve"> Oh! ah! eh... Britney Spears!?</w:t>
      </w:r>
    </w:p>
    <w:p w:rsidR="00000000" w:rsidRDefault="004E651F">
      <w:r>
        <w:rPr>
          <w:b/>
        </w:rPr>
        <w:t>Ross:</w:t>
      </w:r>
      <w:r>
        <w:t xml:space="preserve"> Yeah, she</w:t>
      </w:r>
      <w:r>
        <w:rPr>
          <w:b/>
        </w:rPr>
        <w:t xml:space="preserve"> </w:t>
      </w:r>
      <w:r>
        <w:rPr>
          <w:b/>
        </w:rPr>
        <w:t>never</w:t>
      </w:r>
      <w:r>
        <w:t xml:space="preserve"> misses these conferences! </w:t>
      </w:r>
      <w:r>
        <w:rPr>
          <w:i/>
        </w:rPr>
        <w:t>(then to Charlie)</w:t>
      </w:r>
      <w:r>
        <w:t xml:space="preserve"> No, I just saw Dr. Kenneth Schwartz!</w:t>
      </w:r>
    </w:p>
    <w:p w:rsidR="00000000" w:rsidRDefault="004E651F">
      <w:r>
        <w:rPr>
          <w:b/>
        </w:rPr>
        <w:t>Charlie:</w:t>
      </w:r>
      <w:r>
        <w:t xml:space="preserve"> Oh my God! Did you talk to him?</w:t>
      </w:r>
    </w:p>
    <w:p w:rsidR="00000000" w:rsidRDefault="004E651F">
      <w:r>
        <w:rPr>
          <w:b/>
        </w:rPr>
        <w:t>Ross:</w:t>
      </w:r>
      <w:r>
        <w:t xml:space="preserve"> Yeah... what am</w:t>
      </w:r>
      <w:r>
        <w:rPr>
          <w:b/>
        </w:rPr>
        <w:t xml:space="preserve"> I</w:t>
      </w:r>
      <w:r>
        <w:t xml:space="preserve"> going to say to Kenneth Schwartz?</w:t>
      </w:r>
    </w:p>
    <w:p w:rsidR="00000000" w:rsidRDefault="004E651F">
      <w:r>
        <w:rPr>
          <w:b/>
        </w:rPr>
        <w:t>Joey:</w:t>
      </w:r>
      <w:r>
        <w:t xml:space="preserve"> You could say: "Hey Kenny, how come you're not Britney Spears?" </w:t>
      </w:r>
      <w:r>
        <w:rPr>
          <w:i/>
        </w:rPr>
        <w:t>(looks at Ross matter-of-factly)</w:t>
      </w:r>
    </w:p>
    <w:p w:rsidR="00000000" w:rsidRDefault="004E651F">
      <w:r>
        <w:rPr>
          <w:b/>
        </w:rPr>
        <w:t>Ross:</w:t>
      </w:r>
      <w:r>
        <w:t xml:space="preserve"> </w:t>
      </w:r>
      <w:r>
        <w:rPr>
          <w:i/>
        </w:rPr>
        <w:t>(to Charlie)</w:t>
      </w:r>
      <w:r>
        <w:t xml:space="preserve"> Ready to go?</w:t>
      </w:r>
    </w:p>
    <w:p w:rsidR="00000000" w:rsidRDefault="004E651F">
      <w:r>
        <w:rPr>
          <w:b/>
        </w:rPr>
        <w:t>Charlie:</w:t>
      </w:r>
      <w:r>
        <w:t xml:space="preserve"> Yeah!</w:t>
      </w:r>
    </w:p>
    <w:p w:rsidR="00000000" w:rsidRDefault="004E651F">
      <w:r>
        <w:rPr>
          <w:b/>
        </w:rPr>
        <w:t>Joey:</w:t>
      </w:r>
      <w:r>
        <w:t xml:space="preserve"> Wha...? You're gonna go now? I thought we could hang out?</w:t>
      </w:r>
    </w:p>
    <w:p w:rsidR="00000000" w:rsidRDefault="004E651F">
      <w:r>
        <w:rPr>
          <w:b/>
        </w:rPr>
        <w:t>Charlie:</w:t>
      </w:r>
      <w:r>
        <w:t xml:space="preserve"> Oh I can't... I have seminars all day and I promised Ross I would look at his speech.</w:t>
      </w:r>
    </w:p>
    <w:p w:rsidR="00000000" w:rsidRDefault="004E651F">
      <w:r>
        <w:rPr>
          <w:b/>
        </w:rPr>
        <w:t>Ross:</w:t>
      </w:r>
      <w:r>
        <w:t xml:space="preserve"> Yeah.</w:t>
      </w:r>
    </w:p>
    <w:p w:rsidR="00000000" w:rsidRDefault="004E651F">
      <w:r>
        <w:rPr>
          <w:b/>
        </w:rPr>
        <w:t>Charl</w:t>
      </w:r>
      <w:r>
        <w:rPr>
          <w:b/>
        </w:rPr>
        <w:t>ie:</w:t>
      </w:r>
      <w:r>
        <w:t xml:space="preserve"> But maybe we can have dinner later? On the balcony? Will be romantic.</w:t>
      </w:r>
    </w:p>
    <w:p w:rsidR="00000000" w:rsidRDefault="004E651F">
      <w:r>
        <w:rPr>
          <w:b/>
        </w:rPr>
        <w:t>Joey:</w:t>
      </w:r>
      <w:r>
        <w:t xml:space="preserve"> </w:t>
      </w:r>
      <w:r>
        <w:rPr>
          <w:i/>
        </w:rPr>
        <w:t>(smiling)</w:t>
      </w:r>
      <w:r>
        <w:t xml:space="preserve"> Will you wear a thong?</w:t>
      </w:r>
    </w:p>
    <w:p w:rsidR="00000000" w:rsidRDefault="004E651F">
      <w:r>
        <w:rPr>
          <w:b/>
        </w:rPr>
        <w:t>Charlie:</w:t>
      </w:r>
      <w:r>
        <w:t xml:space="preserve"> I will if you will.</w:t>
      </w:r>
    </w:p>
    <w:p w:rsidR="00000000" w:rsidRDefault="004E651F">
      <w:r>
        <w:rPr>
          <w:b/>
        </w:rPr>
        <w:t>Joey:</w:t>
      </w:r>
      <w:r>
        <w:t xml:space="preserve"> Oh... you got yourself a very weird deal!</w:t>
      </w:r>
    </w:p>
    <w:p w:rsidR="00000000" w:rsidRDefault="004E651F">
      <w:r>
        <w:rPr>
          <w:b/>
        </w:rPr>
        <w:t>Ross:</w:t>
      </w:r>
      <w:r>
        <w:t xml:space="preserve"> </w:t>
      </w:r>
      <w:r>
        <w:rPr>
          <w:i/>
        </w:rPr>
        <w:t>(a little embarassed by their conversation)</w:t>
      </w:r>
      <w:r>
        <w:t xml:space="preserve"> I'm good, I have</w:t>
      </w:r>
      <w:r>
        <w:t xml:space="preserve"> dinner plans </w:t>
      </w:r>
      <w:r>
        <w:rPr>
          <w:i/>
        </w:rPr>
        <w:t>(moves away from them)</w:t>
      </w:r>
      <w:r>
        <w:t>.</w:t>
      </w:r>
    </w:p>
    <w:p w:rsidR="00000000" w:rsidRDefault="004E651F">
      <w:r>
        <w:rPr>
          <w:b/>
        </w:rPr>
        <w:t>Charlie:</w:t>
      </w:r>
      <w:r>
        <w:t xml:space="preserve"> So you'll be ok?</w:t>
      </w:r>
    </w:p>
    <w:p w:rsidR="00000000" w:rsidRDefault="004E651F">
      <w:r>
        <w:rPr>
          <w:b/>
        </w:rPr>
        <w:t>Joey:</w:t>
      </w:r>
      <w:r>
        <w:t xml:space="preserve"> Yeah, yeah. I've got tons of stuff I could do. I'm gonna hit the beach, go swimming...</w:t>
      </w:r>
    </w:p>
    <w:p w:rsidR="00000000" w:rsidRDefault="004E651F">
      <w:r>
        <w:rPr>
          <w:b/>
        </w:rPr>
        <w:t>Ross:</w:t>
      </w:r>
      <w:r>
        <w:t xml:space="preserve"> Uh, Joe, have you looked outside?</w:t>
      </w:r>
    </w:p>
    <w:p w:rsidR="00000000" w:rsidRDefault="004E651F">
      <w:r>
        <w:rPr>
          <w:b/>
        </w:rPr>
        <w:t>Joey:</w:t>
      </w:r>
      <w:r>
        <w:t xml:space="preserve"> No, why?</w:t>
      </w:r>
    </w:p>
    <w:p w:rsidR="00000000" w:rsidRDefault="004E651F">
      <w:r>
        <w:rPr>
          <w:i/>
        </w:rPr>
        <w:t>(Ross goes to the window and opens the curta</w:t>
      </w:r>
      <w:r>
        <w:rPr>
          <w:i/>
        </w:rPr>
        <w:t>ins revealing that it's raining outside)</w:t>
      </w:r>
    </w:p>
    <w:p w:rsidR="00000000" w:rsidRDefault="004E651F">
      <w:r>
        <w:rPr>
          <w:b/>
        </w:rPr>
        <w:t>Joey:</w:t>
      </w:r>
      <w:r>
        <w:t xml:space="preserve"> Oh man!</w:t>
      </w:r>
    </w:p>
    <w:p w:rsidR="00000000" w:rsidRDefault="004E651F">
      <w:r>
        <w:rPr>
          <w:b/>
        </w:rPr>
        <w:t>Charlie:</w:t>
      </w:r>
      <w:r>
        <w:t xml:space="preserve"> There's an indoor pool, you can swim there! </w:t>
      </w:r>
      <w:r>
        <w:rPr>
          <w:i/>
        </w:rPr>
        <w:t>(Ross agrees)</w:t>
      </w:r>
    </w:p>
    <w:p w:rsidR="00000000" w:rsidRDefault="004E651F">
      <w:r>
        <w:rPr>
          <w:b/>
        </w:rPr>
        <w:t>Joey:</w:t>
      </w:r>
      <w:r>
        <w:t xml:space="preserve"> I wasn't gonna swim, I was gonna dig a hole! </w:t>
      </w:r>
      <w:r>
        <w:rPr>
          <w:i/>
        </w:rPr>
        <w:t>(removes a small plastic spade used by children to play on the beach from his backp</w:t>
      </w:r>
      <w:r>
        <w:rPr>
          <w:i/>
        </w:rPr>
        <w:t>ack)</w:t>
      </w:r>
    </w:p>
    <w:p w:rsidR="00000000" w:rsidRDefault="004E651F">
      <w:pPr>
        <w:rPr>
          <w:b/>
        </w:rPr>
      </w:pPr>
      <w:r>
        <w:rPr>
          <w:b/>
        </w:rPr>
        <w:t>[Scene: Back in New York, Monica and Chandler in Central Perk on the couch]</w:t>
      </w:r>
    </w:p>
    <w:p w:rsidR="00000000" w:rsidRDefault="004E651F">
      <w:r>
        <w:rPr>
          <w:b/>
        </w:rPr>
        <w:t>Monica:</w:t>
      </w:r>
      <w:r>
        <w:t xml:space="preserve"> Wow! That Mike thing was interesting! I don't know what's gonna happen with Phoebe and David.</w:t>
      </w:r>
    </w:p>
    <w:p w:rsidR="00000000" w:rsidRDefault="004E651F">
      <w:r>
        <w:rPr>
          <w:b/>
        </w:rPr>
        <w:t>Chandler:</w:t>
      </w:r>
      <w:r>
        <w:t xml:space="preserve"> </w:t>
      </w:r>
      <w:r>
        <w:rPr>
          <w:i/>
        </w:rPr>
        <w:t>(smiling cheekily)</w:t>
      </w:r>
      <w:r>
        <w:t xml:space="preserve"> I do! Want a hint? huh? "I do" </w:t>
      </w:r>
      <w:r>
        <w:rPr>
          <w:i/>
        </w:rPr>
        <w:t>(Monica looks</w:t>
      </w:r>
      <w:r>
        <w:rPr>
          <w:i/>
        </w:rPr>
        <w:t xml:space="preserve"> confused, so Chandler repeats)</w:t>
      </w:r>
      <w:r>
        <w:t xml:space="preserve"> "I do".</w:t>
      </w:r>
    </w:p>
    <w:p w:rsidR="00000000" w:rsidRDefault="004E651F">
      <w:r>
        <w:rPr>
          <w:b/>
        </w:rPr>
        <w:t>Monica:</w:t>
      </w:r>
      <w:r>
        <w:t xml:space="preserve"> Ok, I'm sensing that this is some kind of word play, because you are pink with barely controlled glee.</w:t>
      </w:r>
    </w:p>
    <w:p w:rsidR="00000000" w:rsidRDefault="004E651F">
      <w:r>
        <w:rPr>
          <w:b/>
        </w:rPr>
        <w:t>Chandler:</w:t>
      </w:r>
      <w:r>
        <w:t xml:space="preserve"> David is going to propose to Phoebe.</w:t>
      </w:r>
    </w:p>
    <w:p w:rsidR="00000000" w:rsidRDefault="004E651F">
      <w:r>
        <w:rPr>
          <w:b/>
        </w:rPr>
        <w:t>Monica:</w:t>
      </w:r>
      <w:r>
        <w:t xml:space="preserve"> What? </w:t>
      </w:r>
      <w:r>
        <w:rPr>
          <w:i/>
        </w:rPr>
        <w:t>(looks very shocked)</w:t>
      </w:r>
      <w:r>
        <w:t xml:space="preserve"> Why?</w:t>
      </w:r>
    </w:p>
    <w:p w:rsidR="00000000" w:rsidRDefault="004E651F">
      <w:r>
        <w:rPr>
          <w:b/>
        </w:rPr>
        <w:t>Chandler:</w:t>
      </w:r>
      <w:r>
        <w:t xml:space="preserve"> Be-cause</w:t>
      </w:r>
      <w:r>
        <w:t>, we were talking about ways that he could beat Mike and I told him that Phoebe wanted to get married.</w:t>
      </w:r>
    </w:p>
    <w:p w:rsidR="00000000" w:rsidRDefault="004E651F">
      <w:r>
        <w:rPr>
          <w:b/>
        </w:rPr>
        <w:t>Monica:</w:t>
      </w:r>
      <w:r>
        <w:t xml:space="preserve"> Chandler, we have talked about this. You are not supposed to give people advice! Now couldn't you just have made some sort of inappropriate joke?</w:t>
      </w:r>
    </w:p>
    <w:p w:rsidR="00000000" w:rsidRDefault="004E651F">
      <w:r>
        <w:rPr>
          <w:b/>
        </w:rPr>
        <w:t>Chandler:</w:t>
      </w:r>
      <w:r>
        <w:t xml:space="preserve"> I</w:t>
      </w:r>
      <w:r>
        <w:rPr>
          <w:b/>
        </w:rPr>
        <w:t xml:space="preserve"> did</w:t>
      </w:r>
      <w:r>
        <w:t>! A penis one! Look, just so I know, what was so wrong about what I said?</w:t>
      </w:r>
    </w:p>
    <w:p w:rsidR="00000000" w:rsidRDefault="004E651F">
      <w:r>
        <w:rPr>
          <w:b/>
        </w:rPr>
        <w:t>Monica:</w:t>
      </w:r>
      <w:r>
        <w:t xml:space="preserve"> They've only been going out for a few weeks and Phoebe is completely hung up on Mike! She'll say "No", David's heart will be broken, it will be too hard for t</w:t>
      </w:r>
      <w:r>
        <w:t>hem to recover from and then Phoebe will end up alone</w:t>
      </w:r>
      <w:r>
        <w:rPr>
          <w:b/>
        </w:rPr>
        <w:t xml:space="preserve"> again</w:t>
      </w:r>
      <w:r>
        <w:t>.</w:t>
      </w:r>
    </w:p>
    <w:p w:rsidR="00000000" w:rsidRDefault="004E651F">
      <w:r>
        <w:rPr>
          <w:b/>
        </w:rPr>
        <w:t>Chandler:</w:t>
      </w:r>
      <w:r>
        <w:t xml:space="preserve"> Man, that's some</w:t>
      </w:r>
      <w:r>
        <w:rPr>
          <w:b/>
        </w:rPr>
        <w:t xml:space="preserve"> bad</w:t>
      </w:r>
      <w:r>
        <w:t xml:space="preserve"> advice!</w:t>
      </w:r>
    </w:p>
    <w:p w:rsidR="00000000" w:rsidRDefault="004E651F">
      <w:pPr>
        <w:rPr>
          <w:b/>
        </w:rPr>
      </w:pPr>
      <w:r>
        <w:rPr>
          <w:b/>
        </w:rPr>
        <w:t>[Scene: Barbados, hotel lounge. David, Phoebe and Rachel have just arrived.]</w:t>
      </w:r>
    </w:p>
    <w:p w:rsidR="00000000" w:rsidRDefault="004E651F">
      <w:r>
        <w:rPr>
          <w:i/>
        </w:rPr>
        <w:t>(Joey spots them and walks towards them)</w:t>
      </w:r>
    </w:p>
    <w:p w:rsidR="00000000" w:rsidRDefault="004E651F">
      <w:r>
        <w:rPr>
          <w:b/>
        </w:rPr>
        <w:t>Joey:</w:t>
      </w:r>
      <w:r>
        <w:t xml:space="preserve"> Oh! Hey! Thank God you guys are </w:t>
      </w:r>
      <w:r>
        <w:t>here!</w:t>
      </w:r>
    </w:p>
    <w:p w:rsidR="00000000" w:rsidRDefault="004E651F">
      <w:r>
        <w:rPr>
          <w:b/>
        </w:rPr>
        <w:t>Rachel:</w:t>
      </w:r>
      <w:r>
        <w:t xml:space="preserve"> Hey! Hey what's going on?</w:t>
      </w:r>
    </w:p>
    <w:p w:rsidR="00000000" w:rsidRDefault="004E651F">
      <w:r>
        <w:rPr>
          <w:b/>
        </w:rPr>
        <w:t>Joey:</w:t>
      </w:r>
      <w:r>
        <w:t xml:space="preserve"> Everything is upside down here! It rains all day long, nobody watches tv and</w:t>
      </w:r>
      <w:r>
        <w:rPr>
          <w:b/>
        </w:rPr>
        <w:t xml:space="preserve"> Ross</w:t>
      </w:r>
      <w:r>
        <w:t xml:space="preserve"> is famous!</w:t>
      </w:r>
    </w:p>
    <w:p w:rsidR="00000000" w:rsidRDefault="004E651F">
      <w:r>
        <w:rPr>
          <w:i/>
        </w:rPr>
        <w:t>(Rachel turns around and sees Chandler and Monica arriving)</w:t>
      </w:r>
    </w:p>
    <w:p w:rsidR="00000000" w:rsidRDefault="004E651F">
      <w:r>
        <w:rPr>
          <w:b/>
        </w:rPr>
        <w:t>Rachel:</w:t>
      </w:r>
      <w:r>
        <w:t xml:space="preserve"> Alright, I don't wanna alarm anybody, but Monica'</w:t>
      </w:r>
      <w:r>
        <w:t>s hair is twice as big as it was when we landed!</w:t>
      </w:r>
    </w:p>
    <w:p w:rsidR="00000000" w:rsidRDefault="004E651F">
      <w:r>
        <w:rPr>
          <w:i/>
        </w:rPr>
        <w:t>(Monica and Chandler reach the group)</w:t>
      </w:r>
    </w:p>
    <w:p w:rsidR="00000000" w:rsidRDefault="004E651F">
      <w:r>
        <w:rPr>
          <w:b/>
        </w:rPr>
        <w:t>Monica:</w:t>
      </w:r>
      <w:r>
        <w:t xml:space="preserve"> Ok! When I go places with high humidity, it gets a</w:t>
      </w:r>
      <w:r>
        <w:rPr>
          <w:b/>
        </w:rPr>
        <w:t xml:space="preserve"> little</w:t>
      </w:r>
      <w:r>
        <w:t xml:space="preserve"> extra body, ok?!</w:t>
      </w:r>
    </w:p>
    <w:p w:rsidR="00000000" w:rsidRDefault="004E651F">
      <w:r>
        <w:rPr>
          <w:b/>
        </w:rPr>
        <w:t>Chandler:</w:t>
      </w:r>
      <w:r>
        <w:t xml:space="preserve"> That's why our honeymoon photos look like me and Diana Ross!</w:t>
      </w:r>
    </w:p>
    <w:p w:rsidR="00000000" w:rsidRDefault="004E651F">
      <w:r>
        <w:rPr>
          <w:b/>
        </w:rPr>
        <w:t>Joey:</w:t>
      </w:r>
      <w:r>
        <w:t xml:space="preserve"> Come on, </w:t>
      </w:r>
      <w:r>
        <w:t xml:space="preserve">I'll show you guys where to check in </w:t>
      </w:r>
      <w:r>
        <w:rPr>
          <w:i/>
        </w:rPr>
        <w:t>(Joey, Chandler and David leave)</w:t>
      </w:r>
    </w:p>
    <w:p w:rsidR="00000000" w:rsidRDefault="004E651F">
      <w:r>
        <w:rPr>
          <w:b/>
        </w:rPr>
        <w:t>Monica:</w:t>
      </w:r>
      <w:r>
        <w:t xml:space="preserve"> </w:t>
      </w:r>
      <w:r>
        <w:rPr>
          <w:i/>
        </w:rPr>
        <w:t>(to Chandler)</w:t>
      </w:r>
      <w:r>
        <w:t xml:space="preserve"> Oh, honey, can you make sure we get a King size bed!</w:t>
      </w:r>
    </w:p>
    <w:p w:rsidR="00000000" w:rsidRDefault="004E651F">
      <w:r>
        <w:rPr>
          <w:b/>
        </w:rPr>
        <w:t>Phoebe:</w:t>
      </w:r>
      <w:r>
        <w:t xml:space="preserve"> </w:t>
      </w:r>
      <w:r>
        <w:rPr>
          <w:i/>
        </w:rPr>
        <w:t>(shouts after David)</w:t>
      </w:r>
      <w:r>
        <w:t xml:space="preserve"> Oh! David, get one for us too! Oh, oh, and see if they have a heart-shaped one! An</w:t>
      </w:r>
      <w:r>
        <w:t>d with mirrors on the ceiling!</w:t>
      </w:r>
    </w:p>
    <w:p w:rsidR="00000000" w:rsidRDefault="004E651F">
      <w:r>
        <w:rPr>
          <w:b/>
        </w:rPr>
        <w:t>Monica:</w:t>
      </w:r>
      <w:r>
        <w:t xml:space="preserve"> </w:t>
      </w:r>
      <w:r>
        <w:rPr>
          <w:i/>
        </w:rPr>
        <w:t>(shouts to Chandler)</w:t>
      </w:r>
      <w:r>
        <w:t xml:space="preserve"> And make sure our room isn't next to theirs </w:t>
      </w:r>
      <w:r>
        <w:rPr>
          <w:i/>
        </w:rPr>
        <w:t>(points to Phoebe)</w:t>
      </w:r>
      <w:r>
        <w:t>.</w:t>
      </w:r>
    </w:p>
    <w:p w:rsidR="00000000" w:rsidRDefault="004E651F">
      <w:r>
        <w:rPr>
          <w:b/>
        </w:rPr>
        <w:t>Rachel:</w:t>
      </w:r>
      <w:r>
        <w:t xml:space="preserve"> Ooh! You guys are so lucky you are here with people, you known it's such a romantic place. That's all, I just wish I could </w:t>
      </w:r>
      <w:r>
        <w:rPr>
          <w:i/>
        </w:rPr>
        <w:t>(</w:t>
      </w:r>
      <w:r>
        <w:rPr>
          <w:i/>
        </w:rPr>
        <w:t>looks at Joey who is at the check in desk)</w:t>
      </w:r>
      <w:r>
        <w:t xml:space="preserve"> share that with a guy.</w:t>
      </w:r>
    </w:p>
    <w:p w:rsidR="00000000" w:rsidRDefault="004E651F">
      <w:r>
        <w:rPr>
          <w:b/>
        </w:rPr>
        <w:t>Phoebe:</w:t>
      </w:r>
      <w:r>
        <w:t xml:space="preserve"> </w:t>
      </w:r>
      <w:r>
        <w:rPr>
          <w:b/>
        </w:rPr>
        <w:t>Not</w:t>
      </w:r>
      <w:r>
        <w:t xml:space="preserve"> Joey.</w:t>
      </w:r>
    </w:p>
    <w:p w:rsidR="00000000" w:rsidRDefault="004E651F">
      <w:r>
        <w:rPr>
          <w:b/>
        </w:rPr>
        <w:t>Rachel:</w:t>
      </w:r>
      <w:r>
        <w:t xml:space="preserve"> Not Joey, no, I was just lusting after Chandler.</w:t>
      </w:r>
    </w:p>
    <w:p w:rsidR="00000000" w:rsidRDefault="004E651F">
      <w:r>
        <w:rPr>
          <w:b/>
        </w:rPr>
        <w:t>Monica:</w:t>
      </w:r>
      <w:r>
        <w:t xml:space="preserve"> Yeah, right!</w:t>
      </w:r>
    </w:p>
    <w:p w:rsidR="00000000" w:rsidRDefault="004E651F">
      <w:r>
        <w:t>[Cut to the guys]</w:t>
      </w:r>
    </w:p>
    <w:p w:rsidR="00000000" w:rsidRDefault="004E651F">
      <w:r>
        <w:rPr>
          <w:b/>
        </w:rPr>
        <w:t>David:</w:t>
      </w:r>
      <w:r>
        <w:t xml:space="preserve"> So, um... I'm proposing to Phoebe tonight. </w:t>
      </w:r>
      <w:r>
        <w:rPr>
          <w:i/>
        </w:rPr>
        <w:t>(Removes a ring box from h</w:t>
      </w:r>
      <w:r>
        <w:rPr>
          <w:i/>
        </w:rPr>
        <w:t>is pocket and opens it to show Chandler the ring)</w:t>
      </w:r>
    </w:p>
    <w:p w:rsidR="00000000" w:rsidRDefault="004E651F">
      <w:r>
        <w:rPr>
          <w:b/>
        </w:rPr>
        <w:t>Chandler:</w:t>
      </w:r>
      <w:r>
        <w:t xml:space="preserve"> Tonight?! </w:t>
      </w:r>
      <w:r>
        <w:rPr>
          <w:i/>
        </w:rPr>
        <w:t>(looks at the ring)</w:t>
      </w:r>
      <w:r>
        <w:t xml:space="preserve"> Isn't an engagement ring supposed to have a diamond? </w:t>
      </w:r>
      <w:r>
        <w:rPr>
          <w:i/>
        </w:rPr>
        <w:t>(squints at the ring to emphasize how tiny the diamond is)</w:t>
      </w:r>
      <w:r>
        <w:t xml:space="preserve"> Oh, there it is!</w:t>
      </w:r>
    </w:p>
    <w:p w:rsidR="00000000" w:rsidRDefault="004E651F">
      <w:r>
        <w:rPr>
          <w:b/>
        </w:rPr>
        <w:t>David:</w:t>
      </w:r>
      <w:r>
        <w:t xml:space="preserve"> Yeah, well, being a failed sci</w:t>
      </w:r>
      <w:r>
        <w:t>entist doesn't pay quite as well as you might think. That's um... one seventieth of a karat. And the clarity is um... is quite poor.</w:t>
      </w:r>
    </w:p>
    <w:p w:rsidR="00000000" w:rsidRDefault="004E651F">
      <w:r>
        <w:rPr>
          <w:b/>
        </w:rPr>
        <w:t>Chandler:</w:t>
      </w:r>
      <w:r>
        <w:t xml:space="preserve"> </w:t>
      </w:r>
      <w:r>
        <w:rPr>
          <w:i/>
        </w:rPr>
        <w:t>(slaps him on the shoulder)</w:t>
      </w:r>
      <w:r>
        <w:t xml:space="preserve"> Nice! </w:t>
      </w:r>
      <w:r>
        <w:rPr>
          <w:i/>
        </w:rPr>
        <w:t>(goes to Monica)</w:t>
      </w:r>
    </w:p>
    <w:p w:rsidR="00000000" w:rsidRDefault="004E651F">
      <w:r>
        <w:rPr>
          <w:b/>
        </w:rPr>
        <w:t>Chandler:</w:t>
      </w:r>
      <w:r>
        <w:t xml:space="preserve"> Monica, can I talk to you for a sec? </w:t>
      </w:r>
      <w:r>
        <w:rPr>
          <w:i/>
        </w:rPr>
        <w:t>(Pulls her away</w:t>
      </w:r>
      <w:r>
        <w:rPr>
          <w:i/>
        </w:rPr>
        <w:t xml:space="preserve"> from Phoebe and Rachel)</w:t>
      </w:r>
    </w:p>
    <w:p w:rsidR="00000000" w:rsidRDefault="004E651F">
      <w:r>
        <w:rPr>
          <w:b/>
        </w:rPr>
        <w:t>Monica:</w:t>
      </w:r>
      <w:r>
        <w:t xml:space="preserve"> Ok!</w:t>
      </w:r>
    </w:p>
    <w:p w:rsidR="00000000" w:rsidRDefault="004E651F">
      <w:r>
        <w:rPr>
          <w:b/>
        </w:rPr>
        <w:t>Chandler:</w:t>
      </w:r>
      <w:r>
        <w:t xml:space="preserve"> David is going to propose to Phoebe</w:t>
      </w:r>
      <w:r>
        <w:rPr>
          <w:b/>
        </w:rPr>
        <w:t xml:space="preserve"> tonight</w:t>
      </w:r>
      <w:r>
        <w:t>!</w:t>
      </w:r>
    </w:p>
    <w:p w:rsidR="00000000" w:rsidRDefault="004E651F">
      <w:r>
        <w:rPr>
          <w:b/>
        </w:rPr>
        <w:t>Monica:</w:t>
      </w:r>
      <w:r>
        <w:t xml:space="preserve"> See what happens when you give people advice? I hope you told him not to?</w:t>
      </w:r>
    </w:p>
    <w:p w:rsidR="00000000" w:rsidRDefault="004E651F">
      <w:r>
        <w:rPr>
          <w:b/>
        </w:rPr>
        <w:t>Chandler:</w:t>
      </w:r>
      <w:r>
        <w:t xml:space="preserve"> That would be advice!!</w:t>
      </w:r>
    </w:p>
    <w:p w:rsidR="00000000" w:rsidRDefault="004E651F">
      <w:r>
        <w:rPr>
          <w:b/>
        </w:rPr>
        <w:t>Monica:</w:t>
      </w:r>
      <w:r>
        <w:t xml:space="preserve"> Ok fine. I'll handle this. </w:t>
      </w:r>
      <w:r>
        <w:rPr>
          <w:i/>
        </w:rPr>
        <w:t>(goes to Phoeb</w:t>
      </w:r>
      <w:r>
        <w:rPr>
          <w:i/>
        </w:rPr>
        <w:t>e who's talking to Rachel)</w:t>
      </w:r>
      <w:r>
        <w:t xml:space="preserve"> Phoebe?</w:t>
      </w:r>
    </w:p>
    <w:p w:rsidR="00000000" w:rsidRDefault="004E651F">
      <w:r>
        <w:rPr>
          <w:b/>
        </w:rPr>
        <w:t>Phoebe:</w:t>
      </w:r>
      <w:r>
        <w:t xml:space="preserve"> Yeah?</w:t>
      </w:r>
    </w:p>
    <w:p w:rsidR="00000000" w:rsidRDefault="004E651F">
      <w:r>
        <w:rPr>
          <w:b/>
        </w:rPr>
        <w:t>Monica:</w:t>
      </w:r>
      <w:r>
        <w:t xml:space="preserve"> </w:t>
      </w:r>
      <w:r>
        <w:rPr>
          <w:i/>
        </w:rPr>
        <w:t>(looking very serious)</w:t>
      </w:r>
      <w:r>
        <w:t xml:space="preserve"> I need to talk to you.</w:t>
      </w:r>
    </w:p>
    <w:p w:rsidR="00000000" w:rsidRDefault="004E651F">
      <w:r>
        <w:rPr>
          <w:b/>
        </w:rPr>
        <w:t>Phoebe:</w:t>
      </w:r>
      <w:r>
        <w:t xml:space="preserve"> Are you leaving "The Supremes"? </w:t>
      </w:r>
      <w:r>
        <w:rPr>
          <w:i/>
        </w:rPr>
        <w:t>(Monica and Phoebe go to one side)</w:t>
      </w:r>
    </w:p>
    <w:p w:rsidR="00000000" w:rsidRDefault="004E651F">
      <w:r>
        <w:rPr>
          <w:b/>
        </w:rPr>
        <w:t>MOnica:</w:t>
      </w:r>
      <w:r>
        <w:t xml:space="preserve"> Ok, my husband just gave your boyfriend some very bad advice. Look, Da</w:t>
      </w:r>
      <w:r>
        <w:t>vid is going to propose to you tonight.</w:t>
      </w:r>
    </w:p>
    <w:p w:rsidR="00000000" w:rsidRDefault="004E651F">
      <w:r>
        <w:rPr>
          <w:b/>
        </w:rPr>
        <w:t>Phoebe:</w:t>
      </w:r>
      <w:r>
        <w:t xml:space="preserve"> Wow? Really? That's fantastic!</w:t>
      </w:r>
    </w:p>
    <w:p w:rsidR="00000000" w:rsidRDefault="004E651F">
      <w:r>
        <w:rPr>
          <w:b/>
        </w:rPr>
        <w:t>Monica:</w:t>
      </w:r>
      <w:r>
        <w:t xml:space="preserve"> What are you serious? You wanna marry him? Wha... What about Mike?</w:t>
      </w:r>
    </w:p>
    <w:p w:rsidR="00000000" w:rsidRDefault="004E651F">
      <w:r>
        <w:rPr>
          <w:b/>
        </w:rPr>
        <w:t>Phoebe:</w:t>
      </w:r>
      <w:r>
        <w:t xml:space="preserve"> Oh, ok, you want me to marry Mike? Alright, well, let's just gag him and handcuff him and</w:t>
      </w:r>
      <w:r>
        <w:rPr>
          <w:b/>
        </w:rPr>
        <w:t xml:space="preserve"> forc</w:t>
      </w:r>
      <w:r>
        <w:rPr>
          <w:b/>
        </w:rPr>
        <w:t>e</w:t>
      </w:r>
      <w:r>
        <w:t xml:space="preserve"> him down the aisle. I can just see it: "Mike, do you take Phoebe..." </w:t>
      </w:r>
      <w:r>
        <w:rPr>
          <w:i/>
        </w:rPr>
        <w:t>(gestures with her hand as if someone is covering her mouth and tries to shout "No! No!")</w:t>
      </w:r>
      <w:r>
        <w:t xml:space="preserve"> You know, it's</w:t>
      </w:r>
      <w:r>
        <w:rPr>
          <w:b/>
        </w:rPr>
        <w:t xml:space="preserve"> every</w:t>
      </w:r>
      <w:r>
        <w:t xml:space="preserve"> girl's dream!</w:t>
      </w:r>
    </w:p>
    <w:p w:rsidR="00000000" w:rsidRDefault="004E651F">
      <w:r>
        <w:rPr>
          <w:b/>
        </w:rPr>
        <w:t>Monica:</w:t>
      </w:r>
      <w:r>
        <w:t xml:space="preserve"> Do you really think marrying someone else is the rig</w:t>
      </w:r>
      <w:r>
        <w:t>ht answer?</w:t>
      </w:r>
    </w:p>
    <w:p w:rsidR="00000000" w:rsidRDefault="004E651F">
      <w:r>
        <w:rPr>
          <w:b/>
        </w:rPr>
        <w:t>Phoebe:</w:t>
      </w:r>
      <w:r>
        <w:t xml:space="preserve"> Sure! Look, ok, bottom line: I love Mike...</w:t>
      </w:r>
      <w:r>
        <w:rPr>
          <w:b/>
        </w:rPr>
        <w:t xml:space="preserve"> David</w:t>
      </w:r>
      <w:r>
        <w:t>! David. I love David. Don't look at me that way, Roseanne Rosannadanna!</w:t>
      </w:r>
    </w:p>
    <w:p w:rsidR="00000000" w:rsidRDefault="004E651F">
      <w:pPr>
        <w:rPr>
          <w:b/>
        </w:rPr>
      </w:pPr>
      <w:r>
        <w:rPr>
          <w:b/>
        </w:rPr>
        <w:t>[Scene: Ross's hotel room. Ross and is reading his keynote speech to Charlie from his laptop]</w:t>
      </w:r>
    </w:p>
    <w:p w:rsidR="00000000" w:rsidRDefault="004E651F">
      <w:r>
        <w:rPr>
          <w:b/>
        </w:rPr>
        <w:t>Ross:</w:t>
      </w:r>
      <w:r>
        <w:t xml:space="preserve"> By using CT sca</w:t>
      </w:r>
      <w:r>
        <w:t>ns and computer imaging we can in a very real way, bring the Mesozoic era into the 21st century.</w:t>
      </w:r>
    </w:p>
    <w:p w:rsidR="00000000" w:rsidRDefault="004E651F">
      <w:r>
        <w:rPr>
          <w:b/>
        </w:rPr>
        <w:t>Charlie:</w:t>
      </w:r>
      <w:r>
        <w:t xml:space="preserve"> It's great. You're gonna be the hit of the conference.</w:t>
      </w:r>
    </w:p>
    <w:p w:rsidR="00000000" w:rsidRDefault="004E651F">
      <w:r>
        <w:rPr>
          <w:b/>
        </w:rPr>
        <w:t>Ross:</w:t>
      </w:r>
      <w:r>
        <w:t xml:space="preserve"> Oh and you know what, it will be even better tomorrow, because I won't be constantly inte</w:t>
      </w:r>
      <w:r>
        <w:t xml:space="preserve">rrupted by Joey checking to see if they put chocolates on my pillow yet. </w:t>
      </w:r>
      <w:r>
        <w:rPr>
          <w:i/>
        </w:rPr>
        <w:t>(Someone knocks on the door, Ross goes to open and it's Joey, Rachel and Chandler)</w:t>
      </w:r>
      <w:r>
        <w:t>.</w:t>
      </w:r>
    </w:p>
    <w:p w:rsidR="00000000" w:rsidRDefault="004E651F">
      <w:r>
        <w:rPr>
          <w:b/>
        </w:rPr>
        <w:t>Joey:</w:t>
      </w:r>
      <w:r>
        <w:t xml:space="preserve"> Hey guys!</w:t>
      </w:r>
    </w:p>
    <w:p w:rsidR="00000000" w:rsidRDefault="004E651F">
      <w:r>
        <w:rPr>
          <w:b/>
        </w:rPr>
        <w:t>Ross:</w:t>
      </w:r>
      <w:r>
        <w:t xml:space="preserve"> The chocolates aren't here yet.</w:t>
      </w:r>
    </w:p>
    <w:p w:rsidR="00000000" w:rsidRDefault="004E651F">
      <w:r>
        <w:rPr>
          <w:b/>
        </w:rPr>
        <w:t>Joey:</w:t>
      </w:r>
      <w:r>
        <w:t xml:space="preserve"> Damnit!</w:t>
      </w:r>
    </w:p>
    <w:p w:rsidR="00000000" w:rsidRDefault="004E651F">
      <w:r>
        <w:rPr>
          <w:b/>
        </w:rPr>
        <w:t>Charlie:</w:t>
      </w:r>
      <w:r>
        <w:t xml:space="preserve"> Ross just read me his </w:t>
      </w:r>
      <w:r>
        <w:t>speech. It's fantastic!</w:t>
      </w:r>
    </w:p>
    <w:p w:rsidR="00000000" w:rsidRDefault="004E651F">
      <w:r>
        <w:rPr>
          <w:b/>
        </w:rPr>
        <w:t>Chandler:</w:t>
      </w:r>
      <w:r>
        <w:t xml:space="preserve"> Oh, is it on the computer, cuz I'd love to give it a read...?</w:t>
      </w:r>
    </w:p>
    <w:p w:rsidR="00000000" w:rsidRDefault="004E651F">
      <w:r>
        <w:rPr>
          <w:b/>
        </w:rPr>
        <w:t>Ross:</w:t>
      </w:r>
      <w:r>
        <w:t xml:space="preserve"> If you want to check your email, just ask! </w:t>
      </w:r>
      <w:r>
        <w:rPr>
          <w:i/>
        </w:rPr>
        <w:t>(Chandler tries to look offended)</w:t>
      </w:r>
    </w:p>
    <w:p w:rsidR="00000000" w:rsidRDefault="004E651F">
      <w:r>
        <w:rPr>
          <w:b/>
        </w:rPr>
        <w:t>Chandler:</w:t>
      </w:r>
      <w:r>
        <w:t xml:space="preserve"> </w:t>
      </w:r>
      <w:r>
        <w:rPr>
          <w:i/>
        </w:rPr>
        <w:t>(offended)</w:t>
      </w:r>
      <w:r>
        <w:t xml:space="preserve"> What? </w:t>
      </w:r>
      <w:r>
        <w:rPr>
          <w:i/>
        </w:rPr>
        <w:t>(pause)</w:t>
      </w:r>
      <w:r>
        <w:t xml:space="preserve"> May I?</w:t>
      </w:r>
    </w:p>
    <w:p w:rsidR="00000000" w:rsidRDefault="004E651F">
      <w:r>
        <w:rPr>
          <w:b/>
        </w:rPr>
        <w:t>Rachel:</w:t>
      </w:r>
      <w:r>
        <w:t xml:space="preserve"> </w:t>
      </w:r>
      <w:r>
        <w:rPr>
          <w:i/>
        </w:rPr>
        <w:t>(looking out the window)</w:t>
      </w:r>
      <w:r>
        <w:t xml:space="preserve"> Wh</w:t>
      </w:r>
      <w:r>
        <w:t>at's with the rain, Geller? I mean, when I signed up for Dino Week, nobody said anything about it being monsoon season.</w:t>
      </w:r>
    </w:p>
    <w:p w:rsidR="00000000" w:rsidRDefault="004E651F">
      <w:r>
        <w:rPr>
          <w:b/>
        </w:rPr>
        <w:t>Charlie:</w:t>
      </w:r>
      <w:r>
        <w:t xml:space="preserve"> Actually the wet season is June to December.</w:t>
      </w:r>
    </w:p>
    <w:p w:rsidR="00000000" w:rsidRDefault="004E651F">
      <w:r>
        <w:rPr>
          <w:b/>
        </w:rPr>
        <w:t>Rachel:</w:t>
      </w:r>
      <w:r>
        <w:t xml:space="preserve"> It's not the time Charlie.</w:t>
      </w:r>
    </w:p>
    <w:p w:rsidR="00000000" w:rsidRDefault="004E651F">
      <w:r>
        <w:rPr>
          <w:b/>
        </w:rPr>
        <w:t>Chandler:</w:t>
      </w:r>
      <w:r>
        <w:t xml:space="preserve"> </w:t>
      </w:r>
      <w:r>
        <w:rPr>
          <w:i/>
        </w:rPr>
        <w:t>(at the laptop)</w:t>
      </w:r>
      <w:r>
        <w:t xml:space="preserve"> Oh, no, no, no dear G</w:t>
      </w:r>
      <w:r>
        <w:t>od, no!</w:t>
      </w:r>
    </w:p>
    <w:p w:rsidR="00000000" w:rsidRDefault="004E651F">
      <w:r>
        <w:rPr>
          <w:b/>
        </w:rPr>
        <w:t>Joey:</w:t>
      </w:r>
      <w:r>
        <w:t xml:space="preserve"> Oh what, did someone outbid you for the teapot? </w:t>
      </w:r>
      <w:r>
        <w:rPr>
          <w:i/>
        </w:rPr>
        <w:t>(Chandler looks annoyed at him and Joey leans in to him)</w:t>
      </w:r>
      <w:r>
        <w:t xml:space="preserve"> Oh!</w:t>
      </w:r>
      <w:r>
        <w:rPr>
          <w:b/>
        </w:rPr>
        <w:t xml:space="preserve"> Secret</w:t>
      </w:r>
      <w:r>
        <w:t xml:space="preserve"> teapot?</w:t>
      </w:r>
    </w:p>
    <w:p w:rsidR="00000000" w:rsidRDefault="004E651F">
      <w:r>
        <w:rPr>
          <w:b/>
        </w:rPr>
        <w:t>Chandler:</w:t>
      </w:r>
      <w:r>
        <w:t xml:space="preserve"> Your computer, I don't know wha... everything's gone!</w:t>
      </w:r>
    </w:p>
    <w:p w:rsidR="00000000" w:rsidRDefault="004E651F">
      <w:r>
        <w:rPr>
          <w:b/>
        </w:rPr>
        <w:t>Ross:</w:t>
      </w:r>
      <w:r>
        <w:t xml:space="preserve"> Wha... what do you mean? </w:t>
      </w:r>
      <w:r>
        <w:rPr>
          <w:i/>
        </w:rPr>
        <w:t>(Goes to the laptop)</w:t>
      </w:r>
    </w:p>
    <w:p w:rsidR="00000000" w:rsidRDefault="004E651F">
      <w:r>
        <w:rPr>
          <w:b/>
        </w:rPr>
        <w:t>Ch</w:t>
      </w:r>
      <w:r>
        <w:rPr>
          <w:b/>
        </w:rPr>
        <w:t>andler:</w:t>
      </w:r>
      <w:r>
        <w:t xml:space="preserve"> It must be a virus. I think it erased your hard drive.</w:t>
      </w:r>
    </w:p>
    <w:p w:rsidR="00000000" w:rsidRDefault="004E651F">
      <w:r>
        <w:rPr>
          <w:b/>
        </w:rPr>
        <w:t>Ross:</w:t>
      </w:r>
      <w:r>
        <w:t xml:space="preserve"> What, oh my God. What did you do?</w:t>
      </w:r>
    </w:p>
    <w:p w:rsidR="00000000" w:rsidRDefault="004E651F">
      <w:r>
        <w:rPr>
          <w:b/>
        </w:rPr>
        <w:t>Chandler:</w:t>
      </w:r>
      <w:r>
        <w:t xml:space="preserve"> Someone I don't know sent me an e-mail and I opened it.</w:t>
      </w:r>
    </w:p>
    <w:p w:rsidR="00000000" w:rsidRDefault="004E651F">
      <w:r>
        <w:rPr>
          <w:b/>
        </w:rPr>
        <w:t>Ross:</w:t>
      </w:r>
      <w:r>
        <w:t xml:space="preserve"> Why, why would you open it?</w:t>
      </w:r>
    </w:p>
    <w:p w:rsidR="00000000" w:rsidRDefault="004E651F">
      <w:r>
        <w:rPr>
          <w:b/>
        </w:rPr>
        <w:t>Chandler:</w:t>
      </w:r>
      <w:r>
        <w:t xml:space="preserve"> Well, it didn't say "This is a virus"!!</w:t>
      </w:r>
    </w:p>
    <w:p w:rsidR="00000000" w:rsidRDefault="004E651F">
      <w:r>
        <w:rPr>
          <w:b/>
        </w:rPr>
        <w:t>Ros</w:t>
      </w:r>
      <w:r>
        <w:rPr>
          <w:b/>
        </w:rPr>
        <w:t>s:</w:t>
      </w:r>
      <w:r>
        <w:t xml:space="preserve"> What</w:t>
      </w:r>
      <w:r>
        <w:rPr>
          <w:b/>
        </w:rPr>
        <w:t xml:space="preserve"> did</w:t>
      </w:r>
      <w:r>
        <w:t xml:space="preserve"> it say?</w:t>
      </w:r>
    </w:p>
    <w:p w:rsidR="00000000" w:rsidRDefault="004E651F">
      <w:r>
        <w:rPr>
          <w:b/>
        </w:rPr>
        <w:t>Chandler:</w:t>
      </w:r>
      <w:r>
        <w:t xml:space="preserve"> Nude... </w:t>
      </w:r>
      <w:r>
        <w:rPr>
          <w:i/>
        </w:rPr>
        <w:t>(Ross looks at him)</w:t>
      </w:r>
      <w:r>
        <w:t>... pictures of Anna Kournikova. I'm so sorry.</w:t>
      </w:r>
    </w:p>
    <w:p w:rsidR="00000000" w:rsidRDefault="004E651F">
      <w:r>
        <w:rPr>
          <w:b/>
        </w:rPr>
        <w:t>Ross:</w:t>
      </w:r>
      <w:r>
        <w:t xml:space="preserve"> What... what am I gonna do? My speech is gone, Chandler!</w:t>
      </w:r>
    </w:p>
    <w:p w:rsidR="00000000" w:rsidRDefault="004E651F">
      <w:r>
        <w:rPr>
          <w:b/>
        </w:rPr>
        <w:t>Chandler:</w:t>
      </w:r>
      <w:r>
        <w:t xml:space="preserve"> It's not</w:t>
      </w:r>
      <w:r>
        <w:rPr>
          <w:b/>
        </w:rPr>
        <w:t xml:space="preserve"> gone</w:t>
      </w:r>
      <w:r>
        <w:t>! I mean, I'm sure you printed out a copy. You have a hard copy, r</w:t>
      </w:r>
      <w:r>
        <w:t>ight?</w:t>
      </w:r>
    </w:p>
    <w:p w:rsidR="00000000" w:rsidRDefault="004E651F">
      <w:r>
        <w:rPr>
          <w:b/>
        </w:rPr>
        <w:t>Ross:</w:t>
      </w:r>
      <w:r>
        <w:t xml:space="preserve"> NO! I don't!!</w:t>
      </w:r>
    </w:p>
    <w:p w:rsidR="00000000" w:rsidRDefault="004E651F">
      <w:r>
        <w:rPr>
          <w:b/>
        </w:rPr>
        <w:t>Chandler:</w:t>
      </w:r>
      <w:r>
        <w:t xml:space="preserve"> Well, you must be pretty mad at yourself right now...!</w:t>
      </w:r>
    </w:p>
    <w:p w:rsidR="00000000" w:rsidRDefault="004E651F">
      <w:r>
        <w:t>[Time lapse: Ross looks likes he's been trying to fix his computer but just closes it as if giving up]</w:t>
      </w:r>
    </w:p>
    <w:p w:rsidR="00000000" w:rsidRDefault="004E651F">
      <w:r>
        <w:rPr>
          <w:b/>
        </w:rPr>
        <w:t>Joey:</w:t>
      </w:r>
      <w:r>
        <w:t xml:space="preserve"> It's really gone?</w:t>
      </w:r>
    </w:p>
    <w:p w:rsidR="00000000" w:rsidRDefault="004E651F">
      <w:r>
        <w:rPr>
          <w:b/>
        </w:rPr>
        <w:t>Ross:</w:t>
      </w:r>
      <w:r>
        <w:t xml:space="preserve"> Yep! I'd like to thank you guys </w:t>
      </w:r>
      <w:r>
        <w:t>for coming down here to complain about the rain and ruin my career!</w:t>
      </w:r>
    </w:p>
    <w:p w:rsidR="00000000" w:rsidRDefault="004E651F">
      <w:r>
        <w:rPr>
          <w:b/>
        </w:rPr>
        <w:t>Chandler:</w:t>
      </w:r>
      <w:r>
        <w:t xml:space="preserve"> I just feel awful.</w:t>
      </w:r>
    </w:p>
    <w:p w:rsidR="00000000" w:rsidRDefault="004E651F">
      <w:r>
        <w:rPr>
          <w:b/>
        </w:rPr>
        <w:t>Ross:</w:t>
      </w:r>
      <w:r>
        <w:t xml:space="preserve"> Yeah, well you should! I mean, nude pictures of Anna Kournikova? I mean, she's never even won a major tournament!</w:t>
      </w:r>
    </w:p>
    <w:p w:rsidR="00000000" w:rsidRDefault="004E651F">
      <w:r>
        <w:rPr>
          <w:b/>
        </w:rPr>
        <w:t>Chandler:</w:t>
      </w:r>
      <w:r>
        <w:t xml:space="preserve"> Well, I tried Billy Jean King</w:t>
      </w:r>
      <w:r>
        <w:t xml:space="preserve">, but... </w:t>
      </w:r>
      <w:r>
        <w:rPr>
          <w:i/>
        </w:rPr>
        <w:t>(Ross glares at him)</w:t>
      </w:r>
      <w:r>
        <w:t xml:space="preserve"> you know, you and Monica have the same "I'm gonna kill you" look...? I can usually make it go away by kissing her... </w:t>
      </w:r>
      <w:r>
        <w:rPr>
          <w:i/>
        </w:rPr>
        <w:t>(Ross continues to glare at him and Chandler leans in as if he's going to kiss Ross)</w:t>
      </w:r>
    </w:p>
    <w:p w:rsidR="00000000" w:rsidRDefault="004E651F">
      <w:r>
        <w:rPr>
          <w:b/>
        </w:rPr>
        <w:t>Ross:</w:t>
      </w:r>
      <w:r>
        <w:t xml:space="preserve"> Get out! </w:t>
      </w:r>
      <w:r>
        <w:rPr>
          <w:i/>
        </w:rPr>
        <w:t>(Chandler</w:t>
      </w:r>
      <w:r>
        <w:rPr>
          <w:i/>
        </w:rPr>
        <w:t xml:space="preserve"> runs out)</w:t>
      </w:r>
    </w:p>
    <w:p w:rsidR="00000000" w:rsidRDefault="004E651F">
      <w:r>
        <w:rPr>
          <w:b/>
        </w:rPr>
        <w:t>Rachel:</w:t>
      </w:r>
      <w:r>
        <w:t xml:space="preserve"> You know, this happens all the time to my computer at work.</w:t>
      </w:r>
    </w:p>
    <w:p w:rsidR="00000000" w:rsidRDefault="004E651F">
      <w:r>
        <w:rPr>
          <w:b/>
        </w:rPr>
        <w:t>Ross:</w:t>
      </w:r>
      <w:r>
        <w:t xml:space="preserve"> Well, what do</w:t>
      </w:r>
      <w:r>
        <w:rPr>
          <w:b/>
        </w:rPr>
        <w:t xml:space="preserve"> you</w:t>
      </w:r>
      <w:r>
        <w:t xml:space="preserve"> do?</w:t>
      </w:r>
    </w:p>
    <w:p w:rsidR="00000000" w:rsidRDefault="004E651F">
      <w:r>
        <w:rPr>
          <w:b/>
        </w:rPr>
        <w:t>Rachel:</w:t>
      </w:r>
      <w:r>
        <w:t xml:space="preserve"> Well, I usually go... play Tetris on somebody else's computer.</w:t>
      </w:r>
    </w:p>
    <w:p w:rsidR="00000000" w:rsidRDefault="004E651F">
      <w:r>
        <w:rPr>
          <w:b/>
        </w:rPr>
        <w:t>Ross:</w:t>
      </w:r>
      <w:r>
        <w:t xml:space="preserve"> I can't believe this. I can't believe this is happening. I have to give </w:t>
      </w:r>
      <w:r>
        <w:t>the keynote speech tomorrow! Ok? I have to stand up in front of all these people. What am I gonna say?</w:t>
      </w:r>
    </w:p>
    <w:p w:rsidR="00000000" w:rsidRDefault="004E651F">
      <w:r>
        <w:rPr>
          <w:b/>
        </w:rPr>
        <w:t>Joey:</w:t>
      </w:r>
      <w:r>
        <w:t xml:space="preserve"> I could teach you a speech that I memorized for auditions.</w:t>
      </w:r>
    </w:p>
    <w:p w:rsidR="00000000" w:rsidRDefault="004E651F">
      <w:r>
        <w:rPr>
          <w:b/>
        </w:rPr>
        <w:t>Ross:</w:t>
      </w:r>
      <w:r>
        <w:t xml:space="preserve"> I don't think that your monologue from Star Wars is gonna help me right now, Joe!</w:t>
      </w:r>
    </w:p>
    <w:p w:rsidR="00000000" w:rsidRDefault="004E651F">
      <w:r>
        <w:rPr>
          <w:b/>
        </w:rPr>
        <w:t>Charlie:</w:t>
      </w:r>
      <w:r>
        <w:t xml:space="preserve"> Ross, we can solve this. I just heard your speech. We can recreate it! We've got all night!</w:t>
      </w:r>
    </w:p>
    <w:p w:rsidR="00000000" w:rsidRDefault="004E651F">
      <w:r>
        <w:rPr>
          <w:b/>
        </w:rPr>
        <w:t>Ross:</w:t>
      </w:r>
      <w:r>
        <w:t xml:space="preserve"> Wha... what you really think we can do that?</w:t>
      </w:r>
    </w:p>
    <w:p w:rsidR="00000000" w:rsidRDefault="004E651F">
      <w:r>
        <w:rPr>
          <w:b/>
        </w:rPr>
        <w:t>Charlie:</w:t>
      </w:r>
      <w:r>
        <w:t xml:space="preserve"> Oh wait, Joey and I are supposed to have dinner </w:t>
      </w:r>
      <w:r>
        <w:rPr>
          <w:i/>
        </w:rPr>
        <w:t>(Looks at Joey)</w:t>
      </w:r>
      <w:r>
        <w:t>.</w:t>
      </w:r>
    </w:p>
    <w:p w:rsidR="00000000" w:rsidRDefault="004E651F">
      <w:r>
        <w:rPr>
          <w:b/>
        </w:rPr>
        <w:t>Joey:</w:t>
      </w:r>
      <w:r>
        <w:t xml:space="preserve"> Hey don't worry about th</w:t>
      </w:r>
      <w:r>
        <w:t>at! I mean, Ross needs you! And Rachel and I will stay and help anyway we can.</w:t>
      </w:r>
    </w:p>
    <w:p w:rsidR="00000000" w:rsidRDefault="004E651F">
      <w:r>
        <w:rPr>
          <w:b/>
        </w:rPr>
        <w:t>Rachel:</w:t>
      </w:r>
      <w:r>
        <w:t xml:space="preserve"> Ugh.</w:t>
      </w:r>
    </w:p>
    <w:p w:rsidR="00000000" w:rsidRDefault="004E651F">
      <w:r>
        <w:rPr>
          <w:b/>
        </w:rPr>
        <w:t>Ross:</w:t>
      </w:r>
      <w:r>
        <w:t xml:space="preserve"> Alright, ok, let's do it. </w:t>
      </w:r>
      <w:r>
        <w:rPr>
          <w:i/>
        </w:rPr>
        <w:t>(Ross sits down at the desk and they all gather around him)</w:t>
      </w:r>
      <w:r>
        <w:t xml:space="preserve"> Um, I know we start by discussing the shortcomings of carbon dating... u</w:t>
      </w:r>
      <w:r>
        <w:t xml:space="preserve">m, and then, then I move on to what is clearly the defining moment of the Mesozoic era, the breakup of Pangea, hello! </w:t>
      </w:r>
      <w:r>
        <w:rPr>
          <w:i/>
        </w:rPr>
        <w:t>(Rachel and Joey look confused)</w:t>
      </w:r>
      <w:r>
        <w:t xml:space="preserve"> And then, there's the... eh... there's the overview of the Triassic.</w:t>
      </w:r>
    </w:p>
    <w:p w:rsidR="00000000" w:rsidRDefault="004E651F">
      <w:r>
        <w:rPr>
          <w:b/>
        </w:rPr>
        <w:t>Joey:</w:t>
      </w:r>
      <w:r>
        <w:t xml:space="preserve"> Oh, oh! Any chance any of this </w:t>
      </w:r>
      <w:r>
        <w:t xml:space="preserve">happened in a "Galaxy far, far away"? </w:t>
      </w:r>
      <w:r>
        <w:rPr>
          <w:i/>
        </w:rPr>
        <w:t>(Ross turns aroud and glares at him. Joey and Rachel decide to leave)</w:t>
      </w:r>
      <w:r>
        <w:t>.</w:t>
      </w:r>
    </w:p>
    <w:p w:rsidR="00000000" w:rsidRDefault="004E651F">
      <w:pPr>
        <w:rPr>
          <w:b/>
        </w:rPr>
      </w:pPr>
      <w:r>
        <w:rPr>
          <w:b/>
        </w:rPr>
        <w:t>[Scene: Mike's apartment. His phone rings and he picks up]</w:t>
      </w:r>
    </w:p>
    <w:p w:rsidR="00000000" w:rsidRDefault="004E651F">
      <w:r>
        <w:rPr>
          <w:b/>
        </w:rPr>
        <w:t>Mike:</w:t>
      </w:r>
      <w:r>
        <w:t xml:space="preserve"> Hello?</w:t>
      </w:r>
    </w:p>
    <w:p w:rsidR="00000000" w:rsidRDefault="004E651F">
      <w:r>
        <w:rPr>
          <w:b/>
        </w:rPr>
        <w:t>Monica:</w:t>
      </w:r>
      <w:r>
        <w:t xml:space="preserve"> Ok, Mike, enough is enough, now you love Phoebe and she loves you, </w:t>
      </w:r>
      <w:r>
        <w:t>so you need to get over your whole "I never want to get married" thing and step up!</w:t>
      </w:r>
    </w:p>
    <w:p w:rsidR="00000000" w:rsidRDefault="004E651F">
      <w:r>
        <w:rPr>
          <w:b/>
        </w:rPr>
        <w:t>Mike:</w:t>
      </w:r>
      <w:r>
        <w:t xml:space="preserve"> Who is this?</w:t>
      </w:r>
    </w:p>
    <w:p w:rsidR="00000000" w:rsidRDefault="004E651F">
      <w:r>
        <w:rPr>
          <w:b/>
        </w:rPr>
        <w:t>Monica:</w:t>
      </w:r>
      <w:r>
        <w:t xml:space="preserve"> This is Monica! I'm Phoebe's friend. Listen, Phoebe is back with David and he's going to propose to her, and she is going to say "yes" but I know</w:t>
      </w:r>
      <w:r>
        <w:t xml:space="preserve"> she really wants to be with you!</w:t>
      </w:r>
    </w:p>
    <w:p w:rsidR="00000000" w:rsidRDefault="004E651F">
      <w:r>
        <w:rPr>
          <w:b/>
        </w:rPr>
        <w:t>Mike:</w:t>
      </w:r>
      <w:r>
        <w:t xml:space="preserve"> </w:t>
      </w:r>
      <w:r>
        <w:rPr>
          <w:i/>
        </w:rPr>
        <w:t>(sounds shocked and sits down)</w:t>
      </w:r>
      <w:r>
        <w:t xml:space="preserve"> He... he's gonna propose?</w:t>
      </w:r>
    </w:p>
    <w:p w:rsidR="00000000" w:rsidRDefault="004E651F">
      <w:r>
        <w:rPr>
          <w:b/>
        </w:rPr>
        <w:t>Monica:</w:t>
      </w:r>
      <w:r>
        <w:t xml:space="preserve"> I... I'm sorry, did you say something? I can't hear through all this damned hair! </w:t>
      </w:r>
      <w:r>
        <w:rPr>
          <w:i/>
        </w:rPr>
        <w:t>(Tries to move her huge hair away from the phone, in vain)</w:t>
      </w:r>
    </w:p>
    <w:p w:rsidR="00000000" w:rsidRDefault="004E651F">
      <w:r>
        <w:rPr>
          <w:b/>
        </w:rPr>
        <w:t>Mike:</w:t>
      </w:r>
      <w:r>
        <w:t xml:space="preserve"> Look</w:t>
      </w:r>
      <w:r>
        <w:t>, if Phoebe wants to marry David, she should, I'm not gonna stand in the way of that and neither should you.</w:t>
      </w:r>
    </w:p>
    <w:p w:rsidR="00000000" w:rsidRDefault="004E651F">
      <w:r>
        <w:rPr>
          <w:b/>
        </w:rPr>
        <w:t>Monica:</w:t>
      </w:r>
      <w:r>
        <w:t xml:space="preserve"> You don't tell me what to do! I tell</w:t>
      </w:r>
      <w:r>
        <w:rPr>
          <w:b/>
        </w:rPr>
        <w:t xml:space="preserve"> you</w:t>
      </w:r>
      <w:r>
        <w:t xml:space="preserve"> what to do! Just call her. She's at the Paradise Hotel in Barbados. And while I've got you, you've</w:t>
      </w:r>
      <w:r>
        <w:t xml:space="preserve"> got curly hair. What do you do in humidity? </w:t>
      </w:r>
      <w:r>
        <w:rPr>
          <w:i/>
        </w:rPr>
        <w:t>(Mike hangs up the phone)</w:t>
      </w:r>
      <w:r>
        <w:t xml:space="preserve"> Damnit!</w:t>
      </w:r>
    </w:p>
    <w:p w:rsidR="00000000" w:rsidRDefault="004E651F">
      <w:r>
        <w:rPr>
          <w:i/>
        </w:rPr>
        <w:t>(Chandler walks in)</w:t>
      </w:r>
    </w:p>
    <w:p w:rsidR="00000000" w:rsidRDefault="004E651F">
      <w:r>
        <w:rPr>
          <w:b/>
        </w:rPr>
        <w:t>Monica:</w:t>
      </w:r>
      <w:r>
        <w:t xml:space="preserve"> </w:t>
      </w:r>
      <w:r>
        <w:rPr>
          <w:i/>
        </w:rPr>
        <w:t>(sarcastically)</w:t>
      </w:r>
      <w:r>
        <w:t xml:space="preserve"> Well, I hope you're happy!</w:t>
      </w:r>
    </w:p>
    <w:p w:rsidR="00000000" w:rsidRDefault="004E651F">
      <w:r>
        <w:rPr>
          <w:b/>
        </w:rPr>
        <w:t>Chandler:</w:t>
      </w:r>
      <w:r>
        <w:t xml:space="preserve"> </w:t>
      </w:r>
      <w:r>
        <w:rPr>
          <w:i/>
        </w:rPr>
        <w:t>(pretending not to sense the tone)</w:t>
      </w:r>
      <w:r>
        <w:t xml:space="preserve"> Oooh! I hope you're happy too, honey!</w:t>
      </w:r>
    </w:p>
    <w:p w:rsidR="00000000" w:rsidRDefault="004E651F">
      <w:r>
        <w:rPr>
          <w:b/>
        </w:rPr>
        <w:t>Monica:</w:t>
      </w:r>
      <w:r>
        <w:t xml:space="preserve"> Phoebe is going</w:t>
      </w:r>
      <w:r>
        <w:t xml:space="preserve"> to say "Yes" to David. See, that's what happens when you meddle in people's lives!</w:t>
      </w:r>
    </w:p>
    <w:p w:rsidR="00000000" w:rsidRDefault="004E651F">
      <w:r>
        <w:rPr>
          <w:b/>
        </w:rPr>
        <w:t>Chandler:</w:t>
      </w:r>
      <w:r>
        <w:t xml:space="preserve"> Phoebe is going to say "yes"? That's, that's great!</w:t>
      </w:r>
    </w:p>
    <w:p w:rsidR="00000000" w:rsidRDefault="004E651F">
      <w:r>
        <w:rPr>
          <w:b/>
        </w:rPr>
        <w:t>Monica:</w:t>
      </w:r>
      <w:r>
        <w:t xml:space="preserve"> No it's not, b'cause she's still in love with Mike!</w:t>
      </w:r>
    </w:p>
    <w:p w:rsidR="00000000" w:rsidRDefault="004E651F">
      <w:r>
        <w:rPr>
          <w:b/>
        </w:rPr>
        <w:t>Chandler:</w:t>
      </w:r>
      <w:r>
        <w:t xml:space="preserve"> And there's not chance that will work?</w:t>
      </w:r>
    </w:p>
    <w:p w:rsidR="00000000" w:rsidRDefault="004E651F">
      <w:r>
        <w:rPr>
          <w:b/>
        </w:rPr>
        <w:t>M</w:t>
      </w:r>
      <w:r>
        <w:rPr>
          <w:b/>
        </w:rPr>
        <w:t>onica:</w:t>
      </w:r>
      <w:r>
        <w:t xml:space="preserve"> No, I called him. It's not gonna happen.</w:t>
      </w:r>
    </w:p>
    <w:p w:rsidR="00000000" w:rsidRDefault="004E651F">
      <w:r>
        <w:rPr>
          <w:b/>
        </w:rPr>
        <w:t>Chandler:</w:t>
      </w:r>
      <w:r>
        <w:t xml:space="preserve"> </w:t>
      </w:r>
      <w:r>
        <w:rPr>
          <w:i/>
        </w:rPr>
        <w:t>(pointing at her)</w:t>
      </w:r>
      <w:r>
        <w:t xml:space="preserve"> Oooooooh! Meddler! Meddler!</w:t>
      </w:r>
    </w:p>
    <w:p w:rsidR="00000000" w:rsidRDefault="004E651F">
      <w:r>
        <w:rPr>
          <w:b/>
        </w:rPr>
        <w:t>Monica:</w:t>
      </w:r>
      <w:r>
        <w:t xml:space="preserve"> Well, if you hadn't meddled to start with, I wouldn't have had to go in there and meddle myself. Now, no matter how much we meddle, we will neve</w:t>
      </w:r>
      <w:r>
        <w:t>r be able to un-meddle the thing that you meddled up - in the first place!</w:t>
      </w:r>
    </w:p>
    <w:p w:rsidR="00000000" w:rsidRDefault="004E651F">
      <w:r>
        <w:rPr>
          <w:b/>
        </w:rPr>
        <w:t>Chandler:</w:t>
      </w:r>
      <w:r>
        <w:t xml:space="preserve"> This vacation sucks!!</w:t>
      </w:r>
    </w:p>
    <w:p w:rsidR="00000000" w:rsidRDefault="004E651F">
      <w:pPr>
        <w:rPr>
          <w:b/>
        </w:rPr>
      </w:pPr>
      <w:r>
        <w:rPr>
          <w:b/>
        </w:rPr>
        <w:t>[Scene: The hall, full of paleontologists. Rachel and Joey are walking around]</w:t>
      </w:r>
    </w:p>
    <w:p w:rsidR="00000000" w:rsidRDefault="004E651F">
      <w:r>
        <w:rPr>
          <w:b/>
        </w:rPr>
        <w:t>Joey:</w:t>
      </w:r>
      <w:r>
        <w:t xml:space="preserve"> I'm so bored! Stupid rain, we... we can't do anything.</w:t>
      </w:r>
    </w:p>
    <w:p w:rsidR="00000000" w:rsidRDefault="004E651F">
      <w:r>
        <w:rPr>
          <w:b/>
        </w:rPr>
        <w:t>Rachel:</w:t>
      </w:r>
      <w:r>
        <w:t xml:space="preserve"> W</w:t>
      </w:r>
      <w:r>
        <w:t>ell, I've brought some books. We could read.</w:t>
      </w:r>
    </w:p>
    <w:p w:rsidR="00000000" w:rsidRDefault="004E651F">
      <w:r>
        <w:rPr>
          <w:b/>
        </w:rPr>
        <w:t>Joey:</w:t>
      </w:r>
      <w:r>
        <w:t xml:space="preserve"> Hey, it hasn't come to that yet.</w:t>
      </w:r>
    </w:p>
    <w:p w:rsidR="00000000" w:rsidRDefault="004E651F">
      <w:r>
        <w:rPr>
          <w:i/>
        </w:rPr>
        <w:t>(A waiter walks by carrying appetizers or something on a tray)</w:t>
      </w:r>
    </w:p>
    <w:p w:rsidR="00000000" w:rsidRDefault="004E651F">
      <w:r>
        <w:rPr>
          <w:b/>
        </w:rPr>
        <w:t>Joey:</w:t>
      </w:r>
      <w:r>
        <w:t xml:space="preserve"> </w:t>
      </w:r>
      <w:r>
        <w:rPr>
          <w:i/>
        </w:rPr>
        <w:t>(stopping the waiter)</w:t>
      </w:r>
      <w:r>
        <w:t xml:space="preserve"> Hey hey hey! Don't mind if I do!</w:t>
      </w:r>
    </w:p>
    <w:p w:rsidR="00000000" w:rsidRDefault="004E651F">
      <w:r>
        <w:rPr>
          <w:b/>
        </w:rPr>
        <w:t>Waiter:</w:t>
      </w:r>
      <w:r>
        <w:t xml:space="preserve"> I'm sorry sir, these are for the pharmac</w:t>
      </w:r>
      <w:r>
        <w:t xml:space="preserve">eutical convention </w:t>
      </w:r>
      <w:r>
        <w:rPr>
          <w:i/>
        </w:rPr>
        <w:t>(walks away)</w:t>
      </w:r>
    </w:p>
    <w:p w:rsidR="00000000" w:rsidRDefault="004E651F">
      <w:r>
        <w:rPr>
          <w:b/>
        </w:rPr>
        <w:t>Joey:</w:t>
      </w:r>
      <w:r>
        <w:t xml:space="preserve"> Hey Rach, do you feel like going to a convention?</w:t>
      </w:r>
    </w:p>
    <w:p w:rsidR="00000000" w:rsidRDefault="004E651F">
      <w:r>
        <w:rPr>
          <w:b/>
        </w:rPr>
        <w:t>Rachel:</w:t>
      </w:r>
      <w:r>
        <w:t xml:space="preserve"> We can't. We're not pharmacists!</w:t>
      </w:r>
    </w:p>
    <w:p w:rsidR="00000000" w:rsidRDefault="004E651F">
      <w:r>
        <w:rPr>
          <w:b/>
        </w:rPr>
        <w:t>Joey:</w:t>
      </w:r>
      <w:r>
        <w:t xml:space="preserve"> </w:t>
      </w:r>
      <w:r>
        <w:rPr>
          <w:i/>
        </w:rPr>
        <w:t>(walking to a table with many badges on it)</w:t>
      </w:r>
      <w:r>
        <w:t xml:space="preserve"> I know we're not, but </w:t>
      </w:r>
      <w:r>
        <w:rPr>
          <w:i/>
        </w:rPr>
        <w:t>(he picks up a badge)</w:t>
      </w:r>
      <w:r>
        <w:t xml:space="preserve"> Frank Medeio and... </w:t>
      </w:r>
      <w:r>
        <w:rPr>
          <w:i/>
        </w:rPr>
        <w:t>(picks up ano</w:t>
      </w:r>
      <w:r>
        <w:rPr>
          <w:i/>
        </w:rPr>
        <w:t>ther badge)</w:t>
      </w:r>
      <w:r>
        <w:t xml:space="preserve"> Eva Trorro... womba...</w:t>
      </w:r>
    </w:p>
    <w:p w:rsidR="00000000" w:rsidRDefault="004E651F">
      <w:r>
        <w:rPr>
          <w:b/>
        </w:rPr>
        <w:t>Rachel:</w:t>
      </w:r>
      <w:r>
        <w:t xml:space="preserve"> </w:t>
      </w:r>
      <w:r>
        <w:rPr>
          <w:i/>
        </w:rPr>
        <w:t>(picking up another random badge)</w:t>
      </w:r>
      <w:r>
        <w:t xml:space="preserve"> Kate Miller?</w:t>
      </w:r>
    </w:p>
    <w:p w:rsidR="00000000" w:rsidRDefault="004E651F">
      <w:r>
        <w:rPr>
          <w:b/>
        </w:rPr>
        <w:t>Joey:</w:t>
      </w:r>
      <w:r>
        <w:t xml:space="preserve"> Kate Miller it is. </w:t>
      </w:r>
      <w:r>
        <w:rPr>
          <w:i/>
        </w:rPr>
        <w:t>(he picks up the Kate Miller badge and sticks it on Rachel's breast)</w:t>
      </w:r>
    </w:p>
    <w:p w:rsidR="00000000" w:rsidRDefault="004E651F">
      <w:r>
        <w:rPr>
          <w:b/>
        </w:rPr>
        <w:t>Rachel:</w:t>
      </w:r>
      <w:r>
        <w:t xml:space="preserve"> And... that's the most sex I'm gonna have this weekend.</w:t>
      </w:r>
    </w:p>
    <w:p w:rsidR="00000000" w:rsidRDefault="004E651F">
      <w:r>
        <w:rPr>
          <w:b/>
        </w:rPr>
        <w:t>Joey:</w:t>
      </w:r>
      <w:r>
        <w:t xml:space="preserve"> In</w:t>
      </w:r>
      <w:r>
        <w:t xml:space="preserve"> that case should I make sure it's on real good? </w:t>
      </w:r>
      <w:r>
        <w:rPr>
          <w:i/>
        </w:rPr>
        <w:t>(he does so, repeatedly tapping on her breast and stroking it)</w:t>
      </w:r>
    </w:p>
    <w:p w:rsidR="00000000" w:rsidRDefault="004E651F">
      <w:r>
        <w:rPr>
          <w:b/>
        </w:rPr>
        <w:t>Rachel:</w:t>
      </w:r>
      <w:r>
        <w:t xml:space="preserve"> Thank you. </w:t>
      </w:r>
      <w:r>
        <w:rPr>
          <w:i/>
        </w:rPr>
        <w:t>(they walk away)</w:t>
      </w:r>
    </w:p>
    <w:p w:rsidR="00000000" w:rsidRDefault="004E651F">
      <w:pPr>
        <w:rPr>
          <w:b/>
        </w:rPr>
      </w:pPr>
      <w:r>
        <w:rPr>
          <w:b/>
        </w:rPr>
        <w:t>[Scene: Ross's room. Charlie is sitting on the bed, while Ross is walking up and down nervously]</w:t>
      </w:r>
    </w:p>
    <w:p w:rsidR="00000000" w:rsidRDefault="004E651F">
      <w:r>
        <w:rPr>
          <w:b/>
        </w:rPr>
        <w:t>Charlie:</w:t>
      </w:r>
      <w:r>
        <w:t xml:space="preserve"> An</w:t>
      </w:r>
      <w:r>
        <w:t>d then, and then you said that thing about, about bringing the Mesozoic era in the 21st century.</w:t>
      </w:r>
    </w:p>
    <w:p w:rsidR="00000000" w:rsidRDefault="004E651F">
      <w:r>
        <w:rPr>
          <w:b/>
        </w:rPr>
        <w:t>Ross:</w:t>
      </w:r>
      <w:r>
        <w:t xml:space="preserve"> Yeah, that's it?</w:t>
      </w:r>
    </w:p>
    <w:p w:rsidR="00000000" w:rsidRDefault="004E651F">
      <w:r>
        <w:rPr>
          <w:b/>
        </w:rPr>
        <w:t>Charlie:</w:t>
      </w:r>
      <w:r>
        <w:t xml:space="preserve"> Yeah.</w:t>
      </w:r>
    </w:p>
    <w:p w:rsidR="00000000" w:rsidRDefault="004E651F">
      <w:r>
        <w:rPr>
          <w:b/>
        </w:rPr>
        <w:t>Ross:</w:t>
      </w:r>
      <w:r>
        <w:t xml:space="preserve"> Oh my God, we did it! </w:t>
      </w:r>
      <w:r>
        <w:rPr>
          <w:i/>
        </w:rPr>
        <w:t>(he sits beside her and skims through her notes excitedly)</w:t>
      </w:r>
    </w:p>
    <w:p w:rsidR="00000000" w:rsidRDefault="004E651F">
      <w:r>
        <w:rPr>
          <w:b/>
        </w:rPr>
        <w:t>Charlie:</w:t>
      </w:r>
      <w:r>
        <w:t xml:space="preserve"> Actually</w:t>
      </w:r>
      <w:r>
        <w:rPr>
          <w:b/>
        </w:rPr>
        <w:t xml:space="preserve"> I</w:t>
      </w:r>
      <w:r>
        <w:t xml:space="preserve"> did it Ross. Y</w:t>
      </w:r>
      <w:r>
        <w:t>ou remembered shockingly little of your own speech.</w:t>
      </w:r>
    </w:p>
    <w:p w:rsidR="00000000" w:rsidRDefault="004E651F">
      <w:r>
        <w:rPr>
          <w:b/>
        </w:rPr>
        <w:t>Ross:</w:t>
      </w:r>
      <w:r>
        <w:t xml:space="preserve"> Yes, but I did make a pyramid out of the bath products. This is amazing, thank you, thank you so much. </w:t>
      </w:r>
      <w:r>
        <w:rPr>
          <w:i/>
        </w:rPr>
        <w:t>(he leans in, and they look at each other for a moment)</w:t>
      </w:r>
      <w:r>
        <w:t xml:space="preserve"> That's a pretty necklace.</w:t>
      </w:r>
    </w:p>
    <w:p w:rsidR="00000000" w:rsidRDefault="004E651F">
      <w:r>
        <w:rPr>
          <w:b/>
        </w:rPr>
        <w:t>Charlie:</w:t>
      </w:r>
      <w:r>
        <w:t xml:space="preserve"> Than</w:t>
      </w:r>
      <w:r>
        <w:t>k you.</w:t>
      </w:r>
    </w:p>
    <w:p w:rsidR="00000000" w:rsidRDefault="004E651F">
      <w:r>
        <w:rPr>
          <w:b/>
        </w:rPr>
        <w:t>Ross:</w:t>
      </w:r>
      <w:r>
        <w:t xml:space="preserve"> Hey, what do you say we celebrate? Champagne? </w:t>
      </w:r>
      <w:r>
        <w:rPr>
          <w:i/>
        </w:rPr>
        <w:t>(he goes to get the champagne)</w:t>
      </w:r>
    </w:p>
    <w:p w:rsidR="00000000" w:rsidRDefault="004E651F">
      <w:r>
        <w:rPr>
          <w:b/>
        </w:rPr>
        <w:t>Charlie:</w:t>
      </w:r>
      <w:r>
        <w:t xml:space="preserve"> Oh yeah! Hey, save the cork and then we can fill the bottle with water and put it back so they don't charge you.</w:t>
      </w:r>
    </w:p>
    <w:p w:rsidR="00000000" w:rsidRDefault="004E651F">
      <w:r>
        <w:rPr>
          <w:b/>
        </w:rPr>
        <w:t>Ross:</w:t>
      </w:r>
      <w:r>
        <w:t xml:space="preserve"> Oh my God, I love you.</w:t>
      </w:r>
    </w:p>
    <w:p w:rsidR="00000000" w:rsidRDefault="004E651F">
      <w:r>
        <w:rPr>
          <w:b/>
        </w:rPr>
        <w:t>Charlie:</w:t>
      </w:r>
      <w:r>
        <w:t xml:space="preserve"> Oh, th</w:t>
      </w:r>
      <w:r>
        <w:t>is is such a cute picture of Emma. And is this your son... or just some kid whose picture you bring on vacation?</w:t>
      </w:r>
    </w:p>
    <w:p w:rsidR="00000000" w:rsidRDefault="004E651F">
      <w:r>
        <w:rPr>
          <w:b/>
        </w:rPr>
        <w:t>Ross:</w:t>
      </w:r>
      <w:r>
        <w:t xml:space="preserve"> That's Ben, my son from my first marriage.</w:t>
      </w:r>
    </w:p>
    <w:p w:rsidR="00000000" w:rsidRDefault="004E651F">
      <w:r>
        <w:rPr>
          <w:b/>
        </w:rPr>
        <w:t>Charlie:</w:t>
      </w:r>
      <w:r>
        <w:t xml:space="preserve"> Your first marriage?</w:t>
      </w:r>
    </w:p>
    <w:p w:rsidR="00000000" w:rsidRDefault="004E651F">
      <w:r>
        <w:rPr>
          <w:b/>
        </w:rPr>
        <w:t>Ross:</w:t>
      </w:r>
      <w:r>
        <w:t xml:space="preserve"> Yeah.</w:t>
      </w:r>
    </w:p>
    <w:p w:rsidR="00000000" w:rsidRDefault="004E651F">
      <w:r>
        <w:rPr>
          <w:b/>
        </w:rPr>
        <w:t>Charlie:</w:t>
      </w:r>
      <w:r>
        <w:t xml:space="preserve"> You're married more than once?</w:t>
      </w:r>
    </w:p>
    <w:p w:rsidR="00000000" w:rsidRDefault="004E651F">
      <w:r>
        <w:rPr>
          <w:b/>
        </w:rPr>
        <w:t>Ross:</w:t>
      </w:r>
      <w:r>
        <w:t xml:space="preserve"> No. </w:t>
      </w:r>
      <w:r>
        <w:rPr>
          <w:i/>
        </w:rPr>
        <w:t>(t</w:t>
      </w:r>
      <w:r>
        <w:rPr>
          <w:i/>
        </w:rPr>
        <w:t>hey clink glasses and drink)</w:t>
      </w:r>
    </w:p>
    <w:p w:rsidR="00000000" w:rsidRDefault="004E651F">
      <w:r>
        <w:rPr>
          <w:b/>
        </w:rPr>
        <w:t>Charlie:</w:t>
      </w:r>
      <w:r>
        <w:t xml:space="preserve"> So, why did you break up?</w:t>
      </w:r>
    </w:p>
    <w:p w:rsidR="00000000" w:rsidRDefault="004E651F">
      <w:r>
        <w:rPr>
          <w:b/>
        </w:rPr>
        <w:t>Ross:</w:t>
      </w:r>
      <w:r>
        <w:t xml:space="preserve"> </w:t>
      </w:r>
      <w:r>
        <w:rPr>
          <w:i/>
        </w:rPr>
        <w:t>(embarassed)</w:t>
      </w:r>
      <w:r>
        <w:t xml:space="preserve"> Oh, it was... it's complicated, you know? She... she was... eh... gay.</w:t>
      </w:r>
    </w:p>
    <w:p w:rsidR="00000000" w:rsidRDefault="004E651F">
      <w:r>
        <w:rPr>
          <w:b/>
        </w:rPr>
        <w:t>Charlie:</w:t>
      </w:r>
      <w:r>
        <w:t xml:space="preserve"> Oh my God, this is so cool!</w:t>
      </w:r>
    </w:p>
    <w:p w:rsidR="00000000" w:rsidRDefault="004E651F">
      <w:r>
        <w:rPr>
          <w:b/>
        </w:rPr>
        <w:t>Ross:</w:t>
      </w:r>
      <w:r>
        <w:t xml:space="preserve"> Ok, odd thing to get excited about!</w:t>
      </w:r>
    </w:p>
    <w:p w:rsidR="00000000" w:rsidRDefault="004E651F">
      <w:r>
        <w:rPr>
          <w:b/>
        </w:rPr>
        <w:t>Charlie:</w:t>
      </w:r>
      <w:r>
        <w:t xml:space="preserve"> No, it's just.</w:t>
      </w:r>
      <w:r>
        <w:t>.. I was enganged to a guy who turned out to be gay!</w:t>
      </w:r>
    </w:p>
    <w:p w:rsidR="00000000" w:rsidRDefault="004E651F">
      <w:r>
        <w:rPr>
          <w:b/>
        </w:rPr>
        <w:t>Ross:</w:t>
      </w:r>
      <w:r>
        <w:t xml:space="preserve"> Hey! High-five! </w:t>
      </w:r>
      <w:r>
        <w:rPr>
          <w:i/>
        </w:rPr>
        <w:t>(they high-five)</w:t>
      </w:r>
    </w:p>
    <w:p w:rsidR="00000000" w:rsidRDefault="004E651F">
      <w:r>
        <w:rPr>
          <w:b/>
        </w:rPr>
        <w:t>Charlie:</w:t>
      </w:r>
      <w:r>
        <w:t xml:space="preserve"> Didn't you feel so stupid that you didn't see the signs? My fiancé was always going away on these long weekends with his tennis partner.</w:t>
      </w:r>
    </w:p>
    <w:p w:rsidR="00000000" w:rsidRDefault="004E651F">
      <w:r>
        <w:rPr>
          <w:b/>
        </w:rPr>
        <w:t>Ross:</w:t>
      </w:r>
      <w:r>
        <w:t xml:space="preserve"> My wife had </w:t>
      </w:r>
      <w:r>
        <w:t>a workout friend she went to the gym with everyday for a year. She didn't get any fitter.</w:t>
      </w:r>
    </w:p>
    <w:p w:rsidR="00000000" w:rsidRDefault="004E651F">
      <w:r>
        <w:rPr>
          <w:b/>
        </w:rPr>
        <w:t>Charlie:</w:t>
      </w:r>
      <w:r>
        <w:t xml:space="preserve"> Right and then everybody finds out and they're like: "Oh, I knew all along"</w:t>
      </w:r>
    </w:p>
    <w:p w:rsidR="00000000" w:rsidRDefault="004E651F">
      <w:r>
        <w:rPr>
          <w:b/>
        </w:rPr>
        <w:t>Ross:</w:t>
      </w:r>
      <w:r>
        <w:t xml:space="preserve"> I know! It's like, if you knew, why didn't you tell me, you know? I mean, c</w:t>
      </w:r>
      <w:r>
        <w:t>all, or leave a note: "Hi, I just dropped by to say your wife's gay"</w:t>
      </w:r>
    </w:p>
    <w:p w:rsidR="00000000" w:rsidRDefault="004E651F">
      <w:r>
        <w:rPr>
          <w:b/>
        </w:rPr>
        <w:t>Charlie:</w:t>
      </w:r>
      <w:r>
        <w:t xml:space="preserve"> I know!</w:t>
      </w:r>
    </w:p>
    <w:p w:rsidR="00000000" w:rsidRDefault="004E651F">
      <w:r>
        <w:rPr>
          <w:b/>
        </w:rPr>
        <w:t>Ross:</w:t>
      </w:r>
      <w:r>
        <w:t xml:space="preserve"> And then, you try to make the best of a bad situation, so you float the idea of a threesome?</w:t>
      </w:r>
    </w:p>
    <w:p w:rsidR="00000000" w:rsidRDefault="004E651F">
      <w:r>
        <w:rPr>
          <w:b/>
        </w:rPr>
        <w:t>Charlie:</w:t>
      </w:r>
      <w:r>
        <w:t xml:space="preserve"> I didn't do that.</w:t>
      </w:r>
    </w:p>
    <w:p w:rsidR="00000000" w:rsidRDefault="004E651F">
      <w:r>
        <w:rPr>
          <w:b/>
        </w:rPr>
        <w:t>Ross:</w:t>
      </w:r>
      <w:r>
        <w:t xml:space="preserve"> </w:t>
      </w:r>
      <w:r>
        <w:rPr>
          <w:i/>
        </w:rPr>
        <w:t>(embarassed)</w:t>
      </w:r>
      <w:r>
        <w:t xml:space="preserve"> Me neither.</w:t>
      </w:r>
    </w:p>
    <w:p w:rsidR="00000000" w:rsidRDefault="004E651F">
      <w:pPr>
        <w:rPr>
          <w:b/>
        </w:rPr>
      </w:pPr>
      <w:r>
        <w:rPr>
          <w:b/>
        </w:rPr>
        <w:t>[Scene: the P</w:t>
      </w:r>
      <w:r>
        <w:rPr>
          <w:b/>
        </w:rPr>
        <w:t>harmacist convention. Joey and Rachel are walking out of it, drinking cocktails]</w:t>
      </w:r>
    </w:p>
    <w:p w:rsidR="00000000" w:rsidRDefault="004E651F">
      <w:r>
        <w:rPr>
          <w:b/>
        </w:rPr>
        <w:t>Joey:</w:t>
      </w:r>
      <w:r>
        <w:t xml:space="preserve"> Well, who knew? Pharmacists are fun.</w:t>
      </w:r>
    </w:p>
    <w:p w:rsidR="00000000" w:rsidRDefault="004E651F">
      <w:r>
        <w:rPr>
          <w:b/>
        </w:rPr>
        <w:t>Rachel:</w:t>
      </w:r>
      <w:r>
        <w:t xml:space="preserve"> I know, that old lady at the end was ready to take you home.</w:t>
      </w:r>
    </w:p>
    <w:p w:rsidR="00000000" w:rsidRDefault="004E651F">
      <w:r>
        <w:rPr>
          <w:b/>
        </w:rPr>
        <w:t>Joey:</w:t>
      </w:r>
      <w:r>
        <w:t xml:space="preserve"> Not enough pills in the world, Rach. What about you, you'</w:t>
      </w:r>
      <w:r>
        <w:t>re the single one, seen anybody in there you like?</w:t>
      </w:r>
    </w:p>
    <w:p w:rsidR="00000000" w:rsidRDefault="004E651F">
      <w:r>
        <w:rPr>
          <w:b/>
        </w:rPr>
        <w:t>Rachel:</w:t>
      </w:r>
      <w:r>
        <w:t xml:space="preserve"> Well, let's see. There was a really big guy that I was talking to, with the really nice breasts...</w:t>
      </w:r>
    </w:p>
    <w:p w:rsidR="00000000" w:rsidRDefault="004E651F">
      <w:r>
        <w:rPr>
          <w:b/>
        </w:rPr>
        <w:t>Joey:</w:t>
      </w:r>
      <w:r>
        <w:t xml:space="preserve"> But what about back home, anything going on there? Anybody you like?</w:t>
      </w:r>
    </w:p>
    <w:p w:rsidR="00000000" w:rsidRDefault="004E651F">
      <w:r>
        <w:rPr>
          <w:b/>
        </w:rPr>
        <w:t>Rachel:</w:t>
      </w:r>
      <w:r>
        <w:t xml:space="preserve"> </w:t>
      </w:r>
      <w:r>
        <w:rPr>
          <w:i/>
        </w:rPr>
        <w:t>(takes a sip fr</w:t>
      </w:r>
      <w:r>
        <w:rPr>
          <w:i/>
        </w:rPr>
        <w:t>om her drink, embarassed)</w:t>
      </w:r>
      <w:r>
        <w:t xml:space="preserve"> No.</w:t>
      </w:r>
    </w:p>
    <w:p w:rsidR="00000000" w:rsidRDefault="004E651F">
      <w:r>
        <w:rPr>
          <w:b/>
        </w:rPr>
        <w:t>Joey:</w:t>
      </w:r>
      <w:r>
        <w:t xml:space="preserve"> There it is, you're blushing!</w:t>
      </w:r>
    </w:p>
    <w:p w:rsidR="00000000" w:rsidRDefault="004E651F">
      <w:r>
        <w:rPr>
          <w:b/>
        </w:rPr>
        <w:t>Rachel:</w:t>
      </w:r>
      <w:r>
        <w:t xml:space="preserve"> No, I'm not</w:t>
      </w:r>
      <w:r>
        <w:rPr>
          <w:b/>
        </w:rPr>
        <w:t xml:space="preserve"> blushing</w:t>
      </w:r>
      <w:r>
        <w:t>, I'm sunburnt! From, you know, the rain.</w:t>
      </w:r>
    </w:p>
    <w:p w:rsidR="00000000" w:rsidRDefault="004E651F">
      <w:r>
        <w:rPr>
          <w:b/>
        </w:rPr>
        <w:t>Joey:</w:t>
      </w:r>
      <w:r>
        <w:t xml:space="preserve"> You like someone. Tell me who it is. Who is it? </w:t>
      </w:r>
      <w:r>
        <w:rPr>
          <w:i/>
        </w:rPr>
        <w:t>(tickles her a little)</w:t>
      </w:r>
    </w:p>
    <w:p w:rsidR="00000000" w:rsidRDefault="004E651F">
      <w:r>
        <w:rPr>
          <w:b/>
        </w:rPr>
        <w:t>Rachel:</w:t>
      </w:r>
      <w:r>
        <w:t xml:space="preserve"> No.</w:t>
      </w:r>
    </w:p>
    <w:p w:rsidR="00000000" w:rsidRDefault="004E651F">
      <w:r>
        <w:rPr>
          <w:b/>
        </w:rPr>
        <w:t>Joey:</w:t>
      </w:r>
      <w:r>
        <w:t xml:space="preserve"> Tell me who it is.</w:t>
      </w:r>
    </w:p>
    <w:p w:rsidR="00000000" w:rsidRDefault="004E651F">
      <w:r>
        <w:rPr>
          <w:b/>
        </w:rPr>
        <w:t>Rachel</w:t>
      </w:r>
      <w:r>
        <w:rPr>
          <w:b/>
        </w:rPr>
        <w:t>:</w:t>
      </w:r>
      <w:r>
        <w:t xml:space="preserve"> Joey! </w:t>
      </w:r>
      <w:r>
        <w:rPr>
          <w:i/>
        </w:rPr>
        <w:t>(she walks away; Joey goes after her teasing and tickling her)</w:t>
      </w:r>
    </w:p>
    <w:p w:rsidR="00000000" w:rsidRDefault="004E651F">
      <w:r>
        <w:rPr>
          <w:b/>
        </w:rPr>
        <w:t>Joey:</w:t>
      </w:r>
      <w:r>
        <w:t xml:space="preserve"> Come on who? Who do you like? Tell me. You're not getting away that easy. Who do you like, who?</w:t>
      </w:r>
    </w:p>
    <w:p w:rsidR="00000000" w:rsidRDefault="004E651F">
      <w:r>
        <w:rPr>
          <w:b/>
        </w:rPr>
        <w:t>Rachel:</w:t>
      </w:r>
      <w:r>
        <w:t xml:space="preserve"> Joey, come on! It doesn't matter, you know, it's not like anything's gonna </w:t>
      </w:r>
      <w:r>
        <w:t>happen.</w:t>
      </w:r>
    </w:p>
    <w:p w:rsidR="00000000" w:rsidRDefault="004E651F">
      <w:r>
        <w:rPr>
          <w:b/>
        </w:rPr>
        <w:t>Joey:</w:t>
      </w:r>
      <w:r>
        <w:t xml:space="preserve"> What? Why not? Rach, who can</w:t>
      </w:r>
      <w:r>
        <w:rPr>
          <w:b/>
        </w:rPr>
        <w:t xml:space="preserve"> you</w:t>
      </w:r>
      <w:r>
        <w:t xml:space="preserve"> not get?</w:t>
      </w:r>
    </w:p>
    <w:p w:rsidR="00000000" w:rsidRDefault="004E651F">
      <w:r>
        <w:rPr>
          <w:b/>
        </w:rPr>
        <w:t>Rachel:</w:t>
      </w:r>
      <w:r>
        <w:t xml:space="preserve"> Oh! </w:t>
      </w:r>
      <w:r>
        <w:rPr>
          <w:i/>
        </w:rPr>
        <w:t>(pause)</w:t>
      </w:r>
      <w:r>
        <w:t xml:space="preserve"> Ok. Ok, you really wanna know who it is?</w:t>
      </w:r>
    </w:p>
    <w:p w:rsidR="00000000" w:rsidRDefault="004E651F">
      <w:r>
        <w:rPr>
          <w:b/>
        </w:rPr>
        <w:t>Joey:</w:t>
      </w:r>
      <w:r>
        <w:t xml:space="preserve"> </w:t>
      </w:r>
      <w:r>
        <w:rPr>
          <w:i/>
        </w:rPr>
        <w:t>(eagerly)</w:t>
      </w:r>
      <w:r>
        <w:t xml:space="preserve"> Yeah, who is that?</w:t>
      </w:r>
    </w:p>
    <w:p w:rsidR="00000000" w:rsidRDefault="004E651F">
      <w:r>
        <w:rPr>
          <w:b/>
        </w:rPr>
        <w:t>Rachel:</w:t>
      </w:r>
      <w:r>
        <w:t xml:space="preserve"> Do ya?</w:t>
      </w:r>
    </w:p>
    <w:p w:rsidR="00000000" w:rsidRDefault="004E651F">
      <w:r>
        <w:rPr>
          <w:b/>
        </w:rPr>
        <w:t>Joey:</w:t>
      </w:r>
      <w:r>
        <w:t xml:space="preserve"> Yeah.</w:t>
      </w:r>
    </w:p>
    <w:p w:rsidR="00000000" w:rsidRDefault="004E651F">
      <w:r>
        <w:rPr>
          <w:i/>
        </w:rPr>
        <w:t>(Ross and Charlie walk into the hall from Ross's room)</w:t>
      </w:r>
    </w:p>
    <w:p w:rsidR="00000000" w:rsidRDefault="004E651F">
      <w:r>
        <w:rPr>
          <w:b/>
        </w:rPr>
        <w:t>Ross and Charlie:</w:t>
      </w:r>
      <w:r>
        <w:t xml:space="preserve"> Hey!</w:t>
      </w:r>
    </w:p>
    <w:p w:rsidR="00000000" w:rsidRDefault="004E651F">
      <w:r>
        <w:rPr>
          <w:i/>
        </w:rPr>
        <w:t>(Joey smiles at them. Rachel looks annoyed)</w:t>
      </w:r>
    </w:p>
    <w:p w:rsidR="00000000" w:rsidRDefault="004E651F">
      <w:r>
        <w:rPr>
          <w:b/>
        </w:rPr>
        <w:t>Charlie:</w:t>
      </w:r>
      <w:r>
        <w:t xml:space="preserve"> </w:t>
      </w:r>
      <w:r>
        <w:rPr>
          <w:i/>
        </w:rPr>
        <w:t>(to Joey)</w:t>
      </w:r>
      <w:r>
        <w:t xml:space="preserve"> I just left you a message! Ross and I were gonna go grab a bite, but now that you're here, maybe we can go have that dinner.</w:t>
      </w:r>
    </w:p>
    <w:p w:rsidR="00000000" w:rsidRDefault="004E651F">
      <w:r>
        <w:rPr>
          <w:b/>
        </w:rPr>
        <w:t>Joey:</w:t>
      </w:r>
      <w:r>
        <w:t xml:space="preserve"> Right, of course. Hey, did you guys finish the speech?</w:t>
      </w:r>
    </w:p>
    <w:p w:rsidR="00000000" w:rsidRDefault="004E651F">
      <w:r>
        <w:rPr>
          <w:b/>
        </w:rPr>
        <w:t>Ross:</w:t>
      </w:r>
      <w:r>
        <w:t xml:space="preserve"> </w:t>
      </w:r>
      <w:r>
        <w:t xml:space="preserve">Yep, we got it, we got it. </w:t>
      </w:r>
      <w:r>
        <w:rPr>
          <w:i/>
        </w:rPr>
        <w:t>(To Charlie)</w:t>
      </w:r>
      <w:r>
        <w:t xml:space="preserve"> Thank you so much.</w:t>
      </w:r>
    </w:p>
    <w:p w:rsidR="00000000" w:rsidRDefault="004E651F">
      <w:r>
        <w:rPr>
          <w:b/>
        </w:rPr>
        <w:t>Charlie:</w:t>
      </w:r>
      <w:r>
        <w:t xml:space="preserve"> I had a great time.</w:t>
      </w:r>
    </w:p>
    <w:p w:rsidR="00000000" w:rsidRDefault="004E651F">
      <w:r>
        <w:rPr>
          <w:b/>
        </w:rPr>
        <w:t>Joey:</w:t>
      </w:r>
      <w:r>
        <w:t xml:space="preserve"> Alright, hey look, and this isn't over, because I really wanna know who...</w:t>
      </w:r>
    </w:p>
    <w:p w:rsidR="00000000" w:rsidRDefault="004E651F">
      <w:r>
        <w:rPr>
          <w:b/>
        </w:rPr>
        <w:t>Rachel:</w:t>
      </w:r>
      <w:r>
        <w:t xml:space="preserve"> Later! La...</w:t>
      </w:r>
    </w:p>
    <w:p w:rsidR="00000000" w:rsidRDefault="004E651F">
      <w:r>
        <w:rPr>
          <w:b/>
        </w:rPr>
        <w:t>Charlie:</w:t>
      </w:r>
      <w:r>
        <w:t xml:space="preserve"> So, shall we?</w:t>
      </w:r>
    </w:p>
    <w:p w:rsidR="00000000" w:rsidRDefault="004E651F">
      <w:r>
        <w:rPr>
          <w:b/>
        </w:rPr>
        <w:t>Joey:</w:t>
      </w:r>
      <w:r>
        <w:t xml:space="preserve"> Yeah. </w:t>
      </w:r>
      <w:r>
        <w:rPr>
          <w:i/>
        </w:rPr>
        <w:t>(they leave)</w:t>
      </w:r>
    </w:p>
    <w:p w:rsidR="00000000" w:rsidRDefault="004E651F">
      <w:r>
        <w:rPr>
          <w:b/>
        </w:rPr>
        <w:t>Rachel:</w:t>
      </w:r>
      <w:r>
        <w:t xml:space="preserve"> Ok. See yo</w:t>
      </w:r>
      <w:r>
        <w:t>u, bye.</w:t>
      </w:r>
    </w:p>
    <w:p w:rsidR="00000000" w:rsidRDefault="004E651F">
      <w:r>
        <w:rPr>
          <w:b/>
        </w:rPr>
        <w:t>Charlie:</w:t>
      </w:r>
      <w:r>
        <w:t xml:space="preserve"> Bye.</w:t>
      </w:r>
    </w:p>
    <w:p w:rsidR="00000000" w:rsidRDefault="004E651F">
      <w:r>
        <w:rPr>
          <w:b/>
        </w:rPr>
        <w:t>Ross:</w:t>
      </w:r>
      <w:r>
        <w:t xml:space="preserve"> Good night.</w:t>
      </w:r>
    </w:p>
    <w:p w:rsidR="00000000" w:rsidRDefault="004E651F">
      <w:r>
        <w:rPr>
          <w:b/>
        </w:rPr>
        <w:t>Joey:</w:t>
      </w:r>
      <w:r>
        <w:t xml:space="preserve"> Night.</w:t>
      </w:r>
    </w:p>
    <w:p w:rsidR="00000000" w:rsidRDefault="004E651F">
      <w:r>
        <w:rPr>
          <w:i/>
        </w:rPr>
        <w:t>(Ross and Rachel watch them walk away and sigh. They look at each other, embarassed.)</w:t>
      </w:r>
    </w:p>
    <w:p w:rsidR="00000000" w:rsidRDefault="004E651F">
      <w:r>
        <w:rPr>
          <w:b/>
        </w:rPr>
        <w:t>Ross and Rachel:</w:t>
      </w:r>
      <w:r>
        <w:t xml:space="preserve"> Ok, good night!</w:t>
      </w:r>
    </w:p>
    <w:p w:rsidR="00000000" w:rsidRDefault="004E651F">
      <w:pPr>
        <w:rPr>
          <w:b/>
        </w:rPr>
      </w:pPr>
      <w:r>
        <w:rPr>
          <w:b/>
        </w:rPr>
        <w:t xml:space="preserve">END </w:t>
      </w:r>
    </w:p>
    <w:p w:rsidR="00000000" w:rsidRDefault="004E651F"/>
    <w:p w:rsidR="00000000" w:rsidRDefault="004E651F"/>
    <w:p w:rsidR="00000000" w:rsidRDefault="004E651F">
      <w:pPr>
        <w:rPr>
          <w:b/>
          <w:shd w:val="pct10" w:color="auto" w:fill="FFFFFF"/>
        </w:rPr>
      </w:pPr>
      <w:r>
        <w:rPr>
          <w:b/>
          <w:shd w:val="pct10" w:color="auto" w:fill="FFFFFF"/>
        </w:rPr>
        <w:t>924 The One In Barbados - Part II</w:t>
      </w:r>
    </w:p>
    <w:p w:rsidR="00000000" w:rsidRDefault="004E651F"/>
    <w:p w:rsidR="00000000" w:rsidRDefault="004E651F">
      <w:pPr>
        <w:rPr>
          <w:b/>
        </w:rPr>
      </w:pPr>
      <w:r>
        <w:rPr>
          <w:b/>
        </w:rPr>
        <w:t>[Scene: The restaurant. Chandler and Monic</w:t>
      </w:r>
      <w:r>
        <w:rPr>
          <w:b/>
        </w:rPr>
        <w:t>a are sitting at a table]</w:t>
      </w:r>
    </w:p>
    <w:p w:rsidR="00000000" w:rsidRDefault="004E651F">
      <w:r>
        <w:rPr>
          <w:i/>
        </w:rPr>
        <w:t>(Phoebe and David walk in)</w:t>
      </w:r>
    </w:p>
    <w:p w:rsidR="00000000" w:rsidRDefault="004E651F">
      <w:r>
        <w:rPr>
          <w:b/>
        </w:rPr>
        <w:t>Monica:</w:t>
      </w:r>
      <w:r>
        <w:t xml:space="preserve"> I can't believe she's gonna say yes to David. She's clearly in love with Mike.</w:t>
      </w:r>
    </w:p>
    <w:p w:rsidR="00000000" w:rsidRDefault="004E651F">
      <w:r>
        <w:rPr>
          <w:b/>
        </w:rPr>
        <w:t>Chandler:</w:t>
      </w:r>
      <w:r>
        <w:t xml:space="preserve"> You know, it's very hard to take you seriously when you look like that.</w:t>
      </w:r>
    </w:p>
    <w:p w:rsidR="00000000" w:rsidRDefault="004E651F">
      <w:r>
        <w:rPr>
          <w:i/>
        </w:rPr>
        <w:t>(David and Phoebe sit down at a ta</w:t>
      </w:r>
      <w:r>
        <w:rPr>
          <w:i/>
        </w:rPr>
        <w:t>ble close to Chandler and Monica's)</w:t>
      </w:r>
    </w:p>
    <w:p w:rsidR="00000000" w:rsidRDefault="004E651F">
      <w:r>
        <w:rPr>
          <w:b/>
        </w:rPr>
        <w:t>David:</w:t>
      </w:r>
      <w:r>
        <w:t xml:space="preserve"> Uh, Phoebe, uh, I have... something I wanna say.</w:t>
      </w:r>
    </w:p>
    <w:p w:rsidR="00000000" w:rsidRDefault="004E651F">
      <w:r>
        <w:rPr>
          <w:b/>
        </w:rPr>
        <w:t>Monica:</w:t>
      </w:r>
      <w:r>
        <w:t xml:space="preserve"> Oh my God, he's gonna do it now. Please, I cannot watch this, let's go.</w:t>
      </w:r>
    </w:p>
    <w:p w:rsidR="00000000" w:rsidRDefault="004E651F">
      <w:r>
        <w:rPr>
          <w:b/>
        </w:rPr>
        <w:t>Chandler:</w:t>
      </w:r>
      <w:r>
        <w:t xml:space="preserve"> I think we have some time. Have you ever heard him talk? </w:t>
      </w:r>
      <w:r>
        <w:rPr>
          <w:i/>
        </w:rPr>
        <w:t>(doing David)</w:t>
      </w:r>
      <w:r>
        <w:t xml:space="preserve"> "Uh</w:t>
      </w:r>
      <w:r>
        <w:t>, Phoebe, uh, I would be honored, uh..." Spit it out, David!</w:t>
      </w:r>
    </w:p>
    <w:p w:rsidR="00000000" w:rsidRDefault="004E651F">
      <w:r>
        <w:rPr>
          <w:b/>
        </w:rPr>
        <w:t>David:</w:t>
      </w:r>
      <w:r>
        <w:t xml:space="preserve"> Uh, Phoebe, uh... </w:t>
      </w:r>
      <w:r>
        <w:rPr>
          <w:i/>
        </w:rPr>
        <w:t>(Chandler hits his own head)</w:t>
      </w:r>
      <w:r>
        <w:t xml:space="preserve"> you're an amazing woman, and the time we spent apart was, was unbearable. Of course the sanitation strikes in Minsk didn't help!</w:t>
      </w:r>
    </w:p>
    <w:p w:rsidR="00000000" w:rsidRDefault="004E651F">
      <w:r>
        <w:rPr>
          <w:b/>
        </w:rPr>
        <w:t>Phoebe:</w:t>
      </w:r>
      <w:r>
        <w:t xml:space="preserve"> Sure</w:t>
      </w:r>
      <w:r>
        <w:t>, ok, yeah.</w:t>
      </w:r>
    </w:p>
    <w:p w:rsidR="00000000" w:rsidRDefault="004E651F">
      <w:r>
        <w:rPr>
          <w:b/>
        </w:rPr>
        <w:t>David:</w:t>
      </w:r>
      <w:r>
        <w:t xml:space="preserve"> But well, now that we're together again, I don't ever want to be apart. So, to that end...</w:t>
      </w:r>
    </w:p>
    <w:p w:rsidR="00000000" w:rsidRDefault="004E651F">
      <w:r>
        <w:rPr>
          <w:i/>
        </w:rPr>
        <w:t>(David produces the ring. At the same time, Mike walks in, behind David)</w:t>
      </w:r>
    </w:p>
    <w:p w:rsidR="00000000" w:rsidRDefault="004E651F">
      <w:r>
        <w:rPr>
          <w:b/>
        </w:rPr>
        <w:t>Phoebe:</w:t>
      </w:r>
      <w:r>
        <w:t xml:space="preserve"> Oh my God, Mike!</w:t>
      </w:r>
    </w:p>
    <w:p w:rsidR="00000000" w:rsidRDefault="004E651F">
      <w:r>
        <w:rPr>
          <w:b/>
        </w:rPr>
        <w:t>David:</w:t>
      </w:r>
      <w:r>
        <w:t xml:space="preserve"> It's David, actually!</w:t>
      </w:r>
    </w:p>
    <w:p w:rsidR="00000000" w:rsidRDefault="004E651F">
      <w:r>
        <w:rPr>
          <w:b/>
        </w:rPr>
        <w:t>Phoebe:</w:t>
      </w:r>
      <w:r>
        <w:t xml:space="preserve"> No, Mike's </w:t>
      </w:r>
      <w:r>
        <w:t>here.</w:t>
      </w:r>
    </w:p>
    <w:p w:rsidR="00000000" w:rsidRDefault="004E651F">
      <w:r>
        <w:rPr>
          <w:b/>
        </w:rPr>
        <w:t>David:</w:t>
      </w:r>
      <w:r>
        <w:t xml:space="preserve"> </w:t>
      </w:r>
      <w:r>
        <w:rPr>
          <w:i/>
        </w:rPr>
        <w:t>(turns around)</w:t>
      </w:r>
      <w:r>
        <w:t xml:space="preserve"> Hi Mike!</w:t>
      </w:r>
    </w:p>
    <w:p w:rsidR="00000000" w:rsidRDefault="004E651F">
      <w:r>
        <w:rPr>
          <w:b/>
        </w:rPr>
        <w:t>Mike:</w:t>
      </w:r>
      <w:r>
        <w:t xml:space="preserve"> Hi David. Chandler. Monica... </w:t>
      </w:r>
      <w:r>
        <w:rPr>
          <w:i/>
        </w:rPr>
        <w:t>(Looks at Monica, checking her big hair, aghast)</w:t>
      </w:r>
      <w:r>
        <w:t xml:space="preserve"> Oh!</w:t>
      </w:r>
    </w:p>
    <w:p w:rsidR="00000000" w:rsidRDefault="004E651F">
      <w:r>
        <w:rPr>
          <w:b/>
        </w:rPr>
        <w:t>Monica:</w:t>
      </w:r>
      <w:r>
        <w:t xml:space="preserve"> IT'S THE HUMIDITY!</w:t>
      </w:r>
    </w:p>
    <w:p w:rsidR="00000000" w:rsidRDefault="004E651F">
      <w:r>
        <w:rPr>
          <w:b/>
        </w:rPr>
        <w:t>Mike:</w:t>
      </w:r>
      <w:r>
        <w:t xml:space="preserve"> Hi Phoebe.</w:t>
      </w:r>
    </w:p>
    <w:p w:rsidR="00000000" w:rsidRDefault="004E651F">
      <w:r>
        <w:rPr>
          <w:b/>
        </w:rPr>
        <w:t>Phoebe:</w:t>
      </w:r>
      <w:r>
        <w:t xml:space="preserve"> What are you, what are you doing here?</w:t>
      </w:r>
    </w:p>
    <w:p w:rsidR="00000000" w:rsidRDefault="004E651F">
      <w:r>
        <w:rPr>
          <w:b/>
        </w:rPr>
        <w:t>Mike:</w:t>
      </w:r>
      <w:r>
        <w:t xml:space="preserve"> I have a question I need to ask y</w:t>
      </w:r>
      <w:r>
        <w:t>ou.</w:t>
      </w:r>
    </w:p>
    <w:p w:rsidR="00000000" w:rsidRDefault="004E651F">
      <w:r>
        <w:rPr>
          <w:b/>
        </w:rPr>
        <w:t>David:</w:t>
      </w:r>
      <w:r>
        <w:t xml:space="preserve"> I have a question I was kinda gonna ask her myself.</w:t>
      </w:r>
    </w:p>
    <w:p w:rsidR="00000000" w:rsidRDefault="004E651F">
      <w:r>
        <w:rPr>
          <w:b/>
        </w:rPr>
        <w:t>Mike:</w:t>
      </w:r>
      <w:r>
        <w:t xml:space="preserve"> Yeah, I understand, but before you do, she really needs to hear this.</w:t>
      </w:r>
    </w:p>
    <w:p w:rsidR="00000000" w:rsidRDefault="004E651F">
      <w:r>
        <w:rPr>
          <w:b/>
        </w:rPr>
        <w:t>David:</w:t>
      </w:r>
      <w:r>
        <w:t xml:space="preserve"> </w:t>
      </w:r>
      <w:r>
        <w:rPr>
          <w:i/>
        </w:rPr>
        <w:t>(annoyed)</w:t>
      </w:r>
      <w:r>
        <w:t xml:space="preserve"> Ok, would you care for my seat as well?</w:t>
      </w:r>
    </w:p>
    <w:p w:rsidR="00000000" w:rsidRDefault="004E651F">
      <w:r>
        <w:rPr>
          <w:b/>
        </w:rPr>
        <w:t>Mike:</w:t>
      </w:r>
      <w:r>
        <w:t xml:space="preserve"> Actually yeah, that'll be great.</w:t>
      </w:r>
    </w:p>
    <w:p w:rsidR="00000000" w:rsidRDefault="004E651F">
      <w:r>
        <w:rPr>
          <w:b/>
        </w:rPr>
        <w:t>David:</w:t>
      </w:r>
      <w:r>
        <w:t xml:space="preserve"> That's fair, y</w:t>
      </w:r>
      <w:r>
        <w:t xml:space="preserve">ou've had a long trip. </w:t>
      </w:r>
      <w:r>
        <w:rPr>
          <w:i/>
        </w:rPr>
        <w:t>(he leaves his seat to Mike, and stands there looking for a chair. He finally goes to Monica and Chandler's table)</w:t>
      </w:r>
    </w:p>
    <w:p w:rsidR="00000000" w:rsidRDefault="004E651F">
      <w:r>
        <w:rPr>
          <w:b/>
        </w:rPr>
        <w:t>Mike:</w:t>
      </w:r>
      <w:r>
        <w:t xml:space="preserve"> Phoebe, I love you. I mean, I missed you so much these last few months and I thought we were apart for a good re</w:t>
      </w:r>
      <w:r>
        <w:t>ason, but then I suddenly realized that there was no reason good enough to keep me from spending the rest of my life with you.</w:t>
      </w:r>
    </w:p>
    <w:p w:rsidR="00000000" w:rsidRDefault="004E651F">
      <w:r>
        <w:rPr>
          <w:b/>
        </w:rPr>
        <w:t>David:</w:t>
      </w:r>
      <w:r>
        <w:t xml:space="preserve"> Kinda stepped on the toes of what I was going to say.</w:t>
      </w:r>
    </w:p>
    <w:p w:rsidR="00000000" w:rsidRDefault="004E651F">
      <w:r>
        <w:rPr>
          <w:b/>
        </w:rPr>
        <w:t>Mike:</w:t>
      </w:r>
      <w:r>
        <w:t xml:space="preserve"> Sorry David, but she really has to know this.</w:t>
      </w:r>
    </w:p>
    <w:p w:rsidR="00000000" w:rsidRDefault="004E651F">
      <w:r>
        <w:rPr>
          <w:b/>
        </w:rPr>
        <w:t>David:</w:t>
      </w:r>
      <w:r>
        <w:t xml:space="preserve"> Alright, </w:t>
      </w:r>
      <w:r>
        <w:t>but after this I want to see you outside. If the rain stops.</w:t>
      </w:r>
    </w:p>
    <w:p w:rsidR="00000000" w:rsidRDefault="004E651F">
      <w:r>
        <w:rPr>
          <w:b/>
        </w:rPr>
        <w:t>Monica:</w:t>
      </w:r>
      <w:r>
        <w:t xml:space="preserve"> You're the most incredible woman I've ever met. How can I lose you? </w:t>
      </w:r>
      <w:r>
        <w:rPr>
          <w:i/>
        </w:rPr>
        <w:t>(Phoebe looks very flattered)</w:t>
      </w:r>
      <w:r>
        <w:t xml:space="preserve"> Now, I don't actually have a ring...</w:t>
      </w:r>
    </w:p>
    <w:p w:rsidR="00000000" w:rsidRDefault="004E651F">
      <w:r>
        <w:rPr>
          <w:b/>
        </w:rPr>
        <w:t>David:</w:t>
      </w:r>
      <w:r>
        <w:t xml:space="preserve"> I have a ring.</w:t>
      </w:r>
    </w:p>
    <w:p w:rsidR="00000000" w:rsidRDefault="004E651F">
      <w:r>
        <w:rPr>
          <w:b/>
        </w:rPr>
        <w:t>Chandler:</w:t>
      </w:r>
      <w:r>
        <w:t xml:space="preserve"> I wouldn't brag too </w:t>
      </w:r>
      <w:r>
        <w:t>much about that thing, big guy.</w:t>
      </w:r>
    </w:p>
    <w:p w:rsidR="00000000" w:rsidRDefault="004E651F">
      <w:r>
        <w:rPr>
          <w:b/>
        </w:rPr>
        <w:t>David:</w:t>
      </w:r>
      <w:r>
        <w:t xml:space="preserve"> Phoebe, will you marry me?</w:t>
      </w:r>
    </w:p>
    <w:p w:rsidR="00000000" w:rsidRDefault="004E651F">
      <w:r>
        <w:rPr>
          <w:b/>
        </w:rPr>
        <w:t>Phoebe:</w:t>
      </w:r>
      <w:r>
        <w:t xml:space="preserve"> </w:t>
      </w:r>
      <w:r>
        <w:rPr>
          <w:i/>
        </w:rPr>
        <w:t>(smiles at him happily for a few seconds before answering)</w:t>
      </w:r>
      <w:r>
        <w:t xml:space="preserve"> No!</w:t>
      </w:r>
    </w:p>
    <w:p w:rsidR="00000000" w:rsidRDefault="004E651F">
      <w:r>
        <w:rPr>
          <w:b/>
        </w:rPr>
        <w:t>David:</w:t>
      </w:r>
      <w:r>
        <w:t xml:space="preserve"> Um... Ha ha!</w:t>
      </w:r>
    </w:p>
    <w:p w:rsidR="00000000" w:rsidRDefault="004E651F">
      <w:r>
        <w:rPr>
          <w:b/>
        </w:rPr>
        <w:t>Phoebe:</w:t>
      </w:r>
      <w:r>
        <w:t xml:space="preserve"> I love you. But I never needed a proposal from you. I just needed to know that we were head</w:t>
      </w:r>
      <w:r>
        <w:t>ed somewhere, you know, that we had a future.</w:t>
      </w:r>
    </w:p>
    <w:p w:rsidR="00000000" w:rsidRDefault="004E651F">
      <w:r>
        <w:rPr>
          <w:b/>
        </w:rPr>
        <w:t>Mike:</w:t>
      </w:r>
      <w:r>
        <w:t xml:space="preserve"> We can have any future you want.</w:t>
      </w:r>
    </w:p>
    <w:p w:rsidR="00000000" w:rsidRDefault="004E651F">
      <w:r>
        <w:rPr>
          <w:i/>
        </w:rPr>
        <w:t>(they hold their hands, gazing at each other)</w:t>
      </w:r>
    </w:p>
    <w:p w:rsidR="00000000" w:rsidRDefault="004E651F">
      <w:r>
        <w:rPr>
          <w:b/>
        </w:rPr>
        <w:t>David:</w:t>
      </w:r>
      <w:r>
        <w:t xml:space="preserve"> Ok, I'm gonna take off.</w:t>
      </w:r>
    </w:p>
    <w:p w:rsidR="00000000" w:rsidRDefault="004E651F">
      <w:r>
        <w:rPr>
          <w:b/>
        </w:rPr>
        <w:t>Phoebe:</w:t>
      </w:r>
      <w:r>
        <w:t xml:space="preserve"> David, I'm so sorry, I'm sorry.</w:t>
      </w:r>
    </w:p>
    <w:p w:rsidR="00000000" w:rsidRDefault="004E651F">
      <w:r>
        <w:rPr>
          <w:b/>
        </w:rPr>
        <w:t>David:</w:t>
      </w:r>
      <w:r>
        <w:t xml:space="preserve"> Just so I know, if I had asked first...</w:t>
      </w:r>
    </w:p>
    <w:p w:rsidR="00000000" w:rsidRDefault="004E651F">
      <w:r>
        <w:rPr>
          <w:b/>
        </w:rPr>
        <w:t>Phoebe:</w:t>
      </w:r>
      <w:r>
        <w:t xml:space="preserve"> Yeah, I might have said yes, but that would have been wrong.</w:t>
      </w:r>
    </w:p>
    <w:p w:rsidR="00000000" w:rsidRDefault="004E651F">
      <w:r>
        <w:rPr>
          <w:b/>
        </w:rPr>
        <w:t>David:</w:t>
      </w:r>
      <w:r>
        <w:t xml:space="preserve"> Please, you don't have to explain. I mean, perhaps if I hadn't gone to Minsk things would have worked out for us. And I wouldn't have ruined my career, or lost that toe to frostbite. It w</w:t>
      </w:r>
      <w:r>
        <w:t xml:space="preserve">as a good trip! </w:t>
      </w:r>
      <w:r>
        <w:rPr>
          <w:i/>
        </w:rPr>
        <w:t>(he leaves)</w:t>
      </w:r>
    </w:p>
    <w:p w:rsidR="00000000" w:rsidRDefault="004E651F">
      <w:r>
        <w:rPr>
          <w:b/>
        </w:rPr>
        <w:t>Mike:</w:t>
      </w:r>
      <w:r>
        <w:t xml:space="preserve"> Is it ok if I hug you now?</w:t>
      </w:r>
    </w:p>
    <w:p w:rsidR="00000000" w:rsidRDefault="004E651F">
      <w:r>
        <w:rPr>
          <w:b/>
        </w:rPr>
        <w:t>Phoebe:</w:t>
      </w:r>
      <w:r>
        <w:t xml:space="preserve"> Yes! </w:t>
      </w:r>
      <w:r>
        <w:rPr>
          <w:i/>
        </w:rPr>
        <w:t>(they hug)</w:t>
      </w:r>
    </w:p>
    <w:p w:rsidR="00000000" w:rsidRDefault="004E651F">
      <w:r>
        <w:rPr>
          <w:b/>
        </w:rPr>
        <w:t>Monica:</w:t>
      </w:r>
      <w:r>
        <w:t xml:space="preserve"> </w:t>
      </w:r>
      <w:r>
        <w:rPr>
          <w:i/>
        </w:rPr>
        <w:t>(to everybody)</w:t>
      </w:r>
      <w:r>
        <w:t xml:space="preserve"> BECAUSE OF OUR MEDDLING! Alright?</w:t>
      </w:r>
    </w:p>
    <w:p w:rsidR="00000000" w:rsidRDefault="004E651F">
      <w:pPr>
        <w:rPr>
          <w:b/>
        </w:rPr>
      </w:pPr>
      <w:r>
        <w:rPr>
          <w:b/>
        </w:rPr>
        <w:t>[Scene: Monica and Chandler's room. Monica and Chandler are in bed.]</w:t>
      </w:r>
    </w:p>
    <w:p w:rsidR="00000000" w:rsidRDefault="004E651F">
      <w:r>
        <w:rPr>
          <w:b/>
        </w:rPr>
        <w:t>Chandler:</w:t>
      </w:r>
      <w:r>
        <w:t xml:space="preserve"> Oh, ain't this nice? It's so quiet,</w:t>
      </w:r>
      <w:r>
        <w:t xml:space="preserve"> I could just lie here all day.</w:t>
      </w:r>
    </w:p>
    <w:p w:rsidR="00000000" w:rsidRDefault="004E651F">
      <w:r>
        <w:rPr>
          <w:b/>
        </w:rPr>
        <w:t>Monica:</w:t>
      </w:r>
      <w:r>
        <w:t xml:space="preserve"> I know </w:t>
      </w:r>
      <w:r>
        <w:rPr>
          <w:i/>
        </w:rPr>
        <w:t>(she snuggles to him)</w:t>
      </w:r>
    </w:p>
    <w:p w:rsidR="00000000" w:rsidRDefault="004E651F">
      <w:r>
        <w:rPr>
          <w:i/>
        </w:rPr>
        <w:t>(Rachel runs in)</w:t>
      </w:r>
    </w:p>
    <w:p w:rsidR="00000000" w:rsidRDefault="004E651F">
      <w:r>
        <w:rPr>
          <w:b/>
        </w:rPr>
        <w:t>Rachel:</w:t>
      </w:r>
      <w:r>
        <w:t xml:space="preserve"> </w:t>
      </w:r>
      <w:r>
        <w:rPr>
          <w:i/>
        </w:rPr>
        <w:t>(walking in hurriedly)</w:t>
      </w:r>
      <w:r>
        <w:t xml:space="preserve"> Open your drapes! Open your drapes!</w:t>
      </w:r>
    </w:p>
    <w:p w:rsidR="00000000" w:rsidRDefault="004E651F">
      <w:r>
        <w:rPr>
          <w:b/>
        </w:rPr>
        <w:t>Chandler:</w:t>
      </w:r>
      <w:r>
        <w:t xml:space="preserve"> I'm so glad we've got adjoining rooms!</w:t>
      </w:r>
    </w:p>
    <w:p w:rsidR="00000000" w:rsidRDefault="004E651F">
      <w:r>
        <w:rPr>
          <w:i/>
        </w:rPr>
        <w:t>(Rachel opens the drapes)</w:t>
      </w:r>
    </w:p>
    <w:p w:rsidR="00000000" w:rsidRDefault="004E651F">
      <w:r>
        <w:rPr>
          <w:b/>
        </w:rPr>
        <w:t>Monica:</w:t>
      </w:r>
      <w:r>
        <w:t xml:space="preserve"> The sun is out!</w:t>
      </w:r>
    </w:p>
    <w:p w:rsidR="00000000" w:rsidRDefault="004E651F">
      <w:r>
        <w:rPr>
          <w:b/>
        </w:rPr>
        <w:t>Chan</w:t>
      </w:r>
      <w:r>
        <w:rPr>
          <w:b/>
        </w:rPr>
        <w:t>dler:</w:t>
      </w:r>
      <w:r>
        <w:t xml:space="preserve"> Hey! Remember when I had corneas?</w:t>
      </w:r>
    </w:p>
    <w:p w:rsidR="00000000" w:rsidRDefault="004E651F">
      <w:r>
        <w:rPr>
          <w:b/>
        </w:rPr>
        <w:t>Monica:</w:t>
      </w:r>
      <w:r>
        <w:t xml:space="preserve"> Ok listen, you go down to the pool and reserve the chairs, and I'll get the magazines and the lotion.</w:t>
      </w:r>
    </w:p>
    <w:p w:rsidR="00000000" w:rsidRDefault="004E651F">
      <w:r>
        <w:rPr>
          <w:b/>
        </w:rPr>
        <w:t>Chandler:</w:t>
      </w:r>
      <w:r>
        <w:t xml:space="preserve"> Ladies? Ross's speech is in 45 minutes.</w:t>
      </w:r>
    </w:p>
    <w:p w:rsidR="00000000" w:rsidRDefault="004E651F">
      <w:r>
        <w:rPr>
          <w:b/>
        </w:rPr>
        <w:t>Rachel:</w:t>
      </w:r>
      <w:r>
        <w:t xml:space="preserve"> Nooo!</w:t>
      </w:r>
    </w:p>
    <w:p w:rsidR="00000000" w:rsidRDefault="004E651F">
      <w:r>
        <w:rPr>
          <w:b/>
        </w:rPr>
        <w:t>Monica:</w:t>
      </w:r>
      <w:r>
        <w:t xml:space="preserve"> Damn it!</w:t>
      </w:r>
    </w:p>
    <w:p w:rsidR="00000000" w:rsidRDefault="004E651F">
      <w:r>
        <w:rPr>
          <w:b/>
        </w:rPr>
        <w:t>Ross:</w:t>
      </w:r>
      <w:r>
        <w:t xml:space="preserve"> </w:t>
      </w:r>
      <w:r>
        <w:rPr>
          <w:i/>
        </w:rPr>
        <w:t>(from across the wa</w:t>
      </w:r>
      <w:r>
        <w:rPr>
          <w:i/>
        </w:rPr>
        <w:t>ll)</w:t>
      </w:r>
      <w:r>
        <w:t xml:space="preserve"> Walls are pretty thin, guys!</w:t>
      </w:r>
    </w:p>
    <w:p w:rsidR="00000000" w:rsidRDefault="004E651F">
      <w:pPr>
        <w:rPr>
          <w:b/>
        </w:rPr>
      </w:pPr>
      <w:r>
        <w:rPr>
          <w:b/>
        </w:rPr>
        <w:t>[Scene: Conference room. Ross is making his keynote speech]</w:t>
      </w:r>
    </w:p>
    <w:p w:rsidR="00000000" w:rsidRDefault="004E651F">
      <w:r>
        <w:rPr>
          <w:b/>
        </w:rPr>
        <w:t>Ross:</w:t>
      </w:r>
      <w:r>
        <w:t xml:space="preserve"> Then we have to await the data from recent MRI scans and DNA testing which call into question information gathered from years of simple carbon dating.</w:t>
      </w:r>
    </w:p>
    <w:p w:rsidR="00000000" w:rsidRDefault="004E651F">
      <w:r>
        <w:rPr>
          <w:b/>
        </w:rPr>
        <w:t>Rachel</w:t>
      </w:r>
      <w:r>
        <w:rPr>
          <w:b/>
        </w:rPr>
        <w:t>:</w:t>
      </w:r>
      <w:r>
        <w:t xml:space="preserve"> Look at that woman sitting by the pool getting tan... so leathery and wrinkled, I'm so</w:t>
      </w:r>
      <w:r>
        <w:rPr>
          <w:b/>
        </w:rPr>
        <w:t xml:space="preserve"> jealous</w:t>
      </w:r>
      <w:r>
        <w:t>!</w:t>
      </w:r>
    </w:p>
    <w:p w:rsidR="00000000" w:rsidRDefault="004E651F">
      <w:r>
        <w:rPr>
          <w:b/>
        </w:rPr>
        <w:t>Ross:</w:t>
      </w:r>
      <w:r>
        <w:t xml:space="preserve"> Finally, factoring the profusion of new species recently discovered: Gigantosaurus, Argentinasaurus...</w:t>
      </w:r>
    </w:p>
    <w:p w:rsidR="00000000" w:rsidRDefault="004E651F">
      <w:r>
        <w:rPr>
          <w:b/>
        </w:rPr>
        <w:t>Chandler:</w:t>
      </w:r>
      <w:r>
        <w:t xml:space="preserve"> </w:t>
      </w:r>
      <w:r>
        <w:rPr>
          <w:i/>
        </w:rPr>
        <w:t>(to a paleontologist sitting next to hi</w:t>
      </w:r>
      <w:r>
        <w:rPr>
          <w:i/>
        </w:rPr>
        <w:t>m)</w:t>
      </w:r>
      <w:r>
        <w:t xml:space="preserve"> Not to mention the cold sores.</w:t>
      </w:r>
    </w:p>
    <w:p w:rsidR="00000000" w:rsidRDefault="004E651F">
      <w:r>
        <w:rPr>
          <w:i/>
        </w:rPr>
        <w:t>(the paleontologist glares at Chandler)</w:t>
      </w:r>
    </w:p>
    <w:p w:rsidR="00000000" w:rsidRDefault="004E651F">
      <w:r>
        <w:rPr>
          <w:b/>
        </w:rPr>
        <w:t>Ross:</w:t>
      </w:r>
      <w:r>
        <w:t xml:space="preserve"> And that's just the herbivores. I'm not even gonna discuss the carnivores, their heads are already too big. Which is ironic considering their stunted cerebral development.</w:t>
      </w:r>
    </w:p>
    <w:p w:rsidR="00000000" w:rsidRDefault="004E651F">
      <w:r>
        <w:rPr>
          <w:i/>
        </w:rPr>
        <w:t>(all</w:t>
      </w:r>
      <w:r>
        <w:rPr>
          <w:i/>
        </w:rPr>
        <w:t xml:space="preserve"> the paleontologists laugh)</w:t>
      </w:r>
    </w:p>
    <w:p w:rsidR="00000000" w:rsidRDefault="004E651F">
      <w:r>
        <w:rPr>
          <w:b/>
        </w:rPr>
        <w:t>Chandler:</w:t>
      </w:r>
      <w:r>
        <w:t xml:space="preserve"> </w:t>
      </w:r>
      <w:r>
        <w:rPr>
          <w:i/>
        </w:rPr>
        <w:t>(to the one sitting next to him)</w:t>
      </w:r>
      <w:r>
        <w:t xml:space="preserve"> Really?</w:t>
      </w:r>
    </w:p>
    <w:p w:rsidR="00000000" w:rsidRDefault="004E651F">
      <w:r>
        <w:rPr>
          <w:b/>
        </w:rPr>
        <w:t>Ross:</w:t>
      </w:r>
      <w:r>
        <w:t xml:space="preserve"> But all kidding aside, in much the same way that Homo ergaster is now thought to be a separate species from Homo erectus...</w:t>
      </w:r>
    </w:p>
    <w:p w:rsidR="00000000" w:rsidRDefault="004E651F">
      <w:r>
        <w:rPr>
          <w:i/>
        </w:rPr>
        <w:t>(Joey laughs)</w:t>
      </w:r>
    </w:p>
    <w:p w:rsidR="00000000" w:rsidRDefault="004E651F">
      <w:r>
        <w:rPr>
          <w:b/>
        </w:rPr>
        <w:t>Charlie:</w:t>
      </w:r>
      <w:r>
        <w:t xml:space="preserve"> What?</w:t>
      </w:r>
    </w:p>
    <w:p w:rsidR="00000000" w:rsidRDefault="004E651F">
      <w:r>
        <w:rPr>
          <w:b/>
        </w:rPr>
        <w:t>Joey:</w:t>
      </w:r>
      <w:r>
        <w:t xml:space="preserve"> He said "ere</w:t>
      </w:r>
      <w:r>
        <w:t>ctus"!</w:t>
      </w:r>
    </w:p>
    <w:p w:rsidR="00000000" w:rsidRDefault="004E651F">
      <w:r>
        <w:rPr>
          <w:b/>
        </w:rPr>
        <w:t>Charlie:</w:t>
      </w:r>
      <w:r>
        <w:t xml:space="preserve"> You're... you're kidding, right?</w:t>
      </w:r>
    </w:p>
    <w:p w:rsidR="00000000" w:rsidRDefault="004E651F">
      <w:r>
        <w:rPr>
          <w:b/>
        </w:rPr>
        <w:t>Joey:</w:t>
      </w:r>
      <w:r>
        <w:t xml:space="preserve"> No, he really said it.</w:t>
      </w:r>
    </w:p>
    <w:p w:rsidR="00000000" w:rsidRDefault="004E651F">
      <w:r>
        <w:rPr>
          <w:b/>
        </w:rPr>
        <w:t>Ross:</w:t>
      </w:r>
      <w:r>
        <w:t xml:space="preserve"> ... and while there are certainly vast differences between these Mesozoic fossiles and the example of Homo erectus...</w:t>
      </w:r>
    </w:p>
    <w:p w:rsidR="00000000" w:rsidRDefault="004E651F">
      <w:r>
        <w:rPr>
          <w:i/>
        </w:rPr>
        <w:t>(Rachel laughs)</w:t>
      </w:r>
    </w:p>
    <w:p w:rsidR="00000000" w:rsidRDefault="004E651F">
      <w:r>
        <w:rPr>
          <w:b/>
        </w:rPr>
        <w:t>Joey:</w:t>
      </w:r>
      <w:r>
        <w:t xml:space="preserve"> Erectus?</w:t>
      </w:r>
    </w:p>
    <w:p w:rsidR="00000000" w:rsidRDefault="004E651F">
      <w:r>
        <w:rPr>
          <w:b/>
        </w:rPr>
        <w:t>Rachel:</w:t>
      </w:r>
      <w:r>
        <w:t xml:space="preserve"> Homo.</w:t>
      </w:r>
    </w:p>
    <w:p w:rsidR="00000000" w:rsidRDefault="004E651F">
      <w:pPr>
        <w:rPr>
          <w:b/>
        </w:rPr>
      </w:pPr>
      <w:r>
        <w:rPr>
          <w:b/>
        </w:rPr>
        <w:t>[Scene: t</w:t>
      </w:r>
      <w:r>
        <w:rPr>
          <w:b/>
        </w:rPr>
        <w:t>he hotel conference room]</w:t>
      </w:r>
    </w:p>
    <w:p w:rsidR="00000000" w:rsidRDefault="004E651F">
      <w:r>
        <w:rPr>
          <w:b/>
        </w:rPr>
        <w:t>Ross:</w:t>
      </w:r>
      <w:r>
        <w:t xml:space="preserve"> </w:t>
      </w:r>
      <w:r>
        <w:rPr>
          <w:i/>
        </w:rPr>
        <w:t>(concluding his speech)</w:t>
      </w:r>
      <w:r>
        <w:t xml:space="preserve">... in a very real way we can bring the Mesozoic era into the 21st century. </w:t>
      </w:r>
      <w:r>
        <w:rPr>
          <w:i/>
        </w:rPr>
        <w:t>(pauses)</w:t>
      </w:r>
      <w:r>
        <w:t xml:space="preserve"> Thank you!</w:t>
      </w:r>
    </w:p>
    <w:p w:rsidR="00000000" w:rsidRDefault="004E651F">
      <w:r>
        <w:rPr>
          <w:i/>
        </w:rPr>
        <w:t>(Everybody stands up and applauds. Ross looks flattered and surprised. His friends and other members of t</w:t>
      </w:r>
      <w:r>
        <w:rPr>
          <w:i/>
        </w:rPr>
        <w:t>he audience go to congratulate him)</w:t>
      </w:r>
    </w:p>
    <w:p w:rsidR="00000000" w:rsidRDefault="004E651F">
      <w:r>
        <w:rPr>
          <w:b/>
        </w:rPr>
        <w:t>Ross:</w:t>
      </w:r>
      <w:r>
        <w:t xml:space="preserve"> Oh, thanks guys!</w:t>
      </w:r>
    </w:p>
    <w:p w:rsidR="00000000" w:rsidRDefault="004E651F">
      <w:r>
        <w:rPr>
          <w:b/>
        </w:rPr>
        <w:t>Man with a bow tie:</w:t>
      </w:r>
      <w:r>
        <w:t xml:space="preserve"> </w:t>
      </w:r>
      <w:r>
        <w:rPr>
          <w:i/>
        </w:rPr>
        <w:t>(shaking hands with Ross)</w:t>
      </w:r>
      <w:r>
        <w:t xml:space="preserve"> I thought... it was wonderful!</w:t>
      </w:r>
    </w:p>
    <w:p w:rsidR="00000000" w:rsidRDefault="004E651F">
      <w:r>
        <w:rPr>
          <w:b/>
        </w:rPr>
        <w:t>Ross:</w:t>
      </w:r>
      <w:r>
        <w:t xml:space="preserve"> Oh!</w:t>
      </w:r>
    </w:p>
    <w:p w:rsidR="00000000" w:rsidRDefault="004E651F">
      <w:r>
        <w:rPr>
          <w:b/>
        </w:rPr>
        <w:t>Man with a bow tie:</w:t>
      </w:r>
      <w:r>
        <w:t xml:space="preserve"> Jarvis Oberblau, Cornell. </w:t>
      </w:r>
      <w:r>
        <w:rPr>
          <w:i/>
        </w:rPr>
        <w:t>(sighs)</w:t>
      </w:r>
      <w:r>
        <w:t xml:space="preserve"> I mean, the ideas you put forth and, and from someone...</w:t>
      </w:r>
      <w:r>
        <w:t xml:space="preserve"> so...</w:t>
      </w:r>
      <w:r>
        <w:rPr>
          <w:b/>
        </w:rPr>
        <w:t xml:space="preserve"> young</w:t>
      </w:r>
      <w:r>
        <w:t xml:space="preserve">... and... </w:t>
      </w:r>
      <w:r>
        <w:rPr>
          <w:i/>
        </w:rPr>
        <w:t>(sighs again and smiles at Ross blissfully)</w:t>
      </w:r>
      <w:r>
        <w:t>.</w:t>
      </w:r>
    </w:p>
    <w:p w:rsidR="00000000" w:rsidRDefault="004E651F">
      <w:r>
        <w:rPr>
          <w:b/>
        </w:rPr>
        <w:t>Ross:</w:t>
      </w:r>
      <w:r>
        <w:t xml:space="preserve"> </w:t>
      </w:r>
      <w:r>
        <w:rPr>
          <w:i/>
        </w:rPr>
        <w:t>(with a frozen smile on his face, realizing something's wrong with Jarvis)</w:t>
      </w:r>
      <w:r>
        <w:t xml:space="preserve"> Ok... now... now we're just holding hands! </w:t>
      </w:r>
      <w:r>
        <w:rPr>
          <w:i/>
        </w:rPr>
        <w:t>(pulls his hand away)</w:t>
      </w:r>
    </w:p>
    <w:p w:rsidR="00000000" w:rsidRDefault="004E651F">
      <w:r>
        <w:rPr>
          <w:b/>
        </w:rPr>
        <w:t>Rachel:</w:t>
      </w:r>
      <w:r>
        <w:t xml:space="preserve"> All right! Well, uh... </w:t>
      </w:r>
      <w:r>
        <w:rPr>
          <w:i/>
        </w:rPr>
        <w:t>(to Monica)</w:t>
      </w:r>
      <w:r>
        <w:t xml:space="preserve"> we're gonna hit the beach?</w:t>
      </w:r>
    </w:p>
    <w:p w:rsidR="00000000" w:rsidRDefault="004E651F">
      <w:r>
        <w:rPr>
          <w:b/>
        </w:rPr>
        <w:t>Monica:</w:t>
      </w:r>
      <w:r>
        <w:t xml:space="preserve"> Yeah!</w:t>
      </w:r>
    </w:p>
    <w:p w:rsidR="00000000" w:rsidRDefault="004E651F">
      <w:r>
        <w:rPr>
          <w:b/>
        </w:rPr>
        <w:t>Rachel:</w:t>
      </w:r>
      <w:r>
        <w:t xml:space="preserve"> </w:t>
      </w:r>
      <w:r>
        <w:rPr>
          <w:i/>
        </w:rPr>
        <w:t>(to Ross, in a flattering tone)</w:t>
      </w:r>
      <w:r>
        <w:t xml:space="preserve"> It was really... great!</w:t>
      </w:r>
    </w:p>
    <w:p w:rsidR="00000000" w:rsidRDefault="004E651F">
      <w:r>
        <w:rPr>
          <w:b/>
        </w:rPr>
        <w:t>Ross:</w:t>
      </w:r>
      <w:r>
        <w:t xml:space="preserve"> Oh, thank you so much!</w:t>
      </w:r>
    </w:p>
    <w:p w:rsidR="00000000" w:rsidRDefault="004E651F">
      <w:r>
        <w:rPr>
          <w:b/>
        </w:rPr>
        <w:t>Joey:</w:t>
      </w:r>
      <w:r>
        <w:t xml:space="preserve"> Yeah, and</w:t>
      </w:r>
      <w:r>
        <w:rPr>
          <w:b/>
        </w:rPr>
        <w:t xml:space="preserve"> so</w:t>
      </w:r>
      <w:r>
        <w:t xml:space="preserve"> funny!</w:t>
      </w:r>
    </w:p>
    <w:p w:rsidR="00000000" w:rsidRDefault="004E651F">
      <w:r>
        <w:rPr>
          <w:b/>
        </w:rPr>
        <w:t>Rachel:</w:t>
      </w:r>
      <w:r>
        <w:t xml:space="preserve"> Oh!</w:t>
      </w:r>
    </w:p>
    <w:p w:rsidR="00000000" w:rsidRDefault="004E651F">
      <w:r>
        <w:rPr>
          <w:i/>
        </w:rPr>
        <w:t>(Rachel, Joey and Chandler pat him on his shoulders and walk off, together with Mon</w:t>
      </w:r>
      <w:r>
        <w:rPr>
          <w:i/>
        </w:rPr>
        <w:t>ica)</w:t>
      </w:r>
    </w:p>
    <w:p w:rsidR="00000000" w:rsidRDefault="004E651F">
      <w:r>
        <w:rPr>
          <w:b/>
        </w:rPr>
        <w:t>Ross:</w:t>
      </w:r>
      <w:r>
        <w:t xml:space="preserve"> </w:t>
      </w:r>
      <w:r>
        <w:rPr>
          <w:i/>
        </w:rPr>
        <w:t>(puzzled)</w:t>
      </w:r>
      <w:r>
        <w:t xml:space="preserve"> Ok!... All right, thanks! Thank you so much, you guys! </w:t>
      </w:r>
      <w:r>
        <w:rPr>
          <w:i/>
        </w:rPr>
        <w:t>(to Phoebe)</w:t>
      </w:r>
      <w:r>
        <w:t xml:space="preserve"> Oh, I can't tell you how much it means to me that you were here!</w:t>
      </w:r>
    </w:p>
    <w:p w:rsidR="00000000" w:rsidRDefault="004E651F">
      <w:r>
        <w:rPr>
          <w:b/>
        </w:rPr>
        <w:t>Mike:</w:t>
      </w:r>
      <w:r>
        <w:t xml:space="preserve"> </w:t>
      </w:r>
      <w:r>
        <w:rPr>
          <w:i/>
        </w:rPr>
        <w:t>(popping by, smiling)</w:t>
      </w:r>
      <w:r>
        <w:t xml:space="preserve"> You're kidding, we wouldn't have missed it!</w:t>
      </w:r>
    </w:p>
    <w:p w:rsidR="00000000" w:rsidRDefault="004E651F">
      <w:r>
        <w:rPr>
          <w:i/>
        </w:rPr>
        <w:t>(Ross is dumbfounded to see Mik</w:t>
      </w:r>
      <w:r>
        <w:rPr>
          <w:i/>
        </w:rPr>
        <w:t>e instead of David)</w:t>
      </w:r>
    </w:p>
    <w:p w:rsidR="00000000" w:rsidRDefault="004E651F">
      <w:r>
        <w:rPr>
          <w:b/>
        </w:rPr>
        <w:t>Mike:</w:t>
      </w:r>
      <w:r>
        <w:t xml:space="preserve"> Oh... I'm back!</w:t>
      </w:r>
    </w:p>
    <w:p w:rsidR="00000000" w:rsidRDefault="004E651F">
      <w:r>
        <w:rPr>
          <w:b/>
        </w:rPr>
        <w:t>Ross:</w:t>
      </w:r>
      <w:r>
        <w:t xml:space="preserve"> </w:t>
      </w:r>
      <w:r>
        <w:rPr>
          <w:i/>
        </w:rPr>
        <w:t>(skating over, embarrassed)</w:t>
      </w:r>
      <w:r>
        <w:t xml:space="preserve"> Ok!... Uh... excuse me? Yeah?</w:t>
      </w:r>
    </w:p>
    <w:p w:rsidR="00000000" w:rsidRDefault="004E651F">
      <w:r>
        <w:rPr>
          <w:b/>
        </w:rPr>
        <w:t>Phoebe &amp; Mike:</w:t>
      </w:r>
      <w:r>
        <w:t xml:space="preserve"> Yeah! </w:t>
      </w:r>
      <w:r>
        <w:rPr>
          <w:i/>
        </w:rPr>
        <w:t>(they leave)</w:t>
      </w:r>
    </w:p>
    <w:p w:rsidR="00000000" w:rsidRDefault="004E651F">
      <w:r>
        <w:rPr>
          <w:i/>
        </w:rPr>
        <w:t>(Ross goes towards Charlie, who's conversing with a fellow paleontologist, and touches her shoulder to get her atten</w:t>
      </w:r>
      <w:r>
        <w:rPr>
          <w:i/>
        </w:rPr>
        <w:t>tion)</w:t>
      </w:r>
    </w:p>
    <w:p w:rsidR="00000000" w:rsidRDefault="004E651F">
      <w:r>
        <w:rPr>
          <w:b/>
        </w:rPr>
        <w:t>Ross:</w:t>
      </w:r>
      <w:r>
        <w:t xml:space="preserve"> Hey! </w:t>
      </w:r>
      <w:r>
        <w:rPr>
          <w:i/>
        </w:rPr>
        <w:t>(she turns to him)</w:t>
      </w:r>
      <w:r>
        <w:t xml:space="preserve"> Well...? </w:t>
      </w:r>
      <w:r>
        <w:rPr>
          <w:i/>
        </w:rPr>
        <w:t>(in expectation)</w:t>
      </w:r>
    </w:p>
    <w:p w:rsidR="00000000" w:rsidRDefault="004E651F">
      <w:r>
        <w:rPr>
          <w:b/>
        </w:rPr>
        <w:t>Charlie:</w:t>
      </w:r>
      <w:r>
        <w:t xml:space="preserve"> You were incredible!</w:t>
      </w:r>
    </w:p>
    <w:p w:rsidR="00000000" w:rsidRDefault="004E651F">
      <w:r>
        <w:rPr>
          <w:b/>
        </w:rPr>
        <w:t>Ross:</w:t>
      </w:r>
      <w:r>
        <w:t xml:space="preserve"> Yeah?</w:t>
      </w:r>
    </w:p>
    <w:p w:rsidR="00000000" w:rsidRDefault="004E651F">
      <w:r>
        <w:rPr>
          <w:b/>
        </w:rPr>
        <w:t>Charlie:</w:t>
      </w:r>
      <w:r>
        <w:t xml:space="preserve"> You blew them away!</w:t>
      </w:r>
    </w:p>
    <w:p w:rsidR="00000000" w:rsidRDefault="004E651F">
      <w:r>
        <w:rPr>
          <w:b/>
        </w:rPr>
        <w:t>Ross:</w:t>
      </w:r>
      <w:r>
        <w:t xml:space="preserve"> Oh, I can't tell you how great it was to look at the crowd and see your face! I mean... uh, did you know you were </w:t>
      </w:r>
      <w:r>
        <w:rPr>
          <w:i/>
        </w:rPr>
        <w:t>(gi</w:t>
      </w:r>
      <w:r>
        <w:rPr>
          <w:i/>
        </w:rPr>
        <w:t>ggles)</w:t>
      </w:r>
      <w:r>
        <w:t xml:space="preserve"> mouthing the words along with me?</w:t>
      </w:r>
    </w:p>
    <w:p w:rsidR="00000000" w:rsidRDefault="004E651F">
      <w:r>
        <w:rPr>
          <w:b/>
        </w:rPr>
        <w:t>Charlie:</w:t>
      </w:r>
      <w:r>
        <w:t xml:space="preserve"> </w:t>
      </w:r>
      <w:r>
        <w:rPr>
          <w:i/>
        </w:rPr>
        <w:t>(smiling broadly)</w:t>
      </w:r>
      <w:r>
        <w:t xml:space="preserve"> I was</w:t>
      </w:r>
      <w:r>
        <w:rPr>
          <w:b/>
        </w:rPr>
        <w:t xml:space="preserve"> not</w:t>
      </w:r>
      <w:r>
        <w:t>!</w:t>
      </w:r>
    </w:p>
    <w:p w:rsidR="00000000" w:rsidRDefault="004E651F">
      <w:r>
        <w:rPr>
          <w:b/>
        </w:rPr>
        <w:t>Ross:</w:t>
      </w:r>
      <w:r>
        <w:t xml:space="preserve"> No, it's ok! Made me feel like a rock star!</w:t>
      </w:r>
    </w:p>
    <w:p w:rsidR="00000000" w:rsidRDefault="004E651F">
      <w:r>
        <w:rPr>
          <w:b/>
        </w:rPr>
        <w:t>Charlie:</w:t>
      </w:r>
      <w:r>
        <w:t xml:space="preserve"> Oh my God! </w:t>
      </w:r>
      <w:r>
        <w:rPr>
          <w:i/>
        </w:rPr>
        <w:t>(pauses)</w:t>
      </w:r>
      <w:r>
        <w:t xml:space="preserve"> I'm your</w:t>
      </w:r>
      <w:r>
        <w:rPr>
          <w:b/>
        </w:rPr>
        <w:t xml:space="preserve"> groupie</w:t>
      </w:r>
      <w:r>
        <w:t>!</w:t>
      </w:r>
    </w:p>
    <w:p w:rsidR="00000000" w:rsidRDefault="004E651F">
      <w:r>
        <w:rPr>
          <w:b/>
        </w:rPr>
        <w:t>Ross:</w:t>
      </w:r>
      <w:r>
        <w:t xml:space="preserve"> </w:t>
      </w:r>
      <w:r>
        <w:rPr>
          <w:i/>
        </w:rPr>
        <w:t>(joking)</w:t>
      </w:r>
      <w:r>
        <w:t xml:space="preserve"> I'd better not found you naked in my hotel room!</w:t>
      </w:r>
    </w:p>
    <w:p w:rsidR="00000000" w:rsidRDefault="004E651F">
      <w:r>
        <w:rPr>
          <w:i/>
        </w:rPr>
        <w:t>(Ross giggles, b</w:t>
      </w:r>
      <w:r>
        <w:rPr>
          <w:i/>
        </w:rPr>
        <w:t>ut Charlie isn't amused at all.)</w:t>
      </w:r>
    </w:p>
    <w:p w:rsidR="00000000" w:rsidRDefault="004E651F">
      <w:r>
        <w:rPr>
          <w:b/>
        </w:rPr>
        <w:t>Ross:</w:t>
      </w:r>
      <w:r>
        <w:t xml:space="preserve"> </w:t>
      </w:r>
      <w:r>
        <w:rPr>
          <w:i/>
        </w:rPr>
        <w:t>(realizing his joke wasn't so good, but still giggling)</w:t>
      </w:r>
      <w:r>
        <w:t xml:space="preserve"> Look, I took it too far!</w:t>
      </w:r>
    </w:p>
    <w:p w:rsidR="00000000" w:rsidRDefault="004E651F">
      <w:pPr>
        <w:rPr>
          <w:b/>
        </w:rPr>
      </w:pPr>
      <w:r>
        <w:rPr>
          <w:b/>
        </w:rPr>
        <w:t>[Scene: the hotel lobby. Monica, Phoebe, Chandler and Mike walk in from the outside.]</w:t>
      </w:r>
    </w:p>
    <w:p w:rsidR="00000000" w:rsidRDefault="004E651F">
      <w:r>
        <w:rPr>
          <w:b/>
        </w:rPr>
        <w:t>Monica:</w:t>
      </w:r>
      <w:r>
        <w:t xml:space="preserve"> </w:t>
      </w:r>
      <w:r>
        <w:rPr>
          <w:i/>
        </w:rPr>
        <w:t>(her hair bigger then before)</w:t>
      </w:r>
      <w:r>
        <w:t xml:space="preserve"> I can't beli</w:t>
      </w:r>
      <w:r>
        <w:t>eve it's raining again! Oh, it's so unfair!!!</w:t>
      </w:r>
    </w:p>
    <w:p w:rsidR="00000000" w:rsidRDefault="004E651F">
      <w:r>
        <w:rPr>
          <w:i/>
        </w:rPr>
        <w:t>(They approach the buffet, where a couple of paleontologists are sipping their drinks)</w:t>
      </w:r>
    </w:p>
    <w:p w:rsidR="00000000" w:rsidRDefault="004E651F">
      <w:r>
        <w:rPr>
          <w:b/>
        </w:rPr>
        <w:t>Phoebe:</w:t>
      </w:r>
      <w:r>
        <w:t xml:space="preserve"> Well, on the bright side, now you won't have to see all these paleontologists with their shirts off. </w:t>
      </w:r>
      <w:r>
        <w:rPr>
          <w:i/>
        </w:rPr>
        <w:t>(Grabs a drink</w:t>
      </w:r>
      <w:r>
        <w:rPr>
          <w:i/>
        </w:rPr>
        <w:t xml:space="preserve"> and notices that the two men are upset)</w:t>
      </w:r>
      <w:r>
        <w:t xml:space="preserve"> Not you guys. You got it going on!</w:t>
      </w:r>
    </w:p>
    <w:p w:rsidR="00000000" w:rsidRDefault="004E651F">
      <w:r>
        <w:rPr>
          <w:i/>
        </w:rPr>
        <w:t>(Monica, Phoebe, Chandler and Mike walk away, sipping their drinks)</w:t>
      </w:r>
    </w:p>
    <w:p w:rsidR="00000000" w:rsidRDefault="004E651F">
      <w:r>
        <w:rPr>
          <w:b/>
        </w:rPr>
        <w:t>Monica:</w:t>
      </w:r>
      <w:r>
        <w:t xml:space="preserve"> So, what are we gonna do today?</w:t>
      </w:r>
    </w:p>
    <w:p w:rsidR="00000000" w:rsidRDefault="004E651F">
      <w:r>
        <w:rPr>
          <w:b/>
        </w:rPr>
        <w:t>Mike:</w:t>
      </w:r>
      <w:r>
        <w:t xml:space="preserve"> They have a game room downstairs! Ping pong and stuff.</w:t>
      </w:r>
    </w:p>
    <w:p w:rsidR="00000000" w:rsidRDefault="004E651F">
      <w:r>
        <w:rPr>
          <w:b/>
        </w:rPr>
        <w:t>Monica:</w:t>
      </w:r>
      <w:r>
        <w:t xml:space="preserve"> </w:t>
      </w:r>
      <w:r>
        <w:rPr>
          <w:i/>
        </w:rPr>
        <w:t>(pl</w:t>
      </w:r>
      <w:r>
        <w:rPr>
          <w:i/>
        </w:rPr>
        <w:t>easantly surprised)</w:t>
      </w:r>
      <w:r>
        <w:t xml:space="preserve"> Ping pong? </w:t>
      </w:r>
      <w:r>
        <w:rPr>
          <w:i/>
        </w:rPr>
        <w:t>(to Chandler)</w:t>
      </w:r>
      <w:r>
        <w:t xml:space="preserve"> Honey, they have ping pong! Let's play!</w:t>
      </w:r>
    </w:p>
    <w:p w:rsidR="00000000" w:rsidRDefault="004E651F">
      <w:r>
        <w:rPr>
          <w:b/>
        </w:rPr>
        <w:t>Chandler:</w:t>
      </w:r>
      <w:r>
        <w:t xml:space="preserve"> I don't think so!</w:t>
      </w:r>
    </w:p>
    <w:p w:rsidR="00000000" w:rsidRDefault="004E651F">
      <w:r>
        <w:rPr>
          <w:b/>
        </w:rPr>
        <w:t>Monica:</w:t>
      </w:r>
      <w:r>
        <w:t xml:space="preserve"> </w:t>
      </w:r>
      <w:r>
        <w:rPr>
          <w:i/>
        </w:rPr>
        <w:t>(disappointed)</w:t>
      </w:r>
      <w:r>
        <w:t xml:space="preserve"> Why not?</w:t>
      </w:r>
    </w:p>
    <w:p w:rsidR="00000000" w:rsidRDefault="004E651F">
      <w:r>
        <w:rPr>
          <w:b/>
        </w:rPr>
        <w:t>Chandler:</w:t>
      </w:r>
      <w:r>
        <w:t xml:space="preserve"> Because you know how competitive you get and well, I say it's cute, others disagree, and I'm lying!</w:t>
      </w:r>
    </w:p>
    <w:p w:rsidR="00000000" w:rsidRDefault="004E651F">
      <w:r>
        <w:rPr>
          <w:b/>
        </w:rPr>
        <w:t>M</w:t>
      </w:r>
      <w:r>
        <w:rPr>
          <w:b/>
        </w:rPr>
        <w:t>onica:</w:t>
      </w:r>
      <w:r>
        <w:t xml:space="preserve"> I'm not always that bad!</w:t>
      </w:r>
    </w:p>
    <w:p w:rsidR="00000000" w:rsidRDefault="004E651F">
      <w:r>
        <w:rPr>
          <w:b/>
        </w:rPr>
        <w:t>Chandler:</w:t>
      </w:r>
      <w:r>
        <w:t xml:space="preserve"> Oh,</w:t>
      </w:r>
      <w:r>
        <w:rPr>
          <w:b/>
        </w:rPr>
        <w:t xml:space="preserve"> yeah</w:t>
      </w:r>
      <w:r>
        <w:t>? What happened when we played last time?</w:t>
      </w:r>
    </w:p>
    <w:p w:rsidR="00000000" w:rsidRDefault="004E651F">
      <w:r>
        <w:rPr>
          <w:b/>
        </w:rPr>
        <w:t>Monica:</w:t>
      </w:r>
      <w:r>
        <w:t xml:space="preserve"> </w:t>
      </w:r>
      <w:r>
        <w:rPr>
          <w:i/>
        </w:rPr>
        <w:t>(hesitatingly)</w:t>
      </w:r>
      <w:r>
        <w:t xml:space="preserve"> I punched you...?</w:t>
      </w:r>
    </w:p>
    <w:p w:rsidR="00000000" w:rsidRDefault="004E651F">
      <w:r>
        <w:rPr>
          <w:b/>
        </w:rPr>
        <w:t>Chandler:</w:t>
      </w:r>
      <w:r>
        <w:t xml:space="preserve"> And...?</w:t>
      </w:r>
    </w:p>
    <w:p w:rsidR="00000000" w:rsidRDefault="004E651F">
      <w:r>
        <w:rPr>
          <w:b/>
        </w:rPr>
        <w:t>Monica:</w:t>
      </w:r>
      <w:r>
        <w:t xml:space="preserve"> ... Phoebe...?</w:t>
      </w:r>
    </w:p>
    <w:p w:rsidR="00000000" w:rsidRDefault="004E651F">
      <w:r>
        <w:rPr>
          <w:b/>
        </w:rPr>
        <w:t>Phoebe:</w:t>
      </w:r>
      <w:r>
        <w:t xml:space="preserve"> ... and...?</w:t>
      </w:r>
    </w:p>
    <w:p w:rsidR="00000000" w:rsidRDefault="004E651F">
      <w:r>
        <w:rPr>
          <w:b/>
        </w:rPr>
        <w:t>Monica:</w:t>
      </w:r>
      <w:r>
        <w:t xml:space="preserve"> I clunked your heads together!</w:t>
      </w:r>
    </w:p>
    <w:p w:rsidR="00000000" w:rsidRDefault="004E651F">
      <w:r>
        <w:rPr>
          <w:i/>
        </w:rPr>
        <w:t>(Chandler turns to Mike</w:t>
      </w:r>
      <w:r>
        <w:rPr>
          <w:i/>
        </w:rPr>
        <w:t xml:space="preserve"> and gives him a "See what I mean?" look)</w:t>
      </w:r>
    </w:p>
    <w:p w:rsidR="00000000" w:rsidRDefault="004E651F">
      <w:pPr>
        <w:rPr>
          <w:b/>
        </w:rPr>
      </w:pPr>
      <w:r>
        <w:rPr>
          <w:b/>
        </w:rPr>
        <w:t>[Scene: Joey and Charlie's room]</w:t>
      </w:r>
    </w:p>
    <w:p w:rsidR="00000000" w:rsidRDefault="004E651F">
      <w:r>
        <w:rPr>
          <w:i/>
        </w:rPr>
        <w:t>(Joey is sitting in an armchair and wearing a diving mask. He pulls out a grape from a bunch of fake grapes on the coffee table, puts it on the snorkel's breathing tube and blows it</w:t>
      </w:r>
      <w:r>
        <w:rPr>
          <w:i/>
        </w:rPr>
        <w:t xml:space="preserve"> out, then giggles to himself)</w:t>
      </w:r>
    </w:p>
    <w:p w:rsidR="00000000" w:rsidRDefault="004E651F">
      <w:r>
        <w:rPr>
          <w:b/>
        </w:rPr>
        <w:t>Charlie:</w:t>
      </w:r>
      <w:r>
        <w:t xml:space="preserve"> </w:t>
      </w:r>
      <w:r>
        <w:rPr>
          <w:i/>
        </w:rPr>
        <w:t>(walking in)</w:t>
      </w:r>
      <w:r>
        <w:t xml:space="preserve"> Hey! There you are!</w:t>
      </w:r>
    </w:p>
    <w:p w:rsidR="00000000" w:rsidRDefault="004E651F">
      <w:r>
        <w:rPr>
          <w:b/>
        </w:rPr>
        <w:t>Joey:</w:t>
      </w:r>
      <w:r>
        <w:t xml:space="preserve"> Hey! </w:t>
      </w:r>
      <w:r>
        <w:rPr>
          <w:i/>
        </w:rPr>
        <w:t>(stands up)</w:t>
      </w:r>
      <w:r>
        <w:t xml:space="preserve"> As soon as it stops raining we have got to go snorkeling! Some kid told me about the sea turtle and, if you blow bubbles in its face, it</w:t>
      </w:r>
      <w:r>
        <w:rPr>
          <w:b/>
        </w:rPr>
        <w:t xml:space="preserve"> chases</w:t>
      </w:r>
      <w:r>
        <w:t xml:space="preserve"> ya! </w:t>
      </w:r>
      <w:r>
        <w:rPr>
          <w:i/>
        </w:rPr>
        <w:t>(smiles ecst</w:t>
      </w:r>
      <w:r>
        <w:rPr>
          <w:i/>
        </w:rPr>
        <w:t>atic)</w:t>
      </w:r>
    </w:p>
    <w:p w:rsidR="00000000" w:rsidRDefault="004E651F">
      <w:r>
        <w:rPr>
          <w:b/>
        </w:rPr>
        <w:t>Charlie:</w:t>
      </w:r>
      <w:r>
        <w:t xml:space="preserve"> I'm sorry, I can't! I'm running a discussion group all afternoon.</w:t>
      </w:r>
    </w:p>
    <w:p w:rsidR="00000000" w:rsidRDefault="004E651F">
      <w:r>
        <w:rPr>
          <w:b/>
        </w:rPr>
        <w:t>Joey:</w:t>
      </w:r>
      <w:r>
        <w:t xml:space="preserve"> </w:t>
      </w:r>
      <w:r>
        <w:rPr>
          <w:i/>
        </w:rPr>
        <w:t>(disappointed)</w:t>
      </w:r>
      <w:r>
        <w:t xml:space="preserve"> Oh... oh, but that's ok, I'll find someone else to do it... I'll do it alone, but... I don't know what happens if the sea turtle catches you...</w:t>
      </w:r>
    </w:p>
    <w:p w:rsidR="00000000" w:rsidRDefault="004E651F">
      <w:r>
        <w:rPr>
          <w:b/>
        </w:rPr>
        <w:t>Charlie:</w:t>
      </w:r>
      <w:r>
        <w:t xml:space="preserve"> Y</w:t>
      </w:r>
      <w:r>
        <w:t>ou know... I feel so</w:t>
      </w:r>
      <w:r>
        <w:rPr>
          <w:b/>
        </w:rPr>
        <w:t xml:space="preserve"> bad</w:t>
      </w:r>
      <w:r>
        <w:t xml:space="preserve">! I haven't seen you this whole trip and </w:t>
      </w:r>
      <w:r>
        <w:rPr>
          <w:i/>
        </w:rPr>
        <w:t>(pauses)</w:t>
      </w:r>
      <w:r>
        <w:t xml:space="preserve"> especially last night...</w:t>
      </w:r>
    </w:p>
    <w:p w:rsidR="00000000" w:rsidRDefault="004E651F">
      <w:r>
        <w:rPr>
          <w:b/>
        </w:rPr>
        <w:t>Joey:</w:t>
      </w:r>
      <w:r>
        <w:t xml:space="preserve"> </w:t>
      </w:r>
      <w:r>
        <w:rPr>
          <w:i/>
        </w:rPr>
        <w:t>(interrupting her)</w:t>
      </w:r>
      <w:r>
        <w:t xml:space="preserve"> Hey! Don't worry about it! It was fine! I ended up having the best time with Rachel! I just felt bad for you, stuck in that room, wo</w:t>
      </w:r>
      <w:r>
        <w:t xml:space="preserve">rking on Ross's speech... </w:t>
      </w:r>
      <w:r>
        <w:rPr>
          <w:i/>
        </w:rPr>
        <w:t>(pulls a face)</w:t>
      </w:r>
    </w:p>
    <w:p w:rsidR="00000000" w:rsidRDefault="004E651F">
      <w:r>
        <w:rPr>
          <w:b/>
        </w:rPr>
        <w:t>Charlie:</w:t>
      </w:r>
      <w:r>
        <w:t xml:space="preserve"> Actually, it turned out to be a lot of fun!</w:t>
      </w:r>
    </w:p>
    <w:p w:rsidR="00000000" w:rsidRDefault="004E651F">
      <w:r>
        <w:rPr>
          <w:b/>
        </w:rPr>
        <w:t>Joey:</w:t>
      </w:r>
      <w:r>
        <w:t xml:space="preserve"> </w:t>
      </w:r>
      <w:r>
        <w:rPr>
          <w:i/>
        </w:rPr>
        <w:t>(bewildered)</w:t>
      </w:r>
      <w:r>
        <w:t xml:space="preserve"> Oh! Oh, well! At least we're both having fun!</w:t>
      </w:r>
    </w:p>
    <w:p w:rsidR="00000000" w:rsidRDefault="004E651F">
      <w:r>
        <w:rPr>
          <w:b/>
        </w:rPr>
        <w:t>Charlie:</w:t>
      </w:r>
      <w:r>
        <w:t xml:space="preserve"> Yeah...</w:t>
      </w:r>
    </w:p>
    <w:p w:rsidR="00000000" w:rsidRDefault="004E651F">
      <w:r>
        <w:rPr>
          <w:i/>
        </w:rPr>
        <w:t>(There's an awkward moment of silence)</w:t>
      </w:r>
    </w:p>
    <w:p w:rsidR="00000000" w:rsidRDefault="004E651F">
      <w:r>
        <w:rPr>
          <w:b/>
        </w:rPr>
        <w:t>Charlie:</w:t>
      </w:r>
      <w:r>
        <w:t xml:space="preserve"> ... is it weird that it's not wi</w:t>
      </w:r>
      <w:r>
        <w:t>th each other?</w:t>
      </w:r>
    </w:p>
    <w:p w:rsidR="00000000" w:rsidRDefault="004E651F">
      <w:r>
        <w:rPr>
          <w:b/>
        </w:rPr>
        <w:t>Joey:</w:t>
      </w:r>
      <w:r>
        <w:t xml:space="preserve"> Yeah! A little bit, yeah...</w:t>
      </w:r>
    </w:p>
    <w:p w:rsidR="00000000" w:rsidRDefault="004E651F">
      <w:r>
        <w:rPr>
          <w:b/>
        </w:rPr>
        <w:t>Charlie:</w:t>
      </w:r>
      <w:r>
        <w:t xml:space="preserve"> </w:t>
      </w:r>
      <w:r>
        <w:rPr>
          <w:i/>
        </w:rPr>
        <w:t>(sitting down on the bed)</w:t>
      </w:r>
      <w:r>
        <w:t xml:space="preserve"> I think we need to talk...!</w:t>
      </w:r>
    </w:p>
    <w:p w:rsidR="00000000" w:rsidRDefault="004E651F">
      <w:r>
        <w:rPr>
          <w:i/>
        </w:rPr>
        <w:t>(pause)</w:t>
      </w:r>
    </w:p>
    <w:p w:rsidR="00000000" w:rsidRDefault="004E651F">
      <w:r>
        <w:rPr>
          <w:b/>
        </w:rPr>
        <w:t>Joey:</w:t>
      </w:r>
      <w:r>
        <w:t xml:space="preserve"> Yeah... I think we do... </w:t>
      </w:r>
      <w:r>
        <w:rPr>
          <w:i/>
        </w:rPr>
        <w:t>(sighs, with folded arms)</w:t>
      </w:r>
      <w:r>
        <w:t>... about what?</w:t>
      </w:r>
    </w:p>
    <w:p w:rsidR="00000000" w:rsidRDefault="004E651F">
      <w:pPr>
        <w:rPr>
          <w:b/>
        </w:rPr>
      </w:pPr>
      <w:r>
        <w:rPr>
          <w:b/>
        </w:rPr>
        <w:t>[Scene: the hotel game room. There is a ping pong table in the m</w:t>
      </w:r>
      <w:r>
        <w:rPr>
          <w:b/>
        </w:rPr>
        <w:t>iddle of the room. Monica, Phoebe, Chandler and Mike walk in]</w:t>
      </w:r>
    </w:p>
    <w:p w:rsidR="00000000" w:rsidRDefault="004E651F">
      <w:r>
        <w:rPr>
          <w:b/>
        </w:rPr>
        <w:t>Monica:</w:t>
      </w:r>
      <w:r>
        <w:t xml:space="preserve"> C'mon guys, it'll be fun!</w:t>
      </w:r>
    </w:p>
    <w:p w:rsidR="00000000" w:rsidRDefault="004E651F">
      <w:r>
        <w:rPr>
          <w:b/>
        </w:rPr>
        <w:t>Phoebe:</w:t>
      </w:r>
      <w:r>
        <w:t xml:space="preserve"> All right, all right... I'll play if we don't keep score!</w:t>
      </w:r>
    </w:p>
    <w:p w:rsidR="00000000" w:rsidRDefault="004E651F">
      <w:r>
        <w:rPr>
          <w:b/>
        </w:rPr>
        <w:t>Monica:</w:t>
      </w:r>
      <w:r>
        <w:t xml:space="preserve"> But then how do we know who wins?</w:t>
      </w:r>
    </w:p>
    <w:p w:rsidR="00000000" w:rsidRDefault="004E651F">
      <w:r>
        <w:rPr>
          <w:b/>
        </w:rPr>
        <w:t>Phoebe:</w:t>
      </w:r>
      <w:r>
        <w:t xml:space="preserve"> Nobody wins!</w:t>
      </w:r>
    </w:p>
    <w:p w:rsidR="00000000" w:rsidRDefault="004E651F">
      <w:r>
        <w:rPr>
          <w:b/>
        </w:rPr>
        <w:t>Monica:</w:t>
      </w:r>
      <w:r>
        <w:t xml:space="preserve"> So, we're just four los</w:t>
      </w:r>
      <w:r>
        <w:t>ers... SUPER!</w:t>
      </w:r>
    </w:p>
    <w:p w:rsidR="00000000" w:rsidRDefault="004E651F">
      <w:r>
        <w:rPr>
          <w:b/>
        </w:rPr>
        <w:t>Chandler:</w:t>
      </w:r>
      <w:r>
        <w:t xml:space="preserve"> I'm not playing with you.</w:t>
      </w:r>
    </w:p>
    <w:p w:rsidR="00000000" w:rsidRDefault="004E651F">
      <w:r>
        <w:rPr>
          <w:b/>
        </w:rPr>
        <w:t>Phoebe:</w:t>
      </w:r>
      <w:r>
        <w:t xml:space="preserve"> Yeah, I'm out.</w:t>
      </w:r>
    </w:p>
    <w:p w:rsidR="00000000" w:rsidRDefault="004E651F">
      <w:r>
        <w:rPr>
          <w:b/>
        </w:rPr>
        <w:t>Mike:</w:t>
      </w:r>
      <w:r>
        <w:t xml:space="preserve"> I'll play ya!</w:t>
      </w:r>
    </w:p>
    <w:p w:rsidR="00000000" w:rsidRDefault="004E651F">
      <w:r>
        <w:rPr>
          <w:b/>
        </w:rPr>
        <w:t>Monica:</w:t>
      </w:r>
      <w:r>
        <w:t xml:space="preserve"> </w:t>
      </w:r>
      <w:r>
        <w:rPr>
          <w:i/>
        </w:rPr>
        <w:t>(smiling)</w:t>
      </w:r>
      <w:r>
        <w:t xml:space="preserve"> OK!</w:t>
      </w:r>
    </w:p>
    <w:p w:rsidR="00000000" w:rsidRDefault="004E651F">
      <w:r>
        <w:rPr>
          <w:b/>
        </w:rPr>
        <w:t>Phoebe:</w:t>
      </w:r>
      <w:r>
        <w:t xml:space="preserve"> Mike, you don't know, you don't know what you're doing!</w:t>
      </w:r>
    </w:p>
    <w:p w:rsidR="00000000" w:rsidRDefault="004E651F">
      <w:r>
        <w:rPr>
          <w:b/>
        </w:rPr>
        <w:t>Chandler:</w:t>
      </w:r>
      <w:r>
        <w:t xml:space="preserve"> She gets crazy! This scar </w:t>
      </w:r>
      <w:r>
        <w:rPr>
          <w:i/>
        </w:rPr>
        <w:t>(points to his forehead)</w:t>
      </w:r>
      <w:r>
        <w:t xml:space="preserve"> is from</w:t>
      </w:r>
      <w:r>
        <w:rPr>
          <w:b/>
        </w:rPr>
        <w:t xml:space="preserve"> Pictiona</w:t>
      </w:r>
      <w:r>
        <w:rPr>
          <w:b/>
        </w:rPr>
        <w:t>ry</w:t>
      </w:r>
      <w:r>
        <w:t>!</w:t>
      </w:r>
    </w:p>
    <w:p w:rsidR="00000000" w:rsidRDefault="004E651F">
      <w:r>
        <w:rPr>
          <w:i/>
        </w:rPr>
        <w:t>(Monica rolls her eyes)</w:t>
      </w:r>
    </w:p>
    <w:p w:rsidR="00000000" w:rsidRDefault="004E651F">
      <w:r>
        <w:rPr>
          <w:b/>
        </w:rPr>
        <w:t>Mike:</w:t>
      </w:r>
      <w:r>
        <w:t xml:space="preserve"> </w:t>
      </w:r>
      <w:r>
        <w:rPr>
          <w:i/>
        </w:rPr>
        <w:t>(disbelieving)</w:t>
      </w:r>
      <w:r>
        <w:t xml:space="preserve"> I think I will be all right! </w:t>
      </w:r>
      <w:r>
        <w:rPr>
          <w:i/>
        </w:rPr>
        <w:t>(to Monica)</w:t>
      </w:r>
      <w:r>
        <w:t xml:space="preserve"> You wanna volley a bit for a serve?</w:t>
      </w:r>
    </w:p>
    <w:p w:rsidR="00000000" w:rsidRDefault="004E651F">
      <w:r>
        <w:rPr>
          <w:b/>
        </w:rPr>
        <w:t>Monica:</w:t>
      </w:r>
      <w:r>
        <w:t xml:space="preserve"> Sure! Got to!</w:t>
      </w:r>
    </w:p>
    <w:p w:rsidR="00000000" w:rsidRDefault="004E651F">
      <w:r>
        <w:rPr>
          <w:i/>
        </w:rPr>
        <w:t>(Monica and Mike start to play ping pong. Mike scores)</w:t>
      </w:r>
    </w:p>
    <w:p w:rsidR="00000000" w:rsidRDefault="004E651F">
      <w:r>
        <w:rPr>
          <w:b/>
        </w:rPr>
        <w:t>Monica:</w:t>
      </w:r>
      <w:r>
        <w:t xml:space="preserve"> Aww!</w:t>
      </w:r>
    </w:p>
    <w:p w:rsidR="00000000" w:rsidRDefault="004E651F">
      <w:r>
        <w:rPr>
          <w:b/>
        </w:rPr>
        <w:t>Mike:</w:t>
      </w:r>
      <w:r>
        <w:t xml:space="preserve"> Oh, by the way... I'm awesome!!</w:t>
      </w:r>
    </w:p>
    <w:p w:rsidR="00000000" w:rsidRDefault="004E651F">
      <w:r>
        <w:rPr>
          <w:b/>
        </w:rPr>
        <w:t>Ch</w:t>
      </w:r>
      <w:r>
        <w:rPr>
          <w:b/>
        </w:rPr>
        <w:t>andler:</w:t>
      </w:r>
      <w:r>
        <w:t xml:space="preserve"> </w:t>
      </w:r>
      <w:r>
        <w:rPr>
          <w:i/>
        </w:rPr>
        <w:t>(nearly whispering)</w:t>
      </w:r>
      <w:r>
        <w:t xml:space="preserve"> Oh dear God, there's two of them!</w:t>
      </w:r>
    </w:p>
    <w:p w:rsidR="00000000" w:rsidRDefault="004E651F">
      <w:r>
        <w:rPr>
          <w:b/>
        </w:rPr>
        <w:t>Mike:</w:t>
      </w:r>
      <w:r>
        <w:t xml:space="preserve"> You're ready to play?</w:t>
      </w:r>
    </w:p>
    <w:p w:rsidR="00000000" w:rsidRDefault="004E651F">
      <w:r>
        <w:rPr>
          <w:b/>
        </w:rPr>
        <w:t>Monica:</w:t>
      </w:r>
      <w:r>
        <w:t xml:space="preserve"> Hell, yeah!</w:t>
      </w:r>
    </w:p>
    <w:p w:rsidR="00000000" w:rsidRDefault="004E651F">
      <w:r>
        <w:rPr>
          <w:b/>
        </w:rPr>
        <w:t>Chandler:</w:t>
      </w:r>
      <w:r>
        <w:t xml:space="preserve"> </w:t>
      </w:r>
      <w:r>
        <w:rPr>
          <w:i/>
        </w:rPr>
        <w:t>(to Phoebe)</w:t>
      </w:r>
      <w:r>
        <w:t xml:space="preserve"> Did you know this about him?</w:t>
      </w:r>
    </w:p>
    <w:p w:rsidR="00000000" w:rsidRDefault="004E651F">
      <w:r>
        <w:rPr>
          <w:b/>
        </w:rPr>
        <w:t>Phoebe:</w:t>
      </w:r>
      <w:r>
        <w:t xml:space="preserve"> No idea! I though he was soft like you!</w:t>
      </w:r>
    </w:p>
    <w:p w:rsidR="00000000" w:rsidRDefault="004E651F">
      <w:r>
        <w:rPr>
          <w:b/>
        </w:rPr>
        <w:t>Mike:</w:t>
      </w:r>
      <w:r>
        <w:t xml:space="preserve"> Wanna make it more interesting?</w:t>
      </w:r>
    </w:p>
    <w:p w:rsidR="00000000" w:rsidRDefault="004E651F">
      <w:r>
        <w:rPr>
          <w:b/>
        </w:rPr>
        <w:t>Monica:</w:t>
      </w:r>
      <w:r>
        <w:t xml:space="preserve"> H</w:t>
      </w:r>
      <w:r>
        <w:t>ow much were you thinking?</w:t>
      </w:r>
    </w:p>
    <w:p w:rsidR="00000000" w:rsidRDefault="004E651F">
      <w:r>
        <w:rPr>
          <w:b/>
        </w:rPr>
        <w:t>Mike:</w:t>
      </w:r>
      <w:r>
        <w:t xml:space="preserve"> Ten bucks a game?</w:t>
      </w:r>
    </w:p>
    <w:p w:rsidR="00000000" w:rsidRDefault="004E651F">
      <w:r>
        <w:rPr>
          <w:b/>
        </w:rPr>
        <w:t>Monica:</w:t>
      </w:r>
      <w:r>
        <w:t xml:space="preserve"> Make it fifty!</w:t>
      </w:r>
    </w:p>
    <w:p w:rsidR="00000000" w:rsidRDefault="004E651F">
      <w:r>
        <w:rPr>
          <w:b/>
        </w:rPr>
        <w:t>Mike:</w:t>
      </w:r>
      <w:r>
        <w:t xml:space="preserve"> I'll make it a hundred!</w:t>
      </w:r>
    </w:p>
    <w:p w:rsidR="00000000" w:rsidRDefault="004E651F">
      <w:pPr>
        <w:rPr>
          <w:rFonts w:hint="eastAsia"/>
        </w:rPr>
      </w:pPr>
      <w:r>
        <w:rPr>
          <w:b/>
        </w:rPr>
        <w:t>Monica:</w:t>
      </w:r>
      <w:r>
        <w:t xml:space="preserve"> </w:t>
      </w:r>
      <w:r>
        <w:rPr>
          <w:i/>
        </w:rPr>
        <w:t>(nearly shouting)</w:t>
      </w:r>
      <w:r>
        <w:t xml:space="preserve"> One thousand... </w:t>
      </w:r>
      <w:r>
        <w:rPr>
          <w:rFonts w:hint="eastAsia"/>
        </w:rPr>
        <w:t xml:space="preserve"> </w:t>
      </w:r>
    </w:p>
    <w:p w:rsidR="00000000" w:rsidRDefault="004E651F">
      <w:r>
        <w:rPr>
          <w:b/>
        </w:rPr>
        <w:t>Chandler:</w:t>
      </w:r>
      <w:r>
        <w:t xml:space="preserve"> </w:t>
      </w:r>
      <w:r>
        <w:rPr>
          <w:i/>
        </w:rPr>
        <w:t>(interrupting her)</w:t>
      </w:r>
      <w:r>
        <w:t xml:space="preserve"> OK!</w:t>
      </w:r>
    </w:p>
    <w:p w:rsidR="00000000" w:rsidRDefault="004E651F">
      <w:r>
        <w:rPr>
          <w:b/>
        </w:rPr>
        <w:t>Mike:</w:t>
      </w:r>
      <w:r>
        <w:t xml:space="preserve"> To see who goes first, you got a quarter?</w:t>
      </w:r>
    </w:p>
    <w:p w:rsidR="00000000" w:rsidRDefault="004E651F">
      <w:r>
        <w:rPr>
          <w:b/>
        </w:rPr>
        <w:t>Monica:</w:t>
      </w:r>
      <w:r>
        <w:t xml:space="preserve"> </w:t>
      </w:r>
      <w:r>
        <w:rPr>
          <w:i/>
        </w:rPr>
        <w:t xml:space="preserve">(going through her </w:t>
      </w:r>
      <w:r>
        <w:rPr>
          <w:i/>
        </w:rPr>
        <w:t>pockets)</w:t>
      </w:r>
      <w:r>
        <w:t xml:space="preserve"> No... </w:t>
      </w:r>
      <w:r>
        <w:rPr>
          <w:i/>
        </w:rPr>
        <w:t>(to Chandler and Phoebe)</w:t>
      </w:r>
      <w:r>
        <w:t xml:space="preserve"> Either of you girls got a quarter?</w:t>
      </w:r>
    </w:p>
    <w:p w:rsidR="00000000" w:rsidRDefault="004E651F">
      <w:r>
        <w:rPr>
          <w:b/>
        </w:rPr>
        <w:t>Chandler:</w:t>
      </w:r>
      <w:r>
        <w:t xml:space="preserve"> Honey, try to focus the trash talk on him!</w:t>
      </w:r>
    </w:p>
    <w:p w:rsidR="00000000" w:rsidRDefault="004E651F">
      <w:r>
        <w:rPr>
          <w:b/>
        </w:rPr>
        <w:t>Phoebe:</w:t>
      </w:r>
      <w:r>
        <w:t xml:space="preserve"> </w:t>
      </w:r>
      <w:r>
        <w:rPr>
          <w:i/>
        </w:rPr>
        <w:t>(picks up a coin from her bra)</w:t>
      </w:r>
      <w:r>
        <w:t xml:space="preserve"> Monica, you call it.</w:t>
      </w:r>
    </w:p>
    <w:p w:rsidR="00000000" w:rsidRDefault="004E651F">
      <w:r>
        <w:rPr>
          <w:b/>
        </w:rPr>
        <w:t>Monica:</w:t>
      </w:r>
      <w:r>
        <w:t xml:space="preserve"> Heads! No, Tails! He-he-heads!</w:t>
      </w:r>
    </w:p>
    <w:p w:rsidR="00000000" w:rsidRDefault="004E651F">
      <w:r>
        <w:rPr>
          <w:b/>
        </w:rPr>
        <w:t>Phoebe:</w:t>
      </w:r>
      <w:r>
        <w:t xml:space="preserve"> Tails!</w:t>
      </w:r>
    </w:p>
    <w:p w:rsidR="00000000" w:rsidRDefault="004E651F">
      <w:r>
        <w:rPr>
          <w:b/>
        </w:rPr>
        <w:t>Monica:</w:t>
      </w:r>
      <w:r>
        <w:t xml:space="preserve"> </w:t>
      </w:r>
      <w:r>
        <w:rPr>
          <w:i/>
        </w:rPr>
        <w:t>(angry</w:t>
      </w:r>
      <w:r>
        <w:rPr>
          <w:i/>
        </w:rPr>
        <w:t>)</w:t>
      </w:r>
      <w:r>
        <w:t xml:space="preserve"> Ow, what are the chances!</w:t>
      </w:r>
    </w:p>
    <w:p w:rsidR="00000000" w:rsidRDefault="004E651F">
      <w:r>
        <w:rPr>
          <w:i/>
        </w:rPr>
        <w:t>(They start playing again)</w:t>
      </w:r>
    </w:p>
    <w:p w:rsidR="00000000" w:rsidRDefault="004E651F">
      <w:r>
        <w:rPr>
          <w:b/>
        </w:rPr>
        <w:t>Monica:</w:t>
      </w:r>
      <w:r>
        <w:t xml:space="preserve"> Ha! My point!</w:t>
      </w:r>
    </w:p>
    <w:p w:rsidR="00000000" w:rsidRDefault="004E651F">
      <w:r>
        <w:rPr>
          <w:b/>
        </w:rPr>
        <w:t>Mike:</w:t>
      </w:r>
      <w:r>
        <w:t xml:space="preserve"> Oh, no! I don't think so! You know, according to standard table tennis rules if at any time a player uses his non racket bearing hand to touch the playing surface he or she </w:t>
      </w:r>
      <w:r>
        <w:t>forfeits the point.</w:t>
      </w:r>
    </w:p>
    <w:p w:rsidR="00000000" w:rsidRDefault="004E651F">
      <w:r>
        <w:rPr>
          <w:b/>
        </w:rPr>
        <w:t>Phoebe:</w:t>
      </w:r>
      <w:r>
        <w:t xml:space="preserve"> </w:t>
      </w:r>
      <w:r>
        <w:rPr>
          <w:i/>
        </w:rPr>
        <w:t>(smiling proudly)</w:t>
      </w:r>
      <w:r>
        <w:t xml:space="preserve"> He was a lawyer!</w:t>
      </w:r>
    </w:p>
    <w:p w:rsidR="00000000" w:rsidRDefault="004E651F">
      <w:pPr>
        <w:rPr>
          <w:b/>
        </w:rPr>
      </w:pPr>
      <w:r>
        <w:rPr>
          <w:b/>
        </w:rPr>
        <w:t>[Scene: Rachel's hotel room. She is watching the Weather Channel on TV.]</w:t>
      </w:r>
    </w:p>
    <w:p w:rsidR="00000000" w:rsidRDefault="004E651F">
      <w:r>
        <w:rPr>
          <w:b/>
        </w:rPr>
        <w:t>Alexandra Steele:</w:t>
      </w:r>
      <w:r>
        <w:t xml:space="preserve"> </w:t>
      </w:r>
      <w:r>
        <w:rPr>
          <w:i/>
        </w:rPr>
        <w:t>(meteorologist)</w:t>
      </w:r>
      <w:r>
        <w:t xml:space="preserve"> </w:t>
      </w:r>
      <w:r>
        <w:rPr>
          <w:i/>
        </w:rPr>
        <w:t>(pointing to the East Coast)</w:t>
      </w:r>
      <w:r>
        <w:t>... all these coasts having beautiful weather. In New York</w:t>
      </w:r>
      <w:r>
        <w:t>, it's 72 and sunny!</w:t>
      </w:r>
    </w:p>
    <w:p w:rsidR="00000000" w:rsidRDefault="004E651F">
      <w:r>
        <w:rPr>
          <w:b/>
        </w:rPr>
        <w:t>Rachel:</w:t>
      </w:r>
      <w:r>
        <w:t xml:space="preserve"> Oh! Weather bitch! </w:t>
      </w:r>
      <w:r>
        <w:rPr>
          <w:i/>
        </w:rPr>
        <w:t>(turns the TV off)</w:t>
      </w:r>
    </w:p>
    <w:p w:rsidR="00000000" w:rsidRDefault="004E651F">
      <w:r>
        <w:rPr>
          <w:i/>
        </w:rPr>
        <w:t>(Someone knocks on the door)</w:t>
      </w:r>
    </w:p>
    <w:p w:rsidR="00000000" w:rsidRDefault="004E651F">
      <w:r>
        <w:rPr>
          <w:b/>
        </w:rPr>
        <w:t>Rachel:</w:t>
      </w:r>
      <w:r>
        <w:t xml:space="preserve"> It's open! </w:t>
      </w:r>
      <w:r>
        <w:rPr>
          <w:i/>
        </w:rPr>
        <w:t>(Joey walks in)</w:t>
      </w:r>
      <w:r>
        <w:t xml:space="preserve"> Hi, Joe!</w:t>
      </w:r>
    </w:p>
    <w:p w:rsidR="00000000" w:rsidRDefault="004E651F">
      <w:r>
        <w:rPr>
          <w:b/>
        </w:rPr>
        <w:t>Joey:</w:t>
      </w:r>
      <w:r>
        <w:t xml:space="preserve"> </w:t>
      </w:r>
      <w:r>
        <w:rPr>
          <w:i/>
        </w:rPr>
        <w:t>(downhearted)</w:t>
      </w:r>
      <w:r>
        <w:t xml:space="preserve"> Hey...</w:t>
      </w:r>
    </w:p>
    <w:p w:rsidR="00000000" w:rsidRDefault="004E651F">
      <w:r>
        <w:rPr>
          <w:b/>
        </w:rPr>
        <w:t>Rachel:</w:t>
      </w:r>
      <w:r>
        <w:t xml:space="preserve"> </w:t>
      </w:r>
      <w:r>
        <w:rPr>
          <w:i/>
        </w:rPr>
        <w:t>(worried)</w:t>
      </w:r>
      <w:r>
        <w:t xml:space="preserve"> What, is everything ok?</w:t>
      </w:r>
    </w:p>
    <w:p w:rsidR="00000000" w:rsidRDefault="004E651F">
      <w:r>
        <w:rPr>
          <w:b/>
        </w:rPr>
        <w:t>Joey:</w:t>
      </w:r>
      <w:r>
        <w:t xml:space="preserve"> Uh... Charlie and I broke up.</w:t>
      </w:r>
    </w:p>
    <w:p w:rsidR="00000000" w:rsidRDefault="004E651F">
      <w:r>
        <w:rPr>
          <w:b/>
        </w:rPr>
        <w:t>Rachel:</w:t>
      </w:r>
      <w:r>
        <w:t xml:space="preserve"> Noo</w:t>
      </w:r>
      <w:r>
        <w:t>ooo, why?</w:t>
      </w:r>
    </w:p>
    <w:p w:rsidR="00000000" w:rsidRDefault="004E651F">
      <w:r>
        <w:rPr>
          <w:b/>
        </w:rPr>
        <w:t>Joey:</w:t>
      </w:r>
      <w:r>
        <w:t xml:space="preserve"> Oh well, she said we have nothing in common.</w:t>
      </w:r>
    </w:p>
    <w:p w:rsidR="00000000" w:rsidRDefault="004E651F">
      <w:r>
        <w:rPr>
          <w:b/>
        </w:rPr>
        <w:t>Rachel:</w:t>
      </w:r>
      <w:r>
        <w:t xml:space="preserve"> </w:t>
      </w:r>
      <w:r>
        <w:rPr>
          <w:i/>
        </w:rPr>
        <w:t>(laughing)</w:t>
      </w:r>
      <w:r>
        <w:t xml:space="preserve"> Oh, that's crazy!</w:t>
      </w:r>
    </w:p>
    <w:p w:rsidR="00000000" w:rsidRDefault="004E651F">
      <w:r>
        <w:rPr>
          <w:b/>
        </w:rPr>
        <w:t>Joey:</w:t>
      </w:r>
      <w:r>
        <w:t xml:space="preserve"> No, it's not, we have nothing in common!</w:t>
      </w:r>
    </w:p>
    <w:p w:rsidR="00000000" w:rsidRDefault="004E651F">
      <w:r>
        <w:rPr>
          <w:b/>
        </w:rPr>
        <w:t>Rachel:</w:t>
      </w:r>
      <w:r>
        <w:t xml:space="preserve"> ... yeah, it's true.</w:t>
      </w:r>
    </w:p>
    <w:p w:rsidR="00000000" w:rsidRDefault="004E651F">
      <w:r>
        <w:rPr>
          <w:b/>
        </w:rPr>
        <w:t>Joey:</w:t>
      </w:r>
      <w:r>
        <w:t xml:space="preserve"> I mean, she should be with someone like... Ross! You know what I mean, he us</w:t>
      </w:r>
      <w:r>
        <w:t>es all those big words too! Man, smart people are dull!</w:t>
      </w:r>
    </w:p>
    <w:p w:rsidR="00000000" w:rsidRDefault="004E651F">
      <w:r>
        <w:rPr>
          <w:b/>
        </w:rPr>
        <w:t>Rachel:</w:t>
      </w:r>
      <w:r>
        <w:t xml:space="preserve"> </w:t>
      </w:r>
      <w:r>
        <w:rPr>
          <w:i/>
        </w:rPr>
        <w:t>(pretending to be offended)</w:t>
      </w:r>
      <w:r>
        <w:t xml:space="preserve"> What, hey!</w:t>
      </w:r>
    </w:p>
    <w:p w:rsidR="00000000" w:rsidRDefault="004E651F">
      <w:r>
        <w:rPr>
          <w:b/>
        </w:rPr>
        <w:t>Joey:</w:t>
      </w:r>
      <w:r>
        <w:t xml:space="preserve"> </w:t>
      </w:r>
      <w:r>
        <w:rPr>
          <w:i/>
        </w:rPr>
        <w:t>(laughing sarcastically)</w:t>
      </w:r>
      <w:r>
        <w:t xml:space="preserve"> Ok, Rach!</w:t>
      </w:r>
    </w:p>
    <w:p w:rsidR="00000000" w:rsidRDefault="004E651F">
      <w:r>
        <w:rPr>
          <w:i/>
        </w:rPr>
        <w:t>(He punches her on her shoulder mockingly, then goes and sits down on her bed)</w:t>
      </w:r>
    </w:p>
    <w:p w:rsidR="00000000" w:rsidRDefault="004E651F">
      <w:r>
        <w:rPr>
          <w:b/>
        </w:rPr>
        <w:t>Joey:</w:t>
      </w:r>
      <w:r>
        <w:t xml:space="preserve"> I feel so stupid, you know?</w:t>
      </w:r>
      <w:r>
        <w:t xml:space="preserve"> Why... why do I keep going after the wrong girls?</w:t>
      </w:r>
    </w:p>
    <w:p w:rsidR="00000000" w:rsidRDefault="004E651F">
      <w:r>
        <w:rPr>
          <w:b/>
        </w:rPr>
        <w:t>Rachel:</w:t>
      </w:r>
      <w:r>
        <w:t xml:space="preserve"> W-What are you, what are you talking about?</w:t>
      </w:r>
    </w:p>
    <w:p w:rsidR="00000000" w:rsidRDefault="004E651F">
      <w:r>
        <w:rPr>
          <w:b/>
        </w:rPr>
        <w:t>Joey:</w:t>
      </w:r>
      <w:r>
        <w:t xml:space="preserve"> Oh, c'mon, I mean, there's you, then there's Charlie, and it's like... </w:t>
      </w:r>
      <w:r>
        <w:rPr>
          <w:i/>
        </w:rPr>
        <w:t>(sighs)</w:t>
      </w:r>
      <w:r>
        <w:t xml:space="preserve"> What the hell is my problem? OH! </w:t>
      </w:r>
      <w:r>
        <w:rPr>
          <w:i/>
        </w:rPr>
        <w:t>(He falls back on the bed)</w:t>
      </w:r>
    </w:p>
    <w:p w:rsidR="00000000" w:rsidRDefault="004E651F">
      <w:r>
        <w:rPr>
          <w:b/>
        </w:rPr>
        <w:t>Rachel:</w:t>
      </w:r>
      <w:r>
        <w:t xml:space="preserve"> </w:t>
      </w:r>
      <w:r>
        <w:t>Ok... uh... maybe you're not always going after the wrong girl...</w:t>
      </w:r>
    </w:p>
    <w:p w:rsidR="00000000" w:rsidRDefault="004E651F">
      <w:r>
        <w:rPr>
          <w:b/>
        </w:rPr>
        <w:t>Joey:</w:t>
      </w:r>
      <w:r>
        <w:t xml:space="preserve"> </w:t>
      </w:r>
      <w:r>
        <w:rPr>
          <w:i/>
        </w:rPr>
        <w:t>(sitting up again)</w:t>
      </w:r>
      <w:r>
        <w:t xml:space="preserve"> I'm telling you, Rach, Charlie is not right for me!</w:t>
      </w:r>
    </w:p>
    <w:p w:rsidR="00000000" w:rsidRDefault="004E651F">
      <w:r>
        <w:rPr>
          <w:b/>
        </w:rPr>
        <w:t>Rachel:</w:t>
      </w:r>
      <w:r>
        <w:t xml:space="preserve"> Yeah, I'm not talking about her...</w:t>
      </w:r>
    </w:p>
    <w:p w:rsidR="00000000" w:rsidRDefault="004E651F">
      <w:r>
        <w:rPr>
          <w:b/>
        </w:rPr>
        <w:t>Joey:</w:t>
      </w:r>
      <w:r>
        <w:t xml:space="preserve"> But then who? The waitress I went out with last month? </w:t>
      </w:r>
      <w:r>
        <w:rPr>
          <w:i/>
        </w:rPr>
        <w:t>(gives he</w:t>
      </w:r>
      <w:r>
        <w:rPr>
          <w:i/>
        </w:rPr>
        <w:t>r a meaningful look)</w:t>
      </w:r>
    </w:p>
    <w:p w:rsidR="00000000" w:rsidRDefault="004E651F">
      <w:r>
        <w:rPr>
          <w:b/>
        </w:rPr>
        <w:t>Rachel:</w:t>
      </w:r>
      <w:r>
        <w:t xml:space="preserve"> You know? Forget it!</w:t>
      </w:r>
    </w:p>
    <w:p w:rsidR="00000000" w:rsidRDefault="004E651F">
      <w:r>
        <w:rPr>
          <w:b/>
        </w:rPr>
        <w:t>Joey:</w:t>
      </w:r>
      <w:r>
        <w:t xml:space="preserve"> </w:t>
      </w:r>
      <w:r>
        <w:rPr>
          <w:i/>
        </w:rPr>
        <w:t>(stands up)</w:t>
      </w:r>
      <w:r>
        <w:t xml:space="preserve"> No-no-no-no, no! Who, who were you talking about?</w:t>
      </w:r>
    </w:p>
    <w:p w:rsidR="00000000" w:rsidRDefault="004E651F">
      <w:r>
        <w:rPr>
          <w:b/>
        </w:rPr>
        <w:t>Rachel:</w:t>
      </w:r>
      <w:r>
        <w:t xml:space="preserve"> No, I-I-I-I don't, I actually don't know</w:t>
      </w:r>
      <w:r>
        <w:rPr>
          <w:b/>
        </w:rPr>
        <w:t xml:space="preserve"> who</w:t>
      </w:r>
      <w:r>
        <w:t xml:space="preserve"> I'm talking about! So!</w:t>
      </w:r>
    </w:p>
    <w:p w:rsidR="00000000" w:rsidRDefault="004E651F">
      <w:r>
        <w:rPr>
          <w:b/>
        </w:rPr>
        <w:t>Joey:</w:t>
      </w:r>
      <w:r>
        <w:t xml:space="preserve"> Ok! All right, well... I'm gonna see if I can get a room</w:t>
      </w:r>
      <w:r>
        <w:t xml:space="preserve"> for the night and I'll... I'll see you later!</w:t>
      </w:r>
    </w:p>
    <w:p w:rsidR="00000000" w:rsidRDefault="004E651F">
      <w:r>
        <w:rPr>
          <w:b/>
        </w:rPr>
        <w:t>Rachel:</w:t>
      </w:r>
      <w:r>
        <w:t xml:space="preserve"> Yeah, sure!</w:t>
      </w:r>
    </w:p>
    <w:p w:rsidR="00000000" w:rsidRDefault="004E651F">
      <w:r>
        <w:rPr>
          <w:i/>
        </w:rPr>
        <w:t>(Joey walks out, while Rachel is pensive. Once he's out of her room, he suddenly realizes who she was talking about and goes back in. He looks at her in disbelief and she looks like she was</w:t>
      </w:r>
      <w:r>
        <w:rPr>
          <w:i/>
        </w:rPr>
        <w:t xml:space="preserve"> caught red-handed)</w:t>
      </w:r>
    </w:p>
    <w:p w:rsidR="00000000" w:rsidRDefault="004E651F">
      <w:pPr>
        <w:rPr>
          <w:b/>
        </w:rPr>
      </w:pPr>
      <w:r>
        <w:rPr>
          <w:b/>
        </w:rPr>
        <w:t>[Scene: Rachel's hotel room. Joey is standing at the door, facing Rachel]</w:t>
      </w:r>
    </w:p>
    <w:p w:rsidR="00000000" w:rsidRDefault="004E651F">
      <w:r>
        <w:rPr>
          <w:b/>
        </w:rPr>
        <w:t>Joey:</w:t>
      </w:r>
      <w:r>
        <w:t xml:space="preserve"> You like me? </w:t>
      </w:r>
      <w:r>
        <w:rPr>
          <w:i/>
        </w:rPr>
        <w:t>(shuts the door)</w:t>
      </w:r>
    </w:p>
    <w:p w:rsidR="00000000" w:rsidRDefault="004E651F">
      <w:r>
        <w:rPr>
          <w:b/>
        </w:rPr>
        <w:t>Rachel:</w:t>
      </w:r>
      <w:r>
        <w:t xml:space="preserve"> </w:t>
      </w:r>
      <w:r>
        <w:rPr>
          <w:i/>
        </w:rPr>
        <w:t>(nearly whispering)</w:t>
      </w:r>
      <w:r>
        <w:t xml:space="preserve"> Ok, let's not make a big thing about this!</w:t>
      </w:r>
    </w:p>
    <w:p w:rsidR="00000000" w:rsidRDefault="004E651F">
      <w:r>
        <w:rPr>
          <w:b/>
        </w:rPr>
        <w:t>Joey:</w:t>
      </w:r>
      <w:r>
        <w:t xml:space="preserve"> </w:t>
      </w:r>
      <w:r>
        <w:rPr>
          <w:i/>
        </w:rPr>
        <w:t>(shocked)</w:t>
      </w:r>
      <w:r>
        <w:t xml:space="preserve"> That's a</w:t>
      </w:r>
      <w:r>
        <w:rPr>
          <w:b/>
        </w:rPr>
        <w:t xml:space="preserve"> huge</w:t>
      </w:r>
      <w:r>
        <w:t xml:space="preserve"> thing!</w:t>
      </w:r>
    </w:p>
    <w:p w:rsidR="00000000" w:rsidRDefault="004E651F">
      <w:r>
        <w:rPr>
          <w:b/>
        </w:rPr>
        <w:t>Rachel:</w:t>
      </w:r>
      <w:r>
        <w:t xml:space="preserve"> Not workin</w:t>
      </w:r>
      <w:r>
        <w:t xml:space="preserve">g with me, Joe! Here's the thing: lately I have been having thoughts </w:t>
      </w:r>
      <w:r>
        <w:rPr>
          <w:i/>
        </w:rPr>
        <w:t>(pauses)</w:t>
      </w:r>
      <w:r>
        <w:t xml:space="preserve"> musings, if you will!</w:t>
      </w:r>
    </w:p>
    <w:p w:rsidR="00000000" w:rsidRDefault="004E651F">
      <w:r>
        <w:rPr>
          <w:b/>
        </w:rPr>
        <w:t>Joey:</w:t>
      </w:r>
      <w:r>
        <w:t xml:space="preserve"> What... for how long?</w:t>
      </w:r>
    </w:p>
    <w:p w:rsidR="00000000" w:rsidRDefault="004E651F">
      <w:r>
        <w:rPr>
          <w:b/>
        </w:rPr>
        <w:t>Rachel:</w:t>
      </w:r>
      <w:r>
        <w:t xml:space="preserve"> Only like a month!</w:t>
      </w:r>
    </w:p>
    <w:p w:rsidR="00000000" w:rsidRDefault="004E651F">
      <w:r>
        <w:rPr>
          <w:b/>
        </w:rPr>
        <w:t>Joey:</w:t>
      </w:r>
      <w:r>
        <w:t xml:space="preserve"> </w:t>
      </w:r>
      <w:r>
        <w:rPr>
          <w:i/>
        </w:rPr>
        <w:t>(outraged)</w:t>
      </w:r>
      <w:r>
        <w:t xml:space="preserve"> A MONTH??</w:t>
      </w:r>
    </w:p>
    <w:p w:rsidR="00000000" w:rsidRDefault="004E651F">
      <w:r>
        <w:rPr>
          <w:b/>
        </w:rPr>
        <w:t>Rachel:</w:t>
      </w:r>
      <w:r>
        <w:t xml:space="preserve"> What the... DIAL IT DOWN! </w:t>
      </w:r>
      <w:r>
        <w:rPr>
          <w:i/>
        </w:rPr>
        <w:t>(Joey goes to sit on the bed)</w:t>
      </w:r>
      <w:r>
        <w:t xml:space="preserve"> Listen, ok</w:t>
      </w:r>
      <w:r>
        <w:t>, and maybe they're crazy thoughts, but sometimes I do, I have, I've been thinking about... you know,</w:t>
      </w:r>
      <w:r>
        <w:rPr>
          <w:b/>
        </w:rPr>
        <w:t xml:space="preserve"> us</w:t>
      </w:r>
      <w:r>
        <w:t xml:space="preserve">! </w:t>
      </w:r>
      <w:r>
        <w:rPr>
          <w:i/>
        </w:rPr>
        <w:t>(looks at Joey, who's totally distraught)</w:t>
      </w:r>
      <w:r>
        <w:t xml:space="preserve"> Ok, dial it up a little!</w:t>
      </w:r>
    </w:p>
    <w:p w:rsidR="00000000" w:rsidRDefault="004E651F">
      <w:r>
        <w:rPr>
          <w:b/>
        </w:rPr>
        <w:t>Joey:</w:t>
      </w:r>
      <w:r>
        <w:t xml:space="preserve"> </w:t>
      </w:r>
      <w:r>
        <w:rPr>
          <w:i/>
        </w:rPr>
        <w:t>(stands up)</w:t>
      </w:r>
      <w:r>
        <w:t xml:space="preserve"> I just have one question!</w:t>
      </w:r>
    </w:p>
    <w:p w:rsidR="00000000" w:rsidRDefault="004E651F">
      <w:r>
        <w:rPr>
          <w:b/>
        </w:rPr>
        <w:t>Rachel:</w:t>
      </w:r>
      <w:r>
        <w:t xml:space="preserve"> Shoot!</w:t>
      </w:r>
    </w:p>
    <w:p w:rsidR="00000000" w:rsidRDefault="004E651F">
      <w:r>
        <w:rPr>
          <w:b/>
        </w:rPr>
        <w:t>Joey:</w:t>
      </w:r>
      <w:r>
        <w:t xml:space="preserve"> </w:t>
      </w:r>
      <w:r>
        <w:rPr>
          <w:i/>
        </w:rPr>
        <w:t>(desperate)</w:t>
      </w:r>
      <w:r>
        <w:t xml:space="preserve"> What t</w:t>
      </w:r>
      <w:r>
        <w:t>he hell are you doin'???</w:t>
      </w:r>
    </w:p>
    <w:p w:rsidR="00000000" w:rsidRDefault="004E651F">
      <w:r>
        <w:rPr>
          <w:b/>
        </w:rPr>
        <w:t>Rachel:</w:t>
      </w:r>
      <w:r>
        <w:t xml:space="preserve"> I don't know, I'm not trying to do anything, it's just, we have such a good time when we're together, you know... I mean, aren't you just a... little curious... </w:t>
      </w:r>
      <w:r>
        <w:rPr>
          <w:i/>
        </w:rPr>
        <w:t>(insinuating)</w:t>
      </w:r>
      <w:r>
        <w:t xml:space="preserve"> what that would be like?...</w:t>
      </w:r>
    </w:p>
    <w:p w:rsidR="00000000" w:rsidRDefault="004E651F">
      <w:r>
        <w:rPr>
          <w:b/>
        </w:rPr>
        <w:t>Joey:</w:t>
      </w:r>
      <w:r>
        <w:t xml:space="preserve"> Uh, am I curio</w:t>
      </w:r>
      <w:r>
        <w:t>us? I mean, I am as curious as... as... George!!</w:t>
      </w:r>
    </w:p>
    <w:p w:rsidR="00000000" w:rsidRDefault="004E651F">
      <w:r>
        <w:rPr>
          <w:b/>
        </w:rPr>
        <w:t>Rachel:</w:t>
      </w:r>
      <w:r>
        <w:t xml:space="preserve"> </w:t>
      </w:r>
      <w:r>
        <w:rPr>
          <w:i/>
        </w:rPr>
        <w:t>(puzzled)</w:t>
      </w:r>
      <w:r>
        <w:t xml:space="preserve"> Who...?</w:t>
      </w:r>
    </w:p>
    <w:p w:rsidR="00000000" w:rsidRDefault="004E651F">
      <w:r>
        <w:rPr>
          <w:b/>
        </w:rPr>
        <w:t>Joey:</w:t>
      </w:r>
      <w:r>
        <w:t xml:space="preserve"> CURIOUS GEORGE! You know, the monkey, and the guy with the yellow hat!</w:t>
      </w:r>
    </w:p>
    <w:p w:rsidR="00000000" w:rsidRDefault="004E651F">
      <w:r>
        <w:rPr>
          <w:b/>
        </w:rPr>
        <w:t>Rachel:</w:t>
      </w:r>
      <w:r>
        <w:t xml:space="preserve"> Oh yes, of course, I remember him!</w:t>
      </w:r>
    </w:p>
    <w:p w:rsidR="00000000" w:rsidRDefault="004E651F">
      <w:r>
        <w:rPr>
          <w:b/>
        </w:rPr>
        <w:t>Joey:</w:t>
      </w:r>
      <w:r>
        <w:t xml:space="preserve"> Yeah, he had a paper route.</w:t>
      </w:r>
    </w:p>
    <w:p w:rsidR="00000000" w:rsidRDefault="004E651F">
      <w:r>
        <w:rPr>
          <w:b/>
        </w:rPr>
        <w:t>Rachel:</w:t>
      </w:r>
      <w:r>
        <w:t xml:space="preserve"> Yeah, he did! </w:t>
      </w:r>
      <w:r>
        <w:rPr>
          <w:i/>
        </w:rPr>
        <w:t>(smil</w:t>
      </w:r>
      <w:r>
        <w:rPr>
          <w:i/>
        </w:rPr>
        <w:t>ing)</w:t>
      </w:r>
      <w:r>
        <w:t xml:space="preserve"> Oh, see, this is what I'm talking about!</w:t>
      </w:r>
    </w:p>
    <w:p w:rsidR="00000000" w:rsidRDefault="004E651F">
      <w:r>
        <w:rPr>
          <w:b/>
        </w:rPr>
        <w:t>Joey:</w:t>
      </w:r>
      <w:r>
        <w:t xml:space="preserve"> No, I know, yeah I know we're great but Rach no... this... this can't happen!</w:t>
      </w:r>
    </w:p>
    <w:p w:rsidR="00000000" w:rsidRDefault="004E651F">
      <w:r>
        <w:rPr>
          <w:b/>
        </w:rPr>
        <w:t>Rachel:</w:t>
      </w:r>
      <w:r>
        <w:t xml:space="preserve"> But can it... just... happen a little bit?</w:t>
      </w:r>
    </w:p>
    <w:p w:rsidR="00000000" w:rsidRDefault="004E651F">
      <w:r>
        <w:rPr>
          <w:b/>
        </w:rPr>
        <w:t>Joey:</w:t>
      </w:r>
      <w:r>
        <w:t xml:space="preserve"> </w:t>
      </w:r>
      <w:r>
        <w:rPr>
          <w:i/>
        </w:rPr>
        <w:t>(charmed, but then recoiling)</w:t>
      </w:r>
      <w:r>
        <w:t xml:space="preserve"> NO, NO! It can't happen at all!</w:t>
      </w:r>
    </w:p>
    <w:p w:rsidR="00000000" w:rsidRDefault="004E651F">
      <w:r>
        <w:rPr>
          <w:b/>
        </w:rPr>
        <w:t>Rachel:</w:t>
      </w:r>
      <w:r>
        <w:t xml:space="preserve"> But why, why not?</w:t>
      </w:r>
    </w:p>
    <w:p w:rsidR="00000000" w:rsidRDefault="004E651F">
      <w:r>
        <w:rPr>
          <w:b/>
        </w:rPr>
        <w:t>Joey:</w:t>
      </w:r>
      <w:r>
        <w:t xml:space="preserve"> Because... look, no one wants this to happen more than me, ok? </w:t>
      </w:r>
      <w:r>
        <w:rPr>
          <w:i/>
        </w:rPr>
        <w:t>(in a trembling voice)</w:t>
      </w:r>
      <w:r>
        <w:t xml:space="preserve"> I have gone over this moment in my head a hundred times and not once</w:t>
      </w:r>
      <w:r>
        <w:rPr>
          <w:b/>
        </w:rPr>
        <w:t xml:space="preserve"> did I ever</w:t>
      </w:r>
      <w:r>
        <w:t xml:space="preserve"> say no! </w:t>
      </w:r>
      <w:r>
        <w:rPr>
          <w:i/>
        </w:rPr>
        <w:t>(sighs)</w:t>
      </w:r>
      <w:r>
        <w:t xml:space="preserve"> I couldn't do it to Ross!</w:t>
      </w:r>
    </w:p>
    <w:p w:rsidR="00000000" w:rsidRDefault="004E651F">
      <w:r>
        <w:rPr>
          <w:b/>
        </w:rPr>
        <w:t>Rachel:</w:t>
      </w:r>
      <w:r>
        <w:t xml:space="preserve"> But that wasn't</w:t>
      </w:r>
      <w:r>
        <w:t xml:space="preserve"> gonna stop you before!</w:t>
      </w:r>
    </w:p>
    <w:p w:rsidR="00000000" w:rsidRDefault="004E651F">
      <w:r>
        <w:rPr>
          <w:b/>
        </w:rPr>
        <w:t>Joey:</w:t>
      </w:r>
      <w:r>
        <w:t xml:space="preserve"> I know, I know! But I've thought about it a lot since, and it just wouldn't be right... </w:t>
      </w:r>
      <w:r>
        <w:rPr>
          <w:i/>
        </w:rPr>
        <w:t>(painfully)</w:t>
      </w:r>
      <w:r>
        <w:t xml:space="preserve"> I'm sorry...!</w:t>
      </w:r>
    </w:p>
    <w:p w:rsidR="00000000" w:rsidRDefault="004E651F">
      <w:r>
        <w:rPr>
          <w:b/>
        </w:rPr>
        <w:t>Rachel:</w:t>
      </w:r>
      <w:r>
        <w:t xml:space="preserve"> </w:t>
      </w:r>
      <w:r>
        <w:rPr>
          <w:i/>
        </w:rPr>
        <w:t>(regretful)</w:t>
      </w:r>
      <w:r>
        <w:t xml:space="preserve"> I'm sorry, too! </w:t>
      </w:r>
      <w:r>
        <w:rPr>
          <w:i/>
        </w:rPr>
        <w:t>(they look at each other sadly, then she recollects, and puts her hands over</w:t>
      </w:r>
      <w:r>
        <w:rPr>
          <w:i/>
        </w:rPr>
        <w:t xml:space="preserve"> her eyes)</w:t>
      </w:r>
      <w:r>
        <w:t xml:space="preserve"> OH GOD! I shouldn't have said anything!</w:t>
      </w:r>
    </w:p>
    <w:p w:rsidR="00000000" w:rsidRDefault="004E651F">
      <w:r>
        <w:rPr>
          <w:b/>
        </w:rPr>
        <w:t>Joey:</w:t>
      </w:r>
      <w:r>
        <w:t xml:space="preserve"> NO! No-no-no-no-no-no! Hey! Hey, we'll be fine! Li... hey, like you said: no big deal!</w:t>
      </w:r>
    </w:p>
    <w:p w:rsidR="00000000" w:rsidRDefault="004E651F">
      <w:r>
        <w:rPr>
          <w:b/>
        </w:rPr>
        <w:t>Rachel:</w:t>
      </w:r>
      <w:r>
        <w:t xml:space="preserve"> It's not a big deal!</w:t>
      </w:r>
    </w:p>
    <w:p w:rsidR="00000000" w:rsidRDefault="004E651F">
      <w:r>
        <w:rPr>
          <w:b/>
        </w:rPr>
        <w:t>Joey:</w:t>
      </w:r>
      <w:r>
        <w:t xml:space="preserve"> NO BIG DEAL!</w:t>
      </w:r>
    </w:p>
    <w:p w:rsidR="00000000" w:rsidRDefault="004E651F">
      <w:r>
        <w:rPr>
          <w:b/>
        </w:rPr>
        <w:t>Rachel:</w:t>
      </w:r>
      <w:r>
        <w:t xml:space="preserve"> It's</w:t>
      </w:r>
      <w:r>
        <w:rPr>
          <w:b/>
        </w:rPr>
        <w:t xml:space="preserve"> so</w:t>
      </w:r>
      <w:r>
        <w:t xml:space="preserve"> not a big deal!</w:t>
      </w:r>
    </w:p>
    <w:p w:rsidR="00000000" w:rsidRDefault="004E651F">
      <w:r>
        <w:rPr>
          <w:b/>
        </w:rPr>
        <w:t>Joey:</w:t>
      </w:r>
      <w:r>
        <w:t xml:space="preserve"> Yeah! I'll see ya later! Y</w:t>
      </w:r>
      <w:r>
        <w:t>eah!</w:t>
      </w:r>
    </w:p>
    <w:p w:rsidR="00000000" w:rsidRDefault="004E651F">
      <w:r>
        <w:rPr>
          <w:b/>
        </w:rPr>
        <w:t>Rachel:</w:t>
      </w:r>
      <w:r>
        <w:t xml:space="preserve"> Ok!</w:t>
      </w:r>
    </w:p>
    <w:p w:rsidR="00000000" w:rsidRDefault="004E651F">
      <w:r>
        <w:rPr>
          <w:i/>
        </w:rPr>
        <w:t>(They shake hands, he walks out and shuts the door, then seems to change his mind, moves to open the door, than changes his mind again and leans over the door. Just then, Rachel opens the door)</w:t>
      </w:r>
    </w:p>
    <w:p w:rsidR="00000000" w:rsidRDefault="004E651F">
      <w:r>
        <w:rPr>
          <w:b/>
        </w:rPr>
        <w:t>Rachel:</w:t>
      </w:r>
      <w:r>
        <w:t xml:space="preserve"> Ok, I...</w:t>
      </w:r>
    </w:p>
    <w:p w:rsidR="00000000" w:rsidRDefault="004E651F">
      <w:r>
        <w:rPr>
          <w:i/>
        </w:rPr>
        <w:t>(Joey falls backwards into t</w:t>
      </w:r>
      <w:r>
        <w:rPr>
          <w:i/>
        </w:rPr>
        <w:t>he room)</w:t>
      </w:r>
    </w:p>
    <w:p w:rsidR="00000000" w:rsidRDefault="004E651F">
      <w:r>
        <w:rPr>
          <w:b/>
        </w:rPr>
        <w:t>Rachel:</w:t>
      </w:r>
      <w:r>
        <w:t xml:space="preserve"> AAAHHHH!</w:t>
      </w:r>
    </w:p>
    <w:p w:rsidR="00000000" w:rsidRDefault="004E651F">
      <w:r>
        <w:rPr>
          <w:i/>
        </w:rPr>
        <w:t>(Joey hurriedly stands up, arms akimbo, gives her an embarrassed look and walks away)</w:t>
      </w:r>
    </w:p>
    <w:p w:rsidR="00000000" w:rsidRDefault="004E651F">
      <w:pPr>
        <w:rPr>
          <w:b/>
        </w:rPr>
      </w:pPr>
      <w:r>
        <w:rPr>
          <w:b/>
        </w:rPr>
        <w:t>[Scene: the hotel game room. Monica and Mike are still playing ping pong]</w:t>
      </w:r>
    </w:p>
    <w:p w:rsidR="00000000" w:rsidRDefault="004E651F">
      <w:r>
        <w:rPr>
          <w:b/>
        </w:rPr>
        <w:t>Monica:</w:t>
      </w:r>
      <w:r>
        <w:t xml:space="preserve"> Ooh! I'm sorry! I think, I THINK, that may have missed the tab</w:t>
      </w:r>
      <w:r>
        <w:t>le!</w:t>
      </w:r>
    </w:p>
    <w:p w:rsidR="00000000" w:rsidRDefault="004E651F">
      <w:r>
        <w:rPr>
          <w:b/>
        </w:rPr>
        <w:t>Mike:</w:t>
      </w:r>
      <w:r>
        <w:t xml:space="preserve"> </w:t>
      </w:r>
      <w:r>
        <w:rPr>
          <w:b/>
        </w:rPr>
        <w:t>Do</w:t>
      </w:r>
      <w:r>
        <w:t xml:space="preserve"> you?</w:t>
      </w:r>
    </w:p>
    <w:p w:rsidR="00000000" w:rsidRDefault="004E651F">
      <w:r>
        <w:rPr>
          <w:b/>
        </w:rPr>
        <w:t>Monica:</w:t>
      </w:r>
      <w:r>
        <w:t xml:space="preserve"> Ah,</w:t>
      </w:r>
      <w:r>
        <w:rPr>
          <w:b/>
        </w:rPr>
        <w:t xml:space="preserve"> yeah</w:t>
      </w:r>
      <w:r>
        <w:t>!</w:t>
      </w:r>
    </w:p>
    <w:p w:rsidR="00000000" w:rsidRDefault="004E651F">
      <w:r>
        <w:rPr>
          <w:b/>
        </w:rPr>
        <w:t>Mike:</w:t>
      </w:r>
      <w:r>
        <w:t xml:space="preserve"> Do</w:t>
      </w:r>
      <w:r>
        <w:rPr>
          <w:b/>
        </w:rPr>
        <w:t xml:space="preserve"> you</w:t>
      </w:r>
      <w:r>
        <w:t>?</w:t>
      </w:r>
    </w:p>
    <w:p w:rsidR="00000000" w:rsidRDefault="004E651F">
      <w:r>
        <w:rPr>
          <w:b/>
        </w:rPr>
        <w:t>Monica:</w:t>
      </w:r>
      <w:r>
        <w:t xml:space="preserve"> Ah,</w:t>
      </w:r>
      <w:r>
        <w:rPr>
          <w:b/>
        </w:rPr>
        <w:t xml:space="preserve"> yeaaah</w:t>
      </w:r>
      <w:r>
        <w:t>!</w:t>
      </w:r>
    </w:p>
    <w:p w:rsidR="00000000" w:rsidRDefault="004E651F">
      <w:r>
        <w:rPr>
          <w:b/>
        </w:rPr>
        <w:t>Mike:</w:t>
      </w:r>
      <w:r>
        <w:t xml:space="preserve"> DO YOU?</w:t>
      </w:r>
    </w:p>
    <w:p w:rsidR="00000000" w:rsidRDefault="004E651F">
      <w:r>
        <w:rPr>
          <w:b/>
        </w:rPr>
        <w:t>Monica:</w:t>
      </w:r>
      <w:r>
        <w:t xml:space="preserve"> AH YEAAAAH!</w:t>
      </w:r>
    </w:p>
    <w:p w:rsidR="00000000" w:rsidRDefault="004E651F">
      <w:r>
        <w:rPr>
          <w:b/>
        </w:rPr>
        <w:t>Chandler:</w:t>
      </w:r>
      <w:r>
        <w:t xml:space="preserve"> </w:t>
      </w:r>
      <w:r>
        <w:rPr>
          <w:i/>
        </w:rPr>
        <w:t>(to Phoebe)</w:t>
      </w:r>
      <w:r>
        <w:t xml:space="preserve"> Do you really find this attractive on him?</w:t>
      </w:r>
    </w:p>
    <w:p w:rsidR="00000000" w:rsidRDefault="004E651F">
      <w:r>
        <w:rPr>
          <w:b/>
        </w:rPr>
        <w:t>Phoebe:</w:t>
      </w:r>
      <w:r>
        <w:t xml:space="preserve"> </w:t>
      </w:r>
      <w:r>
        <w:rPr>
          <w:i/>
        </w:rPr>
        <w:t>(looking at Mike)</w:t>
      </w:r>
      <w:r>
        <w:t xml:space="preserve"> Oh, yeah! </w:t>
      </w:r>
      <w:r>
        <w:rPr>
          <w:i/>
        </w:rPr>
        <w:t>(turning to Chandler)</w:t>
      </w:r>
      <w:r>
        <w:t xml:space="preserve"> Are you telling me you... you</w:t>
      </w:r>
      <w:r>
        <w:t>'re not even... a little turned on by Monica, right now?</w:t>
      </w:r>
    </w:p>
    <w:p w:rsidR="00000000" w:rsidRDefault="004E651F">
      <w:r>
        <w:rPr>
          <w:i/>
        </w:rPr>
        <w:t>(Chandler turns to look at Monica, who has the biggest hair ever, is flushed and in a sweat, and is decidedly sniffing her armpits)</w:t>
      </w:r>
    </w:p>
    <w:p w:rsidR="00000000" w:rsidRDefault="004E651F">
      <w:r>
        <w:rPr>
          <w:b/>
        </w:rPr>
        <w:t>Chandler:</w:t>
      </w:r>
      <w:r>
        <w:t xml:space="preserve"> I think this is the first time in our marriage that I've </w:t>
      </w:r>
      <w:r>
        <w:t>felt like the more attractive one.</w:t>
      </w:r>
    </w:p>
    <w:p w:rsidR="00000000" w:rsidRDefault="004E651F">
      <w:r>
        <w:rPr>
          <w:b/>
        </w:rPr>
        <w:t>Phoebe:</w:t>
      </w:r>
      <w:r>
        <w:t xml:space="preserve"> C'mon Mike, you can beat her! Knock that dog off her head!</w:t>
      </w:r>
    </w:p>
    <w:p w:rsidR="00000000" w:rsidRDefault="004E651F">
      <w:r>
        <w:rPr>
          <w:i/>
        </w:rPr>
        <w:t>(Mike scores)</w:t>
      </w:r>
    </w:p>
    <w:p w:rsidR="00000000" w:rsidRDefault="004E651F">
      <w:r>
        <w:rPr>
          <w:b/>
        </w:rPr>
        <w:t>Monica:</w:t>
      </w:r>
      <w:r>
        <w:t xml:space="preserve"> Oh, damn it!</w:t>
      </w:r>
    </w:p>
    <w:p w:rsidR="00000000" w:rsidRDefault="004E651F">
      <w:r>
        <w:rPr>
          <w:b/>
        </w:rPr>
        <w:t>Phoebe:</w:t>
      </w:r>
      <w:r>
        <w:t xml:space="preserve"> </w:t>
      </w:r>
      <w:r>
        <w:rPr>
          <w:i/>
        </w:rPr>
        <w:t>(pointing at Mike and shouting)</w:t>
      </w:r>
      <w:r>
        <w:t xml:space="preserve"> I sleep with him!</w:t>
      </w:r>
    </w:p>
    <w:p w:rsidR="00000000" w:rsidRDefault="004E651F">
      <w:r>
        <w:rPr>
          <w:b/>
        </w:rPr>
        <w:t>Mike:</w:t>
      </w:r>
      <w:r>
        <w:t xml:space="preserve"> </w:t>
      </w:r>
      <w:r>
        <w:rPr>
          <w:i/>
        </w:rPr>
        <w:t>(boasting)</w:t>
      </w:r>
      <w:r>
        <w:t xml:space="preserve"> Game, point!</w:t>
      </w:r>
    </w:p>
    <w:p w:rsidR="00000000" w:rsidRDefault="004E651F">
      <w:r>
        <w:rPr>
          <w:b/>
        </w:rPr>
        <w:t>Monica:</w:t>
      </w:r>
      <w:r>
        <w:t xml:space="preserve"> </w:t>
      </w:r>
      <w:r>
        <w:rPr>
          <w:i/>
        </w:rPr>
        <w:t>(threatening)</w:t>
      </w:r>
      <w:r>
        <w:t xml:space="preserve"> Don't get</w:t>
      </w:r>
      <w:r>
        <w:t xml:space="preserve"> too cocky! Remember I won the last one! Oh, by the way, how did that feel, losing to a girl?</w:t>
      </w:r>
    </w:p>
    <w:p w:rsidR="00000000" w:rsidRDefault="004E651F">
      <w:r>
        <w:rPr>
          <w:b/>
        </w:rPr>
        <w:t>Mike:</w:t>
      </w:r>
      <w:r>
        <w:t xml:space="preserve"> You know, you should really look in a mirror before you call yourself that.</w:t>
      </w:r>
    </w:p>
    <w:p w:rsidR="00000000" w:rsidRDefault="004E651F">
      <w:r>
        <w:rPr>
          <w:i/>
        </w:rPr>
        <w:t>(they continue to play ping pong and then Mike scores, winning the game)</w:t>
      </w:r>
    </w:p>
    <w:p w:rsidR="00000000" w:rsidRDefault="004E651F">
      <w:r>
        <w:rPr>
          <w:b/>
        </w:rPr>
        <w:t>Monica:</w:t>
      </w:r>
      <w:r>
        <w:t xml:space="preserve"> NO, NO, NOOO!</w:t>
      </w:r>
    </w:p>
    <w:p w:rsidR="00000000" w:rsidRDefault="004E651F">
      <w:r>
        <w:rPr>
          <w:b/>
        </w:rPr>
        <w:t>Mike:</w:t>
      </w:r>
      <w:r>
        <w:t xml:space="preserve"> And that's how it's done! </w:t>
      </w:r>
      <w:r>
        <w:rPr>
          <w:i/>
        </w:rPr>
        <w:t>(Phoebe kisses him)</w:t>
      </w:r>
    </w:p>
    <w:p w:rsidR="00000000" w:rsidRDefault="004E651F">
      <w:pPr>
        <w:sectPr w:rsidR="00000000">
          <w:headerReference w:type="even" r:id="rId18"/>
          <w:headerReference w:type="default" r:id="rId19"/>
          <w:footerReference w:type="even" r:id="rId20"/>
          <w:footerReference w:type="default" r:id="rId21"/>
          <w:headerReference w:type="first" r:id="rId22"/>
          <w:footerReference w:type="first" r:id="rId23"/>
          <w:type w:val="continuous"/>
          <w:pgSz w:w="10433" w:h="14742"/>
          <w:pgMar w:top="1134" w:right="1134" w:bottom="1134" w:left="1134" w:header="567" w:footer="567" w:gutter="0"/>
          <w:cols w:space="720"/>
          <w:docGrid w:type="linesAndChars" w:linePitch="312"/>
        </w:sectPr>
      </w:pPr>
      <w:r>
        <w:rPr>
          <w:b/>
        </w:rPr>
        <w:t>Chandler:</w:t>
      </w:r>
      <w:r>
        <w:t xml:space="preserve"> Okay-dokay, you've each won a game and</w:t>
      </w:r>
    </w:p>
    <w:p w:rsidR="00000000" w:rsidRDefault="004E651F">
      <w:r>
        <w:t xml:space="preserve"> I've lost what's felt like a year of my life. So everybody goes home a winner.</w:t>
      </w:r>
    </w:p>
    <w:p w:rsidR="00000000" w:rsidRDefault="004E651F">
      <w:r>
        <w:rPr>
          <w:b/>
        </w:rPr>
        <w:t>Monica:</w:t>
      </w:r>
      <w:r>
        <w:t xml:space="preserve"> Best out of three?</w:t>
      </w:r>
    </w:p>
    <w:p w:rsidR="00000000" w:rsidRDefault="004E651F">
      <w:r>
        <w:rPr>
          <w:b/>
        </w:rPr>
        <w:t>Mike:</w:t>
      </w:r>
      <w:r>
        <w:t xml:space="preserve"> That's what I'm thinking.</w:t>
      </w:r>
    </w:p>
    <w:p w:rsidR="00000000" w:rsidRDefault="004E651F">
      <w:r>
        <w:rPr>
          <w:b/>
        </w:rPr>
        <w:t>C</w:t>
      </w:r>
      <w:r>
        <w:rPr>
          <w:b/>
        </w:rPr>
        <w:t>handler:</w:t>
      </w:r>
      <w:r>
        <w:t xml:space="preserve"> Should I use my invisibility to fight crime or for evil?</w:t>
      </w:r>
    </w:p>
    <w:p w:rsidR="00000000" w:rsidRDefault="004E651F">
      <w:r>
        <w:rPr>
          <w:b/>
        </w:rPr>
        <w:t>Monica:</w:t>
      </w:r>
      <w:r>
        <w:t xml:space="preserve"> </w:t>
      </w:r>
      <w:r>
        <w:rPr>
          <w:i/>
        </w:rPr>
        <w:t>(to Mike)</w:t>
      </w:r>
      <w:r>
        <w:t xml:space="preserve"> Serve the ball, chump! </w:t>
      </w:r>
    </w:p>
    <w:p w:rsidR="00000000" w:rsidRDefault="004E651F">
      <w:r>
        <w:rPr>
          <w:b/>
        </w:rPr>
        <w:t>Mike:</w:t>
      </w:r>
      <w:r>
        <w:t xml:space="preserve"> </w:t>
      </w:r>
      <w:r>
        <w:rPr>
          <w:i/>
        </w:rPr>
        <w:t>(doing Monica and mumbling)</w:t>
      </w:r>
      <w:r>
        <w:t>: Serve the ball, chump.</w:t>
      </w:r>
    </w:p>
    <w:p w:rsidR="00000000" w:rsidRDefault="004E651F">
      <w:r>
        <w:rPr>
          <w:b/>
        </w:rPr>
        <w:t>Phoebe:</w:t>
      </w:r>
      <w:r>
        <w:t xml:space="preserve"> </w:t>
      </w:r>
      <w:r>
        <w:rPr>
          <w:i/>
        </w:rPr>
        <w:t>(to Mike)</w:t>
      </w:r>
      <w:r>
        <w:t xml:space="preserve"> Ok Mike, better come back Mike, better come back.</w:t>
      </w:r>
    </w:p>
    <w:p w:rsidR="00000000" w:rsidRDefault="004E651F">
      <w:pPr>
        <w:rPr>
          <w:b/>
        </w:rPr>
      </w:pPr>
      <w:r>
        <w:rPr>
          <w:b/>
        </w:rPr>
        <w:t>[Scene: hotel's bar, R</w:t>
      </w:r>
      <w:r>
        <w:rPr>
          <w:b/>
        </w:rPr>
        <w:t>oss and Mr. Oberblau are talking]</w:t>
      </w:r>
    </w:p>
    <w:p w:rsidR="00000000" w:rsidRDefault="004E651F">
      <w:r>
        <w:rPr>
          <w:b/>
        </w:rPr>
        <w:t>Mr. Oberblau:</w:t>
      </w:r>
      <w:r>
        <w:t xml:space="preserve"> I'm just saying, I have a cabin in the Adirondacks. If you ever want to get away from the city, well, that'd be </w:t>
      </w:r>
      <w:r>
        <w:rPr>
          <w:i/>
        </w:rPr>
        <w:t>(pause)</w:t>
      </w:r>
      <w:r>
        <w:t xml:space="preserve"> just nifty!</w:t>
      </w:r>
    </w:p>
    <w:p w:rsidR="00000000" w:rsidRDefault="004E651F">
      <w:r>
        <w:rPr>
          <w:b/>
        </w:rPr>
        <w:t>Ross:</w:t>
      </w:r>
      <w:r>
        <w:t xml:space="preserve"> Ooh, well. Ah, I kinda have got a lot on my plate right now, not that </w:t>
      </w:r>
      <w:r>
        <w:t xml:space="preserve">I wouldn't love a weekend in the country with a strange man. </w:t>
      </w:r>
      <w:r>
        <w:rPr>
          <w:i/>
        </w:rPr>
        <w:t>(Mr. Oberblau giggles)</w:t>
      </w:r>
    </w:p>
    <w:p w:rsidR="00000000" w:rsidRDefault="004E651F">
      <w:r>
        <w:rPr>
          <w:b/>
        </w:rPr>
        <w:t>Woman:</w:t>
      </w:r>
      <w:r>
        <w:t xml:space="preserve"> Jarvis?</w:t>
      </w:r>
    </w:p>
    <w:p w:rsidR="00000000" w:rsidRDefault="004E651F">
      <w:r>
        <w:rPr>
          <w:b/>
        </w:rPr>
        <w:t>Mr. Oberblau:</w:t>
      </w:r>
      <w:r>
        <w:t xml:space="preserve"> </w:t>
      </w:r>
      <w:r>
        <w:rPr>
          <w:i/>
        </w:rPr>
        <w:t>(seeing her)</w:t>
      </w:r>
      <w:r>
        <w:t xml:space="preserve"> Oh, you're back... </w:t>
      </w:r>
      <w:r>
        <w:rPr>
          <w:i/>
        </w:rPr>
        <w:t>(to Ross)</w:t>
      </w:r>
      <w:r>
        <w:t xml:space="preserve"> this is my wife, Nancy.</w:t>
      </w:r>
    </w:p>
    <w:p w:rsidR="00000000" w:rsidRDefault="004E651F">
      <w:r>
        <w:rPr>
          <w:b/>
        </w:rPr>
        <w:t>Ross:</w:t>
      </w:r>
      <w:r>
        <w:t xml:space="preserve"> Get Out!</w:t>
      </w:r>
    </w:p>
    <w:p w:rsidR="00000000" w:rsidRDefault="004E651F">
      <w:r>
        <w:rPr>
          <w:i/>
        </w:rPr>
        <w:t>(Charlie walks by)</w:t>
      </w:r>
    </w:p>
    <w:p w:rsidR="00000000" w:rsidRDefault="004E651F">
      <w:r>
        <w:rPr>
          <w:b/>
        </w:rPr>
        <w:t>Charlie:</w:t>
      </w:r>
      <w:r>
        <w:t xml:space="preserve"> Ross, can I talk to you for a minu</w:t>
      </w:r>
      <w:r>
        <w:t>te?</w:t>
      </w:r>
    </w:p>
    <w:p w:rsidR="00000000" w:rsidRDefault="004E651F">
      <w:r>
        <w:rPr>
          <w:b/>
        </w:rPr>
        <w:t>Ross:</w:t>
      </w:r>
      <w:r>
        <w:t xml:space="preserve"> Yes, please! </w:t>
      </w:r>
      <w:r>
        <w:rPr>
          <w:i/>
        </w:rPr>
        <w:t>(they move and sit down on a sofa)</w:t>
      </w:r>
      <w:r>
        <w:t xml:space="preserve"> So, what's going on?</w:t>
      </w:r>
    </w:p>
    <w:p w:rsidR="00000000" w:rsidRDefault="004E651F">
      <w:r>
        <w:rPr>
          <w:b/>
        </w:rPr>
        <w:t>Charlie:</w:t>
      </w:r>
      <w:r>
        <w:t xml:space="preserve"> Uh, well... Joey and I broke up.</w:t>
      </w:r>
    </w:p>
    <w:p w:rsidR="00000000" w:rsidRDefault="004E651F">
      <w:r>
        <w:rPr>
          <w:b/>
        </w:rPr>
        <w:t>Ross:</w:t>
      </w:r>
      <w:r>
        <w:t xml:space="preserve"> Oh my God, wh-what happened?</w:t>
      </w:r>
    </w:p>
    <w:p w:rsidR="00000000" w:rsidRDefault="004E651F">
      <w:r>
        <w:rPr>
          <w:b/>
        </w:rPr>
        <w:t>Charlie:</w:t>
      </w:r>
      <w:r>
        <w:t xml:space="preserve"> Joey is a great guy, but we're just... so different! I mean, during your speech he kept lau</w:t>
      </w:r>
      <w:r>
        <w:t>ghing at homo erectus!</w:t>
      </w:r>
    </w:p>
    <w:p w:rsidR="00000000" w:rsidRDefault="004E651F">
      <w:r>
        <w:rPr>
          <w:b/>
        </w:rPr>
        <w:t>Ross:</w:t>
      </w:r>
      <w:r>
        <w:t xml:space="preserve"> I knew that was him!</w:t>
      </w:r>
    </w:p>
    <w:p w:rsidR="00000000" w:rsidRDefault="004E651F">
      <w:r>
        <w:rPr>
          <w:b/>
        </w:rPr>
        <w:t>Charlie:</w:t>
      </w:r>
      <w:r>
        <w:t xml:space="preserve"> Anyway I just, uh, I think it's for the best.</w:t>
      </w:r>
    </w:p>
    <w:p w:rsidR="00000000" w:rsidRDefault="004E651F">
      <w:r>
        <w:rPr>
          <w:b/>
        </w:rPr>
        <w:t>Ross:</w:t>
      </w:r>
      <w:r>
        <w:t xml:space="preserve"> </w:t>
      </w:r>
      <w:r>
        <w:rPr>
          <w:i/>
        </w:rPr>
        <w:t>(holding her hand)</w:t>
      </w:r>
      <w:r>
        <w:t xml:space="preserve"> Hey, you ok?</w:t>
      </w:r>
    </w:p>
    <w:p w:rsidR="00000000" w:rsidRDefault="004E651F">
      <w:r>
        <w:rPr>
          <w:b/>
        </w:rPr>
        <w:t>Charlie:</w:t>
      </w:r>
      <w:r>
        <w:t xml:space="preserve"> I guess. There was um... </w:t>
      </w:r>
      <w:r>
        <w:rPr>
          <w:i/>
        </w:rPr>
        <w:t>(she breathes deeply)</w:t>
      </w:r>
      <w:r>
        <w:t xml:space="preserve"> there was another reason that I thought it was time to en</w:t>
      </w:r>
      <w:r>
        <w:t xml:space="preserve">d it with Joey. I started to realize that I was having feelings for someone </w:t>
      </w:r>
      <w:r>
        <w:rPr>
          <w:i/>
        </w:rPr>
        <w:t>(pause)</w:t>
      </w:r>
      <w:r>
        <w:t xml:space="preserve"> else.</w:t>
      </w:r>
    </w:p>
    <w:p w:rsidR="00000000" w:rsidRDefault="004E651F">
      <w:r>
        <w:rPr>
          <w:i/>
        </w:rPr>
        <w:t>(some paleontologists interrupt them)</w:t>
      </w:r>
    </w:p>
    <w:p w:rsidR="00000000" w:rsidRDefault="004E651F">
      <w:r>
        <w:rPr>
          <w:b/>
        </w:rPr>
        <w:t>Paleontologist:</w:t>
      </w:r>
      <w:r>
        <w:t xml:space="preserve"> </w:t>
      </w:r>
      <w:r>
        <w:rPr>
          <w:i/>
        </w:rPr>
        <w:t>(merrily)</w:t>
      </w:r>
      <w:r>
        <w:t xml:space="preserve"> Ok Geller. Last day of the conference, you know what happens to the keynote speaker.</w:t>
      </w:r>
    </w:p>
    <w:p w:rsidR="00000000" w:rsidRDefault="004E651F">
      <w:r>
        <w:rPr>
          <w:b/>
        </w:rPr>
        <w:t>Ross:</w:t>
      </w:r>
      <w:r>
        <w:t xml:space="preserve"> Oh, profess</w:t>
      </w:r>
      <w:r>
        <w:t>or Clerk we're kind of in the middle of a conversation, here.</w:t>
      </w:r>
    </w:p>
    <w:p w:rsidR="00000000" w:rsidRDefault="004E651F">
      <w:r>
        <w:rPr>
          <w:b/>
        </w:rPr>
        <w:t>Charlie:</w:t>
      </w:r>
      <w:r>
        <w:t xml:space="preserve"> Yeah, can you guys just throw him in the pool later?</w:t>
      </w:r>
    </w:p>
    <w:p w:rsidR="00000000" w:rsidRDefault="004E651F">
      <w:r>
        <w:rPr>
          <w:b/>
        </w:rPr>
        <w:t>Professore Clerk:</w:t>
      </w:r>
      <w:r>
        <w:t xml:space="preserve"> Or we could throw you both in</w:t>
      </w:r>
      <w:r>
        <w:rPr>
          <w:b/>
        </w:rPr>
        <w:t xml:space="preserve"> now</w:t>
      </w:r>
      <w:r>
        <w:t>!</w:t>
      </w:r>
    </w:p>
    <w:p w:rsidR="00000000" w:rsidRDefault="004E651F">
      <w:r>
        <w:rPr>
          <w:b/>
        </w:rPr>
        <w:t>Ross:</w:t>
      </w:r>
      <w:r>
        <w:t xml:space="preserve"> </w:t>
      </w:r>
      <w:r>
        <w:rPr>
          <w:i/>
        </w:rPr>
        <w:t>(standing)</w:t>
      </w:r>
      <w:r>
        <w:t xml:space="preserve"> Ok, gentlemen! Please! Aren't we a little old for this? I mean</w:t>
      </w:r>
      <w:r>
        <w:t xml:space="preserve">, we're scientists, right? We're academics. And most importantly I... you-you will have to catch us first. </w:t>
      </w:r>
      <w:r>
        <w:rPr>
          <w:i/>
        </w:rPr>
        <w:t>(he starts to run away with Charlie)</w:t>
      </w:r>
      <w:r>
        <w:t xml:space="preserve">. GO, GO, GO! </w:t>
      </w:r>
      <w:r>
        <w:rPr>
          <w:i/>
        </w:rPr>
        <w:t>(the paleontologists starts chasing them)</w:t>
      </w:r>
    </w:p>
    <w:p w:rsidR="00000000" w:rsidRDefault="004E651F">
      <w:pPr>
        <w:rPr>
          <w:b/>
        </w:rPr>
      </w:pPr>
      <w:r>
        <w:rPr>
          <w:b/>
        </w:rPr>
        <w:t>[Scene: game room, Monica and Mike are still playing ping</w:t>
      </w:r>
      <w:r>
        <w:rPr>
          <w:b/>
        </w:rPr>
        <w:t xml:space="preserve"> pong]</w:t>
      </w:r>
    </w:p>
    <w:p w:rsidR="00000000" w:rsidRDefault="004E651F">
      <w:r>
        <w:rPr>
          <w:i/>
        </w:rPr>
        <w:t>(Chandler and Phoebe look bored to death. Monica scores and laughs)</w:t>
      </w:r>
    </w:p>
    <w:p w:rsidR="00000000" w:rsidRDefault="004E651F">
      <w:r>
        <w:rPr>
          <w:b/>
        </w:rPr>
        <w:t>Mike:</w:t>
      </w:r>
      <w:r>
        <w:t xml:space="preserve"> Ok, so it's a tie again, 41 to 41.</w:t>
      </w:r>
    </w:p>
    <w:p w:rsidR="00000000" w:rsidRDefault="004E651F">
      <w:r>
        <w:rPr>
          <w:b/>
        </w:rPr>
        <w:t>Chandler:</w:t>
      </w:r>
      <w:r>
        <w:t xml:space="preserve"> </w:t>
      </w:r>
      <w:r>
        <w:rPr>
          <w:i/>
        </w:rPr>
        <w:t>(exhausted)</w:t>
      </w:r>
      <w:r>
        <w:t xml:space="preserve"> Ok, look! Enough is enough!</w:t>
      </w:r>
    </w:p>
    <w:p w:rsidR="00000000" w:rsidRDefault="004E651F">
      <w:r>
        <w:rPr>
          <w:b/>
        </w:rPr>
        <w:t>Monica:</w:t>
      </w:r>
      <w:r>
        <w:t xml:space="preserve"> No, I have just to have two more points to beat him!</w:t>
      </w:r>
    </w:p>
    <w:p w:rsidR="00000000" w:rsidRDefault="004E651F">
      <w:r>
        <w:rPr>
          <w:b/>
        </w:rPr>
        <w:t>Chandler:</w:t>
      </w:r>
      <w:r>
        <w:t xml:space="preserve"> Monica, that was al</w:t>
      </w:r>
      <w:r>
        <w:t>so true an</w:t>
      </w:r>
      <w:r>
        <w:rPr>
          <w:b/>
        </w:rPr>
        <w:t xml:space="preserve"> hour</w:t>
      </w:r>
      <w:r>
        <w:t xml:space="preserve"> ago! I mean, please, look at you! Your hand is blistered, you can barely stand, your hair is</w:t>
      </w:r>
      <w:r>
        <w:rPr>
          <w:b/>
        </w:rPr>
        <w:t xml:space="preserve"> inexplicable</w:t>
      </w:r>
      <w:r>
        <w:t>! Ok, you've already proven you are just as good as he is, now we've missed our dinner reservations, so now let's just go upstairs, ord</w:t>
      </w:r>
      <w:r>
        <w:t>er room service, take a shower and shave your head!</w:t>
      </w:r>
    </w:p>
    <w:p w:rsidR="00000000" w:rsidRDefault="004E651F">
      <w:r>
        <w:rPr>
          <w:b/>
        </w:rPr>
        <w:t>Monica:</w:t>
      </w:r>
      <w:r>
        <w:t xml:space="preserve"> I can't just walk away! I've put in four hours!</w:t>
      </w:r>
    </w:p>
    <w:p w:rsidR="00000000" w:rsidRDefault="004E651F">
      <w:r>
        <w:rPr>
          <w:b/>
        </w:rPr>
        <w:t>Chandler:</w:t>
      </w:r>
      <w:r>
        <w:t xml:space="preserve"> But...</w:t>
      </w:r>
    </w:p>
    <w:p w:rsidR="00000000" w:rsidRDefault="004E651F">
      <w:r>
        <w:rPr>
          <w:b/>
        </w:rPr>
        <w:t>Monica:</w:t>
      </w:r>
      <w:r>
        <w:t xml:space="preserve"> Look! You knew this about me when you married me! You agreed to take me in sickness and in health. Well, this is my sicknes</w:t>
      </w:r>
      <w:r>
        <w:t>s!</w:t>
      </w:r>
    </w:p>
    <w:p w:rsidR="00000000" w:rsidRDefault="004E651F">
      <w:r>
        <w:rPr>
          <w:b/>
        </w:rPr>
        <w:t>Chandler:</w:t>
      </w:r>
      <w:r>
        <w:t xml:space="preserve"> What about the obsessive cleaning?</w:t>
      </w:r>
    </w:p>
    <w:p w:rsidR="00000000" w:rsidRDefault="004E651F">
      <w:r>
        <w:rPr>
          <w:b/>
        </w:rPr>
        <w:t>Monica:</w:t>
      </w:r>
      <w:r>
        <w:t xml:space="preserve"> That's just good sense!</w:t>
      </w:r>
    </w:p>
    <w:p w:rsidR="00000000" w:rsidRDefault="004E651F">
      <w:r>
        <w:rPr>
          <w:i/>
        </w:rPr>
        <w:t>(they start playing again; suddenly Monica hits the table with her hand)</w:t>
      </w:r>
    </w:p>
    <w:p w:rsidR="00000000" w:rsidRDefault="004E651F">
      <w:r>
        <w:rPr>
          <w:b/>
        </w:rPr>
        <w:t>Monica:</w:t>
      </w:r>
      <w:r>
        <w:t xml:space="preserve"> </w:t>
      </w:r>
      <w:r>
        <w:rPr>
          <w:i/>
        </w:rPr>
        <w:t>(in pain)</w:t>
      </w:r>
      <w:r>
        <w:t xml:space="preserve"> Aww! </w:t>
      </w:r>
      <w:r>
        <w:rPr>
          <w:i/>
        </w:rPr>
        <w:t>(she holds her hand, moaning like she's biting back a scream)</w:t>
      </w:r>
    </w:p>
    <w:p w:rsidR="00000000" w:rsidRDefault="004E651F">
      <w:r>
        <w:rPr>
          <w:b/>
        </w:rPr>
        <w:t>Chandler:</w:t>
      </w:r>
      <w:r>
        <w:t xml:space="preserve"> You ok?</w:t>
      </w:r>
    </w:p>
    <w:p w:rsidR="00000000" w:rsidRDefault="004E651F">
      <w:r>
        <w:rPr>
          <w:b/>
        </w:rPr>
        <w:t>Monica:</w:t>
      </w:r>
      <w:r>
        <w:t xml:space="preserve"> No, no, no. Honey, I'm ok. Shake it off! </w:t>
      </w:r>
      <w:r>
        <w:rPr>
          <w:i/>
        </w:rPr>
        <w:t>(she shakes the wrist and it's more painful)</w:t>
      </w:r>
      <w:r>
        <w:t xml:space="preserve"> Oh, no! No shaking, no shaking! Ooh! Ooh! </w:t>
      </w:r>
      <w:r>
        <w:rPr>
          <w:i/>
        </w:rPr>
        <w:t>(pause)</w:t>
      </w:r>
      <w:r>
        <w:t xml:space="preserve"> Oh my God! I can't play!</w:t>
      </w:r>
    </w:p>
    <w:p w:rsidR="00000000" w:rsidRDefault="004E651F">
      <w:r>
        <w:rPr>
          <w:b/>
        </w:rPr>
        <w:t>Mike:</w:t>
      </w:r>
      <w:r>
        <w:t xml:space="preserve"> So you forfeit?</w:t>
      </w:r>
    </w:p>
    <w:p w:rsidR="00000000" w:rsidRDefault="004E651F">
      <w:r>
        <w:rPr>
          <w:b/>
        </w:rPr>
        <w:t>Phoebe:</w:t>
      </w:r>
      <w:r>
        <w:t xml:space="preserve"> Mike wins?</w:t>
      </w:r>
    </w:p>
    <w:p w:rsidR="00000000" w:rsidRDefault="004E651F">
      <w:r>
        <w:rPr>
          <w:b/>
        </w:rPr>
        <w:t>Monica:</w:t>
      </w:r>
      <w:r>
        <w:t xml:space="preserve"> I can't believe it! </w:t>
      </w:r>
      <w:r>
        <w:rPr>
          <w:i/>
        </w:rPr>
        <w:t>(pause)</w:t>
      </w:r>
      <w:r>
        <w:t xml:space="preserve"> I lost!</w:t>
      </w:r>
    </w:p>
    <w:p w:rsidR="00000000" w:rsidRDefault="004E651F">
      <w:r>
        <w:rPr>
          <w:b/>
        </w:rPr>
        <w:t>Ch</w:t>
      </w:r>
      <w:r>
        <w:rPr>
          <w:b/>
        </w:rPr>
        <w:t>andler:</w:t>
      </w:r>
      <w:r>
        <w:t xml:space="preserve"> No, you didn't.</w:t>
      </w:r>
    </w:p>
    <w:p w:rsidR="00000000" w:rsidRDefault="004E651F">
      <w:r>
        <w:rPr>
          <w:b/>
        </w:rPr>
        <w:t>Monica:</w:t>
      </w:r>
      <w:r>
        <w:t xml:space="preserve"> What?</w:t>
      </w:r>
    </w:p>
    <w:p w:rsidR="00000000" w:rsidRDefault="004E651F">
      <w:r>
        <w:rPr>
          <w:b/>
        </w:rPr>
        <w:t>Chandler:</w:t>
      </w:r>
      <w:r>
        <w:t xml:space="preserve"> Because I'm gonna play for ya.</w:t>
      </w:r>
    </w:p>
    <w:p w:rsidR="00000000" w:rsidRDefault="004E651F">
      <w:r>
        <w:rPr>
          <w:b/>
        </w:rPr>
        <w:t>Phoebe:</w:t>
      </w:r>
      <w:r>
        <w:t xml:space="preserve"> You can't do that!</w:t>
      </w:r>
    </w:p>
    <w:p w:rsidR="00000000" w:rsidRDefault="004E651F">
      <w:r>
        <w:rPr>
          <w:b/>
        </w:rPr>
        <w:t>Mike:</w:t>
      </w:r>
      <w:r>
        <w:t xml:space="preserve"> Oh, that's ok. I don't care which of them I beat.</w:t>
      </w:r>
    </w:p>
    <w:p w:rsidR="00000000" w:rsidRDefault="004E651F">
      <w:r>
        <w:rPr>
          <w:b/>
        </w:rPr>
        <w:t>Phoebe:</w:t>
      </w:r>
      <w:r>
        <w:t xml:space="preserve"> Ok, we're taking that paddle home, mister.</w:t>
      </w:r>
    </w:p>
    <w:p w:rsidR="00000000" w:rsidRDefault="004E651F">
      <w:r>
        <w:rPr>
          <w:b/>
        </w:rPr>
        <w:t>Monica:</w:t>
      </w:r>
      <w:r>
        <w:t xml:space="preserve"> </w:t>
      </w:r>
      <w:r>
        <w:rPr>
          <w:i/>
        </w:rPr>
        <w:t>(to Chandler)</w:t>
      </w:r>
      <w:r>
        <w:t xml:space="preserve"> Honey, you don't have</w:t>
      </w:r>
      <w:r>
        <w:t xml:space="preserve"> to do this.</w:t>
      </w:r>
    </w:p>
    <w:p w:rsidR="00000000" w:rsidRDefault="004E651F">
      <w:r>
        <w:rPr>
          <w:b/>
        </w:rPr>
        <w:t>Chandler:</w:t>
      </w:r>
      <w:r>
        <w:t xml:space="preserve"> </w:t>
      </w:r>
      <w:r>
        <w:rPr>
          <w:i/>
        </w:rPr>
        <w:t>(In a loving voice)</w:t>
      </w:r>
      <w:r>
        <w:t xml:space="preserve"> Yes, I do. Now, I may not understand why you have to win so badly, but if it's important to you then it's important to me, because I love you.</w:t>
      </w:r>
    </w:p>
    <w:p w:rsidR="00000000" w:rsidRDefault="004E651F">
      <w:r>
        <w:rPr>
          <w:b/>
        </w:rPr>
        <w:t>Monica:</w:t>
      </w:r>
      <w:r>
        <w:t xml:space="preserve"> But... you</w:t>
      </w:r>
      <w:r>
        <w:rPr>
          <w:b/>
        </w:rPr>
        <w:t xml:space="preserve"> suck</w:t>
      </w:r>
      <w:r>
        <w:t>!</w:t>
      </w:r>
    </w:p>
    <w:p w:rsidR="00000000" w:rsidRDefault="004E651F">
      <w:r>
        <w:rPr>
          <w:b/>
        </w:rPr>
        <w:t>Chandler:</w:t>
      </w:r>
      <w:r>
        <w:t xml:space="preserve"> </w:t>
      </w:r>
      <w:r>
        <w:rPr>
          <w:i/>
        </w:rPr>
        <w:t>(Still in a loving voice)</w:t>
      </w:r>
      <w:r>
        <w:t xml:space="preserve"> You're we</w:t>
      </w:r>
      <w:r>
        <w:t>lcome, sweetheart.</w:t>
      </w:r>
    </w:p>
    <w:p w:rsidR="00000000" w:rsidRDefault="004E651F">
      <w:r>
        <w:rPr>
          <w:i/>
        </w:rPr>
        <w:t>(Chandler prepares to play)</w:t>
      </w:r>
    </w:p>
    <w:p w:rsidR="00000000" w:rsidRDefault="004E651F">
      <w:r>
        <w:rPr>
          <w:b/>
        </w:rPr>
        <w:t>Chandler:</w:t>
      </w:r>
      <w:r>
        <w:t xml:space="preserve"> All right Mike, let's get this over with. Sudden death. Whoever wins this point, wins.</w:t>
      </w:r>
    </w:p>
    <w:p w:rsidR="00000000" w:rsidRDefault="004E651F">
      <w:r>
        <w:rPr>
          <w:b/>
        </w:rPr>
        <w:t>Mike:</w:t>
      </w:r>
      <w:r>
        <w:t xml:space="preserve"> Ok!</w:t>
      </w:r>
    </w:p>
    <w:p w:rsidR="00000000" w:rsidRDefault="004E651F">
      <w:r>
        <w:rPr>
          <w:i/>
        </w:rPr>
        <w:t>(They start playing and Chandler does not suck at all)</w:t>
      </w:r>
    </w:p>
    <w:p w:rsidR="00000000" w:rsidRDefault="004E651F">
      <w:r>
        <w:rPr>
          <w:b/>
        </w:rPr>
        <w:t>Monica:</w:t>
      </w:r>
      <w:r>
        <w:t xml:space="preserve"> Oh my God! You're good!</w:t>
      </w:r>
    </w:p>
    <w:p w:rsidR="00000000" w:rsidRDefault="004E651F">
      <w:r>
        <w:rPr>
          <w:b/>
        </w:rPr>
        <w:t>Phoebe:</w:t>
      </w:r>
      <w:r>
        <w:t xml:space="preserve"> It's li</w:t>
      </w:r>
      <w:r>
        <w:t>ke watching porn!</w:t>
      </w:r>
    </w:p>
    <w:p w:rsidR="00000000" w:rsidRDefault="004E651F">
      <w:r>
        <w:rPr>
          <w:i/>
        </w:rPr>
        <w:t>(Chandler scores and wins the match)</w:t>
      </w:r>
    </w:p>
    <w:p w:rsidR="00000000" w:rsidRDefault="004E651F">
      <w:r>
        <w:rPr>
          <w:b/>
        </w:rPr>
        <w:t>Chandler:</w:t>
      </w:r>
      <w:r>
        <w:t xml:space="preserve"> And that's... how... it's done!</w:t>
      </w:r>
    </w:p>
    <w:p w:rsidR="00000000" w:rsidRDefault="004E651F">
      <w:r>
        <w:rPr>
          <w:b/>
        </w:rPr>
        <w:t>Monica:</w:t>
      </w:r>
      <w:r>
        <w:t xml:space="preserve"> </w:t>
      </w:r>
      <w:r>
        <w:rPr>
          <w:i/>
        </w:rPr>
        <w:t>(to Chandler)</w:t>
      </w:r>
      <w:r>
        <w:t xml:space="preserve"> Oh my God. That was so amazing! When did you </w:t>
      </w:r>
      <w:r>
        <w:rPr>
          <w:i/>
        </w:rPr>
        <w:t>(pause)</w:t>
      </w:r>
      <w:r>
        <w:t xml:space="preserve"> Hold on! I almost forgot </w:t>
      </w:r>
      <w:r>
        <w:rPr>
          <w:i/>
        </w:rPr>
        <w:t>(she turns to Mike)</w:t>
      </w:r>
      <w:r>
        <w:rPr>
          <w:b/>
        </w:rPr>
        <w:t xml:space="preserve"> loser</w:t>
      </w:r>
      <w:r>
        <w:t xml:space="preserve">! </w:t>
      </w:r>
      <w:r>
        <w:rPr>
          <w:i/>
        </w:rPr>
        <w:t>(back to Chandler)</w:t>
      </w:r>
      <w:r>
        <w:t xml:space="preserve"> When did you </w:t>
      </w:r>
      <w:r>
        <w:t>stop sucking?</w:t>
      </w:r>
    </w:p>
    <w:p w:rsidR="00000000" w:rsidRDefault="004E651F">
      <w:r>
        <w:rPr>
          <w:b/>
        </w:rPr>
        <w:t>Chandler:</w:t>
      </w:r>
      <w:r>
        <w:t xml:space="preserve"> I never sucked, I actually didn't want you to know how good I was!</w:t>
      </w:r>
    </w:p>
    <w:p w:rsidR="00000000" w:rsidRDefault="004E651F">
      <w:r>
        <w:rPr>
          <w:b/>
        </w:rPr>
        <w:t>Monica:</w:t>
      </w:r>
      <w:r>
        <w:t xml:space="preserve"> Why?</w:t>
      </w:r>
    </w:p>
    <w:p w:rsidR="00000000" w:rsidRDefault="004E651F">
      <w:r>
        <w:rPr>
          <w:b/>
        </w:rPr>
        <w:t>Chandler:</w:t>
      </w:r>
      <w:r>
        <w:t xml:space="preserve"> I don't know.</w:t>
      </w:r>
    </w:p>
    <w:p w:rsidR="00000000" w:rsidRDefault="004E651F">
      <w:r>
        <w:rPr>
          <w:b/>
        </w:rPr>
        <w:t>Monica:</w:t>
      </w:r>
      <w:r>
        <w:t xml:space="preserve"> This is so great! Now we can enter into doubles tournaments!</w:t>
      </w:r>
    </w:p>
    <w:p w:rsidR="00000000" w:rsidRDefault="004E651F">
      <w:r>
        <w:rPr>
          <w:b/>
        </w:rPr>
        <w:t>Chandler:</w:t>
      </w:r>
      <w:r>
        <w:t xml:space="preserve"> </w:t>
      </w:r>
      <w:r>
        <w:rPr>
          <w:b/>
        </w:rPr>
        <w:t>That's</w:t>
      </w:r>
      <w:r>
        <w:t xml:space="preserve"> why!</w:t>
      </w:r>
    </w:p>
    <w:p w:rsidR="00000000" w:rsidRDefault="004E651F">
      <w:pPr>
        <w:rPr>
          <w:b/>
        </w:rPr>
      </w:pPr>
      <w:r>
        <w:rPr>
          <w:b/>
        </w:rPr>
        <w:t xml:space="preserve">[Scene: Hotel's bar. Ross is running </w:t>
      </w:r>
      <w:r>
        <w:rPr>
          <w:b/>
        </w:rPr>
        <w:t>to Charlie trying not to be seen with two cocktails in his hands. She's hidden behind a huge plant]</w:t>
      </w:r>
    </w:p>
    <w:p w:rsidR="00000000" w:rsidRDefault="004E651F">
      <w:r>
        <w:rPr>
          <w:b/>
        </w:rPr>
        <w:t>Charlie:</w:t>
      </w:r>
      <w:r>
        <w:t xml:space="preserve"> Thanks!</w:t>
      </w:r>
      <w:r>
        <w:rPr>
          <w:b/>
        </w:rPr>
        <w:t>Ross:</w:t>
      </w:r>
      <w:r>
        <w:t xml:space="preserve"> Hi.</w:t>
      </w:r>
    </w:p>
    <w:p w:rsidR="00000000" w:rsidRDefault="004E651F">
      <w:r>
        <w:rPr>
          <w:b/>
        </w:rPr>
        <w:t>Charlie:</w:t>
      </w:r>
      <w:r>
        <w:t xml:space="preserve"> Are they still looking for us?</w:t>
      </w:r>
    </w:p>
    <w:p w:rsidR="00000000" w:rsidRDefault="004E651F">
      <w:r>
        <w:rPr>
          <w:b/>
        </w:rPr>
        <w:t>Ross:</w:t>
      </w:r>
      <w:r>
        <w:t xml:space="preserve"> Yeah. The bartender said that they split up into two search parties, the herbivores </w:t>
      </w:r>
      <w:r>
        <w:t xml:space="preserve">and the carnivores. </w:t>
      </w:r>
      <w:r>
        <w:rPr>
          <w:i/>
        </w:rPr>
        <w:t>(pause)</w:t>
      </w:r>
      <w:r>
        <w:t xml:space="preserve"> You know, we as a group are not the coolest.</w:t>
      </w:r>
    </w:p>
    <w:p w:rsidR="00000000" w:rsidRDefault="004E651F">
      <w:r>
        <w:rPr>
          <w:i/>
        </w:rPr>
        <w:t>(Three paleontologists walk by and Ross hugs Charlie trying not to be seen)</w:t>
      </w:r>
    </w:p>
    <w:p w:rsidR="00000000" w:rsidRDefault="004E651F">
      <w:r>
        <w:rPr>
          <w:b/>
        </w:rPr>
        <w:t>Ross:</w:t>
      </w:r>
      <w:r>
        <w:t xml:space="preserve"> I don't think they saw us.</w:t>
      </w:r>
    </w:p>
    <w:p w:rsidR="00000000" w:rsidRDefault="004E651F">
      <w:r>
        <w:rPr>
          <w:b/>
        </w:rPr>
        <w:t>Charlie:</w:t>
      </w:r>
      <w:r>
        <w:t xml:space="preserve"> I don't think they did.</w:t>
      </w:r>
    </w:p>
    <w:p w:rsidR="00000000" w:rsidRDefault="004E651F">
      <w:r>
        <w:rPr>
          <w:i/>
        </w:rPr>
        <w:t>(They realize that they are hugging close</w:t>
      </w:r>
      <w:r>
        <w:rPr>
          <w:i/>
        </w:rPr>
        <w:t>ly and he draws back)</w:t>
      </w:r>
    </w:p>
    <w:p w:rsidR="00000000" w:rsidRDefault="004E651F">
      <w:r>
        <w:rPr>
          <w:b/>
        </w:rPr>
        <w:t>Charlie:</w:t>
      </w:r>
      <w:r>
        <w:t xml:space="preserve"> Um, so, I started to say you something earlier, um... </w:t>
      </w:r>
      <w:r>
        <w:rPr>
          <w:i/>
        </w:rPr>
        <w:t>(pause)</w:t>
      </w:r>
      <w:r>
        <w:t xml:space="preserve"> There was another reason I realized it was time to end it with Joey. I kind of realized I... was starting to have feelings... for someone else.</w:t>
      </w:r>
    </w:p>
    <w:p w:rsidR="00000000" w:rsidRDefault="004E651F">
      <w:r>
        <w:rPr>
          <w:b/>
        </w:rPr>
        <w:t>Ross:</w:t>
      </w:r>
      <w:r>
        <w:t xml:space="preserve"> </w:t>
      </w:r>
      <w:r>
        <w:rPr>
          <w:i/>
        </w:rPr>
        <w:t>(apparently u</w:t>
      </w:r>
      <w:r>
        <w:rPr>
          <w:i/>
        </w:rPr>
        <w:t>nruffled)</w:t>
      </w:r>
      <w:r>
        <w:t xml:space="preserve"> Oh. Can I... can I ask who?</w:t>
      </w:r>
    </w:p>
    <w:p w:rsidR="00000000" w:rsidRDefault="004E651F">
      <w:r>
        <w:rPr>
          <w:b/>
        </w:rPr>
        <w:t>Charlie:</w:t>
      </w:r>
      <w:r>
        <w:t xml:space="preserve"> I think you know.</w:t>
      </w:r>
    </w:p>
    <w:p w:rsidR="00000000" w:rsidRDefault="004E651F">
      <w:r>
        <w:rPr>
          <w:b/>
        </w:rPr>
        <w:t>Ross:</w:t>
      </w:r>
      <w:r>
        <w:t xml:space="preserve"> I think I know too but I've been really wrong about this stuff in the past, so...</w:t>
      </w:r>
    </w:p>
    <w:p w:rsidR="00000000" w:rsidRDefault="004E651F">
      <w:r>
        <w:rPr>
          <w:i/>
        </w:rPr>
        <w:t>(Charlie kisses Ross, they stop for a moment and then he kisses her back)</w:t>
      </w:r>
    </w:p>
    <w:p w:rsidR="00000000" w:rsidRDefault="004E651F">
      <w:r>
        <w:rPr>
          <w:b/>
        </w:rPr>
        <w:t>Ross:</w:t>
      </w:r>
      <w:r>
        <w:t xml:space="preserve"> I'm sorry... we... we c</w:t>
      </w:r>
      <w:r>
        <w:t>an't.</w:t>
      </w:r>
    </w:p>
    <w:p w:rsidR="00000000" w:rsidRDefault="004E651F">
      <w:r>
        <w:rPr>
          <w:b/>
        </w:rPr>
        <w:t>Charlie:</w:t>
      </w:r>
      <w:r>
        <w:t xml:space="preserve"> All right, all right.</w:t>
      </w:r>
    </w:p>
    <w:p w:rsidR="00000000" w:rsidRDefault="004E651F">
      <w:r>
        <w:rPr>
          <w:b/>
        </w:rPr>
        <w:t>Ross:</w:t>
      </w:r>
      <w:r>
        <w:t xml:space="preserve"> I mean, you just went out with my best friend, and I just think it'd be a really really bad idea. </w:t>
      </w:r>
      <w:r>
        <w:rPr>
          <w:i/>
        </w:rPr>
        <w:t>(pause)</w:t>
      </w:r>
      <w:r>
        <w:t xml:space="preserve"> Or-or not! </w:t>
      </w:r>
      <w:r>
        <w:rPr>
          <w:i/>
        </w:rPr>
        <w:t>(they kiss passionately)</w:t>
      </w:r>
    </w:p>
    <w:p w:rsidR="00000000" w:rsidRDefault="004E651F">
      <w:r>
        <w:rPr>
          <w:i/>
        </w:rPr>
        <w:t>(Joey walks in and sees Ross and Charlie kissing. He gives a faint, rue</w:t>
      </w:r>
      <w:r>
        <w:rPr>
          <w:i/>
        </w:rPr>
        <w:t>ful smile, then he seems to recollect something and suddenly he moves back to Rachel's room. He knocks on her door and she opens)</w:t>
      </w:r>
    </w:p>
    <w:p w:rsidR="00000000" w:rsidRDefault="004E651F">
      <w:r>
        <w:rPr>
          <w:b/>
        </w:rPr>
        <w:t>Rachel:</w:t>
      </w:r>
      <w:r>
        <w:t xml:space="preserve"> What?</w:t>
      </w:r>
    </w:p>
    <w:p w:rsidR="00000000" w:rsidRDefault="004E651F">
      <w:r>
        <w:rPr>
          <w:i/>
        </w:rPr>
        <w:t>(Joey says nothing, but enters the room and kisses her. They are kissing passionately only to stop for a brief "</w:t>
      </w:r>
      <w:r>
        <w:rPr>
          <w:i/>
        </w:rPr>
        <w:t>oh" from Rachel. They continue their passionate kiss and Joey closes the door with his foot and it shuts in the camera's "face")</w:t>
      </w:r>
    </w:p>
    <w:p w:rsidR="004E651F" w:rsidRDefault="004E651F">
      <w:r>
        <w:rPr>
          <w:b/>
        </w:rPr>
        <w:t>END</w:t>
      </w:r>
    </w:p>
    <w:sectPr w:rsidR="004E651F">
      <w:headerReference w:type="even" r:id="rId24"/>
      <w:headerReference w:type="default" r:id="rId25"/>
      <w:footerReference w:type="even" r:id="rId26"/>
      <w:footerReference w:type="default" r:id="rId27"/>
      <w:headerReference w:type="first" r:id="rId28"/>
      <w:pgSz w:w="10433" w:h="14742"/>
      <w:pgMar w:top="1134" w:right="1134" w:bottom="1134" w:left="1134"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51F" w:rsidRDefault="004E651F">
      <w:r>
        <w:separator/>
      </w:r>
    </w:p>
  </w:endnote>
  <w:endnote w:type="continuationSeparator" w:id="0">
    <w:p w:rsidR="004E651F" w:rsidRDefault="004E6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E651F">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fldChar w:fldCharType="end"/>
    </w:r>
  </w:p>
  <w:p w:rsidR="00000000" w:rsidRDefault="004E65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E651F">
    <w:pPr>
      <w:pStyle w:val="Footer"/>
      <w:framePr w:wrap="around" w:vAnchor="text" w:hAnchor="margin" w:xAlign="right" w:y="1"/>
      <w:rPr>
        <w:rStyle w:val="PageNumber"/>
        <w:b/>
        <w:sz w:val="21"/>
      </w:rPr>
    </w:pPr>
    <w:r>
      <w:rPr>
        <w:b/>
        <w:sz w:val="21"/>
      </w:rPr>
      <w:fldChar w:fldCharType="begin"/>
    </w:r>
    <w:r>
      <w:rPr>
        <w:rStyle w:val="PageNumber"/>
        <w:b/>
        <w:sz w:val="21"/>
      </w:rPr>
      <w:instrText xml:space="preserve"> PAGE </w:instrText>
    </w:r>
    <w:r>
      <w:rPr>
        <w:b/>
        <w:sz w:val="21"/>
      </w:rPr>
      <w:fldChar w:fldCharType="separate"/>
    </w:r>
    <w:r>
      <w:rPr>
        <w:rStyle w:val="PageNumber"/>
        <w:b/>
        <w:sz w:val="21"/>
        <w:lang w:val="en-US" w:eastAsia="zh-CN"/>
      </w:rPr>
      <w:t>1</w:t>
    </w:r>
    <w:r>
      <w:fldChar w:fldCharType="end"/>
    </w:r>
  </w:p>
  <w:p w:rsidR="00000000" w:rsidRDefault="004E651F">
    <w:pPr>
      <w:pStyle w:val="Footer"/>
      <w:ind w:right="360"/>
      <w:rPr>
        <w:rFonts w:hint="eastAsia"/>
      </w:rPr>
    </w:pPr>
    <w:r>
      <w:rPr>
        <w:rFonts w:eastAsia="SimSun" w:hint="eastAsia"/>
        <w:b/>
        <w:sz w:val="21"/>
      </w:rPr>
      <w:t>《</w:t>
    </w:r>
    <w:r>
      <w:rPr>
        <w:rFonts w:eastAsia="SimSun"/>
        <w:b/>
        <w:sz w:val="21"/>
      </w:rPr>
      <w:t>Friends</w:t>
    </w:r>
    <w:r>
      <w:rPr>
        <w:rFonts w:eastAsia="SimSun" w:hint="eastAsia"/>
        <w:b/>
        <w:sz w:val="21"/>
      </w:rPr>
      <w:t>》第九季</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AA7" w:rsidRDefault="001A4A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E651F">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fldChar w:fldCharType="end"/>
    </w:r>
  </w:p>
  <w:p w:rsidR="00000000" w:rsidRDefault="004E651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E651F">
    <w:pPr>
      <w:pStyle w:val="Footer"/>
      <w:framePr w:wrap="around" w:vAnchor="text" w:hAnchor="margin" w:xAlign="center" w:y="1"/>
      <w:rPr>
        <w:rStyle w:val="PageNumber"/>
      </w:rPr>
    </w:pPr>
    <w:r>
      <w:fldChar w:fldCharType="begin"/>
    </w:r>
    <w:r>
      <w:rPr>
        <w:rStyle w:val="PageNumber"/>
      </w:rPr>
      <w:instrText>P</w:instrText>
    </w:r>
    <w:r>
      <w:rPr>
        <w:rStyle w:val="PageNumber"/>
      </w:rPr>
      <w:instrText xml:space="preserve">AGE  </w:instrText>
    </w:r>
    <w:r>
      <w:fldChar w:fldCharType="separate"/>
    </w:r>
    <w:r>
      <w:rPr>
        <w:rStyle w:val="PageNumber"/>
        <w:lang w:val="en-US" w:eastAsia="zh-CN"/>
      </w:rPr>
      <w:t>243</w:t>
    </w:r>
    <w:r>
      <w:fldChar w:fldCharType="end"/>
    </w:r>
  </w:p>
  <w:p w:rsidR="00000000" w:rsidRDefault="004E651F">
    <w:pPr>
      <w:pStyle w:val="Footer"/>
      <w:jc w:val="both"/>
      <w:rPr>
        <w:rFonts w:eastAsia="SimSu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51F" w:rsidRDefault="004E651F">
      <w:r>
        <w:separator/>
      </w:r>
    </w:p>
  </w:footnote>
  <w:footnote w:type="continuationSeparator" w:id="0">
    <w:p w:rsidR="004E651F" w:rsidRDefault="004E6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E651F">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 o:spid="_x0000_s2053" type="#_x0000_t136" alt="" style="position:absolute;left:0;text-align:left;margin-left:0;margin-top:0;width:604.7pt;height:106.7pt;rotation:315;z-index:-251656704;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E651F">
    <w:pPr>
      <w:pStyle w:val="Header"/>
      <w:wordWrap w:val="0"/>
      <w:jc w:val="right"/>
      <w:rPr>
        <w:rFonts w:hint="eastAsia"/>
      </w:rPr>
    </w:pPr>
  </w:p>
  <w:p w:rsidR="00000000" w:rsidRDefault="004E651F">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E651F">
    <w:pPr>
      <w:pStyle w:val="Header"/>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 o:spid="_x0000_s2052" type="#_x0000_t136" alt="" style="position:absolute;left:0;text-align:left;margin-left:0;margin-top:0;width:604.7pt;height:106.7pt;rotation:315;z-index:-251657728;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E651F">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left:0;text-align:left;margin-left:0;margin-top:0;width:604.7pt;height:106.7pt;rotation:315;z-index:-251659776;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p w:rsidR="00000000" w:rsidRDefault="004E651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E651F">
    <w:pPr>
      <w:pStyle w:val="Header"/>
      <w:wordWrap w:val="0"/>
      <w:jc w:val="right"/>
      <w:rPr>
        <w:rFonts w:ascii="Times New Roman" w:eastAsia="SimSun" w:hAnsi="Times New Roman" w:hint="eastAsia"/>
        <w:b/>
      </w:rPr>
    </w:pPr>
    <w:r>
      <w:rPr>
        <w:rFonts w:ascii="Times New Roman" w:hAnsi="Times New Roman"/>
        <w:sz w:val="21"/>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alt="" style="position:absolute;left:0;text-align:left;margin-left:0;margin-top:0;width:604.7pt;height:106.7pt;rotation:315;z-index:-251658752;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r>
      <w:rPr>
        <w:rFonts w:ascii="Times New Roman" w:eastAsia="SimSun" w:hAnsi="Times New Roman" w:hint="eastAsia"/>
        <w:b/>
        <w:sz w:val="21"/>
      </w:rPr>
      <w:t>点点英语：专业致力于四六级、考研、口译口语</w:t>
    </w:r>
    <w:r>
      <w:rPr>
        <w:rFonts w:ascii="Times New Roman" w:eastAsia="SimSun" w:hAnsi="Times New Roman" w:hint="eastAsia"/>
        <w:b/>
        <w:sz w:val="21"/>
      </w:rPr>
      <w:t xml:space="preserve">         </w:t>
    </w:r>
    <w:r>
      <w:rPr>
        <w:rFonts w:ascii="Times New Roman" w:eastAsia="SimSun" w:hAnsi="Times New Roman" w:hint="eastAsia"/>
        <w:b/>
        <w:sz w:val="21"/>
      </w:rPr>
      <w:t>网址：</w:t>
    </w:r>
    <w:r>
      <w:rPr>
        <w:rFonts w:ascii="Times New Roman" w:eastAsia="SimSun" w:hAnsi="Times New Roman" w:hint="eastAsia"/>
        <w:b/>
        <w:sz w:val="21"/>
      </w:rPr>
      <w:t>http://www.diandian.ne</w:t>
    </w:r>
    <w:r>
      <w:rPr>
        <w:rFonts w:ascii="Times New Roman" w:eastAsia="SimSun" w:hAnsi="Times New Roman" w:hint="eastAsia"/>
        <w:b/>
      </w:rPr>
      <w:t>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E651F">
    <w:pPr>
      <w:pStyle w:val="Header"/>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alt="" style="position:absolute;left:0;text-align:left;margin-left:0;margin-top:0;width:604.7pt;height:106.7pt;rotation:315;z-index:-251660800;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A4AA7"/>
    <w:rsid w:val="004E651F"/>
    <w:rsid w:val="425E0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chartTrackingRefBased/>
  <w15:docId w15:val="{259A14B6-C0FF-B44B-915F-AFBA2B0A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style>
  <w:style w:type="table" w:default="1" w:styleId="TableNormal">
    <w:name w:val="Normal Table"/>
    <w:semiHidden/>
    <w:qFormat/>
    <w:tblPr>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8000"/>
      <w:u w:val="single"/>
    </w:rPr>
  </w:style>
  <w:style w:type="character" w:styleId="PageNumber">
    <w:name w:val="page number"/>
    <w:basedOn w:val="DefaultParagraphFont"/>
  </w:style>
  <w:style w:type="paragraph" w:styleId="Header">
    <w:name w:val="header"/>
    <w:basedOn w:val="Normal"/>
    <w:pPr>
      <w:widowControl/>
      <w:pBdr>
        <w:bottom w:val="single" w:sz="6" w:space="1" w:color="auto"/>
      </w:pBdr>
      <w:tabs>
        <w:tab w:val="center" w:pos="4153"/>
        <w:tab w:val="right" w:pos="8306"/>
      </w:tabs>
      <w:adjustRightInd w:val="0"/>
      <w:snapToGrid w:val="0"/>
      <w:spacing w:line="240" w:lineRule="atLeast"/>
      <w:jc w:val="center"/>
    </w:pPr>
    <w:rPr>
      <w:rFonts w:ascii="Tahoma" w:eastAsia="Tahoma" w:hAnsi="Tahoma"/>
      <w:sz w:val="18"/>
      <w:lang w:val="en-GB"/>
    </w:rPr>
  </w:style>
  <w:style w:type="paragraph" w:styleId="Footer">
    <w:name w:val="footer"/>
    <w:basedOn w:val="Normal"/>
    <w:pPr>
      <w:widowControl/>
      <w:tabs>
        <w:tab w:val="center" w:pos="4153"/>
        <w:tab w:val="right" w:pos="8306"/>
      </w:tabs>
      <w:adjustRightInd w:val="0"/>
      <w:snapToGrid w:val="0"/>
      <w:spacing w:line="240" w:lineRule="atLeast"/>
      <w:jc w:val="left"/>
    </w:pPr>
    <w:rPr>
      <w:rFonts w:ascii="Tahoma" w:eastAsia="Tahoma" w:hAnsi="Tahoma"/>
      <w:sz w:val="18"/>
      <w:lang w:val="en-GB"/>
    </w:rPr>
  </w:style>
  <w:style w:type="paragraph" w:styleId="ListNumber">
    <w:name w:val="List Number"/>
    <w:basedOn w:val="Normal"/>
    <w:pPr>
      <w:numPr>
        <w:numId w:val="1"/>
      </w:numPr>
      <w:tabs>
        <w:tab w:val="left" w:pos="360"/>
      </w:tabs>
    </w:pPr>
    <w:rPr>
      <w:rFonts w:ascii="Tahoma" w:eastAsia="Tahoma" w:hAnsi="Tahoma"/>
      <w:sz w:val="24"/>
      <w:lang w:val="en-GB"/>
    </w:rPr>
  </w:style>
  <w:style w:type="paragraph" w:styleId="NormalWeb">
    <w:name w:val="Normal (Web)"/>
    <w:basedOn w:val="Normal"/>
    <w:uiPriority w:val="99"/>
    <w:unhideWhenUsed/>
    <w:rsid w:val="001A4AA7"/>
    <w:pPr>
      <w:widowControl/>
      <w:spacing w:before="100" w:beforeAutospacing="1" w:after="100" w:afterAutospacing="1"/>
      <w:jc w:val="left"/>
    </w:pPr>
    <w:rPr>
      <w:rFonts w:eastAsia="DengXi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eigo-i.com/friends/transcript/306" TargetMode="External"/><Relationship Id="rId13" Type="http://schemas.openxmlformats.org/officeDocument/2006/relationships/hyperlink" Target="http://www.eigo-i.com/friends/transcript/716/" TargetMode="External"/><Relationship Id="rId18" Type="http://schemas.openxmlformats.org/officeDocument/2006/relationships/header" Target="header1.xm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eigo-i.com/friends/transcript/901" TargetMode="External"/><Relationship Id="rId12" Type="http://schemas.openxmlformats.org/officeDocument/2006/relationships/hyperlink" Target="http://www.eigo-i.com/friends/transcript/710/" TargetMode="External"/><Relationship Id="rId17" Type="http://schemas.openxmlformats.org/officeDocument/2006/relationships/hyperlink" Target="http://www.eigo-i.com/friends/transcript/115/" TargetMode="Externa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www.eigo-i.com/friends/transcript/702/" TargetMode="Externa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igo-i.com/friends/transcript/209/" TargetMode="Externa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yperlink" Target="http://www.eigo-i.com/friends/transcript/524/" TargetMode="External"/><Relationship Id="rId23" Type="http://schemas.openxmlformats.org/officeDocument/2006/relationships/footer" Target="footer3.xml"/><Relationship Id="rId28" Type="http://schemas.openxmlformats.org/officeDocument/2006/relationships/header" Target="header6.xml"/><Relationship Id="rId10" Type="http://schemas.openxmlformats.org/officeDocument/2006/relationships/hyperlink" Target="http://www.eigo-i.com/friends/transcript/610/"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eigo-i.com/friends/transcript/410/" TargetMode="External"/><Relationship Id="rId14" Type="http://schemas.openxmlformats.org/officeDocument/2006/relationships/hyperlink" Target="http://www.eigo-i.com/friends/transcript/503/" TargetMode="External"/><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77660</Words>
  <Characters>442665</Characters>
  <Application>Microsoft Office Word</Application>
  <DocSecurity>0</DocSecurity>
  <PresentationFormat/>
  <Lines>3688</Lines>
  <Paragraphs>1038</Paragraphs>
  <Slides>0</Slides>
  <Notes>0</Notes>
  <HiddenSlides>0</HiddenSlides>
  <MMClips>0</MMClips>
  <ScaleCrop>false</ScaleCrop>
  <Manager/>
  <Company>点点英语</Company>
  <LinksUpToDate>false</LinksUpToDate>
  <CharactersWithSpaces>519287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《Friends》剧本（第九季）</dc:title>
  <dc:subject/>
  <dc:creator>陈家驹</dc:creator>
  <cp:keywords/>
  <dc:description/>
  <cp:lastModifiedBy>long liveping</cp:lastModifiedBy>
  <cp:revision>2</cp:revision>
  <dcterms:created xsi:type="dcterms:W3CDTF">2020-12-11T09:00:00Z</dcterms:created>
  <dcterms:modified xsi:type="dcterms:W3CDTF">2020-12-11T09:00:00Z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