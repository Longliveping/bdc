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661" w:rsidRDefault="003B0B38" w:rsidP="00B128EE">
      <w:pPr>
        <w:spacing w:line="180" w:lineRule="atLeast"/>
        <w:jc w:val="left"/>
        <w:rPr>
          <w:b/>
          <w:sz w:val="36"/>
          <w:szCs w:val="36"/>
        </w:rPr>
      </w:pPr>
      <w:bookmarkStart w:id="0" w:name="_GoBack"/>
      <w:bookmarkEnd w:id="0"/>
      <w:r w:rsidRPr="00F219F9">
        <w:rPr>
          <w:rFonts w:ascii="SimSun" w:hAnsi="SimSun" w:hint="eastAsia"/>
          <w:b/>
          <w:sz w:val="36"/>
          <w:szCs w:val="36"/>
        </w:rPr>
        <w:t>美国家庭万用亲子</w:t>
      </w:r>
      <w:r w:rsidRPr="00F219F9">
        <w:rPr>
          <w:rFonts w:ascii="SimSun" w:hAnsi="SimSun"/>
          <w:b/>
          <w:sz w:val="36"/>
          <w:szCs w:val="36"/>
        </w:rPr>
        <w:t>8000</w:t>
      </w:r>
      <w:r w:rsidRPr="00F219F9">
        <w:rPr>
          <w:rFonts w:ascii="SimSun" w:hAnsi="SimSun" w:hint="eastAsia"/>
          <w:b/>
          <w:sz w:val="36"/>
          <w:szCs w:val="36"/>
        </w:rPr>
        <w:t>句</w:t>
      </w:r>
    </w:p>
    <w:p w:rsidR="006314B8" w:rsidRDefault="006314B8" w:rsidP="00B128EE">
      <w:pPr>
        <w:spacing w:line="180" w:lineRule="atLeast"/>
        <w:jc w:val="left"/>
      </w:pPr>
    </w:p>
    <w:p w:rsidR="00AC5661" w:rsidRP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C5661">
        <w:rPr>
          <w:rFonts w:ascii="SimSun" w:hAnsi="SimSun" w:hint="eastAsia"/>
          <w:b/>
          <w:sz w:val="24"/>
        </w:rPr>
        <w:t>爸妈最常使用的</w:t>
      </w:r>
      <w:r w:rsidRPr="00AC5661">
        <w:rPr>
          <w:rFonts w:ascii="SimSun" w:hAnsi="SimSun"/>
          <w:b/>
          <w:sz w:val="24"/>
        </w:rPr>
        <w:t>50</w:t>
      </w:r>
      <w:r w:rsidRPr="00AC5661">
        <w:rPr>
          <w:rFonts w:ascii="SimSun" w:hAnsi="SimSun" w:hint="eastAsia"/>
          <w:b/>
          <w:sz w:val="24"/>
        </w:rPr>
        <w:t>句英文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Time to wake up! </w:t>
      </w:r>
      <w:r w:rsidRPr="00F219F9">
        <w:rPr>
          <w:rFonts w:ascii="SimSun" w:hAnsi="SimSun" w:hint="eastAsia"/>
          <w:sz w:val="24"/>
        </w:rPr>
        <w:t>该起床了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Good morning! </w:t>
      </w:r>
      <w:r w:rsidRPr="00F219F9">
        <w:rPr>
          <w:rFonts w:ascii="SimSun" w:hAnsi="SimSun" w:hint="eastAsia"/>
          <w:sz w:val="24"/>
        </w:rPr>
        <w:t>早安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sleep well? </w:t>
      </w:r>
      <w:r w:rsidRPr="00F219F9">
        <w:rPr>
          <w:rFonts w:ascii="SimSun" w:hAnsi="SimSun" w:hint="eastAsia"/>
          <w:sz w:val="24"/>
        </w:rPr>
        <w:t>睡得好吗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and eat your breakfast. </w:t>
      </w:r>
      <w:r w:rsidRPr="00F219F9">
        <w:rPr>
          <w:rFonts w:ascii="SimSun" w:hAnsi="SimSun" w:hint="eastAsia"/>
          <w:sz w:val="24"/>
        </w:rPr>
        <w:t>快来吃早餐吧。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be picky about your food. </w:t>
      </w:r>
      <w:r w:rsidRPr="00F219F9">
        <w:rPr>
          <w:rFonts w:ascii="SimSun" w:hAnsi="SimSun" w:hint="eastAsia"/>
          <w:sz w:val="24"/>
        </w:rPr>
        <w:t>不要挑食。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Wash your face and brush your</w:t>
      </w:r>
      <w:r w:rsidR="001D35F2" w:rsidRPr="001D35F2">
        <w:rPr>
          <w:rFonts w:ascii="SimSun" w:hAnsi="SimSun"/>
          <w:sz w:val="24"/>
        </w:rPr>
        <w:t xml:space="preserve"> </w:t>
      </w:r>
      <w:r w:rsidR="001D35F2" w:rsidRPr="00F219F9">
        <w:rPr>
          <w:rFonts w:ascii="SimSun" w:hAnsi="SimSun"/>
          <w:sz w:val="24"/>
        </w:rPr>
        <w:t>teeth.</w:t>
      </w:r>
      <w:r w:rsidRPr="00F219F9">
        <w:rPr>
          <w:rFonts w:ascii="SimSun" w:hAnsi="SimSun" w:hint="eastAsia"/>
          <w:sz w:val="24"/>
        </w:rPr>
        <w:t>洗脸刷牙。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Daddy is leaving. Say goodbye. </w:t>
      </w:r>
      <w:r w:rsidRPr="00F219F9">
        <w:rPr>
          <w:rFonts w:ascii="SimSun" w:hAnsi="SimSun" w:hint="eastAsia"/>
          <w:sz w:val="24"/>
        </w:rPr>
        <w:t>爸爸要出门了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说再见。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get dressed. </w:t>
      </w:r>
      <w:r w:rsidRPr="00F219F9">
        <w:rPr>
          <w:rFonts w:ascii="SimSun" w:hAnsi="SimSun" w:hint="eastAsia"/>
          <w:sz w:val="24"/>
        </w:rPr>
        <w:t>来穿衣服吧。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do you want to wear today? </w:t>
      </w:r>
      <w:r w:rsidRPr="00F219F9">
        <w:rPr>
          <w:rFonts w:ascii="SimSun" w:hAnsi="SimSun" w:hint="eastAsia"/>
          <w:sz w:val="24"/>
        </w:rPr>
        <w:t>今天你想穿什么呢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comb your hair. </w:t>
      </w:r>
      <w:r w:rsidRPr="00F219F9">
        <w:rPr>
          <w:rFonts w:ascii="SimSun" w:hAnsi="SimSun" w:hint="eastAsia"/>
          <w:sz w:val="24"/>
        </w:rPr>
        <w:t>我来帮你梳头。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Did you put some lotion on your</w:t>
      </w:r>
      <w:r w:rsidR="001D35F2" w:rsidRPr="001D35F2">
        <w:rPr>
          <w:rFonts w:ascii="SimSun" w:hAnsi="SimSun"/>
          <w:sz w:val="24"/>
        </w:rPr>
        <w:t xml:space="preserve"> </w:t>
      </w:r>
      <w:r w:rsidR="001D35F2" w:rsidRPr="00F219F9">
        <w:rPr>
          <w:rFonts w:ascii="SimSun" w:hAnsi="SimSun"/>
          <w:sz w:val="24"/>
        </w:rPr>
        <w:t>face?</w:t>
      </w:r>
      <w:r w:rsidR="001D35F2">
        <w:rPr>
          <w:rFonts w:ascii="SimSun" w:hAnsi="SimSun"/>
          <w:sz w:val="24"/>
        </w:rPr>
        <w:t xml:space="preserve"> </w:t>
      </w:r>
      <w:r w:rsidRPr="00F219F9">
        <w:rPr>
          <w:rFonts w:ascii="SimSun" w:hAnsi="SimSun" w:hint="eastAsia"/>
          <w:sz w:val="24"/>
        </w:rPr>
        <w:t>你的脸上擦乳液了吗</w:t>
      </w:r>
      <w:r w:rsidRPr="00F219F9">
        <w:rPr>
          <w:rFonts w:ascii="SimSun" w:hAnsi="SimSun"/>
          <w:sz w:val="24"/>
        </w:rPr>
        <w:t xml:space="preserve">? 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Hurry up.Honey!You'll be late. </w:t>
      </w:r>
      <w:r w:rsidRPr="00F219F9">
        <w:rPr>
          <w:rFonts w:ascii="SimSun" w:hAnsi="SimSun" w:hint="eastAsia"/>
          <w:sz w:val="24"/>
        </w:rPr>
        <w:t>快点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宝贝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要迟到了。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Here's the elevator.Let's get in. </w:t>
      </w:r>
      <w:r w:rsidRPr="00F219F9">
        <w:rPr>
          <w:rFonts w:ascii="SimSun" w:hAnsi="SimSun" w:hint="eastAsia"/>
          <w:sz w:val="24"/>
        </w:rPr>
        <w:t>电梯来了。我们进去吧。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Push button one. </w:t>
      </w:r>
      <w:r w:rsidRPr="00F219F9">
        <w:rPr>
          <w:rFonts w:ascii="SimSun" w:hAnsi="SimSun" w:hint="eastAsia"/>
          <w:sz w:val="24"/>
        </w:rPr>
        <w:t>按一楼。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get out. </w:t>
      </w:r>
      <w:r w:rsidRPr="00F219F9">
        <w:rPr>
          <w:rFonts w:ascii="SimSun" w:hAnsi="SimSun" w:hint="eastAsia"/>
          <w:sz w:val="24"/>
        </w:rPr>
        <w:t>我们出去吧。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Have a nice day. </w:t>
      </w:r>
      <w:r w:rsidRPr="00F219F9">
        <w:rPr>
          <w:rFonts w:ascii="SimSun" w:hAnsi="SimSun" w:hint="eastAsia"/>
          <w:sz w:val="24"/>
        </w:rPr>
        <w:t>祝你有个美好的一天。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Watch out for cars. </w:t>
      </w:r>
      <w:r w:rsidRPr="00F219F9">
        <w:rPr>
          <w:rFonts w:ascii="SimSun" w:hAnsi="SimSun" w:hint="eastAsia"/>
          <w:sz w:val="24"/>
        </w:rPr>
        <w:t>小心车子。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How was school today? </w:t>
      </w:r>
      <w:r w:rsidRPr="00F219F9">
        <w:rPr>
          <w:rFonts w:ascii="SimSun" w:hAnsi="SimSun" w:hint="eastAsia"/>
          <w:sz w:val="24"/>
        </w:rPr>
        <w:t>今天学校如何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hungry? </w:t>
      </w:r>
      <w:r w:rsidRPr="00F219F9">
        <w:rPr>
          <w:rFonts w:ascii="SimSun" w:hAnsi="SimSun" w:hint="eastAsia"/>
          <w:sz w:val="24"/>
        </w:rPr>
        <w:t>你饿了吗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wash your hands. </w:t>
      </w:r>
      <w:r w:rsidRPr="00F219F9">
        <w:rPr>
          <w:rFonts w:ascii="SimSun" w:hAnsi="SimSun" w:hint="eastAsia"/>
          <w:sz w:val="24"/>
        </w:rPr>
        <w:t>去洗手。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have a snack. </w:t>
      </w:r>
      <w:r w:rsidRPr="00F219F9">
        <w:rPr>
          <w:rFonts w:ascii="SimSun" w:hAnsi="SimSun" w:hint="eastAsia"/>
          <w:sz w:val="24"/>
        </w:rPr>
        <w:t>我们吃点心吧。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want some more? </w:t>
      </w:r>
      <w:r w:rsidRPr="00F219F9">
        <w:rPr>
          <w:rFonts w:ascii="SimSun" w:hAnsi="SimSun" w:hint="eastAsia"/>
          <w:sz w:val="24"/>
        </w:rPr>
        <w:t>还想要多吃点吗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Recess is over! </w:t>
      </w:r>
      <w:r w:rsidRPr="00F219F9">
        <w:rPr>
          <w:rFonts w:ascii="SimSun" w:hAnsi="SimSun" w:hint="eastAsia"/>
          <w:sz w:val="24"/>
        </w:rPr>
        <w:t>休息时间结束了。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time to study! </w:t>
      </w:r>
      <w:r w:rsidRPr="00F219F9">
        <w:rPr>
          <w:rFonts w:ascii="SimSun" w:hAnsi="SimSun" w:hint="eastAsia"/>
          <w:sz w:val="24"/>
        </w:rPr>
        <w:t>该学习了。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Sit properly. </w:t>
      </w:r>
      <w:r w:rsidRPr="00F219F9">
        <w:rPr>
          <w:rFonts w:ascii="SimSun" w:hAnsi="SimSun" w:hint="eastAsia"/>
          <w:sz w:val="24"/>
        </w:rPr>
        <w:t>坐好。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have any homework? </w:t>
      </w:r>
      <w:r w:rsidRPr="00F219F9">
        <w:rPr>
          <w:rFonts w:ascii="SimSun" w:hAnsi="SimSun" w:hint="eastAsia"/>
          <w:sz w:val="24"/>
        </w:rPr>
        <w:t>你有作业吗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done with your homework? </w:t>
      </w:r>
      <w:r w:rsidRPr="00F219F9">
        <w:rPr>
          <w:rFonts w:ascii="SimSun" w:hAnsi="SimSun" w:hint="eastAsia"/>
          <w:sz w:val="24"/>
        </w:rPr>
        <w:t>你作业做完了吗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Did you do well on your test? </w:t>
      </w:r>
      <w:r w:rsidRPr="00F219F9">
        <w:rPr>
          <w:rFonts w:ascii="SimSun" w:hAnsi="SimSun" w:hint="eastAsia"/>
          <w:sz w:val="24"/>
        </w:rPr>
        <w:t>考试考得好吗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score did you get on the test? </w:t>
      </w:r>
      <w:r w:rsidRPr="00F219F9">
        <w:rPr>
          <w:rFonts w:ascii="SimSun" w:hAnsi="SimSun" w:hint="eastAsia"/>
          <w:sz w:val="24"/>
        </w:rPr>
        <w:t>你考了几分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Good job! </w:t>
      </w:r>
      <w:r w:rsidRPr="00F219F9">
        <w:rPr>
          <w:rFonts w:ascii="SimSun" w:hAnsi="SimSun" w:hint="eastAsia"/>
          <w:sz w:val="24"/>
        </w:rPr>
        <w:t>你做得很好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Move back from the TV. </w:t>
      </w:r>
      <w:r w:rsidRPr="00F219F9">
        <w:rPr>
          <w:rFonts w:ascii="SimSun" w:hAnsi="SimSun" w:hint="eastAsia"/>
          <w:sz w:val="24"/>
        </w:rPr>
        <w:t>从电视那里往后退。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Turn off the TV now. </w:t>
      </w:r>
      <w:r w:rsidRPr="00F219F9">
        <w:rPr>
          <w:rFonts w:ascii="SimSun" w:hAnsi="SimSun" w:hint="eastAsia"/>
          <w:sz w:val="24"/>
        </w:rPr>
        <w:t>现在关掉电视。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Who made such a mess? </w:t>
      </w:r>
      <w:r w:rsidRPr="00F219F9">
        <w:rPr>
          <w:rFonts w:ascii="SimSun" w:hAnsi="SimSun" w:hint="eastAsia"/>
          <w:sz w:val="24"/>
        </w:rPr>
        <w:t>是谁弄得这么乱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your toys away. </w:t>
      </w:r>
      <w:r w:rsidRPr="00F219F9">
        <w:rPr>
          <w:rFonts w:ascii="SimSun" w:hAnsi="SimSun" w:hint="eastAsia"/>
          <w:sz w:val="24"/>
        </w:rPr>
        <w:t>把你的玩具收拾好。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sick? </w:t>
      </w:r>
      <w:r w:rsidRPr="00F219F9">
        <w:rPr>
          <w:rFonts w:ascii="SimSun" w:hAnsi="SimSun" w:hint="eastAsia"/>
          <w:sz w:val="24"/>
        </w:rPr>
        <w:t>你不舒服吗</w:t>
      </w:r>
      <w:r w:rsidRPr="00F219F9">
        <w:rPr>
          <w:rFonts w:ascii="SimSun" w:hAnsi="SimSun"/>
          <w:sz w:val="24"/>
        </w:rPr>
        <w:t>?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C5661">
        <w:rPr>
          <w:rFonts w:ascii="SimSun" w:hAnsi="SimSun" w:hint="eastAsia"/>
          <w:b/>
          <w:sz w:val="24"/>
        </w:rPr>
        <w:t>孩子最常使用的</w:t>
      </w:r>
      <w:r w:rsidRPr="00AC5661">
        <w:rPr>
          <w:rFonts w:ascii="SimSun" w:hAnsi="SimSun"/>
          <w:b/>
          <w:sz w:val="24"/>
        </w:rPr>
        <w:t>50</w:t>
      </w:r>
      <w:r w:rsidRPr="00AC5661">
        <w:rPr>
          <w:rFonts w:ascii="SimSun" w:hAnsi="SimSun" w:hint="eastAsia"/>
          <w:b/>
          <w:sz w:val="24"/>
        </w:rPr>
        <w:t>句英文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Good morning, Mom and Dad. </w:t>
      </w:r>
      <w:r w:rsidRPr="00F219F9">
        <w:rPr>
          <w:rFonts w:ascii="SimSun" w:hAnsi="SimSun" w:hint="eastAsia"/>
          <w:sz w:val="24"/>
        </w:rPr>
        <w:t>爸爸妈妈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早安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awake. </w:t>
      </w:r>
      <w:r w:rsidRPr="00F219F9">
        <w:rPr>
          <w:rFonts w:ascii="SimSun" w:hAnsi="SimSun" w:hint="eastAsia"/>
          <w:sz w:val="24"/>
        </w:rPr>
        <w:t>我醒了。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Have a nice day, Dad! </w:t>
      </w:r>
      <w:r w:rsidRPr="00F219F9">
        <w:rPr>
          <w:rFonts w:ascii="SimSun" w:hAnsi="SimSun" w:hint="eastAsia"/>
          <w:sz w:val="24"/>
        </w:rPr>
        <w:t>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祝你有个美好的一天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wear this shirt. </w:t>
      </w:r>
      <w:r w:rsidRPr="00F219F9">
        <w:rPr>
          <w:rFonts w:ascii="SimSun" w:hAnsi="SimSun" w:hint="eastAsia"/>
          <w:sz w:val="24"/>
        </w:rPr>
        <w:t>我要穿这件衬衫。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can do it by myself. </w:t>
      </w:r>
      <w:r w:rsidRPr="00F219F9">
        <w:rPr>
          <w:rFonts w:ascii="SimSun" w:hAnsi="SimSun" w:hint="eastAsia"/>
          <w:sz w:val="24"/>
        </w:rPr>
        <w:t>我可以自己完成它。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I'm all grown up now.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我现在都长大了。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I look good, Mom?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我美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帅吗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Tie my hair, please. </w:t>
      </w:r>
      <w:r w:rsidRPr="00F219F9">
        <w:rPr>
          <w:rFonts w:ascii="SimSun" w:hAnsi="SimSun" w:hint="eastAsia"/>
          <w:sz w:val="24"/>
        </w:rPr>
        <w:t>请帮我绑头发。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Goodbye! I'm leaving. </w:t>
      </w:r>
      <w:r w:rsidRPr="00F219F9">
        <w:rPr>
          <w:rFonts w:ascii="SimSun" w:hAnsi="SimSun" w:hint="eastAsia"/>
          <w:sz w:val="24"/>
        </w:rPr>
        <w:t>再见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我要出门了。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home, Mom.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我回来了。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get me the scissors, Mom?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可以给我剪刀吗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Look at this, Mom.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看这个。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I'm bored.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我很无聊。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Play with me, Mom!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跟我玩。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Draw me a car. </w:t>
      </w:r>
      <w:r w:rsidRPr="00F219F9">
        <w:rPr>
          <w:rFonts w:ascii="SimSun" w:hAnsi="SimSun" w:hint="eastAsia"/>
          <w:sz w:val="24"/>
        </w:rPr>
        <w:t>帮我画车。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watch TV? </w:t>
      </w:r>
      <w:r w:rsidRPr="00F219F9">
        <w:rPr>
          <w:rFonts w:ascii="SimSun" w:hAnsi="SimSun" w:hint="eastAsia"/>
          <w:sz w:val="24"/>
        </w:rPr>
        <w:t>我可以看电视吗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Please play Caillou. </w:t>
      </w:r>
      <w:r w:rsidRPr="00F219F9">
        <w:rPr>
          <w:rFonts w:ascii="SimSun" w:hAnsi="SimSun" w:hint="eastAsia"/>
          <w:sz w:val="24"/>
        </w:rPr>
        <w:t>请播放《</w:t>
      </w:r>
      <w:r w:rsidRPr="00F219F9">
        <w:rPr>
          <w:rFonts w:ascii="SimSun" w:hAnsi="SimSun"/>
          <w:sz w:val="24"/>
        </w:rPr>
        <w:t>Caillou</w:t>
      </w:r>
      <w:r w:rsidRPr="00F219F9">
        <w:rPr>
          <w:rFonts w:ascii="SimSun" w:hAnsi="SimSun" w:hint="eastAsia"/>
          <w:sz w:val="24"/>
        </w:rPr>
        <w:t>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After this TV show. </w:t>
      </w:r>
      <w:r w:rsidRPr="00F219F9">
        <w:rPr>
          <w:rFonts w:ascii="SimSun" w:hAnsi="SimSun" w:hint="eastAsia"/>
          <w:sz w:val="24"/>
        </w:rPr>
        <w:t>等这个节目结束。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Can I play computer games for a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little bit?</w:t>
      </w:r>
      <w:r w:rsidRPr="00F219F9">
        <w:rPr>
          <w:rFonts w:ascii="SimSun" w:hAnsi="SimSun" w:hint="eastAsia"/>
          <w:sz w:val="24"/>
        </w:rPr>
        <w:t>我可以玩一会电脑游戏吗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go play outside? </w:t>
      </w:r>
      <w:r w:rsidRPr="00F219F9">
        <w:rPr>
          <w:rFonts w:ascii="SimSun" w:hAnsi="SimSun" w:hint="eastAsia"/>
          <w:sz w:val="24"/>
        </w:rPr>
        <w:t>我可以去外面玩吗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Can I go play at Jina's house? </w:t>
      </w:r>
      <w:r w:rsidRPr="00F219F9">
        <w:rPr>
          <w:rFonts w:ascii="SimSun" w:hAnsi="SimSun" w:hint="eastAsia"/>
          <w:sz w:val="24"/>
        </w:rPr>
        <w:t>我可以去吉娜家玩吗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try it, Mommy! </w:t>
      </w:r>
      <w:r w:rsidRPr="00F219F9">
        <w:rPr>
          <w:rFonts w:ascii="SimSun" w:hAnsi="SimSun" w:hint="eastAsia"/>
          <w:sz w:val="24"/>
        </w:rPr>
        <w:t>妈咪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我想试试看。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Minji hit me. </w:t>
      </w:r>
      <w:r w:rsidRPr="00F219F9">
        <w:rPr>
          <w:rFonts w:ascii="SimSun" w:hAnsi="SimSun" w:hint="eastAsia"/>
          <w:sz w:val="24"/>
        </w:rPr>
        <w:t>敏基打我。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 was not my fault. </w:t>
      </w:r>
      <w:r w:rsidRPr="00F219F9">
        <w:rPr>
          <w:rFonts w:ascii="SimSun" w:hAnsi="SimSun" w:hint="eastAsia"/>
          <w:sz w:val="24"/>
        </w:rPr>
        <w:t>不是我的错。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He started it. </w:t>
      </w:r>
      <w:r w:rsidRPr="00F219F9">
        <w:rPr>
          <w:rFonts w:ascii="SimSun" w:hAnsi="SimSun" w:hint="eastAsia"/>
          <w:sz w:val="24"/>
        </w:rPr>
        <w:t>是他先开始的。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get angry. </w:t>
      </w:r>
      <w:r w:rsidRPr="00F219F9">
        <w:rPr>
          <w:rFonts w:ascii="SimSun" w:hAnsi="SimSun" w:hint="eastAsia"/>
          <w:sz w:val="24"/>
        </w:rPr>
        <w:t>不要生气。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sorry. It won't happen again. </w:t>
      </w:r>
      <w:r w:rsidRPr="00F219F9">
        <w:rPr>
          <w:rFonts w:ascii="SimSun" w:hAnsi="SimSun" w:hint="eastAsia"/>
          <w:sz w:val="24"/>
        </w:rPr>
        <w:t>对不起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我不再这样了。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really angry. </w:t>
      </w:r>
      <w:r w:rsidRPr="00F219F9">
        <w:rPr>
          <w:rFonts w:ascii="SimSun" w:hAnsi="SimSun" w:hint="eastAsia"/>
          <w:sz w:val="24"/>
        </w:rPr>
        <w:t>我真的生气了。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not talking back. </w:t>
      </w:r>
      <w:r w:rsidRPr="00F219F9">
        <w:rPr>
          <w:rFonts w:ascii="SimSun" w:hAnsi="SimSun" w:hint="eastAsia"/>
          <w:sz w:val="24"/>
        </w:rPr>
        <w:t>我不是在顶嘴。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C5661">
        <w:rPr>
          <w:rFonts w:ascii="SimSun" w:hAnsi="SimSun"/>
          <w:b/>
          <w:sz w:val="24"/>
        </w:rPr>
        <w:t>CHAPTER01</w:t>
      </w:r>
      <w:r w:rsidRPr="00AC5661">
        <w:rPr>
          <w:rFonts w:ascii="SimSun" w:hAnsi="SimSun" w:hint="eastAsia"/>
          <w:b/>
          <w:sz w:val="24"/>
        </w:rPr>
        <w:t>忙碌的早晨</w:t>
      </w:r>
    </w:p>
    <w:p w:rsidR="00AC5661" w:rsidRP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C5661">
        <w:rPr>
          <w:rFonts w:ascii="SimSun" w:hAnsi="SimSun"/>
          <w:b/>
          <w:sz w:val="24"/>
        </w:rPr>
        <w:t>CHAPTER01-01</w:t>
      </w:r>
      <w:r w:rsidRPr="00AC5661">
        <w:rPr>
          <w:rFonts w:ascii="SimSun" w:hAnsi="SimSun" w:hint="eastAsia"/>
          <w:b/>
          <w:sz w:val="24"/>
        </w:rPr>
        <w:t>起床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Time to wake up! </w:t>
      </w:r>
      <w:r w:rsidRPr="00F219F9">
        <w:rPr>
          <w:rFonts w:ascii="SimSun" w:hAnsi="SimSun" w:hint="eastAsia"/>
          <w:sz w:val="24"/>
        </w:rPr>
        <w:t>该起床了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Wake up, you sleepyhead. </w:t>
      </w:r>
      <w:r w:rsidRPr="00F219F9">
        <w:rPr>
          <w:rFonts w:ascii="SimSun" w:hAnsi="SimSun" w:hint="eastAsia"/>
          <w:sz w:val="24"/>
        </w:rPr>
        <w:t>起床了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你这个贪睡鬼。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Rise and shine. </w:t>
      </w:r>
      <w:r w:rsidRPr="00F219F9">
        <w:rPr>
          <w:rFonts w:ascii="SimSun" w:hAnsi="SimSun" w:hint="eastAsia"/>
          <w:sz w:val="24"/>
        </w:rPr>
        <w:t>太阳都晒屁股了。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up, please! Time to go to school. </w:t>
      </w:r>
      <w:r w:rsidRPr="00F219F9">
        <w:rPr>
          <w:rFonts w:ascii="SimSun" w:hAnsi="SimSun" w:hint="eastAsia"/>
          <w:sz w:val="24"/>
        </w:rPr>
        <w:t>快点起床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该去学校了。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Still dreaming? </w:t>
      </w:r>
      <w:r w:rsidRPr="00F219F9">
        <w:rPr>
          <w:rFonts w:ascii="SimSun" w:hAnsi="SimSun" w:hint="eastAsia"/>
          <w:sz w:val="24"/>
        </w:rPr>
        <w:t>还在睡梦中吗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I‘ll tickle y if you don‘t wake up. </w:t>
      </w:r>
      <w:r w:rsidRPr="00F219F9">
        <w:rPr>
          <w:rFonts w:ascii="SimSun" w:hAnsi="SimSun" w:hint="eastAsia"/>
          <w:sz w:val="24"/>
        </w:rPr>
        <w:t>再不起床的话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我要抓痒痒了。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should go to bed early to get up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early.</w:t>
      </w:r>
      <w:r w:rsidRPr="00F219F9">
        <w:rPr>
          <w:rFonts w:ascii="SimSun" w:hAnsi="SimSun" w:hint="eastAsia"/>
          <w:sz w:val="24"/>
        </w:rPr>
        <w:t>你要早睡早起。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to sleep more? </w:t>
      </w:r>
      <w:r w:rsidRPr="00F219F9">
        <w:rPr>
          <w:rFonts w:ascii="SimSun" w:hAnsi="SimSun" w:hint="eastAsia"/>
          <w:sz w:val="24"/>
        </w:rPr>
        <w:t>还想睡吗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sleep some more? </w:t>
      </w:r>
      <w:r w:rsidRPr="00F219F9">
        <w:rPr>
          <w:rFonts w:ascii="SimSun" w:hAnsi="SimSun" w:hint="eastAsia"/>
          <w:sz w:val="24"/>
        </w:rPr>
        <w:t>我可以多睡一会吗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I‘m so tired that I can‘t get up. </w:t>
      </w:r>
      <w:r w:rsidRPr="00F219F9">
        <w:rPr>
          <w:rFonts w:ascii="SimSun" w:hAnsi="SimSun" w:hint="eastAsia"/>
          <w:sz w:val="24"/>
        </w:rPr>
        <w:t>我太累了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起不来。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I can‘t keep my eyes open!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我睁不开眼睛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Just five more minutes. </w:t>
      </w:r>
      <w:r w:rsidRPr="00F219F9">
        <w:rPr>
          <w:rFonts w:ascii="SimSun" w:hAnsi="SimSun" w:hint="eastAsia"/>
          <w:sz w:val="24"/>
        </w:rPr>
        <w:t>只能再睡</w:t>
      </w:r>
      <w:r w:rsidRPr="00F219F9">
        <w:rPr>
          <w:rFonts w:ascii="SimSun" w:hAnsi="SimSun"/>
          <w:sz w:val="24"/>
        </w:rPr>
        <w:t>5</w:t>
      </w:r>
      <w:r w:rsidRPr="00F219F9">
        <w:rPr>
          <w:rFonts w:ascii="SimSun" w:hAnsi="SimSun" w:hint="eastAsia"/>
          <w:sz w:val="24"/>
        </w:rPr>
        <w:t>分钟。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I‘ll count to three. Come on! </w:t>
      </w:r>
      <w:r w:rsidRPr="00F219F9">
        <w:rPr>
          <w:rFonts w:ascii="SimSun" w:hAnsi="SimSun" w:hint="eastAsia"/>
          <w:sz w:val="24"/>
        </w:rPr>
        <w:t>我数到三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快点起床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Hurry up, or you will be late. </w:t>
      </w:r>
      <w:r w:rsidRPr="00F219F9">
        <w:rPr>
          <w:rFonts w:ascii="SimSun" w:hAnsi="SimSun" w:hint="eastAsia"/>
          <w:sz w:val="24"/>
        </w:rPr>
        <w:t>快点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否则你要迟到了。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I‘m awake. </w:t>
      </w:r>
      <w:r w:rsidRPr="00F219F9">
        <w:rPr>
          <w:rFonts w:ascii="SimSun" w:hAnsi="SimSun" w:hint="eastAsia"/>
          <w:sz w:val="24"/>
        </w:rPr>
        <w:t>我醒了。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don't‘ have to wake me up. I‘m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already up.</w:t>
      </w:r>
      <w:r w:rsidRPr="00F219F9">
        <w:rPr>
          <w:rFonts w:ascii="SimSun" w:hAnsi="SimSun" w:hint="eastAsia"/>
          <w:sz w:val="24"/>
        </w:rPr>
        <w:t>你不用叫我也没关系。我已经醒了。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Wow! Did you get up by yourself? </w:t>
      </w:r>
      <w:r w:rsidRPr="00F219F9">
        <w:rPr>
          <w:rFonts w:ascii="SimSun" w:hAnsi="SimSun" w:hint="eastAsia"/>
          <w:sz w:val="24"/>
        </w:rPr>
        <w:t>哇</w:t>
      </w:r>
      <w:r w:rsidRPr="00F219F9">
        <w:rPr>
          <w:rFonts w:ascii="SimSun" w:hAnsi="SimSun"/>
          <w:sz w:val="24"/>
        </w:rPr>
        <w:t>~!</w:t>
      </w:r>
      <w:r w:rsidRPr="00F219F9">
        <w:rPr>
          <w:rFonts w:ascii="SimSun" w:hAnsi="SimSun" w:hint="eastAsia"/>
          <w:sz w:val="24"/>
        </w:rPr>
        <w:t>你自己起床的吗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not hear the alarm? </w:t>
      </w:r>
      <w:r w:rsidRPr="00F219F9">
        <w:rPr>
          <w:rFonts w:ascii="SimSun" w:hAnsi="SimSun" w:hint="eastAsia"/>
          <w:sz w:val="24"/>
        </w:rPr>
        <w:t>你没有听到闹钟吗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Don't doze off. Sit right up. </w:t>
      </w:r>
      <w:r w:rsidRPr="00F219F9">
        <w:rPr>
          <w:rFonts w:ascii="SimSun" w:hAnsi="SimSun" w:hint="eastAsia"/>
          <w:sz w:val="24"/>
        </w:rPr>
        <w:t>不要打瞌睡了。做好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Let‘s see who gets up first. </w:t>
      </w:r>
      <w:r w:rsidRPr="00F219F9">
        <w:rPr>
          <w:rFonts w:ascii="SimSun" w:hAnsi="SimSun" w:hint="eastAsia"/>
          <w:sz w:val="24"/>
        </w:rPr>
        <w:t>看看谁先起床了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You‘re still sound asleep. </w:t>
      </w:r>
      <w:r w:rsidRPr="00F219F9">
        <w:rPr>
          <w:rFonts w:ascii="SimSun" w:hAnsi="SimSun" w:hint="eastAsia"/>
          <w:sz w:val="24"/>
        </w:rPr>
        <w:t>你还在沉睡。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Stretch your body. </w:t>
      </w:r>
      <w:r w:rsidRPr="00F219F9">
        <w:rPr>
          <w:rFonts w:ascii="SimSun" w:hAnsi="SimSun" w:hint="eastAsia"/>
          <w:sz w:val="24"/>
        </w:rPr>
        <w:t>伸展下你的身体。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I‘m not going to wake you up anymore. </w:t>
      </w:r>
      <w:r w:rsidRPr="00F219F9">
        <w:rPr>
          <w:rFonts w:ascii="SimSun" w:hAnsi="SimSun" w:hint="eastAsia"/>
          <w:sz w:val="24"/>
        </w:rPr>
        <w:t>以后我不会再叫你起床了。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C5661">
        <w:rPr>
          <w:rFonts w:ascii="SimSun" w:hAnsi="SimSun"/>
          <w:b/>
          <w:sz w:val="24"/>
        </w:rPr>
        <w:t>CHAPTER01-02</w:t>
      </w:r>
      <w:r w:rsidRPr="00AC5661">
        <w:rPr>
          <w:rFonts w:ascii="SimSun" w:hAnsi="SimSun" w:hint="eastAsia"/>
          <w:b/>
          <w:sz w:val="24"/>
        </w:rPr>
        <w:t>早晨打招呼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Good morning, Mom and Dad </w:t>
      </w:r>
      <w:r w:rsidRPr="00F219F9">
        <w:rPr>
          <w:rFonts w:ascii="SimSun" w:hAnsi="SimSun" w:hint="eastAsia"/>
          <w:sz w:val="24"/>
        </w:rPr>
        <w:t>爸爸妈妈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早安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sleep well? </w:t>
      </w:r>
      <w:r w:rsidRPr="00F219F9">
        <w:rPr>
          <w:rFonts w:ascii="SimSun" w:hAnsi="SimSun" w:hint="eastAsia"/>
          <w:sz w:val="24"/>
        </w:rPr>
        <w:t>你睡得好吗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Hey! Did you get a good night‘s sleep? </w:t>
      </w:r>
      <w:r w:rsidRPr="00F219F9">
        <w:rPr>
          <w:rFonts w:ascii="SimSun" w:hAnsi="SimSun" w:hint="eastAsia"/>
          <w:sz w:val="24"/>
        </w:rPr>
        <w:t>早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睡得好吗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sleep tight, my sweetie? </w:t>
      </w:r>
      <w:r w:rsidRPr="00F219F9">
        <w:rPr>
          <w:rFonts w:ascii="SimSun" w:hAnsi="SimSun" w:hint="eastAsia"/>
          <w:sz w:val="24"/>
        </w:rPr>
        <w:t>宝贝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睡得好吗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slept in. </w:t>
      </w:r>
      <w:r w:rsidRPr="00F219F9">
        <w:rPr>
          <w:rFonts w:ascii="SimSun" w:hAnsi="SimSun" w:hint="eastAsia"/>
          <w:sz w:val="24"/>
        </w:rPr>
        <w:t>你睡懒觉了。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Was it not chilly at night? </w:t>
      </w:r>
      <w:r w:rsidRPr="00F219F9">
        <w:rPr>
          <w:rFonts w:ascii="SimSun" w:hAnsi="SimSun" w:hint="eastAsia"/>
          <w:sz w:val="24"/>
        </w:rPr>
        <w:t>晚上不冷吧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You‘re already awake? Why so early? </w:t>
      </w:r>
      <w:r w:rsidRPr="00F219F9">
        <w:rPr>
          <w:rFonts w:ascii="SimSun" w:hAnsi="SimSun" w:hint="eastAsia"/>
          <w:sz w:val="24"/>
        </w:rPr>
        <w:t>已经醒了哦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为什么这么早醒呢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Whoa! I‘ve never seen this before! </w:t>
      </w:r>
      <w:r w:rsidRPr="00F219F9">
        <w:rPr>
          <w:rFonts w:ascii="SimSun" w:hAnsi="SimSun" w:hint="eastAsia"/>
          <w:sz w:val="24"/>
        </w:rPr>
        <w:t>哇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太阳打西边出来了。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eyes just opened. </w:t>
      </w:r>
      <w:r w:rsidRPr="00F219F9">
        <w:rPr>
          <w:rFonts w:ascii="SimSun" w:hAnsi="SimSun" w:hint="eastAsia"/>
          <w:sz w:val="24"/>
        </w:rPr>
        <w:t>我刚睁开眼睛。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Seems like you‘re in a good mood. </w:t>
      </w:r>
      <w:r w:rsidRPr="00F219F9">
        <w:rPr>
          <w:rFonts w:ascii="SimSun" w:hAnsi="SimSun" w:hint="eastAsia"/>
          <w:sz w:val="24"/>
        </w:rPr>
        <w:t>看起来你的心情很好。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look happy after a good night‘s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sleep.</w:t>
      </w:r>
      <w:r w:rsidRPr="00F219F9">
        <w:rPr>
          <w:rFonts w:ascii="SimSun" w:hAnsi="SimSun" w:hint="eastAsia"/>
          <w:sz w:val="24"/>
        </w:rPr>
        <w:t>睡个好觉后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你看起来心情很好。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Why do you look grumpy this morning? </w:t>
      </w:r>
      <w:r w:rsidRPr="00F219F9">
        <w:rPr>
          <w:rFonts w:ascii="SimSun" w:hAnsi="SimSun" w:hint="eastAsia"/>
          <w:sz w:val="24"/>
        </w:rPr>
        <w:t>为什么今天早上你看起来心情不太好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I‘m still sleepy. </w:t>
      </w:r>
      <w:r w:rsidRPr="00F219F9">
        <w:rPr>
          <w:rFonts w:ascii="SimSun" w:hAnsi="SimSun" w:hint="eastAsia"/>
          <w:sz w:val="24"/>
        </w:rPr>
        <w:t>我还想睡。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should say hello first thing in the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morning.</w:t>
      </w:r>
      <w:r w:rsidRPr="00F219F9">
        <w:rPr>
          <w:rFonts w:ascii="SimSun" w:hAnsi="SimSun" w:hint="eastAsia"/>
          <w:sz w:val="24"/>
        </w:rPr>
        <w:t>起床后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你应该先打招呼。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should say, </w:t>
      </w:r>
      <w:r w:rsidRPr="00F219F9">
        <w:rPr>
          <w:rFonts w:ascii="SimSun" w:hAnsi="SimSun" w:hint="eastAsia"/>
          <w:sz w:val="24"/>
        </w:rPr>
        <w:t>―</w:t>
      </w:r>
      <w:r w:rsidRPr="00F219F9">
        <w:rPr>
          <w:rFonts w:ascii="SimSun" w:hAnsi="SimSun"/>
          <w:sz w:val="24"/>
        </w:rPr>
        <w:t>Good morning!</w:t>
      </w:r>
      <w:r w:rsidR="00AC5661">
        <w:rPr>
          <w:rFonts w:ascii="SimSun" w:hAnsi="SimSun"/>
          <w:sz w:val="24"/>
        </w:rPr>
        <w:t xml:space="preserve"> </w:t>
      </w:r>
      <w:r w:rsidRPr="00F219F9">
        <w:rPr>
          <w:rFonts w:ascii="SimSun" w:hAnsi="SimSun" w:hint="eastAsia"/>
          <w:sz w:val="24"/>
        </w:rPr>
        <w:t>你应该说</w:t>
      </w:r>
      <w:r w:rsidRPr="00F219F9">
        <w:rPr>
          <w:rFonts w:ascii="SimSun" w:hAnsi="SimSun"/>
          <w:sz w:val="24"/>
        </w:rPr>
        <w:t>:</w:t>
      </w:r>
      <w:r w:rsidRPr="00F219F9">
        <w:rPr>
          <w:rFonts w:ascii="SimSun" w:hAnsi="SimSun" w:hint="eastAsia"/>
          <w:sz w:val="24"/>
        </w:rPr>
        <w:t>“早安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”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Let‘s kiss and say, </w:t>
      </w:r>
      <w:r w:rsidRPr="00F219F9">
        <w:rPr>
          <w:rFonts w:ascii="SimSun" w:hAnsi="SimSun" w:hint="eastAsia"/>
          <w:sz w:val="24"/>
        </w:rPr>
        <w:t>―</w:t>
      </w:r>
      <w:r w:rsidRPr="00F219F9">
        <w:rPr>
          <w:rFonts w:ascii="SimSun" w:hAnsi="SimSun"/>
          <w:sz w:val="24"/>
        </w:rPr>
        <w:t>Good morning!</w:t>
      </w:r>
      <w:r w:rsidR="00AC5661">
        <w:rPr>
          <w:rFonts w:ascii="SimSun" w:hAnsi="SimSun"/>
          <w:sz w:val="24"/>
        </w:rPr>
        <w:t xml:space="preserve"> </w:t>
      </w:r>
      <w:r w:rsidRPr="00F219F9">
        <w:rPr>
          <w:rFonts w:ascii="SimSun" w:hAnsi="SimSun" w:hint="eastAsia"/>
          <w:sz w:val="24"/>
        </w:rPr>
        <w:t>亲一下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说</w:t>
      </w:r>
      <w:r w:rsidRPr="00F219F9">
        <w:rPr>
          <w:rFonts w:ascii="SimSun" w:hint="eastAsia"/>
          <w:sz w:val="24"/>
        </w:rPr>
        <w:t>“</w:t>
      </w:r>
      <w:r w:rsidRPr="00F219F9">
        <w:rPr>
          <w:rFonts w:ascii="SimSun" w:hAnsi="SimSun" w:hint="eastAsia"/>
          <w:sz w:val="24"/>
        </w:rPr>
        <w:t>早安</w:t>
      </w:r>
      <w:r w:rsidRPr="00F219F9">
        <w:rPr>
          <w:rFonts w:ascii="SimSun" w:hint="eastAsia"/>
          <w:sz w:val="24"/>
        </w:rPr>
        <w:t>”</w:t>
      </w:r>
      <w:r w:rsidRPr="00F219F9">
        <w:rPr>
          <w:rFonts w:ascii="SimSun" w:hAnsi="SimSun" w:hint="eastAsia"/>
          <w:sz w:val="24"/>
        </w:rPr>
        <w:t>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have sweet dreams? </w:t>
      </w:r>
      <w:r w:rsidRPr="00F219F9">
        <w:rPr>
          <w:rFonts w:ascii="SimSun" w:hAnsi="SimSun" w:hint="eastAsia"/>
          <w:sz w:val="24"/>
        </w:rPr>
        <w:t>你做好梦了吗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want to hear about my dreams?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要听听我做的梦吗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wake up your brother? </w:t>
      </w:r>
      <w:r w:rsidRPr="00F219F9">
        <w:rPr>
          <w:rFonts w:ascii="SimSun" w:hAnsi="SimSun" w:hint="eastAsia"/>
          <w:sz w:val="24"/>
        </w:rPr>
        <w:t>你可以叫你弟弟起床吗</w:t>
      </w:r>
      <w:r w:rsidRPr="00F219F9">
        <w:rPr>
          <w:rFonts w:ascii="SimSun" w:hAnsi="SimSun"/>
          <w:sz w:val="24"/>
        </w:rPr>
        <w:t>?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C5661">
        <w:rPr>
          <w:rFonts w:ascii="SimSun" w:hAnsi="SimSun"/>
          <w:b/>
          <w:sz w:val="24"/>
        </w:rPr>
        <w:t>CHAPTER01-03</w:t>
      </w:r>
      <w:r w:rsidRPr="00AC5661">
        <w:rPr>
          <w:rFonts w:ascii="SimSun" w:hAnsi="SimSun" w:hint="eastAsia"/>
          <w:b/>
          <w:sz w:val="24"/>
        </w:rPr>
        <w:t>洗脸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up to wash your face. </w:t>
      </w:r>
      <w:r w:rsidRPr="00F219F9">
        <w:rPr>
          <w:rFonts w:ascii="SimSun" w:hAnsi="SimSun" w:hint="eastAsia"/>
          <w:sz w:val="24"/>
        </w:rPr>
        <w:t>起床洗脸了哦。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Wash your face and brush your teeth. </w:t>
      </w:r>
      <w:r w:rsidRPr="00F219F9">
        <w:rPr>
          <w:rFonts w:ascii="SimSun" w:hAnsi="SimSun" w:hint="eastAsia"/>
          <w:sz w:val="24"/>
        </w:rPr>
        <w:t>洗脸刷牙。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Wash your neck, too. </w:t>
      </w:r>
      <w:r w:rsidRPr="00F219F9">
        <w:rPr>
          <w:rFonts w:ascii="SimSun" w:hAnsi="SimSun" w:hint="eastAsia"/>
          <w:sz w:val="24"/>
        </w:rPr>
        <w:t>脖子也要洗哦。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Who wants to wash up first? </w:t>
      </w:r>
      <w:r w:rsidRPr="00F219F9">
        <w:rPr>
          <w:rFonts w:ascii="SimSun" w:hAnsi="SimSun" w:hint="eastAsia"/>
          <w:sz w:val="24"/>
        </w:rPr>
        <w:t>谁要先洗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Mom to help you? </w:t>
      </w:r>
      <w:r w:rsidRPr="00F219F9">
        <w:rPr>
          <w:rFonts w:ascii="SimSun" w:hAnsi="SimSun" w:hint="eastAsia"/>
          <w:sz w:val="24"/>
        </w:rPr>
        <w:t>需要妈妈帮你吗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help me, Mom?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你可以帮我妈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If I do it by myself, I will get my clothes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wet.</w:t>
      </w:r>
      <w:r w:rsidRPr="00F219F9">
        <w:rPr>
          <w:rFonts w:ascii="SimSun" w:hAnsi="SimSun" w:hint="eastAsia"/>
          <w:sz w:val="24"/>
        </w:rPr>
        <w:t>自己洗的话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我会弄湿衣服的。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don‘t want to clean my face! </w:t>
      </w:r>
      <w:r w:rsidRPr="00F219F9">
        <w:rPr>
          <w:rFonts w:ascii="SimSun" w:hAnsi="SimSun" w:hint="eastAsia"/>
          <w:sz w:val="24"/>
        </w:rPr>
        <w:t>我不想洗脸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I‘ll wash myself after I eat. </w:t>
      </w:r>
      <w:r w:rsidRPr="00F219F9">
        <w:rPr>
          <w:rFonts w:ascii="SimSun" w:hAnsi="SimSun" w:hint="eastAsia"/>
          <w:sz w:val="24"/>
        </w:rPr>
        <w:t>我要吃饭后再洗。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done? </w:t>
      </w:r>
      <w:r w:rsidRPr="00F219F9">
        <w:rPr>
          <w:rFonts w:ascii="SimSun" w:hAnsi="SimSun" w:hint="eastAsia"/>
          <w:sz w:val="24"/>
        </w:rPr>
        <w:t>都洗好了吗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I‘m working, Mommy. </w:t>
      </w:r>
      <w:r w:rsidRPr="00F219F9">
        <w:rPr>
          <w:rFonts w:ascii="SimSun" w:hAnsi="SimSun" w:hint="eastAsia"/>
          <w:sz w:val="24"/>
        </w:rPr>
        <w:t>我正在洗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妈咪。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a clean towel. </w:t>
      </w:r>
      <w:r w:rsidRPr="00F219F9">
        <w:rPr>
          <w:rFonts w:ascii="SimSun" w:hAnsi="SimSun" w:hint="eastAsia"/>
          <w:sz w:val="24"/>
        </w:rPr>
        <w:t>那一条干净的毛巾。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there‘s no towel.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我没有毛巾。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can you get me a towel?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可以那条毛巾给我吗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look pretty after cleaning. </w:t>
      </w:r>
      <w:r w:rsidRPr="00F219F9">
        <w:rPr>
          <w:rFonts w:ascii="SimSun" w:hAnsi="SimSun" w:hint="eastAsia"/>
          <w:sz w:val="24"/>
        </w:rPr>
        <w:t>洗好后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你看起来好美哦。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Watch out for the slippery floor. </w:t>
      </w:r>
      <w:r w:rsidRPr="00F219F9">
        <w:rPr>
          <w:rFonts w:ascii="SimSun" w:hAnsi="SimSun" w:hint="eastAsia"/>
          <w:sz w:val="24"/>
        </w:rPr>
        <w:t>厕所的地板很滑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要小心哦。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C5661">
        <w:rPr>
          <w:rFonts w:ascii="SimSun" w:hAnsi="SimSun"/>
          <w:b/>
          <w:sz w:val="24"/>
        </w:rPr>
        <w:t>CHAPTER01-04</w:t>
      </w:r>
      <w:r w:rsidRPr="00AC5661">
        <w:rPr>
          <w:rFonts w:ascii="SimSun" w:hAnsi="SimSun" w:hint="eastAsia"/>
          <w:b/>
          <w:sz w:val="24"/>
        </w:rPr>
        <w:t>刷牙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should brush your teeth three times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a day.</w:t>
      </w:r>
      <w:r w:rsidRPr="00F219F9">
        <w:rPr>
          <w:rFonts w:ascii="SimSun" w:hAnsi="SimSun" w:hint="eastAsia"/>
          <w:sz w:val="24"/>
        </w:rPr>
        <w:t>一天要刷三次牙。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Brush your teeth properly. </w:t>
      </w:r>
      <w:r w:rsidRPr="00F219F9">
        <w:rPr>
          <w:rFonts w:ascii="SimSun" w:hAnsi="SimSun" w:hint="eastAsia"/>
          <w:sz w:val="24"/>
        </w:rPr>
        <w:t>好好地刷牙。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Brush up and down. </w:t>
      </w:r>
      <w:r w:rsidRPr="00F219F9">
        <w:rPr>
          <w:rFonts w:ascii="SimSun" w:hAnsi="SimSun" w:hint="eastAsia"/>
          <w:sz w:val="24"/>
        </w:rPr>
        <w:t>刷牙要上下刷。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Don‘t forget to brush deep inside. </w:t>
      </w:r>
      <w:r w:rsidRPr="00F219F9">
        <w:rPr>
          <w:rFonts w:ascii="SimSun" w:hAnsi="SimSun" w:hint="eastAsia"/>
          <w:sz w:val="24"/>
        </w:rPr>
        <w:t>不要忘记也要刷里面哦。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Clean your teeth and gums thoroughly. </w:t>
      </w:r>
      <w:r w:rsidRPr="00F219F9">
        <w:rPr>
          <w:rFonts w:ascii="SimSun" w:hAnsi="SimSun" w:hint="eastAsia"/>
          <w:sz w:val="24"/>
        </w:rPr>
        <w:t>牙和牙床都要彻底刷干净。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Don‘t forget to brush your tongue. </w:t>
      </w:r>
      <w:r w:rsidRPr="00F219F9">
        <w:rPr>
          <w:rFonts w:ascii="SimSun" w:hAnsi="SimSun" w:hint="eastAsia"/>
          <w:sz w:val="24"/>
        </w:rPr>
        <w:t>不要忘记刷舌头。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  <w:r>
        <w:rPr>
          <w:rFonts w:ascii="SimSun" w:hAnsi="SimSun"/>
          <w:sz w:val="24"/>
        </w:rPr>
        <w:t xml:space="preserve">I hate brush </w:t>
      </w:r>
      <w:r w:rsidR="003B0B38" w:rsidRPr="00F219F9">
        <w:rPr>
          <w:rFonts w:ascii="SimSun" w:hAnsi="SimSun"/>
          <w:sz w:val="24"/>
        </w:rPr>
        <w:t xml:space="preserve">my teeth. </w:t>
      </w:r>
      <w:r w:rsidR="003B0B38" w:rsidRPr="00F219F9">
        <w:rPr>
          <w:rFonts w:ascii="SimSun" w:hAnsi="SimSun" w:hint="eastAsia"/>
          <w:sz w:val="24"/>
        </w:rPr>
        <w:t>我讨厌刷牙。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Brush my teeth for me, Mom.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帮我刷牙。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Brush your teeth well, or they will turn black. </w:t>
      </w:r>
      <w:r w:rsidRPr="00F219F9">
        <w:rPr>
          <w:rFonts w:ascii="SimSun" w:hAnsi="SimSun" w:hint="eastAsia"/>
          <w:sz w:val="24"/>
        </w:rPr>
        <w:t>要好好刷牙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不然的话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你的牙齿会变黑。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If you don‘t take care of your teeth, you‘ll</w:t>
      </w:r>
      <w:r w:rsidR="00AC5661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get cavities.</w:t>
      </w:r>
      <w:r w:rsidRPr="00F219F9">
        <w:rPr>
          <w:rFonts w:ascii="SimSun" w:hAnsi="SimSun" w:hint="eastAsia"/>
          <w:sz w:val="24"/>
        </w:rPr>
        <w:t>如果你不好好照顾你的牙齿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你会有蛀牙。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If you don‘t brush well, you‘ll have bad</w:t>
      </w:r>
      <w:r w:rsidR="00AC5661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breath.</w:t>
      </w:r>
      <w:r w:rsidRPr="00F219F9">
        <w:rPr>
          <w:rFonts w:ascii="SimSun" w:hAnsi="SimSun" w:hint="eastAsia"/>
          <w:sz w:val="24"/>
        </w:rPr>
        <w:t>不好好刷牙的话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会有口臭。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Don‘t brush your teeth the wrong way. </w:t>
      </w:r>
      <w:r w:rsidRPr="00F219F9">
        <w:rPr>
          <w:rFonts w:ascii="SimSun" w:hAnsi="SimSun" w:hint="eastAsia"/>
          <w:sz w:val="24"/>
        </w:rPr>
        <w:t>不要用错误的方法刷牙。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C5661">
        <w:rPr>
          <w:rFonts w:ascii="SimSun" w:hAnsi="SimSun"/>
          <w:b/>
          <w:sz w:val="24"/>
        </w:rPr>
        <w:t>CHAPTER01-05</w:t>
      </w:r>
      <w:r w:rsidRPr="00AC5661">
        <w:rPr>
          <w:rFonts w:ascii="SimSun" w:hAnsi="SimSun" w:hint="eastAsia"/>
          <w:b/>
          <w:sz w:val="24"/>
        </w:rPr>
        <w:t>吃早餐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time for breakfast. </w:t>
      </w:r>
      <w:r w:rsidRPr="00F219F9">
        <w:rPr>
          <w:rFonts w:ascii="SimSun" w:hAnsi="SimSun" w:hint="eastAsia"/>
          <w:sz w:val="24"/>
        </w:rPr>
        <w:t>该吃早餐了。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and eat your breakfast. </w:t>
      </w:r>
      <w:r w:rsidRPr="00F219F9">
        <w:rPr>
          <w:rFonts w:ascii="SimSun" w:hAnsi="SimSun" w:hint="eastAsia"/>
          <w:sz w:val="24"/>
        </w:rPr>
        <w:t>来吃早餐吧。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Sit at the table. </w:t>
      </w:r>
      <w:r w:rsidRPr="00F219F9">
        <w:rPr>
          <w:rFonts w:ascii="SimSun" w:hAnsi="SimSun" w:hint="eastAsia"/>
          <w:sz w:val="24"/>
        </w:rPr>
        <w:t>从餐桌旁。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Dad,come and eat with us.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来和我们一起吃早餐。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call your brother.too? </w:t>
      </w:r>
      <w:r w:rsidRPr="00F219F9">
        <w:rPr>
          <w:rFonts w:ascii="SimSun" w:hAnsi="SimSun" w:hint="eastAsia"/>
          <w:sz w:val="24"/>
        </w:rPr>
        <w:t>你可以也叫一下你弟弟吗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Who wants to help me set the table? </w:t>
      </w:r>
      <w:r w:rsidRPr="00F219F9">
        <w:rPr>
          <w:rFonts w:ascii="SimSun" w:hAnsi="SimSun" w:hint="eastAsia"/>
          <w:sz w:val="24"/>
        </w:rPr>
        <w:t>谁可以帮妈妈摆餐桌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put the spoons on the table? </w:t>
      </w:r>
      <w:r w:rsidRPr="00F219F9">
        <w:rPr>
          <w:rFonts w:ascii="SimSun" w:hAnsi="SimSun" w:hint="eastAsia"/>
          <w:sz w:val="24"/>
        </w:rPr>
        <w:t>你可以把汤匙摆在餐桌上吗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say grace before we eat. </w:t>
      </w:r>
      <w:r w:rsidRPr="00F219F9">
        <w:rPr>
          <w:rFonts w:ascii="SimSun" w:hAnsi="SimSun" w:hint="eastAsia"/>
          <w:sz w:val="24"/>
        </w:rPr>
        <w:t>吃饭前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先来祷告吧。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have breakfast. </w:t>
      </w:r>
      <w:r w:rsidRPr="00F219F9">
        <w:rPr>
          <w:rFonts w:ascii="SimSun" w:hAnsi="SimSun" w:hint="eastAsia"/>
          <w:sz w:val="24"/>
        </w:rPr>
        <w:t>吃早餐吧。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How is it?Isn't it good? </w:t>
      </w:r>
      <w:r w:rsidRPr="00F219F9">
        <w:rPr>
          <w:rFonts w:ascii="SimSun" w:hAnsi="SimSun" w:hint="eastAsia"/>
          <w:sz w:val="24"/>
        </w:rPr>
        <w:t>味道如何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好吃吗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you like it? </w:t>
      </w:r>
      <w:r w:rsidRPr="00F219F9">
        <w:rPr>
          <w:rFonts w:ascii="SimSun" w:hAnsi="SimSun" w:hint="eastAsia"/>
          <w:sz w:val="24"/>
        </w:rPr>
        <w:t>你不喜欢吗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you feel like eating? </w:t>
      </w:r>
      <w:r w:rsidRPr="00F219F9">
        <w:rPr>
          <w:rFonts w:ascii="SimSun" w:hAnsi="SimSun" w:hint="eastAsia"/>
          <w:sz w:val="24"/>
        </w:rPr>
        <w:t>没胃口吗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Why aren't you eating? </w:t>
      </w:r>
      <w:r w:rsidRPr="00F219F9">
        <w:rPr>
          <w:rFonts w:ascii="SimSun" w:hAnsi="SimSun" w:hint="eastAsia"/>
          <w:sz w:val="24"/>
        </w:rPr>
        <w:t>你为什么不吃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don't feel like eating much. </w:t>
      </w:r>
      <w:r w:rsidRPr="00F219F9">
        <w:rPr>
          <w:rFonts w:ascii="SimSun" w:hAnsi="SimSun" w:hint="eastAsia"/>
          <w:sz w:val="24"/>
        </w:rPr>
        <w:t>我不怎么想吃。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can't eat in the morning. </w:t>
      </w:r>
      <w:r w:rsidRPr="00F219F9">
        <w:rPr>
          <w:rFonts w:ascii="SimSun" w:hAnsi="SimSun" w:hint="eastAsia"/>
          <w:sz w:val="24"/>
        </w:rPr>
        <w:t>我在早上不要吃东西。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Eating breakfast makes you strong. </w:t>
      </w:r>
      <w:r w:rsidRPr="00F219F9">
        <w:rPr>
          <w:rFonts w:ascii="SimSun" w:hAnsi="SimSun" w:hint="eastAsia"/>
          <w:sz w:val="24"/>
        </w:rPr>
        <w:t>吃早餐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会让你更健康。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Just take one more bite. </w:t>
      </w:r>
      <w:r w:rsidRPr="00F219F9">
        <w:rPr>
          <w:rFonts w:ascii="SimSun" w:hAnsi="SimSun" w:hint="eastAsia"/>
          <w:sz w:val="24"/>
        </w:rPr>
        <w:t>再多吃一口。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Just try and see if it's good. </w:t>
      </w:r>
      <w:r w:rsidRPr="00F219F9">
        <w:rPr>
          <w:rFonts w:ascii="SimSun" w:hAnsi="SimSun" w:hint="eastAsia"/>
          <w:sz w:val="24"/>
        </w:rPr>
        <w:t>先吃一口看看好不好吃。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You'll be late.Hurry up and eat. </w:t>
      </w:r>
      <w:r w:rsidRPr="00F219F9">
        <w:rPr>
          <w:rFonts w:ascii="SimSun" w:hAnsi="SimSun" w:hint="eastAsia"/>
          <w:sz w:val="24"/>
        </w:rPr>
        <w:t>要迟到了。快吃。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drink some water. </w:t>
      </w:r>
      <w:r w:rsidRPr="00F219F9">
        <w:rPr>
          <w:rFonts w:ascii="SimSun" w:hAnsi="SimSun" w:hint="eastAsia"/>
          <w:sz w:val="24"/>
        </w:rPr>
        <w:t>喝点水。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spill the milk. </w:t>
      </w:r>
      <w:r w:rsidRPr="00F219F9">
        <w:rPr>
          <w:rFonts w:ascii="SimSun" w:hAnsi="SimSun" w:hint="eastAsia"/>
          <w:sz w:val="24"/>
        </w:rPr>
        <w:t>不要让牛奶洒出来。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can't reach that dish. </w:t>
      </w:r>
      <w:r w:rsidRPr="00F219F9">
        <w:rPr>
          <w:rFonts w:ascii="SimSun" w:hAnsi="SimSun" w:hint="eastAsia"/>
          <w:sz w:val="24"/>
        </w:rPr>
        <w:t>我夹不到菜。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There is too much rice. </w:t>
      </w:r>
      <w:r w:rsidRPr="00F219F9">
        <w:rPr>
          <w:rFonts w:ascii="SimSun" w:hAnsi="SimSun" w:hint="eastAsia"/>
          <w:sz w:val="24"/>
        </w:rPr>
        <w:t>饭太多了。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feed you. </w:t>
      </w:r>
      <w:r w:rsidRPr="00F219F9">
        <w:rPr>
          <w:rFonts w:ascii="SimSun" w:hAnsi="SimSun" w:hint="eastAsia"/>
          <w:sz w:val="24"/>
        </w:rPr>
        <w:t>我来喂你。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too hot. </w:t>
      </w:r>
      <w:r w:rsidRPr="00F219F9">
        <w:rPr>
          <w:rFonts w:ascii="SimSun" w:hAnsi="SimSun" w:hint="eastAsia"/>
          <w:sz w:val="24"/>
        </w:rPr>
        <w:t>太烫了。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Blow on your food to cool it off. </w:t>
      </w:r>
      <w:r w:rsidRPr="00F219F9">
        <w:rPr>
          <w:rFonts w:ascii="SimSun" w:hAnsi="SimSun" w:hint="eastAsia"/>
          <w:sz w:val="24"/>
        </w:rPr>
        <w:t>吹一下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让它冷一点。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finished? </w:t>
      </w:r>
      <w:r w:rsidRPr="00F219F9">
        <w:rPr>
          <w:rFonts w:ascii="SimSun" w:hAnsi="SimSun" w:hint="eastAsia"/>
          <w:sz w:val="24"/>
        </w:rPr>
        <w:t>都吃完了吗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Stop eating now. </w:t>
      </w:r>
      <w:r w:rsidRPr="00F219F9">
        <w:rPr>
          <w:rFonts w:ascii="SimSun" w:hAnsi="SimSun" w:hint="eastAsia"/>
          <w:sz w:val="24"/>
        </w:rPr>
        <w:t>不要再吃了。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I can't eat anymore. </w:t>
      </w:r>
      <w:r w:rsidRPr="00F219F9">
        <w:rPr>
          <w:rFonts w:ascii="SimSun" w:hAnsi="SimSun" w:hint="eastAsia"/>
          <w:sz w:val="24"/>
        </w:rPr>
        <w:t>我再也吃不下了。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full. </w:t>
      </w:r>
      <w:r w:rsidRPr="00F219F9">
        <w:rPr>
          <w:rFonts w:ascii="SimSun" w:hAnsi="SimSun" w:hint="eastAsia"/>
          <w:sz w:val="24"/>
        </w:rPr>
        <w:t>我饱了。</w:t>
      </w:r>
    </w:p>
    <w:p w:rsidR="00AC5661" w:rsidRDefault="003B0B38" w:rsidP="001D35F2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Can't I leave some? </w:t>
      </w:r>
      <w:r w:rsidRPr="00F219F9">
        <w:rPr>
          <w:rFonts w:ascii="SimSun" w:hAnsi="SimSun" w:hint="eastAsia"/>
          <w:sz w:val="24"/>
        </w:rPr>
        <w:t>不可以剩一点吗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Is it okay if I don't finish it all? </w:t>
      </w:r>
      <w:r w:rsidRPr="00F219F9">
        <w:rPr>
          <w:rFonts w:ascii="SimSun" w:hAnsi="SimSun" w:hint="eastAsia"/>
          <w:sz w:val="24"/>
        </w:rPr>
        <w:t>可以不要全部吃完吗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almost done eating. </w:t>
      </w:r>
      <w:r w:rsidRPr="00F219F9">
        <w:rPr>
          <w:rFonts w:ascii="SimSun" w:hAnsi="SimSun" w:hint="eastAsia"/>
          <w:sz w:val="24"/>
        </w:rPr>
        <w:t>我几乎都吃了。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Looks good.Thank you! </w:t>
      </w:r>
      <w:r w:rsidRPr="00F219F9">
        <w:rPr>
          <w:rFonts w:ascii="SimSun" w:hAnsi="SimSun" w:hint="eastAsia"/>
          <w:sz w:val="24"/>
        </w:rPr>
        <w:t>看起来好好吃。谢谢</w:t>
      </w:r>
      <w:r w:rsidRPr="00F219F9">
        <w:rPr>
          <w:rFonts w:ascii="SimSun" w:hAnsi="SimSun"/>
          <w:sz w:val="24"/>
        </w:rPr>
        <w:t xml:space="preserve">! 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Thank you for the nice meal. </w:t>
      </w:r>
      <w:r w:rsidRPr="00F219F9">
        <w:rPr>
          <w:rFonts w:ascii="SimSun" w:hAnsi="SimSun" w:hint="eastAsia"/>
          <w:sz w:val="24"/>
        </w:rPr>
        <w:t>感谢你这么好吃的一餐。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food was fabulous.Thanks. </w:t>
      </w:r>
      <w:r w:rsidRPr="00F219F9">
        <w:rPr>
          <w:rFonts w:ascii="SimSun" w:hAnsi="SimSun" w:hint="eastAsia"/>
          <w:sz w:val="24"/>
        </w:rPr>
        <w:t>食物相当好吃。谢谢</w:t>
      </w:r>
      <w:r w:rsidRPr="00F219F9">
        <w:rPr>
          <w:rFonts w:ascii="SimSun" w:hAnsi="SimSun"/>
          <w:sz w:val="24"/>
        </w:rPr>
        <w:t>!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1D35F2">
        <w:rPr>
          <w:rFonts w:ascii="SimSun" w:hAnsi="SimSun"/>
          <w:b/>
          <w:sz w:val="24"/>
        </w:rPr>
        <w:t>CHAPTER01-06</w:t>
      </w:r>
      <w:r w:rsidRPr="001D35F2">
        <w:rPr>
          <w:rFonts w:ascii="SimSun" w:hAnsi="SimSun" w:hint="eastAsia"/>
          <w:b/>
          <w:sz w:val="24"/>
        </w:rPr>
        <w:t>用餐习惯和礼节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be picky with your food. </w:t>
      </w:r>
      <w:r w:rsidRPr="00F219F9">
        <w:rPr>
          <w:rFonts w:ascii="SimSun" w:hAnsi="SimSun" w:hint="eastAsia"/>
          <w:sz w:val="24"/>
        </w:rPr>
        <w:t>不要挑食。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walk around while you eat. </w:t>
      </w:r>
      <w:r w:rsidRPr="00F219F9">
        <w:rPr>
          <w:rFonts w:ascii="SimSun" w:hAnsi="SimSun" w:hint="eastAsia"/>
          <w:sz w:val="24"/>
        </w:rPr>
        <w:t>吃饭的时候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不要走来走去。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leave your food uneaten. </w:t>
      </w:r>
      <w:r w:rsidRPr="00F219F9">
        <w:rPr>
          <w:rFonts w:ascii="SimSun" w:hAnsi="SimSun" w:hint="eastAsia"/>
          <w:sz w:val="24"/>
        </w:rPr>
        <w:t>食物不可以剩下。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should eat by yourself. </w:t>
      </w:r>
      <w:r w:rsidRPr="00F219F9">
        <w:rPr>
          <w:rFonts w:ascii="SimSun" w:hAnsi="SimSun" w:hint="eastAsia"/>
          <w:sz w:val="24"/>
        </w:rPr>
        <w:t>你要自己吃。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 careful not to drop your food. </w:t>
      </w:r>
      <w:r w:rsidRPr="00F219F9">
        <w:rPr>
          <w:rFonts w:ascii="SimSun" w:hAnsi="SimSun" w:hint="eastAsia"/>
          <w:sz w:val="24"/>
        </w:rPr>
        <w:t>小心食物不要弄掉。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Oops!You dropped your food. </w:t>
      </w:r>
      <w:r w:rsidRPr="00F219F9">
        <w:rPr>
          <w:rFonts w:ascii="SimSun" w:hAnsi="SimSun" w:hint="eastAsia"/>
          <w:sz w:val="24"/>
        </w:rPr>
        <w:t>哎呀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你弄掉食物了。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okay.I'll clean it. </w:t>
      </w:r>
      <w:r w:rsidRPr="00F219F9">
        <w:rPr>
          <w:rFonts w:ascii="SimSun" w:hAnsi="SimSun" w:hint="eastAsia"/>
          <w:sz w:val="24"/>
        </w:rPr>
        <w:t>没关系。我来收拾。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Eat slowly and don't rush. </w:t>
      </w:r>
      <w:r w:rsidRPr="00F219F9">
        <w:rPr>
          <w:rFonts w:ascii="SimSun" w:hAnsi="SimSun" w:hint="eastAsia"/>
          <w:sz w:val="24"/>
        </w:rPr>
        <w:t>慢慢吃。不要急。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Clew well. </w:t>
      </w:r>
      <w:r w:rsidRPr="00F219F9">
        <w:rPr>
          <w:rFonts w:ascii="SimSun" w:hAnsi="SimSun" w:hint="eastAsia"/>
          <w:sz w:val="24"/>
        </w:rPr>
        <w:t>好好咀嚼。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Use your chopsticks right. </w:t>
      </w:r>
      <w:r w:rsidRPr="00F219F9">
        <w:rPr>
          <w:rFonts w:ascii="SimSun" w:hAnsi="SimSun" w:hint="eastAsia"/>
          <w:sz w:val="24"/>
        </w:rPr>
        <w:t>正确使用筷子。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spit out the food. </w:t>
      </w:r>
      <w:r w:rsidRPr="00F219F9">
        <w:rPr>
          <w:rFonts w:ascii="SimSun" w:hAnsi="SimSun" w:hint="eastAsia"/>
          <w:sz w:val="24"/>
        </w:rPr>
        <w:t>不要把食物吐出来。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Sit down and eat at the table. </w:t>
      </w:r>
      <w:r w:rsidRPr="00F219F9">
        <w:rPr>
          <w:rFonts w:ascii="SimSun" w:hAnsi="SimSun" w:hint="eastAsia"/>
          <w:sz w:val="24"/>
        </w:rPr>
        <w:t>要坐在餐桌吃饭。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Sit properly at the table. </w:t>
      </w:r>
      <w:r w:rsidRPr="00F219F9">
        <w:rPr>
          <w:rFonts w:ascii="SimSun" w:hAnsi="SimSun" w:hint="eastAsia"/>
          <w:sz w:val="24"/>
        </w:rPr>
        <w:t>好好坐在餐桌旁。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talk with your mouth full. </w:t>
      </w:r>
      <w:r w:rsidRPr="00F219F9">
        <w:rPr>
          <w:rFonts w:ascii="SimSun" w:hAnsi="SimSun" w:hint="eastAsia"/>
          <w:sz w:val="24"/>
        </w:rPr>
        <w:t>嘴巴内有东西时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不要说话。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your bowl in the sink. </w:t>
      </w:r>
      <w:r w:rsidRPr="00F219F9">
        <w:rPr>
          <w:rFonts w:ascii="SimSun" w:hAnsi="SimSun" w:hint="eastAsia"/>
          <w:sz w:val="24"/>
        </w:rPr>
        <w:t>把碗放在洗碗槽内。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Help me clean up the table. </w:t>
      </w:r>
      <w:r w:rsidRPr="00F219F9">
        <w:rPr>
          <w:rFonts w:ascii="SimSun" w:hAnsi="SimSun" w:hint="eastAsia"/>
          <w:sz w:val="24"/>
        </w:rPr>
        <w:t>来帮妈妈收拾餐桌吧。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1D35F2">
        <w:rPr>
          <w:rFonts w:ascii="SimSun" w:hAnsi="SimSun"/>
          <w:b/>
          <w:sz w:val="24"/>
        </w:rPr>
        <w:t>CHAPTER01-07</w:t>
      </w:r>
      <w:r w:rsidRPr="001D35F2">
        <w:rPr>
          <w:rFonts w:ascii="SimSun" w:hAnsi="SimSun" w:hint="eastAsia"/>
          <w:b/>
          <w:sz w:val="24"/>
        </w:rPr>
        <w:t>上厕所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have to pee. </w:t>
      </w:r>
      <w:r w:rsidRPr="00F219F9">
        <w:rPr>
          <w:rFonts w:ascii="SimSun" w:hAnsi="SimSun" w:hint="eastAsia"/>
          <w:sz w:val="24"/>
        </w:rPr>
        <w:t>我要去尿尿。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have to poop. </w:t>
      </w:r>
      <w:r w:rsidRPr="00F219F9">
        <w:rPr>
          <w:rFonts w:ascii="SimSun" w:hAnsi="SimSun" w:hint="eastAsia"/>
          <w:sz w:val="24"/>
        </w:rPr>
        <w:t>我要去便便。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I'm about to poop. </w:t>
      </w:r>
      <w:r w:rsidRPr="00F219F9">
        <w:rPr>
          <w:rFonts w:ascii="SimSun" w:hAnsi="SimSun" w:hint="eastAsia"/>
          <w:sz w:val="24"/>
        </w:rPr>
        <w:t>我快要大出来了。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Take off your pants first. </w:t>
      </w:r>
      <w:r w:rsidRPr="00F219F9">
        <w:rPr>
          <w:rFonts w:ascii="SimSun" w:hAnsi="SimSun" w:hint="eastAsia"/>
          <w:sz w:val="24"/>
        </w:rPr>
        <w:t>先把你的裤子脱下来。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forget to flush. </w:t>
      </w:r>
      <w:r w:rsidRPr="00F219F9">
        <w:rPr>
          <w:rFonts w:ascii="SimSun" w:hAnsi="SimSun" w:hint="eastAsia"/>
          <w:sz w:val="24"/>
        </w:rPr>
        <w:t>不要忘记冲水。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use too much toilet paper. </w:t>
      </w:r>
      <w:r w:rsidRPr="00F219F9">
        <w:rPr>
          <w:rFonts w:ascii="SimSun" w:hAnsi="SimSun" w:hint="eastAsia"/>
          <w:sz w:val="24"/>
        </w:rPr>
        <w:t>不要用太多的卫生纸。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Phew!It's stinks! </w:t>
      </w:r>
      <w:r w:rsidRPr="00F219F9">
        <w:rPr>
          <w:rFonts w:ascii="SimSun" w:hAnsi="SimSun" w:hint="eastAsia"/>
          <w:sz w:val="24"/>
        </w:rPr>
        <w:t>唷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好臭喔</w:t>
      </w:r>
      <w:r w:rsidRPr="00F219F9">
        <w:rPr>
          <w:rFonts w:ascii="SimSun" w:hAnsi="SimSun"/>
          <w:sz w:val="24"/>
        </w:rPr>
        <w:t>!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Tell me if you have to pee. </w:t>
      </w:r>
      <w:r w:rsidRPr="00F219F9">
        <w:rPr>
          <w:rFonts w:ascii="SimSun" w:hAnsi="SimSun" w:hint="eastAsia"/>
          <w:sz w:val="24"/>
        </w:rPr>
        <w:t>如果你要尿尿的话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要告诉我。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Is it not coming out? </w:t>
      </w:r>
      <w:r w:rsidRPr="00F219F9">
        <w:rPr>
          <w:rFonts w:ascii="SimSun" w:hAnsi="SimSun" w:hint="eastAsia"/>
          <w:sz w:val="24"/>
        </w:rPr>
        <w:t>尿不出来吗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hold it.Go pee. </w:t>
      </w:r>
      <w:r w:rsidRPr="00F219F9">
        <w:rPr>
          <w:rFonts w:ascii="SimSun" w:hAnsi="SimSun" w:hint="eastAsia"/>
          <w:sz w:val="24"/>
        </w:rPr>
        <w:t>不要忍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去尿。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not good to hold your pee. </w:t>
      </w:r>
      <w:r w:rsidRPr="00F219F9">
        <w:rPr>
          <w:rFonts w:ascii="SimSun" w:hAnsi="SimSun" w:hint="eastAsia"/>
          <w:sz w:val="24"/>
        </w:rPr>
        <w:t>憋尿是不好的。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don't want to sit on the toilet. </w:t>
      </w:r>
      <w:r w:rsidRPr="00F219F9">
        <w:rPr>
          <w:rFonts w:ascii="SimSun" w:hAnsi="SimSun" w:hint="eastAsia"/>
          <w:sz w:val="24"/>
        </w:rPr>
        <w:t>我讨厌坐马桶。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pee by yourself? </w:t>
      </w:r>
      <w:r w:rsidRPr="00F219F9">
        <w:rPr>
          <w:rFonts w:ascii="SimSun" w:hAnsi="SimSun" w:hint="eastAsia"/>
          <w:sz w:val="24"/>
        </w:rPr>
        <w:t>你可以自己尿尿吗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Wash your hands after you poop. </w:t>
      </w:r>
      <w:r w:rsidRPr="00F219F9">
        <w:rPr>
          <w:rFonts w:ascii="SimSun" w:hAnsi="SimSun" w:hint="eastAsia"/>
          <w:sz w:val="24"/>
        </w:rPr>
        <w:t>便便后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要洗手。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Flush the toilet only once. </w:t>
      </w:r>
      <w:r w:rsidRPr="00F219F9">
        <w:rPr>
          <w:rFonts w:ascii="SimSun" w:hAnsi="SimSun" w:hint="eastAsia"/>
          <w:sz w:val="24"/>
        </w:rPr>
        <w:t>水冲一次就好。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Call me when you're done. </w:t>
      </w:r>
      <w:r w:rsidRPr="00F219F9">
        <w:rPr>
          <w:rFonts w:ascii="SimSun" w:hAnsi="SimSun" w:hint="eastAsia"/>
          <w:sz w:val="24"/>
        </w:rPr>
        <w:t>好了叫我喔。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done,Mom.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我好了。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wipe my bottom? </w:t>
      </w:r>
      <w:r w:rsidRPr="00F219F9">
        <w:rPr>
          <w:rFonts w:ascii="SimSun" w:hAnsi="SimSun" w:hint="eastAsia"/>
          <w:sz w:val="24"/>
        </w:rPr>
        <w:t>你可以帮我擦屁股吗</w:t>
      </w:r>
      <w:r w:rsidRPr="00F219F9">
        <w:rPr>
          <w:rFonts w:ascii="SimSun" w:hAnsi="SimSun"/>
          <w:sz w:val="24"/>
        </w:rPr>
        <w:t>?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keep farting.Hold your nose. </w:t>
      </w:r>
      <w:r w:rsidRPr="00F219F9">
        <w:rPr>
          <w:rFonts w:ascii="SimSun" w:hAnsi="SimSun" w:hint="eastAsia"/>
          <w:sz w:val="24"/>
        </w:rPr>
        <w:t>我一直要放屁。捏住你的鼻子。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Ugh.who cut the cheese? </w:t>
      </w:r>
      <w:r w:rsidRPr="00F219F9">
        <w:rPr>
          <w:rFonts w:ascii="SimSun" w:hAnsi="SimSun" w:hint="eastAsia"/>
          <w:sz w:val="24"/>
        </w:rPr>
        <w:t>哦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谁放屁了</w:t>
      </w:r>
      <w:r w:rsidRPr="00F219F9">
        <w:rPr>
          <w:rFonts w:ascii="SimSun" w:hAnsi="SimSun"/>
          <w:sz w:val="24"/>
        </w:rPr>
        <w:t>?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Fart in my face,</w:t>
      </w:r>
      <w:r w:rsidR="001D35F2" w:rsidRPr="00F219F9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 xml:space="preserve">and I'll get you! </w:t>
      </w:r>
      <w:r w:rsidRPr="00F219F9">
        <w:rPr>
          <w:rFonts w:ascii="SimSun" w:hAnsi="SimSun" w:hint="eastAsia"/>
          <w:sz w:val="24"/>
        </w:rPr>
        <w:t>放屁在我脸上的话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我会抓住你。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pee in your pants? </w:t>
      </w:r>
      <w:r w:rsidRPr="00F219F9">
        <w:rPr>
          <w:rFonts w:ascii="SimSun" w:hAnsi="SimSun" w:hint="eastAsia"/>
          <w:sz w:val="24"/>
        </w:rPr>
        <w:t>你尿在裤子上了吗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 looks like you were in a rush. </w:t>
      </w:r>
      <w:r w:rsidRPr="00F219F9">
        <w:rPr>
          <w:rFonts w:ascii="SimSun" w:hAnsi="SimSun" w:hint="eastAsia"/>
          <w:sz w:val="24"/>
        </w:rPr>
        <w:t>看起来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你很急。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Does your tummy ache? </w:t>
      </w:r>
      <w:r w:rsidRPr="00F219F9">
        <w:rPr>
          <w:rFonts w:ascii="SimSun" w:hAnsi="SimSun" w:hint="eastAsia"/>
          <w:sz w:val="24"/>
        </w:rPr>
        <w:t>你肚子痛吗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Don't hold it till you have to pee in your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pants next time.</w:t>
      </w:r>
      <w:r w:rsidRPr="00F219F9">
        <w:rPr>
          <w:rFonts w:ascii="SimSun" w:hAnsi="SimSun" w:hint="eastAsia"/>
          <w:sz w:val="24"/>
        </w:rPr>
        <w:t>下次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不可以忍到尿在裤子上。</w:t>
      </w:r>
    </w:p>
    <w:p w:rsidR="00AC5661" w:rsidRP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1D35F2">
        <w:rPr>
          <w:rFonts w:ascii="SimSun" w:hAnsi="SimSun"/>
          <w:b/>
          <w:sz w:val="24"/>
        </w:rPr>
        <w:t>CHAPTER01-08</w:t>
      </w:r>
      <w:r w:rsidRPr="001D35F2">
        <w:rPr>
          <w:rFonts w:ascii="SimSun" w:hAnsi="SimSun" w:hint="eastAsia"/>
          <w:b/>
          <w:sz w:val="24"/>
        </w:rPr>
        <w:t>爸爸去上班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Daddy is going to work. </w:t>
      </w:r>
      <w:r w:rsidRPr="00F219F9">
        <w:rPr>
          <w:rFonts w:ascii="SimSun" w:hAnsi="SimSun" w:hint="eastAsia"/>
          <w:sz w:val="24"/>
        </w:rPr>
        <w:t>爸爸要去上班了。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Daddy is leaving. Say goodbye. </w:t>
      </w:r>
      <w:r w:rsidRPr="00F219F9">
        <w:rPr>
          <w:rFonts w:ascii="SimSun" w:hAnsi="SimSun" w:hint="eastAsia"/>
          <w:sz w:val="24"/>
        </w:rPr>
        <w:t>爸爸要出门了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说再见。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Say bye-bye,Sweetie. </w:t>
      </w:r>
      <w:r w:rsidRPr="00F219F9">
        <w:rPr>
          <w:rFonts w:ascii="SimSun" w:hAnsi="SimSun" w:hint="eastAsia"/>
          <w:sz w:val="24"/>
        </w:rPr>
        <w:t>说再见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甜心。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Have a good day,Dad!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祝你有美好的一天。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Good luck,Dad!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祝你好运。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Give Daddy a kiss. </w:t>
      </w:r>
      <w:r w:rsidRPr="00F219F9">
        <w:rPr>
          <w:rFonts w:ascii="SimSun" w:hAnsi="SimSun" w:hint="eastAsia"/>
          <w:sz w:val="24"/>
        </w:rPr>
        <w:t>亲一下爸爸。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Honey.want to polish Dad's shoes. </w:t>
      </w:r>
      <w:r w:rsidRPr="00F219F9">
        <w:rPr>
          <w:rFonts w:ascii="SimSun" w:hAnsi="SimSun" w:hint="eastAsia"/>
          <w:sz w:val="24"/>
        </w:rPr>
        <w:t>宝贝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要帮爸爸擦皮鞋吗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get your shoes ready.Dad.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你帮我拿鞋子。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Call us if you're going to be late. </w:t>
      </w:r>
      <w:r w:rsidRPr="00F219F9">
        <w:rPr>
          <w:rFonts w:ascii="SimSun" w:hAnsi="SimSun" w:hint="eastAsia"/>
          <w:sz w:val="24"/>
        </w:rPr>
        <w:t>晚的话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打个电话回来。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eating out with your coworker? </w:t>
      </w:r>
      <w:r w:rsidRPr="00F219F9">
        <w:rPr>
          <w:rFonts w:ascii="SimSun" w:hAnsi="SimSun" w:hint="eastAsia"/>
          <w:sz w:val="24"/>
        </w:rPr>
        <w:t>你要跟同事去聚餐吗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home early. </w:t>
      </w:r>
      <w:r w:rsidRPr="00F219F9">
        <w:rPr>
          <w:rFonts w:ascii="SimSun" w:hAnsi="SimSun" w:hint="eastAsia"/>
          <w:sz w:val="24"/>
        </w:rPr>
        <w:t>早点回来。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be too late,Dad. </w:t>
      </w:r>
      <w:r w:rsidRPr="00F219F9">
        <w:rPr>
          <w:rFonts w:ascii="SimSun" w:hAnsi="SimSun" w:hint="eastAsia"/>
          <w:sz w:val="24"/>
        </w:rPr>
        <w:t>不要太晚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爸爸。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When are you coming back? </w:t>
      </w:r>
      <w:r w:rsidRPr="00F219F9">
        <w:rPr>
          <w:rFonts w:ascii="SimSun" w:hAnsi="SimSun" w:hint="eastAsia"/>
          <w:sz w:val="24"/>
        </w:rPr>
        <w:t>你什么时候回来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go with you,Dad! </w:t>
      </w:r>
      <w:r w:rsidRPr="00F219F9">
        <w:rPr>
          <w:rFonts w:ascii="SimSun" w:hAnsi="SimSun" w:hint="eastAsia"/>
          <w:sz w:val="24"/>
        </w:rPr>
        <w:t>我想跟爸爸一起出门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home early to play with me. </w:t>
      </w:r>
      <w:r w:rsidRPr="00F219F9">
        <w:rPr>
          <w:rFonts w:ascii="SimSun" w:hAnsi="SimSun" w:hint="eastAsia"/>
          <w:sz w:val="24"/>
        </w:rPr>
        <w:t>早点回来跟我玩。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drink and come home early. </w:t>
      </w:r>
      <w:r w:rsidRPr="00F219F9">
        <w:rPr>
          <w:rFonts w:ascii="SimSun" w:hAnsi="SimSun" w:hint="eastAsia"/>
          <w:sz w:val="24"/>
        </w:rPr>
        <w:t>不要喝酒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早点回家。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See you later,Dad!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一会见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Bring me some goodies when you get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back.</w:t>
      </w:r>
      <w:r w:rsidRPr="00F219F9">
        <w:rPr>
          <w:rFonts w:ascii="SimSun" w:hAnsi="SimSun" w:hint="eastAsia"/>
          <w:sz w:val="24"/>
        </w:rPr>
        <w:t>回来时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要买好吃的给我。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Dad,you look great!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你看起来很帅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Have fun all day,Sweetie. </w:t>
      </w:r>
      <w:r w:rsidRPr="00F219F9">
        <w:rPr>
          <w:rFonts w:ascii="SimSun" w:hAnsi="SimSun" w:hint="eastAsia"/>
          <w:sz w:val="24"/>
        </w:rPr>
        <w:t>甜心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今天也玩得开心。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 will go to work. </w:t>
      </w:r>
      <w:r w:rsidRPr="00F219F9">
        <w:rPr>
          <w:rFonts w:ascii="SimSun" w:hAnsi="SimSun" w:hint="eastAsia"/>
          <w:sz w:val="24"/>
        </w:rPr>
        <w:t>爸爸去上班了。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miss you while I work. </w:t>
      </w:r>
      <w:r w:rsidRPr="00F219F9">
        <w:rPr>
          <w:rFonts w:ascii="SimSun" w:hAnsi="SimSun" w:hint="eastAsia"/>
          <w:sz w:val="24"/>
        </w:rPr>
        <w:t>当我在上班时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我会想你的。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 will call you at lunch hour. </w:t>
      </w:r>
      <w:r w:rsidRPr="00F219F9">
        <w:rPr>
          <w:rFonts w:ascii="SimSun" w:hAnsi="SimSun" w:hint="eastAsia"/>
          <w:sz w:val="24"/>
        </w:rPr>
        <w:t>午餐时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我会打电话给你。</w:t>
      </w:r>
      <w:r w:rsidRPr="00F219F9">
        <w:rPr>
          <w:rFonts w:ascii="SimSun" w:hAnsi="SimSun"/>
          <w:sz w:val="24"/>
        </w:rPr>
        <w:t>S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hall I bring you something good? </w:t>
      </w:r>
      <w:r w:rsidRPr="00F219F9">
        <w:rPr>
          <w:rFonts w:ascii="SimSun" w:hAnsi="SimSun" w:hint="eastAsia"/>
          <w:sz w:val="24"/>
        </w:rPr>
        <w:t>我可以买什么好东西给你呢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Have fun with Mommy. </w:t>
      </w:r>
      <w:r w:rsidRPr="00F219F9">
        <w:rPr>
          <w:rFonts w:ascii="SimSun" w:hAnsi="SimSun" w:hint="eastAsia"/>
          <w:sz w:val="24"/>
        </w:rPr>
        <w:t>跟妈妈好好玩。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I'll come back from work as fast as I</w:t>
      </w:r>
      <w:r w:rsidR="001D35F2" w:rsidRPr="001D35F2">
        <w:rPr>
          <w:rFonts w:ascii="SimSun" w:hAnsi="SimSun"/>
          <w:sz w:val="24"/>
        </w:rPr>
        <w:t xml:space="preserve"> </w:t>
      </w:r>
      <w:r w:rsidR="001D35F2" w:rsidRPr="00F219F9">
        <w:rPr>
          <w:rFonts w:ascii="SimSun" w:hAnsi="SimSun"/>
          <w:sz w:val="24"/>
        </w:rPr>
        <w:t>can.</w:t>
      </w:r>
      <w:r w:rsidRPr="00F219F9">
        <w:rPr>
          <w:rFonts w:ascii="SimSun" w:hAnsi="SimSun" w:hint="eastAsia"/>
          <w:sz w:val="24"/>
        </w:rPr>
        <w:t>下班后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我会尽可能早回家。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1D35F2">
        <w:rPr>
          <w:rFonts w:ascii="SimSun" w:hAnsi="SimSun"/>
          <w:b/>
          <w:sz w:val="24"/>
        </w:rPr>
        <w:t>CHAPTER01-09</w:t>
      </w:r>
      <w:r w:rsidRPr="001D35F2">
        <w:rPr>
          <w:rFonts w:ascii="SimSun" w:hAnsi="SimSun" w:hint="eastAsia"/>
          <w:b/>
          <w:sz w:val="24"/>
        </w:rPr>
        <w:t>挑衣服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do you want to wear? </w:t>
      </w:r>
      <w:r w:rsidRPr="00F219F9">
        <w:rPr>
          <w:rFonts w:ascii="SimSun" w:hAnsi="SimSun" w:hint="eastAsia"/>
          <w:sz w:val="24"/>
        </w:rPr>
        <w:t>你想要穿什么呢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Choose what you want to wear. </w:t>
      </w:r>
      <w:r w:rsidRPr="00F219F9">
        <w:rPr>
          <w:rFonts w:ascii="SimSun" w:hAnsi="SimSun" w:hint="eastAsia"/>
          <w:sz w:val="24"/>
        </w:rPr>
        <w:t>挑一件你想穿的吧。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wear a skirt today. </w:t>
      </w:r>
      <w:r w:rsidRPr="00F219F9">
        <w:rPr>
          <w:rFonts w:ascii="SimSun" w:hAnsi="SimSun" w:hint="eastAsia"/>
          <w:sz w:val="24"/>
        </w:rPr>
        <w:t>今天我要穿裙子。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do you need to wear today? </w:t>
      </w:r>
      <w:r w:rsidRPr="00F219F9">
        <w:rPr>
          <w:rFonts w:ascii="SimSun" w:hAnsi="SimSun" w:hint="eastAsia"/>
          <w:sz w:val="24"/>
        </w:rPr>
        <w:t>今天你需要穿什么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Today,you need to wear your school</w:t>
      </w:r>
      <w:r w:rsidR="001D35F2" w:rsidRPr="001D35F2">
        <w:rPr>
          <w:rFonts w:ascii="SimSun" w:hAnsi="SimSun"/>
          <w:sz w:val="24"/>
        </w:rPr>
        <w:t xml:space="preserve"> </w:t>
      </w:r>
      <w:r w:rsidR="001D35F2" w:rsidRPr="00F219F9">
        <w:rPr>
          <w:rFonts w:ascii="SimSun" w:hAnsi="SimSun"/>
          <w:sz w:val="24"/>
        </w:rPr>
        <w:t>uniform.parclothes.</w:t>
      </w:r>
      <w:r w:rsidRPr="00F219F9">
        <w:rPr>
          <w:rFonts w:ascii="SimSun" w:hAnsi="SimSun" w:hint="eastAsia"/>
          <w:sz w:val="24"/>
        </w:rPr>
        <w:t>今天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你需要穿学校制服。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Today,you need to wear your PE</w:t>
      </w:r>
      <w:r w:rsidRPr="00F219F9">
        <w:rPr>
          <w:rFonts w:ascii="SimSun" w:hAnsi="SimSun" w:hint="eastAsia"/>
          <w:sz w:val="24"/>
        </w:rPr>
        <w:t>今天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你需要穿体育服。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Get me my gym clothes. </w:t>
      </w:r>
      <w:r w:rsidRPr="00F219F9">
        <w:rPr>
          <w:rFonts w:ascii="SimSun" w:hAnsi="SimSun" w:hint="eastAsia"/>
          <w:sz w:val="24"/>
        </w:rPr>
        <w:t>给我运动服。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Shorts are not good for this weather. </w:t>
      </w:r>
      <w:r w:rsidRPr="00F219F9">
        <w:rPr>
          <w:rFonts w:ascii="SimSun" w:hAnsi="SimSun" w:hint="eastAsia"/>
          <w:sz w:val="24"/>
        </w:rPr>
        <w:t>这个天气不适合穿短裤。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chilly,so you should wear a jacket. </w:t>
      </w:r>
      <w:r w:rsidRPr="00F219F9">
        <w:rPr>
          <w:rFonts w:ascii="SimSun" w:hAnsi="SimSun" w:hint="eastAsia"/>
          <w:sz w:val="24"/>
        </w:rPr>
        <w:t>天气很冷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你应该穿外套。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don't want to wear those clothes. </w:t>
      </w:r>
      <w:r w:rsidRPr="00F219F9">
        <w:rPr>
          <w:rFonts w:ascii="SimSun" w:hAnsi="SimSun" w:hint="eastAsia"/>
          <w:sz w:val="24"/>
        </w:rPr>
        <w:t>我讨厌穿那些衣服。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 don't want to wear this shirt.Give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another one.</w:t>
      </w:r>
      <w:r w:rsidRPr="00F219F9">
        <w:rPr>
          <w:rFonts w:ascii="SimSun" w:hAnsi="SimSun" w:hint="eastAsia"/>
          <w:sz w:val="24"/>
        </w:rPr>
        <w:t>我讨厌穿这件衬衫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给我另一件。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will wear this coat tomorrow,too. </w:t>
      </w:r>
      <w:r w:rsidRPr="00F219F9">
        <w:rPr>
          <w:rFonts w:ascii="SimSun" w:hAnsi="SimSun" w:hint="eastAsia"/>
          <w:sz w:val="24"/>
        </w:rPr>
        <w:t>明天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我也要穿这件外套。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When did you buy these pants? </w:t>
      </w:r>
      <w:r w:rsidRPr="00F219F9">
        <w:rPr>
          <w:rFonts w:ascii="SimSun" w:hAnsi="SimSun" w:hint="eastAsia"/>
          <w:sz w:val="24"/>
        </w:rPr>
        <w:t>这条裤子你什么时候买的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jacket is too girlish/boyish. </w:t>
      </w:r>
      <w:r w:rsidRPr="00F219F9">
        <w:rPr>
          <w:rFonts w:ascii="SimSun" w:hAnsi="SimSun" w:hint="eastAsia"/>
          <w:sz w:val="24"/>
        </w:rPr>
        <w:t>这件夹克太女孩子气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男孩子气了。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don't feel comfy in this shirt. </w:t>
      </w:r>
      <w:r w:rsidRPr="00F219F9">
        <w:rPr>
          <w:rFonts w:ascii="SimSun" w:hAnsi="SimSun" w:hint="eastAsia"/>
          <w:sz w:val="24"/>
        </w:rPr>
        <w:t>这件衬衫很不舒服。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is too thin. </w:t>
      </w:r>
      <w:r w:rsidRPr="00F219F9">
        <w:rPr>
          <w:rFonts w:ascii="SimSun" w:hAnsi="SimSun" w:hint="eastAsia"/>
          <w:sz w:val="24"/>
        </w:rPr>
        <w:t>这件太薄了。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very chilly out there. </w:t>
      </w:r>
      <w:r w:rsidRPr="00F219F9">
        <w:rPr>
          <w:rFonts w:ascii="SimSun" w:hAnsi="SimSun" w:hint="eastAsia"/>
          <w:sz w:val="24"/>
        </w:rPr>
        <w:t>外面非常冷。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pants don't match the shirt. </w:t>
      </w:r>
      <w:r w:rsidRPr="00F219F9">
        <w:rPr>
          <w:rFonts w:ascii="SimSun" w:hAnsi="SimSun" w:hint="eastAsia"/>
          <w:sz w:val="24"/>
        </w:rPr>
        <w:t>这条裤子跟那件衬衫不搭。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We need to wash this shirt.Get another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one.</w:t>
      </w:r>
      <w:r w:rsidRPr="00F219F9">
        <w:rPr>
          <w:rFonts w:ascii="SimSun" w:hAnsi="SimSun" w:hint="eastAsia"/>
          <w:sz w:val="24"/>
        </w:rPr>
        <w:t>这件衬衫要洗了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拿其他的吧。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not fully dry yet.Wear it tomorrow. </w:t>
      </w:r>
      <w:r w:rsidRPr="00F219F9">
        <w:rPr>
          <w:rFonts w:ascii="SimSun" w:hAnsi="SimSun" w:hint="eastAsia"/>
          <w:sz w:val="24"/>
        </w:rPr>
        <w:t>那件还没干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等明天再穿。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That dress looks perfect on my</w:t>
      </w:r>
      <w:r w:rsidR="001D35F2" w:rsidRPr="001D35F2">
        <w:rPr>
          <w:rFonts w:ascii="SimSun" w:hAnsi="SimSun"/>
          <w:sz w:val="24"/>
        </w:rPr>
        <w:t xml:space="preserve"> </w:t>
      </w:r>
      <w:r w:rsidR="001D35F2" w:rsidRPr="00F219F9">
        <w:rPr>
          <w:rFonts w:ascii="SimSun" w:hAnsi="SimSun"/>
          <w:sz w:val="24"/>
        </w:rPr>
        <w:t>princess.</w:t>
      </w:r>
      <w:r w:rsidRPr="00F219F9">
        <w:rPr>
          <w:rFonts w:ascii="SimSun" w:hAnsi="SimSun" w:hint="eastAsia"/>
          <w:sz w:val="24"/>
        </w:rPr>
        <w:t>那件连衣裙在我们公主身上太好看了。</w:t>
      </w:r>
    </w:p>
    <w:p w:rsidR="00AC5661" w:rsidRDefault="00AC5661" w:rsidP="00B128EE">
      <w:pPr>
        <w:spacing w:line="360" w:lineRule="auto"/>
        <w:jc w:val="left"/>
        <w:rPr>
          <w:rFonts w:ascii="SimSun"/>
          <w:b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1D35F2">
        <w:rPr>
          <w:rFonts w:ascii="SimSun" w:hAnsi="SimSun"/>
          <w:b/>
          <w:sz w:val="24"/>
        </w:rPr>
        <w:t>CHAPTER01-10</w:t>
      </w:r>
      <w:r w:rsidRPr="001D35F2">
        <w:rPr>
          <w:rFonts w:ascii="SimSun" w:hAnsi="SimSun" w:hint="eastAsia"/>
          <w:b/>
          <w:sz w:val="24"/>
        </w:rPr>
        <w:t>穿衣服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get changed. </w:t>
      </w:r>
      <w:r w:rsidRPr="00F219F9">
        <w:rPr>
          <w:rFonts w:ascii="SimSun" w:hAnsi="SimSun" w:hint="eastAsia"/>
          <w:sz w:val="24"/>
        </w:rPr>
        <w:t>让我们来换衣服吧。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get dressed by yourself? </w:t>
      </w:r>
      <w:r w:rsidRPr="00F219F9">
        <w:rPr>
          <w:rFonts w:ascii="SimSun" w:hAnsi="SimSun" w:hint="eastAsia"/>
          <w:sz w:val="24"/>
        </w:rPr>
        <w:t>你可以自己穿衣服吗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want Mom to help you? </w:t>
      </w:r>
      <w:r w:rsidRPr="00F219F9">
        <w:rPr>
          <w:rFonts w:ascii="SimSun" w:hAnsi="SimSun" w:hint="eastAsia"/>
          <w:sz w:val="24"/>
        </w:rPr>
        <w:t>你需要妈妈帮忙吗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Fold your sleeves. </w:t>
      </w:r>
      <w:r w:rsidRPr="00F219F9">
        <w:rPr>
          <w:rFonts w:ascii="SimSun" w:hAnsi="SimSun" w:hint="eastAsia"/>
          <w:sz w:val="24"/>
        </w:rPr>
        <w:t>把袖子摺起来。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on your hat. </w:t>
      </w:r>
      <w:r w:rsidRPr="00F219F9">
        <w:rPr>
          <w:rFonts w:ascii="SimSun" w:hAnsi="SimSun" w:hint="eastAsia"/>
          <w:sz w:val="24"/>
        </w:rPr>
        <w:t>戴上帽子。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socks don't match. </w:t>
      </w:r>
      <w:r w:rsidRPr="00F219F9">
        <w:rPr>
          <w:rFonts w:ascii="SimSun" w:hAnsi="SimSun" w:hint="eastAsia"/>
          <w:sz w:val="24"/>
        </w:rPr>
        <w:t>你的袜子不是同一双。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Where is your other sock? </w:t>
      </w:r>
      <w:r w:rsidRPr="00F219F9">
        <w:rPr>
          <w:rFonts w:ascii="SimSun" w:hAnsi="SimSun" w:hint="eastAsia"/>
          <w:sz w:val="24"/>
        </w:rPr>
        <w:t>你的另一只裤子在哪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zip up your pants </w:t>
      </w:r>
      <w:r w:rsidRPr="00F219F9">
        <w:rPr>
          <w:rFonts w:ascii="SimSun" w:hAnsi="SimSun" w:hint="eastAsia"/>
          <w:sz w:val="24"/>
        </w:rPr>
        <w:t>拉上裤子的拉链。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button your shirt. </w:t>
      </w:r>
      <w:r w:rsidRPr="00F219F9">
        <w:rPr>
          <w:rFonts w:ascii="SimSun" w:hAnsi="SimSun" w:hint="eastAsia"/>
          <w:sz w:val="24"/>
        </w:rPr>
        <w:t>扣好你的衬衫钮扣。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buttoned your shirt wrong. </w:t>
      </w:r>
      <w:r w:rsidRPr="00F219F9">
        <w:rPr>
          <w:rFonts w:ascii="SimSun" w:hAnsi="SimSun" w:hint="eastAsia"/>
          <w:sz w:val="24"/>
        </w:rPr>
        <w:t>你的钮扣扣错了。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put on your shirt inside out. </w:t>
      </w:r>
      <w:r w:rsidRPr="00F219F9">
        <w:rPr>
          <w:rFonts w:ascii="SimSun" w:hAnsi="SimSun" w:hint="eastAsia"/>
          <w:sz w:val="24"/>
        </w:rPr>
        <w:t>你的衬衫穿反了。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Take off your underclothes. </w:t>
      </w:r>
      <w:r w:rsidRPr="00F219F9">
        <w:rPr>
          <w:rFonts w:ascii="SimSun" w:hAnsi="SimSun" w:hint="eastAsia"/>
          <w:sz w:val="24"/>
        </w:rPr>
        <w:t>脱掉你的内衣。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change into some new underwear. </w:t>
      </w:r>
      <w:r w:rsidRPr="00F219F9">
        <w:rPr>
          <w:rFonts w:ascii="SimSun" w:hAnsi="SimSun" w:hint="eastAsia"/>
          <w:sz w:val="24"/>
        </w:rPr>
        <w:t>我们换新的内衣吧。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Can you help me put this on? </w:t>
      </w:r>
      <w:r w:rsidRPr="00F219F9">
        <w:rPr>
          <w:rFonts w:ascii="SimSun" w:hAnsi="SimSun" w:hint="eastAsia"/>
          <w:sz w:val="24"/>
        </w:rPr>
        <w:t>你可以帮我穿上这个吗</w:t>
      </w:r>
      <w:r w:rsidRPr="00F219F9">
        <w:rPr>
          <w:rFonts w:ascii="SimSun" w:hAnsi="SimSun"/>
          <w:sz w:val="24"/>
        </w:rPr>
        <w:t>?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unbutton my shirt? </w:t>
      </w:r>
      <w:r w:rsidRPr="00F219F9">
        <w:rPr>
          <w:rFonts w:ascii="SimSun" w:hAnsi="SimSun" w:hint="eastAsia"/>
          <w:sz w:val="24"/>
        </w:rPr>
        <w:t>你可以帮我解开衬衫的扣子吗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unzip me? </w:t>
      </w:r>
      <w:r w:rsidRPr="00F219F9">
        <w:rPr>
          <w:rFonts w:ascii="SimSun" w:hAnsi="SimSun" w:hint="eastAsia"/>
          <w:sz w:val="24"/>
        </w:rPr>
        <w:t>你可以帮我拉开拉链吗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is too small/large. </w:t>
      </w:r>
      <w:r w:rsidRPr="00F219F9">
        <w:rPr>
          <w:rFonts w:ascii="SimSun" w:hAnsi="SimSun" w:hint="eastAsia"/>
          <w:sz w:val="24"/>
        </w:rPr>
        <w:t>这个太小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大了。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These pants are too small now. </w:t>
      </w:r>
      <w:r w:rsidRPr="00F219F9">
        <w:rPr>
          <w:rFonts w:ascii="SimSun" w:hAnsi="SimSun" w:hint="eastAsia"/>
          <w:sz w:val="24"/>
        </w:rPr>
        <w:t>这裤子现在太小了。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have outgrown these clothes. </w:t>
      </w:r>
      <w:r w:rsidRPr="00F219F9">
        <w:rPr>
          <w:rFonts w:ascii="SimSun" w:hAnsi="SimSun" w:hint="eastAsia"/>
          <w:sz w:val="24"/>
        </w:rPr>
        <w:t>你长大了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这些衣服都不能穿了。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I look good,Mom?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我看起来好看吗</w:t>
      </w:r>
      <w:r w:rsidRPr="00F219F9">
        <w:rPr>
          <w:rFonts w:ascii="SimSun" w:hAnsi="SimSun"/>
          <w:sz w:val="24"/>
        </w:rPr>
        <w:t>?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1D35F2">
        <w:rPr>
          <w:rFonts w:ascii="SimSun" w:hAnsi="SimSun"/>
          <w:b/>
          <w:sz w:val="24"/>
        </w:rPr>
        <w:t>CHAPTER01-11</w:t>
      </w:r>
      <w:r w:rsidRPr="001D35F2">
        <w:rPr>
          <w:rFonts w:ascii="SimSun" w:hAnsi="SimSun" w:hint="eastAsia"/>
          <w:b/>
          <w:sz w:val="24"/>
        </w:rPr>
        <w:t>自己穿衣服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Change your clothes. </w:t>
      </w:r>
      <w:r w:rsidRPr="00F219F9">
        <w:rPr>
          <w:rFonts w:ascii="SimSun" w:hAnsi="SimSun" w:hint="eastAsia"/>
          <w:sz w:val="24"/>
        </w:rPr>
        <w:t>换衣服了。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should I wear? </w:t>
      </w:r>
      <w:r w:rsidRPr="00F219F9">
        <w:rPr>
          <w:rFonts w:ascii="SimSun" w:hAnsi="SimSun" w:hint="eastAsia"/>
          <w:sz w:val="24"/>
        </w:rPr>
        <w:t>我要穿哪一件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Look in your closet. </w:t>
      </w:r>
      <w:r w:rsidRPr="00F219F9">
        <w:rPr>
          <w:rFonts w:ascii="SimSun" w:hAnsi="SimSun" w:hint="eastAsia"/>
          <w:sz w:val="24"/>
        </w:rPr>
        <w:t>在你的衣柜里找找。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Change into some comfortable clothes. </w:t>
      </w:r>
      <w:r w:rsidRPr="00F219F9">
        <w:rPr>
          <w:rFonts w:ascii="SimSun" w:hAnsi="SimSun" w:hint="eastAsia"/>
          <w:sz w:val="24"/>
        </w:rPr>
        <w:t>换上舒服一点的衣服。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Change into some clean clothes. </w:t>
      </w:r>
      <w:r w:rsidRPr="00F219F9">
        <w:rPr>
          <w:rFonts w:ascii="SimSun" w:hAnsi="SimSun" w:hint="eastAsia"/>
          <w:sz w:val="24"/>
        </w:rPr>
        <w:t>换上干净的衣服。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Wear what you want to wear. </w:t>
      </w:r>
      <w:r w:rsidRPr="00F219F9">
        <w:rPr>
          <w:rFonts w:ascii="SimSun" w:hAnsi="SimSun" w:hint="eastAsia"/>
          <w:sz w:val="24"/>
        </w:rPr>
        <w:t>穿你想穿的衣服。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Change into what you wear at home. </w:t>
      </w:r>
      <w:r w:rsidRPr="00F219F9">
        <w:rPr>
          <w:rFonts w:ascii="SimSun" w:hAnsi="SimSun" w:hint="eastAsia"/>
          <w:sz w:val="24"/>
        </w:rPr>
        <w:t>换上居家服。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wear this? </w:t>
      </w:r>
      <w:r w:rsidRPr="00F219F9">
        <w:rPr>
          <w:rFonts w:ascii="SimSun" w:hAnsi="SimSun" w:hint="eastAsia"/>
          <w:sz w:val="24"/>
        </w:rPr>
        <w:t>我可以穿这件吗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Isn't that too hot?Wear something else. </w:t>
      </w:r>
      <w:r w:rsidRPr="00F219F9">
        <w:rPr>
          <w:rFonts w:ascii="SimSun" w:hAnsi="SimSun" w:hint="eastAsia"/>
          <w:sz w:val="24"/>
        </w:rPr>
        <w:t>不会太热吗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穿其他件。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just stay in these clothes. </w:t>
      </w:r>
      <w:r w:rsidRPr="00F219F9">
        <w:rPr>
          <w:rFonts w:ascii="SimSun" w:hAnsi="SimSun" w:hint="eastAsia"/>
          <w:sz w:val="24"/>
        </w:rPr>
        <w:t>我只要穿这些衣服。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That‘s dirty.Change now. </w:t>
      </w:r>
      <w:r w:rsidRPr="00F219F9">
        <w:rPr>
          <w:rFonts w:ascii="SimSun" w:hAnsi="SimSun" w:hint="eastAsia"/>
          <w:sz w:val="24"/>
        </w:rPr>
        <w:t>那脏了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要换掉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Put your dirty clothes in the laundry</w:t>
      </w:r>
      <w:r w:rsidR="001D35F2" w:rsidRPr="001D35F2">
        <w:rPr>
          <w:rFonts w:ascii="SimSun" w:hAnsi="SimSun"/>
          <w:sz w:val="24"/>
        </w:rPr>
        <w:t xml:space="preserve"> </w:t>
      </w:r>
      <w:r w:rsidR="001D35F2" w:rsidRPr="00F219F9">
        <w:rPr>
          <w:rFonts w:ascii="SimSun" w:hAnsi="SimSun"/>
          <w:sz w:val="24"/>
        </w:rPr>
        <w:t>basket.</w:t>
      </w:r>
      <w:r w:rsidRPr="00F219F9">
        <w:rPr>
          <w:rFonts w:ascii="SimSun" w:hAnsi="SimSun" w:hint="eastAsia"/>
          <w:sz w:val="24"/>
        </w:rPr>
        <w:t>把脏衣服放进洗衣机内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Change your underwear,too. </w:t>
      </w:r>
      <w:r w:rsidRPr="00F219F9">
        <w:rPr>
          <w:rFonts w:ascii="SimSun" w:hAnsi="SimSun" w:hint="eastAsia"/>
          <w:sz w:val="24"/>
        </w:rPr>
        <w:t>内衣也要换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on the clothes that are ready. </w:t>
      </w:r>
      <w:r w:rsidRPr="00F219F9">
        <w:rPr>
          <w:rFonts w:ascii="SimSun" w:hAnsi="SimSun" w:hint="eastAsia"/>
          <w:sz w:val="24"/>
        </w:rPr>
        <w:t>换上准备好的衣服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Mom,where are the clothes ready to</w:t>
      </w:r>
      <w:r w:rsidR="001D35F2" w:rsidRPr="001D35F2">
        <w:rPr>
          <w:rFonts w:ascii="SimSun" w:hAnsi="SimSun"/>
          <w:sz w:val="24"/>
        </w:rPr>
        <w:t xml:space="preserve"> </w:t>
      </w:r>
      <w:r w:rsidR="001D35F2" w:rsidRPr="00F219F9">
        <w:rPr>
          <w:rFonts w:ascii="SimSun" w:hAnsi="SimSun"/>
          <w:sz w:val="24"/>
        </w:rPr>
        <w:t>wear?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我要穿的衣服在哪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are you doing not getting dressed? </w:t>
      </w:r>
      <w:r w:rsidRPr="00F219F9">
        <w:rPr>
          <w:rFonts w:ascii="SimSun" w:hAnsi="SimSun" w:hint="eastAsia"/>
          <w:sz w:val="24"/>
        </w:rPr>
        <w:t>你不穿衣服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还在做什么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got dressed by yourself. </w:t>
      </w:r>
      <w:r w:rsidRPr="00F219F9">
        <w:rPr>
          <w:rFonts w:ascii="SimSun" w:hAnsi="SimSun" w:hint="eastAsia"/>
          <w:sz w:val="24"/>
        </w:rPr>
        <w:t>你自己可以穿衣服了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Now you're a big boy/girl. </w:t>
      </w:r>
      <w:r w:rsidRPr="00F219F9">
        <w:rPr>
          <w:rFonts w:ascii="SimSun" w:hAnsi="SimSun" w:hint="eastAsia"/>
          <w:sz w:val="24"/>
        </w:rPr>
        <w:t>现在你是大男孩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女孩了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1D35F2">
        <w:rPr>
          <w:rFonts w:ascii="SimSun" w:hAnsi="SimSun"/>
          <w:b/>
          <w:sz w:val="24"/>
        </w:rPr>
        <w:t>CHAPTER01-12</w:t>
      </w:r>
      <w:r w:rsidRPr="001D35F2">
        <w:rPr>
          <w:rFonts w:ascii="SimSun" w:hAnsi="SimSun" w:hint="eastAsia"/>
          <w:b/>
          <w:sz w:val="24"/>
        </w:rPr>
        <w:t>梳头发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comb your hair. </w:t>
      </w:r>
      <w:r w:rsidRPr="00F219F9">
        <w:rPr>
          <w:rFonts w:ascii="SimSun" w:hAnsi="SimSun" w:hint="eastAsia"/>
          <w:sz w:val="24"/>
        </w:rPr>
        <w:t>我们来梳头发吧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I will tie your hair pretty. </w:t>
      </w:r>
      <w:r w:rsidRPr="00F219F9">
        <w:rPr>
          <w:rFonts w:ascii="SimSun" w:hAnsi="SimSun" w:hint="eastAsia"/>
          <w:sz w:val="24"/>
        </w:rPr>
        <w:t>我会把你的头发绑得很漂亮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 you want it tied in a ponytail or</w:t>
      </w:r>
      <w:r w:rsidR="001D35F2" w:rsidRPr="001D35F2">
        <w:rPr>
          <w:rFonts w:ascii="SimSun" w:hAnsi="SimSun"/>
          <w:sz w:val="24"/>
        </w:rPr>
        <w:t xml:space="preserve"> </w:t>
      </w:r>
      <w:r w:rsidR="001D35F2" w:rsidRPr="00F219F9">
        <w:rPr>
          <w:rFonts w:ascii="SimSun" w:hAnsi="SimSun"/>
          <w:sz w:val="24"/>
        </w:rPr>
        <w:t>pigtails?</w:t>
      </w:r>
      <w:r w:rsidRPr="00F219F9">
        <w:rPr>
          <w:rFonts w:ascii="SimSun" w:hAnsi="SimSun" w:hint="eastAsia"/>
          <w:sz w:val="24"/>
        </w:rPr>
        <w:t>你要绑成马尾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还是辫子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part your hair. </w:t>
      </w:r>
      <w:r w:rsidRPr="00F219F9">
        <w:rPr>
          <w:rFonts w:ascii="SimSun" w:hAnsi="SimSun" w:hint="eastAsia"/>
          <w:sz w:val="24"/>
        </w:rPr>
        <w:t>让我来帮你把头发分开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move </w:t>
      </w:r>
      <w:r w:rsidRPr="00F219F9">
        <w:rPr>
          <w:rFonts w:ascii="SimSun" w:hAnsi="SimSun" w:hint="eastAsia"/>
          <w:sz w:val="24"/>
        </w:rPr>
        <w:t>不要动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hair has grown a lot. </w:t>
      </w:r>
      <w:r w:rsidRPr="00F219F9">
        <w:rPr>
          <w:rFonts w:ascii="SimSun" w:hAnsi="SimSun" w:hint="eastAsia"/>
          <w:sz w:val="24"/>
        </w:rPr>
        <w:t>你的头发长很多了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hair is fluffy. </w:t>
      </w:r>
      <w:r w:rsidRPr="00F219F9">
        <w:rPr>
          <w:rFonts w:ascii="SimSun" w:hAnsi="SimSun" w:hint="eastAsia"/>
          <w:sz w:val="24"/>
        </w:rPr>
        <w:t>你的头发很蓬松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need a haircut at a beauty shop. </w:t>
      </w:r>
      <w:r w:rsidRPr="00F219F9">
        <w:rPr>
          <w:rFonts w:ascii="SimSun" w:hAnsi="SimSun" w:hint="eastAsia"/>
          <w:sz w:val="24"/>
        </w:rPr>
        <w:t>你需要去理发室剪头发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want hairpin? </w:t>
      </w:r>
      <w:r w:rsidRPr="00F219F9">
        <w:rPr>
          <w:rFonts w:ascii="SimSun" w:hAnsi="SimSun" w:hint="eastAsia"/>
          <w:sz w:val="24"/>
        </w:rPr>
        <w:t>你要别个发夹吗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want hairband? </w:t>
      </w:r>
      <w:r w:rsidRPr="00F219F9">
        <w:rPr>
          <w:rFonts w:ascii="SimSun" w:hAnsi="SimSun" w:hint="eastAsia"/>
          <w:sz w:val="24"/>
        </w:rPr>
        <w:t>你要绑发带吗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Which hairband do you want? </w:t>
      </w:r>
      <w:r w:rsidRPr="00F219F9">
        <w:rPr>
          <w:rFonts w:ascii="SimSun" w:hAnsi="SimSun" w:hint="eastAsia"/>
          <w:sz w:val="24"/>
        </w:rPr>
        <w:t>你要绑哪一个发带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Your hair is tangled up,so I can't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comb it</w:t>
      </w:r>
      <w:r w:rsidRPr="00F219F9">
        <w:rPr>
          <w:rFonts w:ascii="SimSun" w:hAnsi="SimSun" w:hint="eastAsia"/>
          <w:sz w:val="24"/>
        </w:rPr>
        <w:t>你的头发都打结了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我梳不开</w:t>
      </w:r>
      <w:r w:rsidRPr="00F219F9">
        <w:rPr>
          <w:rFonts w:ascii="SimSun"/>
          <w:sz w:val="24"/>
        </w:rPr>
        <w:t>.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Brush my hair softly. </w:t>
      </w:r>
      <w:r w:rsidRPr="00F219F9">
        <w:rPr>
          <w:rFonts w:ascii="SimSun" w:hAnsi="SimSun" w:hint="eastAsia"/>
          <w:sz w:val="24"/>
        </w:rPr>
        <w:t>轻轻的帮我梳头发</w:t>
      </w:r>
    </w:p>
    <w:p w:rsidR="00AC5661" w:rsidRDefault="003B0B38" w:rsidP="00CA414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Mom,that hurts!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 w:hint="eastAsia"/>
          <w:sz w:val="24"/>
        </w:rPr>
        <w:t>妈妈</w:t>
      </w:r>
      <w:r w:rsidR="00CA414E" w:rsidRPr="00F219F9">
        <w:rPr>
          <w:rFonts w:ascii="SimSun"/>
          <w:sz w:val="24"/>
        </w:rPr>
        <w:t>,</w:t>
      </w:r>
      <w:r w:rsidR="00CA414E" w:rsidRPr="00F219F9">
        <w:rPr>
          <w:rFonts w:ascii="SimSun" w:hAnsi="SimSun" w:hint="eastAsia"/>
          <w:sz w:val="24"/>
        </w:rPr>
        <w:t>好痛</w:t>
      </w:r>
      <w:r w:rsidR="00CA414E"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me to braid your hair? </w:t>
      </w:r>
      <w:r w:rsidRPr="00F219F9">
        <w:rPr>
          <w:rFonts w:ascii="SimSun" w:hAnsi="SimSun" w:hint="eastAsia"/>
          <w:sz w:val="24"/>
        </w:rPr>
        <w:t>要我帮你绑辫子吗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put your hair up. </w:t>
      </w:r>
      <w:r w:rsidRPr="00F219F9">
        <w:rPr>
          <w:rFonts w:ascii="SimSun" w:hAnsi="SimSun" w:hint="eastAsia"/>
          <w:sz w:val="24"/>
        </w:rPr>
        <w:t>我来把你的头发梳起来</w:t>
      </w:r>
    </w:p>
    <w:p w:rsidR="00CA414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hand me the hairpin? </w:t>
      </w:r>
      <w:r w:rsidRPr="00F219F9">
        <w:rPr>
          <w:rFonts w:ascii="SimSun" w:hAnsi="SimSun" w:hint="eastAsia"/>
          <w:sz w:val="24"/>
        </w:rPr>
        <w:t>你能把发夹拿给我吗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Please bring me the comb. </w:t>
      </w:r>
      <w:r w:rsidRPr="00F219F9">
        <w:rPr>
          <w:rFonts w:ascii="SimSun" w:hAnsi="SimSun" w:hint="eastAsia"/>
          <w:sz w:val="24"/>
        </w:rPr>
        <w:t>请把梳子拿给我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tie my hair? </w:t>
      </w:r>
      <w:r w:rsidRPr="00F219F9">
        <w:rPr>
          <w:rFonts w:ascii="SimSun" w:hAnsi="SimSun" w:hint="eastAsia"/>
          <w:sz w:val="24"/>
        </w:rPr>
        <w:t>你能帮我绑头发吗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cut my bangs? </w:t>
      </w:r>
      <w:r w:rsidRPr="00F219F9">
        <w:rPr>
          <w:rFonts w:ascii="SimSun" w:hAnsi="SimSun" w:hint="eastAsia"/>
          <w:sz w:val="24"/>
        </w:rPr>
        <w:t>你能帮我剪掉刘海吗</w:t>
      </w:r>
      <w:r w:rsidRPr="00F219F9">
        <w:rPr>
          <w:rFonts w:ascii="SimSun" w:hAnsi="SimSun"/>
          <w:sz w:val="24"/>
        </w:rPr>
        <w:t>?</w:t>
      </w:r>
    </w:p>
    <w:p w:rsidR="00CA414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hair is poking me in my eyes. </w:t>
      </w:r>
      <w:r w:rsidRPr="00F219F9">
        <w:rPr>
          <w:rFonts w:ascii="SimSun" w:hAnsi="SimSun" w:hint="eastAsia"/>
          <w:sz w:val="24"/>
        </w:rPr>
        <w:t>我的头发戳到我的眼睛了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Can you tie my hair like you did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yesterday?</w:t>
      </w:r>
      <w:r w:rsidRPr="00F219F9">
        <w:rPr>
          <w:rFonts w:ascii="SimSun" w:hAnsi="SimSun" w:hint="eastAsia"/>
          <w:sz w:val="24"/>
        </w:rPr>
        <w:t>可以帮我绑跟昨天一样吗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don‘t like this hairstyle. </w:t>
      </w:r>
      <w:r w:rsidRPr="00F219F9">
        <w:rPr>
          <w:rFonts w:ascii="SimSun" w:hAnsi="SimSun" w:hint="eastAsia"/>
          <w:sz w:val="24"/>
        </w:rPr>
        <w:t>我不喜欢这个发型。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tie it again,please? </w:t>
      </w:r>
      <w:r w:rsidRPr="00F219F9">
        <w:rPr>
          <w:rFonts w:ascii="SimSun" w:hAnsi="SimSun" w:hint="eastAsia"/>
          <w:sz w:val="24"/>
        </w:rPr>
        <w:t>请帮我重新绑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好吗</w:t>
      </w:r>
      <w:r w:rsidRPr="00F219F9">
        <w:rPr>
          <w:rFonts w:ascii="SimSun" w:hAnsi="SimSun"/>
          <w:sz w:val="24"/>
        </w:rPr>
        <w:t>?</w:t>
      </w:r>
    </w:p>
    <w:p w:rsidR="001D35F2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untie my hair today. </w:t>
      </w:r>
      <w:r w:rsidRPr="00F219F9">
        <w:rPr>
          <w:rFonts w:ascii="SimSun" w:hAnsi="SimSun" w:hint="eastAsia"/>
          <w:sz w:val="24"/>
        </w:rPr>
        <w:t>今天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我要把头发放下来。</w:t>
      </w:r>
    </w:p>
    <w:p w:rsidR="00CA414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Tie my hair in a ponytail. </w:t>
      </w:r>
      <w:r w:rsidRPr="00F219F9">
        <w:rPr>
          <w:rFonts w:ascii="SimSun" w:hAnsi="SimSun" w:hint="eastAsia"/>
          <w:sz w:val="24"/>
        </w:rPr>
        <w:t>请把我的头发绑成马尾。</w:t>
      </w:r>
    </w:p>
    <w:p w:rsidR="00CA414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Tie my hair in pigtails. </w:t>
      </w:r>
      <w:r w:rsidRPr="00F219F9">
        <w:rPr>
          <w:rFonts w:ascii="SimSun" w:hAnsi="SimSun" w:hint="eastAsia"/>
          <w:sz w:val="24"/>
        </w:rPr>
        <w:t>请把我的头发绑成辫子。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Don‘t tie it too hard. </w:t>
      </w:r>
      <w:r w:rsidRPr="00F219F9">
        <w:rPr>
          <w:rFonts w:ascii="SimSun" w:hAnsi="SimSun" w:hint="eastAsia"/>
          <w:sz w:val="24"/>
        </w:rPr>
        <w:t>请不要绑太紧。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want your bangs to grow? </w:t>
      </w:r>
      <w:r w:rsidRPr="00F219F9">
        <w:rPr>
          <w:rFonts w:ascii="SimSun" w:hAnsi="SimSun" w:hint="eastAsia"/>
          <w:sz w:val="24"/>
        </w:rPr>
        <w:t>你要把刘海留长吗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AC5661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414E">
        <w:rPr>
          <w:rFonts w:ascii="SimSun" w:hAnsi="SimSun"/>
          <w:b/>
          <w:sz w:val="24"/>
        </w:rPr>
        <w:t>CHAPTER01-13</w:t>
      </w:r>
      <w:r w:rsidRPr="00CA414E">
        <w:rPr>
          <w:rFonts w:ascii="SimSun" w:hAnsi="SimSun" w:hint="eastAsia"/>
          <w:b/>
          <w:sz w:val="24"/>
        </w:rPr>
        <w:t>准备学校用品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>What are your supplies for school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today?</w:t>
      </w:r>
      <w:r w:rsidRPr="00F219F9">
        <w:rPr>
          <w:rFonts w:ascii="SimSun" w:hAnsi="SimSun" w:hint="eastAsia"/>
          <w:sz w:val="24"/>
        </w:rPr>
        <w:t>今天的学校用品是什么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pack your bag? </w:t>
      </w:r>
      <w:r w:rsidRPr="00F219F9">
        <w:rPr>
          <w:rFonts w:ascii="SimSun" w:hAnsi="SimSun" w:hint="eastAsia"/>
          <w:sz w:val="24"/>
        </w:rPr>
        <w:t>你整理好书包了吗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get your books? </w:t>
      </w:r>
      <w:r w:rsidRPr="00F219F9">
        <w:rPr>
          <w:rFonts w:ascii="SimSun" w:hAnsi="SimSun" w:hint="eastAsia"/>
          <w:sz w:val="24"/>
        </w:rPr>
        <w:t>教科书放进去就吗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get your homework? </w:t>
      </w:r>
      <w:r w:rsidRPr="00F219F9">
        <w:rPr>
          <w:rFonts w:ascii="SimSun" w:hAnsi="SimSun" w:hint="eastAsia"/>
          <w:sz w:val="24"/>
        </w:rPr>
        <w:t>作业放进去了吗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 you have your lunchbox and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water bottle?</w:t>
      </w:r>
      <w:r w:rsidRPr="00F219F9">
        <w:rPr>
          <w:rFonts w:ascii="SimSun" w:hAnsi="SimSun" w:hint="eastAsia"/>
          <w:sz w:val="24"/>
        </w:rPr>
        <w:t>便当和水瓶都准备好了吗</w:t>
      </w:r>
      <w:r w:rsidRPr="00F219F9">
        <w:rPr>
          <w:rFonts w:ascii="SimSun" w:hAnsi="SimSun"/>
          <w:sz w:val="24"/>
        </w:rPr>
        <w:t xml:space="preserve">? </w:t>
      </w:r>
    </w:p>
    <w:p w:rsidR="00CA414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have your indoor shoes? </w:t>
      </w:r>
      <w:r w:rsidRPr="00F219F9">
        <w:rPr>
          <w:rFonts w:ascii="SimSun" w:hAnsi="SimSun" w:hint="eastAsia"/>
          <w:sz w:val="24"/>
        </w:rPr>
        <w:t>室内拖鞋准备好了吗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Oops,I forgot. </w:t>
      </w:r>
      <w:r w:rsidRPr="00F219F9">
        <w:rPr>
          <w:rFonts w:ascii="SimSun" w:hAnsi="SimSun" w:hint="eastAsia"/>
          <w:sz w:val="24"/>
        </w:rPr>
        <w:t>啊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我忘了。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can't remember what I should bring. </w:t>
      </w:r>
      <w:r w:rsidRPr="00F219F9">
        <w:rPr>
          <w:rFonts w:ascii="SimSun" w:hAnsi="SimSun" w:hint="eastAsia"/>
          <w:sz w:val="24"/>
        </w:rPr>
        <w:t>我忘记我要带什么了。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should bring some art supplies. </w:t>
      </w:r>
      <w:r w:rsidRPr="00F219F9">
        <w:rPr>
          <w:rFonts w:ascii="SimSun" w:hAnsi="SimSun" w:hint="eastAsia"/>
          <w:sz w:val="24"/>
        </w:rPr>
        <w:t>我应该要带美术用品。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need to get this paper signed. </w:t>
      </w:r>
      <w:r w:rsidRPr="00F219F9">
        <w:rPr>
          <w:rFonts w:ascii="SimSun" w:hAnsi="SimSun" w:hint="eastAsia"/>
          <w:sz w:val="24"/>
        </w:rPr>
        <w:t>这份考试卷要签名</w:t>
      </w:r>
      <w:r w:rsidRPr="00F219F9">
        <w:rPr>
          <w:rFonts w:ascii="SimSun"/>
          <w:sz w:val="24"/>
        </w:rPr>
        <w:t>.</w:t>
      </w:r>
      <w:r w:rsidR="00CA414E" w:rsidRPr="00F219F9">
        <w:rPr>
          <w:rFonts w:ascii="SimSun" w:hAnsi="SimSun"/>
          <w:sz w:val="24"/>
        </w:rPr>
        <w:t xml:space="preserve">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got everything ready. </w:t>
      </w:r>
      <w:r w:rsidRPr="00F219F9">
        <w:rPr>
          <w:rFonts w:ascii="SimSun" w:hAnsi="SimSun" w:hint="eastAsia"/>
          <w:sz w:val="24"/>
        </w:rPr>
        <w:t>我都准备好了。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What did your teacher ask you to</w:t>
      </w:r>
      <w:r w:rsidR="00AC5661" w:rsidRPr="00AC5661">
        <w:rPr>
          <w:rFonts w:ascii="SimSun" w:hAnsi="SimSun"/>
          <w:sz w:val="24"/>
        </w:rPr>
        <w:t xml:space="preserve"> </w:t>
      </w:r>
      <w:r w:rsidR="00AC5661" w:rsidRPr="00F219F9">
        <w:rPr>
          <w:rFonts w:ascii="SimSun" w:hAnsi="SimSun"/>
          <w:sz w:val="24"/>
        </w:rPr>
        <w:t>bring?</w:t>
      </w:r>
      <w:r w:rsidRPr="00F219F9">
        <w:rPr>
          <w:rFonts w:ascii="SimSun" w:hAnsi="SimSun" w:hint="eastAsia"/>
          <w:sz w:val="24"/>
        </w:rPr>
        <w:t>老师叫你要带什么呢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have art class today? </w:t>
      </w:r>
      <w:r w:rsidRPr="00F219F9">
        <w:rPr>
          <w:rFonts w:ascii="SimSun" w:hAnsi="SimSun" w:hint="eastAsia"/>
          <w:sz w:val="24"/>
        </w:rPr>
        <w:t>今天有美术课吗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should have your supplies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prepared in advance.</w:t>
      </w:r>
      <w:r w:rsidRPr="00F219F9">
        <w:rPr>
          <w:rFonts w:ascii="SimSun" w:hAnsi="SimSun" w:hint="eastAsia"/>
          <w:sz w:val="24"/>
        </w:rPr>
        <w:t>你应该事先准备好学校用品。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Starting tomorrow,have it ready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beforehand.</w:t>
      </w:r>
      <w:r w:rsidRPr="00F219F9">
        <w:rPr>
          <w:rFonts w:ascii="SimSun" w:hAnsi="SimSun" w:hint="eastAsia"/>
          <w:sz w:val="24"/>
        </w:rPr>
        <w:t>从明天开始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要事先准备。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ready? </w:t>
      </w:r>
      <w:r w:rsidRPr="00F219F9">
        <w:rPr>
          <w:rFonts w:ascii="SimSun" w:hAnsi="SimSun" w:hint="eastAsia"/>
          <w:sz w:val="24"/>
        </w:rPr>
        <w:t>你准备好了吗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Make sure you have everything. </w:t>
      </w:r>
      <w:r w:rsidRPr="00F219F9">
        <w:rPr>
          <w:rFonts w:ascii="SimSun" w:hAnsi="SimSun" w:hint="eastAsia"/>
          <w:sz w:val="24"/>
        </w:rPr>
        <w:t>确认你有没有都带了。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forgot to pack your lunchbox. </w:t>
      </w:r>
      <w:r w:rsidRPr="00F219F9">
        <w:rPr>
          <w:rFonts w:ascii="SimSun" w:hAnsi="SimSun" w:hint="eastAsia"/>
          <w:sz w:val="24"/>
        </w:rPr>
        <w:t>我忘记装你的便当了。</w:t>
      </w:r>
    </w:p>
    <w:p w:rsidR="00CA414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need anything else? </w:t>
      </w:r>
      <w:r w:rsidRPr="00F219F9">
        <w:rPr>
          <w:rFonts w:ascii="SimSun" w:hAnsi="SimSun" w:hint="eastAsia"/>
          <w:sz w:val="24"/>
        </w:rPr>
        <w:t>你还需要其他的吗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Wow,you got it ready.Good job! </w:t>
      </w:r>
      <w:r w:rsidRPr="00F219F9">
        <w:rPr>
          <w:rFonts w:ascii="SimSun" w:hAnsi="SimSun" w:hint="eastAsia"/>
          <w:sz w:val="24"/>
        </w:rPr>
        <w:t>哇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你都准备好了。很棒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have no homework/supplies today. </w:t>
      </w:r>
      <w:r w:rsidRPr="00F219F9">
        <w:rPr>
          <w:rFonts w:ascii="SimSun" w:hAnsi="SimSun" w:hint="eastAsia"/>
          <w:sz w:val="24"/>
        </w:rPr>
        <w:t>今天没有作业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学校用品。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don‘t know what to bring to school. </w:t>
      </w:r>
      <w:r w:rsidRPr="00F219F9">
        <w:rPr>
          <w:rFonts w:ascii="SimSun" w:hAnsi="SimSun" w:hint="eastAsia"/>
          <w:sz w:val="24"/>
        </w:rPr>
        <w:t>我不知道要带什么去学校。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teacher never told us anything. </w:t>
      </w:r>
      <w:r w:rsidRPr="00F219F9">
        <w:rPr>
          <w:rFonts w:ascii="SimSun" w:hAnsi="SimSun" w:hint="eastAsia"/>
          <w:sz w:val="24"/>
        </w:rPr>
        <w:t>我们老师从不跟我们说任何事。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Where are my supplies,Mum?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我的学习用品在哪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 thought I put them in your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backpack.</w:t>
      </w:r>
      <w:r w:rsidRPr="00F219F9">
        <w:rPr>
          <w:rFonts w:ascii="SimSun" w:hAnsi="SimSun" w:hint="eastAsia"/>
          <w:sz w:val="24"/>
        </w:rPr>
        <w:t>我以为我已经把它们放进你书包了。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your job to get your supplies. </w:t>
      </w:r>
      <w:r w:rsidRPr="00F219F9">
        <w:rPr>
          <w:rFonts w:ascii="SimSun" w:hAnsi="SimSun" w:hint="eastAsia"/>
          <w:sz w:val="24"/>
        </w:rPr>
        <w:t>准备学校用品是你自己的事情。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should stop by the stationery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shop on your way to school.</w:t>
      </w:r>
      <w:r w:rsidRPr="00F219F9">
        <w:rPr>
          <w:rFonts w:ascii="SimSun" w:hAnsi="SimSun" w:hint="eastAsia"/>
          <w:sz w:val="24"/>
        </w:rPr>
        <w:t>去学校时顺道去一下文具店。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CA17D4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17D4">
        <w:rPr>
          <w:rFonts w:ascii="SimSun" w:hAnsi="SimSun"/>
          <w:b/>
          <w:sz w:val="24"/>
        </w:rPr>
        <w:t>CHAPTER01-14</w:t>
      </w:r>
      <w:r w:rsidRPr="00CA17D4">
        <w:rPr>
          <w:rFonts w:ascii="SimSun" w:hAnsi="SimSun" w:hint="eastAsia"/>
          <w:b/>
          <w:sz w:val="24"/>
        </w:rPr>
        <w:t>催促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Hurry up,Honey! </w:t>
      </w:r>
      <w:r w:rsidRPr="00F219F9">
        <w:rPr>
          <w:rFonts w:ascii="SimSun" w:hAnsi="SimSun" w:hint="eastAsia"/>
          <w:sz w:val="24"/>
        </w:rPr>
        <w:t>快点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宝贝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Mom‘s waiting. </w:t>
      </w:r>
      <w:r w:rsidRPr="00F219F9">
        <w:rPr>
          <w:rFonts w:ascii="SimSun" w:hAnsi="SimSun" w:hint="eastAsia"/>
          <w:sz w:val="24"/>
        </w:rPr>
        <w:t>妈妈在等喔。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You'll be late. </w:t>
      </w:r>
      <w:r w:rsidRPr="00F219F9">
        <w:rPr>
          <w:rFonts w:ascii="SimSun" w:hAnsi="SimSun" w:hint="eastAsia"/>
          <w:sz w:val="24"/>
        </w:rPr>
        <w:t>你要迟到了。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still have time,Mommy. </w:t>
      </w:r>
      <w:r w:rsidRPr="00F219F9">
        <w:rPr>
          <w:rFonts w:ascii="SimSun" w:hAnsi="SimSun" w:hint="eastAsia"/>
          <w:sz w:val="24"/>
        </w:rPr>
        <w:t>我们还有时间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妈咪。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You'll be late for school if you don‘t hurry. </w:t>
      </w:r>
      <w:r w:rsidRPr="00F219F9">
        <w:rPr>
          <w:rFonts w:ascii="SimSun" w:hAnsi="SimSun" w:hint="eastAsia"/>
          <w:sz w:val="24"/>
        </w:rPr>
        <w:t>如果你不快点的话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你上学就会迟到。</w:t>
      </w:r>
      <w:r w:rsidRPr="00F219F9">
        <w:rPr>
          <w:rFonts w:ascii="SimSun" w:hAnsi="SimSun"/>
          <w:sz w:val="24"/>
        </w:rPr>
        <w:t xml:space="preserve">The day will be over soon. </w:t>
      </w:r>
      <w:r w:rsidRPr="00F219F9">
        <w:rPr>
          <w:rFonts w:ascii="SimSun" w:hAnsi="SimSun" w:hint="eastAsia"/>
          <w:sz w:val="24"/>
        </w:rPr>
        <w:t>一天都要结束了。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Oh,no!It's too late. </w:t>
      </w:r>
      <w:r w:rsidRPr="00F219F9">
        <w:rPr>
          <w:rFonts w:ascii="SimSun" w:hAnsi="SimSun" w:hint="eastAsia"/>
          <w:sz w:val="24"/>
        </w:rPr>
        <w:t>喔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太晚了。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You're going to miss the school bus. </w:t>
      </w:r>
      <w:r w:rsidRPr="00F219F9">
        <w:rPr>
          <w:rFonts w:ascii="SimSun" w:hAnsi="SimSun" w:hint="eastAsia"/>
          <w:sz w:val="24"/>
        </w:rPr>
        <w:t>你会错过校车的。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give me a ride? </w:t>
      </w:r>
      <w:r w:rsidRPr="00F219F9">
        <w:rPr>
          <w:rFonts w:ascii="SimSun" w:hAnsi="SimSun" w:hint="eastAsia"/>
          <w:sz w:val="24"/>
        </w:rPr>
        <w:t>你能开车送我去吗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Look at the clock. </w:t>
      </w:r>
      <w:r w:rsidRPr="00F219F9">
        <w:rPr>
          <w:rFonts w:ascii="SimSun" w:hAnsi="SimSun" w:hint="eastAsia"/>
          <w:sz w:val="24"/>
        </w:rPr>
        <w:t>看一下时钟</w:t>
      </w:r>
      <w:r w:rsidRPr="00F219F9">
        <w:rPr>
          <w:rFonts w:ascii="SimSun"/>
          <w:sz w:val="24"/>
        </w:rPr>
        <w:t>,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Can't you tell the time? </w:t>
      </w:r>
      <w:r w:rsidRPr="00F219F9">
        <w:rPr>
          <w:rFonts w:ascii="SimSun" w:hAnsi="SimSun" w:hint="eastAsia"/>
          <w:sz w:val="24"/>
        </w:rPr>
        <w:t>你能告诉我几点了吗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know how late you are? </w:t>
      </w:r>
      <w:r w:rsidRPr="00F219F9">
        <w:rPr>
          <w:rFonts w:ascii="SimSun" w:hAnsi="SimSun" w:hint="eastAsia"/>
          <w:sz w:val="24"/>
        </w:rPr>
        <w:t>你知道你晚了多久了吗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Finish in five minutes. </w:t>
      </w:r>
      <w:r w:rsidRPr="00F219F9">
        <w:rPr>
          <w:rFonts w:ascii="SimSun" w:hAnsi="SimSun" w:hint="eastAsia"/>
          <w:sz w:val="24"/>
        </w:rPr>
        <w:t>五分钟把它完成。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time is it now? </w:t>
      </w:r>
      <w:r w:rsidRPr="00F219F9">
        <w:rPr>
          <w:rFonts w:ascii="SimSun" w:hAnsi="SimSun" w:hint="eastAsia"/>
          <w:sz w:val="24"/>
        </w:rPr>
        <w:t>现在几点了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doing my best. </w:t>
      </w:r>
      <w:r w:rsidRPr="00F219F9">
        <w:rPr>
          <w:rFonts w:ascii="SimSun" w:hAnsi="SimSun" w:hint="eastAsia"/>
          <w:sz w:val="24"/>
        </w:rPr>
        <w:t>我正在尽全力。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sorry.I'll speed up. </w:t>
      </w:r>
      <w:r w:rsidRPr="00F219F9">
        <w:rPr>
          <w:rFonts w:ascii="SimSun" w:hAnsi="SimSun" w:hint="eastAsia"/>
          <w:sz w:val="24"/>
        </w:rPr>
        <w:t>不好意思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我会快点。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not waiting for you any longer. </w:t>
      </w:r>
      <w:r w:rsidRPr="00F219F9">
        <w:rPr>
          <w:rFonts w:ascii="SimSun" w:hAnsi="SimSun" w:hint="eastAsia"/>
          <w:sz w:val="24"/>
        </w:rPr>
        <w:t>我不等你了。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leaving before you. </w:t>
      </w:r>
      <w:r w:rsidRPr="00F219F9">
        <w:rPr>
          <w:rFonts w:ascii="SimSun" w:hAnsi="SimSun" w:hint="eastAsia"/>
          <w:sz w:val="24"/>
        </w:rPr>
        <w:t>我要先走了。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If you keep on being late,it will be </w:t>
      </w:r>
      <w:r w:rsidRPr="00F219F9">
        <w:rPr>
          <w:rFonts w:ascii="SimSun" w:hAnsi="SimSun" w:hint="eastAsia"/>
          <w:sz w:val="24"/>
        </w:rPr>
        <w:t>如果你一直迟到的话</w:t>
      </w:r>
      <w:r w:rsidRPr="00F219F9">
        <w:rPr>
          <w:rFonts w:ascii="SimSun"/>
          <w:sz w:val="24"/>
        </w:rPr>
        <w:t>,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 hard habit to break. </w:t>
      </w:r>
      <w:r w:rsidRPr="00F219F9">
        <w:rPr>
          <w:rFonts w:ascii="SimSun" w:hAnsi="SimSun" w:hint="eastAsia"/>
          <w:sz w:val="24"/>
        </w:rPr>
        <w:t>这个习惯将很难改掉。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be outside waiting for you. </w:t>
      </w:r>
      <w:r w:rsidRPr="00F219F9">
        <w:rPr>
          <w:rFonts w:ascii="SimSun" w:hAnsi="SimSun" w:hint="eastAsia"/>
          <w:sz w:val="24"/>
        </w:rPr>
        <w:t>妈妈在外面等你。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Finish before I count to three. </w:t>
      </w:r>
      <w:r w:rsidRPr="00F219F9">
        <w:rPr>
          <w:rFonts w:ascii="SimSun" w:hAnsi="SimSun" w:hint="eastAsia"/>
          <w:sz w:val="24"/>
        </w:rPr>
        <w:t>我数到三之前要完成。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need to leave now. </w:t>
      </w:r>
      <w:r w:rsidRPr="00F219F9">
        <w:rPr>
          <w:rFonts w:ascii="SimSun" w:hAnsi="SimSun" w:hint="eastAsia"/>
          <w:sz w:val="24"/>
        </w:rPr>
        <w:t>现在外面一定要出发了。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don't have enough time. </w:t>
      </w:r>
      <w:r w:rsidRPr="00F219F9">
        <w:rPr>
          <w:rFonts w:ascii="SimSun" w:hAnsi="SimSun" w:hint="eastAsia"/>
          <w:sz w:val="24"/>
        </w:rPr>
        <w:t>你的时间已经不够了。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Time is ticking away. </w:t>
      </w:r>
      <w:r w:rsidRPr="00F219F9">
        <w:rPr>
          <w:rFonts w:ascii="SimSun" w:hAnsi="SimSun" w:hint="eastAsia"/>
          <w:sz w:val="24"/>
        </w:rPr>
        <w:t>时间飞快过去了。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Why should this happen every morning? </w:t>
      </w:r>
      <w:r w:rsidRPr="00F219F9">
        <w:rPr>
          <w:rFonts w:ascii="SimSun" w:hAnsi="SimSun" w:hint="eastAsia"/>
          <w:sz w:val="24"/>
        </w:rPr>
        <w:t>为什么每天早上都要这样混乱</w:t>
      </w:r>
      <w:r w:rsidRPr="00F219F9">
        <w:rPr>
          <w:rFonts w:ascii="SimSun" w:hAnsi="SimSun"/>
          <w:sz w:val="24"/>
        </w:rPr>
        <w:t xml:space="preserve">? </w:t>
      </w:r>
    </w:p>
    <w:p w:rsidR="00CA414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Sorry.It won't happen again. </w:t>
      </w:r>
      <w:r w:rsidRPr="00F219F9">
        <w:rPr>
          <w:rFonts w:ascii="SimSun" w:hAnsi="SimSun" w:hint="eastAsia"/>
          <w:sz w:val="24"/>
        </w:rPr>
        <w:t>对不起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不会再这样了。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414E">
        <w:rPr>
          <w:rFonts w:ascii="SimSun" w:hAnsi="SimSun"/>
          <w:b/>
          <w:sz w:val="24"/>
        </w:rPr>
        <w:t>CHAPTER01-15</w:t>
      </w:r>
      <w:r w:rsidRPr="00CA414E">
        <w:rPr>
          <w:rFonts w:ascii="SimSun" w:hAnsi="SimSun" w:hint="eastAsia"/>
          <w:b/>
          <w:sz w:val="24"/>
        </w:rPr>
        <w:t>穿鞋子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on your shoes. </w:t>
      </w:r>
      <w:r w:rsidRPr="00F219F9">
        <w:rPr>
          <w:rFonts w:ascii="SimSun" w:hAnsi="SimSun" w:hint="eastAsia"/>
          <w:sz w:val="24"/>
        </w:rPr>
        <w:t>穿上你的鞋子。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Get your bag and put on your shoes. </w:t>
      </w:r>
      <w:r w:rsidRPr="00F219F9">
        <w:rPr>
          <w:rFonts w:ascii="SimSun" w:hAnsi="SimSun" w:hint="eastAsia"/>
          <w:sz w:val="24"/>
        </w:rPr>
        <w:t>背好背包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穿好鞋子。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Change your shoes to sneakers. </w:t>
      </w:r>
      <w:r w:rsidRPr="00F219F9">
        <w:rPr>
          <w:rFonts w:ascii="SimSun" w:hAnsi="SimSun" w:hint="eastAsia"/>
          <w:sz w:val="24"/>
        </w:rPr>
        <w:t>换上运动鞋。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shoes are on the wrong feet. </w:t>
      </w:r>
      <w:r w:rsidRPr="00F219F9">
        <w:rPr>
          <w:rFonts w:ascii="SimSun" w:hAnsi="SimSun" w:hint="eastAsia"/>
          <w:sz w:val="24"/>
        </w:rPr>
        <w:t>你的鞋子穿错脚了。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Switch shoes. </w:t>
      </w:r>
      <w:r w:rsidRPr="00F219F9">
        <w:rPr>
          <w:rFonts w:ascii="SimSun" w:hAnsi="SimSun" w:hint="eastAsia"/>
          <w:sz w:val="24"/>
        </w:rPr>
        <w:t>交换穿一下。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step on the back of your shoes. </w:t>
      </w:r>
      <w:r w:rsidRPr="00F219F9">
        <w:rPr>
          <w:rFonts w:ascii="SimSun" w:hAnsi="SimSun" w:hint="eastAsia"/>
          <w:sz w:val="24"/>
        </w:rPr>
        <w:t>不要踩到鞋后跟。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need your sneakers if you want to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run.</w:t>
      </w:r>
      <w:r w:rsidRPr="00F219F9">
        <w:rPr>
          <w:rFonts w:ascii="SimSun" w:hAnsi="SimSun" w:hint="eastAsia"/>
          <w:sz w:val="24"/>
        </w:rPr>
        <w:t>如果你要跑步的话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你需要穿运动鞋。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shoes are old now. </w:t>
      </w:r>
      <w:r w:rsidRPr="00F219F9">
        <w:rPr>
          <w:rFonts w:ascii="SimSun" w:hAnsi="SimSun" w:hint="eastAsia"/>
          <w:sz w:val="24"/>
        </w:rPr>
        <w:t>你的鞋子好旧了。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These shoes are old and torn. </w:t>
      </w:r>
      <w:r w:rsidRPr="00F219F9">
        <w:rPr>
          <w:rFonts w:ascii="SimSun" w:hAnsi="SimSun" w:hint="eastAsia"/>
          <w:sz w:val="24"/>
        </w:rPr>
        <w:t>这鞋子又旧又破。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 still love these shoes.Don't throw them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away.</w:t>
      </w:r>
      <w:r w:rsidRPr="00F219F9">
        <w:rPr>
          <w:rFonts w:ascii="SimSun" w:hAnsi="SimSun" w:hint="eastAsia"/>
          <w:sz w:val="24"/>
        </w:rPr>
        <w:t>我还是很喜欢这双鞋子。不要丢掉它们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shoelaces are untied,Mom.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我的鞋带松开了。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shoelaces won't stay tied. </w:t>
      </w:r>
      <w:r w:rsidRPr="00F219F9">
        <w:rPr>
          <w:rFonts w:ascii="SimSun" w:hAnsi="SimSun" w:hint="eastAsia"/>
          <w:sz w:val="24"/>
        </w:rPr>
        <w:t>我的鞋带一直松开。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tie my shoes? </w:t>
      </w:r>
      <w:r w:rsidRPr="00F219F9">
        <w:rPr>
          <w:rFonts w:ascii="SimSun" w:hAnsi="SimSun" w:hint="eastAsia"/>
          <w:sz w:val="24"/>
        </w:rPr>
        <w:t>你能帮我绑鞋带吗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like Velcro shoes. </w:t>
      </w:r>
      <w:r w:rsidRPr="00F219F9">
        <w:rPr>
          <w:rFonts w:ascii="SimSun" w:hAnsi="SimSun" w:hint="eastAsia"/>
          <w:sz w:val="24"/>
        </w:rPr>
        <w:t>我喜欢魔鬼扣鞋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Those shoes don't match your clothes. </w:t>
      </w:r>
      <w:r w:rsidRPr="00F219F9">
        <w:rPr>
          <w:rFonts w:ascii="SimSun" w:hAnsi="SimSun" w:hint="eastAsia"/>
          <w:sz w:val="24"/>
        </w:rPr>
        <w:t>那鞋子跟你的衣服不搭。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your shoes in the right place. </w:t>
      </w:r>
      <w:r w:rsidRPr="00F219F9">
        <w:rPr>
          <w:rFonts w:ascii="SimSun" w:hAnsi="SimSun" w:hint="eastAsia"/>
          <w:sz w:val="24"/>
        </w:rPr>
        <w:t>把鞋子放在该放的位置上。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your shoes on the shoe rack. </w:t>
      </w:r>
      <w:r w:rsidRPr="00F219F9">
        <w:rPr>
          <w:rFonts w:ascii="SimSun" w:hAnsi="SimSun" w:hint="eastAsia"/>
          <w:sz w:val="24"/>
        </w:rPr>
        <w:t>把鞋子放在鞋架上。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They must be on the shoe rack. </w:t>
      </w:r>
      <w:r w:rsidRPr="00F219F9">
        <w:rPr>
          <w:rFonts w:ascii="SimSun" w:hAnsi="SimSun" w:hint="eastAsia"/>
          <w:sz w:val="24"/>
        </w:rPr>
        <w:t>它们应该放在鞋架上。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shoe size is 130mm. </w:t>
      </w:r>
      <w:r w:rsidRPr="00F219F9">
        <w:rPr>
          <w:rFonts w:ascii="SimSun" w:hAnsi="SimSun" w:hint="eastAsia"/>
          <w:sz w:val="24"/>
        </w:rPr>
        <w:t>你鞋子的大小是</w:t>
      </w:r>
      <w:r w:rsidRPr="00F219F9">
        <w:rPr>
          <w:rFonts w:ascii="SimSun" w:hAnsi="SimSun"/>
          <w:sz w:val="24"/>
        </w:rPr>
        <w:t>130</w:t>
      </w:r>
      <w:r w:rsidRPr="00F219F9">
        <w:rPr>
          <w:rFonts w:ascii="SimSun" w:hAnsi="SimSun" w:hint="eastAsia"/>
          <w:sz w:val="24"/>
        </w:rPr>
        <w:t>公分。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the shoes fit? </w:t>
      </w:r>
      <w:r w:rsidRPr="00F219F9">
        <w:rPr>
          <w:rFonts w:ascii="SimSun" w:hAnsi="SimSun" w:hint="eastAsia"/>
          <w:sz w:val="24"/>
        </w:rPr>
        <w:t>合脚吗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they not too big/small? </w:t>
      </w:r>
      <w:r w:rsidRPr="00F219F9">
        <w:rPr>
          <w:rFonts w:ascii="SimSun" w:hAnsi="SimSun" w:hint="eastAsia"/>
          <w:sz w:val="24"/>
        </w:rPr>
        <w:t>鞋子太大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小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You've outgrown your shoes. </w:t>
      </w:r>
      <w:r w:rsidRPr="00F219F9">
        <w:rPr>
          <w:rFonts w:ascii="SimSun" w:hAnsi="SimSun" w:hint="eastAsia"/>
          <w:sz w:val="24"/>
        </w:rPr>
        <w:t>你已经长到鞋子穿不下了。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buy you a new pair. </w:t>
      </w:r>
      <w:r w:rsidRPr="00F219F9">
        <w:rPr>
          <w:rFonts w:ascii="SimSun" w:hAnsi="SimSun" w:hint="eastAsia"/>
          <w:sz w:val="24"/>
        </w:rPr>
        <w:t>让我买双新的给你吧。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These new shoes hurt my feet. </w:t>
      </w:r>
      <w:r w:rsidRPr="00F219F9">
        <w:rPr>
          <w:rFonts w:ascii="SimSun" w:hAnsi="SimSun" w:hint="eastAsia"/>
          <w:sz w:val="24"/>
        </w:rPr>
        <w:t>因为穿新鞋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脚好痛。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wear my dress shoes. </w:t>
      </w:r>
      <w:r w:rsidRPr="00F219F9">
        <w:rPr>
          <w:rFonts w:ascii="SimSun" w:hAnsi="SimSun" w:hint="eastAsia"/>
          <w:sz w:val="24"/>
        </w:rPr>
        <w:t>我要穿我的皮鞋。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shoes should I wear,Mom?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我要穿哪双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They are very dirty.They need to be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washed.</w:t>
      </w:r>
      <w:r w:rsidRPr="00F219F9">
        <w:rPr>
          <w:rFonts w:ascii="SimSun" w:hAnsi="SimSun" w:hint="eastAsia"/>
          <w:sz w:val="24"/>
        </w:rPr>
        <w:t>它们都好脏喔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要洗一洗了。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414E">
        <w:rPr>
          <w:rFonts w:ascii="SimSun" w:hAnsi="SimSun"/>
          <w:b/>
          <w:sz w:val="24"/>
        </w:rPr>
        <w:t>CHAPTER01-15</w:t>
      </w:r>
      <w:r w:rsidRPr="00CA414E">
        <w:rPr>
          <w:rFonts w:ascii="SimSun" w:hAnsi="SimSun" w:hint="eastAsia"/>
          <w:b/>
          <w:sz w:val="24"/>
        </w:rPr>
        <w:t>穿鞋子</w:t>
      </w:r>
      <w:r w:rsidRPr="00CA414E">
        <w:rPr>
          <w:rFonts w:ascii="SimSun"/>
          <w:b/>
          <w:sz w:val="24"/>
        </w:rPr>
        <w:t>-</w:t>
      </w:r>
      <w:r w:rsidRPr="00CA414E">
        <w:rPr>
          <w:rFonts w:ascii="SimSun" w:hAnsi="SimSun" w:hint="eastAsia"/>
          <w:b/>
          <w:sz w:val="24"/>
        </w:rPr>
        <w:t>鞋子的种类</w:t>
      </w:r>
    </w:p>
    <w:p w:rsidR="003B0B38" w:rsidRPr="00F219F9" w:rsidRDefault="003B0B38" w:rsidP="00B128EE">
      <w:pPr>
        <w:spacing w:line="360" w:lineRule="auto"/>
        <w:jc w:val="left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运动鞋</w:t>
      </w:r>
      <w:r w:rsidRPr="00F219F9">
        <w:rPr>
          <w:rFonts w:ascii="SimSun" w:hAnsi="SimSun"/>
          <w:sz w:val="24"/>
        </w:rPr>
        <w:t xml:space="preserve">sneakers,sports shoes </w:t>
      </w:r>
      <w:r w:rsidRPr="00F219F9">
        <w:rPr>
          <w:rFonts w:ascii="SimSun" w:hAnsi="SimSun" w:hint="eastAsia"/>
          <w:sz w:val="24"/>
        </w:rPr>
        <w:t>皮鞋</w:t>
      </w:r>
      <w:r w:rsidRPr="00F219F9">
        <w:rPr>
          <w:rFonts w:ascii="SimSun" w:hAnsi="SimSun"/>
          <w:sz w:val="24"/>
        </w:rPr>
        <w:t>dress shoes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par</w:t>
      </w:r>
      <w:r w:rsidRPr="00F219F9">
        <w:rPr>
          <w:rFonts w:ascii="SimSun" w:hAnsi="SimSun" w:hint="eastAsia"/>
          <w:sz w:val="24"/>
        </w:rPr>
        <w:t>拖鞋</w:t>
      </w:r>
      <w:r w:rsidRPr="00F219F9">
        <w:rPr>
          <w:rFonts w:ascii="SimSun" w:hAnsi="SimSun"/>
          <w:sz w:val="24"/>
        </w:rPr>
        <w:t xml:space="preserve">slippers,flip-flops </w:t>
      </w:r>
      <w:r w:rsidRPr="00F219F9">
        <w:rPr>
          <w:rFonts w:ascii="SimSun" w:hAnsi="SimSun" w:hint="eastAsia"/>
          <w:sz w:val="24"/>
        </w:rPr>
        <w:t>凉鞋</w:t>
      </w:r>
      <w:r w:rsidRPr="00F219F9">
        <w:rPr>
          <w:rFonts w:ascii="SimSun" w:hAnsi="SimSun"/>
          <w:sz w:val="24"/>
        </w:rPr>
        <w:t>sandals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 w:hint="eastAsia"/>
          <w:sz w:val="24"/>
        </w:rPr>
        <w:lastRenderedPageBreak/>
        <w:t>有跟的女鞋</w:t>
      </w:r>
      <w:r w:rsidRPr="00F219F9">
        <w:rPr>
          <w:rFonts w:ascii="SimSun" w:hAnsi="SimSun"/>
          <w:sz w:val="24"/>
        </w:rPr>
        <w:t xml:space="preserve">pumps </w:t>
      </w:r>
      <w:r w:rsidRPr="00F219F9">
        <w:rPr>
          <w:rFonts w:ascii="SimSun" w:hAnsi="SimSun" w:hint="eastAsia"/>
          <w:sz w:val="24"/>
        </w:rPr>
        <w:t>马靴</w:t>
      </w:r>
      <w:r w:rsidRPr="00F219F9">
        <w:rPr>
          <w:rFonts w:ascii="SimSun" w:hAnsi="SimSun"/>
          <w:sz w:val="24"/>
        </w:rPr>
        <w:t>boots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CA17D4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17D4">
        <w:rPr>
          <w:rFonts w:ascii="SimSun" w:hAnsi="SimSun"/>
          <w:b/>
          <w:sz w:val="24"/>
        </w:rPr>
        <w:t>CHAPTER01-16</w:t>
      </w:r>
      <w:r w:rsidRPr="00CA17D4">
        <w:rPr>
          <w:rFonts w:ascii="SimSun" w:hAnsi="SimSun" w:hint="eastAsia"/>
          <w:b/>
          <w:sz w:val="24"/>
        </w:rPr>
        <w:t>上学前打招呼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Have a good day. </w:t>
      </w:r>
      <w:r w:rsidRPr="00F219F9">
        <w:rPr>
          <w:rFonts w:ascii="SimSun" w:hAnsi="SimSun" w:hint="eastAsia"/>
          <w:sz w:val="24"/>
        </w:rPr>
        <w:t>祝你有个美好的一天。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Have a good time. </w:t>
      </w:r>
      <w:r w:rsidRPr="00F219F9">
        <w:rPr>
          <w:rFonts w:ascii="SimSun" w:hAnsi="SimSun" w:hint="eastAsia"/>
          <w:sz w:val="24"/>
        </w:rPr>
        <w:t>祝你度过美好的时光。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Have fun with your friends. </w:t>
      </w:r>
      <w:r w:rsidRPr="00F219F9">
        <w:rPr>
          <w:rFonts w:ascii="SimSun" w:hAnsi="SimSun" w:hint="eastAsia"/>
          <w:sz w:val="24"/>
        </w:rPr>
        <w:t>跟朋友们好好玩喔。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 happy all day long. </w:t>
      </w:r>
      <w:r w:rsidRPr="00F219F9">
        <w:rPr>
          <w:rFonts w:ascii="SimSun" w:hAnsi="SimSun" w:hint="eastAsia"/>
          <w:sz w:val="24"/>
        </w:rPr>
        <w:t>一整天都要快乐喔。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Bow your head politely,Honey. </w:t>
      </w:r>
      <w:r w:rsidRPr="00F219F9">
        <w:rPr>
          <w:rFonts w:ascii="SimSun" w:hAnsi="SimSun" w:hint="eastAsia"/>
          <w:sz w:val="24"/>
        </w:rPr>
        <w:t>要恭敬地鞠躬打招呼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宝贝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should say goodbye.? </w:t>
      </w:r>
      <w:r w:rsidRPr="00F219F9">
        <w:rPr>
          <w:rFonts w:ascii="SimSun" w:hAnsi="SimSun" w:hint="eastAsia"/>
          <w:sz w:val="24"/>
        </w:rPr>
        <w:t>你应该说再见。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Shouldn't you say bye to Dad? </w:t>
      </w:r>
      <w:r w:rsidRPr="00F219F9">
        <w:rPr>
          <w:rFonts w:ascii="SimSun" w:hAnsi="SimSun" w:hint="eastAsia"/>
          <w:sz w:val="24"/>
        </w:rPr>
        <w:t>你不该跟爸爸说再见吗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Give me a kiss,Honey. </w:t>
      </w:r>
      <w:r w:rsidRPr="00F219F9">
        <w:rPr>
          <w:rFonts w:ascii="SimSun" w:hAnsi="SimSun" w:hint="eastAsia"/>
          <w:sz w:val="24"/>
        </w:rPr>
        <w:t>亲一下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宝贝。</w:t>
      </w:r>
    </w:p>
    <w:p w:rsidR="00CA414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Didn't you forget something? </w:t>
      </w:r>
      <w:r w:rsidRPr="00F219F9">
        <w:rPr>
          <w:rFonts w:ascii="SimSun" w:hAnsi="SimSun" w:hint="eastAsia"/>
          <w:sz w:val="24"/>
        </w:rPr>
        <w:t>你没有忘了什么吗</w:t>
      </w:r>
      <w:r w:rsidRPr="00F219F9">
        <w:rPr>
          <w:rFonts w:ascii="SimSun" w:hAnsi="SimSun"/>
          <w:sz w:val="24"/>
        </w:rPr>
        <w:t>?(</w:t>
      </w:r>
      <w:r w:rsidRPr="00F219F9">
        <w:rPr>
          <w:rFonts w:ascii="SimSun" w:hAnsi="SimSun" w:hint="eastAsia"/>
          <w:sz w:val="24"/>
        </w:rPr>
        <w:t>亲亲</w:t>
      </w:r>
      <w:r w:rsidRPr="00F219F9">
        <w:rPr>
          <w:rFonts w:ascii="SimSun" w:hAnsi="SimSun"/>
          <w:sz w:val="24"/>
        </w:rPr>
        <w:t xml:space="preserve">)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Goodbye!I'm leaving. </w:t>
      </w:r>
      <w:r w:rsidRPr="00F219F9">
        <w:rPr>
          <w:rFonts w:ascii="SimSun" w:hAnsi="SimSun" w:hint="eastAsia"/>
          <w:sz w:val="24"/>
        </w:rPr>
        <w:t>再见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我走了。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Study hard at school. </w:t>
      </w:r>
      <w:r w:rsidRPr="00F219F9">
        <w:rPr>
          <w:rFonts w:ascii="SimSun" w:hAnsi="SimSun" w:hint="eastAsia"/>
          <w:sz w:val="24"/>
        </w:rPr>
        <w:t>在学校好好用功。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 good at school.Behave! </w:t>
      </w:r>
      <w:r w:rsidRPr="00F219F9">
        <w:rPr>
          <w:rFonts w:ascii="SimSun" w:hAnsi="SimSun" w:hint="eastAsia"/>
          <w:sz w:val="24"/>
        </w:rPr>
        <w:t>好好待在学校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要听话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Call me after school./Call me after you're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done.</w:t>
      </w:r>
      <w:r w:rsidRPr="00F219F9">
        <w:rPr>
          <w:rFonts w:ascii="SimSun" w:hAnsi="SimSun" w:hint="eastAsia"/>
          <w:sz w:val="24"/>
        </w:rPr>
        <w:t>放学后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打电话给我。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see you later in the afternoon. </w:t>
      </w:r>
      <w:r w:rsidRPr="00F219F9">
        <w:rPr>
          <w:rFonts w:ascii="SimSun" w:hAnsi="SimSun" w:hint="eastAsia"/>
          <w:sz w:val="24"/>
        </w:rPr>
        <w:t>等一下下午见。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home right after school. </w:t>
      </w:r>
      <w:r w:rsidRPr="00F219F9">
        <w:rPr>
          <w:rFonts w:ascii="SimSun" w:hAnsi="SimSun" w:hint="eastAsia"/>
          <w:sz w:val="24"/>
        </w:rPr>
        <w:t>放学后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立刻回家。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be waiting with a tasty snack ready. </w:t>
      </w:r>
      <w:r w:rsidRPr="00F219F9">
        <w:rPr>
          <w:rFonts w:ascii="SimSun" w:hAnsi="SimSun" w:hint="eastAsia"/>
          <w:sz w:val="24"/>
        </w:rPr>
        <w:t>我会准备好吃的点心等你。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Will you be home when I come back? </w:t>
      </w:r>
      <w:r w:rsidRPr="00F219F9">
        <w:rPr>
          <w:rFonts w:ascii="SimSun" w:hAnsi="SimSun" w:hint="eastAsia"/>
          <w:sz w:val="24"/>
        </w:rPr>
        <w:t>我回来时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你会在家吗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pick me up later. </w:t>
      </w:r>
      <w:r w:rsidRPr="00F219F9">
        <w:rPr>
          <w:rFonts w:ascii="SimSun" w:hAnsi="SimSun" w:hint="eastAsia"/>
          <w:sz w:val="24"/>
        </w:rPr>
        <w:t>等一下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来接我。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go pick you up. </w:t>
      </w:r>
      <w:r w:rsidRPr="00F219F9">
        <w:rPr>
          <w:rFonts w:ascii="SimSun" w:hAnsi="SimSun" w:hint="eastAsia"/>
          <w:sz w:val="24"/>
        </w:rPr>
        <w:t>我会去接你。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CA17D4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17D4">
        <w:rPr>
          <w:rFonts w:ascii="SimSun" w:hAnsi="SimSun"/>
          <w:b/>
          <w:sz w:val="24"/>
        </w:rPr>
        <w:t>CHAPTER01-17</w:t>
      </w:r>
      <w:r w:rsidRPr="00CA17D4">
        <w:rPr>
          <w:rFonts w:ascii="SimSun" w:hAnsi="SimSun" w:hint="eastAsia"/>
          <w:b/>
          <w:sz w:val="24"/>
        </w:rPr>
        <w:t>妈妈的叮咛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Watch out for cars. </w:t>
      </w:r>
      <w:r w:rsidRPr="00F219F9">
        <w:rPr>
          <w:rFonts w:ascii="SimSun" w:hAnsi="SimSun" w:hint="eastAsia"/>
          <w:sz w:val="24"/>
        </w:rPr>
        <w:t>要小心车。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walk on the road. </w:t>
      </w:r>
      <w:r w:rsidRPr="00F219F9">
        <w:rPr>
          <w:rFonts w:ascii="SimSun" w:hAnsi="SimSun" w:hint="eastAsia"/>
          <w:sz w:val="24"/>
        </w:rPr>
        <w:t>不要走到车道。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Always cross at crosswalks. </w:t>
      </w:r>
      <w:r w:rsidRPr="00F219F9">
        <w:rPr>
          <w:rFonts w:ascii="SimSun" w:hAnsi="SimSun" w:hint="eastAsia"/>
          <w:sz w:val="24"/>
        </w:rPr>
        <w:t>穿越马路一定要走在斑马线上。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 careful when you cross the street. </w:t>
      </w:r>
      <w:r w:rsidRPr="00F219F9">
        <w:rPr>
          <w:rFonts w:ascii="SimSun" w:hAnsi="SimSun" w:hint="eastAsia"/>
          <w:sz w:val="24"/>
        </w:rPr>
        <w:t>你过马路时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要小心。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Look sideways while you are walking. </w:t>
      </w:r>
      <w:r w:rsidRPr="00F219F9">
        <w:rPr>
          <w:rFonts w:ascii="SimSun" w:hAnsi="SimSun" w:hint="eastAsia"/>
          <w:sz w:val="24"/>
        </w:rPr>
        <w:t>走路时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要注意看旁边。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Watch for the traffic lights. </w:t>
      </w:r>
      <w:r w:rsidRPr="00F219F9">
        <w:rPr>
          <w:rFonts w:ascii="SimSun" w:hAnsi="SimSun" w:hint="eastAsia"/>
          <w:sz w:val="24"/>
        </w:rPr>
        <w:t>要看红绿灯。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>Make sure you walk when the light is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green.</w:t>
      </w:r>
      <w:r w:rsidRPr="00F219F9">
        <w:rPr>
          <w:rFonts w:ascii="SimSun" w:hAnsi="SimSun" w:hint="eastAsia"/>
          <w:sz w:val="24"/>
        </w:rPr>
        <w:t>确定是绿灯时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你才能走。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Raise your hand when you cross the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street.</w:t>
      </w:r>
      <w:r w:rsidRPr="00F219F9">
        <w:rPr>
          <w:rFonts w:ascii="SimSun" w:hAnsi="SimSun" w:hint="eastAsia"/>
          <w:sz w:val="24"/>
        </w:rPr>
        <w:t>过马路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要牵起你的手。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Don't play with your cell phone on the</w:t>
      </w:r>
      <w:r w:rsidR="00CA414E" w:rsidRPr="00CA414E">
        <w:rPr>
          <w:rFonts w:ascii="SimSun" w:hAnsi="SimSun"/>
          <w:sz w:val="24"/>
        </w:rPr>
        <w:t xml:space="preserve"> </w:t>
      </w:r>
      <w:r w:rsidR="00CA414E" w:rsidRPr="00F219F9">
        <w:rPr>
          <w:rFonts w:ascii="SimSun" w:hAnsi="SimSun"/>
          <w:sz w:val="24"/>
        </w:rPr>
        <w:t>street.</w:t>
      </w:r>
      <w:r w:rsidRPr="00F219F9">
        <w:rPr>
          <w:rFonts w:ascii="SimSun" w:hAnsi="SimSun" w:hint="eastAsia"/>
          <w:sz w:val="24"/>
        </w:rPr>
        <w:t>不要在路上玩你的手机。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run.Walk slowly. </w:t>
      </w:r>
      <w:r w:rsidRPr="00F219F9">
        <w:rPr>
          <w:rFonts w:ascii="SimSun" w:hAnsi="SimSun" w:hint="eastAsia"/>
          <w:sz w:val="24"/>
        </w:rPr>
        <w:t>不要跑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慢慢走。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rush </w:t>
      </w:r>
      <w:r w:rsidRPr="00F219F9">
        <w:rPr>
          <w:rFonts w:ascii="SimSun" w:hAnsi="SimSun" w:hint="eastAsia"/>
          <w:sz w:val="24"/>
        </w:rPr>
        <w:t>不要赶。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straight to school. </w:t>
      </w:r>
      <w:r w:rsidRPr="00F219F9">
        <w:rPr>
          <w:rFonts w:ascii="SimSun" w:hAnsi="SimSun" w:hint="eastAsia"/>
          <w:sz w:val="24"/>
        </w:rPr>
        <w:t>直接去学校。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ever follow strangers. </w:t>
      </w:r>
      <w:r w:rsidRPr="00F219F9">
        <w:rPr>
          <w:rFonts w:ascii="SimSun" w:hAnsi="SimSun" w:hint="eastAsia"/>
          <w:sz w:val="24"/>
        </w:rPr>
        <w:t>绝对不可以跟陌生人走。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along the broad street. </w:t>
      </w:r>
      <w:r w:rsidRPr="00F219F9">
        <w:rPr>
          <w:rFonts w:ascii="SimSun" w:hAnsi="SimSun" w:hint="eastAsia"/>
          <w:sz w:val="24"/>
        </w:rPr>
        <w:t>要走在大马路上。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go down the narrow back street. </w:t>
      </w:r>
      <w:r w:rsidRPr="00F219F9">
        <w:rPr>
          <w:rFonts w:ascii="SimSun" w:hAnsi="SimSun" w:hint="eastAsia"/>
          <w:sz w:val="24"/>
        </w:rPr>
        <w:t>不可以走到狭窄的巷弄。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Listen to your teacher.</w:t>
      </w:r>
      <w:r w:rsidRPr="00F219F9">
        <w:rPr>
          <w:rFonts w:ascii="SimSun" w:hAnsi="SimSun" w:hint="eastAsia"/>
          <w:sz w:val="24"/>
        </w:rPr>
        <w:t>要听老师的话。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Ask your teacher if you want to go to the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bathroom.</w:t>
      </w:r>
      <w:r w:rsidRPr="00F219F9">
        <w:rPr>
          <w:rFonts w:ascii="SimSun" w:hAnsi="SimSun" w:hint="eastAsia"/>
          <w:sz w:val="24"/>
        </w:rPr>
        <w:t>如果你要去厕所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你要跟老师说一声。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 nice to your friends. </w:t>
      </w:r>
      <w:r w:rsidRPr="00F219F9">
        <w:rPr>
          <w:rFonts w:ascii="SimSun" w:hAnsi="SimSun" w:hint="eastAsia"/>
          <w:sz w:val="24"/>
        </w:rPr>
        <w:t>要跟朋友们好好相处。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Turn off your cell phone at school. </w:t>
      </w:r>
      <w:r w:rsidRPr="00F219F9">
        <w:rPr>
          <w:rFonts w:ascii="SimSun" w:hAnsi="SimSun" w:hint="eastAsia"/>
          <w:sz w:val="24"/>
        </w:rPr>
        <w:t>在学校时要关掉手机。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Eat plenty for lunch. </w:t>
      </w:r>
      <w:r w:rsidRPr="00F219F9">
        <w:rPr>
          <w:rFonts w:ascii="SimSun" w:hAnsi="SimSun" w:hint="eastAsia"/>
          <w:sz w:val="24"/>
        </w:rPr>
        <w:t>午餐要吃饱。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Don't stop at the game machine.Just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pass by it.</w:t>
      </w:r>
      <w:r w:rsidRPr="00F219F9">
        <w:rPr>
          <w:rFonts w:ascii="SimSun" w:hAnsi="SimSun" w:hint="eastAsia"/>
          <w:sz w:val="24"/>
        </w:rPr>
        <w:t>不要在游戏机前停留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走过去就好。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What should you do when there is a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bully?</w:t>
      </w:r>
      <w:r w:rsidRPr="00F219F9">
        <w:rPr>
          <w:rFonts w:ascii="SimSun" w:hAnsi="SimSun" w:hint="eastAsia"/>
          <w:sz w:val="24"/>
        </w:rPr>
        <w:t>当有恶霸时你应该怎么做呢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If you meet a bully,tell me at once. </w:t>
      </w:r>
      <w:r w:rsidRPr="00F219F9">
        <w:rPr>
          <w:rFonts w:ascii="SimSun" w:hAnsi="SimSun" w:hint="eastAsia"/>
          <w:sz w:val="24"/>
        </w:rPr>
        <w:t>如果你看到有人被欺负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要立刻告诉我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 w:hint="eastAsia"/>
          <w:sz w:val="24"/>
        </w:rPr>
        <w:t>。</w:t>
      </w: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97426">
        <w:rPr>
          <w:rFonts w:ascii="SimSun" w:hAnsi="SimSun"/>
          <w:b/>
          <w:sz w:val="24"/>
        </w:rPr>
        <w:t>CHAPTER01-18</w:t>
      </w:r>
      <w:r w:rsidRPr="00C97426">
        <w:rPr>
          <w:rFonts w:ascii="SimSun" w:hAnsi="SimSun" w:hint="eastAsia"/>
          <w:b/>
          <w:sz w:val="24"/>
        </w:rPr>
        <w:t>使用电梯</w:t>
      </w:r>
      <w:r w:rsidRPr="00C97426">
        <w:rPr>
          <w:rFonts w:ascii="SimSun" w:hAnsi="SimSun"/>
          <w:b/>
          <w:sz w:val="24"/>
        </w:rPr>
        <w:t>/</w:t>
      </w:r>
      <w:r w:rsidRPr="00C97426">
        <w:rPr>
          <w:rFonts w:ascii="SimSun" w:hAnsi="SimSun" w:hint="eastAsia"/>
          <w:b/>
          <w:sz w:val="24"/>
        </w:rPr>
        <w:t>楼梯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and call the elevator. </w:t>
      </w:r>
      <w:r w:rsidRPr="00F219F9">
        <w:rPr>
          <w:rFonts w:ascii="SimSun" w:hAnsi="SimSun" w:hint="eastAsia"/>
          <w:sz w:val="24"/>
        </w:rPr>
        <w:t>去按一下电梯。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elevator is going up / down. </w:t>
      </w:r>
      <w:r w:rsidRPr="00F219F9">
        <w:rPr>
          <w:rFonts w:ascii="SimSun" w:hAnsi="SimSun" w:hint="eastAsia"/>
          <w:sz w:val="24"/>
        </w:rPr>
        <w:t>电梯上来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下来了。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push the button. </w:t>
      </w:r>
      <w:r w:rsidRPr="00F219F9">
        <w:rPr>
          <w:rFonts w:ascii="SimSun" w:hAnsi="SimSun" w:hint="eastAsia"/>
          <w:sz w:val="24"/>
        </w:rPr>
        <w:t>我来按按钮。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elevator is here. </w:t>
      </w:r>
      <w:r w:rsidRPr="00F219F9">
        <w:rPr>
          <w:rFonts w:ascii="SimSun" w:hAnsi="SimSun" w:hint="eastAsia"/>
          <w:sz w:val="24"/>
        </w:rPr>
        <w:t>电梯来了。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Hold the elevator. </w:t>
      </w:r>
      <w:r w:rsidRPr="00F219F9">
        <w:rPr>
          <w:rFonts w:ascii="SimSun" w:hAnsi="SimSun" w:hint="eastAsia"/>
          <w:sz w:val="24"/>
        </w:rPr>
        <w:t>按钮让电梯停一下。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get on the elevator. </w:t>
      </w:r>
      <w:r w:rsidRPr="00F219F9">
        <w:rPr>
          <w:rFonts w:ascii="SimSun" w:hAnsi="SimSun" w:hint="eastAsia"/>
          <w:sz w:val="24"/>
        </w:rPr>
        <w:t>进电梯吧。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Wait until everyone gets off. </w:t>
      </w:r>
      <w:r w:rsidRPr="00F219F9">
        <w:rPr>
          <w:rFonts w:ascii="SimSun" w:hAnsi="SimSun" w:hint="eastAsia"/>
          <w:sz w:val="24"/>
        </w:rPr>
        <w:t>等所有人出来。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press the first floor? </w:t>
      </w:r>
      <w:r w:rsidRPr="00F219F9">
        <w:rPr>
          <w:rFonts w:ascii="SimSun" w:hAnsi="SimSun" w:hint="eastAsia"/>
          <w:sz w:val="24"/>
        </w:rPr>
        <w:t>你能按一下一楼吗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floor should we press? </w:t>
      </w:r>
      <w:r w:rsidRPr="00F219F9">
        <w:rPr>
          <w:rFonts w:ascii="SimSun" w:hAnsi="SimSun" w:hint="eastAsia"/>
          <w:sz w:val="24"/>
        </w:rPr>
        <w:t>我们要按哪一楼呢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Press the open / close button.</w:t>
      </w:r>
      <w:r w:rsidRPr="00F219F9">
        <w:rPr>
          <w:rFonts w:ascii="SimSun" w:hAnsi="SimSun" w:hint="eastAsia"/>
          <w:sz w:val="24"/>
        </w:rPr>
        <w:t>按一下开门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关门钮。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Be calm inside here. </w:t>
      </w:r>
      <w:r w:rsidRPr="00F219F9">
        <w:rPr>
          <w:rFonts w:ascii="SimSun" w:hAnsi="SimSun" w:hint="eastAsia"/>
          <w:sz w:val="24"/>
        </w:rPr>
        <w:t>在里面请安静。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lean on the elevator door. </w:t>
      </w:r>
      <w:r w:rsidRPr="00F219F9">
        <w:rPr>
          <w:rFonts w:ascii="SimSun" w:hAnsi="SimSun" w:hint="eastAsia"/>
          <w:sz w:val="24"/>
        </w:rPr>
        <w:t>不要靠在电梯门上。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goof around in the elevator. </w:t>
      </w:r>
      <w:r w:rsidRPr="00F219F9">
        <w:rPr>
          <w:rFonts w:ascii="SimSun" w:hAnsi="SimSun" w:hint="eastAsia"/>
          <w:sz w:val="24"/>
        </w:rPr>
        <w:t>不要在电梯内捣蛋。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jump inside the elevator. </w:t>
      </w:r>
      <w:r w:rsidRPr="00F219F9">
        <w:rPr>
          <w:rFonts w:ascii="SimSun" w:hAnsi="SimSun" w:hint="eastAsia"/>
          <w:sz w:val="24"/>
        </w:rPr>
        <w:t>不要在电梯内跳来跳去。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Be careful!You might get stuck in the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door.</w:t>
      </w:r>
      <w:r w:rsidRPr="00F219F9">
        <w:rPr>
          <w:rFonts w:ascii="SimSun" w:hAnsi="SimSun" w:hint="eastAsia"/>
          <w:sz w:val="24"/>
        </w:rPr>
        <w:t>小心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你会被门夹住的。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elevator moves too slowly. </w:t>
      </w:r>
      <w:r w:rsidRPr="00F219F9">
        <w:rPr>
          <w:rFonts w:ascii="SimSun" w:hAnsi="SimSun" w:hint="eastAsia"/>
          <w:sz w:val="24"/>
        </w:rPr>
        <w:t>着电梯太慢了。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Wow,it's moving fast. </w:t>
      </w:r>
      <w:r w:rsidRPr="00F219F9">
        <w:rPr>
          <w:rFonts w:ascii="SimSun" w:hAnsi="SimSun" w:hint="eastAsia"/>
          <w:sz w:val="24"/>
        </w:rPr>
        <w:t>哇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好快喔。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floor are you going to? </w:t>
      </w:r>
      <w:r w:rsidRPr="00F219F9">
        <w:rPr>
          <w:rFonts w:ascii="SimSun" w:hAnsi="SimSun" w:hint="eastAsia"/>
          <w:sz w:val="24"/>
        </w:rPr>
        <w:t>你要去几楼</w:t>
      </w:r>
      <w:r w:rsidRPr="00F219F9">
        <w:rPr>
          <w:rFonts w:ascii="SimSun" w:hAnsi="SimSun"/>
          <w:sz w:val="24"/>
        </w:rPr>
        <w:t>?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Let's get out.</w:t>
      </w:r>
      <w:r w:rsidRPr="00F219F9">
        <w:rPr>
          <w:rFonts w:ascii="SimSun" w:hAnsi="SimSun" w:hint="eastAsia"/>
          <w:sz w:val="24"/>
        </w:rPr>
        <w:t>★也经常使用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off </w:t>
      </w:r>
      <w:r w:rsidRPr="00F219F9">
        <w:rPr>
          <w:rFonts w:ascii="SimSun" w:hAnsi="SimSun" w:hint="eastAsia"/>
          <w:sz w:val="24"/>
        </w:rPr>
        <w:t>我们出去吧。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Get off when the elevator is completely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open.</w:t>
      </w:r>
      <w:r w:rsidRPr="00F219F9">
        <w:rPr>
          <w:rFonts w:ascii="SimSun" w:hAnsi="SimSun" w:hint="eastAsia"/>
          <w:sz w:val="24"/>
        </w:rPr>
        <w:t>当电梯门完全打开后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再出去。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 careful when you get off. </w:t>
      </w:r>
      <w:r w:rsidRPr="00F219F9">
        <w:rPr>
          <w:rFonts w:ascii="SimSun" w:hAnsi="SimSun" w:hint="eastAsia"/>
          <w:sz w:val="24"/>
        </w:rPr>
        <w:t>出去时要小心。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Always look at what floor you're leaving. </w:t>
      </w:r>
      <w:r w:rsidRPr="00F219F9">
        <w:rPr>
          <w:rFonts w:ascii="SimSun" w:hAnsi="SimSun" w:hint="eastAsia"/>
          <w:sz w:val="24"/>
        </w:rPr>
        <w:t>出去之前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要看一下是几楼。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take the stairs. </w:t>
      </w:r>
      <w:r w:rsidRPr="00F219F9">
        <w:rPr>
          <w:rFonts w:ascii="SimSun" w:hAnsi="SimSun" w:hint="eastAsia"/>
          <w:sz w:val="24"/>
        </w:rPr>
        <w:t>我们走楼梯吧。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have a race to the first floor. </w:t>
      </w:r>
      <w:r w:rsidRPr="00F219F9">
        <w:rPr>
          <w:rFonts w:ascii="SimSun" w:hAnsi="SimSun" w:hint="eastAsia"/>
          <w:sz w:val="24"/>
        </w:rPr>
        <w:t>我们比赛谁先到一楼。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ever run on the stairs. </w:t>
      </w:r>
      <w:r w:rsidRPr="00F219F9">
        <w:rPr>
          <w:rFonts w:ascii="SimSun" w:hAnsi="SimSun" w:hint="eastAsia"/>
          <w:sz w:val="24"/>
        </w:rPr>
        <w:t>绝对不可以在楼梯上跑。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hang on the handrail. </w:t>
      </w:r>
      <w:r w:rsidRPr="00F219F9">
        <w:rPr>
          <w:rFonts w:ascii="SimSun" w:hAnsi="SimSun" w:hint="eastAsia"/>
          <w:sz w:val="24"/>
        </w:rPr>
        <w:t>不要握住栏杆不放。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down one step at a time. </w:t>
      </w:r>
      <w:r w:rsidRPr="00F219F9">
        <w:rPr>
          <w:rFonts w:ascii="SimSun" w:hAnsi="SimSun" w:hint="eastAsia"/>
          <w:sz w:val="24"/>
        </w:rPr>
        <w:t>一次走一个阶梯。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Don't goof around on the steps.You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might get hurt.</w:t>
      </w:r>
      <w:r w:rsidRPr="00F219F9">
        <w:rPr>
          <w:rFonts w:ascii="SimSun" w:hAnsi="SimSun" w:hint="eastAsia"/>
          <w:sz w:val="24"/>
        </w:rPr>
        <w:t>不可以在楼梯捣蛋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你会受伤的。</w:t>
      </w:r>
    </w:p>
    <w:p w:rsidR="00CA17D4" w:rsidRDefault="00CA17D4" w:rsidP="00B128EE">
      <w:pPr>
        <w:spacing w:line="360" w:lineRule="auto"/>
        <w:jc w:val="left"/>
        <w:rPr>
          <w:rFonts w:ascii="SimSun"/>
          <w:b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97426">
        <w:rPr>
          <w:rFonts w:ascii="SimSun" w:hAnsi="SimSun"/>
          <w:b/>
          <w:sz w:val="24"/>
        </w:rPr>
        <w:t>CHAPTER01-19</w:t>
      </w:r>
      <w:r w:rsidRPr="00C97426">
        <w:rPr>
          <w:rFonts w:ascii="SimSun" w:hAnsi="SimSun" w:hint="eastAsia"/>
          <w:b/>
          <w:sz w:val="24"/>
        </w:rPr>
        <w:t>搭校车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about time for the bus. </w:t>
      </w:r>
      <w:r w:rsidRPr="00F219F9">
        <w:rPr>
          <w:rFonts w:ascii="SimSun" w:hAnsi="SimSun" w:hint="eastAsia"/>
          <w:sz w:val="24"/>
        </w:rPr>
        <w:t>工车要来的时间到了。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Your school bus will be here very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soon.Let's</w:t>
      </w:r>
      <w:r w:rsidR="00CA17D4">
        <w:rPr>
          <w:rFonts w:ascii="SimSun" w:hAnsi="SimSun"/>
          <w:sz w:val="24"/>
        </w:rPr>
        <w:t xml:space="preserve"> hurry</w:t>
      </w:r>
      <w:r w:rsidRPr="00F219F9">
        <w:rPr>
          <w:rFonts w:ascii="SimSun" w:hAnsi="SimSun" w:hint="eastAsia"/>
          <w:sz w:val="24"/>
        </w:rPr>
        <w:t>校车马上要来了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快点</w:t>
      </w:r>
      <w:r w:rsidRPr="00F219F9">
        <w:rPr>
          <w:rFonts w:ascii="SimSun" w:hAnsi="SimSun"/>
          <w:sz w:val="24"/>
        </w:rPr>
        <w:t>!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like riding on the school bus. </w:t>
      </w:r>
      <w:r w:rsidRPr="00F219F9">
        <w:rPr>
          <w:rFonts w:ascii="SimSun" w:hAnsi="SimSun" w:hint="eastAsia"/>
          <w:sz w:val="24"/>
        </w:rPr>
        <w:t>我喜欢搭校车。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line up nicely for the bus. </w:t>
      </w:r>
      <w:r w:rsidRPr="00F219F9">
        <w:rPr>
          <w:rFonts w:ascii="SimSun" w:hAnsi="SimSun" w:hint="eastAsia"/>
          <w:sz w:val="24"/>
        </w:rPr>
        <w:t>去好好排队等公车。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We're early.No one's here yet. </w:t>
      </w:r>
      <w:r w:rsidRPr="00F219F9">
        <w:rPr>
          <w:rFonts w:ascii="SimSun" w:hAnsi="SimSun" w:hint="eastAsia"/>
          <w:sz w:val="24"/>
        </w:rPr>
        <w:t>我们来早了。一个人也没有耶。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There are a lot of kids already waiting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in line.</w:t>
      </w:r>
      <w:r w:rsidRPr="00F219F9">
        <w:rPr>
          <w:rFonts w:ascii="SimSun" w:hAnsi="SimSun" w:hint="eastAsia"/>
          <w:sz w:val="24"/>
        </w:rPr>
        <w:t>已经有很多朋友在排队了。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hurry up the next time. </w:t>
      </w:r>
      <w:r w:rsidRPr="00F219F9">
        <w:rPr>
          <w:rFonts w:ascii="SimSun" w:hAnsi="SimSun" w:hint="eastAsia"/>
          <w:sz w:val="24"/>
        </w:rPr>
        <w:t>下次我们再快点吧。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bus is early /late today. </w:t>
      </w:r>
      <w:r w:rsidRPr="00F219F9">
        <w:rPr>
          <w:rFonts w:ascii="SimSun" w:hAnsi="SimSun" w:hint="eastAsia"/>
          <w:sz w:val="24"/>
        </w:rPr>
        <w:t>现在公车提早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晚到了。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Let's wait a little longer. </w:t>
      </w:r>
      <w:r w:rsidRPr="00F219F9">
        <w:rPr>
          <w:rFonts w:ascii="SimSun" w:hAnsi="SimSun" w:hint="eastAsia"/>
          <w:sz w:val="24"/>
        </w:rPr>
        <w:t>我们再多等一会。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 will be here soon. </w:t>
      </w:r>
      <w:r w:rsidRPr="00F219F9">
        <w:rPr>
          <w:rFonts w:ascii="SimSun" w:hAnsi="SimSun" w:hint="eastAsia"/>
          <w:sz w:val="24"/>
        </w:rPr>
        <w:t>马上就会来了。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bus came on time. </w:t>
      </w:r>
      <w:r w:rsidRPr="00F219F9">
        <w:rPr>
          <w:rFonts w:ascii="SimSun" w:hAnsi="SimSun" w:hint="eastAsia"/>
          <w:sz w:val="24"/>
        </w:rPr>
        <w:t>公车准时来了。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Oh,the bus is already here. </w:t>
      </w:r>
      <w:r w:rsidRPr="00F219F9">
        <w:rPr>
          <w:rFonts w:ascii="SimSun" w:hAnsi="SimSun" w:hint="eastAsia"/>
          <w:sz w:val="24"/>
        </w:rPr>
        <w:t>喔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公车已经来了。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be the first in line. </w:t>
      </w:r>
      <w:r w:rsidRPr="00F219F9">
        <w:rPr>
          <w:rFonts w:ascii="SimSun" w:hAnsi="SimSun" w:hint="eastAsia"/>
          <w:sz w:val="24"/>
        </w:rPr>
        <w:t>我会排在第一个。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There's the bus./I see the bus coming. </w:t>
      </w:r>
      <w:r w:rsidRPr="00F219F9">
        <w:rPr>
          <w:rFonts w:ascii="SimSun" w:hAnsi="SimSun" w:hint="eastAsia"/>
          <w:sz w:val="24"/>
        </w:rPr>
        <w:t>公车来了。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Wait until the bus has stopped. </w:t>
      </w:r>
      <w:r w:rsidRPr="00F219F9">
        <w:rPr>
          <w:rFonts w:ascii="SimSun" w:hAnsi="SimSun" w:hint="eastAsia"/>
          <w:sz w:val="24"/>
        </w:rPr>
        <w:t>要等公车停好喔。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Say hello to the teacher. </w:t>
      </w:r>
      <w:r w:rsidRPr="00F219F9">
        <w:rPr>
          <w:rFonts w:ascii="SimSun" w:hAnsi="SimSun" w:hint="eastAsia"/>
          <w:sz w:val="24"/>
        </w:rPr>
        <w:t>跟老师问好。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Okay,let's get on the bus now. </w:t>
      </w:r>
      <w:r w:rsidRPr="00F219F9">
        <w:rPr>
          <w:rFonts w:ascii="SimSun" w:hAnsi="SimSun" w:hint="eastAsia"/>
          <w:sz w:val="24"/>
        </w:rPr>
        <w:t>好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现在让我们上公车吧。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on the bus one after another. / Get </w:t>
      </w:r>
      <w:r w:rsidR="00C97426" w:rsidRPr="00F219F9">
        <w:rPr>
          <w:rFonts w:ascii="SimSun" w:hAnsi="SimSun"/>
          <w:sz w:val="24"/>
        </w:rPr>
        <w:t>on the bus one by one.</w:t>
      </w:r>
      <w:r w:rsidRPr="00F219F9">
        <w:rPr>
          <w:rFonts w:ascii="SimSun" w:hAnsi="SimSun" w:hint="eastAsia"/>
          <w:sz w:val="24"/>
        </w:rPr>
        <w:t>按顺序一个一个上公车。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 careful when you get on off the bus. </w:t>
      </w:r>
      <w:r w:rsidRPr="00F219F9">
        <w:rPr>
          <w:rFonts w:ascii="SimSun" w:hAnsi="SimSun" w:hint="eastAsia"/>
          <w:sz w:val="24"/>
        </w:rPr>
        <w:t>上下公车都要很小心。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cut in line. </w:t>
      </w:r>
      <w:r w:rsidRPr="00F219F9">
        <w:rPr>
          <w:rFonts w:ascii="SimSun" w:hAnsi="SimSun" w:hint="eastAsia"/>
          <w:sz w:val="24"/>
        </w:rPr>
        <w:t>不要插队。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push.Get on slowly. </w:t>
      </w:r>
      <w:r w:rsidRPr="00F219F9">
        <w:rPr>
          <w:rFonts w:ascii="SimSun" w:hAnsi="SimSun" w:hint="eastAsia"/>
          <w:sz w:val="24"/>
        </w:rPr>
        <w:t>不要推挤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慢慢上车。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Mommy will take you to school today. </w:t>
      </w:r>
      <w:r w:rsidRPr="00F219F9">
        <w:rPr>
          <w:rFonts w:ascii="SimSun" w:hAnsi="SimSun" w:hint="eastAsia"/>
          <w:sz w:val="24"/>
        </w:rPr>
        <w:t>今天妈妈会送你去学校。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Fasten your seatbelt. </w:t>
      </w:r>
      <w:r w:rsidRPr="00F219F9">
        <w:rPr>
          <w:rFonts w:ascii="SimSun" w:hAnsi="SimSun" w:hint="eastAsia"/>
          <w:sz w:val="24"/>
        </w:rPr>
        <w:t>系好安全带。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ready to get off. </w:t>
      </w:r>
      <w:r w:rsidRPr="00F219F9">
        <w:rPr>
          <w:rFonts w:ascii="SimSun" w:hAnsi="SimSun" w:hint="eastAsia"/>
          <w:sz w:val="24"/>
        </w:rPr>
        <w:t>准备下车了。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CA17D4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17D4">
        <w:rPr>
          <w:rFonts w:ascii="SimSun" w:hAnsi="SimSun"/>
          <w:b/>
          <w:sz w:val="24"/>
        </w:rPr>
        <w:t>CHAPTER02</w:t>
      </w:r>
      <w:r w:rsidRPr="00CA17D4">
        <w:rPr>
          <w:rFonts w:ascii="SimSun" w:hAnsi="SimSun" w:hint="eastAsia"/>
          <w:b/>
          <w:sz w:val="24"/>
        </w:rPr>
        <w:t>做家事</w:t>
      </w:r>
    </w:p>
    <w:p w:rsidR="00AC5661" w:rsidRPr="00CA17D4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17D4">
        <w:rPr>
          <w:rFonts w:ascii="SimSun" w:hAnsi="SimSun"/>
          <w:b/>
          <w:sz w:val="24"/>
        </w:rPr>
        <w:t>CHAPTER02-01</w:t>
      </w:r>
      <w:r w:rsidRPr="00CA17D4">
        <w:rPr>
          <w:rFonts w:ascii="SimSun" w:hAnsi="SimSun" w:hint="eastAsia"/>
          <w:b/>
          <w:sz w:val="24"/>
        </w:rPr>
        <w:t>用吸尘器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time to clean up. </w:t>
      </w:r>
      <w:r w:rsidRPr="00F219F9">
        <w:rPr>
          <w:rFonts w:ascii="SimSun" w:hAnsi="SimSun" w:hint="eastAsia"/>
          <w:sz w:val="24"/>
        </w:rPr>
        <w:t>该是打扫的时间了。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help Mommy ? </w:t>
      </w:r>
      <w:r w:rsidRPr="00F219F9">
        <w:rPr>
          <w:rFonts w:ascii="SimSun" w:hAnsi="SimSun" w:hint="eastAsia"/>
          <w:sz w:val="24"/>
        </w:rPr>
        <w:t>你能帮妈妈吗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Will you try to use the vacuum? </w:t>
      </w:r>
      <w:r w:rsidRPr="00F219F9">
        <w:rPr>
          <w:rFonts w:ascii="SimSun" w:hAnsi="SimSun" w:hint="eastAsia"/>
          <w:sz w:val="24"/>
        </w:rPr>
        <w:t>你想用吸尘器吗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Try it. It's fun. </w:t>
      </w:r>
      <w:r w:rsidRPr="00F219F9">
        <w:rPr>
          <w:rFonts w:ascii="SimSun" w:hAnsi="SimSun" w:hint="eastAsia"/>
          <w:sz w:val="24"/>
        </w:rPr>
        <w:t>试试看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这很好玩喔。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try, Mommy! </w:t>
      </w:r>
      <w:r w:rsidRPr="00F219F9">
        <w:rPr>
          <w:rFonts w:ascii="SimSun" w:hAnsi="SimSun" w:hint="eastAsia"/>
          <w:sz w:val="24"/>
        </w:rPr>
        <w:t>妈咪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我想试试看。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help you clean all the time. </w:t>
      </w:r>
      <w:r w:rsidRPr="00F219F9">
        <w:rPr>
          <w:rFonts w:ascii="SimSun" w:hAnsi="SimSun" w:hint="eastAsia"/>
          <w:sz w:val="24"/>
        </w:rPr>
        <w:t>我会一直帮你打扫。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Open the window and let the fresh air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in.</w:t>
      </w:r>
      <w:r w:rsidRPr="00F219F9">
        <w:rPr>
          <w:rFonts w:ascii="SimSun" w:hAnsi="SimSun" w:hint="eastAsia"/>
          <w:sz w:val="24"/>
        </w:rPr>
        <w:t>打开窗户让新鲜</w:t>
      </w:r>
      <w:r w:rsidR="00C97426">
        <w:rPr>
          <w:rFonts w:ascii="SimSun" w:hAnsi="SimSun" w:hint="eastAsia"/>
          <w:sz w:val="24"/>
        </w:rPr>
        <w:t>空气</w:t>
      </w:r>
      <w:r w:rsidRPr="00F219F9">
        <w:rPr>
          <w:rFonts w:ascii="SimSun" w:hAnsi="SimSun" w:hint="eastAsia"/>
          <w:sz w:val="24"/>
        </w:rPr>
        <w:t>近来。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move a little bit? </w:t>
      </w:r>
      <w:r w:rsidRPr="00F219F9">
        <w:rPr>
          <w:rFonts w:ascii="SimSun" w:hAnsi="SimSun" w:hint="eastAsia"/>
          <w:sz w:val="24"/>
        </w:rPr>
        <w:t>你能把这个搬开一点吗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move your toys so I can vacuum? </w:t>
      </w:r>
      <w:r w:rsidRPr="00F219F9">
        <w:rPr>
          <w:rFonts w:ascii="SimSun" w:hAnsi="SimSun" w:hint="eastAsia"/>
          <w:sz w:val="24"/>
        </w:rPr>
        <w:t>你能一开你的玩具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让我用一下吸尘器吗</w:t>
      </w:r>
      <w:r w:rsidRPr="00F219F9">
        <w:rPr>
          <w:rFonts w:ascii="SimSun" w:hAnsi="SimSun"/>
          <w:sz w:val="24"/>
        </w:rPr>
        <w:t>?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need to move the stuff on the floor. </w:t>
      </w:r>
      <w:r w:rsidRPr="00F219F9">
        <w:rPr>
          <w:rFonts w:ascii="SimSun" w:hAnsi="SimSun" w:hint="eastAsia"/>
          <w:sz w:val="24"/>
        </w:rPr>
        <w:t>你必须把地板上的东西移开。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Let's tidy up the shoes. </w:t>
      </w:r>
      <w:r w:rsidRPr="00F219F9">
        <w:rPr>
          <w:rFonts w:ascii="SimSun" w:hAnsi="SimSun" w:hint="eastAsia"/>
          <w:sz w:val="24"/>
        </w:rPr>
        <w:t>让我们把鞋子放整齐。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just want to get the dust off. </w:t>
      </w:r>
      <w:r w:rsidRPr="00F219F9">
        <w:rPr>
          <w:rFonts w:ascii="SimSun" w:hAnsi="SimSun" w:hint="eastAsia"/>
          <w:sz w:val="24"/>
        </w:rPr>
        <w:t>我只是要拍掉灰尘。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Isn't the vacuum heavy? Give it to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Mommy.</w:t>
      </w:r>
      <w:r w:rsidRPr="00F219F9">
        <w:rPr>
          <w:rFonts w:ascii="SimSun" w:hAnsi="SimSun" w:hint="eastAsia"/>
          <w:sz w:val="24"/>
        </w:rPr>
        <w:t>吸尘器很重吧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拿给妈妈吧。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clean up my room. </w:t>
      </w:r>
      <w:r w:rsidRPr="00F219F9">
        <w:rPr>
          <w:rFonts w:ascii="SimSun" w:hAnsi="SimSun" w:hint="eastAsia"/>
          <w:sz w:val="24"/>
        </w:rPr>
        <w:t>我要整理我的房间。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Look! Lots of hair. </w:t>
      </w:r>
      <w:r w:rsidRPr="00F219F9">
        <w:rPr>
          <w:rFonts w:ascii="SimSun" w:hAnsi="SimSun" w:hint="eastAsia"/>
          <w:sz w:val="24"/>
        </w:rPr>
        <w:t>看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有很多头发。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Ew, gross! </w:t>
      </w:r>
      <w:r w:rsidRPr="00F219F9">
        <w:rPr>
          <w:rFonts w:ascii="SimSun" w:hAnsi="SimSun" w:hint="eastAsia"/>
          <w:sz w:val="24"/>
        </w:rPr>
        <w:t>咦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好恶心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to take a little break? </w:t>
      </w:r>
      <w:r w:rsidRPr="00F219F9">
        <w:rPr>
          <w:rFonts w:ascii="SimSun" w:hAnsi="SimSun" w:hint="eastAsia"/>
          <w:sz w:val="24"/>
        </w:rPr>
        <w:t>你要休息一下吗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clean after we clean up. </w:t>
      </w:r>
      <w:r w:rsidRPr="00F219F9">
        <w:rPr>
          <w:rFonts w:ascii="SimSun" w:hAnsi="SimSun" w:hint="eastAsia"/>
          <w:sz w:val="24"/>
        </w:rPr>
        <w:t>打扫后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觉得好干净。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finished early because of you, my darling. </w:t>
      </w:r>
      <w:r w:rsidRPr="00F219F9">
        <w:rPr>
          <w:rFonts w:ascii="SimSun" w:hAnsi="SimSun" w:hint="eastAsia"/>
          <w:sz w:val="24"/>
        </w:rPr>
        <w:t>亲爱的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幸好有你帮忙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打扫提前结束了。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You're all grown up helping Mommy clean the</w:t>
      </w:r>
      <w:r w:rsidR="00CA17D4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 xml:space="preserve">house. </w:t>
      </w:r>
      <w:r w:rsidRPr="00F219F9">
        <w:rPr>
          <w:rFonts w:ascii="SimSun" w:hAnsi="SimSun" w:hint="eastAsia"/>
          <w:sz w:val="24"/>
        </w:rPr>
        <w:t>你们都长大了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可以帮妈妈打扫房子了。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Aren't you tired? </w:t>
      </w:r>
      <w:r w:rsidRPr="00F219F9">
        <w:rPr>
          <w:rFonts w:ascii="SimSun" w:hAnsi="SimSun" w:hint="eastAsia"/>
          <w:sz w:val="24"/>
        </w:rPr>
        <w:t>你不累吗</w:t>
      </w:r>
      <w:r w:rsidRPr="00F219F9">
        <w:rPr>
          <w:rFonts w:ascii="SimSun" w:hAnsi="SimSun"/>
          <w:sz w:val="24"/>
        </w:rPr>
        <w:t>?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97426">
        <w:rPr>
          <w:rFonts w:ascii="SimSun" w:hAnsi="SimSun"/>
          <w:b/>
          <w:sz w:val="24"/>
        </w:rPr>
        <w:t>CHAPTER02-02</w:t>
      </w:r>
      <w:r w:rsidRPr="00C97426">
        <w:rPr>
          <w:rFonts w:ascii="SimSun" w:hAnsi="SimSun" w:hint="eastAsia"/>
          <w:b/>
          <w:sz w:val="24"/>
        </w:rPr>
        <w:t>扫地</w:t>
      </w:r>
      <w:r w:rsidRPr="00C97426">
        <w:rPr>
          <w:rFonts w:ascii="SimSun" w:hAnsi="SimSun"/>
          <w:b/>
          <w:sz w:val="24"/>
        </w:rPr>
        <w:t>/</w:t>
      </w:r>
      <w:r w:rsidRPr="00C97426">
        <w:rPr>
          <w:rFonts w:ascii="SimSun" w:hAnsi="SimSun" w:hint="eastAsia"/>
          <w:b/>
          <w:sz w:val="24"/>
        </w:rPr>
        <w:t>擦地板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wipe the floor. </w:t>
      </w:r>
      <w:r w:rsidRPr="00F219F9">
        <w:rPr>
          <w:rFonts w:ascii="SimSun" w:hAnsi="SimSun" w:hint="eastAsia"/>
          <w:sz w:val="24"/>
        </w:rPr>
        <w:t>我们来擦地板吧。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going to sweep the floor today. </w:t>
      </w:r>
      <w:r w:rsidRPr="00F219F9">
        <w:rPr>
          <w:rFonts w:ascii="SimSun" w:hAnsi="SimSun" w:hint="eastAsia"/>
          <w:sz w:val="24"/>
        </w:rPr>
        <w:t>今天我要扫地。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We're going to wipe the room with a rag. </w:t>
      </w:r>
      <w:r w:rsidRPr="00F219F9">
        <w:rPr>
          <w:rFonts w:ascii="SimSun" w:hAnsi="SimSun" w:hint="eastAsia"/>
          <w:sz w:val="24"/>
        </w:rPr>
        <w:t>我们要用抹布擦房间。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wipe after sweeping. </w:t>
      </w:r>
      <w:r w:rsidRPr="00F219F9">
        <w:rPr>
          <w:rFonts w:ascii="SimSun" w:hAnsi="SimSun" w:hint="eastAsia"/>
          <w:sz w:val="24"/>
        </w:rPr>
        <w:t>先扫之后再擦。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need to use the vacuum before we </w:t>
      </w:r>
      <w:r w:rsidR="00C97426" w:rsidRPr="00F219F9">
        <w:rPr>
          <w:rFonts w:ascii="SimSun" w:hAnsi="SimSun"/>
          <w:sz w:val="24"/>
        </w:rPr>
        <w:t>wipe the floor.</w:t>
      </w:r>
      <w:r w:rsidRPr="00F219F9">
        <w:rPr>
          <w:rFonts w:ascii="SimSun" w:hAnsi="SimSun" w:hint="eastAsia"/>
          <w:sz w:val="24"/>
        </w:rPr>
        <w:t>我们在擦地之前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要先用吸尘器吸过。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help me clean the room? </w:t>
      </w:r>
      <w:r w:rsidRPr="00F219F9">
        <w:rPr>
          <w:rFonts w:ascii="SimSun" w:hAnsi="SimSun" w:hint="eastAsia"/>
          <w:sz w:val="24"/>
        </w:rPr>
        <w:t>你能帮我打扫房间吗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Can you get me the r</w:t>
      </w:r>
      <w:r w:rsidRPr="00F219F9">
        <w:rPr>
          <w:rFonts w:ascii="SimSun" w:hAnsi="SimSun" w:hint="eastAsia"/>
          <w:sz w:val="24"/>
        </w:rPr>
        <w:t>你能帮我拿抹布吗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Turn it over and clean the floor. </w:t>
      </w:r>
      <w:r w:rsidRPr="00F219F9">
        <w:rPr>
          <w:rFonts w:ascii="SimSun" w:hAnsi="SimSun" w:hint="eastAsia"/>
          <w:sz w:val="24"/>
        </w:rPr>
        <w:t>把抹布翻过来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然后清洁地板。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Ugh, the rag's too dirty. </w:t>
      </w:r>
      <w:r w:rsidRPr="00F219F9">
        <w:rPr>
          <w:rFonts w:ascii="SimSun" w:hAnsi="SimSun" w:hint="eastAsia"/>
          <w:sz w:val="24"/>
        </w:rPr>
        <w:t>哎呀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这抹布好脏哦。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need to wash the rag. </w:t>
      </w:r>
      <w:r w:rsidRPr="00F219F9">
        <w:rPr>
          <w:rFonts w:ascii="SimSun" w:hAnsi="SimSun" w:hint="eastAsia"/>
          <w:sz w:val="24"/>
        </w:rPr>
        <w:t>我们要洗一下抹布。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Clean everywhere and make everything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nice and neat.</w:t>
      </w:r>
      <w:r w:rsidRPr="00F219F9">
        <w:rPr>
          <w:rFonts w:ascii="SimSun" w:hAnsi="SimSun" w:hint="eastAsia"/>
          <w:sz w:val="24"/>
        </w:rPr>
        <w:t>打扫每个地方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并让每个东西都干净整洁。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Clean with all your strength. </w:t>
      </w:r>
      <w:r w:rsidRPr="00F219F9">
        <w:rPr>
          <w:rFonts w:ascii="SimSun" w:hAnsi="SimSun" w:hint="eastAsia"/>
          <w:sz w:val="24"/>
        </w:rPr>
        <w:t>用全力去擦。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 looks like you're cleaning carelessly. </w:t>
      </w:r>
      <w:r w:rsidRPr="00F219F9">
        <w:rPr>
          <w:rFonts w:ascii="SimSun" w:hAnsi="SimSun" w:hint="eastAsia"/>
          <w:sz w:val="24"/>
        </w:rPr>
        <w:t>看起来你打扫得很漫不经心。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this isn't all clean yet.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这边还没有打扫。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I think Daddy should do it. </w:t>
      </w:r>
      <w:r w:rsidRPr="00F219F9">
        <w:rPr>
          <w:rFonts w:ascii="SimSun" w:hAnsi="SimSun" w:hint="eastAsia"/>
          <w:sz w:val="24"/>
        </w:rPr>
        <w:t>我想这让爸爸做吧。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Clean quickly and get me the rag. </w:t>
      </w:r>
      <w:r w:rsidRPr="00F219F9">
        <w:rPr>
          <w:rFonts w:ascii="SimSun" w:hAnsi="SimSun" w:hint="eastAsia"/>
          <w:sz w:val="24"/>
        </w:rPr>
        <w:t>快点擦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把抹布给我。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Wiping the floor is tiring, isn't it? </w:t>
      </w:r>
      <w:r w:rsidRPr="00F219F9">
        <w:rPr>
          <w:rFonts w:ascii="SimSun" w:hAnsi="SimSun" w:hint="eastAsia"/>
          <w:sz w:val="24"/>
        </w:rPr>
        <w:t>擦地很辛苦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对吧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knees hurt after kneeling down. </w:t>
      </w:r>
      <w:r w:rsidRPr="00F219F9">
        <w:rPr>
          <w:rFonts w:ascii="SimSun" w:hAnsi="SimSun" w:hint="eastAsia"/>
          <w:sz w:val="24"/>
        </w:rPr>
        <w:t>跪完之后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我的膝盖好痛喔。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97426">
        <w:rPr>
          <w:rFonts w:ascii="SimSun" w:hAnsi="SimSun"/>
          <w:b/>
          <w:sz w:val="24"/>
        </w:rPr>
        <w:t>CHAPTER02-03</w:t>
      </w:r>
      <w:r w:rsidRPr="00C97426">
        <w:rPr>
          <w:rFonts w:ascii="SimSun" w:hAnsi="SimSun" w:hint="eastAsia"/>
          <w:b/>
          <w:sz w:val="24"/>
        </w:rPr>
        <w:t>整理玩具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toys on the floor are a mess. </w:t>
      </w:r>
      <w:r w:rsidRPr="00F219F9">
        <w:rPr>
          <w:rFonts w:ascii="SimSun" w:hAnsi="SimSun" w:hint="eastAsia"/>
          <w:sz w:val="24"/>
        </w:rPr>
        <w:t>地板上的玩具很凌乱。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Who made such a mess. </w:t>
      </w:r>
      <w:r w:rsidRPr="00F219F9">
        <w:rPr>
          <w:rFonts w:ascii="SimSun" w:hAnsi="SimSun" w:hint="eastAsia"/>
          <w:sz w:val="24"/>
        </w:rPr>
        <w:t>是谁弄得这么乱的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Why is there such a mess. </w:t>
      </w:r>
      <w:r w:rsidRPr="00F219F9">
        <w:rPr>
          <w:rFonts w:ascii="SimSun" w:hAnsi="SimSun" w:hint="eastAsia"/>
          <w:sz w:val="24"/>
        </w:rPr>
        <w:t>为什么这么乱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should clean up after you play. </w:t>
      </w:r>
      <w:r w:rsidRPr="00F219F9">
        <w:rPr>
          <w:rFonts w:ascii="SimSun" w:hAnsi="SimSun" w:hint="eastAsia"/>
          <w:sz w:val="24"/>
        </w:rPr>
        <w:t>玩完之后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你应该整理的。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What should you do with your toys when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you finish playing with them?</w:t>
      </w:r>
      <w:r w:rsidRPr="00F219F9">
        <w:rPr>
          <w:rFonts w:ascii="SimSun" w:hAnsi="SimSun" w:hint="eastAsia"/>
          <w:sz w:val="24"/>
        </w:rPr>
        <w:t>当你不玩时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你应该对你的玩具做什么呢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Go put away your toys so Mommy can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clean up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the room.</w:t>
      </w:r>
      <w:r w:rsidRPr="00F219F9">
        <w:rPr>
          <w:rFonts w:ascii="SimSun" w:hAnsi="SimSun" w:hint="eastAsia"/>
          <w:sz w:val="24"/>
        </w:rPr>
        <w:t>去整理你的玩具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妈妈要打扫房间。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was just about to clean them up. </w:t>
      </w:r>
      <w:r w:rsidRPr="00F219F9">
        <w:rPr>
          <w:rFonts w:ascii="SimSun" w:hAnsi="SimSun" w:hint="eastAsia"/>
          <w:sz w:val="24"/>
        </w:rPr>
        <w:t>我正打算要整理。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pay a bit longer ? </w:t>
      </w:r>
      <w:r w:rsidRPr="00F219F9">
        <w:rPr>
          <w:rFonts w:ascii="SimSun" w:hAnsi="SimSun" w:hint="eastAsia"/>
          <w:sz w:val="24"/>
        </w:rPr>
        <w:t>我可以再玩一会儿吗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clean up after a little while. </w:t>
      </w:r>
      <w:r w:rsidRPr="00F219F9">
        <w:rPr>
          <w:rFonts w:ascii="SimSun" w:hAnsi="SimSun" w:hint="eastAsia"/>
          <w:sz w:val="24"/>
        </w:rPr>
        <w:t>我等一下会整理。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 don't want to clean it up. Just leave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there, please.</w:t>
      </w:r>
      <w:r w:rsidRPr="00F219F9">
        <w:rPr>
          <w:rFonts w:ascii="SimSun" w:hAnsi="SimSun" w:hint="eastAsia"/>
          <w:sz w:val="24"/>
        </w:rPr>
        <w:t>我不想整理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就这样放着吧。拜托啦。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clean up by yourself? </w:t>
      </w:r>
      <w:r w:rsidRPr="00F219F9">
        <w:rPr>
          <w:rFonts w:ascii="SimSun" w:hAnsi="SimSun" w:hint="eastAsia"/>
          <w:sz w:val="24"/>
        </w:rPr>
        <w:t>你能自己整理吗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Pick up the blocks and the other toys. </w:t>
      </w:r>
      <w:r w:rsidRPr="00F219F9">
        <w:rPr>
          <w:rFonts w:ascii="SimSun" w:hAnsi="SimSun" w:hint="eastAsia"/>
          <w:sz w:val="24"/>
        </w:rPr>
        <w:t>收拾积木和其他玩具。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should put the books on the shelves. </w:t>
      </w:r>
      <w:r w:rsidRPr="00F219F9">
        <w:rPr>
          <w:rFonts w:ascii="SimSun" w:hAnsi="SimSun" w:hint="eastAsia"/>
          <w:sz w:val="24"/>
        </w:rPr>
        <w:t>你应该把书放在书架上。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it in the toy box. </w:t>
      </w:r>
      <w:r w:rsidRPr="00F219F9">
        <w:rPr>
          <w:rFonts w:ascii="SimSun" w:hAnsi="SimSun" w:hint="eastAsia"/>
          <w:sz w:val="24"/>
        </w:rPr>
        <w:t>把那个放在玩具箱内。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it back where it was. </w:t>
      </w:r>
      <w:r w:rsidRPr="00F219F9">
        <w:rPr>
          <w:rFonts w:ascii="SimSun" w:hAnsi="SimSun" w:hint="eastAsia"/>
          <w:sz w:val="24"/>
        </w:rPr>
        <w:t>把那个放回原位。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Where should the toys go? </w:t>
      </w:r>
      <w:r w:rsidRPr="00F219F9">
        <w:rPr>
          <w:rFonts w:ascii="SimSun" w:hAnsi="SimSun" w:hint="eastAsia"/>
          <w:sz w:val="24"/>
        </w:rPr>
        <w:t>这些玩具应该放哪里呢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should put away your own toys. </w:t>
      </w:r>
      <w:r w:rsidRPr="00F219F9">
        <w:rPr>
          <w:rFonts w:ascii="SimSun" w:hAnsi="SimSun" w:hint="eastAsia"/>
          <w:sz w:val="24"/>
        </w:rPr>
        <w:t>你应该收拾自己的玩具。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Wow! You cleaned up so nicely. </w:t>
      </w:r>
      <w:r w:rsidRPr="00F219F9">
        <w:rPr>
          <w:rFonts w:ascii="SimSun" w:hAnsi="SimSun" w:hint="eastAsia"/>
          <w:sz w:val="24"/>
        </w:rPr>
        <w:t>哇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你收拾得好好哦。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deserve a sticker for cleaning up. </w:t>
      </w:r>
      <w:r w:rsidRPr="00F219F9">
        <w:rPr>
          <w:rFonts w:ascii="SimSun" w:hAnsi="SimSun" w:hint="eastAsia"/>
          <w:sz w:val="24"/>
        </w:rPr>
        <w:t>因为你都收拾好了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你应该得到一个贴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 w:hint="eastAsia"/>
          <w:sz w:val="24"/>
        </w:rPr>
        <w:t>纸。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Mommy feels so happy because you're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helping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me.</w:t>
      </w:r>
      <w:r w:rsidRPr="00F219F9">
        <w:rPr>
          <w:rFonts w:ascii="SimSun" w:hAnsi="SimSun" w:hint="eastAsia"/>
          <w:sz w:val="24"/>
        </w:rPr>
        <w:t>妈妈很高兴你帮了我。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The toys want to go back to their home. </w:t>
      </w:r>
      <w:r w:rsidRPr="00F219F9">
        <w:rPr>
          <w:rFonts w:ascii="SimSun" w:hAnsi="SimSun" w:hint="eastAsia"/>
          <w:sz w:val="24"/>
        </w:rPr>
        <w:t>这些玩具想回到它们的家。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get rid of this since it's still on the floor ? </w:t>
      </w:r>
      <w:r w:rsidRPr="00F219F9">
        <w:rPr>
          <w:rFonts w:ascii="SimSun" w:hAnsi="SimSun" w:hint="eastAsia"/>
          <w:sz w:val="24"/>
        </w:rPr>
        <w:t>还在地板上的这个玩具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我可以丢掉吗</w:t>
      </w:r>
      <w:r w:rsidRPr="00F219F9">
        <w:rPr>
          <w:rFonts w:ascii="SimSun" w:hAnsi="SimSun"/>
          <w:sz w:val="24"/>
        </w:rPr>
        <w:t>?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Ugh, when are we going to clean up all of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this?</w:t>
      </w:r>
      <w:r w:rsidRPr="00F219F9">
        <w:rPr>
          <w:rFonts w:ascii="SimSun" w:hAnsi="SimSun" w:hint="eastAsia"/>
          <w:sz w:val="24"/>
        </w:rPr>
        <w:t>喔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我们什么时候把这些都收拾干净</w:t>
      </w:r>
      <w:r w:rsidRPr="00F219F9">
        <w:rPr>
          <w:rFonts w:ascii="SimSun" w:hAnsi="SimSun"/>
          <w:sz w:val="24"/>
        </w:rPr>
        <w:t xml:space="preserve">? 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Should we give away the toys to other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babies now?</w:t>
      </w:r>
      <w:r w:rsidRPr="00F219F9">
        <w:rPr>
          <w:rFonts w:ascii="SimSun" w:hAnsi="SimSun" w:hint="eastAsia"/>
          <w:sz w:val="24"/>
        </w:rPr>
        <w:t>现在我可以把这个玩具给其他小朋友吗</w:t>
      </w:r>
      <w:r w:rsidRPr="00F219F9">
        <w:rPr>
          <w:rFonts w:ascii="SimSun" w:hAnsi="SimSun"/>
          <w:sz w:val="24"/>
        </w:rPr>
        <w:t xml:space="preserve">? 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give them away. I'll clean them up. </w:t>
      </w:r>
      <w:r w:rsidRPr="00F219F9">
        <w:rPr>
          <w:rFonts w:ascii="SimSun" w:hAnsi="SimSun" w:hint="eastAsia"/>
          <w:sz w:val="24"/>
        </w:rPr>
        <w:t>不要把它们送走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我会收拾的。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97426">
        <w:rPr>
          <w:rFonts w:ascii="SimSun" w:hAnsi="SimSun"/>
          <w:b/>
          <w:sz w:val="24"/>
        </w:rPr>
        <w:t>CHAPTER02-04</w:t>
      </w:r>
      <w:r w:rsidRPr="00C97426">
        <w:rPr>
          <w:rFonts w:ascii="SimSun" w:hAnsi="SimSun" w:hint="eastAsia"/>
          <w:b/>
          <w:sz w:val="24"/>
        </w:rPr>
        <w:t>打扫房间及整理书桌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Please clean up your room. </w:t>
      </w:r>
      <w:r w:rsidRPr="00F219F9">
        <w:rPr>
          <w:rFonts w:ascii="SimSun" w:hAnsi="SimSun" w:hint="eastAsia"/>
          <w:sz w:val="24"/>
        </w:rPr>
        <w:t>请把房间清干净。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Please clean off your desk. </w:t>
      </w:r>
      <w:r w:rsidRPr="00F219F9">
        <w:rPr>
          <w:rFonts w:ascii="SimSun" w:hAnsi="SimSun" w:hint="eastAsia"/>
          <w:sz w:val="24"/>
        </w:rPr>
        <w:t>请把书桌清干净。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bookshelves are all messed up. </w:t>
      </w:r>
      <w:r w:rsidRPr="00F219F9">
        <w:rPr>
          <w:rFonts w:ascii="SimSun" w:hAnsi="SimSun" w:hint="eastAsia"/>
          <w:sz w:val="24"/>
        </w:rPr>
        <w:t>书架已经乱得不像样了。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Please empty the trash can. </w:t>
      </w:r>
      <w:r w:rsidRPr="00F219F9">
        <w:rPr>
          <w:rFonts w:ascii="SimSun" w:hAnsi="SimSun" w:hint="eastAsia"/>
          <w:sz w:val="24"/>
        </w:rPr>
        <w:t>请把垃圾桶清空。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bed is so messy. </w:t>
      </w:r>
      <w:r w:rsidRPr="00F219F9">
        <w:rPr>
          <w:rFonts w:ascii="SimSun" w:hAnsi="SimSun" w:hint="eastAsia"/>
          <w:sz w:val="24"/>
        </w:rPr>
        <w:t>你的床太脏乱了。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clean up my desk by myself. </w:t>
      </w:r>
      <w:r w:rsidRPr="00F219F9">
        <w:rPr>
          <w:rFonts w:ascii="SimSun" w:hAnsi="SimSun" w:hint="eastAsia"/>
          <w:sz w:val="24"/>
        </w:rPr>
        <w:t>我要自己清我的书桌。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Please clean up my room for me, Mom.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请帮我打扫房间。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sorry. I'll clean it up right away. </w:t>
      </w:r>
      <w:r w:rsidRPr="00F219F9">
        <w:rPr>
          <w:rFonts w:ascii="SimSun" w:hAnsi="SimSun" w:hint="eastAsia"/>
          <w:sz w:val="24"/>
        </w:rPr>
        <w:t>不好意思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我现在马上打扫。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It is so messy that I can't clean it by</w:t>
      </w:r>
      <w:r w:rsidR="00C97426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myself.</w:t>
      </w:r>
      <w:r w:rsidRPr="00F219F9">
        <w:rPr>
          <w:rFonts w:ascii="SimSun" w:hAnsi="SimSun" w:hint="eastAsia"/>
          <w:sz w:val="24"/>
        </w:rPr>
        <w:t>这太脏乱了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我一个人没办法打扫。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won't mess it up the next time. </w:t>
      </w:r>
      <w:r w:rsidRPr="00F219F9">
        <w:rPr>
          <w:rFonts w:ascii="SimSun" w:hAnsi="SimSun" w:hint="eastAsia"/>
          <w:sz w:val="24"/>
        </w:rPr>
        <w:t>下次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我不会再弄得这样脏乱了。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97426">
        <w:rPr>
          <w:rFonts w:ascii="SimSun" w:hAnsi="SimSun"/>
          <w:b/>
          <w:sz w:val="24"/>
        </w:rPr>
        <w:t>CHAPTER02-05</w:t>
      </w:r>
      <w:r w:rsidRPr="00C97426">
        <w:rPr>
          <w:rFonts w:ascii="SimSun" w:hAnsi="SimSun" w:hint="eastAsia"/>
          <w:b/>
          <w:sz w:val="24"/>
        </w:rPr>
        <w:t>洗碗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Mommy is doing the dishes. </w:t>
      </w:r>
      <w:r w:rsidRPr="00F219F9">
        <w:rPr>
          <w:rFonts w:ascii="SimSun" w:hAnsi="SimSun" w:hint="eastAsia"/>
          <w:sz w:val="24"/>
        </w:rPr>
        <w:t>妈妈在洗碗。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should do the dishes. </w:t>
      </w:r>
      <w:r w:rsidRPr="00F219F9">
        <w:rPr>
          <w:rFonts w:ascii="SimSun" w:hAnsi="SimSun" w:hint="eastAsia"/>
          <w:sz w:val="24"/>
        </w:rPr>
        <w:t>我们应该去洗碗。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There are a lot of dishes today. </w:t>
      </w:r>
      <w:r w:rsidRPr="00F219F9">
        <w:rPr>
          <w:rFonts w:ascii="SimSun" w:hAnsi="SimSun" w:hint="eastAsia"/>
          <w:sz w:val="24"/>
        </w:rPr>
        <w:t>今天又很多碗要洗。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clear the table? </w:t>
      </w:r>
      <w:r w:rsidRPr="00F219F9">
        <w:rPr>
          <w:rFonts w:ascii="SimSun" w:hAnsi="SimSun" w:hint="eastAsia"/>
          <w:sz w:val="24"/>
        </w:rPr>
        <w:t>你能清理餐桌吗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wipe the table? </w:t>
      </w:r>
      <w:r w:rsidRPr="00F219F9">
        <w:rPr>
          <w:rFonts w:ascii="SimSun" w:hAnsi="SimSun" w:hint="eastAsia"/>
          <w:sz w:val="24"/>
        </w:rPr>
        <w:t>你能帮我擦餐桌吗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the dishes in the sink. </w:t>
      </w:r>
      <w:r w:rsidRPr="00F219F9">
        <w:rPr>
          <w:rFonts w:ascii="SimSun" w:hAnsi="SimSun" w:hint="eastAsia"/>
          <w:sz w:val="24"/>
        </w:rPr>
        <w:t>把碗盘放在洗碗槽内。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Please put away the dishes you used. </w:t>
      </w:r>
      <w:r w:rsidRPr="00F219F9">
        <w:rPr>
          <w:rFonts w:ascii="SimSun" w:hAnsi="SimSun" w:hint="eastAsia"/>
          <w:sz w:val="24"/>
        </w:rPr>
        <w:t>请把你自己用的碗拿走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Please put away the dishes from the</w:t>
      </w:r>
      <w:r w:rsidR="00C97426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table.</w:t>
      </w:r>
      <w:r w:rsidRPr="00F219F9">
        <w:rPr>
          <w:rFonts w:ascii="SimSun" w:hAnsi="SimSun" w:hint="eastAsia"/>
          <w:sz w:val="24"/>
        </w:rPr>
        <w:t>请把碗筷从餐桌上拿走。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help me do the dishes? </w:t>
      </w:r>
      <w:r w:rsidRPr="00F219F9">
        <w:rPr>
          <w:rFonts w:ascii="SimSun" w:hAnsi="SimSun" w:hint="eastAsia"/>
          <w:sz w:val="24"/>
        </w:rPr>
        <w:t>你能帮我洗碗吗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Who will do the dishes today? </w:t>
      </w:r>
      <w:r w:rsidRPr="00F219F9">
        <w:rPr>
          <w:rFonts w:ascii="SimSun" w:hAnsi="SimSun" w:hint="eastAsia"/>
          <w:sz w:val="24"/>
        </w:rPr>
        <w:t>今天谁要洗碗呢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try doing the dishes. </w:t>
      </w:r>
      <w:r w:rsidRPr="00F219F9">
        <w:rPr>
          <w:rFonts w:ascii="SimSun" w:hAnsi="SimSun" w:hint="eastAsia"/>
          <w:sz w:val="24"/>
        </w:rPr>
        <w:t>我想试试洗碗。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Where is the sponge / liquid soap ? </w:t>
      </w:r>
      <w:r w:rsidRPr="00F219F9">
        <w:rPr>
          <w:rFonts w:ascii="SimSun" w:hAnsi="SimSun" w:hint="eastAsia"/>
          <w:sz w:val="24"/>
        </w:rPr>
        <w:t>海绵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洗碗精在哪里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do the dishes from now on. </w:t>
      </w:r>
      <w:r w:rsidRPr="00F219F9">
        <w:rPr>
          <w:rFonts w:ascii="SimSun" w:hAnsi="SimSun" w:hint="eastAsia"/>
          <w:sz w:val="24"/>
        </w:rPr>
        <w:t>以后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碗都由我来洗。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You're a big boy/girl now helping me do</w:t>
      </w:r>
      <w:r w:rsidR="00C97426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the dishes.</w:t>
      </w:r>
      <w:r w:rsidRPr="00F219F9">
        <w:rPr>
          <w:rFonts w:ascii="SimSun" w:hAnsi="SimSun" w:hint="eastAsia"/>
          <w:sz w:val="24"/>
        </w:rPr>
        <w:t>现在你能帮我洗碗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真的长大了。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can do that when you are older. </w:t>
      </w:r>
      <w:r w:rsidRPr="00F219F9">
        <w:rPr>
          <w:rFonts w:ascii="SimSun" w:hAnsi="SimSun" w:hint="eastAsia"/>
          <w:sz w:val="24"/>
        </w:rPr>
        <w:t>等你再大一点后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再做吧。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on the rubber gloves and put the liquid soap on the sponge. </w:t>
      </w:r>
      <w:r w:rsidRPr="00F219F9">
        <w:rPr>
          <w:rFonts w:ascii="SimSun" w:hAnsi="SimSun" w:hint="eastAsia"/>
          <w:sz w:val="24"/>
        </w:rPr>
        <w:t>戴上橡胶手套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再把洗碗精挤在海绵上。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Wash the dishes carefully so they will not</w:t>
      </w:r>
      <w:r w:rsidR="00C97426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break.</w:t>
      </w:r>
      <w:r w:rsidRPr="00F219F9">
        <w:rPr>
          <w:rFonts w:ascii="SimSun" w:hAnsi="SimSun" w:hint="eastAsia"/>
          <w:sz w:val="24"/>
        </w:rPr>
        <w:t>要小心洗碗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不要把碗打破了。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Wash them carefully so there is nore</w:t>
      </w:r>
      <w:r w:rsidR="00CA17D4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sidue left.</w:t>
      </w:r>
      <w:r w:rsidRPr="00F219F9">
        <w:rPr>
          <w:rFonts w:ascii="SimSun" w:hAnsi="SimSun" w:hint="eastAsia"/>
          <w:sz w:val="24"/>
        </w:rPr>
        <w:t>仔细清洗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不要留下食物残渣。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They are sparkling clean. </w:t>
      </w:r>
      <w:r w:rsidRPr="00F219F9">
        <w:rPr>
          <w:rFonts w:ascii="SimSun" w:hAnsi="SimSun" w:hint="eastAsia"/>
          <w:sz w:val="24"/>
        </w:rPr>
        <w:t>碗干净得闪闪发光。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Turn off the water. </w:t>
      </w:r>
      <w:r w:rsidRPr="00F219F9">
        <w:rPr>
          <w:rFonts w:ascii="SimSun" w:hAnsi="SimSun" w:hint="eastAsia"/>
          <w:sz w:val="24"/>
        </w:rPr>
        <w:t>要把水龙头关好。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There is still some soap on it. It's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slippery.</w:t>
      </w:r>
      <w:r w:rsidRPr="00F219F9">
        <w:rPr>
          <w:rFonts w:ascii="SimSun" w:hAnsi="SimSun" w:hint="eastAsia"/>
          <w:sz w:val="24"/>
        </w:rPr>
        <w:t>上面还有些泡泡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很滑喔。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Oily residue is hard to get off. </w:t>
      </w:r>
      <w:r w:rsidRPr="00F219F9">
        <w:rPr>
          <w:rFonts w:ascii="SimSun" w:hAnsi="SimSun" w:hint="eastAsia"/>
          <w:sz w:val="24"/>
        </w:rPr>
        <w:t>油垢很难洗掉。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Use hot water to wash off the grease. </w:t>
      </w:r>
      <w:r w:rsidRPr="00F219F9">
        <w:rPr>
          <w:rFonts w:ascii="SimSun" w:hAnsi="SimSun" w:hint="eastAsia"/>
          <w:sz w:val="24"/>
        </w:rPr>
        <w:t>用热水把油垢洗掉。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Place the dripping bowls upside down on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the</w:t>
      </w:r>
      <w:r w:rsidR="00CA17D4">
        <w:rPr>
          <w:rFonts w:ascii="SimSun" w:hAnsi="SimSun"/>
          <w:sz w:val="24"/>
        </w:rPr>
        <w:t xml:space="preserve"> </w:t>
      </w:r>
      <w:r w:rsidR="00CA17D4" w:rsidRPr="00CA17D4">
        <w:rPr>
          <w:rFonts w:ascii="SimSun" w:hAnsi="SimSun"/>
          <w:sz w:val="24"/>
        </w:rPr>
        <w:t>frame</w:t>
      </w:r>
      <w:r w:rsidRPr="00F219F9">
        <w:rPr>
          <w:rFonts w:ascii="SimSun" w:hAnsi="SimSun" w:hint="eastAsia"/>
          <w:sz w:val="24"/>
        </w:rPr>
        <w:t>请把湿的碗倒过来放在架子上。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Dry the plates with a dish towel. </w:t>
      </w:r>
      <w:r w:rsidRPr="00F219F9">
        <w:rPr>
          <w:rFonts w:ascii="SimSun" w:hAnsi="SimSun" w:hint="eastAsia"/>
          <w:sz w:val="24"/>
        </w:rPr>
        <w:t>用洗碗的毛巾把盘子擦干。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We've got a lot to clean, so let's use the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dishwasher.</w:t>
      </w:r>
      <w:r w:rsidRPr="00F219F9">
        <w:rPr>
          <w:rFonts w:ascii="SimSun" w:hAnsi="SimSun" w:hint="eastAsia"/>
          <w:sz w:val="24"/>
        </w:rPr>
        <w:t>有很多碗要洗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那让我们用洗碗机吧。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Load the dishes in the dishwasher. </w:t>
      </w:r>
      <w:r w:rsidRPr="00F219F9">
        <w:rPr>
          <w:rFonts w:ascii="SimSun" w:hAnsi="SimSun" w:hint="eastAsia"/>
          <w:sz w:val="24"/>
        </w:rPr>
        <w:t>把碗放进洗碗机。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detergent should go in here. </w:t>
      </w:r>
      <w:r w:rsidRPr="00F219F9">
        <w:rPr>
          <w:rFonts w:ascii="SimSun" w:hAnsi="SimSun" w:hint="eastAsia"/>
          <w:sz w:val="24"/>
        </w:rPr>
        <w:t>把洗洁剂放进这里。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Okay, close the door and push this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button.</w:t>
      </w:r>
      <w:r w:rsidRPr="00F219F9">
        <w:rPr>
          <w:rFonts w:ascii="SimSun" w:hAnsi="SimSun" w:hint="eastAsia"/>
          <w:sz w:val="24"/>
        </w:rPr>
        <w:t>好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把门关起来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然后按下按钮。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CA17D4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17D4">
        <w:rPr>
          <w:rFonts w:ascii="SimSun" w:hAnsi="SimSun"/>
          <w:b/>
          <w:sz w:val="24"/>
        </w:rPr>
        <w:t>CHAPTER02-06</w:t>
      </w:r>
      <w:r w:rsidRPr="00CA17D4">
        <w:rPr>
          <w:rFonts w:ascii="SimSun" w:hAnsi="SimSun" w:hint="eastAsia"/>
          <w:b/>
          <w:sz w:val="24"/>
        </w:rPr>
        <w:t>洗衣服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going to use the washing machine. </w:t>
      </w:r>
      <w:r w:rsidRPr="00F219F9">
        <w:rPr>
          <w:rFonts w:ascii="SimSun" w:hAnsi="SimSun" w:hint="eastAsia"/>
          <w:sz w:val="24"/>
        </w:rPr>
        <w:t>我要去用洗衣机了。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going to do the laundry. </w:t>
      </w:r>
      <w:r w:rsidRPr="00F219F9">
        <w:rPr>
          <w:rFonts w:ascii="SimSun" w:hAnsi="SimSun" w:hint="eastAsia"/>
          <w:sz w:val="24"/>
        </w:rPr>
        <w:t>我要去洗衣服了。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put the laundry in the machine. </w:t>
      </w:r>
      <w:r w:rsidRPr="00F219F9">
        <w:rPr>
          <w:rFonts w:ascii="SimSun" w:hAnsi="SimSun" w:hint="eastAsia"/>
          <w:sz w:val="24"/>
        </w:rPr>
        <w:t>把要洗的衣服放进洗衣机内。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the socks all together. </w:t>
      </w:r>
      <w:r w:rsidRPr="00F219F9">
        <w:rPr>
          <w:rFonts w:ascii="SimSun" w:hAnsi="SimSun" w:hint="eastAsia"/>
          <w:sz w:val="24"/>
        </w:rPr>
        <w:t>把袜子都放一起。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Put the colored clothes here and the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whites over there.</w:t>
      </w:r>
      <w:r w:rsidRPr="00F219F9">
        <w:rPr>
          <w:rFonts w:ascii="SimSun" w:hAnsi="SimSun" w:hint="eastAsia"/>
          <w:sz w:val="24"/>
        </w:rPr>
        <w:t>有颜色的衣服放这里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白色的衣服放那里。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Should these pants be washed? </w:t>
      </w:r>
      <w:r w:rsidRPr="00F219F9">
        <w:rPr>
          <w:rFonts w:ascii="SimSun" w:hAnsi="SimSun" w:hint="eastAsia"/>
          <w:sz w:val="24"/>
        </w:rPr>
        <w:t>这条裤子也要洗吗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Gosh! Dad's socks smell bad! </w:t>
      </w:r>
      <w:r w:rsidRPr="00F219F9">
        <w:rPr>
          <w:rFonts w:ascii="SimSun" w:hAnsi="SimSun" w:hint="eastAsia"/>
          <w:sz w:val="24"/>
        </w:rPr>
        <w:t>啊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爸爸的袜子好臭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can you wash this shirt?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你能洗这件衬衫吗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There are stains on the shirt. </w:t>
      </w:r>
      <w:r w:rsidRPr="00F219F9">
        <w:rPr>
          <w:rFonts w:ascii="SimSun" w:hAnsi="SimSun" w:hint="eastAsia"/>
          <w:sz w:val="24"/>
        </w:rPr>
        <w:t>这件衬衫沾上汗渍了。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We're going to boil the whites and towels. </w:t>
      </w:r>
      <w:r w:rsidRPr="00F219F9">
        <w:rPr>
          <w:rFonts w:ascii="SimSun" w:hAnsi="SimSun" w:hint="eastAsia"/>
          <w:sz w:val="24"/>
        </w:rPr>
        <w:t>我们来烫白衣服和毛巾吧。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There is a lot of laundry to do. </w:t>
      </w:r>
      <w:r w:rsidRPr="00F219F9">
        <w:rPr>
          <w:rFonts w:ascii="SimSun" w:hAnsi="SimSun" w:hint="eastAsia"/>
          <w:sz w:val="24"/>
        </w:rPr>
        <w:t>有好多衣服要洗。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in the detergent. </w:t>
      </w:r>
      <w:r w:rsidRPr="00F219F9">
        <w:rPr>
          <w:rFonts w:ascii="SimSun" w:hAnsi="SimSun" w:hint="eastAsia"/>
          <w:sz w:val="24"/>
        </w:rPr>
        <w:t>放洗衣粉。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hand-wash this. </w:t>
      </w:r>
      <w:r w:rsidRPr="00F219F9">
        <w:rPr>
          <w:rFonts w:ascii="SimSun" w:hAnsi="SimSun" w:hint="eastAsia"/>
          <w:sz w:val="24"/>
        </w:rPr>
        <w:t>这个我用手洗。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put those clothes in the machine. </w:t>
      </w:r>
      <w:r w:rsidRPr="00F219F9">
        <w:rPr>
          <w:rFonts w:ascii="SimSun" w:hAnsi="SimSun" w:hint="eastAsia"/>
          <w:sz w:val="24"/>
        </w:rPr>
        <w:t>不要把那些衣服放进洗衣机。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have to dry-clean those clothes. </w:t>
      </w:r>
      <w:r w:rsidRPr="00F219F9">
        <w:rPr>
          <w:rFonts w:ascii="SimSun" w:hAnsi="SimSun" w:hint="eastAsia"/>
          <w:sz w:val="24"/>
        </w:rPr>
        <w:t>那些衣服必须干洗。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laundry is done. </w:t>
      </w:r>
      <w:r w:rsidRPr="00F219F9">
        <w:rPr>
          <w:rFonts w:ascii="SimSun" w:hAnsi="SimSun" w:hint="eastAsia"/>
          <w:sz w:val="24"/>
        </w:rPr>
        <w:t>衣服洗好了。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Laundry's done! </w:t>
      </w:r>
      <w:r w:rsidRPr="00F219F9">
        <w:rPr>
          <w:rFonts w:ascii="SimSun" w:hAnsi="SimSun" w:hint="eastAsia"/>
          <w:sz w:val="24"/>
        </w:rPr>
        <w:t>洗衣服结束</w:t>
      </w:r>
      <w:r w:rsidRPr="00F219F9">
        <w:rPr>
          <w:rFonts w:ascii="SimSun" w:hAnsi="SimSun"/>
          <w:sz w:val="24"/>
        </w:rPr>
        <w:t>!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97426">
        <w:rPr>
          <w:rFonts w:ascii="SimSun" w:hAnsi="SimSun"/>
          <w:b/>
          <w:sz w:val="24"/>
        </w:rPr>
        <w:t>CHAPTER02-07</w:t>
      </w:r>
      <w:r w:rsidRPr="00C97426">
        <w:rPr>
          <w:rFonts w:ascii="SimSun" w:hAnsi="SimSun" w:hint="eastAsia"/>
          <w:b/>
          <w:sz w:val="24"/>
        </w:rPr>
        <w:t>晾衣服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hand the clothes on the rack. </w:t>
      </w:r>
      <w:r w:rsidRPr="00F219F9">
        <w:rPr>
          <w:rFonts w:ascii="SimSun" w:hAnsi="SimSun" w:hint="eastAsia"/>
          <w:sz w:val="24"/>
        </w:rPr>
        <w:t>我们把衣服晾在晾衣架上吧。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Will you help me hang the clothes? </w:t>
      </w:r>
      <w:r w:rsidRPr="00F219F9">
        <w:rPr>
          <w:rFonts w:ascii="SimSun" w:hAnsi="SimSun" w:hint="eastAsia"/>
          <w:sz w:val="24"/>
        </w:rPr>
        <w:t>你能帮我晾这些衣服吗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Try hanging your clothes by yourself. </w:t>
      </w:r>
      <w:r w:rsidRPr="00F219F9">
        <w:rPr>
          <w:rFonts w:ascii="SimSun" w:hAnsi="SimSun" w:hint="eastAsia"/>
          <w:sz w:val="24"/>
        </w:rPr>
        <w:t>你的衣服你自己试着晾晾看。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hang the socks. </w:t>
      </w:r>
      <w:r w:rsidRPr="00F219F9">
        <w:rPr>
          <w:rFonts w:ascii="SimSun" w:hAnsi="SimSun" w:hint="eastAsia"/>
          <w:sz w:val="24"/>
        </w:rPr>
        <w:t>我想要晾袜子。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it on the drying rack. </w:t>
      </w:r>
      <w:r w:rsidRPr="00F219F9">
        <w:rPr>
          <w:rFonts w:ascii="SimSun" w:hAnsi="SimSun" w:hint="eastAsia"/>
          <w:sz w:val="24"/>
        </w:rPr>
        <w:t>晾在晾衣架上。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Whose sock is this? </w:t>
      </w:r>
      <w:r w:rsidRPr="00F219F9">
        <w:rPr>
          <w:rFonts w:ascii="SimSun" w:hAnsi="SimSun" w:hint="eastAsia"/>
          <w:sz w:val="24"/>
        </w:rPr>
        <w:t>这是谁的袜子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hang the socks? </w:t>
      </w:r>
      <w:r w:rsidRPr="00F219F9">
        <w:rPr>
          <w:rFonts w:ascii="SimSun" w:hAnsi="SimSun" w:hint="eastAsia"/>
          <w:sz w:val="24"/>
        </w:rPr>
        <w:t>你能晾这些袜子吗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Shake each item and put it on the rack. </w:t>
      </w:r>
      <w:r w:rsidRPr="00F219F9">
        <w:rPr>
          <w:rFonts w:ascii="SimSun" w:hAnsi="SimSun" w:hint="eastAsia"/>
          <w:sz w:val="24"/>
        </w:rPr>
        <w:t>一件件抖开之后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再把它们晾上去。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These are my briefs. </w:t>
      </w:r>
      <w:r w:rsidRPr="00F219F9">
        <w:rPr>
          <w:rFonts w:ascii="SimSun" w:hAnsi="SimSun" w:hint="eastAsia"/>
          <w:sz w:val="24"/>
        </w:rPr>
        <w:t>这是我的内裤。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Wow, Dad's trunks are super big! </w:t>
      </w:r>
      <w:r w:rsidRPr="00F219F9">
        <w:rPr>
          <w:rFonts w:ascii="SimSun" w:hAnsi="SimSun" w:hint="eastAsia"/>
          <w:sz w:val="24"/>
        </w:rPr>
        <w:t>哇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爸爸的内裤好大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bra is pretty, Mom.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你的内衣好漂亮。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Make sure the clothes don't hit the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ground.</w:t>
      </w:r>
      <w:r w:rsidRPr="00F219F9">
        <w:rPr>
          <w:rFonts w:ascii="SimSun" w:hAnsi="SimSun" w:hint="eastAsia"/>
          <w:sz w:val="24"/>
        </w:rPr>
        <w:t>确认衣服不会掉到地板上。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the shirt on the hanger. </w:t>
      </w:r>
      <w:r w:rsidRPr="00F219F9">
        <w:rPr>
          <w:rFonts w:ascii="SimSun" w:hAnsi="SimSun" w:hint="eastAsia"/>
          <w:sz w:val="24"/>
        </w:rPr>
        <w:t>把衬衫挂在衣架上。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will need some clothespins. </w:t>
      </w:r>
      <w:r w:rsidRPr="00F219F9">
        <w:rPr>
          <w:rFonts w:ascii="SimSun" w:hAnsi="SimSun" w:hint="eastAsia"/>
          <w:sz w:val="24"/>
        </w:rPr>
        <w:t>我们需要一些衣夹。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Here's a clothespin. </w:t>
      </w:r>
      <w:r w:rsidRPr="00F219F9">
        <w:rPr>
          <w:rFonts w:ascii="SimSun" w:hAnsi="SimSun" w:hint="eastAsia"/>
          <w:sz w:val="24"/>
        </w:rPr>
        <w:t>衣夹在这里。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stain's not completely out. </w:t>
      </w:r>
      <w:r w:rsidRPr="00F219F9">
        <w:rPr>
          <w:rFonts w:ascii="SimSun" w:hAnsi="SimSun" w:hint="eastAsia"/>
          <w:sz w:val="24"/>
        </w:rPr>
        <w:t>汗液没有完全洗掉。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It will be all dry tomorrow. </w:t>
      </w:r>
      <w:r w:rsidRPr="00F219F9">
        <w:rPr>
          <w:rFonts w:ascii="SimSun" w:hAnsi="SimSun" w:hint="eastAsia"/>
          <w:sz w:val="24"/>
        </w:rPr>
        <w:t>到明天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一定都全干了。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There's no room anymore. </w:t>
      </w:r>
      <w:r w:rsidRPr="00F219F9">
        <w:rPr>
          <w:rFonts w:ascii="SimSun" w:hAnsi="SimSun" w:hint="eastAsia"/>
          <w:sz w:val="24"/>
        </w:rPr>
        <w:t>没有空间可以晾了。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weather should be nice. </w:t>
      </w:r>
      <w:r w:rsidRPr="00F219F9">
        <w:rPr>
          <w:rFonts w:ascii="SimSun" w:hAnsi="SimSun" w:hint="eastAsia"/>
          <w:sz w:val="24"/>
        </w:rPr>
        <w:t>天气应该会很好。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The laundry's going to dry well because</w:t>
      </w:r>
      <w:r w:rsidR="00CA17D4">
        <w:rPr>
          <w:rFonts w:ascii="SimSun" w:hAnsi="SimSun"/>
          <w:sz w:val="24"/>
        </w:rPr>
        <w:t xml:space="preserve"> today is a sunny day.</w:t>
      </w:r>
      <w:r w:rsidRPr="00F219F9">
        <w:rPr>
          <w:rFonts w:ascii="SimSun" w:hAnsi="SimSun" w:hint="eastAsia"/>
          <w:sz w:val="24"/>
        </w:rPr>
        <w:t>因为天气好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衣服会很快干。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it's</w:t>
      </w:r>
      <w:r w:rsidR="00C97426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 xml:space="preserve">A sunny day is a good laundry day. </w:t>
      </w:r>
      <w:r w:rsidRPr="00F219F9">
        <w:rPr>
          <w:rFonts w:ascii="SimSun" w:hAnsi="SimSun" w:hint="eastAsia"/>
          <w:sz w:val="24"/>
        </w:rPr>
        <w:t>晴天就是好的洗衣天。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If it rains, the laundry won't dry well. </w:t>
      </w:r>
      <w:r w:rsidRPr="00F219F9">
        <w:rPr>
          <w:rFonts w:ascii="SimSun" w:hAnsi="SimSun" w:hint="eastAsia"/>
          <w:sz w:val="24"/>
        </w:rPr>
        <w:t>下雨的话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衣服不太会干。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97426">
        <w:rPr>
          <w:rFonts w:ascii="SimSun" w:hAnsi="SimSun"/>
          <w:b/>
          <w:sz w:val="24"/>
        </w:rPr>
        <w:t>CHAPTER02-08</w:t>
      </w:r>
      <w:r w:rsidRPr="00C97426">
        <w:rPr>
          <w:rFonts w:ascii="SimSun" w:hAnsi="SimSun" w:hint="eastAsia"/>
          <w:b/>
          <w:sz w:val="24"/>
        </w:rPr>
        <w:t>折衣服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laundry is all dry. </w:t>
      </w:r>
      <w:r w:rsidRPr="00F219F9">
        <w:rPr>
          <w:rFonts w:ascii="SimSun" w:hAnsi="SimSun" w:hint="eastAsia"/>
          <w:sz w:val="24"/>
        </w:rPr>
        <w:t>衣服都干了。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laundry's not completely dry yet. </w:t>
      </w:r>
      <w:r w:rsidRPr="00F219F9">
        <w:rPr>
          <w:rFonts w:ascii="SimSun" w:hAnsi="SimSun" w:hint="eastAsia"/>
          <w:sz w:val="24"/>
        </w:rPr>
        <w:t>衣服还没有全干。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clothes are well dried. </w:t>
      </w:r>
      <w:r w:rsidRPr="00F219F9">
        <w:rPr>
          <w:rFonts w:ascii="SimSun" w:hAnsi="SimSun" w:hint="eastAsia"/>
          <w:sz w:val="24"/>
        </w:rPr>
        <w:t>衣服都干了。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should get the dry clothes. </w:t>
      </w:r>
      <w:r w:rsidRPr="00F219F9">
        <w:rPr>
          <w:rFonts w:ascii="SimSun" w:hAnsi="SimSun" w:hint="eastAsia"/>
          <w:sz w:val="24"/>
        </w:rPr>
        <w:t>我们应该把干的衣服收一收。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take the clothes off the rack. </w:t>
      </w:r>
      <w:r w:rsidRPr="00F219F9">
        <w:rPr>
          <w:rFonts w:ascii="SimSun" w:hAnsi="SimSun" w:hint="eastAsia"/>
          <w:sz w:val="24"/>
        </w:rPr>
        <w:t>我们把衣服从晾衣架上拿下来吧。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help me get the clothes off? </w:t>
      </w:r>
      <w:r w:rsidRPr="00F219F9">
        <w:rPr>
          <w:rFonts w:ascii="SimSun" w:hAnsi="SimSun" w:hint="eastAsia"/>
          <w:sz w:val="24"/>
        </w:rPr>
        <w:t>你能帮我收衣服吗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help me fold the clothes? </w:t>
      </w:r>
      <w:r w:rsidRPr="00F219F9">
        <w:rPr>
          <w:rFonts w:ascii="SimSun" w:hAnsi="SimSun" w:hint="eastAsia"/>
          <w:sz w:val="24"/>
        </w:rPr>
        <w:t>你能帮我折衣服吗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fold these clothes neatly. </w:t>
      </w:r>
      <w:r w:rsidRPr="00F219F9">
        <w:rPr>
          <w:rFonts w:ascii="SimSun" w:hAnsi="SimSun" w:hint="eastAsia"/>
          <w:sz w:val="24"/>
        </w:rPr>
        <w:t>我们来好好折衣服吧。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Try to fold it neatly. </w:t>
      </w:r>
      <w:r w:rsidRPr="00F219F9">
        <w:rPr>
          <w:rFonts w:ascii="SimSun" w:hAnsi="SimSun" w:hint="eastAsia"/>
          <w:sz w:val="24"/>
        </w:rPr>
        <w:t>试着折整齐一点。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Fold it in half like this. </w:t>
      </w:r>
      <w:r w:rsidRPr="00F219F9">
        <w:rPr>
          <w:rFonts w:ascii="SimSun" w:hAnsi="SimSun" w:hint="eastAsia"/>
          <w:sz w:val="24"/>
        </w:rPr>
        <w:t>像这样对半折。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the socks in the sock bin. </w:t>
      </w:r>
      <w:r w:rsidRPr="00F219F9">
        <w:rPr>
          <w:rFonts w:ascii="SimSun" w:hAnsi="SimSun" w:hint="eastAsia"/>
          <w:sz w:val="24"/>
        </w:rPr>
        <w:t>把袜子放在袜子箱内。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Can you put the clothes back in the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place?</w:t>
      </w:r>
      <w:r w:rsidRPr="00F219F9">
        <w:rPr>
          <w:rFonts w:ascii="SimSun" w:hAnsi="SimSun" w:hint="eastAsia"/>
          <w:sz w:val="24"/>
        </w:rPr>
        <w:t>你能把衣服放回原处吗</w:t>
      </w:r>
      <w:r w:rsidRPr="00F219F9">
        <w:rPr>
          <w:rFonts w:ascii="SimSun" w:hAnsi="SimSun"/>
          <w:sz w:val="24"/>
        </w:rPr>
        <w:t xml:space="preserve">? 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should fold your own clothes. </w:t>
      </w:r>
      <w:r w:rsidRPr="00F219F9">
        <w:rPr>
          <w:rFonts w:ascii="SimSun" w:hAnsi="SimSun" w:hint="eastAsia"/>
          <w:sz w:val="24"/>
        </w:rPr>
        <w:t>你应该折自己的衣服。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fold mine by myself. </w:t>
      </w:r>
      <w:r w:rsidRPr="00F219F9">
        <w:rPr>
          <w:rFonts w:ascii="SimSun" w:hAnsi="SimSun" w:hint="eastAsia"/>
          <w:sz w:val="24"/>
        </w:rPr>
        <w:t>我的衣服我自己来折。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That's Daddy's. </w:t>
      </w:r>
      <w:r w:rsidRPr="00F219F9">
        <w:rPr>
          <w:rFonts w:ascii="SimSun" w:hAnsi="SimSun" w:hint="eastAsia"/>
          <w:sz w:val="24"/>
        </w:rPr>
        <w:t>那是爸爸的。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Where is the other sock? </w:t>
      </w:r>
      <w:r w:rsidRPr="00F219F9">
        <w:rPr>
          <w:rFonts w:ascii="SimSun" w:hAnsi="SimSun" w:hint="eastAsia"/>
          <w:sz w:val="24"/>
        </w:rPr>
        <w:t>另一只袜子在哪里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find the other pair? </w:t>
      </w:r>
      <w:r w:rsidRPr="00F219F9">
        <w:rPr>
          <w:rFonts w:ascii="SimSun" w:hAnsi="SimSun" w:hint="eastAsia"/>
          <w:sz w:val="24"/>
        </w:rPr>
        <w:t>你能找到另一双吗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Whose is this? </w:t>
      </w:r>
      <w:r w:rsidRPr="00F219F9">
        <w:rPr>
          <w:rFonts w:ascii="SimSun" w:hAnsi="SimSun" w:hint="eastAsia"/>
          <w:sz w:val="24"/>
        </w:rPr>
        <w:t>这是谁的衣服</w:t>
      </w:r>
      <w:r w:rsidRPr="00F219F9">
        <w:rPr>
          <w:rFonts w:ascii="SimSun" w:hAnsi="SimSun"/>
          <w:sz w:val="24"/>
        </w:rPr>
        <w:t>?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Daddy's clothes in one place. </w:t>
      </w:r>
      <w:r w:rsidRPr="00F219F9">
        <w:rPr>
          <w:rFonts w:ascii="SimSun" w:hAnsi="SimSun" w:hint="eastAsia"/>
          <w:sz w:val="24"/>
        </w:rPr>
        <w:t>把爸爸的衣服放在同一个地方。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them in the drawer. </w:t>
      </w:r>
      <w:r w:rsidRPr="00F219F9">
        <w:rPr>
          <w:rFonts w:ascii="SimSun" w:hAnsi="SimSun" w:hint="eastAsia"/>
          <w:sz w:val="24"/>
        </w:rPr>
        <w:t>把它们放抽屉。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Hang the shirts on the coat hanger. </w:t>
      </w:r>
      <w:r w:rsidRPr="00F219F9">
        <w:rPr>
          <w:rFonts w:ascii="SimSun" w:hAnsi="SimSun" w:hint="eastAsia"/>
          <w:sz w:val="24"/>
        </w:rPr>
        <w:t>衬衫要用衣架挂起来。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This is how you fold clothes. </w:t>
      </w:r>
      <w:r w:rsidRPr="00F219F9">
        <w:rPr>
          <w:rFonts w:ascii="SimSun" w:hAnsi="SimSun" w:hint="eastAsia"/>
          <w:sz w:val="24"/>
        </w:rPr>
        <w:t>你要像这样折衣服。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this is too big for me to fold.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这件太大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我折不了。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Did I do a good job folding those</w:t>
      </w:r>
      <w:r w:rsidR="00C97426" w:rsidRPr="00C97426">
        <w:rPr>
          <w:rFonts w:ascii="SimSun" w:hAnsi="SimSun"/>
          <w:sz w:val="24"/>
        </w:rPr>
        <w:t xml:space="preserve"> </w:t>
      </w:r>
      <w:r w:rsidR="00C97426" w:rsidRPr="00F219F9">
        <w:rPr>
          <w:rFonts w:ascii="SimSun" w:hAnsi="SimSun"/>
          <w:sz w:val="24"/>
        </w:rPr>
        <w:t>clothes?</w:t>
      </w:r>
      <w:r w:rsidRPr="00F219F9">
        <w:rPr>
          <w:rFonts w:ascii="SimSun" w:hAnsi="SimSun" w:hint="eastAsia"/>
          <w:sz w:val="24"/>
        </w:rPr>
        <w:t>我折这些衣服折得好吗</w:t>
      </w:r>
      <w:r w:rsidRPr="00F219F9">
        <w:rPr>
          <w:rFonts w:ascii="SimSun" w:hAnsi="SimSun"/>
          <w:sz w:val="24"/>
        </w:rPr>
        <w:t xml:space="preserve">? 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97426">
        <w:rPr>
          <w:rFonts w:ascii="SimSun" w:hAnsi="SimSun"/>
          <w:b/>
          <w:sz w:val="24"/>
        </w:rPr>
        <w:t>CHAPTER02-09</w:t>
      </w:r>
      <w:r w:rsidR="00C97426" w:rsidRPr="00C97426">
        <w:rPr>
          <w:rFonts w:ascii="SimSun" w:hAnsi="SimSun" w:hint="eastAsia"/>
          <w:b/>
          <w:sz w:val="24"/>
        </w:rPr>
        <w:t>烫</w:t>
      </w:r>
      <w:r w:rsidRPr="00C97426">
        <w:rPr>
          <w:rFonts w:ascii="SimSun" w:hAnsi="SimSun" w:hint="eastAsia"/>
          <w:b/>
          <w:sz w:val="24"/>
        </w:rPr>
        <w:t>衣服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need to iron Dad's shirt. </w:t>
      </w:r>
      <w:r w:rsidRPr="00F219F9">
        <w:rPr>
          <w:rFonts w:ascii="SimSun" w:hAnsi="SimSun" w:hint="eastAsia"/>
          <w:sz w:val="24"/>
        </w:rPr>
        <w:t>我们要烫爸爸的衬衫。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shirt's all wrinkled. </w:t>
      </w:r>
      <w:r w:rsidRPr="00F219F9">
        <w:rPr>
          <w:rFonts w:ascii="SimSun" w:hAnsi="SimSun" w:hint="eastAsia"/>
          <w:sz w:val="24"/>
        </w:rPr>
        <w:t>这件衬衫都皱皱的。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to see Mommy ironing? </w:t>
      </w:r>
      <w:r w:rsidRPr="00F219F9">
        <w:rPr>
          <w:rFonts w:ascii="SimSun" w:hAnsi="SimSun" w:hint="eastAsia"/>
          <w:sz w:val="24"/>
        </w:rPr>
        <w:t>想看妈妈烫衣服吗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iron looks like a boat. </w:t>
      </w:r>
      <w:r w:rsidRPr="00F219F9">
        <w:rPr>
          <w:rFonts w:ascii="SimSun" w:hAnsi="SimSun" w:hint="eastAsia"/>
          <w:sz w:val="24"/>
        </w:rPr>
        <w:t>这熨斗看起来好像一条船。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iron's too hot. It's dangerous. </w:t>
      </w:r>
      <w:r w:rsidRPr="00F219F9">
        <w:rPr>
          <w:rFonts w:ascii="SimSun" w:hAnsi="SimSun" w:hint="eastAsia"/>
          <w:sz w:val="24"/>
        </w:rPr>
        <w:t>熨斗太烫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很危险。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touch it. </w:t>
      </w:r>
      <w:r w:rsidRPr="00F219F9">
        <w:rPr>
          <w:rFonts w:ascii="SimSun" w:hAnsi="SimSun" w:hint="eastAsia"/>
          <w:sz w:val="24"/>
        </w:rPr>
        <w:t>不要碰。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shouldn't iron by yourself. </w:t>
      </w:r>
      <w:r w:rsidRPr="00F219F9">
        <w:rPr>
          <w:rFonts w:ascii="SimSun" w:hAnsi="SimSun" w:hint="eastAsia"/>
          <w:sz w:val="24"/>
        </w:rPr>
        <w:t>你不可以自己烫衣服。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come near it since it's hot. </w:t>
      </w:r>
      <w:r w:rsidRPr="00F219F9">
        <w:rPr>
          <w:rFonts w:ascii="SimSun" w:hAnsi="SimSun" w:hint="eastAsia"/>
          <w:sz w:val="24"/>
        </w:rPr>
        <w:t>不要靠太近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因为很烫。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sit over there while I'm ironing. </w:t>
      </w:r>
      <w:r w:rsidRPr="00F219F9">
        <w:rPr>
          <w:rFonts w:ascii="SimSun" w:hAnsi="SimSun" w:hint="eastAsia"/>
          <w:sz w:val="24"/>
        </w:rPr>
        <w:t>我在烫衣服的时候去坐那边。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Watch out, Mom.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小心。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need to spray it with water first. </w:t>
      </w:r>
      <w:r w:rsidRPr="00F219F9">
        <w:rPr>
          <w:rFonts w:ascii="SimSun" w:hAnsi="SimSun" w:hint="eastAsia"/>
          <w:sz w:val="24"/>
        </w:rPr>
        <w:t>我们需要先喷点水。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Will you get me the spray bottle. </w:t>
      </w:r>
      <w:r w:rsidRPr="00F219F9">
        <w:rPr>
          <w:rFonts w:ascii="SimSun" w:hAnsi="SimSun" w:hint="eastAsia"/>
          <w:sz w:val="24"/>
        </w:rPr>
        <w:t>你能拿喷雾器给我吗</w:t>
      </w:r>
      <w:r w:rsidRPr="00F219F9">
        <w:rPr>
          <w:rFonts w:ascii="SimSun" w:hAnsi="SimSun"/>
          <w:sz w:val="24"/>
        </w:rPr>
        <w:t>?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We need to straighten out the wrinkles by</w:t>
      </w:r>
      <w:r w:rsidR="00C97426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ironing.</w:t>
      </w:r>
      <w:r w:rsidRPr="00F219F9">
        <w:rPr>
          <w:rFonts w:ascii="SimSun" w:hAnsi="SimSun" w:hint="eastAsia"/>
          <w:sz w:val="24"/>
        </w:rPr>
        <w:t>我们是为了弄平皱褶才烫衣服的。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Look. It's straightening out. </w:t>
      </w:r>
      <w:r w:rsidRPr="00F219F9">
        <w:rPr>
          <w:rFonts w:ascii="SimSun" w:hAnsi="SimSun" w:hint="eastAsia"/>
          <w:sz w:val="24"/>
        </w:rPr>
        <w:t>看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烫平了。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wrinkles are gone. That's cool! </w:t>
      </w:r>
      <w:r w:rsidRPr="00F219F9">
        <w:rPr>
          <w:rFonts w:ascii="SimSun" w:hAnsi="SimSun" w:hint="eastAsia"/>
          <w:sz w:val="24"/>
        </w:rPr>
        <w:t>皱褶都不见了。好酷喔。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is a steam iron. </w:t>
      </w:r>
      <w:r w:rsidRPr="00F219F9">
        <w:rPr>
          <w:rFonts w:ascii="SimSun" w:hAnsi="SimSun" w:hint="eastAsia"/>
          <w:sz w:val="24"/>
        </w:rPr>
        <w:t>这是蒸汽熨斗。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Wait! You should wear your pants after we iron them. </w:t>
      </w:r>
      <w:r w:rsidRPr="00F219F9">
        <w:rPr>
          <w:rFonts w:ascii="SimSun" w:hAnsi="SimSun" w:hint="eastAsia"/>
          <w:sz w:val="24"/>
        </w:rPr>
        <w:t>等一下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你应该要等我们烫完裤子再穿。</w:t>
      </w:r>
    </w:p>
    <w:p w:rsidR="00C9742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should iron Mommy's apron. </w:t>
      </w:r>
      <w:r w:rsidRPr="00F219F9">
        <w:rPr>
          <w:rFonts w:ascii="SimSun" w:hAnsi="SimSun" w:hint="eastAsia"/>
          <w:sz w:val="24"/>
        </w:rPr>
        <w:t>我们应该烫一下妈咪的围裙。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Pleated skirts are hard to iron. </w:t>
      </w:r>
      <w:r w:rsidRPr="00F219F9">
        <w:rPr>
          <w:rFonts w:ascii="SimSun" w:hAnsi="SimSun" w:hint="eastAsia"/>
          <w:sz w:val="24"/>
        </w:rPr>
        <w:t>百褶裙很难烫。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We need to iron it so there are no</w:t>
      </w:r>
      <w:r w:rsidR="00C97426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wrinkles.</w:t>
      </w:r>
      <w:r w:rsidRPr="00F219F9">
        <w:rPr>
          <w:rFonts w:ascii="SimSun" w:hAnsi="SimSun" w:hint="eastAsia"/>
          <w:sz w:val="24"/>
        </w:rPr>
        <w:t>我们应该烫到没有皱褶。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need to make the lines neat. </w:t>
      </w:r>
      <w:r w:rsidRPr="00F219F9">
        <w:rPr>
          <w:rFonts w:ascii="SimSun" w:hAnsi="SimSun" w:hint="eastAsia"/>
          <w:sz w:val="24"/>
        </w:rPr>
        <w:t>我们应该让线条更工整。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collar's straight now. </w:t>
      </w:r>
      <w:r w:rsidRPr="00F219F9">
        <w:rPr>
          <w:rFonts w:ascii="SimSun" w:hAnsi="SimSun" w:hint="eastAsia"/>
          <w:sz w:val="24"/>
        </w:rPr>
        <w:t>现在这个衣服领很挺吧。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Isn't it neat after ironing? </w:t>
      </w:r>
      <w:r w:rsidRPr="00F219F9">
        <w:rPr>
          <w:rFonts w:ascii="SimSun" w:hAnsi="SimSun" w:hint="eastAsia"/>
          <w:sz w:val="24"/>
        </w:rPr>
        <w:t>烫过后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衣服不是很整齐吗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warm since we just ironed it. </w:t>
      </w:r>
      <w:r w:rsidRPr="00F219F9">
        <w:rPr>
          <w:rFonts w:ascii="SimSun" w:hAnsi="SimSun" w:hint="eastAsia"/>
          <w:sz w:val="24"/>
        </w:rPr>
        <w:t>刚刚烫好的衣服很温暖。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Let me spray water on the shirt for you. </w:t>
      </w:r>
      <w:r w:rsidRPr="00F219F9">
        <w:rPr>
          <w:rFonts w:ascii="SimSun" w:hAnsi="SimSun" w:hint="eastAsia"/>
          <w:sz w:val="24"/>
        </w:rPr>
        <w:t>我帮你在衬衫上喷水。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still hot after we pull the cord out. </w:t>
      </w:r>
      <w:r w:rsidRPr="00F219F9">
        <w:rPr>
          <w:rFonts w:ascii="SimSun" w:hAnsi="SimSun" w:hint="eastAsia"/>
          <w:sz w:val="24"/>
        </w:rPr>
        <w:t>拔掉插头后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还是有一段时间很烫。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97426">
        <w:rPr>
          <w:rFonts w:ascii="SimSun" w:hAnsi="SimSun"/>
          <w:b/>
          <w:sz w:val="24"/>
        </w:rPr>
        <w:t>CHAPTER02-10</w:t>
      </w:r>
      <w:r w:rsidRPr="00C97426">
        <w:rPr>
          <w:rFonts w:ascii="SimSun" w:hAnsi="SimSun" w:hint="eastAsia"/>
          <w:b/>
          <w:sz w:val="24"/>
        </w:rPr>
        <w:t>照顾花草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put some water in the flower pots. </w:t>
      </w:r>
      <w:r w:rsidRPr="00F219F9">
        <w:rPr>
          <w:rFonts w:ascii="SimSun" w:hAnsi="SimSun" w:hint="eastAsia"/>
          <w:sz w:val="24"/>
        </w:rPr>
        <w:t>我们放点水到花盆里吧。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water the flowers. </w:t>
      </w:r>
      <w:r w:rsidRPr="00F219F9">
        <w:rPr>
          <w:rFonts w:ascii="SimSun" w:hAnsi="SimSun" w:hint="eastAsia"/>
          <w:sz w:val="24"/>
        </w:rPr>
        <w:t>我们来浇花吧。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soil is all dry. </w:t>
      </w:r>
      <w:r w:rsidRPr="00F219F9">
        <w:rPr>
          <w:rFonts w:ascii="SimSun" w:hAnsi="SimSun" w:hint="eastAsia"/>
          <w:sz w:val="24"/>
        </w:rPr>
        <w:t>这些土都干了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flower's withered. </w:t>
      </w:r>
      <w:r w:rsidRPr="00F219F9">
        <w:rPr>
          <w:rFonts w:ascii="SimSun" w:hAnsi="SimSun" w:hint="eastAsia"/>
          <w:sz w:val="24"/>
        </w:rPr>
        <w:t>这些花都枯了。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Seems like the flowers are thirsty. </w:t>
      </w:r>
      <w:r w:rsidRPr="00F219F9">
        <w:rPr>
          <w:rFonts w:ascii="SimSun" w:hAnsi="SimSun" w:hint="eastAsia"/>
          <w:sz w:val="24"/>
        </w:rPr>
        <w:t>这些花看起来很口渴。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give them some water so the flowers won't wither. </w:t>
      </w:r>
      <w:r w:rsidRPr="00F219F9">
        <w:rPr>
          <w:rFonts w:ascii="SimSun" w:hAnsi="SimSun" w:hint="eastAsia"/>
          <w:sz w:val="24"/>
        </w:rPr>
        <w:t>我们要给它们浇水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以便让花不会枯萎。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water this flower. </w:t>
      </w:r>
      <w:r w:rsidRPr="00F219F9">
        <w:rPr>
          <w:rFonts w:ascii="SimSun" w:hAnsi="SimSun" w:hint="eastAsia"/>
          <w:sz w:val="24"/>
        </w:rPr>
        <w:t>我来浇这花。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give it some water now. </w:t>
      </w:r>
      <w:r w:rsidRPr="00F219F9">
        <w:rPr>
          <w:rFonts w:ascii="SimSun" w:hAnsi="SimSun" w:hint="eastAsia"/>
          <w:sz w:val="24"/>
        </w:rPr>
        <w:t>我现在想给它浇点水。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How much should I pour? </w:t>
      </w:r>
      <w:r w:rsidRPr="00F219F9">
        <w:rPr>
          <w:rFonts w:ascii="SimSun" w:hAnsi="SimSun" w:hint="eastAsia"/>
          <w:sz w:val="24"/>
        </w:rPr>
        <w:t>我可以浇多少</w:t>
      </w:r>
      <w:r w:rsidRPr="00F219F9">
        <w:rPr>
          <w:rFonts w:ascii="SimSun" w:hAnsi="SimSun"/>
          <w:sz w:val="24"/>
        </w:rPr>
        <w:t>?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Tilt the watering can more. </w:t>
      </w:r>
      <w:r w:rsidRPr="00F219F9">
        <w:rPr>
          <w:rFonts w:ascii="SimSun" w:hAnsi="SimSun" w:hint="eastAsia"/>
          <w:sz w:val="24"/>
        </w:rPr>
        <w:t>把浇水壶再倾斜一点。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Slowly pour the water in the watering can</w:t>
      </w:r>
      <w:r w:rsidR="00CA17D4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on the flower.</w:t>
      </w:r>
      <w:r w:rsidRPr="00F219F9">
        <w:rPr>
          <w:rFonts w:ascii="SimSun" w:hAnsi="SimSun" w:hint="eastAsia"/>
          <w:sz w:val="24"/>
        </w:rPr>
        <w:t>用浇水壶慢慢地把水浇在花上。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If the weather's hot, we need to give it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more water.</w:t>
      </w:r>
      <w:r w:rsidRPr="00F219F9">
        <w:rPr>
          <w:rFonts w:ascii="SimSun" w:hAnsi="SimSun" w:hint="eastAsia"/>
          <w:sz w:val="24"/>
        </w:rPr>
        <w:t>如果天气很热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我们要浇更多的水。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Giving too much water might make the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plant die.</w:t>
      </w:r>
      <w:r w:rsidRPr="00F219F9">
        <w:rPr>
          <w:rFonts w:ascii="SimSun" w:hAnsi="SimSun" w:hint="eastAsia"/>
          <w:sz w:val="24"/>
        </w:rPr>
        <w:t>浇太多水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植物也有可能会死掉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Make sure the water doesn't actually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touch the flower.</w:t>
      </w:r>
      <w:r w:rsidRPr="00F219F9">
        <w:rPr>
          <w:rFonts w:ascii="SimSun" w:hAnsi="SimSun" w:hint="eastAsia"/>
          <w:sz w:val="24"/>
        </w:rPr>
        <w:t>确认水没有直接碰到花。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By pouring water, the dust and bugs are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washed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away.</w:t>
      </w:r>
      <w:r w:rsidRPr="00F219F9">
        <w:rPr>
          <w:rFonts w:ascii="SimSun" w:hAnsi="SimSun" w:hint="eastAsia"/>
          <w:sz w:val="24"/>
        </w:rPr>
        <w:t>灰尘和虫子也能借由浇水被冲掉。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flower is this? </w:t>
      </w:r>
      <w:r w:rsidRPr="00F219F9">
        <w:rPr>
          <w:rFonts w:ascii="SimSun" w:hAnsi="SimSun" w:hint="eastAsia"/>
          <w:sz w:val="24"/>
        </w:rPr>
        <w:t>这是什么花呢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flower has a strong scent. Smell. </w:t>
      </w:r>
      <w:r w:rsidRPr="00F219F9">
        <w:rPr>
          <w:rFonts w:ascii="SimSun" w:hAnsi="SimSun" w:hint="eastAsia"/>
          <w:sz w:val="24"/>
        </w:rPr>
        <w:t>这花好香喔。闻闻看。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Flower gardens make the air in the more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cleaner.</w:t>
      </w:r>
      <w:r w:rsidRPr="00F219F9">
        <w:rPr>
          <w:rFonts w:ascii="SimSun" w:hAnsi="SimSun" w:hint="eastAsia"/>
          <w:sz w:val="24"/>
        </w:rPr>
        <w:t>花园让屋子的空气更干净。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flowers are in full blossom. </w:t>
      </w:r>
      <w:r w:rsidRPr="00F219F9">
        <w:rPr>
          <w:rFonts w:ascii="SimSun" w:hAnsi="SimSun" w:hint="eastAsia"/>
          <w:sz w:val="24"/>
        </w:rPr>
        <w:t>花都全开了。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tree bears fruit. </w:t>
      </w:r>
      <w:r w:rsidRPr="00F219F9">
        <w:rPr>
          <w:rFonts w:ascii="SimSun" w:hAnsi="SimSun" w:hint="eastAsia"/>
          <w:sz w:val="24"/>
        </w:rPr>
        <w:t>这棵树结果实了。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sprouts have come up. </w:t>
      </w:r>
      <w:r w:rsidRPr="00F219F9">
        <w:rPr>
          <w:rFonts w:ascii="SimSun" w:hAnsi="SimSun" w:hint="eastAsia"/>
          <w:sz w:val="24"/>
        </w:rPr>
        <w:t>发芽了。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plant has no flowers growing. </w:t>
      </w:r>
      <w:r w:rsidRPr="00F219F9">
        <w:rPr>
          <w:rFonts w:ascii="SimSun" w:hAnsi="SimSun" w:hint="eastAsia"/>
          <w:sz w:val="24"/>
        </w:rPr>
        <w:t>这植物是不开花的。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take care of the flowers? </w:t>
      </w:r>
      <w:r w:rsidRPr="00F219F9">
        <w:rPr>
          <w:rFonts w:ascii="SimSun" w:hAnsi="SimSun" w:hint="eastAsia"/>
          <w:sz w:val="24"/>
        </w:rPr>
        <w:t>你能照顾花吗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Clean the dust on the leaves. </w:t>
      </w:r>
      <w:r w:rsidRPr="00F219F9">
        <w:rPr>
          <w:rFonts w:ascii="SimSun" w:hAnsi="SimSun" w:hint="eastAsia"/>
          <w:sz w:val="24"/>
        </w:rPr>
        <w:t>叶子上的灰尘也要洗掉。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Oh my! Will this tree die? </w:t>
      </w:r>
      <w:r w:rsidRPr="00F219F9">
        <w:rPr>
          <w:rFonts w:ascii="SimSun" w:hAnsi="SimSun" w:hint="eastAsia"/>
          <w:sz w:val="24"/>
        </w:rPr>
        <w:t>喔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这棵树会死吗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take care of these plants now. </w:t>
      </w:r>
      <w:r w:rsidRPr="00F219F9">
        <w:rPr>
          <w:rFonts w:ascii="SimSun" w:hAnsi="SimSun" w:hint="eastAsia"/>
          <w:sz w:val="24"/>
        </w:rPr>
        <w:t>现在让我来照顾这些花草。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is going to be my tree. </w:t>
      </w:r>
      <w:r w:rsidRPr="00F219F9">
        <w:rPr>
          <w:rFonts w:ascii="SimSun" w:hAnsi="SimSun" w:hint="eastAsia"/>
          <w:sz w:val="24"/>
        </w:rPr>
        <w:t>这将成为我的树。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CA17D4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17D4">
        <w:rPr>
          <w:rFonts w:ascii="SimSun" w:hAnsi="SimSun"/>
          <w:b/>
          <w:sz w:val="24"/>
        </w:rPr>
        <w:t>CHAPTER02-11</w:t>
      </w:r>
      <w:r w:rsidRPr="00CA17D4">
        <w:rPr>
          <w:rFonts w:ascii="SimSun" w:hAnsi="SimSun" w:hint="eastAsia"/>
          <w:b/>
          <w:sz w:val="24"/>
        </w:rPr>
        <w:t>修东西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Look like it's broken. </w:t>
      </w:r>
      <w:r w:rsidRPr="00F219F9">
        <w:rPr>
          <w:rFonts w:ascii="SimSun" w:hAnsi="SimSun" w:hint="eastAsia"/>
          <w:sz w:val="24"/>
        </w:rPr>
        <w:t>这好像故障了。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it's not working.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这个不能动了。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can you fix this?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你会修这个吗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broke it by accident </w:t>
      </w:r>
      <w:r w:rsidRPr="00F219F9">
        <w:rPr>
          <w:rFonts w:ascii="SimSun" w:hAnsi="SimSun" w:hint="eastAsia"/>
          <w:sz w:val="24"/>
        </w:rPr>
        <w:t>我不小心弄破了。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it be used again? </w:t>
      </w:r>
      <w:r w:rsidRPr="00F219F9">
        <w:rPr>
          <w:rFonts w:ascii="SimSun" w:hAnsi="SimSun" w:hint="eastAsia"/>
          <w:sz w:val="24"/>
        </w:rPr>
        <w:t>这个还能再用吗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try. </w:t>
      </w:r>
      <w:r w:rsidRPr="00F219F9">
        <w:rPr>
          <w:rFonts w:ascii="SimSun" w:hAnsi="SimSun" w:hint="eastAsia"/>
          <w:sz w:val="24"/>
        </w:rPr>
        <w:t>我会试试看。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Looks like I can handle it. </w:t>
      </w:r>
      <w:r w:rsidRPr="00F219F9">
        <w:rPr>
          <w:rFonts w:ascii="SimSun" w:hAnsi="SimSun" w:hint="eastAsia"/>
          <w:sz w:val="24"/>
        </w:rPr>
        <w:t>看起来我可以修好的样子。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I?ll fix it tomorrow. </w:t>
      </w:r>
      <w:r w:rsidRPr="00F219F9">
        <w:rPr>
          <w:rFonts w:ascii="SimSun" w:hAnsi="SimSun" w:hint="eastAsia"/>
          <w:sz w:val="24"/>
        </w:rPr>
        <w:t>明天我来修。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When you come back, it will be working. </w:t>
      </w:r>
      <w:r w:rsidRPr="00F219F9">
        <w:rPr>
          <w:rFonts w:ascii="SimSun" w:hAnsi="SimSun" w:hint="eastAsia"/>
          <w:sz w:val="24"/>
        </w:rPr>
        <w:t>你回来的时候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它就会动喔。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I'll fix it so that it will be like it's brand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new.</w:t>
      </w:r>
      <w:r w:rsidRPr="00F219F9">
        <w:rPr>
          <w:rFonts w:ascii="SimSun" w:hAnsi="SimSun" w:hint="eastAsia"/>
          <w:sz w:val="24"/>
        </w:rPr>
        <w:t>我会把它修得像全新的一样。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 doesn't work because it is broken. </w:t>
      </w:r>
      <w:r w:rsidRPr="00F219F9">
        <w:rPr>
          <w:rFonts w:ascii="SimSun" w:hAnsi="SimSun" w:hint="eastAsia"/>
          <w:sz w:val="24"/>
        </w:rPr>
        <w:t>这个因为故障了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才不能动。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if it gets worse? </w:t>
      </w:r>
      <w:r w:rsidRPr="00F219F9">
        <w:rPr>
          <w:rFonts w:ascii="SimSun" w:hAnsi="SimSun" w:hint="eastAsia"/>
          <w:sz w:val="24"/>
        </w:rPr>
        <w:t>如果变得更坏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怎么办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looks like I can't fix it. </w:t>
      </w:r>
      <w:r w:rsidRPr="00F219F9">
        <w:rPr>
          <w:rFonts w:ascii="SimSun" w:hAnsi="SimSun" w:hint="eastAsia"/>
          <w:sz w:val="24"/>
        </w:rPr>
        <w:t>这个我好像不会修。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It won't be as good as it used to be even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if we fix it.</w:t>
      </w:r>
      <w:r w:rsidRPr="00F219F9">
        <w:rPr>
          <w:rFonts w:ascii="SimSun" w:hAnsi="SimSun" w:hint="eastAsia"/>
          <w:sz w:val="24"/>
        </w:rPr>
        <w:t>即使修好了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也不会像之前那样好用。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Sorry, We're going to have to wait till Dad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gets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here.</w:t>
      </w:r>
      <w:r w:rsidRPr="00F219F9">
        <w:rPr>
          <w:rFonts w:ascii="SimSun" w:hAnsi="SimSun" w:hint="eastAsia"/>
          <w:sz w:val="24"/>
        </w:rPr>
        <w:t>抱歉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我们不得不等爸爸回来。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Ask Daddy to fix this. </w:t>
      </w:r>
      <w:r w:rsidRPr="00F219F9">
        <w:rPr>
          <w:rFonts w:ascii="SimSun" w:hAnsi="SimSun" w:hint="eastAsia"/>
          <w:sz w:val="24"/>
        </w:rPr>
        <w:t>拜托爸爸修这个。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Daddy can fix anything. </w:t>
      </w:r>
      <w:r w:rsidRPr="00F219F9">
        <w:rPr>
          <w:rFonts w:ascii="SimSun" w:hAnsi="SimSun" w:hint="eastAsia"/>
          <w:sz w:val="24"/>
        </w:rPr>
        <w:t>爸爸会修任何东西。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Can we throw it away and get a new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one?</w:t>
      </w:r>
      <w:r w:rsidRPr="00F219F9">
        <w:rPr>
          <w:rFonts w:ascii="SimSun" w:hAnsi="SimSun" w:hint="eastAsia"/>
          <w:sz w:val="24"/>
        </w:rPr>
        <w:t>我们能把它丢掉买新的吗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We shouldn't just get rid of it. Let's try to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fix it.</w:t>
      </w:r>
      <w:r w:rsidRPr="00F219F9">
        <w:rPr>
          <w:rFonts w:ascii="SimSun" w:hAnsi="SimSun" w:hint="eastAsia"/>
          <w:sz w:val="24"/>
        </w:rPr>
        <w:t>不可以只是丢掉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我们修修看。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so sad that it's broken. </w:t>
      </w:r>
      <w:r w:rsidRPr="00F219F9">
        <w:rPr>
          <w:rFonts w:ascii="SimSun" w:hAnsi="SimSun" w:hint="eastAsia"/>
          <w:sz w:val="24"/>
        </w:rPr>
        <w:t>它坏掉了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我好伤心。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Thank you for fixing it. </w:t>
      </w:r>
      <w:r w:rsidRPr="00F219F9">
        <w:rPr>
          <w:rFonts w:ascii="SimSun" w:hAnsi="SimSun" w:hint="eastAsia"/>
          <w:sz w:val="24"/>
        </w:rPr>
        <w:t>谢谢你修好它。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t>CHAPTER02-12</w:t>
      </w:r>
      <w:r w:rsidRPr="00261261">
        <w:rPr>
          <w:rFonts w:ascii="SimSun" w:hAnsi="SimSun" w:hint="eastAsia"/>
          <w:b/>
          <w:sz w:val="24"/>
        </w:rPr>
        <w:t>吃午餐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I'm hungry.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我饿了。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I'm starving (to death). </w:t>
      </w:r>
      <w:r w:rsidRPr="00F219F9">
        <w:rPr>
          <w:rFonts w:ascii="SimSun" w:hAnsi="SimSun" w:hint="eastAsia"/>
          <w:sz w:val="24"/>
        </w:rPr>
        <w:t>我饿死了。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Wait a second. I'll have lunch ready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soon.</w:t>
      </w:r>
      <w:r w:rsidRPr="00F219F9">
        <w:rPr>
          <w:rFonts w:ascii="SimSun" w:hAnsi="SimSun" w:hint="eastAsia"/>
          <w:sz w:val="24"/>
        </w:rPr>
        <w:t>等一下。我马上把午餐准备好。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is for lunch? </w:t>
      </w:r>
      <w:r w:rsidRPr="00F219F9">
        <w:rPr>
          <w:rFonts w:ascii="SimSun" w:hAnsi="SimSun" w:hint="eastAsia"/>
          <w:sz w:val="24"/>
        </w:rPr>
        <w:t>午餐是什么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about sandwich? </w:t>
      </w:r>
      <w:r w:rsidRPr="00F219F9">
        <w:rPr>
          <w:rFonts w:ascii="SimSun" w:hAnsi="SimSun" w:hint="eastAsia"/>
          <w:sz w:val="24"/>
        </w:rPr>
        <w:t>三明治如何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to eat at home or out? </w:t>
      </w:r>
      <w:r w:rsidRPr="00F219F9">
        <w:rPr>
          <w:rFonts w:ascii="SimSun" w:hAnsi="SimSun" w:hint="eastAsia"/>
          <w:sz w:val="24"/>
        </w:rPr>
        <w:t>要在家吃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还是出去吃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to order something for lunch? </w:t>
      </w:r>
      <w:r w:rsidRPr="00F219F9">
        <w:rPr>
          <w:rFonts w:ascii="SimSun" w:hAnsi="SimSun" w:hint="eastAsia"/>
          <w:sz w:val="24"/>
        </w:rPr>
        <w:t>午餐要不要叫外送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eat ramen? </w:t>
      </w:r>
      <w:r w:rsidRPr="00F219F9">
        <w:rPr>
          <w:rFonts w:ascii="SimSun" w:hAnsi="SimSun" w:hint="eastAsia"/>
          <w:sz w:val="24"/>
        </w:rPr>
        <w:t>我可以吃拉面吗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some pizza. </w:t>
      </w:r>
      <w:r w:rsidRPr="00F219F9">
        <w:rPr>
          <w:rFonts w:ascii="SimSun" w:hAnsi="SimSun" w:hint="eastAsia"/>
          <w:sz w:val="24"/>
        </w:rPr>
        <w:t>我想吃披萨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If you eat candy, lunch won't taste. </w:t>
      </w:r>
      <w:r w:rsidRPr="00F219F9">
        <w:rPr>
          <w:rFonts w:ascii="SimSun" w:hAnsi="SimSun" w:hint="eastAsia"/>
          <w:sz w:val="24"/>
        </w:rPr>
        <w:t>如果你吃糖果的话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午餐会没有味道。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get the fishbones out. </w:t>
      </w:r>
      <w:r w:rsidRPr="00F219F9">
        <w:rPr>
          <w:rFonts w:ascii="SimSun" w:hAnsi="SimSun" w:hint="eastAsia"/>
          <w:sz w:val="24"/>
        </w:rPr>
        <w:t>我来拿掉鱼刺。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Is it too big? Let me cut it off. </w:t>
      </w:r>
      <w:r w:rsidRPr="00F219F9">
        <w:rPr>
          <w:rFonts w:ascii="SimSun" w:hAnsi="SimSun" w:hint="eastAsia"/>
          <w:sz w:val="24"/>
        </w:rPr>
        <w:t>太大了吗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我来切一下。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Eat just a little bit even though yet don't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feel like eating.</w:t>
      </w:r>
      <w:r w:rsidRPr="00F219F9">
        <w:rPr>
          <w:rFonts w:ascii="SimSun" w:hAnsi="SimSun" w:hint="eastAsia"/>
          <w:sz w:val="24"/>
        </w:rPr>
        <w:t>即使你不想吃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也要吃一点。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Fast food isn't good for you. </w:t>
      </w:r>
      <w:r w:rsidRPr="00F219F9">
        <w:rPr>
          <w:rFonts w:ascii="SimSun" w:hAnsi="SimSun" w:hint="eastAsia"/>
          <w:sz w:val="24"/>
        </w:rPr>
        <w:t>速食对身体不好。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finished an entire plate very quickly. </w:t>
      </w:r>
      <w:r w:rsidRPr="00F219F9">
        <w:rPr>
          <w:rFonts w:ascii="SimSun" w:hAnsi="SimSun" w:hint="eastAsia"/>
          <w:sz w:val="24"/>
        </w:rPr>
        <w:t>你很快就吃完一整盘了。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eat enough, Sweetheart? </w:t>
      </w:r>
      <w:r w:rsidRPr="00F219F9">
        <w:rPr>
          <w:rFonts w:ascii="SimSun" w:hAnsi="SimSun" w:hint="eastAsia"/>
          <w:sz w:val="24"/>
        </w:rPr>
        <w:t>甜心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你吃够了吗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Eat a lot and get strong. </w:t>
      </w:r>
      <w:r w:rsidRPr="00F219F9">
        <w:rPr>
          <w:rFonts w:ascii="SimSun" w:hAnsi="SimSun" w:hint="eastAsia"/>
          <w:sz w:val="24"/>
        </w:rPr>
        <w:t>多吃一点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变壮一点。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get lunch ready and then leave. </w:t>
      </w:r>
      <w:r w:rsidRPr="00F219F9">
        <w:rPr>
          <w:rFonts w:ascii="SimSun" w:hAnsi="SimSun" w:hint="eastAsia"/>
          <w:sz w:val="24"/>
        </w:rPr>
        <w:t>我会做好午餐再出门。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CA17D4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17D4">
        <w:rPr>
          <w:rFonts w:ascii="SimSun" w:hAnsi="SimSun"/>
          <w:b/>
          <w:sz w:val="24"/>
        </w:rPr>
        <w:t>CHAPTER03</w:t>
      </w:r>
      <w:r w:rsidRPr="00CA17D4">
        <w:rPr>
          <w:rFonts w:ascii="SimSun" w:hAnsi="SimSun" w:hint="eastAsia"/>
          <w:b/>
          <w:sz w:val="24"/>
        </w:rPr>
        <w:t>下课后孩子回家</w:t>
      </w: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t>CHAPTER03-01</w:t>
      </w:r>
      <w:r w:rsidRPr="00261261">
        <w:rPr>
          <w:rFonts w:ascii="SimSun" w:hAnsi="SimSun" w:hint="eastAsia"/>
          <w:b/>
          <w:sz w:val="24"/>
        </w:rPr>
        <w:t>小孩回家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</w:t>
      </w:r>
      <w:r w:rsidR="00261261" w:rsidRPr="00F219F9">
        <w:rPr>
          <w:rFonts w:ascii="SimSun" w:hAnsi="SimSun"/>
          <w:sz w:val="24"/>
        </w:rPr>
        <w:t>'</w:t>
      </w:r>
      <w:r w:rsidRPr="00F219F9">
        <w:rPr>
          <w:rFonts w:ascii="SimSun" w:hAnsi="SimSun"/>
          <w:sz w:val="24"/>
        </w:rPr>
        <w:t xml:space="preserve">m home. </w:t>
      </w:r>
      <w:r w:rsidRPr="00F219F9">
        <w:rPr>
          <w:rFonts w:ascii="SimSun" w:hAnsi="SimSun" w:hint="eastAsia"/>
          <w:sz w:val="24"/>
        </w:rPr>
        <w:t>我回来了。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You're home, Honey. </w:t>
      </w:r>
      <w:r w:rsidRPr="00F219F9">
        <w:rPr>
          <w:rFonts w:ascii="SimSun" w:hAnsi="SimSun" w:hint="eastAsia"/>
          <w:sz w:val="24"/>
        </w:rPr>
        <w:t>宝贝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你回来了。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You're home early. </w:t>
      </w:r>
      <w:r w:rsidRPr="00F219F9">
        <w:rPr>
          <w:rFonts w:ascii="SimSun" w:hAnsi="SimSun" w:hint="eastAsia"/>
          <w:sz w:val="24"/>
        </w:rPr>
        <w:t>你回来得很早。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How was your day? </w:t>
      </w:r>
      <w:r w:rsidRPr="00F219F9">
        <w:rPr>
          <w:rFonts w:ascii="SimSun" w:hAnsi="SimSun" w:hint="eastAsia"/>
          <w:sz w:val="24"/>
        </w:rPr>
        <w:t>今天过得如何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How was school today? </w:t>
      </w:r>
      <w:r w:rsidRPr="00F219F9">
        <w:rPr>
          <w:rFonts w:ascii="SimSun" w:hAnsi="SimSun" w:hint="eastAsia"/>
          <w:sz w:val="24"/>
        </w:rPr>
        <w:t>今天在学校过得如何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 was fun. </w:t>
      </w:r>
      <w:r w:rsidRPr="00F219F9">
        <w:rPr>
          <w:rFonts w:ascii="SimSun" w:hAnsi="SimSun" w:hint="eastAsia"/>
          <w:sz w:val="24"/>
        </w:rPr>
        <w:t>很好玩。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 was all right. </w:t>
      </w:r>
      <w:r w:rsidRPr="00F219F9">
        <w:rPr>
          <w:rFonts w:ascii="SimSun" w:hAnsi="SimSun" w:hint="eastAsia"/>
          <w:sz w:val="24"/>
        </w:rPr>
        <w:t>还好。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You're a little late. Did something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happen?</w:t>
      </w:r>
      <w:r w:rsidRPr="00F219F9">
        <w:rPr>
          <w:rFonts w:ascii="SimSun" w:hAnsi="SimSun" w:hint="eastAsia"/>
          <w:sz w:val="24"/>
        </w:rPr>
        <w:t>你今天有点晚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有什么事吗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I played with my friend after school. </w:t>
      </w:r>
      <w:r w:rsidRPr="00F219F9">
        <w:rPr>
          <w:rFonts w:ascii="SimSun" w:hAnsi="SimSun" w:hint="eastAsia"/>
          <w:sz w:val="24"/>
        </w:rPr>
        <w:t>放学后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我跟朋友玩了一会。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was worried about you. Sweetie. </w:t>
      </w:r>
      <w:r w:rsidRPr="00F219F9">
        <w:rPr>
          <w:rFonts w:ascii="SimSun" w:hAnsi="SimSun" w:hint="eastAsia"/>
          <w:sz w:val="24"/>
        </w:rPr>
        <w:t>甜心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我很担心你。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Next time, come straight home. </w:t>
      </w:r>
      <w:r w:rsidRPr="00F219F9">
        <w:rPr>
          <w:rFonts w:ascii="SimSun" w:hAnsi="SimSun" w:hint="eastAsia"/>
          <w:sz w:val="24"/>
        </w:rPr>
        <w:t>下次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要直接回家。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look happy. </w:t>
      </w:r>
      <w:r w:rsidRPr="00F219F9">
        <w:rPr>
          <w:rFonts w:ascii="SimSun" w:hAnsi="SimSun" w:hint="eastAsia"/>
          <w:sz w:val="24"/>
        </w:rPr>
        <w:t>你看起来很开心。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seem to have fun. </w:t>
      </w:r>
      <w:r w:rsidRPr="00F219F9">
        <w:rPr>
          <w:rFonts w:ascii="SimSun" w:hAnsi="SimSun" w:hint="eastAsia"/>
          <w:sz w:val="24"/>
        </w:rPr>
        <w:t>你好像玩的很开心。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look tired. </w:t>
      </w:r>
      <w:r w:rsidRPr="00F219F9">
        <w:rPr>
          <w:rFonts w:ascii="SimSun" w:hAnsi="SimSun" w:hint="eastAsia"/>
          <w:sz w:val="24"/>
        </w:rPr>
        <w:t>你看起来很累。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Is Sister here? </w:t>
      </w:r>
      <w:r w:rsidRPr="00F219F9">
        <w:rPr>
          <w:rFonts w:ascii="SimSun" w:hAnsi="SimSun" w:hint="eastAsia"/>
          <w:sz w:val="24"/>
        </w:rPr>
        <w:t>姐姐回来了吗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Not yet. She'll be home soon. </w:t>
      </w:r>
      <w:r w:rsidRPr="00F219F9">
        <w:rPr>
          <w:rFonts w:ascii="SimSun" w:hAnsi="SimSun" w:hint="eastAsia"/>
          <w:sz w:val="24"/>
        </w:rPr>
        <w:t>还没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她快回来了。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Yes. She's already here. </w:t>
      </w:r>
      <w:r w:rsidRPr="00F219F9">
        <w:rPr>
          <w:rFonts w:ascii="SimSun" w:hAnsi="SimSun" w:hint="eastAsia"/>
          <w:sz w:val="24"/>
        </w:rPr>
        <w:t>是呀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她已经回来了。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Of course. She is waiting for you. </w:t>
      </w:r>
      <w:r w:rsidRPr="00F219F9">
        <w:rPr>
          <w:rFonts w:ascii="SimSun" w:hAnsi="SimSun" w:hint="eastAsia"/>
          <w:sz w:val="24"/>
        </w:rPr>
        <w:t>当然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她在等你了。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She's sleeping, so be quiet. </w:t>
      </w:r>
      <w:r w:rsidRPr="00F219F9">
        <w:rPr>
          <w:rFonts w:ascii="SimSun" w:hAnsi="SimSun" w:hint="eastAsia"/>
          <w:sz w:val="24"/>
        </w:rPr>
        <w:t>她正在睡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安静点。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Wasn't it hot? </w:t>
      </w:r>
      <w:r w:rsidRPr="00F219F9">
        <w:rPr>
          <w:rFonts w:ascii="SimSun" w:hAnsi="SimSun" w:hint="eastAsia"/>
          <w:sz w:val="24"/>
        </w:rPr>
        <w:t>不热吗</w:t>
      </w:r>
      <w:r w:rsidRPr="00F219F9">
        <w:rPr>
          <w:rFonts w:ascii="SimSun" w:hAnsi="SimSun"/>
          <w:sz w:val="24"/>
        </w:rPr>
        <w:t>?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it's so hot! Can I have some water?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妈热喔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可以喝点水吗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 Brrr! It's cold today. </w:t>
      </w:r>
      <w:r w:rsidRPr="00F219F9">
        <w:rPr>
          <w:rFonts w:ascii="SimSun" w:hAnsi="SimSun" w:hint="eastAsia"/>
          <w:sz w:val="24"/>
        </w:rPr>
        <w:t>啊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今天好冷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 you get along with your friends the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time?</w:t>
      </w:r>
      <w:r w:rsidRPr="00F219F9">
        <w:rPr>
          <w:rFonts w:ascii="SimSun" w:hAnsi="SimSun" w:hint="eastAsia"/>
          <w:sz w:val="24"/>
        </w:rPr>
        <w:t>你跟朋友们处得好吗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did you do/learn at school? </w:t>
      </w:r>
      <w:r w:rsidRPr="00F219F9">
        <w:rPr>
          <w:rFonts w:ascii="SimSun" w:hAnsi="SimSun" w:hint="eastAsia"/>
          <w:sz w:val="24"/>
        </w:rPr>
        <w:t>你在学校做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学了什么</w:t>
      </w:r>
      <w:r w:rsidRPr="00F219F9">
        <w:rPr>
          <w:rFonts w:ascii="SimSun" w:hAnsi="SimSun"/>
          <w:sz w:val="24"/>
        </w:rPr>
        <w:t>?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did you have for lunch? </w:t>
      </w:r>
      <w:r w:rsidRPr="00F219F9">
        <w:rPr>
          <w:rFonts w:ascii="SimSun" w:hAnsi="SimSun" w:hint="eastAsia"/>
          <w:sz w:val="24"/>
        </w:rPr>
        <w:t>午餐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你吃了什么</w:t>
      </w:r>
      <w:r w:rsidRPr="00F219F9">
        <w:rPr>
          <w:rFonts w:ascii="SimSun" w:hAnsi="SimSun"/>
          <w:sz w:val="24"/>
        </w:rPr>
        <w:t xml:space="preserve">? 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t>CHAPTER03-02</w:t>
      </w:r>
      <w:r w:rsidRPr="00261261">
        <w:rPr>
          <w:rFonts w:ascii="SimSun" w:hAnsi="SimSun" w:hint="eastAsia"/>
          <w:b/>
          <w:sz w:val="24"/>
        </w:rPr>
        <w:t>接小孩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Sweetheart, I'm here! </w:t>
      </w:r>
      <w:r w:rsidRPr="00F219F9">
        <w:rPr>
          <w:rFonts w:ascii="SimSun" w:hAnsi="SimSun" w:hint="eastAsia"/>
          <w:sz w:val="24"/>
        </w:rPr>
        <w:t>甜心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妈妈在这里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Why did you come to pick me up, Mom?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为什么你来接我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Because I wanted to see you sooner. </w:t>
      </w:r>
      <w:r w:rsidRPr="00F219F9">
        <w:rPr>
          <w:rFonts w:ascii="SimSun" w:hAnsi="SimSun" w:hint="eastAsia"/>
          <w:sz w:val="24"/>
        </w:rPr>
        <w:t>因为我想快一点看到你。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Why are you so late? I've been waiting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for you.</w:t>
      </w:r>
      <w:r w:rsidRPr="00F219F9">
        <w:rPr>
          <w:rFonts w:ascii="SimSun" w:hAnsi="SimSun" w:hint="eastAsia"/>
          <w:sz w:val="24"/>
        </w:rPr>
        <w:t>你为什么这样晚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我正等着你。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had lunch late. </w:t>
      </w:r>
      <w:r w:rsidRPr="00F219F9">
        <w:rPr>
          <w:rFonts w:ascii="SimSun" w:hAnsi="SimSun" w:hint="eastAsia"/>
          <w:sz w:val="24"/>
        </w:rPr>
        <w:t>我午餐吃晚了。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If Mommy were late, we could have missed each other. </w:t>
      </w:r>
      <w:r w:rsidRPr="00F219F9">
        <w:rPr>
          <w:rFonts w:ascii="SimSun" w:hAnsi="SimSun" w:hint="eastAsia"/>
          <w:sz w:val="24"/>
        </w:rPr>
        <w:t>如果妈妈晚到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我们可能就错过彼此了。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Give me your bookbag. I'll carry it for you. </w:t>
      </w:r>
      <w:r w:rsidRPr="00F219F9">
        <w:rPr>
          <w:rFonts w:ascii="SimSun" w:hAnsi="SimSun" w:hint="eastAsia"/>
          <w:sz w:val="24"/>
        </w:rPr>
        <w:t>把书包给我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我来拿。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When it's raining, wait for me to bring an </w:t>
      </w:r>
      <w:r w:rsidRPr="00F219F9">
        <w:rPr>
          <w:rFonts w:ascii="SimSun" w:hAnsi="SimSun" w:hint="eastAsia"/>
          <w:sz w:val="24"/>
        </w:rPr>
        <w:t>下雨的时候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等我拿雨伞给你。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bus is late today. </w:t>
      </w:r>
      <w:r w:rsidRPr="00F219F9">
        <w:rPr>
          <w:rFonts w:ascii="SimSun" w:hAnsi="SimSun" w:hint="eastAsia"/>
          <w:sz w:val="24"/>
        </w:rPr>
        <w:t>今天公车晚了。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happy that Mommy came? </w:t>
      </w:r>
      <w:r w:rsidRPr="00F219F9">
        <w:rPr>
          <w:rFonts w:ascii="SimSun" w:hAnsi="SimSun" w:hint="eastAsia"/>
          <w:sz w:val="24"/>
        </w:rPr>
        <w:t>妈妈来接你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高兴吗</w:t>
      </w:r>
      <w:r w:rsidRPr="00F219F9">
        <w:rPr>
          <w:rFonts w:ascii="SimSun" w:hAnsi="SimSun"/>
          <w:sz w:val="24"/>
        </w:rPr>
        <w:t>?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I'm really happy that you came for me. </w:t>
      </w:r>
      <w:r w:rsidRPr="00F219F9">
        <w:rPr>
          <w:rFonts w:ascii="SimSun" w:hAnsi="SimSun" w:hint="eastAsia"/>
          <w:sz w:val="24"/>
        </w:rPr>
        <w:t>我真的很高兴你能来接我。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Mommy feels happy to come here, too. </w:t>
      </w:r>
      <w:r w:rsidRPr="00F219F9">
        <w:rPr>
          <w:rFonts w:ascii="SimSun" w:hAnsi="SimSun" w:hint="eastAsia"/>
          <w:sz w:val="24"/>
        </w:rPr>
        <w:t>妈妈也很高兴能来。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pick me up again tomorrow? </w:t>
      </w:r>
      <w:r w:rsidRPr="00F219F9">
        <w:rPr>
          <w:rFonts w:ascii="SimSun" w:hAnsi="SimSun" w:hint="eastAsia"/>
          <w:sz w:val="24"/>
        </w:rPr>
        <w:t>明天你也能来接我吗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be waiting here tomorrow. </w:t>
      </w:r>
      <w:r w:rsidRPr="00F219F9">
        <w:rPr>
          <w:rFonts w:ascii="SimSun" w:hAnsi="SimSun" w:hint="eastAsia"/>
          <w:sz w:val="24"/>
        </w:rPr>
        <w:t>明天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我在这里等你。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Sorry I was a little late. </w:t>
      </w:r>
      <w:r w:rsidRPr="00F219F9">
        <w:rPr>
          <w:rFonts w:ascii="SimSun" w:hAnsi="SimSun" w:hint="eastAsia"/>
          <w:sz w:val="24"/>
        </w:rPr>
        <w:t>抱歉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我晚了一点。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come and pick you up every Monday. </w:t>
      </w:r>
      <w:r w:rsidRPr="00F219F9">
        <w:rPr>
          <w:rFonts w:ascii="SimSun" w:hAnsi="SimSun" w:hint="eastAsia"/>
          <w:sz w:val="24"/>
        </w:rPr>
        <w:t>每周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我都会来接你。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Were you waiting for me for a while? </w:t>
      </w:r>
      <w:r w:rsidRPr="00F219F9">
        <w:rPr>
          <w:rFonts w:ascii="SimSun" w:hAnsi="SimSun" w:hint="eastAsia"/>
          <w:sz w:val="24"/>
        </w:rPr>
        <w:t>你等我一会了吗</w:t>
      </w:r>
      <w:r w:rsidRPr="00F219F9">
        <w:rPr>
          <w:rFonts w:ascii="SimSun" w:hAnsi="SimSun"/>
          <w:sz w:val="24"/>
        </w:rPr>
        <w:t>?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Even if Mommy's late, wait here. </w:t>
      </w:r>
      <w:r w:rsidRPr="00F219F9">
        <w:rPr>
          <w:rFonts w:ascii="SimSun" w:hAnsi="SimSun" w:hint="eastAsia"/>
          <w:sz w:val="24"/>
        </w:rPr>
        <w:t>即使妈妈晚到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也一定要在这等。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CA17D4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17D4">
        <w:rPr>
          <w:rFonts w:ascii="SimSun" w:hAnsi="SimSun"/>
          <w:b/>
          <w:sz w:val="24"/>
        </w:rPr>
        <w:t>CHAPTER03-03</w:t>
      </w:r>
      <w:r w:rsidRPr="00CA17D4">
        <w:rPr>
          <w:rFonts w:ascii="SimSun" w:hAnsi="SimSun" w:hint="eastAsia"/>
          <w:b/>
          <w:sz w:val="24"/>
        </w:rPr>
        <w:t>洗手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Look at your hands! They're dirty. </w:t>
      </w:r>
      <w:r w:rsidRPr="00F219F9">
        <w:rPr>
          <w:rFonts w:ascii="SimSun" w:hAnsi="SimSun" w:hint="eastAsia"/>
          <w:sz w:val="24"/>
        </w:rPr>
        <w:t>看看你的手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好脏。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wash your hands. Quickly! </w:t>
      </w:r>
      <w:r w:rsidRPr="00F219F9">
        <w:rPr>
          <w:rFonts w:ascii="SimSun" w:hAnsi="SimSun" w:hint="eastAsia"/>
          <w:sz w:val="24"/>
        </w:rPr>
        <w:t>去洗手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快</w:t>
      </w:r>
      <w:r w:rsidRPr="00F219F9">
        <w:rPr>
          <w:rFonts w:ascii="SimSun" w:hAnsi="SimSun"/>
          <w:sz w:val="24"/>
        </w:rPr>
        <w:t>!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When you come home, you should wash</w:t>
      </w:r>
      <w:r w:rsidR="00261261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your hands.</w:t>
      </w:r>
      <w:r w:rsidRPr="00F219F9">
        <w:rPr>
          <w:rFonts w:ascii="SimSun" w:hAnsi="SimSun" w:hint="eastAsia"/>
          <w:sz w:val="24"/>
        </w:rPr>
        <w:t>回到家时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你应该洗一下手。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Scrub your hands with soap. </w:t>
      </w:r>
      <w:r w:rsidRPr="00F219F9">
        <w:rPr>
          <w:rFonts w:ascii="SimSun" w:hAnsi="SimSun" w:hint="eastAsia"/>
          <w:sz w:val="24"/>
        </w:rPr>
        <w:t>用肥皂擦洗你的手。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 won't come off. Mommy.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洗不掉。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roll up my sleeves? </w:t>
      </w:r>
      <w:r w:rsidRPr="00F219F9">
        <w:rPr>
          <w:rFonts w:ascii="SimSun" w:hAnsi="SimSun" w:hint="eastAsia"/>
          <w:sz w:val="24"/>
        </w:rPr>
        <w:t>你能帮我卷起袖子吗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Wash off all the soap. </w:t>
      </w:r>
      <w:r w:rsidRPr="00F219F9">
        <w:rPr>
          <w:rFonts w:ascii="SimSun" w:hAnsi="SimSun" w:hint="eastAsia"/>
          <w:sz w:val="24"/>
        </w:rPr>
        <w:t>把肥皂都洗掉。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There's still foam on your hands. </w:t>
      </w:r>
      <w:r w:rsidRPr="00F219F9">
        <w:rPr>
          <w:rFonts w:ascii="SimSun" w:hAnsi="SimSun" w:hint="eastAsia"/>
          <w:sz w:val="24"/>
        </w:rPr>
        <w:t>你的手上还有泡沫。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There are a lot of germs on your hands.</w:t>
      </w:r>
      <w:r w:rsidRPr="00F219F9">
        <w:rPr>
          <w:rFonts w:ascii="SimSun" w:hAnsi="SimSun" w:hint="eastAsia"/>
          <w:sz w:val="24"/>
        </w:rPr>
        <w:t>你的手上有很多细菌。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can't see the germs. </w:t>
      </w:r>
      <w:r w:rsidRPr="00F219F9">
        <w:rPr>
          <w:rFonts w:ascii="SimSun" w:hAnsi="SimSun" w:hint="eastAsia"/>
          <w:sz w:val="24"/>
        </w:rPr>
        <w:t>我看不到细菌。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can't see the germs. </w:t>
      </w:r>
      <w:r w:rsidRPr="00F219F9">
        <w:rPr>
          <w:rFonts w:ascii="SimSun" w:hAnsi="SimSun" w:hint="eastAsia"/>
          <w:sz w:val="24"/>
        </w:rPr>
        <w:t>你没办法看到细菌。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wash yourself alone? </w:t>
      </w:r>
      <w:r w:rsidRPr="00F219F9">
        <w:rPr>
          <w:rFonts w:ascii="SimSun" w:hAnsi="SimSun" w:hint="eastAsia"/>
          <w:sz w:val="24"/>
        </w:rPr>
        <w:t>你能自己洗吗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No. Can you help me? </w:t>
      </w:r>
      <w:r w:rsidRPr="00F219F9">
        <w:rPr>
          <w:rFonts w:ascii="SimSun" w:hAnsi="SimSun" w:hint="eastAsia"/>
          <w:sz w:val="24"/>
        </w:rPr>
        <w:t>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你能帮我吗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Don't be careless. Wash them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thoroughly.</w:t>
      </w:r>
      <w:r w:rsidRPr="00F219F9">
        <w:rPr>
          <w:rFonts w:ascii="SimSun" w:hAnsi="SimSun" w:hint="eastAsia"/>
          <w:sz w:val="24"/>
        </w:rPr>
        <w:t>不要这样随便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要彻底地洗干净。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Scrub between your fingers. </w:t>
      </w:r>
      <w:r w:rsidRPr="00F219F9">
        <w:rPr>
          <w:rFonts w:ascii="SimSun" w:hAnsi="SimSun" w:hint="eastAsia"/>
          <w:sz w:val="24"/>
        </w:rPr>
        <w:t>手指间也要擦洗。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Wash your wrist, too. </w:t>
      </w:r>
      <w:r w:rsidRPr="00F219F9">
        <w:rPr>
          <w:rFonts w:ascii="SimSun" w:hAnsi="SimSun" w:hint="eastAsia"/>
          <w:sz w:val="24"/>
        </w:rPr>
        <w:t>手腕也要洗。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leave the water on. </w:t>
      </w:r>
      <w:r w:rsidRPr="00F219F9">
        <w:rPr>
          <w:rFonts w:ascii="SimSun" w:hAnsi="SimSun" w:hint="eastAsia"/>
          <w:sz w:val="24"/>
        </w:rPr>
        <w:t>不要把水放着一直流。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Wash until your hands are visibly clean. </w:t>
      </w:r>
      <w:r w:rsidRPr="00F219F9">
        <w:rPr>
          <w:rFonts w:ascii="SimSun" w:hAnsi="SimSun" w:hint="eastAsia"/>
          <w:sz w:val="24"/>
        </w:rPr>
        <w:t>要洗到双手都明显很干净。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washed them before you told me to. </w:t>
      </w:r>
      <w:r w:rsidRPr="00F219F9">
        <w:rPr>
          <w:rFonts w:ascii="SimSun" w:hAnsi="SimSun" w:hint="eastAsia"/>
          <w:sz w:val="24"/>
        </w:rPr>
        <w:t>我在你说之前就已经洗好了。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done washing! </w:t>
      </w:r>
      <w:r w:rsidRPr="00F219F9">
        <w:rPr>
          <w:rFonts w:ascii="SimSun" w:hAnsi="SimSun" w:hint="eastAsia"/>
          <w:sz w:val="24"/>
        </w:rPr>
        <w:t>我洗好了。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CA17D4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CA17D4">
        <w:rPr>
          <w:rFonts w:ascii="SimSun" w:hAnsi="SimSun"/>
          <w:b/>
          <w:sz w:val="24"/>
        </w:rPr>
        <w:t>CHAPTER03-04</w:t>
      </w:r>
      <w:r w:rsidRPr="00CA17D4">
        <w:rPr>
          <w:rFonts w:ascii="SimSun" w:hAnsi="SimSun" w:hint="eastAsia"/>
          <w:b/>
          <w:sz w:val="24"/>
        </w:rPr>
        <w:t>肚子饿的时候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hungry. Please get me a snack. </w:t>
      </w:r>
      <w:r w:rsidRPr="00F219F9">
        <w:rPr>
          <w:rFonts w:ascii="SimSun" w:hAnsi="SimSun" w:hint="eastAsia"/>
          <w:sz w:val="24"/>
        </w:rPr>
        <w:t>我饿了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请给我点心。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Wait a little bit. It's almost ready. </w:t>
      </w:r>
      <w:r w:rsidRPr="00F219F9">
        <w:rPr>
          <w:rFonts w:ascii="SimSun" w:hAnsi="SimSun" w:hint="eastAsia"/>
          <w:sz w:val="24"/>
        </w:rPr>
        <w:t>等一下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就快好了。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must be hungry. </w:t>
      </w:r>
      <w:r w:rsidRPr="00F219F9">
        <w:rPr>
          <w:rFonts w:ascii="SimSun" w:hAnsi="SimSun" w:hint="eastAsia"/>
          <w:sz w:val="24"/>
        </w:rPr>
        <w:t>你一定很饿了吧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give you a snack. </w:t>
      </w:r>
      <w:r w:rsidRPr="00F219F9">
        <w:rPr>
          <w:rFonts w:ascii="SimSun" w:hAnsi="SimSun" w:hint="eastAsia"/>
          <w:sz w:val="24"/>
        </w:rPr>
        <w:t>我拿点心给你。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Didn't you finish your lunch at school?</w:t>
      </w:r>
      <w:r w:rsidR="00261261" w:rsidRPr="00F219F9">
        <w:rPr>
          <w:rFonts w:ascii="SimSun" w:hAnsi="SimSun"/>
          <w:sz w:val="24"/>
        </w:rPr>
        <w:t xml:space="preserve"> Why are you hungry?</w:t>
      </w:r>
      <w:r w:rsidRPr="00F219F9">
        <w:rPr>
          <w:rFonts w:ascii="SimSun" w:hAnsi="SimSun" w:hint="eastAsia"/>
          <w:sz w:val="24"/>
        </w:rPr>
        <w:t>你在学校没有把饭吃完吗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为什么会饿呢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The food today was bad, so I didn't eat it</w:t>
      </w:r>
      <w:r w:rsidR="00CA17D4" w:rsidRPr="00CA17D4">
        <w:rPr>
          <w:rFonts w:ascii="SimSun" w:hAnsi="SimSun"/>
          <w:sz w:val="24"/>
        </w:rPr>
        <w:t xml:space="preserve"> </w:t>
      </w:r>
      <w:r w:rsidR="00CA17D4" w:rsidRPr="00F219F9">
        <w:rPr>
          <w:rFonts w:ascii="SimSun" w:hAnsi="SimSun"/>
          <w:sz w:val="24"/>
        </w:rPr>
        <w:t>all.</w:t>
      </w:r>
      <w:r w:rsidRPr="00F219F9">
        <w:rPr>
          <w:rFonts w:ascii="SimSun" w:hAnsi="SimSun" w:hint="eastAsia"/>
          <w:sz w:val="24"/>
        </w:rPr>
        <w:t>今天的饭不好吃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所以我没有都吃完。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thirsty? </w:t>
      </w:r>
      <w:r w:rsidRPr="00F219F9">
        <w:rPr>
          <w:rFonts w:ascii="SimSun" w:hAnsi="SimSun" w:hint="eastAsia"/>
          <w:sz w:val="24"/>
        </w:rPr>
        <w:t>你渴了吗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something to drink? </w:t>
      </w:r>
      <w:r w:rsidRPr="00F219F9">
        <w:rPr>
          <w:rFonts w:ascii="SimSun" w:hAnsi="SimSun" w:hint="eastAsia"/>
          <w:sz w:val="24"/>
        </w:rPr>
        <w:t>你要喝的吗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something to eat? </w:t>
      </w:r>
      <w:r w:rsidRPr="00F219F9">
        <w:rPr>
          <w:rFonts w:ascii="SimSun" w:hAnsi="SimSun" w:hint="eastAsia"/>
          <w:sz w:val="24"/>
        </w:rPr>
        <w:t>要来点吃的吗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You're hungry because you had little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breakfast.</w:t>
      </w:r>
      <w:r w:rsidRPr="00F219F9">
        <w:rPr>
          <w:rFonts w:ascii="SimSun" w:hAnsi="SimSun" w:hint="eastAsia"/>
          <w:sz w:val="24"/>
        </w:rPr>
        <w:t>你会饿因为你只吃了一点早餐。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haven't eaten anything today. </w:t>
      </w:r>
      <w:r w:rsidRPr="00F219F9">
        <w:rPr>
          <w:rFonts w:ascii="SimSun" w:hAnsi="SimSun" w:hint="eastAsia"/>
          <w:sz w:val="24"/>
        </w:rPr>
        <w:t>我今天什么都还没吃。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Is it time for dinner yet? </w:t>
      </w:r>
      <w:r w:rsidRPr="00F219F9">
        <w:rPr>
          <w:rFonts w:ascii="SimSun" w:hAnsi="SimSun" w:hint="eastAsia"/>
          <w:sz w:val="24"/>
        </w:rPr>
        <w:t>还没到吃晚餐的时间吗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hungry again? </w:t>
      </w:r>
      <w:r w:rsidRPr="00F219F9">
        <w:rPr>
          <w:rFonts w:ascii="SimSun" w:hAnsi="SimSun" w:hint="eastAsia"/>
          <w:sz w:val="24"/>
        </w:rPr>
        <w:t>你又饿了吗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Eat something. </w:t>
      </w:r>
      <w:r w:rsidRPr="00F219F9">
        <w:rPr>
          <w:rFonts w:ascii="SimSun" w:hAnsi="SimSun" w:hint="eastAsia"/>
          <w:sz w:val="24"/>
        </w:rPr>
        <w:t>吃点什么吧。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something from the fridge. </w:t>
      </w:r>
      <w:r w:rsidRPr="00F219F9">
        <w:rPr>
          <w:rFonts w:ascii="SimSun" w:hAnsi="SimSun" w:hint="eastAsia"/>
          <w:sz w:val="24"/>
        </w:rPr>
        <w:t>去冰箱找找看。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do you want to eat? </w:t>
      </w:r>
      <w:r w:rsidRPr="00F219F9">
        <w:rPr>
          <w:rFonts w:ascii="SimSun" w:hAnsi="SimSun" w:hint="eastAsia"/>
          <w:sz w:val="24"/>
        </w:rPr>
        <w:t>你想吃什么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Want Mommy to make you something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tasty?</w:t>
      </w:r>
      <w:r w:rsidRPr="00F219F9">
        <w:rPr>
          <w:rFonts w:ascii="SimSun" w:hAnsi="SimSun" w:hint="eastAsia"/>
          <w:sz w:val="24"/>
        </w:rPr>
        <w:t>要妈妈做好吃的给你吗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Wait a little bit. I'll make you something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good.</w:t>
      </w:r>
      <w:r w:rsidRPr="00F219F9">
        <w:rPr>
          <w:rFonts w:ascii="SimSun" w:hAnsi="SimSun" w:hint="eastAsia"/>
          <w:sz w:val="24"/>
        </w:rPr>
        <w:t>等一下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我做好吃的给你。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hungry because I played for a while. </w:t>
      </w:r>
      <w:r w:rsidRPr="00F219F9">
        <w:rPr>
          <w:rFonts w:ascii="SimSun" w:hAnsi="SimSun" w:hint="eastAsia"/>
          <w:sz w:val="24"/>
        </w:rPr>
        <w:t>因为今天我玩了好一阵子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所以很饿。</w:t>
      </w:r>
    </w:p>
    <w:p w:rsidR="00CA17D4" w:rsidRDefault="00CA17D4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t>CHAPTER03-05</w:t>
      </w:r>
      <w:r w:rsidRPr="00261261">
        <w:rPr>
          <w:rFonts w:ascii="SimSun" w:hAnsi="SimSun" w:hint="eastAsia"/>
          <w:b/>
          <w:sz w:val="24"/>
        </w:rPr>
        <w:t>吃点心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have a snack. </w:t>
      </w:r>
      <w:r w:rsidRPr="00F219F9">
        <w:rPr>
          <w:rFonts w:ascii="SimSun" w:hAnsi="SimSun" w:hint="eastAsia"/>
          <w:sz w:val="24"/>
        </w:rPr>
        <w:t>我们来吃点心吗。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and have a snack, Honey. </w:t>
      </w:r>
      <w:r w:rsidRPr="00F219F9">
        <w:rPr>
          <w:rFonts w:ascii="SimSun" w:hAnsi="SimSun" w:hint="eastAsia"/>
          <w:sz w:val="24"/>
        </w:rPr>
        <w:t>宝贝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来吃点心了。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do you want for a snack? </w:t>
      </w:r>
      <w:r w:rsidRPr="00F219F9">
        <w:rPr>
          <w:rFonts w:ascii="SimSun" w:hAnsi="SimSun" w:hint="eastAsia"/>
          <w:sz w:val="24"/>
        </w:rPr>
        <w:t>你想吃什么点心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Bread and milk, please. </w:t>
      </w:r>
      <w:r w:rsidRPr="00F219F9">
        <w:rPr>
          <w:rFonts w:ascii="SimSun" w:hAnsi="SimSun" w:hint="eastAsia"/>
          <w:sz w:val="24"/>
        </w:rPr>
        <w:t>请给我面包和牛奶。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What's my snack, Mom?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我的点心是什么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your favorite. Waffles. </w:t>
      </w:r>
      <w:r w:rsidRPr="00F219F9">
        <w:rPr>
          <w:rFonts w:ascii="SimSun" w:hAnsi="SimSun" w:hint="eastAsia"/>
          <w:sz w:val="24"/>
        </w:rPr>
        <w:t>是你最喜欢的松饼。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Is there anything else? </w:t>
      </w:r>
      <w:r w:rsidRPr="00F219F9">
        <w:rPr>
          <w:rFonts w:ascii="SimSun" w:hAnsi="SimSun" w:hint="eastAsia"/>
          <w:sz w:val="24"/>
        </w:rPr>
        <w:t>没有其他的了吗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do you want to eat? </w:t>
      </w:r>
      <w:r w:rsidRPr="00F219F9">
        <w:rPr>
          <w:rFonts w:ascii="SimSun" w:hAnsi="SimSun" w:hint="eastAsia"/>
          <w:sz w:val="24"/>
        </w:rPr>
        <w:t>你想吃什么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Share it with your brother. </w:t>
      </w:r>
      <w:r w:rsidRPr="00F219F9">
        <w:rPr>
          <w:rFonts w:ascii="SimSun" w:hAnsi="SimSun" w:hint="eastAsia"/>
          <w:sz w:val="24"/>
        </w:rPr>
        <w:t>跟你弟弟一起分享。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Leave some for your brother. </w:t>
      </w:r>
      <w:r w:rsidRPr="00F219F9">
        <w:rPr>
          <w:rFonts w:ascii="SimSun" w:hAnsi="SimSun" w:hint="eastAsia"/>
          <w:sz w:val="24"/>
        </w:rPr>
        <w:t>留一些给你弟弟。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more peanuts? Do you want more? </w:t>
      </w:r>
      <w:r w:rsidRPr="00F219F9">
        <w:rPr>
          <w:rFonts w:ascii="SimSun" w:hAnsi="SimSun" w:hint="eastAsia"/>
          <w:sz w:val="24"/>
        </w:rPr>
        <w:t>花生多一点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你要多一点吗</w:t>
      </w:r>
      <w:r w:rsidRPr="00F219F9">
        <w:rPr>
          <w:rFonts w:ascii="SimSun" w:hAnsi="SimSun"/>
          <w:sz w:val="24"/>
        </w:rPr>
        <w:t>?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No. I'm fine. I'm full. I've had enough. </w:t>
      </w:r>
      <w:r w:rsidRPr="00F219F9">
        <w:rPr>
          <w:rFonts w:ascii="SimSun" w:hAnsi="SimSun" w:hint="eastAsia"/>
          <w:sz w:val="24"/>
        </w:rPr>
        <w:t>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不用了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我很饱。我吃很多了。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more milk or juice? </w:t>
      </w:r>
      <w:r w:rsidRPr="00F219F9">
        <w:rPr>
          <w:rFonts w:ascii="SimSun" w:hAnsi="SimSun" w:hint="eastAsia"/>
          <w:sz w:val="24"/>
        </w:rPr>
        <w:t>你要多一点牛奶或果汁吗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Does it taste good? </w:t>
      </w:r>
      <w:r w:rsidRPr="00F219F9">
        <w:rPr>
          <w:rFonts w:ascii="SimSun" w:hAnsi="SimSun" w:hint="eastAsia"/>
          <w:sz w:val="24"/>
        </w:rPr>
        <w:t>好吃吗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Yeah, it's delicious. </w:t>
      </w:r>
      <w:r w:rsidRPr="00F219F9">
        <w:rPr>
          <w:rFonts w:ascii="SimSun" w:hAnsi="SimSun" w:hint="eastAsia"/>
          <w:sz w:val="24"/>
        </w:rPr>
        <w:t>嗯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很好吃。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can I have some more?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我可以再要一些吗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Try not to eat too much. </w:t>
      </w:r>
      <w:r w:rsidRPr="00F219F9">
        <w:rPr>
          <w:rFonts w:ascii="SimSun" w:hAnsi="SimSun" w:hint="eastAsia"/>
          <w:sz w:val="24"/>
        </w:rPr>
        <w:t>试着不要吃太多。</w:t>
      </w:r>
    </w:p>
    <w:p w:rsidR="00CA17D4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If you eat too many cookies, you can't</w:t>
      </w:r>
      <w:r w:rsidR="00CA17D4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have dinner.</w:t>
      </w:r>
      <w:r w:rsidRPr="00F219F9">
        <w:rPr>
          <w:rFonts w:ascii="SimSun" w:hAnsi="SimSun" w:hint="eastAsia"/>
          <w:sz w:val="24"/>
        </w:rPr>
        <w:t>如果你吃太多饼干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你会吃不下晚餐。</w:t>
      </w:r>
    </w:p>
    <w:p w:rsidR="004F13F7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If you eat too many sweets, your teeth</w:t>
      </w:r>
      <w:r w:rsidR="00CA17D4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will rot!</w:t>
      </w:r>
      <w:r w:rsidRPr="00F219F9">
        <w:rPr>
          <w:rFonts w:ascii="SimSun" w:hAnsi="SimSun" w:hint="eastAsia"/>
          <w:sz w:val="24"/>
        </w:rPr>
        <w:t>如果你吃太多甜食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你的牙齿会烂掉。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That's bad for you. </w:t>
      </w:r>
      <w:r w:rsidRPr="00F219F9">
        <w:rPr>
          <w:rFonts w:ascii="SimSun" w:hAnsi="SimSun" w:hint="eastAsia"/>
          <w:sz w:val="24"/>
        </w:rPr>
        <w:t>那对你不好。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Caramel is not a healthy snack./Caramel</w:t>
      </w:r>
      <w:r w:rsidR="004F13F7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is not good for your health.</w:t>
      </w:r>
      <w:r w:rsidRPr="00F219F9">
        <w:rPr>
          <w:rFonts w:ascii="SimSun" w:hAnsi="SimSun" w:hint="eastAsia"/>
          <w:sz w:val="24"/>
        </w:rPr>
        <w:t>焦糖不是对身体很好的点心。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have some ice cream? </w:t>
      </w:r>
      <w:r w:rsidRPr="00F219F9">
        <w:rPr>
          <w:rFonts w:ascii="SimSun" w:hAnsi="SimSun" w:hint="eastAsia"/>
          <w:sz w:val="24"/>
        </w:rPr>
        <w:t>我可以吃些冰淇淋吗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Eating too much cold food will make you sick. </w:t>
      </w:r>
      <w:r w:rsidRPr="00F219F9">
        <w:rPr>
          <w:rFonts w:ascii="SimSun" w:hAnsi="SimSun" w:hint="eastAsia"/>
          <w:sz w:val="24"/>
        </w:rPr>
        <w:t>如果你吃太多冰的食物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会让你生病的。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If you eat too much fried food, you will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gain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weight.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 w:hint="eastAsia"/>
          <w:sz w:val="24"/>
        </w:rPr>
        <w:t>如果你吃太多炸的食物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你会变胖。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Too much spicy food can hurt your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stomach.</w:t>
      </w:r>
      <w:r w:rsidRPr="00F219F9">
        <w:rPr>
          <w:rFonts w:ascii="SimSun" w:hAnsi="SimSun" w:hint="eastAsia"/>
          <w:sz w:val="24"/>
        </w:rPr>
        <w:t>吃太多辣的食物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你的胃会受伤。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You'll get in trouble if you drink too much soda. </w:t>
      </w:r>
      <w:r w:rsidRPr="00F219F9">
        <w:rPr>
          <w:rFonts w:ascii="SimSun" w:hAnsi="SimSun" w:hint="eastAsia"/>
          <w:sz w:val="24"/>
        </w:rPr>
        <w:t>如果你喝太多碳酸饮料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你的身体会出问题。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Hamburgers are a kind of junk food. </w:t>
      </w:r>
      <w:r w:rsidRPr="00F219F9">
        <w:rPr>
          <w:rFonts w:ascii="SimSun" w:hAnsi="SimSun" w:hint="eastAsia"/>
          <w:sz w:val="24"/>
        </w:rPr>
        <w:t>汉堡是垃圾食物。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23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The barbecued chicken sold on the street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is not properly cooked.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 w:hint="eastAsia"/>
          <w:sz w:val="24"/>
        </w:rPr>
        <w:t>路边卖的烤鸡没有正确地煮好。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Stop eating so much pizza. </w:t>
      </w:r>
      <w:r w:rsidRPr="00F219F9">
        <w:rPr>
          <w:rFonts w:ascii="SimSun" w:hAnsi="SimSun" w:hint="eastAsia"/>
          <w:sz w:val="24"/>
        </w:rPr>
        <w:t>不要吃那么多披萨了。</w:t>
      </w: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lastRenderedPageBreak/>
        <w:t>CHAPTER03-06</w:t>
      </w:r>
      <w:r w:rsidRPr="00261261">
        <w:rPr>
          <w:rFonts w:ascii="SimSun" w:hAnsi="SimSun" w:hint="eastAsia"/>
          <w:b/>
          <w:sz w:val="24"/>
        </w:rPr>
        <w:t>聊幼稚园</w:t>
      </w:r>
      <w:r w:rsidRPr="00261261">
        <w:rPr>
          <w:rFonts w:ascii="SimSun" w:hAnsi="SimSun"/>
          <w:b/>
          <w:sz w:val="24"/>
        </w:rPr>
        <w:t>/</w:t>
      </w:r>
      <w:r w:rsidRPr="00261261">
        <w:rPr>
          <w:rFonts w:ascii="SimSun" w:hAnsi="SimSun" w:hint="eastAsia"/>
          <w:b/>
          <w:sz w:val="24"/>
        </w:rPr>
        <w:t>学校生活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Was school fun? </w:t>
      </w:r>
      <w:r w:rsidRPr="00F219F9">
        <w:rPr>
          <w:rFonts w:ascii="SimSun" w:hAnsi="SimSun" w:hint="eastAsia"/>
          <w:sz w:val="24"/>
        </w:rPr>
        <w:t>学校有趣吗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Yeah, It was fun. </w:t>
      </w:r>
      <w:r w:rsidRPr="00F219F9">
        <w:rPr>
          <w:rFonts w:ascii="SimSun" w:hAnsi="SimSun" w:hint="eastAsia"/>
          <w:sz w:val="24"/>
        </w:rPr>
        <w:t>嗯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很有趣。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was the most fun? </w:t>
      </w:r>
      <w:r w:rsidRPr="00F219F9">
        <w:rPr>
          <w:rFonts w:ascii="SimSun" w:hAnsi="SimSun" w:hint="eastAsia"/>
          <w:sz w:val="24"/>
        </w:rPr>
        <w:t>什么最有趣</w:t>
      </w:r>
      <w:r w:rsidRPr="00F219F9">
        <w:rPr>
          <w:rFonts w:ascii="SimSun" w:hAnsi="SimSun"/>
          <w:sz w:val="24"/>
        </w:rPr>
        <w:t>?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Playing outside was the best. </w:t>
      </w:r>
      <w:r w:rsidRPr="00F219F9">
        <w:rPr>
          <w:rFonts w:ascii="SimSun" w:hAnsi="SimSun" w:hint="eastAsia"/>
          <w:sz w:val="24"/>
        </w:rPr>
        <w:t>在户外玩的时候最有趣了。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Something bad happened to me. </w:t>
      </w:r>
      <w:r w:rsidRPr="00F219F9">
        <w:rPr>
          <w:rFonts w:ascii="SimSun" w:hAnsi="SimSun" w:hint="eastAsia"/>
          <w:sz w:val="24"/>
        </w:rPr>
        <w:t>我发生了不好的事情。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do you mean? What happened? </w:t>
      </w:r>
      <w:r w:rsidRPr="00F219F9">
        <w:rPr>
          <w:rFonts w:ascii="SimSun" w:hAnsi="SimSun" w:hint="eastAsia"/>
          <w:sz w:val="24"/>
        </w:rPr>
        <w:t>什么意思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发生什么事了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get in trouble with your teacher? </w:t>
      </w:r>
      <w:r w:rsidRPr="00F219F9">
        <w:rPr>
          <w:rFonts w:ascii="SimSun" w:hAnsi="SimSun" w:hint="eastAsia"/>
          <w:sz w:val="24"/>
        </w:rPr>
        <w:t>你跟老师起纠纷了吗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 got in trouble because I ran during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recess.</w:t>
      </w:r>
      <w:r w:rsidRPr="00F219F9">
        <w:rPr>
          <w:rFonts w:ascii="SimSun" w:hAnsi="SimSun" w:hint="eastAsia"/>
          <w:sz w:val="24"/>
        </w:rPr>
        <w:t>我在休息时间跑来跑去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所以被骂了。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ask. I don't want to talk about it. </w:t>
      </w:r>
      <w:r w:rsidRPr="00F219F9">
        <w:rPr>
          <w:rFonts w:ascii="SimSun" w:hAnsi="SimSun" w:hint="eastAsia"/>
          <w:sz w:val="24"/>
        </w:rPr>
        <w:t>不要问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我不想说。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Mom, Jinhong didn't come because he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was sick.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金宏因为不舒服没有来。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Oh, I hope he gets well soon. </w:t>
      </w:r>
      <w:r w:rsidRPr="00F219F9">
        <w:rPr>
          <w:rFonts w:ascii="SimSun" w:hAnsi="SimSun" w:hint="eastAsia"/>
          <w:sz w:val="24"/>
        </w:rPr>
        <w:t>喔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希望他快点好起来。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Tell me what you learned in school. </w:t>
      </w:r>
      <w:r w:rsidRPr="00F219F9">
        <w:rPr>
          <w:rFonts w:ascii="SimSun" w:hAnsi="SimSun" w:hint="eastAsia"/>
          <w:sz w:val="24"/>
        </w:rPr>
        <w:t>告诉我你在学校学了什么。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did you play in school? </w:t>
      </w:r>
      <w:r w:rsidRPr="00F219F9">
        <w:rPr>
          <w:rFonts w:ascii="SimSun" w:hAnsi="SimSun" w:hint="eastAsia"/>
          <w:sz w:val="24"/>
        </w:rPr>
        <w:t>你在幼稚园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学校玩了什么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songs did you learn in school? </w:t>
      </w:r>
      <w:r w:rsidRPr="00F219F9">
        <w:rPr>
          <w:rFonts w:ascii="SimSun" w:hAnsi="SimSun" w:hint="eastAsia"/>
          <w:sz w:val="24"/>
        </w:rPr>
        <w:t>你在幼稚园学了什么歌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sing the song you learned? </w:t>
      </w:r>
      <w:r w:rsidRPr="00F219F9">
        <w:rPr>
          <w:rFonts w:ascii="SimSun" w:hAnsi="SimSun" w:hint="eastAsia"/>
          <w:sz w:val="24"/>
        </w:rPr>
        <w:t>你能唱你学的歌吗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listed to your teacher today? </w:t>
      </w:r>
      <w:r w:rsidRPr="00F219F9">
        <w:rPr>
          <w:rFonts w:ascii="SimSun" w:hAnsi="SimSun" w:hint="eastAsia"/>
          <w:sz w:val="24"/>
        </w:rPr>
        <w:t>今天你听老师的话吗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questions did your teacher ask? </w:t>
      </w:r>
      <w:r w:rsidRPr="00F219F9">
        <w:rPr>
          <w:rFonts w:ascii="SimSun" w:hAnsi="SimSun" w:hint="eastAsia"/>
          <w:sz w:val="24"/>
        </w:rPr>
        <w:t>你的老师问了什么问题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teacher praised me today. </w:t>
      </w:r>
      <w:r w:rsidRPr="00F219F9">
        <w:rPr>
          <w:rFonts w:ascii="SimSun" w:hAnsi="SimSun" w:hint="eastAsia"/>
          <w:sz w:val="24"/>
        </w:rPr>
        <w:t>今天老师称赞我了。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Did you have a good time with your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friends?</w:t>
      </w:r>
      <w:r w:rsidRPr="00F219F9">
        <w:rPr>
          <w:rFonts w:ascii="SimSun" w:hAnsi="SimSun" w:hint="eastAsia"/>
          <w:sz w:val="24"/>
        </w:rPr>
        <w:t>你跟朋友们好好玩了吗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Who did you sit with today? </w:t>
      </w:r>
      <w:r w:rsidRPr="00F219F9">
        <w:rPr>
          <w:rFonts w:ascii="SimSun" w:hAnsi="SimSun" w:hint="eastAsia"/>
          <w:sz w:val="24"/>
        </w:rPr>
        <w:t>你今天跟谁一起坐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seatmate is Minji. </w:t>
      </w:r>
      <w:r w:rsidRPr="00F219F9">
        <w:rPr>
          <w:rFonts w:ascii="SimSun" w:hAnsi="SimSun" w:hint="eastAsia"/>
          <w:sz w:val="24"/>
        </w:rPr>
        <w:t>我的同桌是敏基。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We changed seats today. </w:t>
      </w:r>
      <w:r w:rsidRPr="00F219F9">
        <w:rPr>
          <w:rFonts w:ascii="SimSun" w:hAnsi="SimSun" w:hint="eastAsia"/>
          <w:sz w:val="24"/>
        </w:rPr>
        <w:t>今天我们换座位了。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Hmm</w:t>
      </w:r>
      <w:r w:rsidRPr="00F219F9">
        <w:rPr>
          <w:rFonts w:ascii="SimSun" w:hAnsi="SimSun" w:hint="eastAsia"/>
          <w:sz w:val="24"/>
        </w:rPr>
        <w:t>…</w:t>
      </w:r>
      <w:r w:rsidRPr="00F219F9">
        <w:rPr>
          <w:rFonts w:ascii="SimSun" w:hAnsi="SimSun"/>
          <w:sz w:val="24"/>
        </w:rPr>
        <w:t xml:space="preserve">I can't remember her name. </w:t>
      </w:r>
      <w:r w:rsidRPr="00F219F9">
        <w:rPr>
          <w:rFonts w:ascii="SimSun" w:hAnsi="SimSun" w:hint="eastAsia"/>
          <w:sz w:val="24"/>
        </w:rPr>
        <w:t>嗯</w:t>
      </w:r>
      <w:r w:rsidRPr="00F219F9">
        <w:rPr>
          <w:rFonts w:ascii="SimSun" w:hint="eastAsia"/>
          <w:sz w:val="24"/>
        </w:rPr>
        <w:t>…</w:t>
      </w:r>
      <w:r w:rsidRPr="00F219F9">
        <w:rPr>
          <w:rFonts w:ascii="SimSun" w:hAnsi="SimSun" w:hint="eastAsia"/>
          <w:sz w:val="24"/>
        </w:rPr>
        <w:t>我想不起她的名字。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D359E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D359E">
        <w:rPr>
          <w:rFonts w:ascii="SimSun" w:hAnsi="SimSun"/>
          <w:b/>
          <w:sz w:val="24"/>
        </w:rPr>
        <w:t>CHAPTER03-07</w:t>
      </w:r>
      <w:r w:rsidRPr="00AD359E">
        <w:rPr>
          <w:rFonts w:ascii="SimSun" w:hAnsi="SimSun" w:hint="eastAsia"/>
          <w:b/>
          <w:sz w:val="24"/>
        </w:rPr>
        <w:t>做作业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have any homework? </w:t>
      </w:r>
      <w:r w:rsidRPr="00F219F9">
        <w:rPr>
          <w:rFonts w:ascii="SimSun" w:hAnsi="SimSun" w:hint="eastAsia"/>
          <w:sz w:val="24"/>
        </w:rPr>
        <w:t>你有回家作业吗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Yes, I do./NO, I don't. </w:t>
      </w:r>
      <w:r w:rsidRPr="00F219F9">
        <w:rPr>
          <w:rFonts w:ascii="SimSun" w:hAnsi="SimSun" w:hint="eastAsia"/>
          <w:sz w:val="24"/>
        </w:rPr>
        <w:t>是的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我有。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我没有。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have a lot of homework? </w:t>
      </w:r>
      <w:r w:rsidRPr="00F219F9">
        <w:rPr>
          <w:rFonts w:ascii="SimSun" w:hAnsi="SimSun" w:hint="eastAsia"/>
          <w:sz w:val="24"/>
        </w:rPr>
        <w:t>你有很多作业吗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What's your homework? </w:t>
      </w:r>
      <w:r w:rsidRPr="00F219F9">
        <w:rPr>
          <w:rFonts w:ascii="SimSun" w:hAnsi="SimSun" w:hint="eastAsia"/>
          <w:sz w:val="24"/>
        </w:rPr>
        <w:t>你的作业是什么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Show me your assignment notebook. </w:t>
      </w:r>
      <w:r w:rsidRPr="00F219F9">
        <w:rPr>
          <w:rFonts w:ascii="SimSun" w:hAnsi="SimSun" w:hint="eastAsia"/>
          <w:sz w:val="24"/>
        </w:rPr>
        <w:t>给我看你的作业簿。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Play after you do your homework. </w:t>
      </w:r>
      <w:r w:rsidRPr="00F219F9">
        <w:rPr>
          <w:rFonts w:ascii="SimSun" w:hAnsi="SimSun" w:hint="eastAsia"/>
          <w:sz w:val="24"/>
        </w:rPr>
        <w:t>做完作业再玩。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get your homework done? </w:t>
      </w:r>
      <w:r w:rsidRPr="00F219F9">
        <w:rPr>
          <w:rFonts w:ascii="SimSun" w:hAnsi="SimSun" w:hint="eastAsia"/>
          <w:sz w:val="24"/>
        </w:rPr>
        <w:t>你把作业做完了吗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your homework first. </w:t>
      </w:r>
      <w:r w:rsidRPr="00F219F9">
        <w:rPr>
          <w:rFonts w:ascii="SimSun" w:hAnsi="SimSun" w:hint="eastAsia"/>
          <w:sz w:val="24"/>
        </w:rPr>
        <w:t>先做作业。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do it after playing for a little bit. </w:t>
      </w:r>
      <w:r w:rsidRPr="00F219F9">
        <w:rPr>
          <w:rFonts w:ascii="SimSun" w:hAnsi="SimSun" w:hint="eastAsia"/>
          <w:sz w:val="24"/>
        </w:rPr>
        <w:t>我先玩一会再做。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After a little while. </w:t>
      </w:r>
      <w:r w:rsidRPr="00F219F9">
        <w:rPr>
          <w:rFonts w:ascii="SimSun" w:hAnsi="SimSun" w:hint="eastAsia"/>
          <w:sz w:val="24"/>
        </w:rPr>
        <w:t>再等一下下。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After this TV show. </w:t>
      </w:r>
      <w:r w:rsidRPr="00F219F9">
        <w:rPr>
          <w:rFonts w:ascii="SimSun" w:hAnsi="SimSun" w:hint="eastAsia"/>
          <w:sz w:val="24"/>
        </w:rPr>
        <w:t>等这个电视节目看完。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put it off until later. </w:t>
      </w:r>
      <w:r w:rsidRPr="00F219F9">
        <w:rPr>
          <w:rFonts w:ascii="SimSun" w:hAnsi="SimSun" w:hint="eastAsia"/>
          <w:sz w:val="24"/>
        </w:rPr>
        <w:t>不可以把它往后拖延。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If you keep putting it off, you won't want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to do it.</w:t>
      </w:r>
      <w:r w:rsidRPr="00F219F9">
        <w:rPr>
          <w:rFonts w:ascii="SimSun" w:hAnsi="SimSun" w:hint="eastAsia"/>
          <w:sz w:val="24"/>
        </w:rPr>
        <w:t>如果你一直往后延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你会不想做的。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Mommy to help you? </w:t>
      </w:r>
      <w:r w:rsidRPr="00F219F9">
        <w:rPr>
          <w:rFonts w:ascii="SimSun" w:hAnsi="SimSun" w:hint="eastAsia"/>
          <w:sz w:val="24"/>
        </w:rPr>
        <w:t>想要妈妈帮你吗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No, I can do it by myself. </w:t>
      </w:r>
      <w:r w:rsidRPr="00F219F9">
        <w:rPr>
          <w:rFonts w:ascii="SimSun" w:hAnsi="SimSun" w:hint="eastAsia"/>
          <w:sz w:val="24"/>
        </w:rPr>
        <w:t>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我可以自己做。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Did you finish your homework?/ Are you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done with your homework?</w:t>
      </w:r>
      <w:r w:rsidRPr="00F219F9">
        <w:rPr>
          <w:rFonts w:ascii="SimSun" w:hAnsi="SimSun" w:hint="eastAsia"/>
          <w:sz w:val="24"/>
        </w:rPr>
        <w:t>作业都做完了吗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No, I'm still doing it./No, I'm still working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on it.</w:t>
      </w:r>
      <w:r w:rsidRPr="00F219F9">
        <w:rPr>
          <w:rFonts w:ascii="SimSun" w:hAnsi="SimSun" w:hint="eastAsia"/>
          <w:sz w:val="24"/>
        </w:rPr>
        <w:t>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还在做。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Yes, I'm done. </w:t>
      </w:r>
      <w:r w:rsidRPr="00F219F9">
        <w:rPr>
          <w:rFonts w:ascii="SimSun" w:hAnsi="SimSun" w:hint="eastAsia"/>
          <w:sz w:val="24"/>
        </w:rPr>
        <w:t>是的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我都做完了。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can you help me?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你能帮我吗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How do I do this? </w:t>
      </w:r>
      <w:r w:rsidRPr="00F219F9">
        <w:rPr>
          <w:rFonts w:ascii="SimSun" w:hAnsi="SimSun" w:hint="eastAsia"/>
          <w:sz w:val="24"/>
        </w:rPr>
        <w:t>这个要怎么做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should do your homework by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yourself.</w:t>
      </w:r>
      <w:r w:rsidRPr="00F219F9">
        <w:rPr>
          <w:rFonts w:ascii="SimSun" w:hAnsi="SimSun" w:hint="eastAsia"/>
          <w:sz w:val="24"/>
        </w:rPr>
        <w:t>你应该自己做作业。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If you need help, call me out. </w:t>
      </w:r>
      <w:r w:rsidRPr="00F219F9">
        <w:rPr>
          <w:rFonts w:ascii="SimSun" w:hAnsi="SimSun" w:hint="eastAsia"/>
          <w:sz w:val="24"/>
        </w:rPr>
        <w:t>如果你需要帮忙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叫我哦。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this is too hard.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这个太难了。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should do your homework right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after you come back.</w:t>
      </w:r>
      <w:r w:rsidRPr="00F219F9">
        <w:rPr>
          <w:rFonts w:ascii="SimSun" w:hAnsi="SimSun" w:hint="eastAsia"/>
          <w:sz w:val="24"/>
        </w:rPr>
        <w:t>回家后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你应该立刻做作业。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When is this homework due? </w:t>
      </w:r>
      <w:r w:rsidRPr="00F219F9">
        <w:rPr>
          <w:rFonts w:ascii="SimSun" w:hAnsi="SimSun" w:hint="eastAsia"/>
          <w:sz w:val="24"/>
        </w:rPr>
        <w:t>这个作业什么时候要做完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When should you get this done? </w:t>
      </w:r>
      <w:r w:rsidRPr="00F219F9">
        <w:rPr>
          <w:rFonts w:ascii="SimSun" w:hAnsi="SimSun" w:hint="eastAsia"/>
          <w:sz w:val="24"/>
        </w:rPr>
        <w:t>你应该什么时候完成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If you're done with your homework, put it</w:t>
      </w:r>
      <w:r w:rsidR="00AD359E" w:rsidRPr="00AD359E">
        <w:rPr>
          <w:rFonts w:ascii="SimSun" w:hAnsi="SimSun"/>
          <w:sz w:val="24"/>
        </w:rPr>
        <w:t xml:space="preserve"> </w:t>
      </w:r>
      <w:r w:rsidR="00AD359E" w:rsidRPr="00F219F9">
        <w:rPr>
          <w:rFonts w:ascii="SimSun" w:hAnsi="SimSun"/>
          <w:sz w:val="24"/>
        </w:rPr>
        <w:t>in the bag.</w:t>
      </w:r>
      <w:r w:rsidRPr="00F219F9">
        <w:rPr>
          <w:rFonts w:ascii="SimSun" w:hAnsi="SimSun" w:hint="eastAsia"/>
          <w:sz w:val="24"/>
        </w:rPr>
        <w:t>如果你做完作业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把它放进书包。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 have trouble working on this craft</w:t>
      </w:r>
      <w:r w:rsidR="00AD359E" w:rsidRPr="00AD359E">
        <w:rPr>
          <w:rFonts w:ascii="SimSun" w:hAnsi="SimSun"/>
          <w:sz w:val="24"/>
        </w:rPr>
        <w:t xml:space="preserve"> </w:t>
      </w:r>
      <w:r w:rsidR="00AD359E" w:rsidRPr="00F219F9">
        <w:rPr>
          <w:rFonts w:ascii="SimSun" w:hAnsi="SimSun"/>
          <w:sz w:val="24"/>
        </w:rPr>
        <w:t>homework.</w:t>
      </w:r>
      <w:r w:rsidRPr="00F219F9">
        <w:rPr>
          <w:rFonts w:ascii="SimSun" w:hAnsi="SimSun" w:hint="eastAsia"/>
          <w:sz w:val="24"/>
        </w:rPr>
        <w:t>我对这项劳作作业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感到很困难。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My teacher gave us some difficult math</w:t>
      </w:r>
      <w:r w:rsidR="00AD359E" w:rsidRPr="00AD359E">
        <w:rPr>
          <w:rFonts w:ascii="SimSun" w:hAnsi="SimSun"/>
          <w:sz w:val="24"/>
        </w:rPr>
        <w:t xml:space="preserve"> </w:t>
      </w:r>
      <w:r w:rsidR="00AD359E" w:rsidRPr="00F219F9">
        <w:rPr>
          <w:rFonts w:ascii="SimSun" w:hAnsi="SimSun"/>
          <w:sz w:val="24"/>
        </w:rPr>
        <w:t>homework.</w:t>
      </w:r>
      <w:r w:rsidRPr="00F219F9">
        <w:rPr>
          <w:rFonts w:ascii="SimSun" w:hAnsi="SimSun" w:hint="eastAsia"/>
          <w:sz w:val="24"/>
        </w:rPr>
        <w:t>老师给我们出了些很难的数学作业。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is a group project. </w:t>
      </w:r>
      <w:r w:rsidRPr="00F219F9">
        <w:rPr>
          <w:rFonts w:ascii="SimSun" w:hAnsi="SimSun" w:hint="eastAsia"/>
          <w:sz w:val="24"/>
        </w:rPr>
        <w:t>这是小组作业。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Today's homework is making a family</w:t>
      </w:r>
      <w:r w:rsidR="00AD359E" w:rsidRPr="00AD359E">
        <w:rPr>
          <w:rFonts w:ascii="SimSun" w:hAnsi="SimSun"/>
          <w:sz w:val="24"/>
        </w:rPr>
        <w:t xml:space="preserve"> </w:t>
      </w:r>
      <w:r w:rsidR="00AD359E" w:rsidRPr="00F219F9">
        <w:rPr>
          <w:rFonts w:ascii="SimSun" w:hAnsi="SimSun"/>
          <w:sz w:val="24"/>
        </w:rPr>
        <w:t>newspaper.</w:t>
      </w:r>
      <w:r w:rsidRPr="00F219F9">
        <w:rPr>
          <w:rFonts w:ascii="SimSun" w:hAnsi="SimSun" w:hint="eastAsia"/>
          <w:sz w:val="24"/>
        </w:rPr>
        <w:t>今天的作业是做家庭报纸。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have to read my textbook three times. </w:t>
      </w:r>
      <w:r w:rsidRPr="00F219F9">
        <w:rPr>
          <w:rFonts w:ascii="SimSun" w:hAnsi="SimSun" w:hint="eastAsia"/>
          <w:sz w:val="24"/>
        </w:rPr>
        <w:t>我必须读三遍的教科书。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This week's homework is to visit</w:t>
      </w:r>
      <w:r w:rsidR="00261261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a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museum.</w:t>
      </w:r>
      <w:r w:rsidRPr="00F219F9">
        <w:rPr>
          <w:rFonts w:ascii="SimSun" w:hAnsi="SimSun" w:hint="eastAsia"/>
          <w:sz w:val="24"/>
        </w:rPr>
        <w:t>这周的作业是参观博物馆。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 have to turn in a book report by</w:t>
      </w:r>
      <w:r w:rsidR="00AD359E" w:rsidRPr="00AD359E">
        <w:rPr>
          <w:rFonts w:ascii="SimSun" w:hAnsi="SimSun"/>
          <w:sz w:val="24"/>
        </w:rPr>
        <w:t xml:space="preserve"> </w:t>
      </w:r>
      <w:r w:rsidR="00AD359E" w:rsidRPr="00F219F9">
        <w:rPr>
          <w:rFonts w:ascii="SimSun" w:hAnsi="SimSun"/>
          <w:sz w:val="24"/>
        </w:rPr>
        <w:t>tomorrow.</w:t>
      </w:r>
      <w:r w:rsidRPr="00F219F9">
        <w:rPr>
          <w:rFonts w:ascii="SimSun" w:hAnsi="SimSun" w:hint="eastAsia"/>
          <w:sz w:val="24"/>
        </w:rPr>
        <w:t>我明天必须交出一份读书报告。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D359E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D359E">
        <w:rPr>
          <w:rFonts w:ascii="SimSun" w:hAnsi="SimSun"/>
          <w:b/>
          <w:sz w:val="24"/>
        </w:rPr>
        <w:t>CHAPTER03-08</w:t>
      </w:r>
      <w:r w:rsidRPr="00AD359E">
        <w:rPr>
          <w:rFonts w:ascii="SimSun" w:hAnsi="SimSun" w:hint="eastAsia"/>
          <w:b/>
          <w:sz w:val="24"/>
        </w:rPr>
        <w:t>整理书包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Pack your bookbag for tomorrow. </w:t>
      </w:r>
      <w:r w:rsidRPr="00F219F9">
        <w:rPr>
          <w:rFonts w:ascii="SimSun" w:hAnsi="SimSun" w:hint="eastAsia"/>
          <w:sz w:val="24"/>
        </w:rPr>
        <w:t>把明天的书整理好。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Play after you pack your bag. </w:t>
      </w:r>
      <w:r w:rsidRPr="00F219F9">
        <w:rPr>
          <w:rFonts w:ascii="SimSun" w:hAnsi="SimSun" w:hint="eastAsia"/>
          <w:sz w:val="24"/>
        </w:rPr>
        <w:t>整理好书包再玩。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Pack your bag after you come back from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school.</w:t>
      </w:r>
      <w:r w:rsidRPr="00F219F9">
        <w:rPr>
          <w:rFonts w:ascii="SimSun" w:hAnsi="SimSun" w:hint="eastAsia"/>
          <w:sz w:val="24"/>
        </w:rPr>
        <w:t>从学校回来后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要先整理书包。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Pack your bag before you go to bed. </w:t>
      </w:r>
      <w:r w:rsidRPr="00F219F9">
        <w:rPr>
          <w:rFonts w:ascii="SimSun" w:hAnsi="SimSun" w:hint="eastAsia"/>
          <w:sz w:val="24"/>
        </w:rPr>
        <w:t>睡觉前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先整理书包。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 you have anything you need for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tomorrow?</w:t>
      </w:r>
      <w:r w:rsidRPr="00F219F9">
        <w:rPr>
          <w:rFonts w:ascii="SimSun" w:hAnsi="SimSun" w:hint="eastAsia"/>
          <w:sz w:val="24"/>
        </w:rPr>
        <w:t>明天你需要的东西都准备好了吗</w:t>
      </w:r>
      <w:r w:rsidRPr="00F219F9">
        <w:rPr>
          <w:rFonts w:ascii="SimSun" w:hAnsi="SimSun"/>
          <w:sz w:val="24"/>
        </w:rPr>
        <w:t xml:space="preserve">? 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where is my weekly schedule?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我每周的行程表在哪里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 Look on your desk. </w:t>
      </w:r>
      <w:r w:rsidRPr="00F219F9">
        <w:rPr>
          <w:rFonts w:ascii="SimSun" w:hAnsi="SimSun" w:hint="eastAsia"/>
          <w:sz w:val="24"/>
        </w:rPr>
        <w:t>在书桌上找找看。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pack your backpack? </w:t>
      </w:r>
      <w:r w:rsidRPr="00F219F9">
        <w:rPr>
          <w:rFonts w:ascii="SimSun" w:hAnsi="SimSun" w:hint="eastAsia"/>
          <w:sz w:val="24"/>
        </w:rPr>
        <w:t>你整理好书包了吗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need to buy some supplies. </w:t>
      </w:r>
      <w:r w:rsidRPr="00F219F9">
        <w:rPr>
          <w:rFonts w:ascii="SimSun" w:hAnsi="SimSun" w:hint="eastAsia"/>
          <w:sz w:val="24"/>
        </w:rPr>
        <w:t>我需要买一些文具用品。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finished packing my bag. </w:t>
      </w:r>
      <w:r w:rsidRPr="00F219F9">
        <w:rPr>
          <w:rFonts w:ascii="SimSun" w:hAnsi="SimSun" w:hint="eastAsia"/>
          <w:sz w:val="24"/>
        </w:rPr>
        <w:t>我整理好书包了。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Check if you have everything. </w:t>
      </w:r>
      <w:r w:rsidRPr="00F219F9">
        <w:rPr>
          <w:rFonts w:ascii="SimSun" w:hAnsi="SimSun" w:hint="eastAsia"/>
          <w:sz w:val="24"/>
        </w:rPr>
        <w:t>确认一下有没有都带了。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Sharpen your pencils. </w:t>
      </w:r>
      <w:r w:rsidRPr="00F219F9">
        <w:rPr>
          <w:rFonts w:ascii="SimSun" w:hAnsi="SimSun" w:hint="eastAsia"/>
          <w:sz w:val="24"/>
        </w:rPr>
        <w:t>削好你的铅笔。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don't have your math book. </w:t>
      </w:r>
      <w:r w:rsidRPr="00F219F9">
        <w:rPr>
          <w:rFonts w:ascii="SimSun" w:hAnsi="SimSun" w:hint="eastAsia"/>
          <w:sz w:val="24"/>
        </w:rPr>
        <w:t>你没有放进你的数学课本。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 put my social studies book in my</w:t>
      </w:r>
      <w:r w:rsidR="00AD359E" w:rsidRPr="00AD359E">
        <w:rPr>
          <w:rFonts w:ascii="SimSun" w:hAnsi="SimSun"/>
          <w:sz w:val="24"/>
        </w:rPr>
        <w:t xml:space="preserve"> </w:t>
      </w:r>
      <w:r w:rsidR="00AD359E" w:rsidRPr="00F219F9">
        <w:rPr>
          <w:rFonts w:ascii="SimSun" w:hAnsi="SimSun"/>
          <w:sz w:val="24"/>
        </w:rPr>
        <w:t>locker.</w:t>
      </w:r>
      <w:r w:rsidRPr="00F219F9">
        <w:rPr>
          <w:rFonts w:ascii="SimSun" w:hAnsi="SimSun" w:hint="eastAsia"/>
          <w:sz w:val="24"/>
        </w:rPr>
        <w:t>我把社会课本放在我的置物柜内了。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Take everything out that you don't need. </w:t>
      </w:r>
      <w:r w:rsidRPr="00F219F9">
        <w:rPr>
          <w:rFonts w:ascii="SimSun" w:hAnsi="SimSun" w:hint="eastAsia"/>
          <w:sz w:val="24"/>
        </w:rPr>
        <w:t>把你不需要的东西都拿出来。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take any toys to school. </w:t>
      </w:r>
      <w:r w:rsidRPr="00F219F9">
        <w:rPr>
          <w:rFonts w:ascii="SimSun" w:hAnsi="SimSun" w:hint="eastAsia"/>
          <w:sz w:val="24"/>
        </w:rPr>
        <w:t>不要带任何玩具去学校。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check if everything's okay. </w:t>
      </w:r>
      <w:r w:rsidRPr="00F219F9">
        <w:rPr>
          <w:rFonts w:ascii="SimSun" w:hAnsi="SimSun" w:hint="eastAsia"/>
          <w:sz w:val="24"/>
        </w:rPr>
        <w:t>让我检查是不是都带齐了。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have all of your homework? </w:t>
      </w:r>
      <w:r w:rsidRPr="00F219F9">
        <w:rPr>
          <w:rFonts w:ascii="SimSun" w:hAnsi="SimSun" w:hint="eastAsia"/>
          <w:sz w:val="24"/>
        </w:rPr>
        <w:t>你把作业都放进去了吗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Why is your homework out in the living </w:t>
      </w:r>
      <w:r w:rsidR="00261261" w:rsidRPr="00F219F9">
        <w:rPr>
          <w:rFonts w:ascii="SimSun" w:hAnsi="SimSun"/>
          <w:sz w:val="24"/>
        </w:rPr>
        <w:t>room?</w:t>
      </w:r>
      <w:r w:rsidRPr="00F219F9">
        <w:rPr>
          <w:rFonts w:ascii="SimSun" w:hAnsi="SimSun" w:hint="eastAsia"/>
          <w:sz w:val="24"/>
        </w:rPr>
        <w:t>为什么你的作业出现在客厅。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bag's too heavy. </w:t>
      </w:r>
      <w:r w:rsidRPr="00F219F9">
        <w:rPr>
          <w:rFonts w:ascii="SimSun" w:hAnsi="SimSun" w:hint="eastAsia"/>
          <w:sz w:val="24"/>
        </w:rPr>
        <w:t>你的书包太重了。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the color pencils in your locker. </w:t>
      </w:r>
      <w:r w:rsidRPr="00F219F9">
        <w:rPr>
          <w:rFonts w:ascii="SimSun" w:hAnsi="SimSun" w:hint="eastAsia"/>
          <w:sz w:val="24"/>
        </w:rPr>
        <w:t>把彩色铅笔放在置物柜。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Can you check if everything's ready,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Mom?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你能帮我看一下都带齐了吗</w:t>
      </w:r>
      <w:r w:rsidRPr="00F219F9">
        <w:rPr>
          <w:rFonts w:ascii="SimSun" w:hAnsi="SimSun"/>
          <w:sz w:val="24"/>
        </w:rPr>
        <w:t xml:space="preserve">? 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t>CHAPTER03-09</w:t>
      </w:r>
      <w:r w:rsidRPr="00261261">
        <w:rPr>
          <w:rFonts w:ascii="SimSun" w:hAnsi="SimSun" w:hint="eastAsia"/>
          <w:b/>
          <w:sz w:val="24"/>
        </w:rPr>
        <w:t>跑腿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do me a favor? </w:t>
      </w:r>
      <w:r w:rsidRPr="00F219F9">
        <w:rPr>
          <w:rFonts w:ascii="SimSun" w:hAnsi="SimSun" w:hint="eastAsia"/>
          <w:sz w:val="24"/>
        </w:rPr>
        <w:t>你能帮我一下忙吗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sorry. I have something to do. </w:t>
      </w:r>
      <w:r w:rsidRPr="00F219F9">
        <w:rPr>
          <w:rFonts w:ascii="SimSun" w:hAnsi="SimSun" w:hint="eastAsia"/>
          <w:sz w:val="24"/>
        </w:rPr>
        <w:t>抱歉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我现在有事。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do it after I'm done with this. </w:t>
      </w:r>
      <w:r w:rsidRPr="00F219F9">
        <w:rPr>
          <w:rFonts w:ascii="SimSun" w:hAnsi="SimSun" w:hint="eastAsia"/>
          <w:sz w:val="24"/>
        </w:rPr>
        <w:t>我做完这个再去。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Why do I always have to do it? </w:t>
      </w:r>
      <w:r w:rsidRPr="00F219F9">
        <w:rPr>
          <w:rFonts w:ascii="SimSun" w:hAnsi="SimSun" w:hint="eastAsia"/>
          <w:sz w:val="24"/>
        </w:rPr>
        <w:t>为什么老是我去做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Ask Enji to do it. </w:t>
      </w:r>
      <w:r w:rsidRPr="00F219F9">
        <w:rPr>
          <w:rFonts w:ascii="SimSun" w:hAnsi="SimSun" w:hint="eastAsia"/>
          <w:sz w:val="24"/>
        </w:rPr>
        <w:t>请恩寄去做。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Who wants to do an errand for me? </w:t>
      </w:r>
      <w:r w:rsidRPr="00F219F9">
        <w:rPr>
          <w:rFonts w:ascii="SimSun" w:hAnsi="SimSun" w:hint="eastAsia"/>
          <w:sz w:val="24"/>
        </w:rPr>
        <w:t>谁要帮我跑腿</w:t>
      </w:r>
      <w:r w:rsidRPr="00F219F9">
        <w:rPr>
          <w:rFonts w:ascii="SimSun" w:hAnsi="SimSun"/>
          <w:sz w:val="24"/>
        </w:rPr>
        <w:t>?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Mom's busy. Please do me a favor. </w:t>
      </w:r>
      <w:r w:rsidRPr="00F219F9">
        <w:rPr>
          <w:rFonts w:ascii="SimSun" w:hAnsi="SimSun" w:hint="eastAsia"/>
          <w:sz w:val="24"/>
        </w:rPr>
        <w:t>妈妈很忙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请帮我跑腿一下。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Whoever does it for me will get 5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dollars.</w:t>
      </w:r>
      <w:r w:rsidRPr="00F219F9">
        <w:rPr>
          <w:rFonts w:ascii="SimSun" w:hAnsi="SimSun" w:hint="eastAsia"/>
          <w:sz w:val="24"/>
        </w:rPr>
        <w:t>我会给帮我做的人</w:t>
      </w:r>
      <w:r w:rsidRPr="00F219F9">
        <w:rPr>
          <w:rFonts w:ascii="SimSun" w:hAnsi="SimSun"/>
          <w:sz w:val="24"/>
        </w:rPr>
        <w:t>5</w:t>
      </w:r>
      <w:r w:rsidRPr="00F219F9">
        <w:rPr>
          <w:rFonts w:ascii="SimSun" w:hAnsi="SimSun" w:hint="eastAsia"/>
          <w:sz w:val="24"/>
        </w:rPr>
        <w:t>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Will you give me a reward for this? </w:t>
      </w:r>
      <w:r w:rsidRPr="00F219F9">
        <w:rPr>
          <w:rFonts w:ascii="SimSun" w:hAnsi="SimSun" w:hint="eastAsia"/>
          <w:sz w:val="24"/>
        </w:rPr>
        <w:t>做的话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你会给我奖赏吗</w:t>
      </w:r>
      <w:r w:rsidRPr="00F219F9">
        <w:rPr>
          <w:rFonts w:ascii="SimSun" w:hAnsi="SimSun"/>
          <w:sz w:val="24"/>
        </w:rPr>
        <w:t>?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Then give me some money for a reward. </w:t>
      </w:r>
      <w:r w:rsidRPr="00F219F9">
        <w:rPr>
          <w:rFonts w:ascii="SimSun" w:hAnsi="SimSun" w:hint="eastAsia"/>
          <w:sz w:val="24"/>
        </w:rPr>
        <w:t>那么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给我一些钱作为奖赏吧。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Yes, I will. </w:t>
      </w:r>
      <w:r w:rsidRPr="00F219F9">
        <w:rPr>
          <w:rFonts w:ascii="SimSun" w:hAnsi="SimSun" w:hint="eastAsia"/>
          <w:sz w:val="24"/>
        </w:rPr>
        <w:t>好吧。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Okay, what errand? </w:t>
      </w:r>
      <w:r w:rsidRPr="00F219F9">
        <w:rPr>
          <w:rFonts w:ascii="SimSun" w:hAnsi="SimSun" w:hint="eastAsia"/>
          <w:sz w:val="24"/>
        </w:rPr>
        <w:t>好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什么差事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buy some milk at the supermarket. </w:t>
      </w:r>
      <w:r w:rsidRPr="00F219F9">
        <w:rPr>
          <w:rFonts w:ascii="SimSun" w:hAnsi="SimSun" w:hint="eastAsia"/>
          <w:sz w:val="24"/>
        </w:rPr>
        <w:t>去超市买些牛奶回来。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Here's 100 dollars. </w:t>
      </w:r>
      <w:r w:rsidRPr="00F219F9">
        <w:rPr>
          <w:rFonts w:ascii="SimSun" w:hAnsi="SimSun" w:hint="eastAsia"/>
          <w:sz w:val="24"/>
        </w:rPr>
        <w:t>这里有</w:t>
      </w:r>
      <w:r w:rsidRPr="00F219F9">
        <w:rPr>
          <w:rFonts w:ascii="SimSun" w:hAnsi="SimSun"/>
          <w:sz w:val="24"/>
        </w:rPr>
        <w:t>100</w:t>
      </w:r>
      <w:r w:rsidRPr="00F219F9">
        <w:rPr>
          <w:rFonts w:ascii="SimSun" w:hAnsi="SimSun" w:hint="eastAsia"/>
          <w:sz w:val="24"/>
        </w:rPr>
        <w:t>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forget to get the charge. </w:t>
      </w:r>
      <w:r w:rsidRPr="00F219F9">
        <w:rPr>
          <w:rFonts w:ascii="SimSun" w:hAnsi="SimSun" w:hint="eastAsia"/>
          <w:sz w:val="24"/>
        </w:rPr>
        <w:t>不要忘记找钱。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Always be careful outside. </w:t>
      </w:r>
      <w:r w:rsidRPr="00F219F9">
        <w:rPr>
          <w:rFonts w:ascii="SimSun" w:hAnsi="SimSun" w:hint="eastAsia"/>
          <w:sz w:val="24"/>
        </w:rPr>
        <w:t>出门要小心。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worry. </w:t>
      </w:r>
      <w:r w:rsidRPr="00F219F9">
        <w:rPr>
          <w:rFonts w:ascii="SimSun" w:hAnsi="SimSun" w:hint="eastAsia"/>
          <w:sz w:val="24"/>
        </w:rPr>
        <w:t>不用担心。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Mom! I'm back. Here is the milk.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我回来了。牛奶在这里。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Running an errand, you're all grown up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now.</w:t>
      </w:r>
      <w:r w:rsidRPr="00F219F9">
        <w:rPr>
          <w:rFonts w:ascii="SimSun" w:hAnsi="SimSun" w:hint="eastAsia"/>
          <w:sz w:val="24"/>
        </w:rPr>
        <w:t>可以帮忙跑腿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现在你完全长大了。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Good job. </w:t>
      </w:r>
      <w:r w:rsidRPr="00F219F9">
        <w:rPr>
          <w:rFonts w:ascii="SimSun" w:hAnsi="SimSun" w:hint="eastAsia"/>
          <w:sz w:val="24"/>
        </w:rPr>
        <w:t>做得好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Thank you. Did you get the charge? </w:t>
      </w:r>
      <w:r w:rsidRPr="00F219F9">
        <w:rPr>
          <w:rFonts w:ascii="SimSun" w:hAnsi="SimSun" w:hint="eastAsia"/>
          <w:sz w:val="24"/>
        </w:rPr>
        <w:t>谢谢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你有拿回零钱吗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Yeah, here's the money. </w:t>
      </w:r>
      <w:r w:rsidRPr="00F219F9">
        <w:rPr>
          <w:rFonts w:ascii="SimSun" w:hAnsi="SimSun" w:hint="eastAsia"/>
          <w:sz w:val="24"/>
        </w:rPr>
        <w:t>有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这里是找回来的钱。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Keep the charge. </w:t>
      </w:r>
      <w:r w:rsidRPr="00F219F9">
        <w:rPr>
          <w:rFonts w:ascii="SimSun" w:hAnsi="SimSun" w:hint="eastAsia"/>
          <w:sz w:val="24"/>
        </w:rPr>
        <w:t>零钱就给你了。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Thanks. I'll do it again next time. </w:t>
      </w:r>
      <w:r w:rsidRPr="00F219F9">
        <w:rPr>
          <w:rFonts w:ascii="SimSun" w:hAnsi="SimSun" w:hint="eastAsia"/>
          <w:sz w:val="24"/>
        </w:rPr>
        <w:t>谢谢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下次我还要做。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I did a good job, didn't I?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我做得很好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不是吗</w:t>
      </w:r>
      <w:r w:rsidRPr="00F219F9">
        <w:rPr>
          <w:rFonts w:ascii="SimSun" w:hAnsi="SimSun"/>
          <w:sz w:val="24"/>
        </w:rPr>
        <w:t xml:space="preserve">? 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t>CHAPTER03-10</w:t>
      </w:r>
      <w:r w:rsidRPr="00261261">
        <w:rPr>
          <w:rFonts w:ascii="SimSun" w:hAnsi="SimSun" w:hint="eastAsia"/>
          <w:b/>
          <w:sz w:val="24"/>
        </w:rPr>
        <w:t>在外面玩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can I go play outside?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我可以去外面玩吗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going to the playground. </w:t>
      </w:r>
      <w:r w:rsidRPr="00F219F9">
        <w:rPr>
          <w:rFonts w:ascii="SimSun" w:hAnsi="SimSun" w:hint="eastAsia"/>
          <w:sz w:val="24"/>
        </w:rPr>
        <w:t>我要去游乐场玩。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can I ride my bike?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我可以骑脚踏车吗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and play outside. </w:t>
      </w:r>
      <w:r w:rsidRPr="00F219F9">
        <w:rPr>
          <w:rFonts w:ascii="SimSun" w:hAnsi="SimSun" w:hint="eastAsia"/>
          <w:sz w:val="24"/>
        </w:rPr>
        <w:t>去外面玩。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back in an hour. </w:t>
      </w:r>
      <w:r w:rsidRPr="00F219F9">
        <w:rPr>
          <w:rFonts w:ascii="SimSun" w:hAnsi="SimSun" w:hint="eastAsia"/>
          <w:sz w:val="24"/>
        </w:rPr>
        <w:t>一小时后要回来。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back before dinner. </w:t>
      </w:r>
      <w:r w:rsidRPr="00F219F9">
        <w:rPr>
          <w:rFonts w:ascii="SimSun" w:hAnsi="SimSun" w:hint="eastAsia"/>
          <w:sz w:val="24"/>
        </w:rPr>
        <w:t>晚餐前要回来。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Just stay around the house. </w:t>
      </w:r>
      <w:r w:rsidRPr="00F219F9">
        <w:rPr>
          <w:rFonts w:ascii="SimSun" w:hAnsi="SimSun" w:hint="eastAsia"/>
          <w:sz w:val="24"/>
        </w:rPr>
        <w:t>只能在房子附近玩。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Don't go out of the apartment area. </w:t>
      </w:r>
      <w:r w:rsidRPr="00F219F9">
        <w:rPr>
          <w:rFonts w:ascii="SimSun" w:hAnsi="SimSun" w:hint="eastAsia"/>
          <w:sz w:val="24"/>
        </w:rPr>
        <w:t>不要走到公寓社区外。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go too far. </w:t>
      </w:r>
      <w:r w:rsidRPr="00F219F9">
        <w:rPr>
          <w:rFonts w:ascii="SimSun" w:hAnsi="SimSun" w:hint="eastAsia"/>
          <w:sz w:val="24"/>
        </w:rPr>
        <w:t>不要去太远。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see if you stay in the playground. </w:t>
      </w:r>
      <w:r w:rsidRPr="00F219F9">
        <w:rPr>
          <w:rFonts w:ascii="SimSun" w:hAnsi="SimSun" w:hint="eastAsia"/>
          <w:sz w:val="24"/>
        </w:rPr>
        <w:t>我会去看你是否在游乐场。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Take your brother/sister. </w:t>
      </w:r>
      <w:r w:rsidRPr="00F219F9">
        <w:rPr>
          <w:rFonts w:ascii="SimSun" w:hAnsi="SimSun" w:hint="eastAsia"/>
          <w:sz w:val="24"/>
        </w:rPr>
        <w:t>带你的弟弟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妹妹去。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go with Mommy. </w:t>
      </w:r>
      <w:r w:rsidRPr="00F219F9">
        <w:rPr>
          <w:rFonts w:ascii="SimSun" w:hAnsi="SimSun" w:hint="eastAsia"/>
          <w:sz w:val="24"/>
        </w:rPr>
        <w:t>跟妈妈一起去。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going to rain. Don't go out today. </w:t>
      </w:r>
      <w:r w:rsidRPr="00F219F9">
        <w:rPr>
          <w:rFonts w:ascii="SimSun" w:hAnsi="SimSun" w:hint="eastAsia"/>
          <w:sz w:val="24"/>
        </w:rPr>
        <w:t>要下雨了。今天不要出去。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too hot today. Play inside. </w:t>
      </w:r>
      <w:r w:rsidRPr="00F219F9">
        <w:rPr>
          <w:rFonts w:ascii="SimSun" w:hAnsi="SimSun" w:hint="eastAsia"/>
          <w:sz w:val="24"/>
        </w:rPr>
        <w:t>今天太热了。在家里玩。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You've already been outside. </w:t>
      </w:r>
      <w:r w:rsidRPr="00F219F9">
        <w:rPr>
          <w:rFonts w:ascii="SimSun" w:hAnsi="SimSun" w:hint="eastAsia"/>
          <w:sz w:val="24"/>
        </w:rPr>
        <w:t>你已经出去玩过了。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go out again. </w:t>
      </w:r>
      <w:r w:rsidRPr="00F219F9">
        <w:rPr>
          <w:rFonts w:ascii="SimSun" w:hAnsi="SimSun" w:hint="eastAsia"/>
          <w:sz w:val="24"/>
        </w:rPr>
        <w:t>不要再出去了。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Where are you going to go? </w:t>
      </w:r>
      <w:r w:rsidRPr="00F219F9">
        <w:rPr>
          <w:rFonts w:ascii="SimSun" w:hAnsi="SimSun" w:hint="eastAsia"/>
          <w:sz w:val="24"/>
        </w:rPr>
        <w:t>你要去哪里</w:t>
      </w:r>
      <w:r w:rsidRPr="00F219F9">
        <w:rPr>
          <w:rFonts w:ascii="SimSun" w:hAnsi="SimSun"/>
          <w:sz w:val="24"/>
        </w:rPr>
        <w:t>?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How come you always want to go out? </w:t>
      </w:r>
      <w:r w:rsidRPr="00F219F9">
        <w:rPr>
          <w:rFonts w:ascii="SimSun" w:hAnsi="SimSun" w:hint="eastAsia"/>
          <w:sz w:val="24"/>
        </w:rPr>
        <w:t>为什么你总是要出去呢</w:t>
      </w:r>
      <w:r w:rsidRPr="00F219F9">
        <w:rPr>
          <w:rFonts w:ascii="SimSun" w:hAnsi="SimSun"/>
          <w:sz w:val="24"/>
        </w:rPr>
        <w:t>?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t xml:space="preserve"> CHAPTER03-11</w:t>
      </w:r>
      <w:r w:rsidRPr="00261261">
        <w:rPr>
          <w:rFonts w:ascii="SimSun" w:hAnsi="SimSun" w:hint="eastAsia"/>
          <w:b/>
          <w:sz w:val="24"/>
        </w:rPr>
        <w:t>去才艺班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It's time for the after-school club,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Sweetie.</w:t>
      </w:r>
      <w:r w:rsidRPr="00F219F9">
        <w:rPr>
          <w:rFonts w:ascii="SimSun" w:hAnsi="SimSun" w:hint="eastAsia"/>
          <w:sz w:val="24"/>
        </w:rPr>
        <w:t>甜心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该去才艺班了。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to the after-school club. </w:t>
      </w:r>
      <w:r w:rsidRPr="00F219F9">
        <w:rPr>
          <w:rFonts w:ascii="SimSun" w:hAnsi="SimSun" w:hint="eastAsia"/>
          <w:sz w:val="24"/>
        </w:rPr>
        <w:t>去才艺班。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Don't forget to go to the after-school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club.</w:t>
      </w:r>
      <w:r w:rsidRPr="00F219F9">
        <w:rPr>
          <w:rFonts w:ascii="SimSun" w:hAnsi="SimSun" w:hint="eastAsia"/>
          <w:sz w:val="24"/>
        </w:rPr>
        <w:t>不要忘记去才艺班。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your bag ready. </w:t>
      </w:r>
      <w:r w:rsidRPr="00F219F9">
        <w:rPr>
          <w:rFonts w:ascii="SimSun" w:hAnsi="SimSun" w:hint="eastAsia"/>
          <w:sz w:val="24"/>
        </w:rPr>
        <w:t>整理好你的书包。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Hurry up. The bus is leaving. </w:t>
      </w:r>
      <w:r w:rsidRPr="00F219F9">
        <w:rPr>
          <w:rFonts w:ascii="SimSun" w:hAnsi="SimSun" w:hint="eastAsia"/>
          <w:sz w:val="24"/>
        </w:rPr>
        <w:t>快点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公车要走了。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I don't want to go today.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今天我不想去。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missed it yesterday, you need to go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today.</w:t>
      </w:r>
      <w:r w:rsidRPr="00F219F9">
        <w:rPr>
          <w:rFonts w:ascii="SimSun" w:hAnsi="SimSun" w:hint="eastAsia"/>
          <w:sz w:val="24"/>
        </w:rPr>
        <w:t>你昨天没有去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今天你必须去。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Monday is art class. </w:t>
      </w:r>
      <w:r w:rsidRPr="00F219F9">
        <w:rPr>
          <w:rFonts w:ascii="SimSun" w:hAnsi="SimSun" w:hint="eastAsia"/>
          <w:sz w:val="24"/>
        </w:rPr>
        <w:t>周一是美术课。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really don't want to go to art class. </w:t>
      </w:r>
      <w:r w:rsidRPr="00F219F9">
        <w:rPr>
          <w:rFonts w:ascii="SimSun" w:hAnsi="SimSun" w:hint="eastAsia"/>
          <w:sz w:val="24"/>
        </w:rPr>
        <w:t>我真很不想去上美术课。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stop going to art class, please? </w:t>
      </w:r>
      <w:r w:rsidRPr="00F219F9">
        <w:rPr>
          <w:rFonts w:ascii="SimSun" w:hAnsi="SimSun" w:hint="eastAsia"/>
          <w:sz w:val="24"/>
        </w:rPr>
        <w:t>我可以停止去上美术课吗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asked for it. Let's see for a little longer. </w:t>
      </w:r>
      <w:r w:rsidRPr="00F219F9">
        <w:rPr>
          <w:rFonts w:ascii="SimSun" w:hAnsi="SimSun" w:hint="eastAsia"/>
          <w:sz w:val="24"/>
        </w:rPr>
        <w:t>是你说要去的。我们再上一段时间看看。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Is the after-school club not fun? </w:t>
      </w:r>
      <w:r w:rsidRPr="00F219F9">
        <w:rPr>
          <w:rFonts w:ascii="SimSun" w:hAnsi="SimSun" w:hint="eastAsia"/>
          <w:sz w:val="24"/>
        </w:rPr>
        <w:t>才艺班的课不有趣吗</w:t>
      </w:r>
      <w:r w:rsidRPr="00F219F9">
        <w:rPr>
          <w:rFonts w:ascii="SimSun" w:hAnsi="SimSun"/>
          <w:sz w:val="24"/>
        </w:rPr>
        <w:t>?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When the after-school club is over, I'll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come pick you up.</w:t>
      </w:r>
      <w:r w:rsidRPr="00F219F9">
        <w:rPr>
          <w:rFonts w:ascii="SimSun" w:hAnsi="SimSun" w:hint="eastAsia"/>
          <w:sz w:val="24"/>
        </w:rPr>
        <w:t>才艺班的课结束后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我会去接你。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Arrive at the after-school club 5 minutes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early.</w:t>
      </w:r>
      <w:r w:rsidRPr="00F219F9">
        <w:rPr>
          <w:rFonts w:ascii="SimSun" w:hAnsi="SimSun" w:hint="eastAsia"/>
          <w:sz w:val="24"/>
        </w:rPr>
        <w:t>要提早五分钟到才艺班。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Come straight home after the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after-school club.</w:t>
      </w:r>
      <w:r w:rsidRPr="00F219F9">
        <w:rPr>
          <w:rFonts w:ascii="SimSun" w:hAnsi="SimSun" w:hint="eastAsia"/>
          <w:sz w:val="24"/>
        </w:rPr>
        <w:t>才艺班的课结束后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要直接回家。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What did you learn in the club? </w:t>
      </w:r>
      <w:r w:rsidRPr="00F219F9">
        <w:rPr>
          <w:rFonts w:ascii="SimSun" w:hAnsi="SimSun" w:hint="eastAsia"/>
          <w:sz w:val="24"/>
        </w:rPr>
        <w:t>你在才艺班学了什么</w:t>
      </w:r>
      <w:r w:rsidRPr="00F219F9">
        <w:rPr>
          <w:rFonts w:ascii="SimSun" w:hAnsi="SimSun"/>
          <w:sz w:val="24"/>
        </w:rPr>
        <w:t>?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Why did the after-school club end so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late?</w:t>
      </w:r>
      <w:r w:rsidRPr="00F219F9">
        <w:rPr>
          <w:rFonts w:ascii="SimSun" w:hAnsi="SimSun" w:hint="eastAsia"/>
          <w:sz w:val="24"/>
        </w:rPr>
        <w:t>才艺班的课为什么这样晚结束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had a long day today. </w:t>
      </w:r>
      <w:r w:rsidRPr="00F219F9">
        <w:rPr>
          <w:rFonts w:ascii="SimSun" w:hAnsi="SimSun" w:hint="eastAsia"/>
          <w:sz w:val="24"/>
        </w:rPr>
        <w:t>你今天过得很辛苦。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Friday is my busiest day. </w:t>
      </w:r>
      <w:r w:rsidRPr="00F219F9">
        <w:rPr>
          <w:rFonts w:ascii="SimSun" w:hAnsi="SimSun" w:hint="eastAsia"/>
          <w:sz w:val="24"/>
        </w:rPr>
        <w:t>周五是最忙的一天。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t>CHAPTER03-12</w:t>
      </w:r>
      <w:r w:rsidRPr="00261261">
        <w:rPr>
          <w:rFonts w:ascii="SimSun" w:hAnsi="SimSun" w:hint="eastAsia"/>
          <w:b/>
          <w:sz w:val="24"/>
        </w:rPr>
        <w:t>接待家教老师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teacher's going to come. </w:t>
      </w:r>
      <w:r w:rsidRPr="00F219F9">
        <w:rPr>
          <w:rFonts w:ascii="SimSun" w:hAnsi="SimSun" w:hint="eastAsia"/>
          <w:sz w:val="24"/>
        </w:rPr>
        <w:t>老师要来了。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Mom, can't you ask the teacher to come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a little late?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你可以叫老师晚点来吗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No. You set up the time with the teacher. </w:t>
      </w:r>
      <w:r w:rsidRPr="00F219F9">
        <w:rPr>
          <w:rFonts w:ascii="SimSun" w:hAnsi="SimSun" w:hint="eastAsia"/>
          <w:sz w:val="24"/>
        </w:rPr>
        <w:t>不行</w:t>
      </w:r>
      <w:r w:rsidRPr="00F219F9">
        <w:rPr>
          <w:rFonts w:ascii="SimSun"/>
          <w:sz w:val="24"/>
        </w:rPr>
        <w:t>.</w:t>
      </w:r>
      <w:r w:rsidRPr="00F219F9">
        <w:rPr>
          <w:rFonts w:ascii="SimSun" w:hAnsi="SimSun" w:hint="eastAsia"/>
          <w:sz w:val="24"/>
        </w:rPr>
        <w:t>你跟老师约好时间了。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your books/desk ready. </w:t>
      </w:r>
      <w:r w:rsidRPr="00F219F9">
        <w:rPr>
          <w:rFonts w:ascii="SimSun" w:hAnsi="SimSun" w:hint="eastAsia"/>
          <w:sz w:val="24"/>
        </w:rPr>
        <w:t>整理好你的书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书桌。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Did you finish your homework? Finish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practicing?</w:t>
      </w:r>
      <w:r w:rsidRPr="00F219F9">
        <w:rPr>
          <w:rFonts w:ascii="SimSun" w:hAnsi="SimSun" w:hint="eastAsia"/>
          <w:sz w:val="24"/>
        </w:rPr>
        <w:t>你的作业都完成了吗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也练习好了吗</w:t>
      </w:r>
      <w:r w:rsidRPr="00F219F9">
        <w:rPr>
          <w:rFonts w:ascii="SimSun" w:hAnsi="SimSun"/>
          <w:sz w:val="24"/>
        </w:rPr>
        <w:t>?</w:t>
      </w:r>
    </w:p>
    <w:p w:rsidR="00261261" w:rsidRDefault="003B0B38" w:rsidP="00261261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 Wait, Mom! I'll do it after I'm done with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this.</w:t>
      </w:r>
      <w:r w:rsidRPr="00F219F9">
        <w:rPr>
          <w:rFonts w:ascii="SimSun" w:hAnsi="SimSun" w:hint="eastAsia"/>
          <w:sz w:val="24"/>
        </w:rPr>
        <w:t>等一下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我完成这个后再做。</w:t>
      </w:r>
    </w:p>
    <w:p w:rsidR="00261261" w:rsidRDefault="003B0B38" w:rsidP="00261261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Don't get distracted. Listen to your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teacher.</w:t>
      </w:r>
      <w:r w:rsidRPr="00F219F9">
        <w:rPr>
          <w:rFonts w:ascii="SimSun" w:hAnsi="SimSun" w:hint="eastAsia"/>
          <w:sz w:val="24"/>
        </w:rPr>
        <w:t>不要散慢。要好好听老师的话。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Seems like the teacher's going to be late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today.</w:t>
      </w:r>
      <w:r w:rsidRPr="00F219F9">
        <w:rPr>
          <w:rFonts w:ascii="SimSun" w:hAnsi="SimSun" w:hint="eastAsia"/>
          <w:sz w:val="24"/>
        </w:rPr>
        <w:t>老师今天似乎会比较晚到。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get the snacks ready. </w:t>
      </w:r>
      <w:r w:rsidRPr="00F219F9">
        <w:rPr>
          <w:rFonts w:ascii="SimSun" w:hAnsi="SimSun" w:hint="eastAsia"/>
          <w:sz w:val="24"/>
        </w:rPr>
        <w:t>我来准备点心。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Concentrate in class. </w:t>
      </w:r>
      <w:r w:rsidRPr="00F219F9">
        <w:rPr>
          <w:rFonts w:ascii="SimSun" w:hAnsi="SimSun" w:hint="eastAsia"/>
          <w:sz w:val="24"/>
        </w:rPr>
        <w:t>上课要专心。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ask weird questions. </w:t>
      </w:r>
      <w:r w:rsidRPr="00F219F9">
        <w:rPr>
          <w:rFonts w:ascii="SimSun" w:hAnsi="SimSun" w:hint="eastAsia"/>
          <w:sz w:val="24"/>
        </w:rPr>
        <w:t>不要问奇怪的问题。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teacher's here. </w:t>
      </w:r>
      <w:r w:rsidRPr="00F219F9">
        <w:rPr>
          <w:rFonts w:ascii="SimSun" w:hAnsi="SimSun" w:hint="eastAsia"/>
          <w:sz w:val="24"/>
        </w:rPr>
        <w:t>老师来了。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Hope you have a good time. </w:t>
      </w:r>
      <w:r w:rsidRPr="00F219F9">
        <w:rPr>
          <w:rFonts w:ascii="SimSun" w:hAnsi="SimSun" w:hint="eastAsia"/>
          <w:sz w:val="24"/>
        </w:rPr>
        <w:t>希望你上课愉快。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Don't miss the daily work. You'll fall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behind.</w:t>
      </w:r>
      <w:r w:rsidRPr="00F219F9">
        <w:rPr>
          <w:rFonts w:ascii="SimSun" w:hAnsi="SimSun" w:hint="eastAsia"/>
          <w:sz w:val="24"/>
        </w:rPr>
        <w:t>不要漏掉每天的功课。你会落后的。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Mak</w:t>
      </w:r>
      <w:r w:rsidR="00261261">
        <w:rPr>
          <w:rFonts w:ascii="SimSun" w:hAnsi="SimSun"/>
          <w:sz w:val="24"/>
        </w:rPr>
        <w:t>e</w:t>
      </w:r>
      <w:r w:rsidRPr="00F219F9">
        <w:rPr>
          <w:rFonts w:ascii="SimSun" w:hAnsi="SimSun"/>
          <w:sz w:val="24"/>
        </w:rPr>
        <w:t xml:space="preserve">sure you do your daily work. </w:t>
      </w:r>
      <w:r w:rsidRPr="00F219F9">
        <w:rPr>
          <w:rFonts w:ascii="SimSun" w:hAnsi="SimSun" w:hint="eastAsia"/>
          <w:sz w:val="24"/>
        </w:rPr>
        <w:t>你要确实做好每天的功课。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Can't I stop doing the daily worksheet. </w:t>
      </w:r>
      <w:r w:rsidRPr="00F219F9">
        <w:rPr>
          <w:rFonts w:ascii="SimSun" w:hAnsi="SimSun" w:hint="eastAsia"/>
          <w:sz w:val="24"/>
        </w:rPr>
        <w:t>每天的功课表我可以不做吗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I've collected a lot of stickers, so I got a present from the teacher. </w:t>
      </w:r>
      <w:r w:rsidRPr="00F219F9">
        <w:rPr>
          <w:rFonts w:ascii="SimSun" w:hAnsi="SimSun" w:hint="eastAsia"/>
          <w:sz w:val="24"/>
        </w:rPr>
        <w:t>我收集到很多贴纸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所以从老师那里得到了礼物。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t>CHAPTER03-13</w:t>
      </w:r>
      <w:r w:rsidRPr="00261261">
        <w:rPr>
          <w:rFonts w:ascii="SimSun" w:hAnsi="SimSun" w:hint="eastAsia"/>
          <w:b/>
          <w:sz w:val="24"/>
        </w:rPr>
        <w:t>休息时间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I'm tired. I want to rest.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我累了。我要休息。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Okay. Rest for a little. </w:t>
      </w:r>
      <w:r w:rsidRPr="00F219F9">
        <w:rPr>
          <w:rFonts w:ascii="SimSun" w:hAnsi="SimSun" w:hint="eastAsia"/>
          <w:sz w:val="24"/>
        </w:rPr>
        <w:t>好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休息一下。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Rest for a long time. </w:t>
      </w:r>
      <w:r w:rsidRPr="00F219F9">
        <w:rPr>
          <w:rFonts w:ascii="SimSun" w:hAnsi="SimSun" w:hint="eastAsia"/>
          <w:sz w:val="24"/>
        </w:rPr>
        <w:t>好好休息吧。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I need to take a rest.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我需要休息。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What did you do? </w:t>
      </w:r>
      <w:r w:rsidRPr="00F219F9">
        <w:rPr>
          <w:rFonts w:ascii="SimSun" w:hAnsi="SimSun" w:hint="eastAsia"/>
          <w:sz w:val="24"/>
        </w:rPr>
        <w:t>你做了什么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Take a break for an hour. </w:t>
      </w:r>
      <w:r w:rsidRPr="00F219F9">
        <w:rPr>
          <w:rFonts w:ascii="SimSun" w:hAnsi="SimSun" w:hint="eastAsia"/>
          <w:sz w:val="24"/>
        </w:rPr>
        <w:t>休息一个小时。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You'll be all right after resting. </w:t>
      </w:r>
      <w:r w:rsidRPr="00F219F9">
        <w:rPr>
          <w:rFonts w:ascii="SimSun" w:hAnsi="SimSun" w:hint="eastAsia"/>
          <w:sz w:val="24"/>
        </w:rPr>
        <w:t>休息之后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你会没事的。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think about anything, juts rest. </w:t>
      </w:r>
      <w:r w:rsidRPr="00F219F9">
        <w:rPr>
          <w:rFonts w:ascii="SimSun" w:hAnsi="SimSun" w:hint="eastAsia"/>
          <w:sz w:val="24"/>
        </w:rPr>
        <w:t>不要想什么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好好休息吧。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Rest time is over now. </w:t>
      </w:r>
      <w:r w:rsidRPr="00F219F9">
        <w:rPr>
          <w:rFonts w:ascii="SimSun" w:hAnsi="SimSun" w:hint="eastAsia"/>
          <w:sz w:val="24"/>
        </w:rPr>
        <w:t>现在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休息时间结束了。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test period is beginning next week. </w:t>
      </w:r>
      <w:r w:rsidRPr="00F219F9">
        <w:rPr>
          <w:rFonts w:ascii="SimSun" w:hAnsi="SimSun" w:hint="eastAsia"/>
          <w:sz w:val="24"/>
        </w:rPr>
        <w:t>下周开始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是考试时间。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haven't rested that long. </w:t>
      </w:r>
      <w:r w:rsidRPr="00F219F9">
        <w:rPr>
          <w:rFonts w:ascii="SimSun" w:hAnsi="SimSun" w:hint="eastAsia"/>
          <w:sz w:val="24"/>
        </w:rPr>
        <w:t>我没怎么休息到。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read some comic books? </w:t>
      </w:r>
      <w:r w:rsidRPr="00F219F9">
        <w:rPr>
          <w:rFonts w:ascii="SimSun" w:hAnsi="SimSun" w:hint="eastAsia"/>
          <w:sz w:val="24"/>
        </w:rPr>
        <w:t>我可以看漫画书吗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take a nap. </w:t>
      </w:r>
      <w:r w:rsidRPr="00F219F9">
        <w:rPr>
          <w:rFonts w:ascii="SimSun" w:hAnsi="SimSun" w:hint="eastAsia"/>
          <w:sz w:val="24"/>
        </w:rPr>
        <w:t>我想小睡一下。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Playing computer games isn't resting. </w:t>
      </w:r>
      <w:r w:rsidRPr="00F219F9">
        <w:rPr>
          <w:rFonts w:ascii="SimSun" w:hAnsi="SimSun" w:hint="eastAsia"/>
          <w:sz w:val="24"/>
        </w:rPr>
        <w:t>现电脑游戏并不是休息。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t>CHAPTER03-14</w:t>
      </w:r>
      <w:r w:rsidRPr="00261261">
        <w:rPr>
          <w:rFonts w:ascii="SimSun" w:hAnsi="SimSun" w:hint="eastAsia"/>
          <w:b/>
          <w:sz w:val="24"/>
        </w:rPr>
        <w:t>独自在家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going out, but I'll be right back. </w:t>
      </w:r>
      <w:r w:rsidRPr="00F219F9">
        <w:rPr>
          <w:rFonts w:ascii="SimSun" w:hAnsi="SimSun" w:hint="eastAsia"/>
          <w:sz w:val="24"/>
        </w:rPr>
        <w:t>我要外出一下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不过会马上回来。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Where are you going? </w:t>
      </w:r>
      <w:r w:rsidRPr="00F219F9">
        <w:rPr>
          <w:rFonts w:ascii="SimSun" w:hAnsi="SimSun" w:hint="eastAsia"/>
          <w:sz w:val="24"/>
        </w:rPr>
        <w:t>你要去哪里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going to the grocery store. </w:t>
      </w:r>
      <w:r w:rsidRPr="00F219F9">
        <w:rPr>
          <w:rFonts w:ascii="SimSun" w:hAnsi="SimSun" w:hint="eastAsia"/>
          <w:sz w:val="24"/>
        </w:rPr>
        <w:t>我去一下杂货店。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saying I need to be alone? </w:t>
      </w:r>
      <w:r w:rsidRPr="00F219F9">
        <w:rPr>
          <w:rFonts w:ascii="SimSun" w:hAnsi="SimSun" w:hint="eastAsia"/>
          <w:sz w:val="24"/>
        </w:rPr>
        <w:t>你是说我必须单独在家吗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Can't you be by yourself? </w:t>
      </w:r>
      <w:r w:rsidRPr="00F219F9">
        <w:rPr>
          <w:rFonts w:ascii="SimSun" w:hAnsi="SimSun" w:hint="eastAsia"/>
          <w:sz w:val="24"/>
        </w:rPr>
        <w:t>你不能自己单独在家吗</w:t>
      </w:r>
      <w:r w:rsidRPr="00F219F9">
        <w:rPr>
          <w:rFonts w:ascii="SimSun" w:hAnsi="SimSun"/>
          <w:sz w:val="24"/>
        </w:rPr>
        <w:t>?</w:t>
      </w:r>
    </w:p>
    <w:p w:rsidR="002612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Why are you scared? It's only for a while. </w:t>
      </w:r>
      <w:r w:rsidRPr="00F219F9">
        <w:rPr>
          <w:rFonts w:ascii="SimSun" w:hAnsi="SimSun" w:hint="eastAsia"/>
          <w:sz w:val="24"/>
        </w:rPr>
        <w:t>你为什么会害怕呢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只是一会儿而已。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 back soon. </w:t>
      </w:r>
      <w:r w:rsidRPr="00F219F9">
        <w:rPr>
          <w:rFonts w:ascii="SimSun" w:hAnsi="SimSun" w:hint="eastAsia"/>
          <w:sz w:val="24"/>
        </w:rPr>
        <w:t>快点回来。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might be a little late. </w:t>
      </w:r>
      <w:r w:rsidRPr="00F219F9">
        <w:rPr>
          <w:rFonts w:ascii="SimSun" w:hAnsi="SimSun" w:hint="eastAsia"/>
          <w:sz w:val="24"/>
        </w:rPr>
        <w:t>我有可能会有点晚。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open the door for strangers. </w:t>
      </w:r>
      <w:r w:rsidRPr="00F219F9">
        <w:rPr>
          <w:rFonts w:ascii="SimSun" w:hAnsi="SimSun" w:hint="eastAsia"/>
          <w:sz w:val="24"/>
        </w:rPr>
        <w:t>不要给陌生人开门。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Don't go outside until Mommy comes</w:t>
      </w:r>
      <w:r w:rsidR="00261261" w:rsidRPr="00261261">
        <w:rPr>
          <w:rFonts w:ascii="SimSun" w:hAnsi="SimSun"/>
          <w:sz w:val="24"/>
        </w:rPr>
        <w:t xml:space="preserve"> </w:t>
      </w:r>
      <w:r w:rsidR="00261261" w:rsidRPr="00F219F9">
        <w:rPr>
          <w:rFonts w:ascii="SimSun" w:hAnsi="SimSun"/>
          <w:sz w:val="24"/>
        </w:rPr>
        <w:t>back.</w:t>
      </w:r>
      <w:r w:rsidRPr="00F219F9">
        <w:rPr>
          <w:rFonts w:ascii="SimSun" w:hAnsi="SimSun" w:hint="eastAsia"/>
          <w:sz w:val="24"/>
        </w:rPr>
        <w:t>妈妈回来之前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都不可以出去。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Watch over your brother/sister. </w:t>
      </w:r>
      <w:r w:rsidRPr="00F219F9">
        <w:rPr>
          <w:rFonts w:ascii="SimSun" w:hAnsi="SimSun" w:hint="eastAsia"/>
          <w:sz w:val="24"/>
        </w:rPr>
        <w:t>好好照顾弟弟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妹妹。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Listen to your brother/sister. </w:t>
      </w:r>
      <w:r w:rsidRPr="00F219F9">
        <w:rPr>
          <w:rFonts w:ascii="SimSun" w:hAnsi="SimSun" w:hint="eastAsia"/>
          <w:sz w:val="24"/>
        </w:rPr>
        <w:t>要听哥哥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姐姐的话。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Call Mommy if there's anything you need. </w:t>
      </w:r>
      <w:r w:rsidRPr="00F219F9">
        <w:rPr>
          <w:rFonts w:ascii="SimSun" w:hAnsi="SimSun" w:hint="eastAsia"/>
          <w:sz w:val="24"/>
        </w:rPr>
        <w:t>如果你有任何需要的话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打电话给妈妈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 w:hint="eastAsia"/>
          <w:sz w:val="24"/>
        </w:rPr>
        <w:t>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know Mommy's number, right? </w:t>
      </w:r>
      <w:r w:rsidRPr="00F219F9">
        <w:rPr>
          <w:rFonts w:ascii="SimSun" w:hAnsi="SimSun" w:hint="eastAsia"/>
          <w:sz w:val="24"/>
        </w:rPr>
        <w:t>你知道妈妈的电话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对吧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worry. </w:t>
      </w:r>
      <w:r w:rsidRPr="00F219F9">
        <w:rPr>
          <w:rFonts w:ascii="SimSun" w:hAnsi="SimSun" w:hint="eastAsia"/>
          <w:sz w:val="24"/>
        </w:rPr>
        <w:t>不用担心。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Thanks. I'll be back soon. </w:t>
      </w:r>
      <w:r w:rsidRPr="00F219F9">
        <w:rPr>
          <w:rFonts w:ascii="SimSun" w:hAnsi="SimSun" w:hint="eastAsia"/>
          <w:sz w:val="24"/>
        </w:rPr>
        <w:t>谢谢。我会很快回来。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Mommy's back. </w:t>
      </w:r>
      <w:r w:rsidRPr="00F219F9">
        <w:rPr>
          <w:rFonts w:ascii="SimSun" w:hAnsi="SimSun" w:hint="eastAsia"/>
          <w:sz w:val="24"/>
        </w:rPr>
        <w:t>妈妈回来了。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Why are you so late? </w:t>
      </w:r>
      <w:r w:rsidRPr="00F219F9">
        <w:rPr>
          <w:rFonts w:ascii="SimSun" w:hAnsi="SimSun" w:hint="eastAsia"/>
          <w:sz w:val="24"/>
        </w:rPr>
        <w:t>为什么你这么晚回来</w:t>
      </w:r>
      <w:r w:rsidRPr="00F219F9">
        <w:rPr>
          <w:rFonts w:ascii="SimSun" w:hAnsi="SimSun"/>
          <w:sz w:val="24"/>
        </w:rPr>
        <w:t>?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Was everything okay? </w:t>
      </w:r>
      <w:r w:rsidRPr="00F219F9">
        <w:rPr>
          <w:rFonts w:ascii="SimSun" w:hAnsi="SimSun" w:hint="eastAsia"/>
          <w:sz w:val="24"/>
        </w:rPr>
        <w:t>一切都还好吧</w:t>
      </w:r>
      <w:r w:rsidRPr="00F219F9">
        <w:rPr>
          <w:rFonts w:ascii="SimSun" w:hAnsi="SimSun"/>
          <w:sz w:val="24"/>
        </w:rPr>
        <w:t>?</w:t>
      </w:r>
      <w:r w:rsidR="00261261" w:rsidRPr="00F219F9">
        <w:rPr>
          <w:rFonts w:ascii="SimSun" w:hAnsi="SimSun"/>
          <w:sz w:val="24"/>
        </w:rPr>
        <w:t xml:space="preserve">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was scared, but I tried not to be. </w:t>
      </w:r>
      <w:r w:rsidRPr="00F219F9">
        <w:rPr>
          <w:rFonts w:ascii="SimSun" w:hAnsi="SimSun" w:hint="eastAsia"/>
          <w:sz w:val="24"/>
        </w:rPr>
        <w:t>我好害怕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但是我有忍住。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Eh? You're back already. </w:t>
      </w:r>
      <w:r w:rsidRPr="00F219F9">
        <w:rPr>
          <w:rFonts w:ascii="SimSun" w:hAnsi="SimSun" w:hint="eastAsia"/>
          <w:sz w:val="24"/>
        </w:rPr>
        <w:t>喔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你已经回来了。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Being home alone, you're a big boy now. </w:t>
      </w:r>
      <w:r w:rsidRPr="00F219F9">
        <w:rPr>
          <w:rFonts w:ascii="SimSun" w:hAnsi="SimSun" w:hint="eastAsia"/>
          <w:sz w:val="24"/>
        </w:rPr>
        <w:t>一个人看家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现在你是个大男孩啰。</w:t>
      </w:r>
      <w:r w:rsidRPr="00F219F9">
        <w:rPr>
          <w:rFonts w:ascii="SimSun" w:hAnsi="SimSun"/>
          <w:sz w:val="24"/>
        </w:rPr>
        <w:t>CHAPTER04</w:t>
      </w:r>
      <w:r w:rsidRPr="00F219F9">
        <w:rPr>
          <w:rFonts w:ascii="SimSun" w:hAnsi="SimSun" w:hint="eastAsia"/>
          <w:sz w:val="24"/>
        </w:rPr>
        <w:t>从傍晚到晚上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261261">
        <w:rPr>
          <w:rFonts w:ascii="SimSun" w:hAnsi="SimSun"/>
          <w:b/>
          <w:sz w:val="24"/>
        </w:rPr>
        <w:t>CHAPTER04-01</w:t>
      </w:r>
      <w:r w:rsidRPr="00261261">
        <w:rPr>
          <w:rFonts w:ascii="SimSun" w:hAnsi="SimSun" w:hint="eastAsia"/>
          <w:b/>
          <w:sz w:val="24"/>
        </w:rPr>
        <w:t>爸爸要下班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When are you coming, Daddy?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你什么时候回来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on my way. Coming right up! </w:t>
      </w:r>
      <w:r w:rsidRPr="00F219F9">
        <w:rPr>
          <w:rFonts w:ascii="SimSun" w:hAnsi="SimSun" w:hint="eastAsia"/>
          <w:sz w:val="24"/>
        </w:rPr>
        <w:t>我正在路上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马上就回来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When is Daddy coming home? </w:t>
      </w:r>
      <w:r w:rsidRPr="00F219F9">
        <w:rPr>
          <w:rFonts w:ascii="SimSun" w:hAnsi="SimSun" w:hint="eastAsia"/>
          <w:sz w:val="24"/>
        </w:rPr>
        <w:t>爸爸什么时候回家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don't know. Want to call him? </w:t>
      </w:r>
      <w:r w:rsidRPr="00F219F9">
        <w:rPr>
          <w:rFonts w:ascii="SimSun" w:hAnsi="SimSun" w:hint="eastAsia"/>
          <w:sz w:val="24"/>
        </w:rPr>
        <w:t>我不知道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你要打给他吗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remember Daddy's number? </w:t>
      </w:r>
      <w:r w:rsidRPr="00F219F9">
        <w:rPr>
          <w:rFonts w:ascii="SimSun" w:hAnsi="SimSun" w:hint="eastAsia"/>
          <w:sz w:val="24"/>
        </w:rPr>
        <w:t>你记得爸爸的电话吗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Yes, I'll dial it. </w:t>
      </w:r>
      <w:r w:rsidRPr="00F219F9">
        <w:rPr>
          <w:rFonts w:ascii="SimSun" w:hAnsi="SimSun" w:hint="eastAsia"/>
          <w:sz w:val="24"/>
        </w:rPr>
        <w:t>是的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我来打电话。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line is busy. </w:t>
      </w:r>
      <w:r w:rsidRPr="00F219F9">
        <w:rPr>
          <w:rFonts w:ascii="SimSun" w:hAnsi="SimSun" w:hint="eastAsia"/>
          <w:sz w:val="24"/>
        </w:rPr>
        <w:t>现在电话中。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Daddy's not answering. </w:t>
      </w:r>
      <w:r w:rsidRPr="00F219F9">
        <w:rPr>
          <w:rFonts w:ascii="SimSun" w:hAnsi="SimSun" w:hint="eastAsia"/>
          <w:sz w:val="24"/>
        </w:rPr>
        <w:t>爸爸没有接。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Dad, when are you coming? </w:t>
      </w:r>
      <w:r w:rsidRPr="00F219F9">
        <w:rPr>
          <w:rFonts w:ascii="SimSun" w:hAnsi="SimSun" w:hint="eastAsia"/>
          <w:sz w:val="24"/>
        </w:rPr>
        <w:t>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你什么时候回来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on my way! I'm coming! </w:t>
      </w:r>
      <w:r w:rsidRPr="00F219F9">
        <w:rPr>
          <w:rFonts w:ascii="SimSun" w:hAnsi="SimSun" w:hint="eastAsia"/>
          <w:sz w:val="24"/>
        </w:rPr>
        <w:t>我在回家的路上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be right there in a minute. </w:t>
      </w:r>
      <w:r w:rsidRPr="00F219F9">
        <w:rPr>
          <w:rFonts w:ascii="SimSun" w:hAnsi="SimSun" w:hint="eastAsia"/>
          <w:sz w:val="24"/>
        </w:rPr>
        <w:t>我快到了。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miss you, Daddy.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我想你。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drink, Dad.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不要喝酒。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home early, Dad.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早点回来。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early to play with me, Daddy.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早点回来跟我玩。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Dad, get me some ice cream when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you're back.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你回来的时候买冰淇淋给我。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He's almost home. </w:t>
      </w:r>
      <w:r w:rsidRPr="00F219F9">
        <w:rPr>
          <w:rFonts w:ascii="SimSun" w:hAnsi="SimSun" w:hint="eastAsia"/>
          <w:sz w:val="24"/>
        </w:rPr>
        <w:t>他快到家了。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wonder if Dad's here. </w:t>
      </w:r>
      <w:r w:rsidRPr="00F219F9">
        <w:rPr>
          <w:rFonts w:ascii="SimSun" w:hAnsi="SimSun" w:hint="eastAsia"/>
          <w:sz w:val="24"/>
        </w:rPr>
        <w:t>我想知道是不是爸爸回来了。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Daddy. </w:t>
      </w:r>
      <w:r w:rsidRPr="00F219F9">
        <w:rPr>
          <w:rFonts w:ascii="SimSun" w:hAnsi="SimSun" w:hint="eastAsia"/>
          <w:sz w:val="24"/>
        </w:rPr>
        <w:t>是爸爸。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greet your daddy, kids. </w:t>
      </w:r>
      <w:r w:rsidRPr="00F219F9">
        <w:rPr>
          <w:rFonts w:ascii="SimSun" w:hAnsi="SimSun" w:hint="eastAsia"/>
          <w:sz w:val="24"/>
        </w:rPr>
        <w:t>孩子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快去跟爸爸打招呼。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have a good day? </w:t>
      </w:r>
      <w:r w:rsidRPr="00F219F9">
        <w:rPr>
          <w:rFonts w:ascii="SimSun" w:hAnsi="SimSun" w:hint="eastAsia"/>
          <w:sz w:val="24"/>
        </w:rPr>
        <w:t>你今天过得好吗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Dad, good to see you again!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好高兴再看到你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Go wash up, Honey. </w:t>
      </w:r>
      <w:r w:rsidRPr="00F219F9">
        <w:rPr>
          <w:rFonts w:ascii="SimSun" w:hAnsi="SimSun" w:hint="eastAsia"/>
          <w:sz w:val="24"/>
        </w:rPr>
        <w:t>亲爱的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去洗一洗吧。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have a long day? </w:t>
      </w:r>
      <w:r w:rsidRPr="00F219F9">
        <w:rPr>
          <w:rFonts w:ascii="SimSun" w:hAnsi="SimSun" w:hint="eastAsia"/>
          <w:sz w:val="24"/>
        </w:rPr>
        <w:t>你很累了吧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change, please. </w:t>
      </w:r>
      <w:r w:rsidRPr="00F219F9">
        <w:rPr>
          <w:rFonts w:ascii="SimSun" w:hAnsi="SimSun" w:hint="eastAsia"/>
          <w:sz w:val="24"/>
        </w:rPr>
        <w:t>去换衣服吧。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Honey, you must be hungry. </w:t>
      </w:r>
      <w:r w:rsidRPr="00F219F9">
        <w:rPr>
          <w:rFonts w:ascii="SimSun" w:hAnsi="SimSun" w:hint="eastAsia"/>
          <w:sz w:val="24"/>
        </w:rPr>
        <w:t>亲爱的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你一定很饿了吧。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Why were you late today? </w:t>
      </w:r>
      <w:r w:rsidRPr="00F219F9">
        <w:rPr>
          <w:rFonts w:ascii="SimSun" w:hAnsi="SimSun" w:hint="eastAsia"/>
          <w:sz w:val="24"/>
        </w:rPr>
        <w:t>你今天为什么晚了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get me the ice cream? </w:t>
      </w:r>
      <w:r w:rsidRPr="00F219F9">
        <w:rPr>
          <w:rFonts w:ascii="SimSun" w:hAnsi="SimSun" w:hint="eastAsia"/>
          <w:sz w:val="24"/>
        </w:rPr>
        <w:t>你帮我买冰淇淋了吗</w:t>
      </w:r>
      <w:r w:rsidRPr="00F219F9">
        <w:rPr>
          <w:rFonts w:ascii="SimSun" w:hAnsi="SimSun"/>
          <w:sz w:val="24"/>
        </w:rPr>
        <w:t>?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play with me,Dad?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你能跟我玩吗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 Daddy's a little tired. </w:t>
      </w:r>
      <w:r w:rsidRPr="00F219F9">
        <w:rPr>
          <w:rFonts w:ascii="SimSun" w:hAnsi="SimSun" w:hint="eastAsia"/>
          <w:sz w:val="24"/>
        </w:rPr>
        <w:t>爸爸有点累。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Honey,the kids really waited for you. </w:t>
      </w:r>
      <w:r w:rsidRPr="00F219F9">
        <w:rPr>
          <w:rFonts w:ascii="SimSun" w:hAnsi="SimSun" w:hint="eastAsia"/>
          <w:sz w:val="24"/>
        </w:rPr>
        <w:t>亲爱的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孩子们等你很久了。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 you tired,Dad? </w:t>
      </w:r>
      <w:r w:rsidRPr="00F219F9">
        <w:rPr>
          <w:rFonts w:ascii="SimSun" w:hAnsi="SimSun" w:hint="eastAsia"/>
          <w:sz w:val="24"/>
        </w:rPr>
        <w:t>爸爸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你累了妈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 Sweetie,Daddy missed you a lot. </w:t>
      </w:r>
      <w:r w:rsidRPr="00F219F9">
        <w:rPr>
          <w:rFonts w:ascii="SimSun" w:hAnsi="SimSun" w:hint="eastAsia"/>
          <w:sz w:val="24"/>
        </w:rPr>
        <w:t>甜心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爸爸好想你喔。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E2434A">
        <w:rPr>
          <w:rFonts w:ascii="SimSun" w:hAnsi="SimSun"/>
          <w:b/>
          <w:sz w:val="24"/>
        </w:rPr>
        <w:t>CHAPTER04-02</w:t>
      </w:r>
      <w:r w:rsidRPr="00E2434A">
        <w:rPr>
          <w:rFonts w:ascii="SimSun" w:hAnsi="SimSun" w:hint="eastAsia"/>
          <w:b/>
          <w:sz w:val="24"/>
        </w:rPr>
        <w:t>吃晚餐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do you want for dinner? </w:t>
      </w:r>
      <w:r w:rsidRPr="00F219F9">
        <w:rPr>
          <w:rFonts w:ascii="SimSun" w:hAnsi="SimSun" w:hint="eastAsia"/>
          <w:sz w:val="24"/>
        </w:rPr>
        <w:t>晚餐你想吃什么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pasta. </w:t>
      </w:r>
      <w:r w:rsidRPr="00F219F9">
        <w:rPr>
          <w:rFonts w:ascii="SimSun" w:hAnsi="SimSun" w:hint="eastAsia"/>
          <w:sz w:val="24"/>
        </w:rPr>
        <w:t>我想吃意大利面。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time for dinner. </w:t>
      </w:r>
      <w:r w:rsidRPr="00F219F9">
        <w:rPr>
          <w:rFonts w:ascii="SimSun" w:hAnsi="SimSun" w:hint="eastAsia"/>
          <w:sz w:val="24"/>
        </w:rPr>
        <w:t>要吃晚餐了。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Dinner's ready. </w:t>
      </w:r>
      <w:r w:rsidRPr="00F219F9">
        <w:rPr>
          <w:rFonts w:ascii="SimSun" w:hAnsi="SimSun" w:hint="eastAsia"/>
          <w:sz w:val="24"/>
        </w:rPr>
        <w:t>晚餐好了。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and have dinner. </w:t>
      </w:r>
      <w:r w:rsidRPr="00F219F9">
        <w:rPr>
          <w:rFonts w:ascii="SimSun" w:hAnsi="SimSun" w:hint="eastAsia"/>
          <w:sz w:val="24"/>
        </w:rPr>
        <w:t>来吃晚餐吧。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Wash your hands before dinner. </w:t>
      </w:r>
      <w:r w:rsidRPr="00F219F9">
        <w:rPr>
          <w:rFonts w:ascii="SimSun" w:hAnsi="SimSun" w:hint="eastAsia"/>
          <w:sz w:val="24"/>
        </w:rPr>
        <w:t>吃晚餐前先要洗手。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Honey,tell Dad to come and eat. </w:t>
      </w:r>
      <w:r w:rsidRPr="00F219F9">
        <w:rPr>
          <w:rFonts w:ascii="SimSun" w:hAnsi="SimSun" w:hint="eastAsia"/>
          <w:sz w:val="24"/>
        </w:rPr>
        <w:t>宝贝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叫爸爸来吃晚餐。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tell Dad that dinner's ready? </w:t>
      </w:r>
      <w:r w:rsidRPr="00F219F9">
        <w:rPr>
          <w:rFonts w:ascii="SimSun" w:hAnsi="SimSun" w:hint="eastAsia"/>
          <w:sz w:val="24"/>
        </w:rPr>
        <w:t>你能告诉爸爸晚餐好了吗</w:t>
      </w:r>
      <w:r w:rsidRPr="00F219F9">
        <w:rPr>
          <w:rFonts w:ascii="SimSun" w:hAnsi="SimSun"/>
          <w:sz w:val="24"/>
        </w:rPr>
        <w:t xml:space="preserve">? 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Mom,I'll help you set the table.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我帮你准备餐桌。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Thank you.Can you set the spoons? </w:t>
      </w:r>
      <w:r w:rsidRPr="00F219F9">
        <w:rPr>
          <w:rFonts w:ascii="SimSun" w:hAnsi="SimSun" w:hint="eastAsia"/>
          <w:sz w:val="24"/>
        </w:rPr>
        <w:t>谢谢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你能把汤匙拿来啊</w:t>
      </w:r>
      <w:r w:rsidRPr="00F219F9">
        <w:rPr>
          <w:rFonts w:ascii="SimSun" w:hAnsi="SimSun"/>
          <w:sz w:val="24"/>
        </w:rPr>
        <w:t xml:space="preserve">? 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Wow, it looks delicious! </w:t>
      </w:r>
      <w:r w:rsidRPr="00F219F9">
        <w:rPr>
          <w:rFonts w:ascii="SimSun" w:hAnsi="SimSun" w:hint="eastAsia"/>
          <w:sz w:val="24"/>
        </w:rPr>
        <w:t>哇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看起来好好吃喔</w:t>
      </w:r>
      <w:r w:rsidRPr="00F219F9">
        <w:rPr>
          <w:rFonts w:ascii="SimSun" w:hAnsi="SimSun"/>
          <w:sz w:val="24"/>
        </w:rPr>
        <w:t xml:space="preserve">!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Hmm,that smells so good. </w:t>
      </w:r>
      <w:r w:rsidRPr="00F219F9">
        <w:rPr>
          <w:rFonts w:ascii="SimSun" w:hAnsi="SimSun" w:hint="eastAsia"/>
          <w:sz w:val="24"/>
        </w:rPr>
        <w:t>嗯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味道很香。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Mom,thank you for the food.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感谢你准备晚餐。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Okay.Help yourself. </w:t>
      </w:r>
      <w:r w:rsidRPr="00F219F9">
        <w:rPr>
          <w:rFonts w:ascii="SimSun" w:hAnsi="SimSun" w:hint="eastAsia"/>
          <w:sz w:val="24"/>
        </w:rPr>
        <w:t>好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多吃一点。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You're eating well, my baby. </w:t>
      </w:r>
      <w:r w:rsidRPr="00F219F9">
        <w:rPr>
          <w:rFonts w:ascii="SimSun" w:hAnsi="SimSun" w:hint="eastAsia"/>
          <w:sz w:val="24"/>
        </w:rPr>
        <w:t>我的宝贝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你很能吃喔。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Mom,what's for dinner?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今天的晚餐是什么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made some bulgogi. </w:t>
      </w:r>
      <w:r w:rsidRPr="00F219F9">
        <w:rPr>
          <w:rFonts w:ascii="SimSun" w:hAnsi="SimSun" w:hint="eastAsia"/>
          <w:sz w:val="24"/>
        </w:rPr>
        <w:t>我做了韩式烤肉。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Wow! That's my favorite. </w:t>
      </w:r>
      <w:r w:rsidRPr="00F219F9">
        <w:rPr>
          <w:rFonts w:ascii="SimSun" w:hAnsi="SimSun" w:hint="eastAsia"/>
          <w:sz w:val="24"/>
        </w:rPr>
        <w:t>哇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那是我的最爱。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Is it good? </w:t>
      </w:r>
      <w:r w:rsidRPr="00F219F9">
        <w:rPr>
          <w:rFonts w:ascii="SimSun" w:hAnsi="SimSun" w:hint="eastAsia"/>
          <w:sz w:val="24"/>
        </w:rPr>
        <w:t>好吃吗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bulgogi tastes good. </w:t>
      </w:r>
      <w:r w:rsidRPr="00F219F9">
        <w:rPr>
          <w:rFonts w:ascii="SimSun" w:hAnsi="SimSun" w:hint="eastAsia"/>
          <w:sz w:val="24"/>
        </w:rPr>
        <w:t>韩式烤肉好好吃。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Mommy's food is the best. </w:t>
      </w:r>
      <w:r w:rsidRPr="00F219F9">
        <w:rPr>
          <w:rFonts w:ascii="SimSun" w:hAnsi="SimSun" w:hint="eastAsia"/>
          <w:sz w:val="24"/>
        </w:rPr>
        <w:t>妈妈做的食物最棒了。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Don't just eat the meat. Eat some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vegetables,too.</w:t>
      </w:r>
      <w:r w:rsidRPr="00F219F9">
        <w:rPr>
          <w:rFonts w:ascii="SimSun" w:hAnsi="SimSun" w:hint="eastAsia"/>
          <w:sz w:val="24"/>
        </w:rPr>
        <w:t>不要只吃肉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也要吃点蔬菜。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Mom,can I eat some more?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我可以再多吃一点吗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Aren't you full already? </w:t>
      </w:r>
      <w:r w:rsidRPr="00F219F9">
        <w:rPr>
          <w:rFonts w:ascii="SimSun" w:hAnsi="SimSun" w:hint="eastAsia"/>
          <w:sz w:val="24"/>
        </w:rPr>
        <w:t>你不会太饱吗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eat too much. </w:t>
      </w:r>
      <w:r w:rsidRPr="00F219F9">
        <w:rPr>
          <w:rFonts w:ascii="SimSun" w:hAnsi="SimSun" w:hint="eastAsia"/>
          <w:sz w:val="24"/>
        </w:rPr>
        <w:t>不要吃太多。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You're finished. Good job! </w:t>
      </w:r>
      <w:r w:rsidRPr="00F219F9">
        <w:rPr>
          <w:rFonts w:ascii="SimSun" w:hAnsi="SimSun" w:hint="eastAsia"/>
          <w:sz w:val="24"/>
        </w:rPr>
        <w:t>你都吃完了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好棒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 Mom, I'm done.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我都吃完了。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can't eat anymore because I'm stuffed. </w:t>
      </w:r>
      <w:r w:rsidRPr="00F219F9">
        <w:rPr>
          <w:rFonts w:ascii="SimSun" w:hAnsi="SimSun" w:hint="eastAsia"/>
          <w:sz w:val="24"/>
        </w:rPr>
        <w:t>我太饱了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再也吃不下了。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help you do the dishes. </w:t>
      </w:r>
      <w:r w:rsidRPr="00F219F9">
        <w:rPr>
          <w:rFonts w:ascii="SimSun" w:hAnsi="SimSun" w:hint="eastAsia"/>
          <w:sz w:val="24"/>
        </w:rPr>
        <w:t>我帮你洗碗。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eat like a bird. </w:t>
      </w:r>
      <w:r w:rsidRPr="00F219F9">
        <w:rPr>
          <w:rFonts w:ascii="SimSun" w:hAnsi="SimSun" w:hint="eastAsia"/>
          <w:sz w:val="24"/>
        </w:rPr>
        <w:t>你吃太少了。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You're eating too fast. </w:t>
      </w:r>
      <w:r w:rsidRPr="00F219F9">
        <w:rPr>
          <w:rFonts w:ascii="SimSun" w:hAnsi="SimSun" w:hint="eastAsia"/>
          <w:sz w:val="24"/>
        </w:rPr>
        <w:t>你吃太快了。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take forever to eat. </w:t>
      </w:r>
      <w:r w:rsidRPr="00F219F9">
        <w:rPr>
          <w:rFonts w:ascii="SimSun" w:hAnsi="SimSun" w:hint="eastAsia"/>
          <w:sz w:val="24"/>
        </w:rPr>
        <w:t>你吃太久了。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E2434A">
        <w:rPr>
          <w:rFonts w:ascii="SimSun" w:hAnsi="SimSun"/>
          <w:b/>
          <w:sz w:val="24"/>
        </w:rPr>
        <w:t>CHAPTER04-03</w:t>
      </w:r>
      <w:r w:rsidRPr="00E2434A">
        <w:rPr>
          <w:rFonts w:ascii="SimSun" w:hAnsi="SimSun" w:hint="eastAsia"/>
          <w:b/>
          <w:sz w:val="24"/>
        </w:rPr>
        <w:t>看电视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program should we watch tonight? </w:t>
      </w:r>
      <w:r w:rsidRPr="00F219F9">
        <w:rPr>
          <w:rFonts w:ascii="SimSun" w:hAnsi="SimSun" w:hint="eastAsia"/>
          <w:sz w:val="24"/>
        </w:rPr>
        <w:t>今天晚上我们要看什么节目呢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going to watch Star King today. </w:t>
      </w:r>
      <w:r w:rsidRPr="00F219F9">
        <w:rPr>
          <w:rFonts w:ascii="SimSun" w:hAnsi="SimSun" w:hint="eastAsia"/>
          <w:sz w:val="24"/>
        </w:rPr>
        <w:t>我看要《</w:t>
      </w:r>
      <w:r w:rsidRPr="00F219F9">
        <w:rPr>
          <w:rFonts w:ascii="SimSun" w:hAnsi="SimSun"/>
          <w:sz w:val="24"/>
        </w:rPr>
        <w:t>Star King</w:t>
      </w:r>
      <w:r w:rsidRPr="00F219F9">
        <w:rPr>
          <w:rFonts w:ascii="SimSun" w:hAnsi="SimSun" w:hint="eastAsia"/>
          <w:sz w:val="24"/>
        </w:rPr>
        <w:t>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 wants to watch it,too. </w:t>
      </w:r>
      <w:r w:rsidRPr="00F219F9">
        <w:rPr>
          <w:rFonts w:ascii="SimSun" w:hAnsi="SimSun" w:hint="eastAsia"/>
          <w:sz w:val="24"/>
        </w:rPr>
        <w:t>妈妈也想看。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here. It's going to start. </w:t>
      </w:r>
      <w:r w:rsidRPr="00F219F9">
        <w:rPr>
          <w:rFonts w:ascii="SimSun" w:hAnsi="SimSun" w:hint="eastAsia"/>
          <w:sz w:val="24"/>
        </w:rPr>
        <w:t>快来这里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要开始了。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Wow,it's really fun! </w:t>
      </w:r>
      <w:r w:rsidRPr="00F219F9">
        <w:rPr>
          <w:rFonts w:ascii="SimSun" w:hAnsi="SimSun" w:hint="eastAsia"/>
          <w:sz w:val="24"/>
        </w:rPr>
        <w:t>哇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好好笑喔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my favorite show. </w:t>
      </w:r>
      <w:r w:rsidRPr="00F219F9">
        <w:rPr>
          <w:rFonts w:ascii="SimSun" w:hAnsi="SimSun" w:hint="eastAsia"/>
          <w:sz w:val="24"/>
        </w:rPr>
        <w:t>这是我最喜爱的节目。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Hey,it's your favorite song. </w:t>
      </w:r>
      <w:r w:rsidRPr="00F219F9">
        <w:rPr>
          <w:rFonts w:ascii="SimSun" w:hAnsi="SimSun" w:hint="eastAsia"/>
          <w:sz w:val="24"/>
        </w:rPr>
        <w:t>嘿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你喜欢的歌出现了。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Back off a little. Your eyes will get bad. </w:t>
      </w:r>
      <w:r w:rsidRPr="00F219F9">
        <w:rPr>
          <w:rFonts w:ascii="SimSun" w:hAnsi="SimSun" w:hint="eastAsia"/>
          <w:sz w:val="24"/>
        </w:rPr>
        <w:t>往后一点。你的眼睛会坏掉的。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Sit straight while watching. </w:t>
      </w:r>
      <w:r w:rsidRPr="00F219F9">
        <w:rPr>
          <w:rFonts w:ascii="SimSun" w:hAnsi="SimSun" w:hint="eastAsia"/>
          <w:sz w:val="24"/>
        </w:rPr>
        <w:t>看得时候要坐正。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Sit properly, Sweetie. </w:t>
      </w:r>
      <w:r w:rsidRPr="00F219F9">
        <w:rPr>
          <w:rFonts w:ascii="SimSun" w:hAnsi="SimSun" w:hint="eastAsia"/>
          <w:sz w:val="24"/>
        </w:rPr>
        <w:t>甜心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坐好。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Will you turn down the volume? </w:t>
      </w:r>
      <w:r w:rsidRPr="00F219F9">
        <w:rPr>
          <w:rFonts w:ascii="SimSun" w:hAnsi="SimSun" w:hint="eastAsia"/>
          <w:sz w:val="24"/>
        </w:rPr>
        <w:t>你能把音量调低吗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turn it off after it's finished. </w:t>
      </w:r>
      <w:r w:rsidRPr="00F219F9">
        <w:rPr>
          <w:rFonts w:ascii="SimSun" w:hAnsi="SimSun" w:hint="eastAsia"/>
          <w:sz w:val="24"/>
        </w:rPr>
        <w:t>这个结束后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我就会关掉。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finished. Turn off the TV now. </w:t>
      </w:r>
      <w:r w:rsidRPr="00F219F9">
        <w:rPr>
          <w:rFonts w:ascii="SimSun" w:hAnsi="SimSun" w:hint="eastAsia"/>
          <w:sz w:val="24"/>
        </w:rPr>
        <w:t>结束了。现在把电视关掉。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Mom,can I watch a lot more TV?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我可以多看一会电视吗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You've watched TV for an hour. Stop watching. </w:t>
      </w:r>
      <w:r w:rsidRPr="00F219F9">
        <w:rPr>
          <w:rFonts w:ascii="SimSun" w:hAnsi="SimSun" w:hint="eastAsia"/>
          <w:sz w:val="24"/>
        </w:rPr>
        <w:t>你已经看了一个小时的电视了。不要再看了。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You've watched TV for over an hour. </w:t>
      </w:r>
      <w:r w:rsidRPr="00F219F9">
        <w:rPr>
          <w:rFonts w:ascii="SimSun" w:hAnsi="SimSun" w:hint="eastAsia"/>
          <w:sz w:val="24"/>
        </w:rPr>
        <w:t>你已经看超过一个小时的电视了。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No more TV today. </w:t>
      </w:r>
      <w:r w:rsidRPr="00F219F9">
        <w:rPr>
          <w:rFonts w:ascii="SimSun" w:hAnsi="SimSun" w:hint="eastAsia"/>
          <w:sz w:val="24"/>
        </w:rPr>
        <w:t>今天不能再看电视了。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not good to watch too much TV. </w:t>
      </w:r>
      <w:r w:rsidRPr="00F219F9">
        <w:rPr>
          <w:rFonts w:ascii="SimSun" w:hAnsi="SimSun" w:hint="eastAsia"/>
          <w:sz w:val="24"/>
        </w:rPr>
        <w:t>看太多电视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对眼睛不好。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Stop watching. Go and play. </w:t>
      </w:r>
      <w:r w:rsidRPr="00F219F9">
        <w:rPr>
          <w:rFonts w:ascii="SimSun" w:hAnsi="SimSun" w:hint="eastAsia"/>
          <w:sz w:val="24"/>
        </w:rPr>
        <w:t>不要看了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去玩吧。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Turn it off and go to sleep now. </w:t>
      </w:r>
      <w:r w:rsidRPr="00F219F9">
        <w:rPr>
          <w:rFonts w:ascii="SimSun" w:hAnsi="SimSun" w:hint="eastAsia"/>
          <w:sz w:val="24"/>
        </w:rPr>
        <w:t>现在关掉电视去睡觉。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That show's not for children. </w:t>
      </w:r>
      <w:r w:rsidRPr="00F219F9">
        <w:rPr>
          <w:rFonts w:ascii="SimSun" w:hAnsi="SimSun" w:hint="eastAsia"/>
          <w:sz w:val="24"/>
        </w:rPr>
        <w:t>那不是小孩子看的节目。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for adults. </w:t>
      </w:r>
      <w:r w:rsidRPr="00F219F9">
        <w:rPr>
          <w:rFonts w:ascii="SimSun" w:hAnsi="SimSun" w:hint="eastAsia"/>
          <w:sz w:val="24"/>
        </w:rPr>
        <w:t>那是给大人看的。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If you don't keep your promises ,you can't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watch TV anymore.</w:t>
      </w:r>
      <w:r w:rsidRPr="00F219F9">
        <w:rPr>
          <w:rFonts w:ascii="SimSun" w:hAnsi="SimSun" w:hint="eastAsia"/>
          <w:sz w:val="24"/>
        </w:rPr>
        <w:t>如果你不遵守约定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之后你都不能在看电视。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Mom,it's not over yet.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还没有结束。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always watch dramas,Mom.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你一直都在看电视剧。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Soap opera time! The TV's mine now. </w:t>
      </w:r>
      <w:r w:rsidRPr="00F219F9">
        <w:rPr>
          <w:rFonts w:ascii="SimSun" w:hAnsi="SimSun" w:hint="eastAsia"/>
          <w:sz w:val="24"/>
        </w:rPr>
        <w:t>是连续剧的时间耶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现在电视是妈妈的了。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E2434A">
        <w:rPr>
          <w:rFonts w:ascii="SimSun" w:hAnsi="SimSun"/>
          <w:b/>
          <w:sz w:val="24"/>
        </w:rPr>
        <w:t>CHAPTER04-04</w:t>
      </w:r>
      <w:r w:rsidRPr="00E2434A">
        <w:rPr>
          <w:rFonts w:ascii="SimSun" w:hAnsi="SimSun" w:hint="eastAsia"/>
          <w:b/>
          <w:sz w:val="24"/>
        </w:rPr>
        <w:t>吃宵夘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Mom,can you fix me a snack?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你能帮我做宵夜吗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Mom,I can't sleep because I'm hungry.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我饿到睡不着。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Mom,can you give me some fruit?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你能给我些水果吗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ate that much dinner,but you're still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hungry?</w:t>
      </w:r>
      <w:r w:rsidRPr="00F219F9">
        <w:rPr>
          <w:rFonts w:ascii="SimSun" w:hAnsi="SimSun" w:hint="eastAsia"/>
          <w:sz w:val="24"/>
        </w:rPr>
        <w:t>你晚餐吃那么多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还会饿喔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had dinner just a while ago. </w:t>
      </w:r>
      <w:r w:rsidRPr="00F219F9">
        <w:rPr>
          <w:rFonts w:ascii="SimSun" w:hAnsi="SimSun" w:hint="eastAsia"/>
          <w:sz w:val="24"/>
        </w:rPr>
        <w:t>你不久前才吃了晚餐。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You're hungry because you ate a little. </w:t>
      </w:r>
      <w:r w:rsidRPr="00F219F9">
        <w:rPr>
          <w:rFonts w:ascii="SimSun" w:hAnsi="SimSun" w:hint="eastAsia"/>
          <w:sz w:val="24"/>
        </w:rPr>
        <w:t>因为你只吃了一点点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饿了吧。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some sweet potatoes? </w:t>
      </w:r>
      <w:r w:rsidRPr="00F219F9">
        <w:rPr>
          <w:rFonts w:ascii="SimSun" w:hAnsi="SimSun" w:hint="eastAsia"/>
          <w:sz w:val="24"/>
        </w:rPr>
        <w:t>你要吃些番薯吗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Is there anything else besides sweet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potatoes?</w:t>
      </w:r>
      <w:r w:rsidRPr="00F219F9">
        <w:rPr>
          <w:rFonts w:ascii="SimSun" w:hAnsi="SimSun" w:hint="eastAsia"/>
          <w:sz w:val="24"/>
        </w:rPr>
        <w:t>除了番薯外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还有其他什么吗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eat too much. </w:t>
      </w:r>
      <w:r w:rsidRPr="00F219F9">
        <w:rPr>
          <w:rFonts w:ascii="SimSun" w:hAnsi="SimSun" w:hint="eastAsia"/>
          <w:sz w:val="24"/>
        </w:rPr>
        <w:t>不要吃太多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eat like a horse,Honey. </w:t>
      </w:r>
      <w:r w:rsidRPr="00F219F9">
        <w:rPr>
          <w:rFonts w:ascii="SimSun" w:hAnsi="SimSun" w:hint="eastAsia"/>
          <w:sz w:val="24"/>
        </w:rPr>
        <w:t>宝贝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你吃太多了。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not good to eat at night. </w:t>
      </w:r>
      <w:r w:rsidRPr="00F219F9">
        <w:rPr>
          <w:rFonts w:ascii="SimSun" w:hAnsi="SimSun" w:hint="eastAsia"/>
          <w:sz w:val="24"/>
        </w:rPr>
        <w:t>晚上吃东西不太好。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It's not good for your tummy to eat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before going to sleep.</w:t>
      </w:r>
      <w:r w:rsidRPr="00F219F9">
        <w:rPr>
          <w:rFonts w:ascii="SimSun" w:hAnsi="SimSun" w:hint="eastAsia"/>
          <w:sz w:val="24"/>
        </w:rPr>
        <w:t>睡前吃东西对你的胃不好。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even eat more than Mommy. </w:t>
      </w:r>
      <w:r w:rsidRPr="00F219F9">
        <w:rPr>
          <w:rFonts w:ascii="SimSun" w:hAnsi="SimSun" w:hint="eastAsia"/>
          <w:sz w:val="24"/>
        </w:rPr>
        <w:t>你甚至比妈妈吃得还多。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>You're going to get fat if you eat before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you go to sleep.</w:t>
      </w:r>
      <w:r w:rsidRPr="00F219F9">
        <w:rPr>
          <w:rFonts w:ascii="SimSun" w:hAnsi="SimSun" w:hint="eastAsia"/>
          <w:sz w:val="24"/>
        </w:rPr>
        <w:t>睡前吃东西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你会变胖的。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Slow down. </w:t>
      </w:r>
      <w:r w:rsidRPr="00F219F9">
        <w:rPr>
          <w:rFonts w:ascii="SimSun" w:hAnsi="SimSun" w:hint="eastAsia"/>
          <w:sz w:val="24"/>
        </w:rPr>
        <w:t>慢慢吃。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Drink some milk if you can't sleep. </w:t>
      </w:r>
      <w:r w:rsidRPr="00F219F9">
        <w:rPr>
          <w:rFonts w:ascii="SimSun" w:hAnsi="SimSun" w:hint="eastAsia"/>
          <w:sz w:val="24"/>
        </w:rPr>
        <w:t>如果你睡不着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就喝点牛奶。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can't eat ramen. </w:t>
      </w:r>
      <w:r w:rsidRPr="00F219F9">
        <w:rPr>
          <w:rFonts w:ascii="SimSun" w:hAnsi="SimSun" w:hint="eastAsia"/>
          <w:sz w:val="24"/>
        </w:rPr>
        <w:t>你不可以吃拉面。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want me to make a sandwich? </w:t>
      </w:r>
      <w:r w:rsidRPr="00F219F9">
        <w:rPr>
          <w:rFonts w:ascii="SimSun" w:hAnsi="SimSun" w:hint="eastAsia"/>
          <w:sz w:val="24"/>
        </w:rPr>
        <w:t>我做三明治给你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get you some. Mommy.Say"Ahf" </w:t>
      </w:r>
      <w:r w:rsidRPr="00F219F9">
        <w:rPr>
          <w:rFonts w:ascii="SimSun" w:hAnsi="SimSun" w:hint="eastAsia"/>
          <w:sz w:val="24"/>
        </w:rPr>
        <w:t>我来喂你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妈咪。说</w:t>
      </w:r>
      <w:r w:rsidRPr="00F219F9">
        <w:rPr>
          <w:rFonts w:ascii="SimSun" w:hint="eastAsia"/>
          <w:sz w:val="24"/>
        </w:rPr>
        <w:t>“</w:t>
      </w:r>
      <w:r w:rsidRPr="00F219F9">
        <w:rPr>
          <w:rFonts w:ascii="SimSun" w:hAnsi="SimSun" w:hint="eastAsia"/>
          <w:sz w:val="24"/>
        </w:rPr>
        <w:t>啊</w:t>
      </w:r>
      <w:r w:rsidRPr="00F219F9">
        <w:rPr>
          <w:rFonts w:ascii="SimSun" w:hint="eastAsia"/>
          <w:sz w:val="24"/>
        </w:rPr>
        <w:t>”</w:t>
      </w:r>
      <w:r w:rsidRPr="00F219F9">
        <w:rPr>
          <w:rFonts w:ascii="SimSun" w:hAnsi="SimSun" w:hint="eastAsia"/>
          <w:sz w:val="24"/>
        </w:rPr>
        <w:t>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Give Daddy some first. </w:t>
      </w:r>
      <w:r w:rsidRPr="00F219F9">
        <w:rPr>
          <w:rFonts w:ascii="SimSun" w:hAnsi="SimSun" w:hint="eastAsia"/>
          <w:sz w:val="24"/>
        </w:rPr>
        <w:t>先给爸比。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E2434A">
        <w:rPr>
          <w:rFonts w:ascii="SimSun" w:hAnsi="SimSun"/>
          <w:b/>
          <w:sz w:val="24"/>
        </w:rPr>
        <w:t>CHAPTER04-05</w:t>
      </w:r>
      <w:r w:rsidRPr="00E2434A">
        <w:rPr>
          <w:rFonts w:ascii="SimSun" w:hAnsi="SimSun" w:hint="eastAsia"/>
          <w:b/>
          <w:sz w:val="24"/>
        </w:rPr>
        <w:t>跟爸爸玩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Please play with me,Dad. </w:t>
      </w:r>
      <w:r w:rsidRPr="00F219F9">
        <w:rPr>
          <w:rFonts w:ascii="SimSun" w:hAnsi="SimSun" w:hint="eastAsia"/>
          <w:sz w:val="24"/>
        </w:rPr>
        <w:t>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跟我玩。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up and play,Dad. </w:t>
      </w:r>
      <w:r w:rsidRPr="00F219F9">
        <w:rPr>
          <w:rFonts w:ascii="SimSun" w:hAnsi="SimSun" w:hint="eastAsia"/>
          <w:sz w:val="24"/>
        </w:rPr>
        <w:t>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起来跟我玩。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Dad,let's play soccer at the park. </w:t>
      </w:r>
      <w:r w:rsidRPr="00F219F9">
        <w:rPr>
          <w:rFonts w:ascii="SimSun" w:hAnsi="SimSun" w:hint="eastAsia"/>
          <w:sz w:val="24"/>
        </w:rPr>
        <w:t>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我们去公园踢足球。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Dad,stop watching TV.Play with me. </w:t>
      </w:r>
      <w:r w:rsidRPr="00F219F9">
        <w:rPr>
          <w:rFonts w:ascii="SimSun" w:hAnsi="SimSun" w:hint="eastAsia"/>
          <w:sz w:val="24"/>
        </w:rPr>
        <w:t>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不要看电视了。跟我玩。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Okay,what should we play? </w:t>
      </w:r>
      <w:r w:rsidRPr="00F219F9">
        <w:rPr>
          <w:rFonts w:ascii="SimSun" w:hAnsi="SimSun" w:hint="eastAsia"/>
          <w:sz w:val="24"/>
        </w:rPr>
        <w:t>好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我们要玩什么呢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play horse. </w:t>
      </w:r>
      <w:r w:rsidRPr="00F219F9">
        <w:rPr>
          <w:rFonts w:ascii="SimSun" w:hAnsi="SimSun" w:hint="eastAsia"/>
          <w:sz w:val="24"/>
        </w:rPr>
        <w:t>我要玩骑马。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play hide and seek. </w:t>
      </w:r>
      <w:r w:rsidRPr="00F219F9">
        <w:rPr>
          <w:rFonts w:ascii="SimSun" w:hAnsi="SimSun" w:hint="eastAsia"/>
          <w:sz w:val="24"/>
        </w:rPr>
        <w:t>我们来玩捉迷藏。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You're it,Dad. </w:t>
      </w:r>
      <w:r w:rsidRPr="00F219F9">
        <w:rPr>
          <w:rFonts w:ascii="SimSun" w:hAnsi="SimSun" w:hint="eastAsia"/>
          <w:sz w:val="24"/>
        </w:rPr>
        <w:t>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你当鬼。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Dad,you should hide now. </w:t>
      </w:r>
      <w:r w:rsidRPr="00F219F9">
        <w:rPr>
          <w:rFonts w:ascii="SimSun" w:hAnsi="SimSun" w:hint="eastAsia"/>
          <w:sz w:val="24"/>
        </w:rPr>
        <w:t>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你现在应该躲起来。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Catch me,Dad! </w:t>
      </w:r>
      <w:r w:rsidRPr="00F219F9">
        <w:rPr>
          <w:rFonts w:ascii="SimSun" w:hAnsi="SimSun" w:hint="eastAsia"/>
          <w:sz w:val="24"/>
        </w:rPr>
        <w:t>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来捉我。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Daddy will be the horse. </w:t>
      </w:r>
      <w:r w:rsidRPr="00F219F9">
        <w:rPr>
          <w:rFonts w:ascii="SimSun" w:hAnsi="SimSun" w:hint="eastAsia"/>
          <w:sz w:val="24"/>
        </w:rPr>
        <w:t>爸比来当马。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Dad's busy.Could you wait? </w:t>
      </w:r>
      <w:r w:rsidRPr="00F219F9">
        <w:rPr>
          <w:rFonts w:ascii="SimSun" w:hAnsi="SimSun" w:hint="eastAsia"/>
          <w:sz w:val="24"/>
        </w:rPr>
        <w:t>爸爸很忙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你能等一下吗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say that every day,but you don't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ever play with me.</w:t>
      </w:r>
      <w:r w:rsidRPr="00F219F9">
        <w:rPr>
          <w:rFonts w:ascii="SimSun" w:hAnsi="SimSun" w:hint="eastAsia"/>
          <w:sz w:val="24"/>
        </w:rPr>
        <w:t>你每天都那样说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但是你重来没跟我玩过。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Dad's tired,so play with Mommy. </w:t>
      </w:r>
      <w:r w:rsidRPr="00F219F9">
        <w:rPr>
          <w:rFonts w:ascii="SimSun" w:hAnsi="SimSun" w:hint="eastAsia"/>
          <w:sz w:val="24"/>
        </w:rPr>
        <w:t>爸爸累了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跟妈妈玩吧。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No.I want to play with Daddy. </w:t>
      </w:r>
      <w:r w:rsidRPr="00F219F9">
        <w:rPr>
          <w:rFonts w:ascii="SimSun" w:hAnsi="SimSun" w:hint="eastAsia"/>
          <w:sz w:val="24"/>
        </w:rPr>
        <w:t>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我想跟爸爸玩。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Playing with Daddy is the most fun. </w:t>
      </w:r>
      <w:r w:rsidRPr="00F219F9">
        <w:rPr>
          <w:rFonts w:ascii="SimSun" w:hAnsi="SimSun" w:hint="eastAsia"/>
          <w:sz w:val="24"/>
        </w:rPr>
        <w:t>跟爸爸玩追有趣了。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Playing with you is fun for me,too. </w:t>
      </w:r>
      <w:r w:rsidRPr="00F219F9">
        <w:rPr>
          <w:rFonts w:ascii="SimSun" w:hAnsi="SimSun" w:hint="eastAsia"/>
          <w:sz w:val="24"/>
        </w:rPr>
        <w:t>跟你玩也是最有趣的。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to go to the playground with me? </w:t>
      </w:r>
      <w:r w:rsidRPr="00F219F9">
        <w:rPr>
          <w:rFonts w:ascii="SimSun" w:hAnsi="SimSun" w:hint="eastAsia"/>
          <w:sz w:val="24"/>
        </w:rPr>
        <w:t>要跟我去游乐场吗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teach me how to ride a bike? </w:t>
      </w:r>
      <w:r w:rsidRPr="00F219F9">
        <w:rPr>
          <w:rFonts w:ascii="SimSun" w:hAnsi="SimSun" w:hint="eastAsia"/>
          <w:sz w:val="24"/>
        </w:rPr>
        <w:t>你能教我如何骑脚踏车吗</w:t>
      </w:r>
      <w:r w:rsidRPr="00F219F9">
        <w:rPr>
          <w:rFonts w:ascii="SimSun" w:hAnsi="SimSun"/>
          <w:sz w:val="24"/>
        </w:rPr>
        <w:t>?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throw the ball.Try to catch it! </w:t>
      </w:r>
      <w:r w:rsidRPr="00F219F9">
        <w:rPr>
          <w:rFonts w:ascii="SimSun" w:hAnsi="SimSun" w:hint="eastAsia"/>
          <w:sz w:val="24"/>
        </w:rPr>
        <w:t>我要丢球了喔。要接住。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E2434A">
        <w:rPr>
          <w:rFonts w:ascii="SimSun" w:hAnsi="SimSun"/>
          <w:b/>
          <w:sz w:val="24"/>
        </w:rPr>
        <w:t>CHAPTER04-06</w:t>
      </w:r>
      <w:r w:rsidRPr="00E2434A">
        <w:rPr>
          <w:rFonts w:ascii="SimSun" w:hAnsi="SimSun" w:hint="eastAsia"/>
          <w:b/>
          <w:sz w:val="24"/>
        </w:rPr>
        <w:t>洗澡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Why are you so good at this,Dad? </w:t>
      </w:r>
      <w:r w:rsidRPr="00F219F9">
        <w:rPr>
          <w:rFonts w:ascii="SimSun" w:hAnsi="SimSun" w:hint="eastAsia"/>
          <w:sz w:val="24"/>
        </w:rPr>
        <w:t>爸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你为什么这么厉害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time to take a bath. </w:t>
      </w:r>
      <w:r w:rsidRPr="00F219F9">
        <w:rPr>
          <w:rFonts w:ascii="SimSun" w:hAnsi="SimSun" w:hint="eastAsia"/>
          <w:sz w:val="24"/>
        </w:rPr>
        <w:t>该是洗澡的时间了。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to sleep after your bath. </w:t>
      </w:r>
      <w:r w:rsidRPr="00F219F9">
        <w:rPr>
          <w:rFonts w:ascii="SimSun" w:hAnsi="SimSun" w:hint="eastAsia"/>
          <w:sz w:val="24"/>
        </w:rPr>
        <w:t>洗澡睡觉喔。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Take off your clothes. </w:t>
      </w:r>
      <w:r w:rsidRPr="00F219F9">
        <w:rPr>
          <w:rFonts w:ascii="SimSun" w:hAnsi="SimSun" w:hint="eastAsia"/>
          <w:sz w:val="24"/>
        </w:rPr>
        <w:t>脱掉衣服。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to wash your hair first? </w:t>
      </w:r>
      <w:r w:rsidRPr="00F219F9">
        <w:rPr>
          <w:rFonts w:ascii="SimSun" w:hAnsi="SimSun" w:hint="eastAsia"/>
          <w:sz w:val="24"/>
        </w:rPr>
        <w:t>要先洗头吗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don't want to wash my hair. </w:t>
      </w:r>
      <w:r w:rsidRPr="00F219F9">
        <w:rPr>
          <w:rFonts w:ascii="SimSun" w:hAnsi="SimSun" w:hint="eastAsia"/>
          <w:sz w:val="24"/>
        </w:rPr>
        <w:t>我讨厌洗头。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just want to take a shower. </w:t>
      </w:r>
      <w:r w:rsidRPr="00F219F9">
        <w:rPr>
          <w:rFonts w:ascii="SimSun" w:hAnsi="SimSun" w:hint="eastAsia"/>
          <w:sz w:val="24"/>
        </w:rPr>
        <w:t>我只想淋浴。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First,wash your hands with soap. </w:t>
      </w:r>
      <w:r w:rsidRPr="00F219F9">
        <w:rPr>
          <w:rFonts w:ascii="SimSun" w:hAnsi="SimSun" w:hint="eastAsia"/>
          <w:sz w:val="24"/>
        </w:rPr>
        <w:t>先用肥皂洗手。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Mom,I want to take a bath by myself.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我想要自己洗澡。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tub is filled now. </w:t>
      </w:r>
      <w:r w:rsidRPr="00F219F9">
        <w:rPr>
          <w:rFonts w:ascii="SimSun" w:hAnsi="SimSun" w:hint="eastAsia"/>
          <w:sz w:val="24"/>
        </w:rPr>
        <w:t>浴缸的水都满了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to get into the tub now? </w:t>
      </w:r>
      <w:r w:rsidRPr="00F219F9">
        <w:rPr>
          <w:rFonts w:ascii="SimSun" w:hAnsi="SimSun" w:hint="eastAsia"/>
          <w:sz w:val="24"/>
        </w:rPr>
        <w:t>现在要进去浴缸了吗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Is the water warm? </w:t>
      </w:r>
      <w:r w:rsidRPr="00F219F9">
        <w:rPr>
          <w:rFonts w:ascii="SimSun" w:hAnsi="SimSun" w:hint="eastAsia"/>
          <w:sz w:val="24"/>
        </w:rPr>
        <w:t>水是温温的吗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Mom,the water's warm/cold.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水温温的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很冷。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add some more warm/cold water. </w:t>
      </w:r>
      <w:r w:rsidRPr="00F219F9">
        <w:rPr>
          <w:rFonts w:ascii="SimSun" w:hAnsi="SimSun" w:hint="eastAsia"/>
          <w:sz w:val="24"/>
        </w:rPr>
        <w:t>多加一些温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冷水。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Bring my toys to me. </w:t>
      </w:r>
      <w:r w:rsidRPr="00F219F9">
        <w:rPr>
          <w:rFonts w:ascii="SimSun" w:hAnsi="SimSun" w:hint="eastAsia"/>
          <w:sz w:val="24"/>
        </w:rPr>
        <w:t>拿玩具给我。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is floating like a boat. </w:t>
      </w:r>
      <w:r w:rsidRPr="00F219F9">
        <w:rPr>
          <w:rFonts w:ascii="SimSun" w:hAnsi="SimSun" w:hint="eastAsia"/>
          <w:sz w:val="24"/>
        </w:rPr>
        <w:t>这个像船一样浮在水上。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fool around.Wash yourself. </w:t>
      </w:r>
      <w:r w:rsidRPr="00F219F9">
        <w:rPr>
          <w:rFonts w:ascii="SimSun" w:hAnsi="SimSun" w:hint="eastAsia"/>
          <w:sz w:val="24"/>
        </w:rPr>
        <w:t>不要捣蛋了。洗澡了。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take a quick shower. </w:t>
      </w:r>
      <w:r w:rsidRPr="00F219F9">
        <w:rPr>
          <w:rFonts w:ascii="SimSun" w:hAnsi="SimSun" w:hint="eastAsia"/>
          <w:sz w:val="24"/>
        </w:rPr>
        <w:t>我们赶快淋个浴吧。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Rub the soap and make some foam. </w:t>
      </w:r>
      <w:r w:rsidRPr="00F219F9">
        <w:rPr>
          <w:rFonts w:ascii="SimSun" w:hAnsi="SimSun" w:hint="eastAsia"/>
          <w:sz w:val="24"/>
        </w:rPr>
        <w:t>搓一下肥皂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会有泡泡喔。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wash you well. </w:t>
      </w:r>
      <w:r w:rsidRPr="00F219F9">
        <w:rPr>
          <w:rFonts w:ascii="SimSun" w:hAnsi="SimSun" w:hint="eastAsia"/>
          <w:sz w:val="24"/>
        </w:rPr>
        <w:t>让我好好帮你洗洗。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Wash your body thoroughly. </w:t>
      </w:r>
      <w:r w:rsidRPr="00F219F9">
        <w:rPr>
          <w:rFonts w:ascii="SimSun" w:hAnsi="SimSun" w:hint="eastAsia"/>
          <w:sz w:val="24"/>
        </w:rPr>
        <w:t>把你的身体彻底地洗干净。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some body cleanser on the sponge. </w:t>
      </w:r>
      <w:r w:rsidRPr="00F219F9">
        <w:rPr>
          <w:rFonts w:ascii="SimSun" w:hAnsi="SimSun" w:hint="eastAsia"/>
          <w:sz w:val="24"/>
        </w:rPr>
        <w:t>弄点沐浴乳在海绵上。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Rub the sponge to make some foam. </w:t>
      </w:r>
      <w:r w:rsidRPr="00F219F9">
        <w:rPr>
          <w:rFonts w:ascii="SimSun" w:hAnsi="SimSun" w:hint="eastAsia"/>
          <w:sz w:val="24"/>
        </w:rPr>
        <w:t>揉搓海绵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把泡泡弄出来。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Clean yourself well using the soap form. </w:t>
      </w:r>
      <w:r w:rsidRPr="00F219F9">
        <w:rPr>
          <w:rFonts w:ascii="SimSun" w:hAnsi="SimSun" w:hint="eastAsia"/>
          <w:sz w:val="24"/>
        </w:rPr>
        <w:t>用这些肥皂泡沫好好洗澡。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soap got into my eyes. </w:t>
      </w:r>
      <w:r w:rsidRPr="00F219F9">
        <w:rPr>
          <w:rFonts w:ascii="SimSun" w:hAnsi="SimSun" w:hint="eastAsia"/>
          <w:sz w:val="24"/>
        </w:rPr>
        <w:t>肥皂跑进我眼睛了。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rub the dirt off your body. </w:t>
      </w:r>
      <w:r w:rsidRPr="00F219F9">
        <w:rPr>
          <w:rFonts w:ascii="SimSun" w:hAnsi="SimSun" w:hint="eastAsia"/>
          <w:sz w:val="24"/>
        </w:rPr>
        <w:t>我们把你身上的污垢搓掉吧。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neck is so dirty. </w:t>
      </w:r>
      <w:r w:rsidRPr="00F219F9">
        <w:rPr>
          <w:rFonts w:ascii="SimSun" w:hAnsi="SimSun" w:hint="eastAsia"/>
          <w:sz w:val="24"/>
        </w:rPr>
        <w:t>你的脖子好脏喔。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Look! I've got soap bubble. </w:t>
      </w:r>
      <w:r w:rsidRPr="00F219F9">
        <w:rPr>
          <w:rFonts w:ascii="SimSun" w:hAnsi="SimSun" w:hint="eastAsia"/>
          <w:sz w:val="24"/>
        </w:rPr>
        <w:t>看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我身上的肥皂泡泡。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Mom,it hurts!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很痛耶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Ouch! My eyes sting. </w:t>
      </w:r>
      <w:r w:rsidRPr="00F219F9">
        <w:rPr>
          <w:rFonts w:ascii="SimSun" w:hAnsi="SimSun" w:hint="eastAsia"/>
          <w:sz w:val="24"/>
        </w:rPr>
        <w:t>哎呦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我的眼睛很刺痛。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wash off the soap now. </w:t>
      </w:r>
      <w:r w:rsidRPr="00F219F9">
        <w:rPr>
          <w:rFonts w:ascii="SimSun" w:hAnsi="SimSun" w:hint="eastAsia"/>
          <w:sz w:val="24"/>
        </w:rPr>
        <w:t>我们把肥皂洗掉吧。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Give yourself a final rinse. </w:t>
      </w:r>
      <w:r w:rsidRPr="00F219F9">
        <w:rPr>
          <w:rFonts w:ascii="SimSun" w:hAnsi="SimSun" w:hint="eastAsia"/>
          <w:sz w:val="24"/>
        </w:rPr>
        <w:t>最后在冲下水。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done.Let's dry you with a towel. </w:t>
      </w:r>
      <w:r w:rsidRPr="00F219F9">
        <w:rPr>
          <w:rFonts w:ascii="SimSun" w:hAnsi="SimSun" w:hint="eastAsia"/>
          <w:sz w:val="24"/>
        </w:rPr>
        <w:t>好了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用毛巾擦干。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you feel fresh since you bathed? </w:t>
      </w:r>
      <w:r w:rsidRPr="00F219F9">
        <w:rPr>
          <w:rFonts w:ascii="SimSun" w:hAnsi="SimSun" w:hint="eastAsia"/>
          <w:sz w:val="24"/>
        </w:rPr>
        <w:t>洗澡后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有没有觉得很清爽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Yes,I feel fresh. </w:t>
      </w:r>
      <w:r w:rsidRPr="00F219F9">
        <w:rPr>
          <w:rFonts w:ascii="SimSun" w:hAnsi="SimSun" w:hint="eastAsia"/>
          <w:sz w:val="24"/>
        </w:rPr>
        <w:t>好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我觉得好清爽。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Can I play</w:t>
      </w:r>
      <w:r w:rsidR="00E2434A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 xml:space="preserve">in the tub a little longer? </w:t>
      </w:r>
      <w:r w:rsidRPr="00F219F9">
        <w:rPr>
          <w:rFonts w:ascii="SimSun" w:hAnsi="SimSun" w:hint="eastAsia"/>
          <w:sz w:val="24"/>
        </w:rPr>
        <w:t>我可以在浴缸内多玩一会吗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 careful because the floor's slippery. </w:t>
      </w:r>
      <w:r w:rsidRPr="00F219F9">
        <w:rPr>
          <w:rFonts w:ascii="SimSun" w:hAnsi="SimSun" w:hint="eastAsia"/>
          <w:sz w:val="24"/>
        </w:rPr>
        <w:t>要小心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因为地板很滑。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splash water on Mom. </w:t>
      </w:r>
      <w:r w:rsidRPr="00F219F9">
        <w:rPr>
          <w:rFonts w:ascii="SimSun" w:hAnsi="SimSun" w:hint="eastAsia"/>
          <w:sz w:val="24"/>
        </w:rPr>
        <w:t>不要把水溅到妈妈身上。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E2434A">
        <w:rPr>
          <w:rFonts w:ascii="SimSun" w:hAnsi="SimSun"/>
          <w:b/>
          <w:sz w:val="24"/>
        </w:rPr>
        <w:t>CHAPTER04-07</w:t>
      </w:r>
      <w:r w:rsidRPr="00E2434A">
        <w:rPr>
          <w:rFonts w:ascii="SimSun" w:hAnsi="SimSun" w:hint="eastAsia"/>
          <w:b/>
          <w:sz w:val="24"/>
        </w:rPr>
        <w:t>洗头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head is itchy. </w:t>
      </w:r>
      <w:r w:rsidRPr="00F219F9">
        <w:rPr>
          <w:rFonts w:ascii="SimSun" w:hAnsi="SimSun" w:hint="eastAsia"/>
          <w:sz w:val="24"/>
        </w:rPr>
        <w:t>我头好痒。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wash your hair. </w:t>
      </w:r>
      <w:r w:rsidRPr="00F219F9">
        <w:rPr>
          <w:rFonts w:ascii="SimSun" w:hAnsi="SimSun" w:hint="eastAsia"/>
          <w:sz w:val="24"/>
        </w:rPr>
        <w:t>来洗头吧。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hairband won't come off .Help me. </w:t>
      </w:r>
      <w:r w:rsidRPr="00F219F9">
        <w:rPr>
          <w:rFonts w:ascii="SimSun" w:hAnsi="SimSun" w:hint="eastAsia"/>
          <w:sz w:val="24"/>
        </w:rPr>
        <w:t>我拿不下发带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请帮我。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 washed it yesterday, but I have to do it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again?</w:t>
      </w:r>
      <w:r w:rsidRPr="00F219F9">
        <w:rPr>
          <w:rFonts w:ascii="SimSun" w:hAnsi="SimSun" w:hint="eastAsia"/>
          <w:sz w:val="24"/>
        </w:rPr>
        <w:t>我昨天也有洗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为什么还要洗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need to wash your hair every day. </w:t>
      </w:r>
      <w:r w:rsidRPr="00F219F9">
        <w:rPr>
          <w:rFonts w:ascii="SimSun" w:hAnsi="SimSun" w:hint="eastAsia"/>
          <w:sz w:val="24"/>
        </w:rPr>
        <w:t>你必须每天洗头。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hair smells. Let's wash it. </w:t>
      </w:r>
      <w:r w:rsidRPr="00F219F9">
        <w:rPr>
          <w:rFonts w:ascii="SimSun" w:hAnsi="SimSun" w:hint="eastAsia"/>
          <w:sz w:val="24"/>
        </w:rPr>
        <w:t>你的头臭臭的。来洗头吧。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Let's make some foam with the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shampoo.</w:t>
      </w:r>
      <w:r w:rsidRPr="00F219F9">
        <w:rPr>
          <w:rFonts w:ascii="SimSun" w:hAnsi="SimSun" w:hint="eastAsia"/>
          <w:sz w:val="24"/>
        </w:rPr>
        <w:t>把洗发精搓出泡泡来。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shampoo got in my eye,and it stings. </w:t>
      </w:r>
      <w:r w:rsidRPr="00F219F9">
        <w:rPr>
          <w:rFonts w:ascii="SimSun" w:hAnsi="SimSun" w:hint="eastAsia"/>
          <w:sz w:val="24"/>
        </w:rPr>
        <w:t>洗发精跑进我的眼睛了啦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好痛喔。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Mommy will wash you. </w:t>
      </w:r>
      <w:r w:rsidRPr="00F219F9">
        <w:rPr>
          <w:rFonts w:ascii="SimSun" w:hAnsi="SimSun" w:hint="eastAsia"/>
          <w:sz w:val="24"/>
        </w:rPr>
        <w:t>妈妈帮你洗。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Close your eyes. </w:t>
      </w:r>
      <w:r w:rsidRPr="00F219F9">
        <w:rPr>
          <w:rFonts w:ascii="SimSun" w:hAnsi="SimSun" w:hint="eastAsia"/>
          <w:sz w:val="24"/>
        </w:rPr>
        <w:t>闭上眼睛。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rinse your hair. </w:t>
      </w:r>
      <w:r w:rsidRPr="00F219F9">
        <w:rPr>
          <w:rFonts w:ascii="SimSun" w:hAnsi="SimSun" w:hint="eastAsia"/>
          <w:sz w:val="24"/>
        </w:rPr>
        <w:t>把头发冲干净吧。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hair conditioner will make your hair </w:t>
      </w:r>
      <w:r w:rsidR="00E2434A" w:rsidRPr="00F219F9">
        <w:rPr>
          <w:rFonts w:ascii="SimSun" w:hAnsi="SimSun"/>
          <w:sz w:val="24"/>
        </w:rPr>
        <w:t>softer.</w:t>
      </w:r>
      <w:r w:rsidRPr="00F219F9">
        <w:rPr>
          <w:rFonts w:ascii="SimSun" w:hAnsi="SimSun" w:hint="eastAsia"/>
          <w:sz w:val="24"/>
        </w:rPr>
        <w:t>润发乳会让你的头发更柔顺喔。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It's hard to wash your hair because it's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too long.</w:t>
      </w:r>
      <w:r w:rsidRPr="00F219F9">
        <w:rPr>
          <w:rFonts w:ascii="SimSun" w:hAnsi="SimSun" w:hint="eastAsia"/>
          <w:sz w:val="24"/>
        </w:rPr>
        <w:t>你的头发太长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好难洗喔。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Let's dry your hair with a towel.</w:t>
      </w:r>
      <w:r w:rsidRPr="00F219F9">
        <w:rPr>
          <w:rFonts w:ascii="SimSun" w:hAnsi="SimSun" w:hint="eastAsia"/>
          <w:sz w:val="24"/>
        </w:rPr>
        <w:t>用毛巾把头发擦干吧。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dry your hair with a blow dryer. </w:t>
      </w:r>
      <w:r w:rsidRPr="00F219F9">
        <w:rPr>
          <w:rFonts w:ascii="SimSun" w:hAnsi="SimSun" w:hint="eastAsia"/>
          <w:sz w:val="24"/>
        </w:rPr>
        <w:t>我用吹风机来吹干你的头发。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If you sleep with your hair wet,it will smell bad. </w:t>
      </w:r>
      <w:r w:rsidRPr="00F219F9">
        <w:rPr>
          <w:rFonts w:ascii="SimSun" w:hAnsi="SimSun" w:hint="eastAsia"/>
          <w:sz w:val="24"/>
        </w:rPr>
        <w:t>如果你头发湿湿的就睡觉的话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会臭臭的。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Comb your hair. </w:t>
      </w:r>
      <w:r w:rsidRPr="00F219F9">
        <w:rPr>
          <w:rFonts w:ascii="SimSun" w:hAnsi="SimSun" w:hint="eastAsia"/>
          <w:sz w:val="24"/>
        </w:rPr>
        <w:t>梳头发吧。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You look very clean now. </w:t>
      </w:r>
      <w:r w:rsidRPr="00F219F9">
        <w:rPr>
          <w:rFonts w:ascii="SimSun" w:hAnsi="SimSun" w:hint="eastAsia"/>
          <w:sz w:val="24"/>
        </w:rPr>
        <w:t>你现在看起来很干净。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hair smells so good. </w:t>
      </w:r>
      <w:r w:rsidRPr="00F219F9">
        <w:rPr>
          <w:rFonts w:ascii="SimSun" w:hAnsi="SimSun" w:hint="eastAsia"/>
          <w:sz w:val="24"/>
        </w:rPr>
        <w:t>你的头发闻起来很香。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E2434A">
        <w:rPr>
          <w:rFonts w:ascii="SimSun" w:hAnsi="SimSun"/>
          <w:b/>
          <w:sz w:val="24"/>
        </w:rPr>
        <w:t>CHAPTER04-08</w:t>
      </w:r>
      <w:r w:rsidRPr="00E2434A">
        <w:rPr>
          <w:rFonts w:ascii="SimSun" w:hAnsi="SimSun" w:hint="eastAsia"/>
          <w:b/>
          <w:sz w:val="24"/>
        </w:rPr>
        <w:t>擦</w:t>
      </w:r>
      <w:r w:rsidR="00E2434A" w:rsidRPr="00F219F9">
        <w:rPr>
          <w:rFonts w:ascii="SimSun" w:hAnsi="SimSun" w:hint="eastAsia"/>
          <w:sz w:val="24"/>
        </w:rPr>
        <w:t>乳</w:t>
      </w:r>
      <w:r w:rsidRPr="00E2434A">
        <w:rPr>
          <w:rFonts w:ascii="SimSun" w:hAnsi="SimSun" w:hint="eastAsia"/>
          <w:b/>
          <w:sz w:val="24"/>
        </w:rPr>
        <w:t>液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put on some lotion. </w:t>
      </w:r>
      <w:r w:rsidRPr="00F219F9">
        <w:rPr>
          <w:rFonts w:ascii="SimSun" w:hAnsi="SimSun" w:hint="eastAsia"/>
          <w:sz w:val="24"/>
        </w:rPr>
        <w:t>我们来擦乳液吧。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Smell the scent. </w:t>
      </w:r>
      <w:r w:rsidRPr="00F219F9">
        <w:rPr>
          <w:rFonts w:ascii="SimSun" w:hAnsi="SimSun" w:hint="eastAsia"/>
          <w:sz w:val="24"/>
        </w:rPr>
        <w:t>闻一下气味。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can put it on by myself. </w:t>
      </w:r>
      <w:r w:rsidRPr="00F219F9">
        <w:rPr>
          <w:rFonts w:ascii="SimSun" w:hAnsi="SimSun" w:hint="eastAsia"/>
          <w:sz w:val="24"/>
        </w:rPr>
        <w:t>我可以自己擦。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put some on my hand,Mom?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你可以挤一点在我手上吗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Spread it out well and rub it well. </w:t>
      </w:r>
      <w:r w:rsidRPr="00F219F9">
        <w:rPr>
          <w:rFonts w:ascii="SimSun" w:hAnsi="SimSun" w:hint="eastAsia"/>
          <w:sz w:val="24"/>
        </w:rPr>
        <w:t>推开它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好好搓一搓。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How does it feel? </w:t>
      </w:r>
      <w:r w:rsidRPr="00F219F9">
        <w:rPr>
          <w:rFonts w:ascii="SimSun" w:hAnsi="SimSun" w:hint="eastAsia"/>
          <w:sz w:val="24"/>
        </w:rPr>
        <w:t>感觉如何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slippery and soft. </w:t>
      </w:r>
      <w:r w:rsidRPr="00F219F9">
        <w:rPr>
          <w:rFonts w:ascii="SimSun" w:hAnsi="SimSun" w:hint="eastAsia"/>
          <w:sz w:val="24"/>
        </w:rPr>
        <w:t>滑滑软软的。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the lotion on your body and face. </w:t>
      </w:r>
      <w:r w:rsidRPr="00F219F9">
        <w:rPr>
          <w:rFonts w:ascii="SimSun" w:hAnsi="SimSun" w:hint="eastAsia"/>
          <w:sz w:val="24"/>
        </w:rPr>
        <w:t>把乳液擦在你的身体和脸上。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don't want to put on any lotion. </w:t>
      </w:r>
      <w:r w:rsidRPr="00F219F9">
        <w:rPr>
          <w:rFonts w:ascii="SimSun" w:hAnsi="SimSun" w:hint="eastAsia"/>
          <w:sz w:val="24"/>
        </w:rPr>
        <w:t>我不要擦任何乳液。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 easily gets into my eyes. </w:t>
      </w:r>
      <w:r w:rsidRPr="00F219F9">
        <w:rPr>
          <w:rFonts w:ascii="SimSun" w:hAnsi="SimSun" w:hint="eastAsia"/>
          <w:sz w:val="24"/>
        </w:rPr>
        <w:t>乳液很容易跑进眼睛里面。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Try to avoid the area around your eyes. </w:t>
      </w:r>
      <w:r w:rsidRPr="00F219F9">
        <w:rPr>
          <w:rFonts w:ascii="SimSun" w:hAnsi="SimSun" w:hint="eastAsia"/>
          <w:sz w:val="24"/>
        </w:rPr>
        <w:t>试着避开眼睛周遭。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Be careful not to get any lotion in your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eyes.</w:t>
      </w:r>
      <w:r w:rsidRPr="00F219F9">
        <w:rPr>
          <w:rFonts w:ascii="SimSun" w:hAnsi="SimSun" w:hint="eastAsia"/>
          <w:sz w:val="24"/>
        </w:rPr>
        <w:t>小心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不要让乳液跑进眼睛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squeeze out too much. </w:t>
      </w:r>
      <w:r w:rsidRPr="00F219F9">
        <w:rPr>
          <w:rFonts w:ascii="SimSun" w:hAnsi="SimSun" w:hint="eastAsia"/>
          <w:sz w:val="24"/>
        </w:rPr>
        <w:t>不要挤太多。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Make sure you put the cap back on. </w:t>
      </w:r>
      <w:r w:rsidRPr="00F219F9">
        <w:rPr>
          <w:rFonts w:ascii="SimSun" w:hAnsi="SimSun" w:hint="eastAsia"/>
          <w:sz w:val="24"/>
        </w:rPr>
        <w:t>一定要确实把盖子盖回去。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need to put on some lotion so your</w:t>
      </w:r>
      <w:r w:rsidR="00AD359E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skin won't get dry.</w:t>
      </w:r>
      <w:r w:rsidRPr="00F219F9">
        <w:rPr>
          <w:rFonts w:ascii="SimSun" w:hAnsi="SimSun" w:hint="eastAsia"/>
          <w:sz w:val="24"/>
        </w:rPr>
        <w:t>你需要擦些乳液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这样你的皮肤才不会干燥。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The lotion makes your skin moist and</w:t>
      </w:r>
      <w:r w:rsidR="00AD359E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soft,Honey.</w:t>
      </w:r>
      <w:r w:rsidRPr="00F219F9">
        <w:rPr>
          <w:rFonts w:ascii="SimSun" w:hAnsi="SimSun" w:hint="eastAsia"/>
          <w:sz w:val="24"/>
        </w:rPr>
        <w:t>乳液会让你的皮肤水嫩滑顺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宝贝。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look pretty now because you put on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some lotion.</w:t>
      </w:r>
      <w:r w:rsidRPr="00F219F9">
        <w:rPr>
          <w:rFonts w:ascii="SimSun" w:hAnsi="SimSun" w:hint="eastAsia"/>
          <w:sz w:val="24"/>
        </w:rPr>
        <w:t>因为你擦了乳液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现在你看起来很美。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look fabulous. </w:t>
      </w:r>
      <w:r w:rsidRPr="00F219F9">
        <w:rPr>
          <w:rFonts w:ascii="SimSun" w:hAnsi="SimSun" w:hint="eastAsia"/>
          <w:sz w:val="24"/>
        </w:rPr>
        <w:t>你看起来棒极了。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D359E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D359E">
        <w:rPr>
          <w:rFonts w:ascii="SimSun" w:hAnsi="SimSun"/>
          <w:b/>
          <w:sz w:val="24"/>
        </w:rPr>
        <w:t>CHAPTER04-09</w:t>
      </w:r>
      <w:r w:rsidRPr="00AD359E">
        <w:rPr>
          <w:rFonts w:ascii="SimSun" w:hAnsi="SimSun" w:hint="eastAsia"/>
          <w:b/>
          <w:sz w:val="24"/>
        </w:rPr>
        <w:t>穿睡衣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on your pajamas. </w:t>
      </w:r>
      <w:r w:rsidRPr="00F219F9">
        <w:rPr>
          <w:rFonts w:ascii="SimSun" w:hAnsi="SimSun" w:hint="eastAsia"/>
          <w:sz w:val="24"/>
        </w:rPr>
        <w:t>穿上你的睡衣。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Change into your pajamas. </w:t>
      </w:r>
      <w:r w:rsidRPr="00F219F9">
        <w:rPr>
          <w:rFonts w:ascii="SimSun" w:hAnsi="SimSun" w:hint="eastAsia"/>
          <w:sz w:val="24"/>
        </w:rPr>
        <w:t>换上你的睡衣。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Here are your pajamas.Put them on. </w:t>
      </w:r>
      <w:r w:rsidRPr="00F219F9">
        <w:rPr>
          <w:rFonts w:ascii="SimSun" w:hAnsi="SimSun" w:hint="eastAsia"/>
          <w:sz w:val="24"/>
        </w:rPr>
        <w:t>这是你的睡衣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穿上吧。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There are the pajamas. </w:t>
      </w:r>
      <w:r w:rsidRPr="00F219F9">
        <w:rPr>
          <w:rFonts w:ascii="SimSun" w:hAnsi="SimSun" w:hint="eastAsia"/>
          <w:sz w:val="24"/>
        </w:rPr>
        <w:t>睡衣已经拿出来了。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>I'm too tired.I can't change into my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pajamas.</w:t>
      </w:r>
      <w:r w:rsidRPr="00F219F9">
        <w:rPr>
          <w:rFonts w:ascii="SimSun" w:hAnsi="SimSun" w:hint="eastAsia"/>
          <w:sz w:val="24"/>
        </w:rPr>
        <w:t>我太累了。我没办法换睡衣。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It's comfortable to wear pajamas when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sleeping.</w:t>
      </w:r>
      <w:r w:rsidRPr="00F219F9">
        <w:rPr>
          <w:rFonts w:ascii="SimSun" w:hAnsi="SimSun" w:hint="eastAsia"/>
          <w:sz w:val="24"/>
        </w:rPr>
        <w:t>穿睡衣睡觉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才会比较舒服。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Mom,where are my blue pajamas?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我的蓝色睡衣在哪</w:t>
      </w:r>
      <w:r w:rsidRPr="00F219F9">
        <w:rPr>
          <w:rFonts w:ascii="SimSun" w:hAnsi="SimSun"/>
          <w:sz w:val="24"/>
        </w:rPr>
        <w:t>?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They are not dry yet.Wear something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else.</w:t>
      </w:r>
      <w:r w:rsidRPr="00F219F9">
        <w:rPr>
          <w:rFonts w:ascii="SimSun" w:hAnsi="SimSun" w:hint="eastAsia"/>
          <w:sz w:val="24"/>
        </w:rPr>
        <w:t>那件还没干。穿别件吧。</w:t>
      </w:r>
      <w:r w:rsidR="00E2434A" w:rsidRPr="00F219F9">
        <w:rPr>
          <w:rFonts w:ascii="SimSun" w:hAnsi="SimSun"/>
          <w:sz w:val="24"/>
        </w:rPr>
        <w:t xml:space="preserve">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just go to sleep with this on. </w:t>
      </w:r>
      <w:r w:rsidRPr="00F219F9">
        <w:rPr>
          <w:rFonts w:ascii="SimSun" w:hAnsi="SimSun" w:hint="eastAsia"/>
          <w:sz w:val="24"/>
        </w:rPr>
        <w:t>我就穿这样去睡了。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Mom,help me put on my pajamas.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帮我穿上睡衣。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look cute in your sleepwear. </w:t>
      </w:r>
      <w:r w:rsidRPr="00F219F9">
        <w:rPr>
          <w:rFonts w:ascii="SimSun" w:hAnsi="SimSun" w:hint="eastAsia"/>
          <w:sz w:val="24"/>
        </w:rPr>
        <w:t>你穿上睡衣后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好可爱。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E2434A">
        <w:rPr>
          <w:rFonts w:ascii="SimSun" w:hAnsi="SimSun"/>
          <w:b/>
          <w:sz w:val="24"/>
        </w:rPr>
        <w:t>CHAPTER04-10</w:t>
      </w:r>
      <w:r w:rsidRPr="00E2434A">
        <w:rPr>
          <w:rFonts w:ascii="SimSun" w:hAnsi="SimSun" w:hint="eastAsia"/>
          <w:b/>
          <w:sz w:val="24"/>
        </w:rPr>
        <w:t>写日记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Write in your diary. </w:t>
      </w:r>
      <w:r w:rsidRPr="00F219F9">
        <w:rPr>
          <w:rFonts w:ascii="SimSun" w:hAnsi="SimSun" w:hint="eastAsia"/>
          <w:sz w:val="24"/>
        </w:rPr>
        <w:t>写你的日记。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Did you write in your diary? </w:t>
      </w:r>
      <w:r w:rsidRPr="00F219F9">
        <w:rPr>
          <w:rFonts w:ascii="SimSun" w:hAnsi="SimSun" w:hint="eastAsia"/>
          <w:sz w:val="24"/>
        </w:rPr>
        <w:t>你写日记了吗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Where is your diary? </w:t>
      </w:r>
      <w:r w:rsidRPr="00F219F9">
        <w:rPr>
          <w:rFonts w:ascii="SimSun" w:hAnsi="SimSun" w:hint="eastAsia"/>
          <w:sz w:val="24"/>
        </w:rPr>
        <w:t>你的日记本在哪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write in it tomorrow. </w:t>
      </w:r>
      <w:r w:rsidRPr="00F219F9">
        <w:rPr>
          <w:rFonts w:ascii="SimSun" w:hAnsi="SimSun" w:hint="eastAsia"/>
          <w:sz w:val="24"/>
        </w:rPr>
        <w:t>我明天会写。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not write today? </w:t>
      </w:r>
      <w:r w:rsidRPr="00F219F9">
        <w:rPr>
          <w:rFonts w:ascii="SimSun" w:hAnsi="SimSun" w:hint="eastAsia"/>
          <w:sz w:val="24"/>
        </w:rPr>
        <w:t>我今天可以不写吗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should keep a diary every day. </w:t>
      </w:r>
      <w:r w:rsidRPr="00F219F9">
        <w:rPr>
          <w:rFonts w:ascii="SimSun" w:hAnsi="SimSun" w:hint="eastAsia"/>
          <w:sz w:val="24"/>
        </w:rPr>
        <w:t>你应该每天写日记。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Make it a rule to write in your diary every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day.</w:t>
      </w:r>
      <w:r w:rsidRPr="00F219F9">
        <w:rPr>
          <w:rFonts w:ascii="SimSun" w:hAnsi="SimSun" w:hint="eastAsia"/>
          <w:sz w:val="24"/>
        </w:rPr>
        <w:t>要把每天写日记变成一个习惯。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Mom,there's nothing to write about.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没有什么好写的。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I write something short? </w:t>
      </w:r>
      <w:r w:rsidRPr="00F219F9">
        <w:rPr>
          <w:rFonts w:ascii="SimSun" w:hAnsi="SimSun" w:hint="eastAsia"/>
          <w:sz w:val="24"/>
        </w:rPr>
        <w:t>我可以写很短吗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Write at least one line. </w:t>
      </w:r>
      <w:r w:rsidRPr="00F219F9">
        <w:rPr>
          <w:rFonts w:ascii="SimSun" w:hAnsi="SimSun" w:hint="eastAsia"/>
          <w:sz w:val="24"/>
        </w:rPr>
        <w:t>至少写一行。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should I write in my diary? </w:t>
      </w:r>
      <w:r w:rsidRPr="00F219F9">
        <w:rPr>
          <w:rFonts w:ascii="SimSun" w:hAnsi="SimSun" w:hint="eastAsia"/>
          <w:sz w:val="24"/>
        </w:rPr>
        <w:t>我要在日记上写什么呢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Think about what happened today. </w:t>
      </w:r>
      <w:r w:rsidRPr="00F219F9">
        <w:rPr>
          <w:rFonts w:ascii="SimSun" w:hAnsi="SimSun" w:hint="eastAsia"/>
          <w:sz w:val="24"/>
        </w:rPr>
        <w:t>想想今天发生了些什么。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Think about what you did today. </w:t>
      </w:r>
      <w:r w:rsidRPr="00F219F9">
        <w:rPr>
          <w:rFonts w:ascii="SimSun" w:hAnsi="SimSun" w:hint="eastAsia"/>
          <w:sz w:val="24"/>
        </w:rPr>
        <w:t>想想今天做了什么。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can you remember? </w:t>
      </w:r>
      <w:r w:rsidRPr="00F219F9">
        <w:rPr>
          <w:rFonts w:ascii="SimSun" w:hAnsi="SimSun" w:hint="eastAsia"/>
          <w:sz w:val="24"/>
        </w:rPr>
        <w:t>你记得什么</w:t>
      </w:r>
      <w:r w:rsidRPr="00F219F9">
        <w:rPr>
          <w:rFonts w:ascii="SimSun" w:hAnsi="SimSun"/>
          <w:sz w:val="24"/>
        </w:rPr>
        <w:t>?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Write about your seatmate in school. </w:t>
      </w:r>
      <w:r w:rsidRPr="00F219F9">
        <w:rPr>
          <w:rFonts w:ascii="SimSun" w:hAnsi="SimSun" w:hint="eastAsia"/>
          <w:sz w:val="24"/>
        </w:rPr>
        <w:t>写写你的同桌同学。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Will you make a title? </w:t>
      </w:r>
      <w:r w:rsidRPr="00F219F9">
        <w:rPr>
          <w:rFonts w:ascii="SimSun" w:hAnsi="SimSun" w:hint="eastAsia"/>
          <w:sz w:val="24"/>
        </w:rPr>
        <w:t>你要写标题吗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Draw if you don't want to write. </w:t>
      </w:r>
      <w:r w:rsidRPr="00F219F9">
        <w:rPr>
          <w:rFonts w:ascii="SimSun" w:hAnsi="SimSun" w:hint="eastAsia"/>
          <w:sz w:val="24"/>
        </w:rPr>
        <w:t>讨厌写的话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就画画吧。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can write about your thoughts and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feelings.</w:t>
      </w:r>
      <w:r w:rsidRPr="00F219F9">
        <w:rPr>
          <w:rFonts w:ascii="SimSun" w:hAnsi="SimSun" w:hint="eastAsia"/>
          <w:sz w:val="24"/>
        </w:rPr>
        <w:t>你可以写你的想法和感觉。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write in English. </w:t>
      </w:r>
      <w:r w:rsidRPr="00F219F9">
        <w:rPr>
          <w:rFonts w:ascii="SimSun" w:hAnsi="SimSun" w:hint="eastAsia"/>
          <w:sz w:val="24"/>
        </w:rPr>
        <w:t>用英文写吧。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is today's date? </w:t>
      </w:r>
      <w:r w:rsidRPr="00F219F9">
        <w:rPr>
          <w:rFonts w:ascii="SimSun" w:hAnsi="SimSun" w:hint="eastAsia"/>
          <w:sz w:val="24"/>
        </w:rPr>
        <w:t>今天的日期是什么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was the weather like today? </w:t>
      </w:r>
      <w:r w:rsidRPr="00F219F9">
        <w:rPr>
          <w:rFonts w:ascii="SimSun" w:hAnsi="SimSun" w:hint="eastAsia"/>
          <w:sz w:val="24"/>
        </w:rPr>
        <w:t>今天的天气如何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What day is today? </w:t>
      </w:r>
      <w:r w:rsidRPr="00F219F9">
        <w:rPr>
          <w:rFonts w:ascii="SimSun" w:hAnsi="SimSun" w:hint="eastAsia"/>
          <w:sz w:val="24"/>
        </w:rPr>
        <w:t>今天是星期几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When did I get up today? </w:t>
      </w:r>
      <w:r w:rsidRPr="00F219F9">
        <w:rPr>
          <w:rFonts w:ascii="SimSun" w:hAnsi="SimSun" w:hint="eastAsia"/>
          <w:sz w:val="24"/>
        </w:rPr>
        <w:t>我今天几点起床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done writing in my diary. </w:t>
      </w:r>
      <w:r w:rsidRPr="00F219F9">
        <w:rPr>
          <w:rFonts w:ascii="SimSun" w:hAnsi="SimSun" w:hint="eastAsia"/>
          <w:sz w:val="24"/>
        </w:rPr>
        <w:t>我完成我的日记了。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forgot the date. </w:t>
      </w:r>
      <w:r w:rsidRPr="00F219F9">
        <w:rPr>
          <w:rFonts w:ascii="SimSun" w:hAnsi="SimSun" w:hint="eastAsia"/>
          <w:sz w:val="24"/>
        </w:rPr>
        <w:t>你忘记了日期。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Nice job! </w:t>
      </w:r>
      <w:r w:rsidRPr="00F219F9">
        <w:rPr>
          <w:rFonts w:ascii="SimSun" w:hAnsi="SimSun" w:hint="eastAsia"/>
          <w:sz w:val="24"/>
        </w:rPr>
        <w:t>很好。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Your handwriting is not that good. </w:t>
      </w:r>
      <w:r w:rsidRPr="00F219F9">
        <w:rPr>
          <w:rFonts w:ascii="SimSun" w:hAnsi="SimSun" w:hint="eastAsia"/>
          <w:sz w:val="24"/>
        </w:rPr>
        <w:t>你的笔迹没有很好。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look at my diary. </w:t>
      </w:r>
      <w:r w:rsidRPr="00F219F9">
        <w:rPr>
          <w:rFonts w:ascii="SimSun" w:hAnsi="SimSun" w:hint="eastAsia"/>
          <w:sz w:val="24"/>
        </w:rPr>
        <w:t>不要看我的日记。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E2434A">
        <w:rPr>
          <w:rFonts w:ascii="SimSun" w:hAnsi="SimSun"/>
          <w:b/>
          <w:sz w:val="24"/>
        </w:rPr>
        <w:t>CHAPTER04-11</w:t>
      </w:r>
      <w:r w:rsidRPr="00E2434A">
        <w:rPr>
          <w:rFonts w:ascii="SimSun" w:hAnsi="SimSun" w:hint="eastAsia"/>
          <w:b/>
          <w:sz w:val="24"/>
        </w:rPr>
        <w:t>睡前讱故事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you want me to read a story for you? </w:t>
      </w:r>
      <w:r w:rsidRPr="00F219F9">
        <w:rPr>
          <w:rFonts w:ascii="SimSun" w:hAnsi="SimSun" w:hint="eastAsia"/>
          <w:sz w:val="24"/>
        </w:rPr>
        <w:t>你要我讲个故事给你听吗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read you a story. </w:t>
      </w:r>
      <w:r w:rsidRPr="00F219F9">
        <w:rPr>
          <w:rFonts w:ascii="SimSun" w:hAnsi="SimSun" w:hint="eastAsia"/>
          <w:sz w:val="24"/>
        </w:rPr>
        <w:t>我给你讲个故事吧。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Mommy will read to you until you fall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asleep</w:t>
      </w:r>
      <w:r w:rsidRPr="00F219F9">
        <w:rPr>
          <w:rFonts w:ascii="SimSun" w:hAnsi="SimSun" w:hint="eastAsia"/>
          <w:sz w:val="24"/>
        </w:rPr>
        <w:t>妈咪会一直讲故事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直到你睡着。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story would be good ? </w:t>
      </w:r>
      <w:r w:rsidRPr="00F219F9">
        <w:rPr>
          <w:rFonts w:ascii="SimSun" w:hAnsi="SimSun" w:hint="eastAsia"/>
          <w:sz w:val="24"/>
        </w:rPr>
        <w:t>你喜欢哪种故事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Choose a book you want to read . </w:t>
      </w:r>
      <w:r w:rsidRPr="00F219F9">
        <w:rPr>
          <w:rFonts w:ascii="SimSun" w:hAnsi="SimSun" w:hint="eastAsia"/>
          <w:sz w:val="24"/>
        </w:rPr>
        <w:t>选一本你想听的故事书吧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I?ll choose. </w:t>
      </w:r>
      <w:r w:rsidRPr="00F219F9">
        <w:rPr>
          <w:rFonts w:ascii="SimSun" w:hAnsi="SimSun" w:hint="eastAsia"/>
          <w:sz w:val="24"/>
        </w:rPr>
        <w:t>我来选。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picked a good one . </w:t>
      </w:r>
      <w:r w:rsidRPr="00F219F9">
        <w:rPr>
          <w:rFonts w:ascii="SimSun" w:hAnsi="SimSun" w:hint="eastAsia"/>
          <w:sz w:val="24"/>
        </w:rPr>
        <w:t>你选了一本很有趣的书。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choose too many. </w:t>
      </w:r>
      <w:r w:rsidRPr="00F219F9">
        <w:rPr>
          <w:rFonts w:ascii="SimSun" w:hAnsi="SimSun" w:hint="eastAsia"/>
          <w:sz w:val="24"/>
        </w:rPr>
        <w:t>你选太多了。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What are you going to read to me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today ?</w:t>
      </w:r>
      <w:r w:rsidRPr="00F219F9">
        <w:rPr>
          <w:rFonts w:ascii="SimSun" w:hAnsi="SimSun" w:hint="eastAsia"/>
          <w:sz w:val="24"/>
        </w:rPr>
        <w:t>你今天要讲哪个故事呢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read Good Night,Moon . </w:t>
      </w:r>
      <w:r w:rsidRPr="00F219F9">
        <w:rPr>
          <w:rFonts w:ascii="SimSun" w:hAnsi="SimSun" w:hint="eastAsia"/>
          <w:sz w:val="24"/>
        </w:rPr>
        <w:t>我要讲《月亮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晚安</w:t>
      </w:r>
      <w:r w:rsidRPr="00F219F9">
        <w:rPr>
          <w:rFonts w:ascii="SimSun" w:hAnsi="SimSun"/>
          <w:sz w:val="24"/>
        </w:rPr>
        <w:t>&gt;&gt;.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Listen carefully. </w:t>
      </w:r>
      <w:r w:rsidRPr="00F219F9">
        <w:rPr>
          <w:rFonts w:ascii="SimSun" w:hAnsi="SimSun" w:hint="eastAsia"/>
          <w:sz w:val="24"/>
        </w:rPr>
        <w:t>仔细听哦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sleepy,Mom.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我想睡了</w:t>
      </w:r>
      <w:r w:rsidRPr="00F219F9">
        <w:rPr>
          <w:rFonts w:ascii="SimSun"/>
          <w:sz w:val="24"/>
        </w:rPr>
        <w:t>.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can sleep if you feel sleepy. </w:t>
      </w:r>
      <w:r w:rsidRPr="00F219F9">
        <w:rPr>
          <w:rFonts w:ascii="SimSun" w:hAnsi="SimSun" w:hint="eastAsia"/>
          <w:sz w:val="24"/>
        </w:rPr>
        <w:t>想睡的话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就睡吧</w:t>
      </w:r>
      <w:r w:rsidRPr="00F219F9">
        <w:rPr>
          <w:rFonts w:ascii="SimSun"/>
          <w:sz w:val="24"/>
        </w:rPr>
        <w:t>.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Listen with your eyes closed . </w:t>
      </w:r>
      <w:r w:rsidRPr="00F219F9">
        <w:rPr>
          <w:rFonts w:ascii="SimSun" w:hAnsi="SimSun" w:hint="eastAsia"/>
          <w:sz w:val="24"/>
        </w:rPr>
        <w:t>闭上眼睛听吧</w:t>
      </w:r>
      <w:r w:rsidRPr="00F219F9">
        <w:rPr>
          <w:rFonts w:ascii="SimSun"/>
          <w:sz w:val="24"/>
        </w:rPr>
        <w:t>.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Read me one more,Mom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再讲一个</w:t>
      </w:r>
      <w:r w:rsidRPr="00F219F9">
        <w:rPr>
          <w:rFonts w:ascii="SimSun"/>
          <w:sz w:val="24"/>
        </w:rPr>
        <w:t>.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You're still awake ?I'll read you just one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more .</w:t>
      </w:r>
      <w:r w:rsidRPr="00F219F9">
        <w:rPr>
          <w:rFonts w:ascii="SimSun" w:hAnsi="SimSun" w:hint="eastAsia"/>
          <w:sz w:val="24"/>
        </w:rPr>
        <w:t>你还没睡吗</w:t>
      </w:r>
      <w:r w:rsidRPr="00F219F9">
        <w:rPr>
          <w:rFonts w:ascii="SimSun" w:hAnsi="SimSun"/>
          <w:sz w:val="24"/>
        </w:rPr>
        <w:t>?</w:t>
      </w:r>
      <w:r w:rsidRPr="00F219F9">
        <w:rPr>
          <w:rFonts w:ascii="SimSun" w:hAnsi="SimSun" w:hint="eastAsia"/>
          <w:sz w:val="24"/>
        </w:rPr>
        <w:t>我只会再讲一个哦</w:t>
      </w:r>
      <w:r w:rsidRPr="00F219F9">
        <w:rPr>
          <w:rFonts w:ascii="SimSun" w:hAnsi="SimSun"/>
          <w:sz w:val="24"/>
        </w:rPr>
        <w:t xml:space="preserve">. 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Mom,I'm not sleepy 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我睡不着</w:t>
      </w:r>
      <w:r w:rsidRPr="00F219F9">
        <w:rPr>
          <w:rFonts w:ascii="SimSun"/>
          <w:sz w:val="24"/>
        </w:rPr>
        <w:t>.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Mom's throat hurts too.Let's stop now . </w:t>
      </w:r>
      <w:r w:rsidRPr="00F219F9">
        <w:rPr>
          <w:rFonts w:ascii="SimSun" w:hAnsi="SimSun" w:hint="eastAsia"/>
          <w:sz w:val="24"/>
        </w:rPr>
        <w:t>妈妈的喉咙也痛了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就到此为止吧</w:t>
      </w:r>
      <w:r w:rsidRPr="00F219F9">
        <w:rPr>
          <w:rFonts w:ascii="SimSun" w:hAnsi="SimSun"/>
          <w:sz w:val="24"/>
        </w:rPr>
        <w:t xml:space="preserve">. 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Will you read me the book again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tomorrow ?</w:t>
      </w:r>
      <w:r w:rsidRPr="00F219F9">
        <w:rPr>
          <w:rFonts w:ascii="SimSun" w:hAnsi="SimSun" w:hint="eastAsia"/>
          <w:sz w:val="24"/>
        </w:rPr>
        <w:t>明天可以再念那本故事书给我听吗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really want to know the next story . </w:t>
      </w:r>
      <w:r w:rsidRPr="00F219F9">
        <w:rPr>
          <w:rFonts w:ascii="SimSun" w:hAnsi="SimSun" w:hint="eastAsia"/>
          <w:sz w:val="24"/>
        </w:rPr>
        <w:t>我好想知道接下去的故事哦</w:t>
      </w:r>
      <w:r w:rsidRPr="00F219F9">
        <w:rPr>
          <w:rFonts w:ascii="SimSun"/>
          <w:sz w:val="24"/>
        </w:rPr>
        <w:t>.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Where did we read to yesterday ? </w:t>
      </w:r>
      <w:r w:rsidRPr="00F219F9">
        <w:rPr>
          <w:rFonts w:ascii="SimSun" w:hAnsi="SimSun" w:hint="eastAsia"/>
          <w:sz w:val="24"/>
        </w:rPr>
        <w:t>我们昨天读到哪里了呢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You're not listening . </w:t>
      </w:r>
      <w:r w:rsidRPr="00F219F9">
        <w:rPr>
          <w:rFonts w:ascii="SimSun" w:hAnsi="SimSun" w:hint="eastAsia"/>
          <w:sz w:val="24"/>
        </w:rPr>
        <w:t>你根本没在睡</w:t>
      </w:r>
      <w:r w:rsidRPr="00F219F9">
        <w:rPr>
          <w:rFonts w:ascii="SimSun"/>
          <w:sz w:val="24"/>
        </w:rPr>
        <w:t>.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Stop reading and go to bed now . </w:t>
      </w:r>
      <w:r w:rsidRPr="00F219F9">
        <w:rPr>
          <w:rFonts w:ascii="SimSun" w:hAnsi="SimSun" w:hint="eastAsia"/>
          <w:sz w:val="24"/>
        </w:rPr>
        <w:t>不读了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去睡吧</w:t>
      </w:r>
      <w:r w:rsidRPr="00F219F9">
        <w:rPr>
          <w:rFonts w:ascii="SimSun"/>
          <w:sz w:val="24"/>
        </w:rPr>
        <w:t>.</w:t>
      </w:r>
    </w:p>
    <w:p w:rsidR="003B0B38" w:rsidRPr="00F219F9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How about going to sleep now ? </w:t>
      </w:r>
      <w:r w:rsidRPr="00F219F9">
        <w:rPr>
          <w:rFonts w:ascii="SimSun" w:hAnsi="SimSun" w:hint="eastAsia"/>
          <w:sz w:val="24"/>
        </w:rPr>
        <w:t>现在去睡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怎么样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read to you tomorrow again ? </w:t>
      </w:r>
      <w:r w:rsidRPr="00F219F9">
        <w:rPr>
          <w:rFonts w:ascii="SimSun" w:hAnsi="SimSun" w:hint="eastAsia"/>
          <w:sz w:val="24"/>
        </w:rPr>
        <w:t>我明天会再讲给你听</w:t>
      </w:r>
      <w:r w:rsidRPr="00F219F9">
        <w:rPr>
          <w:rFonts w:ascii="SimSun"/>
          <w:sz w:val="24"/>
        </w:rPr>
        <w:t>.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read the rest tomorrow ? </w:t>
      </w:r>
      <w:r w:rsidRPr="00F219F9">
        <w:rPr>
          <w:rFonts w:ascii="SimSun" w:hAnsi="SimSun" w:hint="eastAsia"/>
          <w:sz w:val="24"/>
        </w:rPr>
        <w:t>明天你可以讲剩下的吗</w:t>
      </w:r>
      <w:r w:rsidRPr="00F219F9">
        <w:rPr>
          <w:rFonts w:ascii="SimSun" w:hAnsi="SimSun"/>
          <w:sz w:val="24"/>
        </w:rPr>
        <w:t>?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Mommy 's too tired today .Let's just stop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reading for now .</w:t>
      </w:r>
      <w:r w:rsidRPr="00F219F9">
        <w:rPr>
          <w:rFonts w:ascii="SimSun" w:hAnsi="SimSun" w:hint="eastAsia"/>
          <w:sz w:val="24"/>
        </w:rPr>
        <w:t>妈妈今天太累了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现在不讲了</w:t>
      </w:r>
      <w:r w:rsidRPr="00F219F9">
        <w:rPr>
          <w:rFonts w:ascii="SimSun" w:hAnsi="SimSun"/>
          <w:sz w:val="24"/>
        </w:rPr>
        <w:t xml:space="preserve">.  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D359E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D359E">
        <w:rPr>
          <w:rFonts w:ascii="SimSun" w:hAnsi="SimSun"/>
          <w:b/>
          <w:sz w:val="24"/>
        </w:rPr>
        <w:t>CHAPTER04-12</w:t>
      </w:r>
      <w:r w:rsidRPr="00AD359E">
        <w:rPr>
          <w:rFonts w:ascii="SimSun" w:hAnsi="SimSun" w:hint="eastAsia"/>
          <w:b/>
          <w:sz w:val="24"/>
        </w:rPr>
        <w:t>各自睡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 to sleep in your room. </w:t>
      </w:r>
      <w:r w:rsidRPr="00F219F9">
        <w:rPr>
          <w:rFonts w:ascii="SimSun" w:hAnsi="SimSun" w:hint="eastAsia"/>
          <w:sz w:val="24"/>
        </w:rPr>
        <w:t>去你的方间睡吧。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Now that you're grown up,go to sleep in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your room .</w:t>
      </w:r>
      <w:r w:rsidRPr="00F219F9">
        <w:rPr>
          <w:rFonts w:ascii="SimSun" w:hAnsi="SimSun" w:hint="eastAsia"/>
          <w:sz w:val="24"/>
        </w:rPr>
        <w:t>既然你长大了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就去自己的房间睡吧。</w:t>
      </w:r>
    </w:p>
    <w:p w:rsidR="00AC5661" w:rsidRDefault="003B0B38" w:rsidP="00E2434A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Now that you're in elementary school ,go to sleep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 xml:space="preserve">in your room . </w:t>
      </w:r>
      <w:r w:rsidR="00E2434A" w:rsidRPr="00F219F9">
        <w:rPr>
          <w:rFonts w:ascii="SimSun" w:hAnsi="SimSun" w:hint="eastAsia"/>
          <w:sz w:val="24"/>
        </w:rPr>
        <w:t>既然你已经读小学了</w:t>
      </w:r>
      <w:r w:rsidR="00E2434A" w:rsidRPr="00F219F9">
        <w:rPr>
          <w:rFonts w:ascii="SimSun"/>
          <w:sz w:val="24"/>
        </w:rPr>
        <w:t>,</w:t>
      </w:r>
      <w:r w:rsidR="00E2434A" w:rsidRPr="00F219F9">
        <w:rPr>
          <w:rFonts w:ascii="SimSun" w:hAnsi="SimSun" w:hint="eastAsia"/>
          <w:sz w:val="24"/>
        </w:rPr>
        <w:t>去自己的房间睡。</w:t>
      </w:r>
    </w:p>
    <w:p w:rsidR="00AC5661" w:rsidRDefault="003B0B38" w:rsidP="00E2434A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Mom,will you stay with me until I go to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sleep?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 w:hint="eastAsia"/>
          <w:sz w:val="24"/>
        </w:rPr>
        <w:t>妈</w:t>
      </w:r>
      <w:r w:rsidR="00E2434A" w:rsidRPr="00F219F9">
        <w:rPr>
          <w:rFonts w:ascii="SimSun"/>
          <w:sz w:val="24"/>
        </w:rPr>
        <w:t>,</w:t>
      </w:r>
      <w:r w:rsidR="00E2434A" w:rsidRPr="00F219F9">
        <w:rPr>
          <w:rFonts w:ascii="SimSun" w:hAnsi="SimSun" w:hint="eastAsia"/>
          <w:sz w:val="24"/>
        </w:rPr>
        <w:t>可以待到我去睡觉吗</w:t>
      </w:r>
      <w:r w:rsidR="00E2434A" w:rsidRPr="00F219F9">
        <w:rPr>
          <w:rFonts w:ascii="SimSun" w:hAnsi="SimSun"/>
          <w:sz w:val="24"/>
        </w:rPr>
        <w:t>?</w:t>
      </w:r>
    </w:p>
    <w:p w:rsidR="00E2434A" w:rsidRDefault="003B0B38" w:rsidP="00E2434A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Mom,I'm scared ,I want to sleep with you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我好害怕哦。我要跟妈妈一起睡。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Mom,I want to sleep with you for the last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time today .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今天是最后一次我想跟你睡。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Want me to sing you to sleep ? </w:t>
      </w:r>
      <w:r w:rsidRPr="00F219F9">
        <w:rPr>
          <w:rFonts w:ascii="SimSun" w:hAnsi="SimSun" w:hint="eastAsia"/>
          <w:sz w:val="24"/>
        </w:rPr>
        <w:t>要我唱歌哄你睡吗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Mom,don't turn off the light 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不要开灯。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Mom,I can't go to the sleep by myself 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我没办法自己一个人睡。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worry ,Mommy will be with you . </w:t>
      </w:r>
      <w:r w:rsidRPr="00F219F9">
        <w:rPr>
          <w:rFonts w:ascii="SimSun" w:hAnsi="SimSun" w:hint="eastAsia"/>
          <w:sz w:val="24"/>
        </w:rPr>
        <w:t>不用担心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妈咪会跟你在一起。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This doll will be with you . </w:t>
      </w:r>
      <w:r w:rsidRPr="00F219F9">
        <w:rPr>
          <w:rFonts w:ascii="SimSun" w:hAnsi="SimSun" w:hint="eastAsia"/>
          <w:sz w:val="24"/>
        </w:rPr>
        <w:t>这个娃娃会跟你在一起。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leave the door open so you can hear </w:t>
      </w:r>
      <w:r w:rsidR="00E2434A" w:rsidRPr="00F219F9">
        <w:rPr>
          <w:rFonts w:ascii="SimSun" w:hAnsi="SimSun"/>
          <w:sz w:val="24"/>
        </w:rPr>
        <w:t xml:space="preserve">me </w:t>
      </w:r>
      <w:r w:rsidR="00E2434A" w:rsidRPr="00F219F9">
        <w:rPr>
          <w:rFonts w:ascii="SimSun" w:hAnsi="SimSun" w:hint="eastAsia"/>
          <w:sz w:val="24"/>
        </w:rPr>
        <w:t>。</w:t>
      </w:r>
      <w:r w:rsidRPr="00F219F9">
        <w:rPr>
          <w:rFonts w:ascii="SimSun" w:hAnsi="SimSun" w:hint="eastAsia"/>
          <w:sz w:val="24"/>
        </w:rPr>
        <w:t>我会把门开着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你就能听到我的声音了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check if you 're asleep .Don't worry . </w:t>
      </w:r>
      <w:r w:rsidRPr="00F219F9">
        <w:rPr>
          <w:rFonts w:ascii="SimSun" w:hAnsi="SimSun" w:hint="eastAsia"/>
          <w:sz w:val="24"/>
        </w:rPr>
        <w:t>我会来看你睡了没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不用担心。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Can you sleep by yourself ? </w:t>
      </w:r>
      <w:r w:rsidRPr="00F219F9">
        <w:rPr>
          <w:rFonts w:ascii="SimSun" w:hAnsi="SimSun" w:hint="eastAsia"/>
          <w:sz w:val="24"/>
        </w:rPr>
        <w:t>你能自己睡吗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can sleep by myself . </w:t>
      </w:r>
      <w:r w:rsidRPr="00F219F9">
        <w:rPr>
          <w:rFonts w:ascii="SimSun" w:hAnsi="SimSun" w:hint="eastAsia"/>
          <w:sz w:val="24"/>
        </w:rPr>
        <w:t>我可以自己睡。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Mom,I'm all grown up now . </w:t>
      </w:r>
      <w:r w:rsidRPr="00F219F9">
        <w:rPr>
          <w:rFonts w:ascii="SimSun" w:hAnsi="SimSun" w:hint="eastAsia"/>
          <w:sz w:val="24"/>
        </w:rPr>
        <w:t>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我现在长大了。</w:t>
      </w:r>
      <w:r w:rsidRPr="00F219F9">
        <w:rPr>
          <w:rFonts w:ascii="SimSun" w:hAnsi="SimSun"/>
          <w:sz w:val="24"/>
        </w:rPr>
        <w:t>CHAPTER04-13</w:t>
      </w:r>
      <w:r w:rsidRPr="00F219F9">
        <w:rPr>
          <w:rFonts w:ascii="SimSun" w:hAnsi="SimSun" w:hint="eastAsia"/>
          <w:sz w:val="24"/>
        </w:rPr>
        <w:t>睡前打招呼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time to go to bed . </w:t>
      </w:r>
      <w:r w:rsidRPr="00F219F9">
        <w:rPr>
          <w:rFonts w:ascii="SimSun" w:hAnsi="SimSun" w:hint="eastAsia"/>
          <w:sz w:val="24"/>
        </w:rPr>
        <w:t>上床睡觉的时间到了。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It's dark outside .It's time to go to sleep </w:t>
      </w:r>
      <w:r w:rsidRPr="00F219F9">
        <w:rPr>
          <w:rFonts w:ascii="SimSun" w:hAnsi="SimSun" w:hint="eastAsia"/>
          <w:sz w:val="24"/>
        </w:rPr>
        <w:t>外面很暗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该去睡觉了。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Mom,I'm not tired yet 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我还不困。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It's past 10'o clock .Go to bed . </w:t>
      </w:r>
      <w:r w:rsidRPr="00F219F9">
        <w:rPr>
          <w:rFonts w:ascii="SimSun" w:hAnsi="SimSun" w:hint="eastAsia"/>
          <w:sz w:val="24"/>
        </w:rPr>
        <w:t>已经超过</w:t>
      </w:r>
      <w:r w:rsidRPr="00F219F9">
        <w:rPr>
          <w:rFonts w:ascii="SimSun" w:hAnsi="SimSun"/>
          <w:sz w:val="24"/>
        </w:rPr>
        <w:t>10</w:t>
      </w:r>
      <w:r w:rsidRPr="00F219F9">
        <w:rPr>
          <w:rFonts w:ascii="SimSun" w:hAnsi="SimSun" w:hint="eastAsia"/>
          <w:sz w:val="24"/>
        </w:rPr>
        <w:t>点了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上床睡觉。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Go to the bathroom before you go to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sleep .</w:t>
      </w:r>
      <w:r w:rsidRPr="00F219F9">
        <w:rPr>
          <w:rFonts w:ascii="SimSun" w:hAnsi="SimSun" w:hint="eastAsia"/>
          <w:sz w:val="24"/>
        </w:rPr>
        <w:t>睡前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要去一下厕所。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don't have to pee .I already went . </w:t>
      </w:r>
      <w:r w:rsidRPr="00F219F9">
        <w:rPr>
          <w:rFonts w:ascii="SimSun" w:hAnsi="SimSun" w:hint="eastAsia"/>
          <w:sz w:val="24"/>
        </w:rPr>
        <w:t>我不用尿尿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我已经去过了。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Mommy will kiss you .Good night ! </w:t>
      </w:r>
      <w:r w:rsidRPr="00F219F9">
        <w:rPr>
          <w:rFonts w:ascii="SimSun" w:hAnsi="SimSun" w:hint="eastAsia"/>
          <w:sz w:val="24"/>
        </w:rPr>
        <w:t>妈妈亲一下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晚安。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Give Mommy a goodnight kiss. </w:t>
      </w:r>
      <w:r w:rsidRPr="00F219F9">
        <w:rPr>
          <w:rFonts w:ascii="SimSun" w:hAnsi="SimSun" w:hint="eastAsia"/>
          <w:sz w:val="24"/>
        </w:rPr>
        <w:t>给妈妈一个晚安吻。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Good night !Sweet dreams ! </w:t>
      </w:r>
      <w:r w:rsidRPr="00F219F9">
        <w:rPr>
          <w:rFonts w:ascii="SimSun" w:hAnsi="SimSun" w:hint="eastAsia"/>
          <w:sz w:val="24"/>
        </w:rPr>
        <w:t>晚安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祝你做个好梦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 me tuck you in . </w:t>
      </w:r>
      <w:r w:rsidRPr="00F219F9">
        <w:rPr>
          <w:rFonts w:ascii="SimSun" w:hAnsi="SimSun" w:hint="eastAsia"/>
          <w:sz w:val="24"/>
        </w:rPr>
        <w:t>让我帮你盖好被子。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 ,wake me up early tomorrow 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明天早点叫我起床。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Mom,wake me up at 7.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七点叫我起床。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have to get right up when I wake you</w:t>
      </w:r>
      <w:r w:rsidR="00AD359E" w:rsidRPr="00AD359E">
        <w:rPr>
          <w:rFonts w:ascii="SimSun" w:hAnsi="SimSun"/>
          <w:sz w:val="24"/>
        </w:rPr>
        <w:t xml:space="preserve"> </w:t>
      </w:r>
      <w:r w:rsidR="00AD359E" w:rsidRPr="00F219F9">
        <w:rPr>
          <w:rFonts w:ascii="SimSun" w:hAnsi="SimSun"/>
          <w:sz w:val="24"/>
        </w:rPr>
        <w:t>up .</w:t>
      </w:r>
      <w:r w:rsidRPr="00F219F9">
        <w:rPr>
          <w:rFonts w:ascii="SimSun" w:hAnsi="SimSun" w:hint="eastAsia"/>
          <w:sz w:val="24"/>
        </w:rPr>
        <w:t>当我叫醒你之后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你要立刻起床。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Mom ,I can't sleep .I want to go to sleep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later .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我睡不着。我要晚点睡。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You need to go to sleep early to wake up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early.</w:t>
      </w:r>
      <w:r w:rsidRPr="00F219F9">
        <w:rPr>
          <w:rFonts w:ascii="SimSun" w:hAnsi="SimSun" w:hint="eastAsia"/>
          <w:sz w:val="24"/>
        </w:rPr>
        <w:t>你要早睡早起。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go to bed too late . </w:t>
      </w:r>
      <w:r w:rsidRPr="00F219F9">
        <w:rPr>
          <w:rFonts w:ascii="SimSun" w:hAnsi="SimSun" w:hint="eastAsia"/>
          <w:sz w:val="24"/>
        </w:rPr>
        <w:t>不可以太晚睡。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Stop talking in bed . </w:t>
      </w:r>
      <w:r w:rsidRPr="00F219F9">
        <w:rPr>
          <w:rFonts w:ascii="SimSun" w:hAnsi="SimSun" w:hint="eastAsia"/>
          <w:sz w:val="24"/>
        </w:rPr>
        <w:t>不要躺在床上说话。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Be quiet now . </w:t>
      </w:r>
      <w:r w:rsidRPr="00F219F9">
        <w:rPr>
          <w:rFonts w:ascii="SimSun" w:hAnsi="SimSun" w:hint="eastAsia"/>
          <w:sz w:val="24"/>
        </w:rPr>
        <w:t>现在给我安静点。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Good night ,Mom and Dad! </w:t>
      </w:r>
      <w:r w:rsidRPr="00F219F9">
        <w:rPr>
          <w:rFonts w:ascii="SimSun" w:hAnsi="SimSun" w:hint="eastAsia"/>
          <w:sz w:val="24"/>
        </w:rPr>
        <w:t>爸爸妈妈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晚安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See you tomorrow ,Mom!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明天见</w:t>
      </w:r>
      <w:r w:rsidRPr="00F219F9">
        <w:rPr>
          <w:rFonts w:ascii="SimSun" w:hAnsi="SimSun"/>
          <w:sz w:val="24"/>
        </w:rPr>
        <w:t>! CHAPTER04-14</w:t>
      </w:r>
      <w:r w:rsidRPr="00F219F9">
        <w:rPr>
          <w:rFonts w:ascii="SimSun" w:hAnsi="SimSun" w:hint="eastAsia"/>
          <w:sz w:val="24"/>
        </w:rPr>
        <w:t>睡觉中醒来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Why did you wake up? </w:t>
      </w:r>
      <w:r w:rsidRPr="00F219F9">
        <w:rPr>
          <w:rFonts w:ascii="SimSun" w:hAnsi="SimSun" w:hint="eastAsia"/>
          <w:sz w:val="24"/>
        </w:rPr>
        <w:t>你怎么醒了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What‘s wrong,Honey? </w:t>
      </w:r>
      <w:r w:rsidRPr="00F219F9">
        <w:rPr>
          <w:rFonts w:ascii="SimSun" w:hAnsi="SimSun" w:hint="eastAsia"/>
          <w:sz w:val="24"/>
        </w:rPr>
        <w:t>宝贝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你怎么了吗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Mom,I had a nightmare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我做了个恶梦。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woke up because I needed some water. </w:t>
      </w:r>
      <w:r w:rsidRPr="00F219F9">
        <w:rPr>
          <w:rFonts w:ascii="SimSun" w:hAnsi="SimSun" w:hint="eastAsia"/>
          <w:sz w:val="24"/>
        </w:rPr>
        <w:t>我想喝水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所以醒了。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go to the bathroom </w:t>
      </w:r>
      <w:r w:rsidRPr="00F219F9">
        <w:rPr>
          <w:rFonts w:ascii="SimSun" w:hAnsi="SimSun" w:hint="eastAsia"/>
          <w:sz w:val="24"/>
        </w:rPr>
        <w:t>我想去厕所。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woke up because I want to pee. </w:t>
      </w:r>
      <w:r w:rsidRPr="00F219F9">
        <w:rPr>
          <w:rFonts w:ascii="SimSun" w:hAnsi="SimSun" w:hint="eastAsia"/>
          <w:sz w:val="24"/>
        </w:rPr>
        <w:t>我想去尿尿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所以醒了。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Mom, I wet the bed. </w:t>
      </w:r>
      <w:r w:rsidRPr="00F219F9">
        <w:rPr>
          <w:rFonts w:ascii="SimSun" w:hAnsi="SimSun" w:hint="eastAsia"/>
          <w:sz w:val="24"/>
        </w:rPr>
        <w:t>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我尿床了。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think you wet the bed. </w:t>
      </w:r>
      <w:r w:rsidRPr="00F219F9">
        <w:rPr>
          <w:rFonts w:ascii="SimSun" w:hAnsi="SimSun" w:hint="eastAsia"/>
          <w:sz w:val="24"/>
        </w:rPr>
        <w:t>我想你尿床了。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Eeek! You wet the bed,Honey. </w:t>
      </w:r>
      <w:r w:rsidRPr="00F219F9">
        <w:rPr>
          <w:rFonts w:ascii="SimSun" w:hAnsi="SimSun" w:hint="eastAsia"/>
          <w:sz w:val="24"/>
        </w:rPr>
        <w:t>咦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你尿床了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宝贝。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Get changed and go back to sleep. </w:t>
      </w:r>
      <w:r w:rsidRPr="00F219F9">
        <w:rPr>
          <w:rFonts w:ascii="SimSun" w:hAnsi="SimSun" w:hint="eastAsia"/>
          <w:sz w:val="24"/>
        </w:rPr>
        <w:t>换好衣服后回去睡。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woke up in the dark,and I was </w:t>
      </w:r>
      <w:r w:rsidRPr="00F219F9">
        <w:rPr>
          <w:rFonts w:ascii="SimSun" w:hAnsi="SimSun" w:hint="eastAsia"/>
          <w:sz w:val="24"/>
        </w:rPr>
        <w:t>我醒来时暗暗的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我好害怕。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Isn't it the morning right now? </w:t>
      </w:r>
      <w:r w:rsidRPr="00F219F9">
        <w:rPr>
          <w:rFonts w:ascii="SimSun" w:hAnsi="SimSun" w:hint="eastAsia"/>
          <w:sz w:val="24"/>
        </w:rPr>
        <w:t>现在不是早晨吗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No,sleep some more. </w:t>
      </w:r>
      <w:r w:rsidRPr="00F219F9">
        <w:rPr>
          <w:rFonts w:ascii="SimSun" w:hAnsi="SimSun" w:hint="eastAsia"/>
          <w:sz w:val="24"/>
        </w:rPr>
        <w:t>不再多睡一会。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The mosquitoes are annoying me. </w:t>
      </w:r>
      <w:r w:rsidRPr="00F219F9">
        <w:rPr>
          <w:rFonts w:ascii="SimSun" w:hAnsi="SimSun" w:hint="eastAsia"/>
          <w:sz w:val="24"/>
        </w:rPr>
        <w:t>蚊子一直打扰我。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get the repellent </w:t>
      </w:r>
      <w:r w:rsidRPr="00F219F9">
        <w:rPr>
          <w:rFonts w:ascii="SimSun" w:hAnsi="SimSun" w:hint="eastAsia"/>
          <w:sz w:val="24"/>
        </w:rPr>
        <w:t>我来喷防蚊液。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I had a dream I was getting chased by a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monster</w:t>
      </w:r>
      <w:r w:rsidRPr="00F219F9">
        <w:rPr>
          <w:rFonts w:ascii="SimSun" w:hAnsi="SimSun" w:hint="eastAsia"/>
          <w:sz w:val="24"/>
        </w:rPr>
        <w:t>我梦到我被怪物追赶。</w:t>
      </w:r>
    </w:p>
    <w:p w:rsidR="00E2434A" w:rsidRDefault="003B0B38" w:rsidP="00E2434A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sweetie must have been scared. </w:t>
      </w:r>
      <w:r w:rsidRPr="00F219F9">
        <w:rPr>
          <w:rFonts w:ascii="SimSun" w:hAnsi="SimSun" w:hint="eastAsia"/>
          <w:sz w:val="24"/>
        </w:rPr>
        <w:t>我的宝贝一定被吓坏了吧。</w:t>
      </w:r>
    </w:p>
    <w:p w:rsidR="00E2434A" w:rsidRDefault="003B0B38" w:rsidP="00E2434A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You're okay now,Mommy's right here. </w:t>
      </w:r>
      <w:r w:rsidRPr="00F219F9">
        <w:rPr>
          <w:rFonts w:ascii="SimSun" w:hAnsi="SimSun" w:hint="eastAsia"/>
          <w:sz w:val="24"/>
        </w:rPr>
        <w:t>现在没关系了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妈妈就在这里</w:t>
      </w:r>
    </w:p>
    <w:p w:rsidR="00E2434A" w:rsidRDefault="003B0B38" w:rsidP="00E2434A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baby must have had a nightmare. </w:t>
      </w:r>
      <w:r w:rsidRPr="00F219F9">
        <w:rPr>
          <w:rFonts w:ascii="SimSun" w:hAnsi="SimSun" w:hint="eastAsia"/>
          <w:sz w:val="24"/>
        </w:rPr>
        <w:t>我的宝贝一定是做恶梦了。</w:t>
      </w:r>
    </w:p>
    <w:p w:rsidR="00E2434A" w:rsidRDefault="003B0B38" w:rsidP="00E2434A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That wasn't real. It was just a dream. </w:t>
      </w:r>
      <w:r w:rsidRPr="00F219F9">
        <w:rPr>
          <w:rFonts w:ascii="SimSun" w:hAnsi="SimSun" w:hint="eastAsia"/>
          <w:sz w:val="24"/>
        </w:rPr>
        <w:t>那不是真的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只是一个梦而已。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Sleep with your favorite bear in your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arms.</w:t>
      </w:r>
      <w:r w:rsidRPr="00F219F9">
        <w:rPr>
          <w:rFonts w:ascii="SimSun" w:hAnsi="SimSun" w:hint="eastAsia"/>
          <w:sz w:val="24"/>
        </w:rPr>
        <w:t>抱着你最喜欢的熊宝宝睡吧。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can go back to sleep now,right? </w:t>
      </w:r>
      <w:r w:rsidRPr="00F219F9">
        <w:rPr>
          <w:rFonts w:ascii="SimSun" w:hAnsi="SimSun" w:hint="eastAsia"/>
          <w:sz w:val="24"/>
        </w:rPr>
        <w:t>现在你可以再睡了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对吧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want to sleep next to you. </w:t>
      </w:r>
      <w:r w:rsidRPr="00F219F9">
        <w:rPr>
          <w:rFonts w:ascii="SimSun" w:hAnsi="SimSun" w:hint="eastAsia"/>
          <w:sz w:val="24"/>
        </w:rPr>
        <w:t>我要睡在你旁边。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put you to bed. </w:t>
      </w:r>
      <w:r w:rsidRPr="00F219F9">
        <w:rPr>
          <w:rFonts w:ascii="SimSun" w:hAnsi="SimSun" w:hint="eastAsia"/>
          <w:sz w:val="24"/>
        </w:rPr>
        <w:t>妈妈帮你入睡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sing you a song./ </w:t>
      </w:r>
      <w:r w:rsidRPr="00F219F9">
        <w:rPr>
          <w:rFonts w:ascii="SimSun" w:hAnsi="SimSun" w:hint="eastAsia"/>
          <w:sz w:val="24"/>
        </w:rPr>
        <w:t>我唱首歌给你听。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sing you a lullaby </w:t>
      </w:r>
      <w:r w:rsidRPr="00F219F9">
        <w:rPr>
          <w:rFonts w:ascii="SimSun" w:hAnsi="SimSun" w:hint="eastAsia"/>
          <w:sz w:val="24"/>
        </w:rPr>
        <w:t>我唱摇篮曲给你听。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Don't be scared. </w:t>
      </w:r>
      <w:r w:rsidRPr="00F219F9">
        <w:rPr>
          <w:rFonts w:ascii="SimSun" w:hAnsi="SimSun" w:hint="eastAsia"/>
          <w:sz w:val="24"/>
        </w:rPr>
        <w:t>不要觉得害怕。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It will be all right if I hold you. </w:t>
      </w:r>
      <w:r w:rsidRPr="00F219F9">
        <w:rPr>
          <w:rFonts w:ascii="SimSun" w:hAnsi="SimSun" w:hint="eastAsia"/>
          <w:sz w:val="24"/>
        </w:rPr>
        <w:t>妈妈抱着你的话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就没事了。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Sleep with me tonight </w:t>
      </w:r>
      <w:r w:rsidRPr="00F219F9">
        <w:rPr>
          <w:rFonts w:ascii="SimSun" w:hAnsi="SimSun" w:hint="eastAsia"/>
          <w:sz w:val="24"/>
        </w:rPr>
        <w:t>今天和妈妈一起睡吧。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Try to go back to sleep now. </w:t>
      </w:r>
      <w:r w:rsidRPr="00F219F9">
        <w:rPr>
          <w:rFonts w:ascii="SimSun" w:hAnsi="SimSun" w:hint="eastAsia"/>
          <w:sz w:val="24"/>
        </w:rPr>
        <w:t>现在试着回去睡觉。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tuck you in again. </w:t>
      </w:r>
      <w:r w:rsidRPr="00F219F9">
        <w:rPr>
          <w:rFonts w:ascii="SimSun" w:hAnsi="SimSun" w:hint="eastAsia"/>
          <w:sz w:val="24"/>
        </w:rPr>
        <w:t>妈妈再帮你盖被子。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E2434A">
        <w:rPr>
          <w:rFonts w:ascii="SimSun" w:hAnsi="SimSun"/>
          <w:b/>
          <w:sz w:val="24"/>
        </w:rPr>
        <w:t>CHAPTER04-15</w:t>
      </w:r>
      <w:r w:rsidRPr="00E2434A">
        <w:rPr>
          <w:rFonts w:ascii="SimSun" w:hAnsi="SimSun" w:hint="eastAsia"/>
          <w:b/>
          <w:sz w:val="24"/>
        </w:rPr>
        <w:t>美国小孩喜欢的节日</w:t>
      </w:r>
      <w:r w:rsidRPr="00E2434A">
        <w:rPr>
          <w:rFonts w:ascii="SimSun"/>
          <w:b/>
          <w:sz w:val="24"/>
        </w:rPr>
        <w:t>-</w:t>
      </w:r>
      <w:r w:rsidRPr="00E2434A">
        <w:rPr>
          <w:rFonts w:ascii="SimSun" w:hAnsi="SimSun" w:hint="eastAsia"/>
          <w:b/>
          <w:sz w:val="24"/>
        </w:rPr>
        <w:t>复活节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decorate the Easter eggs. </w:t>
      </w:r>
      <w:r w:rsidRPr="00F219F9">
        <w:rPr>
          <w:rFonts w:ascii="SimSun" w:hAnsi="SimSun" w:hint="eastAsia"/>
          <w:sz w:val="24"/>
        </w:rPr>
        <w:t>我们来彩绘鸡蛋吧。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I've hid the eggs somewhere,Let's start the Easter egg hunt now! </w:t>
      </w:r>
      <w:r w:rsidRPr="00F219F9">
        <w:rPr>
          <w:rFonts w:ascii="SimSun" w:hAnsi="SimSun" w:hint="eastAsia"/>
          <w:sz w:val="24"/>
        </w:rPr>
        <w:t>我已经把彩蛋藏在某个地方了。现在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开始捡彩蛋吧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What will be in the basket? </w:t>
      </w:r>
      <w:r w:rsidRPr="00F219F9">
        <w:rPr>
          <w:rFonts w:ascii="SimSun" w:hAnsi="SimSun" w:hint="eastAsia"/>
          <w:sz w:val="24"/>
        </w:rPr>
        <w:t>要放什么在篮子内呢</w:t>
      </w:r>
      <w:r w:rsidRPr="00F219F9">
        <w:rPr>
          <w:rFonts w:ascii="SimSun" w:hAnsi="SimSun"/>
          <w:sz w:val="24"/>
        </w:rPr>
        <w:t>?</w:t>
      </w:r>
    </w:p>
    <w:p w:rsidR="00E2434A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There's the Easter Bunny overthere.Let's say hello to the bunny.</w:t>
      </w:r>
      <w:r w:rsidRPr="00F219F9">
        <w:rPr>
          <w:rFonts w:ascii="SimSun" w:hAnsi="SimSun" w:hint="eastAsia"/>
          <w:sz w:val="24"/>
        </w:rPr>
        <w:t>那边有复活节兔子耶。来跟兔子打招呼吧。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E2434A">
        <w:rPr>
          <w:rFonts w:ascii="SimSun" w:hAnsi="SimSun"/>
          <w:b/>
          <w:sz w:val="24"/>
        </w:rPr>
        <w:t>CHAPTER04-16</w:t>
      </w:r>
      <w:r w:rsidRPr="00E2434A">
        <w:rPr>
          <w:rFonts w:ascii="SimSun" w:hAnsi="SimSun" w:hint="eastAsia"/>
          <w:b/>
          <w:sz w:val="24"/>
        </w:rPr>
        <w:t>美国小孩喜欢的节日</w:t>
      </w:r>
      <w:r w:rsidRPr="00E2434A">
        <w:rPr>
          <w:rFonts w:ascii="SimSun"/>
          <w:b/>
          <w:sz w:val="24"/>
        </w:rPr>
        <w:t>-</w:t>
      </w:r>
      <w:r w:rsidRPr="00E2434A">
        <w:rPr>
          <w:rFonts w:ascii="SimSun" w:hAnsi="SimSun" w:hint="eastAsia"/>
          <w:b/>
          <w:sz w:val="24"/>
        </w:rPr>
        <w:t>万圣节前夕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Let's make a jack-o'-lantern together </w:t>
      </w:r>
      <w:r w:rsidRPr="00F219F9">
        <w:rPr>
          <w:rFonts w:ascii="SimSun" w:hAnsi="SimSun" w:hint="eastAsia"/>
          <w:sz w:val="24"/>
        </w:rPr>
        <w:t>我们一起来做杰克灯吧。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Cut a circle around the stem and lift it off. </w:t>
      </w:r>
      <w:r w:rsidRPr="00F219F9">
        <w:rPr>
          <w:rFonts w:ascii="SimSun" w:hAnsi="SimSun" w:hint="eastAsia"/>
          <w:sz w:val="24"/>
        </w:rPr>
        <w:t>在茎的周围用刀划一圈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然后拿起来。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Scoop out the seeds and sticky interior by using a big spoon. </w:t>
      </w:r>
      <w:r w:rsidRPr="00F219F9">
        <w:rPr>
          <w:rFonts w:ascii="SimSun" w:hAnsi="SimSun" w:hint="eastAsia"/>
          <w:sz w:val="24"/>
        </w:rPr>
        <w:t>用大汤匙把籽和粘稠的内容物都挖出来。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Draw the features on the pumpkin by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using a pen</w:t>
      </w:r>
      <w:r w:rsidRPr="00F219F9">
        <w:rPr>
          <w:rFonts w:ascii="SimSun" w:hAnsi="SimSun" w:hint="eastAsia"/>
          <w:sz w:val="24"/>
        </w:rPr>
        <w:t>用笔在南瓜上画脸。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Cut the come the knife carefully. </w:t>
      </w:r>
      <w:r w:rsidRPr="00F219F9">
        <w:rPr>
          <w:rFonts w:ascii="SimSun" w:hAnsi="SimSun" w:hint="eastAsia"/>
          <w:sz w:val="24"/>
        </w:rPr>
        <w:t>用刀子小心地挖出脸。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Clear away the rough edges inside the</w:t>
      </w:r>
      <w:r w:rsidR="00AD359E">
        <w:rPr>
          <w:rFonts w:ascii="SimSun" w:hAnsi="SimSun"/>
          <w:sz w:val="24"/>
        </w:rPr>
        <w:t xml:space="preserve"> </w:t>
      </w:r>
      <w:r w:rsidRPr="00F219F9">
        <w:rPr>
          <w:rFonts w:ascii="SimSun" w:hAnsi="SimSun"/>
          <w:sz w:val="24"/>
        </w:rPr>
        <w:t>pumpkin.</w:t>
      </w:r>
      <w:r w:rsidRPr="00F219F9">
        <w:rPr>
          <w:rFonts w:ascii="SimSun" w:hAnsi="SimSun" w:hint="eastAsia"/>
          <w:sz w:val="24"/>
        </w:rPr>
        <w:t>把南瓜内侧粗糙的边角整理一下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Put a lit candle in and close the lid. </w:t>
      </w:r>
      <w:r w:rsidRPr="00F219F9">
        <w:rPr>
          <w:rFonts w:ascii="SimSun" w:hAnsi="SimSun" w:hint="eastAsia"/>
          <w:sz w:val="24"/>
        </w:rPr>
        <w:t>放入点亮的蜡烛后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盖上盖子。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The lantern looks really scary. </w:t>
      </w:r>
      <w:r w:rsidRPr="00F219F9">
        <w:rPr>
          <w:rFonts w:ascii="SimSun" w:hAnsi="SimSun" w:hint="eastAsia"/>
          <w:sz w:val="24"/>
        </w:rPr>
        <w:t>杰克灯看起来很可怕哦</w:t>
      </w:r>
      <w:r w:rsidRPr="00F219F9">
        <w:rPr>
          <w:rFonts w:ascii="SimSun" w:hAnsi="SimSun"/>
          <w:sz w:val="24"/>
        </w:rPr>
        <w:t>!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D359E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D359E">
        <w:rPr>
          <w:rFonts w:ascii="SimSun" w:hAnsi="SimSun"/>
          <w:b/>
          <w:sz w:val="24"/>
        </w:rPr>
        <w:t>CHAPTER05</w:t>
      </w:r>
      <w:r w:rsidRPr="00AD359E">
        <w:rPr>
          <w:rFonts w:ascii="SimSun" w:hAnsi="SimSun" w:hint="eastAsia"/>
          <w:b/>
          <w:sz w:val="24"/>
        </w:rPr>
        <w:t>表达称赞</w:t>
      </w:r>
    </w:p>
    <w:p w:rsidR="00AC5661" w:rsidRPr="00AD359E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D359E">
        <w:rPr>
          <w:rFonts w:ascii="SimSun" w:hAnsi="SimSun"/>
          <w:b/>
          <w:sz w:val="24"/>
        </w:rPr>
        <w:t>CHAPTER05-01</w:t>
      </w:r>
      <w:r w:rsidRPr="00AD359E">
        <w:rPr>
          <w:rFonts w:ascii="SimSun" w:hAnsi="SimSun" w:hint="eastAsia"/>
          <w:b/>
          <w:sz w:val="24"/>
        </w:rPr>
        <w:t>亲密的称呼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love my Jenny the most. </w:t>
      </w:r>
      <w:r w:rsidRPr="00F219F9">
        <w:rPr>
          <w:rFonts w:ascii="SimSun" w:hAnsi="SimSun" w:hint="eastAsia"/>
          <w:sz w:val="24"/>
        </w:rPr>
        <w:t>我最爱我的珍妮了。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Who do you love the most in the world? </w:t>
      </w:r>
      <w:r w:rsidRPr="00F219F9">
        <w:rPr>
          <w:rFonts w:ascii="SimSun" w:hAnsi="SimSun" w:hint="eastAsia"/>
          <w:sz w:val="24"/>
        </w:rPr>
        <w:t>这个世界上你最喜欢谁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love you,my darling. </w:t>
      </w:r>
      <w:r w:rsidRPr="00F219F9">
        <w:rPr>
          <w:rFonts w:ascii="SimSun" w:hAnsi="SimSun" w:hint="eastAsia"/>
          <w:sz w:val="24"/>
        </w:rPr>
        <w:t>我爱你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达令。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cutie. </w:t>
      </w:r>
      <w:r w:rsidRPr="00F219F9">
        <w:rPr>
          <w:rFonts w:ascii="SimSun" w:hAnsi="SimSun" w:hint="eastAsia"/>
          <w:sz w:val="24"/>
        </w:rPr>
        <w:t>小可爱。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Oh,my sweetie. </w:t>
      </w:r>
      <w:r w:rsidRPr="00F219F9">
        <w:rPr>
          <w:rFonts w:ascii="SimSun" w:hAnsi="SimSun" w:hint="eastAsia"/>
          <w:sz w:val="24"/>
        </w:rPr>
        <w:t>喔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我的甜心。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You're such an amazing baby. </w:t>
      </w:r>
      <w:r w:rsidRPr="00F219F9">
        <w:rPr>
          <w:rFonts w:ascii="SimSun" w:hAnsi="SimSun" w:hint="eastAsia"/>
          <w:sz w:val="24"/>
        </w:rPr>
        <w:t>你是让人多么惊讶的宝贝呀。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little sweetheart. </w:t>
      </w:r>
      <w:r w:rsidRPr="00F219F9">
        <w:rPr>
          <w:rFonts w:ascii="SimSun" w:hAnsi="SimSun" w:hint="eastAsia"/>
          <w:sz w:val="24"/>
        </w:rPr>
        <w:t>我的小甜心。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pretty thing </w:t>
      </w:r>
      <w:r w:rsidRPr="00F219F9">
        <w:rPr>
          <w:rFonts w:ascii="SimSun" w:hAnsi="SimSun" w:hint="eastAsia"/>
          <w:sz w:val="24"/>
        </w:rPr>
        <w:t>我的美人儿。</w:t>
      </w:r>
    </w:p>
    <w:p w:rsidR="00AD359E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Come here,my princess </w:t>
      </w:r>
      <w:r w:rsidRPr="00F219F9">
        <w:rPr>
          <w:rFonts w:ascii="SimSun" w:hAnsi="SimSun" w:hint="eastAsia"/>
          <w:sz w:val="24"/>
        </w:rPr>
        <w:t>来这里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我的公主。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Pr="00AD359E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AD359E">
        <w:rPr>
          <w:rFonts w:ascii="SimSun" w:hAnsi="SimSun"/>
          <w:b/>
          <w:sz w:val="24"/>
        </w:rPr>
        <w:t>CHAPTER05-02</w:t>
      </w:r>
      <w:r w:rsidRPr="00AD359E">
        <w:rPr>
          <w:rFonts w:ascii="SimSun" w:hAnsi="SimSun" w:hint="eastAsia"/>
          <w:b/>
          <w:sz w:val="24"/>
        </w:rPr>
        <w:t>说我爱你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How much do you love me,Mommy? </w:t>
      </w:r>
      <w:r w:rsidRPr="00F219F9">
        <w:rPr>
          <w:rFonts w:ascii="SimSun" w:hAnsi="SimSun" w:hint="eastAsia"/>
          <w:sz w:val="24"/>
        </w:rPr>
        <w:t>妈咪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你有多爱我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My love for you is as big as the universe. </w:t>
      </w:r>
      <w:r w:rsidRPr="00F219F9">
        <w:rPr>
          <w:rFonts w:ascii="SimSun" w:hAnsi="SimSun" w:hint="eastAsia"/>
          <w:sz w:val="24"/>
        </w:rPr>
        <w:t>我对你的爱像宇宙那么大。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are my treasure. </w:t>
      </w:r>
      <w:r w:rsidRPr="00F219F9">
        <w:rPr>
          <w:rFonts w:ascii="SimSun" w:hAnsi="SimSun" w:hint="eastAsia"/>
          <w:sz w:val="24"/>
        </w:rPr>
        <w:t>你是我的宝藏。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know how much I love you,right? </w:t>
      </w:r>
      <w:r w:rsidRPr="00F219F9">
        <w:rPr>
          <w:rFonts w:ascii="SimSun" w:hAnsi="SimSun" w:hint="eastAsia"/>
          <w:sz w:val="24"/>
        </w:rPr>
        <w:t>你知道我有多爱你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对吧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1C2F66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Mommy loves you the most in the entire</w:t>
      </w:r>
      <w:r w:rsidR="00E2434A" w:rsidRPr="00E2434A">
        <w:rPr>
          <w:rFonts w:ascii="SimSun" w:hAnsi="SimSun"/>
          <w:sz w:val="24"/>
        </w:rPr>
        <w:t xml:space="preserve"> </w:t>
      </w:r>
      <w:r w:rsidR="00E2434A" w:rsidRPr="00F219F9">
        <w:rPr>
          <w:rFonts w:ascii="SimSun" w:hAnsi="SimSun"/>
          <w:sz w:val="24"/>
        </w:rPr>
        <w:t>world.</w:t>
      </w:r>
      <w:r w:rsidR="001C2F66" w:rsidRPr="001C2F66">
        <w:rPr>
          <w:rFonts w:ascii="SimSun" w:hAnsi="SimSun"/>
          <w:sz w:val="24"/>
        </w:rPr>
        <w:t xml:space="preserve"> </w:t>
      </w:r>
      <w:r w:rsidR="001C2F66" w:rsidRPr="00F219F9">
        <w:rPr>
          <w:rFonts w:ascii="SimSun" w:hAnsi="SimSun" w:hint="eastAsia"/>
          <w:sz w:val="24"/>
        </w:rPr>
        <w:t>在这个世界上</w:t>
      </w:r>
      <w:r w:rsidR="001C2F66" w:rsidRPr="00F219F9">
        <w:rPr>
          <w:rFonts w:ascii="SimSun"/>
          <w:sz w:val="24"/>
        </w:rPr>
        <w:t>,</w:t>
      </w:r>
      <w:r w:rsidR="001C2F66" w:rsidRPr="00F219F9">
        <w:rPr>
          <w:rFonts w:ascii="SimSun" w:hAnsi="SimSun" w:hint="eastAsia"/>
          <w:sz w:val="24"/>
        </w:rPr>
        <w:t>妈妈最爱你了。</w:t>
      </w:r>
    </w:p>
    <w:p w:rsidR="00AC5661" w:rsidRDefault="003B0B38" w:rsidP="001C2F66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>Thanks so much for being my</w:t>
      </w:r>
      <w:r w:rsidR="001C2F66" w:rsidRPr="001C2F66">
        <w:rPr>
          <w:rFonts w:ascii="SimSun" w:hAnsi="SimSun"/>
          <w:sz w:val="24"/>
        </w:rPr>
        <w:t xml:space="preserve"> </w:t>
      </w:r>
      <w:r w:rsidR="001C2F66" w:rsidRPr="00F219F9">
        <w:rPr>
          <w:rFonts w:ascii="SimSun" w:hAnsi="SimSun"/>
          <w:sz w:val="24"/>
        </w:rPr>
        <w:t>son/daughter.</w:t>
      </w:r>
      <w:r w:rsidR="001C2F66" w:rsidRPr="001C2F66">
        <w:rPr>
          <w:rFonts w:ascii="SimSun" w:hAnsi="SimSun"/>
          <w:sz w:val="24"/>
        </w:rPr>
        <w:t xml:space="preserve"> </w:t>
      </w:r>
      <w:r w:rsidR="001C2F66" w:rsidRPr="00F219F9">
        <w:rPr>
          <w:rFonts w:ascii="SimSun" w:hAnsi="SimSun" w:hint="eastAsia"/>
          <w:sz w:val="24"/>
        </w:rPr>
        <w:t>你是我的儿子</w:t>
      </w:r>
      <w:r w:rsidR="001C2F66" w:rsidRPr="00F219F9">
        <w:rPr>
          <w:rFonts w:ascii="SimSun" w:hAnsi="SimSun"/>
          <w:sz w:val="24"/>
        </w:rPr>
        <w:t>/</w:t>
      </w:r>
      <w:r w:rsidR="001C2F66" w:rsidRPr="00F219F9">
        <w:rPr>
          <w:rFonts w:ascii="SimSun" w:hAnsi="SimSun" w:hint="eastAsia"/>
          <w:sz w:val="24"/>
        </w:rPr>
        <w:t>女儿真的太感谢了。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I'll give you a kiss </w:t>
      </w:r>
      <w:r w:rsidRPr="00F219F9">
        <w:rPr>
          <w:rFonts w:ascii="SimSun" w:hAnsi="SimSun" w:hint="eastAsia"/>
          <w:sz w:val="24"/>
        </w:rPr>
        <w:t>我要亲你一下。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love you more than words can say. </w:t>
      </w:r>
      <w:r w:rsidRPr="00F219F9">
        <w:rPr>
          <w:rFonts w:ascii="SimSun" w:hAnsi="SimSun" w:hint="eastAsia"/>
          <w:sz w:val="24"/>
        </w:rPr>
        <w:t>我太爱你了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已经不能用言语来表达。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can't live without you,Darling. </w:t>
      </w:r>
      <w:r w:rsidRPr="00F219F9">
        <w:rPr>
          <w:rFonts w:ascii="SimSun" w:hAnsi="SimSun" w:hint="eastAsia"/>
          <w:sz w:val="24"/>
        </w:rPr>
        <w:t>达令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没有你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我活不下去。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How could I live without my loving son/daughter? </w:t>
      </w:r>
      <w:r w:rsidRPr="00F219F9">
        <w:rPr>
          <w:rFonts w:ascii="SimSun" w:hAnsi="SimSun" w:hint="eastAsia"/>
          <w:sz w:val="24"/>
        </w:rPr>
        <w:t>没有我心爱的儿子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女儿的话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我怎么能活下去呢。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love you just the way you are. </w:t>
      </w:r>
      <w:r w:rsidRPr="00F219F9">
        <w:rPr>
          <w:rFonts w:ascii="SimSun" w:hAnsi="SimSun" w:hint="eastAsia"/>
          <w:sz w:val="24"/>
        </w:rPr>
        <w:t>我就爱这样的你。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I'm so happy because of you </w:t>
      </w:r>
      <w:r w:rsidRPr="00F219F9">
        <w:rPr>
          <w:rFonts w:ascii="SimSun" w:hAnsi="SimSun" w:hint="eastAsia"/>
          <w:sz w:val="24"/>
        </w:rPr>
        <w:t>因为你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我很幸福。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are my joy. </w:t>
      </w:r>
      <w:r w:rsidRPr="00F219F9">
        <w:rPr>
          <w:rFonts w:ascii="SimSun" w:hAnsi="SimSun" w:hint="eastAsia"/>
          <w:sz w:val="24"/>
        </w:rPr>
        <w:t>你是我欢乐的源泉。</w:t>
      </w:r>
    </w:p>
    <w:p w:rsidR="001C2F6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Who do you love more,me or Daddy? </w:t>
      </w:r>
      <w:r w:rsidRPr="00F219F9">
        <w:rPr>
          <w:rFonts w:ascii="SimSun" w:hAnsi="SimSun" w:hint="eastAsia"/>
          <w:sz w:val="24"/>
        </w:rPr>
        <w:t>你爱谁多一点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我还是爸爸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Of course I love you more. </w:t>
      </w:r>
      <w:r w:rsidRPr="00F219F9">
        <w:rPr>
          <w:rFonts w:ascii="SimSun" w:hAnsi="SimSun" w:hint="eastAsia"/>
          <w:sz w:val="24"/>
        </w:rPr>
        <w:t>当然是爱你多一点。</w:t>
      </w:r>
    </w:p>
    <w:p w:rsidR="001C2F6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I love you both the same. </w:t>
      </w:r>
      <w:r w:rsidRPr="00F219F9">
        <w:rPr>
          <w:rFonts w:ascii="SimSun" w:hAnsi="SimSun" w:hint="eastAsia"/>
          <w:sz w:val="24"/>
        </w:rPr>
        <w:t>两个人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一样爱</w:t>
      </w:r>
    </w:p>
    <w:p w:rsidR="00AD359E" w:rsidRDefault="00AD359E" w:rsidP="00B128EE">
      <w:pPr>
        <w:spacing w:line="360" w:lineRule="auto"/>
        <w:jc w:val="left"/>
        <w:rPr>
          <w:rFonts w:ascii="SimSun"/>
          <w:sz w:val="24"/>
        </w:rPr>
      </w:pPr>
    </w:p>
    <w:p w:rsidR="00AC5661" w:rsidRDefault="003B0B38" w:rsidP="00B128EE">
      <w:pPr>
        <w:spacing w:line="360" w:lineRule="auto"/>
        <w:jc w:val="left"/>
        <w:rPr>
          <w:rFonts w:ascii="SimSun"/>
          <w:b/>
          <w:sz w:val="24"/>
        </w:rPr>
      </w:pPr>
      <w:r w:rsidRPr="001C2F66">
        <w:rPr>
          <w:rFonts w:ascii="SimSun" w:hAnsi="SimSun"/>
          <w:b/>
          <w:sz w:val="24"/>
        </w:rPr>
        <w:t>CHAPTER05-03</w:t>
      </w:r>
      <w:r w:rsidRPr="001C2F66">
        <w:rPr>
          <w:rFonts w:ascii="SimSun" w:hAnsi="SimSun" w:hint="eastAsia"/>
          <w:b/>
          <w:sz w:val="24"/>
        </w:rPr>
        <w:t>称赞外貌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How do I look,,Mommy? </w:t>
      </w:r>
      <w:r w:rsidRPr="00F219F9">
        <w:rPr>
          <w:rFonts w:ascii="SimSun" w:hAnsi="SimSun" w:hint="eastAsia"/>
          <w:sz w:val="24"/>
        </w:rPr>
        <w:t>妈咪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我看起来如何</w:t>
      </w:r>
      <w:r w:rsidRPr="00F219F9">
        <w:rPr>
          <w:rFonts w:ascii="SimSun" w:hAnsi="SimSun"/>
          <w:sz w:val="24"/>
        </w:rPr>
        <w:t>?</w:t>
      </w:r>
    </w:p>
    <w:p w:rsidR="001C2F66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Do I look good,Mommy? </w:t>
      </w:r>
      <w:r w:rsidRPr="00F219F9">
        <w:rPr>
          <w:rFonts w:ascii="SimSun" w:hAnsi="SimSun" w:hint="eastAsia"/>
          <w:sz w:val="24"/>
        </w:rPr>
        <w:t>妈咪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我看起来漂亮吗</w:t>
      </w:r>
      <w:r w:rsidRPr="00F219F9">
        <w:rPr>
          <w:rFonts w:ascii="SimSun" w:hAnsi="SimSun"/>
          <w:sz w:val="24"/>
        </w:rPr>
        <w:t xml:space="preserve">? 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Wow,you look fabulous! </w:t>
      </w:r>
      <w:r w:rsidRPr="00F219F9">
        <w:rPr>
          <w:rFonts w:ascii="SimSun" w:hAnsi="SimSun" w:hint="eastAsia"/>
          <w:sz w:val="24"/>
        </w:rPr>
        <w:t>哇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你看起来棒极了</w:t>
      </w:r>
      <w:r w:rsidRPr="00F219F9">
        <w:rPr>
          <w:rFonts w:ascii="SimSun" w:hAnsi="SimSun"/>
          <w:sz w:val="24"/>
        </w:rPr>
        <w:t>!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look so great! </w:t>
      </w:r>
      <w:r w:rsidRPr="00F219F9">
        <w:rPr>
          <w:rFonts w:ascii="SimSun" w:hAnsi="SimSun" w:hint="eastAsia"/>
          <w:sz w:val="24"/>
        </w:rPr>
        <w:t>你看真情很棒。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 look like a prince/princess </w:t>
      </w:r>
      <w:r w:rsidRPr="00F219F9">
        <w:rPr>
          <w:rFonts w:ascii="SimSun" w:hAnsi="SimSun" w:hint="eastAsia"/>
          <w:sz w:val="24"/>
        </w:rPr>
        <w:t>你看起来像个小王子</w:t>
      </w:r>
      <w:r w:rsidRPr="00F219F9">
        <w:rPr>
          <w:rFonts w:ascii="SimSun" w:hAnsi="SimSun"/>
          <w:sz w:val="24"/>
        </w:rPr>
        <w:t>/</w:t>
      </w:r>
      <w:r w:rsidRPr="00F219F9">
        <w:rPr>
          <w:rFonts w:ascii="SimSun" w:hAnsi="SimSun" w:hint="eastAsia"/>
          <w:sz w:val="24"/>
        </w:rPr>
        <w:t>小公主。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You're so pretty,Whose daughter is this pretty? </w:t>
      </w:r>
      <w:r w:rsidRPr="00F219F9">
        <w:rPr>
          <w:rFonts w:ascii="SimSun" w:hAnsi="SimSun" w:hint="eastAsia"/>
          <w:sz w:val="24"/>
        </w:rPr>
        <w:t>你好漂亮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是谁家的女儿长的长样美呢</w:t>
      </w:r>
      <w:r w:rsidRPr="00F219F9">
        <w:rPr>
          <w:rFonts w:ascii="SimSun" w:hAnsi="SimSun"/>
          <w:sz w:val="24"/>
        </w:rPr>
        <w:t>?</w:t>
      </w:r>
    </w:p>
    <w:p w:rsidR="00AC5661" w:rsidRDefault="003B0B38" w:rsidP="00B128EE">
      <w:pPr>
        <w:spacing w:line="360" w:lineRule="auto"/>
        <w:jc w:val="left"/>
        <w:rPr>
          <w:rFonts w:ascii="SimSun"/>
          <w:sz w:val="24"/>
        </w:rPr>
      </w:pPr>
      <w:r w:rsidRPr="00F219F9">
        <w:rPr>
          <w:rFonts w:ascii="SimSun" w:hAnsi="SimSun"/>
          <w:sz w:val="24"/>
        </w:rPr>
        <w:t xml:space="preserve">Amazing! Your friends will be surprised to see you. </w:t>
      </w:r>
      <w:r w:rsidRPr="00F219F9">
        <w:rPr>
          <w:rFonts w:ascii="SimSun" w:hAnsi="SimSun" w:hint="eastAsia"/>
          <w:sz w:val="24"/>
        </w:rPr>
        <w:t>太让人惊讶了</w:t>
      </w:r>
      <w:r w:rsidRPr="00F219F9">
        <w:rPr>
          <w:rFonts w:ascii="SimSun" w:hAnsi="SimSun"/>
          <w:sz w:val="24"/>
        </w:rPr>
        <w:t>!</w:t>
      </w:r>
      <w:r w:rsidRPr="00F219F9">
        <w:rPr>
          <w:rFonts w:ascii="SimSun" w:hAnsi="SimSun" w:hint="eastAsia"/>
          <w:sz w:val="24"/>
        </w:rPr>
        <w:t>你的朋友看到你</w:t>
      </w:r>
      <w:r w:rsidRPr="00F219F9">
        <w:rPr>
          <w:rFonts w:ascii="SimSun"/>
          <w:sz w:val="24"/>
        </w:rPr>
        <w:t>,</w:t>
      </w:r>
      <w:r w:rsidRPr="00F219F9">
        <w:rPr>
          <w:rFonts w:ascii="SimSun" w:hAnsi="SimSun" w:hint="eastAsia"/>
          <w:sz w:val="24"/>
        </w:rPr>
        <w:t>一定会很吃惊的。</w:t>
      </w:r>
    </w:p>
    <w:p w:rsidR="00AC5661" w:rsidRDefault="00AC5661" w:rsidP="00B128EE">
      <w:pPr>
        <w:spacing w:line="180" w:lineRule="atLeast"/>
        <w:jc w:val="left"/>
      </w:pPr>
    </w:p>
    <w:p w:rsidR="00E662FF" w:rsidRPr="006314B8" w:rsidRDefault="00E662FF" w:rsidP="00B128EE">
      <w:pPr>
        <w:spacing w:line="180" w:lineRule="atLeast"/>
        <w:jc w:val="left"/>
        <w:rPr>
          <w:rFonts w:ascii="SimSun"/>
          <w:color w:val="008000"/>
          <w:sz w:val="28"/>
          <w:szCs w:val="28"/>
        </w:rPr>
      </w:pPr>
    </w:p>
    <w:sectPr w:rsidR="00E662FF" w:rsidRPr="006314B8" w:rsidSect="006314B8">
      <w:headerReference w:type="default" r:id="rId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983" w:rsidRDefault="00212983">
      <w:r>
        <w:separator/>
      </w:r>
    </w:p>
  </w:endnote>
  <w:endnote w:type="continuationSeparator" w:id="0">
    <w:p w:rsidR="00212983" w:rsidRDefault="0021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983" w:rsidRDefault="00212983">
      <w:r>
        <w:separator/>
      </w:r>
    </w:p>
  </w:footnote>
  <w:footnote w:type="continuationSeparator" w:id="0">
    <w:p w:rsidR="00212983" w:rsidRDefault="0021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661" w:rsidRPr="00E662FF" w:rsidRDefault="00AC5661">
    <w:pPr>
      <w:pStyle w:val="Header"/>
      <w:rPr>
        <w:rFonts w:ascii="SimSun"/>
        <w:b/>
        <w:color w:val="FF0000"/>
        <w:sz w:val="24"/>
        <w:szCs w:val="24"/>
      </w:rPr>
    </w:pPr>
    <w:r>
      <w:rPr>
        <w:rFonts w:ascii="SimSun" w:hAnsi="SimSun" w:hint="eastAsia"/>
        <w:b/>
        <w:color w:val="FF0000"/>
        <w:sz w:val="24"/>
        <w:szCs w:val="24"/>
      </w:rPr>
      <w:t>文档</w:t>
    </w:r>
    <w:r w:rsidRPr="00E662FF">
      <w:rPr>
        <w:rFonts w:ascii="SimSun" w:hAnsi="SimSun" w:hint="eastAsia"/>
        <w:b/>
        <w:color w:val="FF0000"/>
        <w:sz w:val="24"/>
        <w:szCs w:val="24"/>
      </w:rPr>
      <w:t>下载</w:t>
    </w:r>
    <w:r w:rsidRPr="00E662FF">
      <w:rPr>
        <w:rFonts w:ascii="SimSun" w:hAnsi="SimSun"/>
        <w:b/>
        <w:color w:val="FF0000"/>
        <w:sz w:val="24"/>
        <w:szCs w:val="24"/>
      </w:rPr>
      <w:t xml:space="preserve"> </w:t>
    </w:r>
    <w:r w:rsidRPr="00E662FF">
      <w:rPr>
        <w:rFonts w:ascii="SimSun" w:hAnsi="SimSun" w:hint="eastAsia"/>
        <w:b/>
        <w:color w:val="FF0000"/>
        <w:sz w:val="24"/>
        <w:szCs w:val="24"/>
      </w:rPr>
      <w:t>免费文档下载</w:t>
    </w:r>
  </w:p>
  <w:p w:rsidR="00AC5661" w:rsidRPr="00E662FF" w:rsidRDefault="00AC5661">
    <w:pPr>
      <w:pStyle w:val="Header"/>
      <w:rPr>
        <w:rFonts w:ascii="SimSun"/>
        <w:color w:val="FF0000"/>
        <w:sz w:val="32"/>
        <w:szCs w:val="32"/>
      </w:rPr>
    </w:pPr>
    <w:hyperlink r:id="rId1" w:history="1">
      <w:r w:rsidRPr="00D22978">
        <w:rPr>
          <w:rStyle w:val="Hyperlink"/>
          <w:rFonts w:ascii="SimSun" w:hAnsi="SimSun"/>
          <w:sz w:val="32"/>
          <w:szCs w:val="32"/>
        </w:rPr>
        <w:t>https://www.wendangwang.com/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38"/>
    <w:rsid w:val="000A0194"/>
    <w:rsid w:val="00104FD4"/>
    <w:rsid w:val="00125A35"/>
    <w:rsid w:val="0016510E"/>
    <w:rsid w:val="001C2F66"/>
    <w:rsid w:val="001D35F2"/>
    <w:rsid w:val="00212983"/>
    <w:rsid w:val="00220BFA"/>
    <w:rsid w:val="00261261"/>
    <w:rsid w:val="002B7122"/>
    <w:rsid w:val="002C64A6"/>
    <w:rsid w:val="003019F0"/>
    <w:rsid w:val="00314194"/>
    <w:rsid w:val="0034068D"/>
    <w:rsid w:val="003B0B38"/>
    <w:rsid w:val="003D0D3C"/>
    <w:rsid w:val="0043703A"/>
    <w:rsid w:val="004450A2"/>
    <w:rsid w:val="004F13F7"/>
    <w:rsid w:val="00575B42"/>
    <w:rsid w:val="006314B8"/>
    <w:rsid w:val="0079241A"/>
    <w:rsid w:val="00887B36"/>
    <w:rsid w:val="00902E88"/>
    <w:rsid w:val="009C3337"/>
    <w:rsid w:val="009C5AF8"/>
    <w:rsid w:val="00A04DC4"/>
    <w:rsid w:val="00A64886"/>
    <w:rsid w:val="00AC270A"/>
    <w:rsid w:val="00AC5661"/>
    <w:rsid w:val="00AD359E"/>
    <w:rsid w:val="00B128EE"/>
    <w:rsid w:val="00B63805"/>
    <w:rsid w:val="00C1537D"/>
    <w:rsid w:val="00C97426"/>
    <w:rsid w:val="00CA17D4"/>
    <w:rsid w:val="00CA414E"/>
    <w:rsid w:val="00CB2107"/>
    <w:rsid w:val="00D22978"/>
    <w:rsid w:val="00E06B6C"/>
    <w:rsid w:val="00E2434A"/>
    <w:rsid w:val="00E662FF"/>
    <w:rsid w:val="00E84859"/>
    <w:rsid w:val="00EE3786"/>
    <w:rsid w:val="00EF0A27"/>
    <w:rsid w:val="00F15A97"/>
    <w:rsid w:val="00F219F9"/>
    <w:rsid w:val="00F55F5A"/>
    <w:rsid w:val="00F71F4C"/>
    <w:rsid w:val="00FD6A9A"/>
    <w:rsid w:val="00F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360CF08-C91F-394B-98A4-74A509D0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6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66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E662FF"/>
    <w:rPr>
      <w:rFonts w:cs="Times New Roman"/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6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endangwang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do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Settings\Administrator\桌面\doc.dot</Template>
  <TotalTime>1</TotalTime>
  <Pages>55</Pages>
  <Words>9151</Words>
  <Characters>52167</Characters>
  <Application>Microsoft Office Word</Application>
  <DocSecurity>0</DocSecurity>
  <Lines>434</Lines>
  <Paragraphs>122</Paragraphs>
  <ScaleCrop>false</ScaleCrop>
  <Manager>https://www.wendangwang.com/</Manager>
  <Company>https://www.wendangwang.com/</Company>
  <LinksUpToDate>false</LinksUpToDate>
  <CharactersWithSpaces>61196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美国家庭万用亲子8000句</dc:title>
  <dc:subject>美国家庭万用亲子8000句</dc:subject>
  <dc:creator>文档下载网</dc:creator>
  <cp:keywords>文档下载</cp:keywords>
  <dc:description>http://www.wendangwang.com/doc/6571bda79e0baa17e3d258faf493da007de90f35</dc:description>
  <cp:lastModifiedBy>long liveping</cp:lastModifiedBy>
  <cp:revision>2</cp:revision>
  <dcterms:created xsi:type="dcterms:W3CDTF">2021-01-19T06:48:00Z</dcterms:created>
  <dcterms:modified xsi:type="dcterms:W3CDTF">2021-01-19T06:48:00Z</dcterms:modified>
  <cp:category>文档下载</cp:category>
</cp:coreProperties>
</file>